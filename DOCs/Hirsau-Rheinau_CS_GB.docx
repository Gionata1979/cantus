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0DD0" w:rsidRPr="00AC0786" w:rsidRDefault="00B3729C" w:rsidP="002948B5">
      <w:pPr>
        <w:pStyle w:val="berschrift1"/>
      </w:pPr>
      <w:r w:rsidRPr="00AC0786">
        <w:t>KOMMENTAR</w:t>
      </w:r>
    </w:p>
    <w:p w:rsidR="00BF4B69" w:rsidRDefault="000F0DD0" w:rsidP="00C10675">
      <w:pPr>
        <w:rPr>
          <w:lang w:val="la-Latn"/>
        </w:rPr>
      </w:pPr>
      <w:r w:rsidRPr="00EE485F">
        <w:rPr>
          <w:lang w:val="la-Latn"/>
        </w:rPr>
        <w:t>(27)</w:t>
      </w:r>
      <w:r w:rsidR="00AC0786" w:rsidRPr="000240F2">
        <w:rPr>
          <w:lang w:val="en-GB"/>
        </w:rPr>
        <w:t xml:space="preserve"> (13a)</w:t>
      </w:r>
      <w:r w:rsidRPr="00EE485F">
        <w:rPr>
          <w:lang w:val="la-Latn"/>
        </w:rPr>
        <w:t xml:space="preserve"> </w:t>
      </w:r>
      <w:r w:rsidR="000D79AA" w:rsidRPr="00EE485F">
        <w:rPr>
          <w:lang w:val="la-Latn"/>
        </w:rPr>
        <w:t>De diversitate festivitatum</w:t>
      </w:r>
      <w:r w:rsidR="00C94F95" w:rsidRPr="00EE485F">
        <w:rPr>
          <w:lang w:val="la-Latn"/>
        </w:rPr>
        <w:t xml:space="preserve">. </w:t>
      </w:r>
      <w:r w:rsidR="000D79AA" w:rsidRPr="00EE485F">
        <w:rPr>
          <w:lang w:val="la-Latn"/>
        </w:rPr>
        <w:t>Qu</w:t>
      </w:r>
      <w:r w:rsidR="00085483" w:rsidRPr="00EE485F">
        <w:rPr>
          <w:lang w:val="la-Latn"/>
        </w:rPr>
        <w:t>a</w:t>
      </w:r>
      <w:r w:rsidR="000D79AA" w:rsidRPr="00EE485F">
        <w:rPr>
          <w:lang w:val="la-Latn"/>
        </w:rPr>
        <w:t>edam sunt festivitates</w:t>
      </w:r>
      <w:r w:rsidR="00C94F95" w:rsidRPr="00EE485F">
        <w:rPr>
          <w:lang w:val="la-Latn"/>
        </w:rPr>
        <w:t xml:space="preserve">, </w:t>
      </w:r>
      <w:r w:rsidR="000D79AA" w:rsidRPr="00EE485F">
        <w:rPr>
          <w:lang w:val="la-Latn"/>
        </w:rPr>
        <w:t>in quibus nihil amplius agitur</w:t>
      </w:r>
      <w:r w:rsidR="00C94F95" w:rsidRPr="00EE485F">
        <w:rPr>
          <w:lang w:val="la-Latn"/>
        </w:rPr>
        <w:t xml:space="preserve">, </w:t>
      </w:r>
      <w:r w:rsidR="000D79AA" w:rsidRPr="00EE485F">
        <w:rPr>
          <w:lang w:val="la-Latn"/>
        </w:rPr>
        <w:t>quam in qualibet dominica die</w:t>
      </w:r>
      <w:r w:rsidR="00C94F95" w:rsidRPr="00EE485F">
        <w:rPr>
          <w:lang w:val="la-Latn"/>
        </w:rPr>
        <w:t xml:space="preserve">. </w:t>
      </w:r>
      <w:r w:rsidR="000D79AA" w:rsidRPr="00EE485F">
        <w:rPr>
          <w:lang w:val="la-Latn"/>
        </w:rPr>
        <w:t>Et tales sunt</w:t>
      </w:r>
      <w:r w:rsidR="00C94F95" w:rsidRPr="00EE485F">
        <w:rPr>
          <w:lang w:val="la-Latn"/>
        </w:rPr>
        <w:t xml:space="preserve">, </w:t>
      </w:r>
      <w:r w:rsidR="000D79AA" w:rsidRPr="00EE485F">
        <w:rPr>
          <w:lang w:val="la-Latn"/>
        </w:rPr>
        <w:t>in quibus hoc superadditur</w:t>
      </w:r>
      <w:r w:rsidR="00C94F95" w:rsidRPr="00EE485F">
        <w:rPr>
          <w:lang w:val="la-Latn"/>
        </w:rPr>
        <w:t xml:space="preserve">, </w:t>
      </w:r>
      <w:r w:rsidR="000D79AA" w:rsidRPr="00EE485F">
        <w:rPr>
          <w:lang w:val="la-Latn"/>
        </w:rPr>
        <w:t>quod qui invitatorium cantant</w:t>
      </w:r>
      <w:r w:rsidR="00C94F95" w:rsidRPr="00EE485F">
        <w:rPr>
          <w:lang w:val="la-Latn"/>
        </w:rPr>
        <w:t xml:space="preserve">, </w:t>
      </w:r>
      <w:r w:rsidR="000D79AA" w:rsidRPr="00EE485F">
        <w:rPr>
          <w:lang w:val="la-Latn"/>
        </w:rPr>
        <w:t xml:space="preserve">albis induuntur et quod </w:t>
      </w:r>
      <w:r w:rsidR="000D79AA" w:rsidRPr="00B734A0">
        <w:rPr>
          <w:rStyle w:val="Funktion"/>
          <w:lang w:val="la-Latn"/>
        </w:rPr>
        <w:t>sacerdos</w:t>
      </w:r>
      <w:r w:rsidR="000D79AA" w:rsidRPr="00EE485F">
        <w:rPr>
          <w:lang w:val="la-Latn"/>
        </w:rPr>
        <w:t xml:space="preserve"> lecto post nocturnos evangelio in alba redit in </w:t>
      </w:r>
      <w:r w:rsidR="000D79AA" w:rsidRPr="00B734A0">
        <w:rPr>
          <w:rStyle w:val="Ort"/>
          <w:lang w:val="la-Latn"/>
        </w:rPr>
        <w:t>chorum</w:t>
      </w:r>
      <w:r w:rsidR="00C94F95" w:rsidRPr="00EE485F">
        <w:rPr>
          <w:lang w:val="la-Latn"/>
        </w:rPr>
        <w:t xml:space="preserve">, </w:t>
      </w:r>
      <w:r w:rsidR="000D79AA" w:rsidRPr="00EE485F">
        <w:rPr>
          <w:lang w:val="la-Latn"/>
        </w:rPr>
        <w:t>ut ita ad canticum evangelii altaria incenset</w:t>
      </w:r>
      <w:r w:rsidR="00C94F95" w:rsidRPr="00EE485F">
        <w:rPr>
          <w:lang w:val="la-Latn"/>
        </w:rPr>
        <w:t xml:space="preserve">, </w:t>
      </w:r>
      <w:r w:rsidR="000D79AA" w:rsidRPr="00EE485F">
        <w:rPr>
          <w:lang w:val="la-Latn"/>
        </w:rPr>
        <w:t xml:space="preserve">ut in natale </w:t>
      </w:r>
      <w:r w:rsidR="00B05CB0" w:rsidRPr="00EE485F">
        <w:rPr>
          <w:lang w:val="la-Latn"/>
        </w:rPr>
        <w:t>sanct</w:t>
      </w:r>
      <w:r w:rsidR="0048514D" w:rsidRPr="00B734A0">
        <w:rPr>
          <w:lang w:val="la-Latn"/>
        </w:rPr>
        <w:t>ae</w:t>
      </w:r>
      <w:r w:rsidR="00B05CB0" w:rsidRPr="00EE485F">
        <w:rPr>
          <w:lang w:val="la-Latn"/>
        </w:rPr>
        <w:t xml:space="preserve"> </w:t>
      </w:r>
      <w:r w:rsidR="000D79AA" w:rsidRPr="00EE485F">
        <w:rPr>
          <w:lang w:val="la-Latn"/>
        </w:rPr>
        <w:t>Agnetis</w:t>
      </w:r>
      <w:r w:rsidR="00C94F95" w:rsidRPr="00EE485F">
        <w:rPr>
          <w:lang w:val="la-Latn"/>
        </w:rPr>
        <w:t xml:space="preserve">, </w:t>
      </w:r>
      <w:r w:rsidR="00B05CB0" w:rsidRPr="00EE485F">
        <w:rPr>
          <w:lang w:val="la-Latn"/>
        </w:rPr>
        <w:t>sanct</w:t>
      </w:r>
      <w:r w:rsidR="0048514D" w:rsidRPr="00B734A0">
        <w:rPr>
          <w:lang w:val="la-Latn"/>
        </w:rPr>
        <w:t>ae</w:t>
      </w:r>
      <w:r w:rsidR="00B05CB0" w:rsidRPr="00EE485F">
        <w:rPr>
          <w:lang w:val="la-Latn"/>
        </w:rPr>
        <w:t xml:space="preserve"> </w:t>
      </w:r>
      <w:r w:rsidR="000D79AA" w:rsidRPr="00EE485F">
        <w:rPr>
          <w:lang w:val="la-Latn"/>
        </w:rPr>
        <w:t>Agathae</w:t>
      </w:r>
      <w:r w:rsidR="00C94F95" w:rsidRPr="00EE485F">
        <w:rPr>
          <w:lang w:val="la-Latn"/>
        </w:rPr>
        <w:t xml:space="preserve">, </w:t>
      </w:r>
      <w:r w:rsidR="00B05CB0" w:rsidRPr="00EE485F">
        <w:rPr>
          <w:lang w:val="la-Latn"/>
        </w:rPr>
        <w:t>sanct</w:t>
      </w:r>
      <w:r w:rsidR="0048514D" w:rsidRPr="00B734A0">
        <w:rPr>
          <w:lang w:val="la-Latn"/>
        </w:rPr>
        <w:t>ae</w:t>
      </w:r>
      <w:r w:rsidR="00B05CB0" w:rsidRPr="00EE485F">
        <w:rPr>
          <w:lang w:val="la-Latn"/>
        </w:rPr>
        <w:t xml:space="preserve"> </w:t>
      </w:r>
      <w:r w:rsidR="000D79AA" w:rsidRPr="00EE485F">
        <w:rPr>
          <w:lang w:val="la-Latn"/>
        </w:rPr>
        <w:t>Scolasticae</w:t>
      </w:r>
      <w:r w:rsidR="00C94F95" w:rsidRPr="00EE485F">
        <w:rPr>
          <w:lang w:val="la-Latn"/>
        </w:rPr>
        <w:t xml:space="preserve">, </w:t>
      </w:r>
      <w:r w:rsidR="000D79AA" w:rsidRPr="00EE485F">
        <w:rPr>
          <w:lang w:val="la-Latn"/>
        </w:rPr>
        <w:t xml:space="preserve">cathedra </w:t>
      </w:r>
      <w:r w:rsidR="00B05CB0" w:rsidRPr="00EE485F">
        <w:rPr>
          <w:lang w:val="la-Latn"/>
        </w:rPr>
        <w:t xml:space="preserve">sancti </w:t>
      </w:r>
      <w:r w:rsidR="000D79AA" w:rsidRPr="00EE485F">
        <w:rPr>
          <w:lang w:val="la-Latn"/>
        </w:rPr>
        <w:t>Petri</w:t>
      </w:r>
      <w:r w:rsidR="00C94F95" w:rsidRPr="00EE485F">
        <w:rPr>
          <w:lang w:val="la-Latn"/>
        </w:rPr>
        <w:t xml:space="preserve">, </w:t>
      </w:r>
      <w:r w:rsidR="000D79AA" w:rsidRPr="00EE485F">
        <w:rPr>
          <w:lang w:val="la-Latn"/>
        </w:rPr>
        <w:t xml:space="preserve">festo </w:t>
      </w:r>
      <w:r w:rsidR="00B05CB0" w:rsidRPr="00EE485F">
        <w:rPr>
          <w:lang w:val="la-Latn"/>
        </w:rPr>
        <w:t xml:space="preserve">sancti </w:t>
      </w:r>
      <w:r w:rsidR="000D79AA" w:rsidRPr="00EE485F">
        <w:rPr>
          <w:lang w:val="la-Latn"/>
        </w:rPr>
        <w:t>Mat</w:t>
      </w:r>
      <w:r w:rsidR="0048514D" w:rsidRPr="00B734A0">
        <w:rPr>
          <w:lang w:val="la-Latn"/>
        </w:rPr>
        <w:t>t</w:t>
      </w:r>
      <w:r w:rsidR="000D79AA" w:rsidRPr="00EE485F">
        <w:rPr>
          <w:lang w:val="la-Latn"/>
        </w:rPr>
        <w:t>hiae</w:t>
      </w:r>
      <w:r w:rsidR="00C94F95" w:rsidRPr="00EE485F">
        <w:rPr>
          <w:lang w:val="la-Latn"/>
        </w:rPr>
        <w:t xml:space="preserve">, </w:t>
      </w:r>
      <w:r w:rsidR="000D79AA" w:rsidRPr="00EE485F">
        <w:rPr>
          <w:lang w:val="la-Latn"/>
        </w:rPr>
        <w:t>si hae duae festivitates infra quadragesimam evenerint</w:t>
      </w:r>
      <w:r w:rsidR="00C94F95" w:rsidRPr="00EE485F">
        <w:rPr>
          <w:lang w:val="la-Latn"/>
        </w:rPr>
        <w:t xml:space="preserve">, </w:t>
      </w:r>
      <w:r w:rsidR="000D79AA" w:rsidRPr="00EE485F">
        <w:rPr>
          <w:lang w:val="la-Latn"/>
        </w:rPr>
        <w:t xml:space="preserve">in natale </w:t>
      </w:r>
      <w:r w:rsidR="00B05CB0" w:rsidRPr="00EE485F">
        <w:rPr>
          <w:lang w:val="la-Latn"/>
        </w:rPr>
        <w:t xml:space="preserve">sancti </w:t>
      </w:r>
      <w:r w:rsidR="000D79AA" w:rsidRPr="00EE485F">
        <w:rPr>
          <w:lang w:val="la-Latn"/>
        </w:rPr>
        <w:t>Gregorii</w:t>
      </w:r>
      <w:r w:rsidR="00C94F95" w:rsidRPr="00EE485F">
        <w:rPr>
          <w:lang w:val="la-Latn"/>
        </w:rPr>
        <w:t xml:space="preserve">, </w:t>
      </w:r>
      <w:r w:rsidR="00B05CB0" w:rsidRPr="00EE485F">
        <w:rPr>
          <w:lang w:val="la-Latn"/>
        </w:rPr>
        <w:t xml:space="preserve">sancti </w:t>
      </w:r>
      <w:r w:rsidR="000D79AA" w:rsidRPr="00EE485F">
        <w:rPr>
          <w:lang w:val="la-Latn"/>
        </w:rPr>
        <w:t>Benedicti</w:t>
      </w:r>
      <w:r w:rsidR="00C94F95" w:rsidRPr="00EE485F">
        <w:rPr>
          <w:lang w:val="la-Latn"/>
        </w:rPr>
        <w:t xml:space="preserve">, </w:t>
      </w:r>
      <w:r w:rsidR="000D79AA" w:rsidRPr="00EE485F">
        <w:rPr>
          <w:lang w:val="la-Latn"/>
        </w:rPr>
        <w:t>in annuntiatione domini</w:t>
      </w:r>
      <w:r w:rsidR="00C94F95" w:rsidRPr="00EE485F">
        <w:rPr>
          <w:lang w:val="la-Latn"/>
        </w:rPr>
        <w:t xml:space="preserve">, </w:t>
      </w:r>
      <w:r w:rsidR="000D79AA" w:rsidRPr="00EE485F">
        <w:rPr>
          <w:lang w:val="la-Latn"/>
        </w:rPr>
        <w:t xml:space="preserve">in illis tribus diebus posterioribus </w:t>
      </w:r>
      <w:r w:rsidR="008D4CC2">
        <w:rPr>
          <w:lang w:val="la-Latn"/>
        </w:rPr>
        <w:t>ebdomada</w:t>
      </w:r>
      <w:r w:rsidR="000D79AA" w:rsidRPr="00EE485F">
        <w:rPr>
          <w:lang w:val="la-Latn"/>
        </w:rPr>
        <w:t>d</w:t>
      </w:r>
      <w:r w:rsidR="00B734A0" w:rsidRPr="00B734A0">
        <w:rPr>
          <w:lang w:val="la-Latn"/>
        </w:rPr>
        <w:t>a</w:t>
      </w:r>
      <w:r w:rsidR="000D79AA" w:rsidRPr="00EE485F">
        <w:rPr>
          <w:lang w:val="la-Latn"/>
        </w:rPr>
        <w:t>e pascalis et pentecostes et nativitatis domini</w:t>
      </w:r>
      <w:r w:rsidR="00C94F95" w:rsidRPr="00EE485F">
        <w:rPr>
          <w:lang w:val="la-Latn"/>
        </w:rPr>
        <w:t xml:space="preserve">, </w:t>
      </w:r>
      <w:r w:rsidR="000D79AA" w:rsidRPr="00EE485F">
        <w:rPr>
          <w:lang w:val="la-Latn"/>
        </w:rPr>
        <w:t xml:space="preserve">in inventione </w:t>
      </w:r>
      <w:r w:rsidR="00B05CB0" w:rsidRPr="00EE485F">
        <w:rPr>
          <w:lang w:val="la-Latn"/>
        </w:rPr>
        <w:t xml:space="preserve">sancti </w:t>
      </w:r>
      <w:r w:rsidR="00AC0786" w:rsidRPr="00AC0786">
        <w:rPr>
          <w:lang w:val="en-GB"/>
        </w:rPr>
        <w:t>(</w:t>
      </w:r>
      <w:r w:rsidR="00AC0786">
        <w:rPr>
          <w:lang w:val="en-GB"/>
        </w:rPr>
        <w:t>13b</w:t>
      </w:r>
      <w:r w:rsidR="00AC0786" w:rsidRPr="00AC0786">
        <w:rPr>
          <w:lang w:val="en-GB"/>
        </w:rPr>
        <w:t xml:space="preserve">) </w:t>
      </w:r>
      <w:r w:rsidR="000D79AA" w:rsidRPr="00EE485F">
        <w:rPr>
          <w:lang w:val="la-Latn"/>
        </w:rPr>
        <w:t>Stephani</w:t>
      </w:r>
      <w:r w:rsidR="00C94F95" w:rsidRPr="00EE485F">
        <w:rPr>
          <w:lang w:val="la-Latn"/>
        </w:rPr>
        <w:t xml:space="preserve">, </w:t>
      </w:r>
      <w:r w:rsidR="000D79AA" w:rsidRPr="00EE485F">
        <w:rPr>
          <w:lang w:val="la-Latn"/>
        </w:rPr>
        <w:t xml:space="preserve">in natale </w:t>
      </w:r>
      <w:r w:rsidR="00B05CB0" w:rsidRPr="00EE485F">
        <w:rPr>
          <w:lang w:val="la-Latn"/>
        </w:rPr>
        <w:t>sanct</w:t>
      </w:r>
      <w:r w:rsidR="00392753" w:rsidRPr="00EE485F">
        <w:rPr>
          <w:lang w:val="la-Latn"/>
        </w:rPr>
        <w:t>ae</w:t>
      </w:r>
      <w:r w:rsidR="00B05CB0" w:rsidRPr="00EE485F">
        <w:rPr>
          <w:lang w:val="la-Latn"/>
        </w:rPr>
        <w:t xml:space="preserve"> </w:t>
      </w:r>
      <w:r w:rsidR="000D79AA" w:rsidRPr="00EE485F">
        <w:rPr>
          <w:lang w:val="la-Latn"/>
        </w:rPr>
        <w:t>Afrae</w:t>
      </w:r>
      <w:r w:rsidR="00C94F95" w:rsidRPr="00EE485F">
        <w:rPr>
          <w:lang w:val="la-Latn"/>
        </w:rPr>
        <w:t xml:space="preserve">, </w:t>
      </w:r>
      <w:r w:rsidR="000D79AA" w:rsidRPr="00EE485F">
        <w:rPr>
          <w:lang w:val="la-Latn"/>
        </w:rPr>
        <w:t>Dionysii</w:t>
      </w:r>
      <w:r w:rsidR="00C94F95" w:rsidRPr="00EE485F">
        <w:rPr>
          <w:lang w:val="la-Latn"/>
        </w:rPr>
        <w:t xml:space="preserve">, </w:t>
      </w:r>
      <w:r w:rsidR="00B05CB0" w:rsidRPr="00EE485F">
        <w:rPr>
          <w:lang w:val="la-Latn"/>
        </w:rPr>
        <w:t xml:space="preserve">sancti </w:t>
      </w:r>
      <w:r w:rsidR="000D79AA" w:rsidRPr="00EE485F">
        <w:rPr>
          <w:lang w:val="la-Latn"/>
        </w:rPr>
        <w:t>Clementis</w:t>
      </w:r>
      <w:r w:rsidR="00C94F95" w:rsidRPr="00EE485F">
        <w:rPr>
          <w:lang w:val="la-Latn"/>
        </w:rPr>
        <w:t xml:space="preserve">, </w:t>
      </w:r>
      <w:r w:rsidR="00B05CB0" w:rsidRPr="00EE485F">
        <w:rPr>
          <w:lang w:val="la-Latn"/>
        </w:rPr>
        <w:t xml:space="preserve">sancti </w:t>
      </w:r>
      <w:r w:rsidR="000D79AA" w:rsidRPr="00EE485F">
        <w:rPr>
          <w:lang w:val="la-Latn"/>
        </w:rPr>
        <w:t>Nicolai</w:t>
      </w:r>
      <w:r w:rsidR="00C94F95" w:rsidRPr="00EE485F">
        <w:rPr>
          <w:lang w:val="la-Latn"/>
        </w:rPr>
        <w:t xml:space="preserve">, </w:t>
      </w:r>
      <w:r w:rsidR="00B05CB0" w:rsidRPr="00EE485F">
        <w:rPr>
          <w:lang w:val="la-Latn"/>
        </w:rPr>
        <w:t>sanct</w:t>
      </w:r>
      <w:r w:rsidR="00392753" w:rsidRPr="00EE485F">
        <w:rPr>
          <w:lang w:val="la-Latn"/>
        </w:rPr>
        <w:t>ae</w:t>
      </w:r>
      <w:r w:rsidR="00B05CB0" w:rsidRPr="00EE485F">
        <w:rPr>
          <w:lang w:val="la-Latn"/>
        </w:rPr>
        <w:t xml:space="preserve"> </w:t>
      </w:r>
      <w:r w:rsidR="000D79AA" w:rsidRPr="00EE485F">
        <w:rPr>
          <w:lang w:val="la-Latn"/>
        </w:rPr>
        <w:t>Luciae</w:t>
      </w:r>
      <w:r w:rsidR="00C94F95" w:rsidRPr="00EE485F">
        <w:rPr>
          <w:lang w:val="la-Latn"/>
        </w:rPr>
        <w:t xml:space="preserve">, </w:t>
      </w:r>
      <w:r w:rsidR="00B05CB0" w:rsidRPr="00EE485F">
        <w:rPr>
          <w:lang w:val="la-Latn"/>
        </w:rPr>
        <w:t xml:space="preserve">sancti </w:t>
      </w:r>
      <w:r w:rsidR="000D79AA" w:rsidRPr="00EE485F">
        <w:rPr>
          <w:lang w:val="la-Latn"/>
        </w:rPr>
        <w:t>Silvestri</w:t>
      </w:r>
      <w:r w:rsidR="00C94F95" w:rsidRPr="00EE485F">
        <w:rPr>
          <w:lang w:val="la-Latn"/>
        </w:rPr>
        <w:t xml:space="preserve">. </w:t>
      </w:r>
      <w:r w:rsidR="000D79AA" w:rsidRPr="00EE485F">
        <w:rPr>
          <w:lang w:val="la-Latn"/>
        </w:rPr>
        <w:t xml:space="preserve">Et hoc ipsum etiam fieri debet in </w:t>
      </w:r>
      <w:r w:rsidR="00392753" w:rsidRPr="00EE485F">
        <w:rPr>
          <w:lang w:val="la-Latn"/>
        </w:rPr>
        <w:t>quinque</w:t>
      </w:r>
      <w:r w:rsidR="000D79AA" w:rsidRPr="00EE485F">
        <w:rPr>
          <w:lang w:val="la-Latn"/>
        </w:rPr>
        <w:t xml:space="preserve"> dominicis</w:t>
      </w:r>
      <w:r w:rsidR="00C94F95" w:rsidRPr="00EE485F">
        <w:rPr>
          <w:lang w:val="la-Latn"/>
        </w:rPr>
        <w:t xml:space="preserve">, </w:t>
      </w:r>
      <w:r w:rsidR="000D79AA" w:rsidRPr="00EE485F">
        <w:rPr>
          <w:lang w:val="la-Latn"/>
        </w:rPr>
        <w:t>id est</w:t>
      </w:r>
      <w:r w:rsidR="00C94F95" w:rsidRPr="00EE485F">
        <w:rPr>
          <w:lang w:val="la-Latn"/>
        </w:rPr>
        <w:t xml:space="preserve">, </w:t>
      </w:r>
      <w:r w:rsidR="000D79AA" w:rsidRPr="00EE485F">
        <w:rPr>
          <w:lang w:val="la-Latn"/>
        </w:rPr>
        <w:t>prima dominica adventus domini</w:t>
      </w:r>
      <w:r w:rsidR="00C94F95" w:rsidRPr="00EE485F">
        <w:rPr>
          <w:lang w:val="la-Latn"/>
        </w:rPr>
        <w:t xml:space="preserve">, </w:t>
      </w:r>
      <w:r w:rsidR="00B05CB0" w:rsidRPr="00EE485F">
        <w:rPr>
          <w:lang w:val="la-Latn"/>
        </w:rPr>
        <w:t>septuagesimae</w:t>
      </w:r>
      <w:r w:rsidR="00C94F95" w:rsidRPr="00EE485F">
        <w:rPr>
          <w:lang w:val="la-Latn"/>
        </w:rPr>
        <w:t xml:space="preserve">, </w:t>
      </w:r>
      <w:r w:rsidR="00B05CB0" w:rsidRPr="00EE485F">
        <w:rPr>
          <w:lang w:val="la-Latn"/>
        </w:rPr>
        <w:t>quadragesimae</w:t>
      </w:r>
      <w:r w:rsidR="00C94F95" w:rsidRPr="00EE485F">
        <w:rPr>
          <w:lang w:val="la-Latn"/>
        </w:rPr>
        <w:t xml:space="preserve">, </w:t>
      </w:r>
      <w:r w:rsidR="000D79AA" w:rsidRPr="00EE485F">
        <w:rPr>
          <w:lang w:val="la-Latn"/>
        </w:rPr>
        <w:t xml:space="preserve">mediae </w:t>
      </w:r>
      <w:r w:rsidR="00B05CB0" w:rsidRPr="00EE485F">
        <w:rPr>
          <w:lang w:val="la-Latn"/>
        </w:rPr>
        <w:t>quadragesimae</w:t>
      </w:r>
      <w:r w:rsidR="000D79AA" w:rsidRPr="00EE485F">
        <w:rPr>
          <w:lang w:val="la-Latn"/>
        </w:rPr>
        <w:t xml:space="preserve"> et in ramis palmarum</w:t>
      </w:r>
      <w:r w:rsidR="00C94F95" w:rsidRPr="00EE485F">
        <w:rPr>
          <w:lang w:val="la-Latn"/>
        </w:rPr>
        <w:t xml:space="preserve">. </w:t>
      </w:r>
      <w:r w:rsidR="000D79AA" w:rsidRPr="00EE485F">
        <w:rPr>
          <w:lang w:val="la-Latn"/>
        </w:rPr>
        <w:t>In quibus etiam dominicis solet introitus ter cantari</w:t>
      </w:r>
      <w:r w:rsidR="00C94F95" w:rsidRPr="00EE485F">
        <w:rPr>
          <w:lang w:val="la-Latn"/>
        </w:rPr>
        <w:t xml:space="preserve">, </w:t>
      </w:r>
      <w:r w:rsidR="000D79AA" w:rsidRPr="00EE485F">
        <w:rPr>
          <w:lang w:val="la-Latn"/>
        </w:rPr>
        <w:t>nisi in palmi</w:t>
      </w:r>
      <w:r w:rsidR="005A6498" w:rsidRPr="00EE485F">
        <w:rPr>
          <w:lang w:val="la-Latn"/>
        </w:rPr>
        <w:t>s</w:t>
      </w:r>
      <w:r w:rsidR="00AF24A8" w:rsidRPr="00EE485F">
        <w:rPr>
          <w:lang w:val="la-Latn"/>
        </w:rPr>
        <w:t>.</w:t>
      </w:r>
      <w:r w:rsidR="00BF4B69" w:rsidRPr="001B63A5">
        <w:rPr>
          <w:lang w:val="la-Latn"/>
        </w:rPr>
        <w:t xml:space="preserve"> </w:t>
      </w:r>
      <w:r w:rsidR="00201C66" w:rsidRPr="00EE485F">
        <w:rPr>
          <w:lang w:val="la-Latn"/>
        </w:rPr>
        <w:t>(</w:t>
      </w:r>
      <w:r w:rsidR="004371C3" w:rsidRPr="00EE485F">
        <w:rPr>
          <w:lang w:val="la-Latn"/>
        </w:rPr>
        <w:t xml:space="preserve">28) </w:t>
      </w:r>
    </w:p>
    <w:p w:rsidR="00B05CB0" w:rsidRPr="001B63A5" w:rsidRDefault="00B05CB0" w:rsidP="00C10675">
      <w:pPr>
        <w:rPr>
          <w:lang w:val="la-Latn"/>
        </w:rPr>
      </w:pPr>
      <w:r w:rsidRPr="00EE485F">
        <w:rPr>
          <w:lang w:val="la-Latn"/>
        </w:rPr>
        <w:t>In his quoque et insuper in omnibus dominicis quadragesimae altare dominicum ornatius vestitur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Sciendum tamen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quod praedictum festum sancti Petri cum tribus sequentibus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id est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sancti Gregorii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sancti Benedicti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annuntiationis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id est praecedentia in hoc pr</w:t>
      </w:r>
      <w:r w:rsidR="000A35D8" w:rsidRPr="00DF1ADB">
        <w:rPr>
          <w:lang w:val="la-Latn"/>
        </w:rPr>
        <w:t>a</w:t>
      </w:r>
      <w:r w:rsidRPr="00EE485F">
        <w:rPr>
          <w:lang w:val="la-Latn"/>
        </w:rPr>
        <w:t>ecellunt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praefatis dominicis equipa</w:t>
      </w:r>
      <w:r w:rsidR="00B22D13" w:rsidRPr="00EE485F">
        <w:rPr>
          <w:lang w:val="la-Latn"/>
        </w:rPr>
        <w:t>randa sunt et insuper duodecim</w:t>
      </w:r>
      <w:r w:rsidRPr="00EE485F">
        <w:rPr>
          <w:lang w:val="la-Latn"/>
        </w:rPr>
        <w:t xml:space="preserve"> responsorium repetatur et ad missam </w:t>
      </w:r>
      <w:r w:rsidR="008559D1" w:rsidRPr="00EE485F">
        <w:rPr>
          <w:lang w:val="la-Latn"/>
        </w:rPr>
        <w:t>[</w:t>
      </w:r>
      <w:r w:rsidR="008F73FA" w:rsidRPr="00EE485F">
        <w:rPr>
          <w:lang w:val="la-Latn"/>
        </w:rPr>
        <w:t>KY</w:t>
      </w:r>
      <w:r w:rsidR="008559D1" w:rsidRPr="00EE485F">
        <w:rPr>
          <w:lang w:val="la-Latn"/>
        </w:rPr>
        <w:t>]</w:t>
      </w:r>
      <w:r w:rsidR="008F73FA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Kyrie</w:t>
      </w:r>
      <w:r w:rsidR="00907CCE" w:rsidRPr="001B63A5">
        <w:rPr>
          <w:rStyle w:val="Incipit"/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eleison</w:t>
      </w:r>
      <w:r w:rsidR="00C94F95" w:rsidRPr="00EE485F">
        <w:rPr>
          <w:lang w:val="la-Latn"/>
        </w:rPr>
        <w:t xml:space="preserve">, </w:t>
      </w:r>
      <w:r w:rsidR="008559D1" w:rsidRPr="00EE485F">
        <w:rPr>
          <w:lang w:val="la-Latn"/>
        </w:rPr>
        <w:t>[</w:t>
      </w:r>
      <w:r w:rsidR="008F73FA" w:rsidRPr="00EE485F">
        <w:rPr>
          <w:lang w:val="la-Latn"/>
        </w:rPr>
        <w:t>SA</w:t>
      </w:r>
      <w:r w:rsidR="008559D1" w:rsidRPr="00EE485F">
        <w:rPr>
          <w:lang w:val="la-Latn"/>
        </w:rPr>
        <w:t>]</w:t>
      </w:r>
      <w:r w:rsidR="008F73FA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Sanctus</w:t>
      </w:r>
      <w:r w:rsidRPr="00EE485F">
        <w:rPr>
          <w:lang w:val="la-Latn"/>
        </w:rPr>
        <w:t xml:space="preserve"> et </w:t>
      </w:r>
      <w:r w:rsidR="008559D1" w:rsidRPr="00EE485F">
        <w:rPr>
          <w:lang w:val="la-Latn"/>
        </w:rPr>
        <w:t>[</w:t>
      </w:r>
      <w:r w:rsidR="008F73FA" w:rsidRPr="00EE485F">
        <w:rPr>
          <w:lang w:val="la-Latn"/>
        </w:rPr>
        <w:t>AD</w:t>
      </w:r>
      <w:r w:rsidR="008559D1" w:rsidRPr="00EE485F">
        <w:rPr>
          <w:lang w:val="la-Latn"/>
        </w:rPr>
        <w:t>]</w:t>
      </w:r>
      <w:r w:rsidR="008F73FA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Agnus dei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si est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in albis canuntur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in annuntiatione vero</w:t>
      </w:r>
      <w:r w:rsidR="00E32F91" w:rsidRPr="008262EE">
        <w:rPr>
          <w:lang w:val="la-Latn"/>
        </w:rPr>
        <w:t xml:space="preserve"> [VAR]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Alleluia</w:t>
      </w:r>
      <w:r w:rsidRPr="00EE485F">
        <w:rPr>
          <w:lang w:val="la-Latn"/>
        </w:rPr>
        <w:t xml:space="preserve"> superadditur; quod responsorium ab </w:t>
      </w:r>
      <w:r w:rsidR="00C87E3F" w:rsidRPr="00EE485F">
        <w:rPr>
          <w:lang w:val="la-Latn"/>
        </w:rPr>
        <w:t>(</w:t>
      </w:r>
      <w:r w:rsidR="00AC0786" w:rsidRPr="001B63A5">
        <w:rPr>
          <w:lang w:val="la-Latn"/>
        </w:rPr>
        <w:t>14a</w:t>
      </w:r>
      <w:r w:rsidR="00C87E3F" w:rsidRPr="00EE485F">
        <w:rPr>
          <w:lang w:val="la-Latn"/>
        </w:rPr>
        <w:t>)</w:t>
      </w:r>
      <w:r w:rsidRPr="00EE485F">
        <w:rPr>
          <w:lang w:val="la-Latn"/>
        </w:rPr>
        <w:t xml:space="preserve"> albatis canitur</w:t>
      </w:r>
      <w:r w:rsidR="00AF24A8" w:rsidRPr="00EE485F">
        <w:rPr>
          <w:lang w:val="la-Latn"/>
        </w:rPr>
        <w:t>.</w:t>
      </w:r>
    </w:p>
    <w:p w:rsidR="00AB385B" w:rsidRPr="00EE485F" w:rsidRDefault="00B05CB0" w:rsidP="00C10675">
      <w:pPr>
        <w:rPr>
          <w:lang w:val="la-Latn"/>
        </w:rPr>
      </w:pPr>
      <w:r w:rsidRPr="00EE485F">
        <w:rPr>
          <w:lang w:val="la-Latn"/>
        </w:rPr>
        <w:t>Sunt aliae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quae in hoc variantur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quod antequam ad vesperos pulsetur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formae tapetibus cooperiuntur; quod ad vesperos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 xml:space="preserve">matutinos </w:t>
      </w:r>
      <w:r w:rsidR="00164B75">
        <w:rPr>
          <w:lang w:val="la-Latn"/>
        </w:rPr>
        <w:t>et ad missam ante altare cerei quinque</w:t>
      </w:r>
      <w:r w:rsidRPr="00EE485F">
        <w:rPr>
          <w:lang w:val="la-Latn"/>
        </w:rPr>
        <w:t xml:space="preserve"> accenduntur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 xml:space="preserve">cum in dominicis non nisi tres; quod </w:t>
      </w:r>
      <w:r w:rsidRPr="001B63A5">
        <w:rPr>
          <w:rStyle w:val="Funktion"/>
          <w:lang w:val="la-Latn"/>
        </w:rPr>
        <w:t>sacerdos</w:t>
      </w:r>
      <w:r w:rsidRPr="00EE485F">
        <w:rPr>
          <w:lang w:val="la-Latn"/>
        </w:rPr>
        <w:t xml:space="preserve"> altaria incensat in cappa; quod ad easdem horas duo ad gradus decantant et hoc modo: </w:t>
      </w:r>
      <w:r w:rsidR="008559D1" w:rsidRPr="00EE485F">
        <w:rPr>
          <w:lang w:val="la-Latn"/>
        </w:rPr>
        <w:t>[</w:t>
      </w:r>
      <w:r w:rsidR="008F73FA" w:rsidRPr="00EE485F">
        <w:rPr>
          <w:lang w:val="la-Latn"/>
        </w:rPr>
        <w:t>BD</w:t>
      </w:r>
      <w:r w:rsidR="008559D1" w:rsidRPr="00EE485F">
        <w:rPr>
          <w:lang w:val="la-Latn"/>
        </w:rPr>
        <w:t>]</w:t>
      </w:r>
      <w:r w:rsidR="008F73FA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Benedicamus domino</w:t>
      </w:r>
      <w:r w:rsidRPr="00EE485F">
        <w:rPr>
          <w:lang w:val="la-Latn"/>
        </w:rPr>
        <w:t xml:space="preserve"> pronunciant; quod ad nocturnos duo vel etiam plures responsorium quartum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octavum et duodecimum cantant; quod et ipsum responsorium duodecimum recantatur; quod ad maiorem missam omnes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qui sciunt cantare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sunt in albis</w:t>
      </w:r>
      <w:r w:rsidR="00C94F95" w:rsidRPr="00EE485F">
        <w:rPr>
          <w:lang w:val="la-Latn"/>
        </w:rPr>
        <w:t xml:space="preserve">, </w:t>
      </w:r>
      <w:r w:rsidRPr="001B63A5">
        <w:rPr>
          <w:rStyle w:val="Funktion"/>
          <w:lang w:val="la-Latn"/>
        </w:rPr>
        <w:t>armario</w:t>
      </w:r>
      <w:r w:rsidRPr="00EE485F">
        <w:rPr>
          <w:lang w:val="la-Latn"/>
        </w:rPr>
        <w:t xml:space="preserve"> tantum in cappa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vel si ipse absens est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adiutore chorum tenente; quod introitus</w:t>
      </w:r>
      <w:r w:rsidR="00392753" w:rsidRPr="00EE485F">
        <w:rPr>
          <w:lang w:val="la-Latn"/>
        </w:rPr>
        <w:t xml:space="preserve"> </w:t>
      </w:r>
      <w:r w:rsidR="00201C66" w:rsidRPr="00EE485F">
        <w:rPr>
          <w:lang w:val="la-Latn"/>
        </w:rPr>
        <w:t>(</w:t>
      </w:r>
      <w:r w:rsidR="004371C3" w:rsidRPr="00EE485F">
        <w:rPr>
          <w:lang w:val="la-Latn"/>
        </w:rPr>
        <w:t xml:space="preserve">29) </w:t>
      </w:r>
      <w:r w:rsidR="00392753" w:rsidRPr="00EE485F">
        <w:rPr>
          <w:lang w:val="la-Latn"/>
        </w:rPr>
        <w:t>post</w:t>
      </w:r>
      <w:r w:rsidR="00AB385B" w:rsidRPr="00EE485F">
        <w:rPr>
          <w:lang w:val="la-Latn"/>
        </w:rPr>
        <w:t xml:space="preserve"> </w:t>
      </w:r>
      <w:r w:rsidR="00392753" w:rsidRPr="00EE485F">
        <w:rPr>
          <w:lang w:val="la-Latn"/>
        </w:rPr>
        <w:t>versum</w:t>
      </w:r>
      <w:r w:rsidR="00AB385B" w:rsidRPr="00EE485F">
        <w:rPr>
          <w:lang w:val="la-Latn"/>
        </w:rPr>
        <w:t xml:space="preserve"> </w:t>
      </w:r>
      <w:r w:rsidR="00392753" w:rsidRPr="00EE485F">
        <w:rPr>
          <w:lang w:val="la-Latn"/>
        </w:rPr>
        <w:t>ex</w:t>
      </w:r>
      <w:r w:rsidR="00AB385B" w:rsidRPr="00EE485F">
        <w:rPr>
          <w:lang w:val="la-Latn"/>
        </w:rPr>
        <w:t xml:space="preserve"> </w:t>
      </w:r>
      <w:r w:rsidR="00392753" w:rsidRPr="00EE485F">
        <w:rPr>
          <w:lang w:val="la-Latn"/>
        </w:rPr>
        <w:t>toto</w:t>
      </w:r>
      <w:r w:rsidR="00AB385B" w:rsidRPr="00EE485F">
        <w:rPr>
          <w:lang w:val="la-Latn"/>
        </w:rPr>
        <w:t xml:space="preserve"> </w:t>
      </w:r>
      <w:r w:rsidR="00392753" w:rsidRPr="00EE485F">
        <w:rPr>
          <w:lang w:val="la-Latn"/>
        </w:rPr>
        <w:t>reciprocatur</w:t>
      </w:r>
      <w:r w:rsidR="00C94F95" w:rsidRPr="00EE485F">
        <w:rPr>
          <w:lang w:val="la-Latn"/>
        </w:rPr>
        <w:t xml:space="preserve">, </w:t>
      </w:r>
      <w:r w:rsidR="00392753" w:rsidRPr="00EE485F">
        <w:rPr>
          <w:lang w:val="la-Latn"/>
        </w:rPr>
        <w:t xml:space="preserve">sed </w:t>
      </w:r>
      <w:r w:rsidR="008559D1" w:rsidRPr="00EE485F">
        <w:rPr>
          <w:lang w:val="la-Latn"/>
        </w:rPr>
        <w:t>[</w:t>
      </w:r>
      <w:r w:rsidR="008F73FA" w:rsidRPr="00EE485F">
        <w:rPr>
          <w:lang w:val="la-Latn"/>
        </w:rPr>
        <w:t>AD</w:t>
      </w:r>
      <w:r w:rsidR="008559D1" w:rsidRPr="00EE485F">
        <w:rPr>
          <w:lang w:val="la-Latn"/>
        </w:rPr>
        <w:t>]</w:t>
      </w:r>
      <w:r w:rsidR="008F73FA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Agnus dei</w:t>
      </w:r>
      <w:r w:rsidR="00392753" w:rsidRPr="00EE485F">
        <w:rPr>
          <w:lang w:val="la-Latn"/>
        </w:rPr>
        <w:t xml:space="preserve"> tertia vice</w:t>
      </w:r>
      <w:r w:rsidR="00AB385B" w:rsidRPr="00EE485F">
        <w:rPr>
          <w:lang w:val="la-Latn"/>
        </w:rPr>
        <w:t xml:space="preserve"> </w:t>
      </w:r>
      <w:r w:rsidR="00392753" w:rsidRPr="00EE485F">
        <w:rPr>
          <w:lang w:val="la-Latn"/>
        </w:rPr>
        <w:t xml:space="preserve">minori melodia canitur; quod hoc </w:t>
      </w:r>
      <w:r w:rsidR="00C87E3F" w:rsidRPr="00EE485F">
        <w:rPr>
          <w:lang w:val="la-Latn"/>
        </w:rPr>
        <w:t>(</w:t>
      </w:r>
      <w:r w:rsidR="00AC0786" w:rsidRPr="001B63A5">
        <w:rPr>
          <w:lang w:val="la-Latn"/>
        </w:rPr>
        <w:t>14b</w:t>
      </w:r>
      <w:r w:rsidR="00C87E3F" w:rsidRPr="00EE485F">
        <w:rPr>
          <w:lang w:val="la-Latn"/>
        </w:rPr>
        <w:t>)</w:t>
      </w:r>
      <w:r w:rsidR="00392753" w:rsidRPr="00EE485F">
        <w:rPr>
          <w:lang w:val="la-Latn"/>
        </w:rPr>
        <w:t xml:space="preserve"> modo: </w:t>
      </w:r>
      <w:r w:rsidR="008559D1" w:rsidRPr="00EE485F">
        <w:rPr>
          <w:lang w:val="la-Latn"/>
        </w:rPr>
        <w:t>[</w:t>
      </w:r>
      <w:r w:rsidR="008F73FA" w:rsidRPr="00EE485F">
        <w:rPr>
          <w:lang w:val="la-Latn"/>
        </w:rPr>
        <w:t>IM</w:t>
      </w:r>
      <w:r w:rsidR="008559D1" w:rsidRPr="00EE485F">
        <w:rPr>
          <w:lang w:val="la-Latn"/>
        </w:rPr>
        <w:t>]</w:t>
      </w:r>
      <w:r w:rsidR="008F73FA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Ite missa est</w:t>
      </w:r>
      <w:r w:rsidR="00392753" w:rsidRPr="00EE485F">
        <w:rPr>
          <w:lang w:val="la-Latn"/>
        </w:rPr>
        <w:t xml:space="preserve"> dicitur</w:t>
      </w:r>
      <w:r w:rsidR="00C94F95" w:rsidRPr="00EE485F">
        <w:rPr>
          <w:lang w:val="la-Latn"/>
        </w:rPr>
        <w:t xml:space="preserve">, </w:t>
      </w:r>
      <w:r w:rsidR="00392753" w:rsidRPr="00EE485F">
        <w:rPr>
          <w:lang w:val="la-Latn"/>
        </w:rPr>
        <w:t>ut in octava epiphaniae</w:t>
      </w:r>
      <w:r w:rsidR="00C94F95" w:rsidRPr="00EE485F">
        <w:rPr>
          <w:lang w:val="la-Latn"/>
        </w:rPr>
        <w:t xml:space="preserve">, </w:t>
      </w:r>
      <w:r w:rsidR="00392753" w:rsidRPr="00EE485F">
        <w:rPr>
          <w:lang w:val="la-Latn"/>
        </w:rPr>
        <w:t>in</w:t>
      </w:r>
      <w:r w:rsidR="00AB385B" w:rsidRPr="00EE485F">
        <w:rPr>
          <w:lang w:val="la-Latn"/>
        </w:rPr>
        <w:t xml:space="preserve"> </w:t>
      </w:r>
      <w:r w:rsidR="00392753" w:rsidRPr="00EE485F">
        <w:rPr>
          <w:lang w:val="la-Latn"/>
        </w:rPr>
        <w:t>conversione</w:t>
      </w:r>
      <w:r w:rsidR="00AB385B" w:rsidRPr="00EE485F">
        <w:rPr>
          <w:lang w:val="la-Latn"/>
        </w:rPr>
        <w:t xml:space="preserve"> sancti</w:t>
      </w:r>
      <w:r w:rsidR="00C43164" w:rsidRPr="00EE485F">
        <w:rPr>
          <w:lang w:val="la-Latn"/>
        </w:rPr>
        <w:t xml:space="preserve"> </w:t>
      </w:r>
      <w:r w:rsidR="00392753" w:rsidRPr="00EE485F">
        <w:rPr>
          <w:lang w:val="la-Latn"/>
        </w:rPr>
        <w:t>Pauli</w:t>
      </w:r>
      <w:r w:rsidR="00C94F95" w:rsidRPr="00EE485F">
        <w:rPr>
          <w:lang w:val="la-Latn"/>
        </w:rPr>
        <w:t xml:space="preserve">, </w:t>
      </w:r>
      <w:r w:rsidR="00392753" w:rsidRPr="00EE485F">
        <w:rPr>
          <w:lang w:val="la-Latn"/>
        </w:rPr>
        <w:t>in natale</w:t>
      </w:r>
      <w:r w:rsidR="00AB385B" w:rsidRPr="00EE485F">
        <w:rPr>
          <w:lang w:val="la-Latn"/>
        </w:rPr>
        <w:t xml:space="preserve"> sancti</w:t>
      </w:r>
      <w:r w:rsidR="00C43164" w:rsidRPr="00EE485F">
        <w:rPr>
          <w:lang w:val="la-Latn"/>
        </w:rPr>
        <w:t xml:space="preserve"> </w:t>
      </w:r>
      <w:r w:rsidR="00392753" w:rsidRPr="00EE485F">
        <w:rPr>
          <w:lang w:val="la-Latn"/>
        </w:rPr>
        <w:t>Mathiae</w:t>
      </w:r>
      <w:r w:rsidR="00C94F95" w:rsidRPr="00EE485F">
        <w:rPr>
          <w:lang w:val="la-Latn"/>
        </w:rPr>
        <w:t xml:space="preserve">, </w:t>
      </w:r>
      <w:r w:rsidR="00392753" w:rsidRPr="00EE485F">
        <w:rPr>
          <w:lang w:val="la-Latn"/>
        </w:rPr>
        <w:t xml:space="preserve">si extra </w:t>
      </w:r>
      <w:r w:rsidR="00AB385B" w:rsidRPr="00EE485F">
        <w:rPr>
          <w:lang w:val="la-Latn"/>
        </w:rPr>
        <w:t>quadragesi</w:t>
      </w:r>
      <w:r w:rsidR="00392753" w:rsidRPr="00EE485F">
        <w:rPr>
          <w:lang w:val="la-Latn"/>
        </w:rPr>
        <w:t>mam venerit</w:t>
      </w:r>
      <w:r w:rsidR="00C94F95" w:rsidRPr="00EE485F">
        <w:rPr>
          <w:lang w:val="la-Latn"/>
        </w:rPr>
        <w:t xml:space="preserve">, </w:t>
      </w:r>
      <w:r w:rsidR="00AB385B" w:rsidRPr="00EE485F">
        <w:rPr>
          <w:lang w:val="la-Latn"/>
        </w:rPr>
        <w:t>in</w:t>
      </w:r>
      <w:r w:rsidR="00392753" w:rsidRPr="00EE485F">
        <w:rPr>
          <w:lang w:val="la-Latn"/>
        </w:rPr>
        <w:t xml:space="preserve"> natale</w:t>
      </w:r>
      <w:r w:rsidR="00AB385B" w:rsidRPr="00EE485F">
        <w:rPr>
          <w:lang w:val="la-Latn"/>
        </w:rPr>
        <w:t xml:space="preserve"> sancti</w:t>
      </w:r>
      <w:r w:rsidR="00C43164" w:rsidRPr="00EE485F">
        <w:rPr>
          <w:lang w:val="la-Latn"/>
        </w:rPr>
        <w:t xml:space="preserve"> </w:t>
      </w:r>
      <w:r w:rsidR="00392753" w:rsidRPr="00EE485F">
        <w:rPr>
          <w:lang w:val="la-Latn"/>
        </w:rPr>
        <w:t>Marci evangeliste</w:t>
      </w:r>
      <w:r w:rsidR="00C94F95" w:rsidRPr="00EE485F">
        <w:rPr>
          <w:lang w:val="la-Latn"/>
        </w:rPr>
        <w:t xml:space="preserve">, </w:t>
      </w:r>
      <w:r w:rsidR="00AB385B" w:rsidRPr="00EE485F">
        <w:rPr>
          <w:lang w:val="la-Latn"/>
        </w:rPr>
        <w:t>sancti</w:t>
      </w:r>
      <w:r w:rsidR="00C43164" w:rsidRPr="00EE485F">
        <w:rPr>
          <w:lang w:val="la-Latn"/>
        </w:rPr>
        <w:t xml:space="preserve"> </w:t>
      </w:r>
      <w:r w:rsidR="008F73FA" w:rsidRPr="00EE485F">
        <w:rPr>
          <w:lang w:val="la-Latn"/>
        </w:rPr>
        <w:t>U</w:t>
      </w:r>
      <w:r w:rsidR="00392753" w:rsidRPr="00EE485F">
        <w:rPr>
          <w:lang w:val="la-Latn"/>
        </w:rPr>
        <w:t>dalrici</w:t>
      </w:r>
      <w:r w:rsidR="00C94F95" w:rsidRPr="00EE485F">
        <w:rPr>
          <w:lang w:val="la-Latn"/>
        </w:rPr>
        <w:t xml:space="preserve">, </w:t>
      </w:r>
      <w:r w:rsidR="00392753" w:rsidRPr="00EE485F">
        <w:rPr>
          <w:lang w:val="la-Latn"/>
        </w:rPr>
        <w:t>co</w:t>
      </w:r>
      <w:r w:rsidR="00AB385B" w:rsidRPr="00EE485F">
        <w:rPr>
          <w:lang w:val="la-Latn"/>
        </w:rPr>
        <w:t>m</w:t>
      </w:r>
      <w:r w:rsidR="00392753" w:rsidRPr="00EE485F">
        <w:rPr>
          <w:lang w:val="la-Latn"/>
        </w:rPr>
        <w:t>m</w:t>
      </w:r>
      <w:r w:rsidR="00AB385B" w:rsidRPr="00EE485F">
        <w:rPr>
          <w:lang w:val="la-Latn"/>
        </w:rPr>
        <w:t>emoratione sancti</w:t>
      </w:r>
      <w:r w:rsidR="00C43164" w:rsidRPr="00EE485F">
        <w:rPr>
          <w:lang w:val="la-Latn"/>
        </w:rPr>
        <w:t xml:space="preserve"> </w:t>
      </w:r>
      <w:r w:rsidR="00392753" w:rsidRPr="00EE485F">
        <w:rPr>
          <w:lang w:val="la-Latn"/>
        </w:rPr>
        <w:t>Pauli</w:t>
      </w:r>
      <w:r w:rsidR="00C94F95" w:rsidRPr="00EE485F">
        <w:rPr>
          <w:lang w:val="la-Latn"/>
        </w:rPr>
        <w:t xml:space="preserve">, </w:t>
      </w:r>
      <w:r w:rsidR="00392753" w:rsidRPr="00EE485F">
        <w:rPr>
          <w:lang w:val="la-Latn"/>
        </w:rPr>
        <w:t xml:space="preserve">ad vincula </w:t>
      </w:r>
      <w:r w:rsidR="00AB385B" w:rsidRPr="00EE485F">
        <w:rPr>
          <w:lang w:val="la-Latn"/>
        </w:rPr>
        <w:t>sancti</w:t>
      </w:r>
      <w:r w:rsidR="00C43164" w:rsidRPr="00EE485F">
        <w:rPr>
          <w:lang w:val="la-Latn"/>
        </w:rPr>
        <w:t xml:space="preserve"> </w:t>
      </w:r>
      <w:r w:rsidR="00392753" w:rsidRPr="00EE485F">
        <w:rPr>
          <w:lang w:val="la-Latn"/>
        </w:rPr>
        <w:t>Petri</w:t>
      </w:r>
      <w:r w:rsidR="00AB385B" w:rsidRPr="00EE485F">
        <w:rPr>
          <w:lang w:val="la-Latn"/>
        </w:rPr>
        <w:t xml:space="preserve"> et </w:t>
      </w:r>
      <w:r w:rsidR="008F73FA" w:rsidRPr="00EE485F">
        <w:rPr>
          <w:lang w:val="la-Latn"/>
        </w:rPr>
        <w:t>c</w:t>
      </w:r>
      <w:r w:rsidR="00AB385B" w:rsidRPr="00EE485F">
        <w:rPr>
          <w:lang w:val="la-Latn"/>
        </w:rPr>
        <w:t>athedra ipsi</w:t>
      </w:r>
      <w:r w:rsidR="00392753" w:rsidRPr="00EE485F">
        <w:rPr>
          <w:lang w:val="la-Latn"/>
        </w:rPr>
        <w:t>us</w:t>
      </w:r>
      <w:r w:rsidR="00C94F95" w:rsidRPr="00EE485F">
        <w:rPr>
          <w:lang w:val="la-Latn"/>
        </w:rPr>
        <w:t xml:space="preserve">, </w:t>
      </w:r>
      <w:r w:rsidR="00392753" w:rsidRPr="00EE485F">
        <w:rPr>
          <w:lang w:val="la-Latn"/>
        </w:rPr>
        <w:t>si extra</w:t>
      </w:r>
      <w:r w:rsidR="00AB385B" w:rsidRPr="00EE485F">
        <w:rPr>
          <w:lang w:val="la-Latn"/>
        </w:rPr>
        <w:t xml:space="preserve"> </w:t>
      </w:r>
      <w:r w:rsidR="00392753" w:rsidRPr="00EE485F">
        <w:rPr>
          <w:lang w:val="la-Latn"/>
        </w:rPr>
        <w:t>venerit quadragesi</w:t>
      </w:r>
      <w:r w:rsidR="00AB385B" w:rsidRPr="00EE485F">
        <w:rPr>
          <w:lang w:val="la-Latn"/>
        </w:rPr>
        <w:t>mam</w:t>
      </w:r>
      <w:r w:rsidR="00C94F95" w:rsidRPr="00EE485F">
        <w:rPr>
          <w:lang w:val="la-Latn"/>
        </w:rPr>
        <w:t xml:space="preserve">, </w:t>
      </w:r>
      <w:r w:rsidR="00392753" w:rsidRPr="00EE485F">
        <w:rPr>
          <w:lang w:val="la-Latn"/>
        </w:rPr>
        <w:t>in</w:t>
      </w:r>
      <w:r w:rsidR="00AB385B" w:rsidRPr="00EE485F">
        <w:rPr>
          <w:lang w:val="la-Latn"/>
        </w:rPr>
        <w:t xml:space="preserve"> </w:t>
      </w:r>
      <w:r w:rsidR="00392753" w:rsidRPr="00EE485F">
        <w:rPr>
          <w:lang w:val="la-Latn"/>
        </w:rPr>
        <w:t xml:space="preserve">decollatione </w:t>
      </w:r>
      <w:r w:rsidR="00AB385B" w:rsidRPr="00EE485F">
        <w:rPr>
          <w:lang w:val="la-Latn"/>
        </w:rPr>
        <w:t>sancti</w:t>
      </w:r>
      <w:r w:rsidR="00C43164" w:rsidRPr="00EE485F">
        <w:rPr>
          <w:lang w:val="la-Latn"/>
        </w:rPr>
        <w:t xml:space="preserve"> </w:t>
      </w:r>
      <w:r w:rsidR="00A54717" w:rsidRPr="00EE485F">
        <w:rPr>
          <w:lang w:val="la-Latn"/>
        </w:rPr>
        <w:t>Io</w:t>
      </w:r>
      <w:r w:rsidR="00392753" w:rsidRPr="00EE485F">
        <w:rPr>
          <w:lang w:val="la-Latn"/>
        </w:rPr>
        <w:t>annis Baptist</w:t>
      </w:r>
      <w:r w:rsidR="00A54717" w:rsidRPr="00EE485F">
        <w:rPr>
          <w:lang w:val="la-Latn"/>
        </w:rPr>
        <w:t>a</w:t>
      </w:r>
      <w:r w:rsidR="00392753" w:rsidRPr="00EE485F">
        <w:rPr>
          <w:lang w:val="la-Latn"/>
        </w:rPr>
        <w:t>e</w:t>
      </w:r>
      <w:r w:rsidR="00C94F95" w:rsidRPr="00EE485F">
        <w:rPr>
          <w:lang w:val="la-Latn"/>
        </w:rPr>
        <w:t xml:space="preserve">, </w:t>
      </w:r>
      <w:r w:rsidR="00392753" w:rsidRPr="00EE485F">
        <w:rPr>
          <w:lang w:val="la-Latn"/>
        </w:rPr>
        <w:t>Othmari</w:t>
      </w:r>
      <w:r w:rsidR="00C94F95" w:rsidRPr="00EE485F">
        <w:rPr>
          <w:lang w:val="la-Latn"/>
        </w:rPr>
        <w:t xml:space="preserve">, </w:t>
      </w:r>
      <w:r w:rsidR="00AB385B" w:rsidRPr="00EE485F">
        <w:rPr>
          <w:lang w:val="la-Latn"/>
        </w:rPr>
        <w:t>o</w:t>
      </w:r>
      <w:r w:rsidR="00392753" w:rsidRPr="00EE485F">
        <w:rPr>
          <w:lang w:val="la-Latn"/>
        </w:rPr>
        <w:t xml:space="preserve">ctava </w:t>
      </w:r>
      <w:r w:rsidR="00AB385B" w:rsidRPr="00EE485F">
        <w:rPr>
          <w:lang w:val="la-Latn"/>
        </w:rPr>
        <w:t>sancti</w:t>
      </w:r>
      <w:r w:rsidR="00C43164" w:rsidRPr="00EE485F">
        <w:rPr>
          <w:lang w:val="la-Latn"/>
        </w:rPr>
        <w:t xml:space="preserve"> </w:t>
      </w:r>
      <w:r w:rsidR="00392753" w:rsidRPr="00EE485F">
        <w:rPr>
          <w:lang w:val="la-Latn"/>
        </w:rPr>
        <w:t xml:space="preserve">Ianuarii et </w:t>
      </w:r>
      <w:r w:rsidR="00AB385B" w:rsidRPr="00EE485F">
        <w:rPr>
          <w:lang w:val="la-Latn"/>
        </w:rPr>
        <w:t>sancti</w:t>
      </w:r>
      <w:r w:rsidR="00C43164" w:rsidRPr="00EE485F">
        <w:rPr>
          <w:lang w:val="la-Latn"/>
        </w:rPr>
        <w:t xml:space="preserve"> </w:t>
      </w:r>
      <w:r w:rsidR="00392753" w:rsidRPr="00EE485F">
        <w:rPr>
          <w:lang w:val="la-Latn"/>
        </w:rPr>
        <w:t>Finda</w:t>
      </w:r>
      <w:r w:rsidR="00AB385B" w:rsidRPr="00EE485F">
        <w:rPr>
          <w:lang w:val="la-Latn"/>
        </w:rPr>
        <w:t>n</w:t>
      </w:r>
      <w:r w:rsidR="00392753" w:rsidRPr="00EE485F">
        <w:rPr>
          <w:lang w:val="la-Latn"/>
        </w:rPr>
        <w:t>ii</w:t>
      </w:r>
      <w:r w:rsidR="00C94F95" w:rsidRPr="00EE485F">
        <w:rPr>
          <w:lang w:val="la-Latn"/>
        </w:rPr>
        <w:t xml:space="preserve">, </w:t>
      </w:r>
      <w:r w:rsidR="00AB385B" w:rsidRPr="00EE485F">
        <w:rPr>
          <w:lang w:val="la-Latn"/>
        </w:rPr>
        <w:t>sancti</w:t>
      </w:r>
      <w:r w:rsidR="00C43164" w:rsidRPr="00EE485F">
        <w:rPr>
          <w:lang w:val="la-Latn"/>
        </w:rPr>
        <w:t xml:space="preserve"> </w:t>
      </w:r>
      <w:r w:rsidR="00392753" w:rsidRPr="00EE485F">
        <w:rPr>
          <w:lang w:val="la-Latn"/>
        </w:rPr>
        <w:t>Luc</w:t>
      </w:r>
      <w:r w:rsidR="00AB385B" w:rsidRPr="00EE485F">
        <w:rPr>
          <w:lang w:val="la-Latn"/>
        </w:rPr>
        <w:t>a</w:t>
      </w:r>
      <w:r w:rsidR="00392753" w:rsidRPr="00EE485F">
        <w:rPr>
          <w:lang w:val="la-Latn"/>
        </w:rPr>
        <w:t>e apostoli</w:t>
      </w:r>
      <w:r w:rsidR="00AF24A8" w:rsidRPr="00EE485F">
        <w:rPr>
          <w:lang w:val="la-Latn"/>
        </w:rPr>
        <w:t>.</w:t>
      </w:r>
    </w:p>
    <w:p w:rsidR="00AB385B" w:rsidRPr="00EE485F" w:rsidRDefault="00392753" w:rsidP="00C10675">
      <w:pPr>
        <w:rPr>
          <w:lang w:val="la-Latn"/>
        </w:rPr>
      </w:pPr>
      <w:r w:rsidRPr="00EE485F">
        <w:rPr>
          <w:lang w:val="la-Latn"/>
        </w:rPr>
        <w:t>Item qu</w:t>
      </w:r>
      <w:r w:rsidR="00AB385B" w:rsidRPr="00EE485F">
        <w:rPr>
          <w:lang w:val="la-Latn"/>
        </w:rPr>
        <w:t>ae</w:t>
      </w:r>
      <w:r w:rsidRPr="00EE485F">
        <w:rPr>
          <w:lang w:val="la-Latn"/>
        </w:rPr>
        <w:t>dam</w:t>
      </w:r>
      <w:r w:rsidR="00AB385B" w:rsidRPr="00EE485F">
        <w:rPr>
          <w:lang w:val="la-Latn"/>
        </w:rPr>
        <w:t xml:space="preserve"> </w:t>
      </w:r>
      <w:r w:rsidRPr="00EE485F">
        <w:rPr>
          <w:lang w:val="la-Latn"/>
        </w:rPr>
        <w:t>sunt</w:t>
      </w:r>
      <w:r w:rsidR="00AB385B" w:rsidRPr="00EE485F">
        <w:rPr>
          <w:lang w:val="la-Latn"/>
        </w:rPr>
        <w:t xml:space="preserve"> </w:t>
      </w:r>
      <w:r w:rsidRPr="00EE485F">
        <w:rPr>
          <w:lang w:val="la-Latn"/>
        </w:rPr>
        <w:t>in</w:t>
      </w:r>
      <w:r w:rsidR="00AB385B" w:rsidRPr="00EE485F">
        <w:rPr>
          <w:lang w:val="la-Latn"/>
        </w:rPr>
        <w:t xml:space="preserve"> </w:t>
      </w:r>
      <w:r w:rsidRPr="00EE485F">
        <w:rPr>
          <w:lang w:val="la-Latn"/>
        </w:rPr>
        <w:t>hoc superiores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quod</w:t>
      </w:r>
      <w:r w:rsidR="00AB385B" w:rsidRPr="00EE485F">
        <w:rPr>
          <w:lang w:val="la-Latn"/>
        </w:rPr>
        <w:t xml:space="preserve"> </w:t>
      </w:r>
      <w:r w:rsidRPr="00EE485F">
        <w:rPr>
          <w:lang w:val="la-Latn"/>
        </w:rPr>
        <w:t>in</w:t>
      </w:r>
      <w:r w:rsidR="00AB385B" w:rsidRPr="00EE485F">
        <w:rPr>
          <w:lang w:val="la-Latn"/>
        </w:rPr>
        <w:t xml:space="preserve"> </w:t>
      </w:r>
      <w:r w:rsidRPr="001B63A5">
        <w:rPr>
          <w:rStyle w:val="Ort"/>
          <w:lang w:val="la-Latn"/>
        </w:rPr>
        <w:t>ch</w:t>
      </w:r>
      <w:r w:rsidR="00AB385B" w:rsidRPr="001B63A5">
        <w:rPr>
          <w:rStyle w:val="Ort"/>
          <w:lang w:val="la-Latn"/>
        </w:rPr>
        <w:t>oro</w:t>
      </w:r>
      <w:r w:rsidR="00AB385B" w:rsidRPr="00EE485F">
        <w:rPr>
          <w:lang w:val="la-Latn"/>
        </w:rPr>
        <w:t xml:space="preserve"> duo dorsalia e</w:t>
      </w:r>
      <w:r w:rsidRPr="00EE485F">
        <w:rPr>
          <w:lang w:val="la-Latn"/>
        </w:rPr>
        <w:t xml:space="preserve">t </w:t>
      </w:r>
      <w:r w:rsidR="00AB385B" w:rsidRPr="00EE485F">
        <w:rPr>
          <w:lang w:val="la-Latn"/>
        </w:rPr>
        <w:t xml:space="preserve">sex </w:t>
      </w:r>
      <w:r w:rsidRPr="00EE485F">
        <w:rPr>
          <w:lang w:val="la-Latn"/>
        </w:rPr>
        <w:t>in</w:t>
      </w:r>
      <w:r w:rsidR="00AB385B" w:rsidRPr="00EE485F">
        <w:rPr>
          <w:lang w:val="la-Latn"/>
        </w:rPr>
        <w:t xml:space="preserve"> </w:t>
      </w:r>
      <w:r w:rsidRPr="001B63A5">
        <w:rPr>
          <w:rStyle w:val="Ort"/>
          <w:lang w:val="la-Latn"/>
        </w:rPr>
        <w:t>presb</w:t>
      </w:r>
      <w:r w:rsidR="00AB385B" w:rsidRPr="001B63A5">
        <w:rPr>
          <w:rStyle w:val="Ort"/>
          <w:lang w:val="la-Latn"/>
        </w:rPr>
        <w:t>yterio</w:t>
      </w:r>
      <w:r w:rsidR="00AB385B" w:rsidRPr="00EE485F">
        <w:rPr>
          <w:lang w:val="la-Latn"/>
        </w:rPr>
        <w:t xml:space="preserve"> suspenduntur; quod hoc modo: </w:t>
      </w:r>
      <w:r w:rsidR="008559D1" w:rsidRPr="00EE485F">
        <w:rPr>
          <w:lang w:val="la-Latn"/>
        </w:rPr>
        <w:t>[</w:t>
      </w:r>
      <w:r w:rsidR="008F73FA" w:rsidRPr="00EE485F">
        <w:rPr>
          <w:lang w:val="la-Latn"/>
        </w:rPr>
        <w:t>BD</w:t>
      </w:r>
      <w:r w:rsidR="008559D1" w:rsidRPr="00EE485F">
        <w:rPr>
          <w:lang w:val="la-Latn"/>
        </w:rPr>
        <w:t>]</w:t>
      </w:r>
      <w:r w:rsidR="008F73FA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Benedicamus domino</w:t>
      </w:r>
      <w:r w:rsidR="00AB385B" w:rsidRPr="00EE485F">
        <w:rPr>
          <w:lang w:val="la-Latn"/>
        </w:rPr>
        <w:t xml:space="preserve"> et </w:t>
      </w:r>
      <w:r w:rsidR="008559D1" w:rsidRPr="00EE485F">
        <w:rPr>
          <w:lang w:val="la-Latn"/>
        </w:rPr>
        <w:t>[</w:t>
      </w:r>
      <w:r w:rsidR="008F73FA" w:rsidRPr="00EE485F">
        <w:rPr>
          <w:lang w:val="la-Latn"/>
        </w:rPr>
        <w:t>IM</w:t>
      </w:r>
      <w:r w:rsidR="008559D1" w:rsidRPr="00EE485F">
        <w:rPr>
          <w:lang w:val="la-Latn"/>
        </w:rPr>
        <w:t>]</w:t>
      </w:r>
      <w:r w:rsidR="008F73FA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Ite missa est</w:t>
      </w:r>
      <w:r w:rsidR="00AB385B" w:rsidRPr="00EE485F">
        <w:rPr>
          <w:lang w:val="la-Latn"/>
        </w:rPr>
        <w:t xml:space="preserve"> pron</w:t>
      </w:r>
      <w:r w:rsidRPr="00EE485F">
        <w:rPr>
          <w:lang w:val="la-Latn"/>
        </w:rPr>
        <w:t>unciatur; quod</w:t>
      </w:r>
      <w:r w:rsidR="00AB385B" w:rsidRPr="00EE485F">
        <w:rPr>
          <w:lang w:val="la-Latn"/>
        </w:rPr>
        <w:t xml:space="preserve"> </w:t>
      </w:r>
      <w:r w:rsidRPr="00EE485F">
        <w:rPr>
          <w:lang w:val="la-Latn"/>
        </w:rPr>
        <w:t>ta</w:t>
      </w:r>
      <w:r w:rsidR="00AB385B" w:rsidRPr="00EE485F">
        <w:rPr>
          <w:lang w:val="la-Latn"/>
        </w:rPr>
        <w:t>m hi duo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qui</w:t>
      </w:r>
      <w:r w:rsidR="00AB385B" w:rsidRPr="00EE485F">
        <w:rPr>
          <w:lang w:val="la-Latn"/>
        </w:rPr>
        <w:t xml:space="preserve"> </w:t>
      </w:r>
      <w:r w:rsidRPr="00EE485F">
        <w:rPr>
          <w:lang w:val="la-Latn"/>
        </w:rPr>
        <w:t>invitatorium</w:t>
      </w:r>
      <w:r w:rsidR="00AB385B" w:rsidRPr="00EE485F">
        <w:rPr>
          <w:lang w:val="la-Latn"/>
        </w:rPr>
        <w:t xml:space="preserve"> </w:t>
      </w:r>
      <w:r w:rsidRPr="00EE485F">
        <w:rPr>
          <w:lang w:val="la-Latn"/>
        </w:rPr>
        <w:t>cantant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cappis</w:t>
      </w:r>
      <w:r w:rsidR="00AB385B" w:rsidRPr="00EE485F">
        <w:rPr>
          <w:lang w:val="la-Latn"/>
        </w:rPr>
        <w:t xml:space="preserve"> </w:t>
      </w:r>
      <w:r w:rsidRPr="00EE485F">
        <w:rPr>
          <w:lang w:val="la-Latn"/>
        </w:rPr>
        <w:t>induuntur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qua</w:t>
      </w:r>
      <w:r w:rsidR="00AB385B" w:rsidRPr="00EE485F">
        <w:rPr>
          <w:lang w:val="la-Latn"/>
        </w:rPr>
        <w:t xml:space="preserve">m </w:t>
      </w:r>
      <w:r w:rsidRPr="00EE485F">
        <w:rPr>
          <w:lang w:val="la-Latn"/>
        </w:rPr>
        <w:t>omnes literati ad</w:t>
      </w:r>
      <w:r w:rsidR="00AB385B" w:rsidRPr="00EE485F">
        <w:rPr>
          <w:lang w:val="la-Latn"/>
        </w:rPr>
        <w:t xml:space="preserve"> </w:t>
      </w:r>
      <w:r w:rsidRPr="00EE485F">
        <w:rPr>
          <w:lang w:val="la-Latn"/>
        </w:rPr>
        <w:t>m</w:t>
      </w:r>
      <w:r w:rsidR="00AB385B" w:rsidRPr="00EE485F">
        <w:rPr>
          <w:lang w:val="la-Latn"/>
        </w:rPr>
        <w:t>aio</w:t>
      </w:r>
      <w:r w:rsidRPr="00EE485F">
        <w:rPr>
          <w:lang w:val="la-Latn"/>
        </w:rPr>
        <w:t xml:space="preserve">rem </w:t>
      </w:r>
      <w:r w:rsidR="00AB385B" w:rsidRPr="00EE485F">
        <w:rPr>
          <w:lang w:val="la-Latn"/>
        </w:rPr>
        <w:t>missam; quod ad primam signum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quod</w:t>
      </w:r>
      <w:r w:rsidR="00AB385B" w:rsidRPr="00EE485F">
        <w:rPr>
          <w:lang w:val="la-Latn"/>
        </w:rPr>
        <w:t xml:space="preserve"> </w:t>
      </w:r>
      <w:r w:rsidRPr="00EE485F">
        <w:rPr>
          <w:lang w:val="la-Latn"/>
        </w:rPr>
        <w:t>es</w:t>
      </w:r>
      <w:r w:rsidR="00AB385B" w:rsidRPr="00EE485F">
        <w:rPr>
          <w:lang w:val="la-Latn"/>
        </w:rPr>
        <w:t xml:space="preserve">t </w:t>
      </w:r>
      <w:r w:rsidRPr="00EE485F">
        <w:rPr>
          <w:lang w:val="la-Latn"/>
        </w:rPr>
        <w:t>secundum</w:t>
      </w:r>
      <w:r w:rsidR="00AB385B" w:rsidRPr="00EE485F">
        <w:rPr>
          <w:lang w:val="la-Latn"/>
        </w:rPr>
        <w:t xml:space="preserve"> </w:t>
      </w:r>
      <w:r w:rsidRPr="00EE485F">
        <w:rPr>
          <w:lang w:val="la-Latn"/>
        </w:rPr>
        <w:t>a</w:t>
      </w:r>
      <w:r w:rsidR="00AB385B" w:rsidRPr="00EE485F">
        <w:rPr>
          <w:lang w:val="la-Latn"/>
        </w:rPr>
        <w:t xml:space="preserve"> </w:t>
      </w:r>
      <w:r w:rsidRPr="00EE485F">
        <w:rPr>
          <w:lang w:val="la-Latn"/>
        </w:rPr>
        <w:t>maximo</w:t>
      </w:r>
      <w:r w:rsidR="00C94F95" w:rsidRPr="00EE485F">
        <w:rPr>
          <w:lang w:val="la-Latn"/>
        </w:rPr>
        <w:t xml:space="preserve">, </w:t>
      </w:r>
      <w:r w:rsidR="00731E17">
        <w:rPr>
          <w:lang w:val="la-Latn"/>
        </w:rPr>
        <w:t>(</w:t>
      </w:r>
      <w:r w:rsidR="004371C3" w:rsidRPr="00EE485F">
        <w:rPr>
          <w:lang w:val="la-Latn"/>
        </w:rPr>
        <w:t xml:space="preserve">30) </w:t>
      </w:r>
      <w:r w:rsidR="00AB385B" w:rsidRPr="00EE485F">
        <w:rPr>
          <w:lang w:val="la-Latn"/>
        </w:rPr>
        <w:t>pulsatur; quod</w:t>
      </w:r>
      <w:r w:rsidR="00C43164" w:rsidRPr="00EE485F">
        <w:rPr>
          <w:lang w:val="la-Latn"/>
        </w:rPr>
        <w:t xml:space="preserve"> </w:t>
      </w:r>
      <w:r w:rsidR="00AB385B" w:rsidRPr="00EE485F">
        <w:rPr>
          <w:lang w:val="la-Latn"/>
        </w:rPr>
        <w:t>ad horas omnes</w:t>
      </w:r>
      <w:r w:rsidR="00C94F95" w:rsidRPr="00EE485F">
        <w:rPr>
          <w:lang w:val="la-Latn"/>
        </w:rPr>
        <w:t xml:space="preserve">, </w:t>
      </w:r>
      <w:r w:rsidR="00AB385B" w:rsidRPr="00EE485F">
        <w:rPr>
          <w:lang w:val="la-Latn"/>
        </w:rPr>
        <w:t>nisi ad completorium</w:t>
      </w:r>
      <w:r w:rsidR="00C94F95" w:rsidRPr="00EE485F">
        <w:rPr>
          <w:lang w:val="la-Latn"/>
        </w:rPr>
        <w:t xml:space="preserve">, </w:t>
      </w:r>
      <w:r w:rsidR="00AB385B" w:rsidRPr="00EE485F">
        <w:rPr>
          <w:lang w:val="la-Latn"/>
        </w:rPr>
        <w:t>tria</w:t>
      </w:r>
      <w:r w:rsidR="00C43164" w:rsidRPr="00EE485F">
        <w:rPr>
          <w:lang w:val="la-Latn"/>
        </w:rPr>
        <w:t xml:space="preserve"> </w:t>
      </w:r>
      <w:r w:rsidR="00AB385B" w:rsidRPr="00EE485F">
        <w:rPr>
          <w:lang w:val="la-Latn"/>
        </w:rPr>
        <w:t xml:space="preserve">luminaria de illis quinque accenduntur; </w:t>
      </w:r>
      <w:r w:rsidR="00C87E3F" w:rsidRPr="00EE485F">
        <w:rPr>
          <w:lang w:val="la-Latn"/>
        </w:rPr>
        <w:t>(</w:t>
      </w:r>
      <w:r w:rsidR="00AC0786" w:rsidRPr="001B63A5">
        <w:rPr>
          <w:lang w:val="la-Latn"/>
        </w:rPr>
        <w:t>15a</w:t>
      </w:r>
      <w:r w:rsidR="00C87E3F" w:rsidRPr="00EE485F">
        <w:rPr>
          <w:lang w:val="la-Latn"/>
        </w:rPr>
        <w:t>)</w:t>
      </w:r>
      <w:r w:rsidR="00AB385B" w:rsidRPr="00EE485F">
        <w:rPr>
          <w:lang w:val="la-Latn"/>
        </w:rPr>
        <w:t xml:space="preserve"> quod hymni earundem horarum hac cantantur melodia</w:t>
      </w:r>
      <w:r w:rsidR="00C94F95" w:rsidRPr="00EE485F">
        <w:rPr>
          <w:lang w:val="la-Latn"/>
        </w:rPr>
        <w:t xml:space="preserve">, </w:t>
      </w:r>
      <w:r w:rsidR="00AB385B" w:rsidRPr="00EE485F">
        <w:rPr>
          <w:lang w:val="la-Latn"/>
        </w:rPr>
        <w:t>id</w:t>
      </w:r>
      <w:r w:rsidR="00C43164" w:rsidRPr="00EE485F">
        <w:rPr>
          <w:lang w:val="la-Latn"/>
        </w:rPr>
        <w:t xml:space="preserve"> </w:t>
      </w:r>
      <w:r w:rsidR="00AB385B" w:rsidRPr="00EE485F">
        <w:rPr>
          <w:lang w:val="la-Latn"/>
        </w:rPr>
        <w:t>est</w:t>
      </w:r>
      <w:r w:rsidR="00C43164" w:rsidRPr="00EE485F">
        <w:rPr>
          <w:lang w:val="la-Latn"/>
        </w:rPr>
        <w:t xml:space="preserve"> </w:t>
      </w:r>
      <w:r w:rsidR="008559D1" w:rsidRPr="00EE485F">
        <w:rPr>
          <w:lang w:val="la-Latn"/>
        </w:rPr>
        <w:t>[</w:t>
      </w:r>
      <w:r w:rsidR="008F73FA" w:rsidRPr="00EE485F">
        <w:rPr>
          <w:lang w:val="la-Latn"/>
        </w:rPr>
        <w:t>HY</w:t>
      </w:r>
      <w:r w:rsidR="008559D1" w:rsidRPr="00EE485F">
        <w:rPr>
          <w:lang w:val="la-Latn"/>
        </w:rPr>
        <w:t>]</w:t>
      </w:r>
      <w:r w:rsidR="008F73FA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Iam lucis</w:t>
      </w:r>
      <w:r w:rsidR="00C94F95" w:rsidRPr="00EE485F">
        <w:rPr>
          <w:lang w:val="la-Latn"/>
        </w:rPr>
        <w:t xml:space="preserve">, </w:t>
      </w:r>
      <w:r w:rsidR="008559D1" w:rsidRPr="00EE485F">
        <w:rPr>
          <w:lang w:val="la-Latn"/>
        </w:rPr>
        <w:lastRenderedPageBreak/>
        <w:t>[</w:t>
      </w:r>
      <w:r w:rsidR="008F73FA" w:rsidRPr="00EE485F">
        <w:rPr>
          <w:lang w:val="la-Latn"/>
        </w:rPr>
        <w:t>HY</w:t>
      </w:r>
      <w:r w:rsidR="008559D1" w:rsidRPr="00EE485F">
        <w:rPr>
          <w:lang w:val="la-Latn"/>
        </w:rPr>
        <w:t>]</w:t>
      </w:r>
      <w:r w:rsidR="008F73FA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Nunc sancte nobis</w:t>
      </w:r>
      <w:r w:rsidR="00C94F95" w:rsidRPr="00EE485F">
        <w:rPr>
          <w:lang w:val="la-Latn"/>
        </w:rPr>
        <w:t xml:space="preserve">, </w:t>
      </w:r>
      <w:r w:rsidR="008559D1" w:rsidRPr="00EE485F">
        <w:rPr>
          <w:lang w:val="la-Latn"/>
        </w:rPr>
        <w:t>[</w:t>
      </w:r>
      <w:r w:rsidR="008F73FA" w:rsidRPr="00EE485F">
        <w:rPr>
          <w:lang w:val="la-Latn"/>
        </w:rPr>
        <w:t>HY</w:t>
      </w:r>
      <w:r w:rsidR="008559D1" w:rsidRPr="00EE485F">
        <w:rPr>
          <w:lang w:val="la-Latn"/>
        </w:rPr>
        <w:t>]</w:t>
      </w:r>
      <w:r w:rsidR="008F73FA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Rector potens</w:t>
      </w:r>
      <w:r w:rsidR="00C94F95" w:rsidRPr="00EE485F">
        <w:rPr>
          <w:lang w:val="la-Latn"/>
        </w:rPr>
        <w:t xml:space="preserve">, </w:t>
      </w:r>
      <w:r w:rsidR="008559D1" w:rsidRPr="00EE485F">
        <w:rPr>
          <w:lang w:val="la-Latn"/>
        </w:rPr>
        <w:t>[</w:t>
      </w:r>
      <w:r w:rsidR="008F73FA" w:rsidRPr="00EE485F">
        <w:rPr>
          <w:lang w:val="la-Latn"/>
        </w:rPr>
        <w:t>HY</w:t>
      </w:r>
      <w:r w:rsidR="008559D1" w:rsidRPr="00EE485F">
        <w:rPr>
          <w:lang w:val="la-Latn"/>
        </w:rPr>
        <w:t>]</w:t>
      </w:r>
      <w:r w:rsidR="008F73FA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Rerum deus</w:t>
      </w:r>
      <w:r w:rsidR="00AB385B" w:rsidRPr="00EE485F">
        <w:rPr>
          <w:lang w:val="la-Latn"/>
        </w:rPr>
        <w:t>; quod</w:t>
      </w:r>
      <w:r w:rsidR="00C43164" w:rsidRPr="00EE485F">
        <w:rPr>
          <w:lang w:val="la-Latn"/>
        </w:rPr>
        <w:t xml:space="preserve"> </w:t>
      </w:r>
      <w:r w:rsidR="00AB385B" w:rsidRPr="001B63A5">
        <w:rPr>
          <w:rStyle w:val="Funktion"/>
          <w:lang w:val="la-Latn"/>
        </w:rPr>
        <w:t>sacerdos</w:t>
      </w:r>
      <w:r w:rsidR="00C43164" w:rsidRPr="001B63A5">
        <w:rPr>
          <w:rStyle w:val="Funktion"/>
          <w:lang w:val="la-Latn"/>
        </w:rPr>
        <w:t xml:space="preserve"> </w:t>
      </w:r>
      <w:r w:rsidR="008D4CC2" w:rsidRPr="001B63A5">
        <w:rPr>
          <w:rStyle w:val="Funktion"/>
          <w:lang w:val="la-Latn"/>
        </w:rPr>
        <w:t>ebdomada</w:t>
      </w:r>
      <w:r w:rsidR="00AB385B" w:rsidRPr="001B63A5">
        <w:rPr>
          <w:rStyle w:val="Funktion"/>
          <w:lang w:val="la-Latn"/>
        </w:rPr>
        <w:t>darius</w:t>
      </w:r>
      <w:r w:rsidR="00AB385B" w:rsidRPr="00EE485F">
        <w:rPr>
          <w:lang w:val="la-Latn"/>
        </w:rPr>
        <w:t xml:space="preserve"> aquam</w:t>
      </w:r>
      <w:r w:rsidR="00C43164" w:rsidRPr="00EE485F">
        <w:rPr>
          <w:lang w:val="la-Latn"/>
        </w:rPr>
        <w:t xml:space="preserve"> </w:t>
      </w:r>
      <w:r w:rsidR="00AB385B" w:rsidRPr="00EE485F">
        <w:rPr>
          <w:lang w:val="la-Latn"/>
        </w:rPr>
        <w:t>non</w:t>
      </w:r>
      <w:r w:rsidR="00C43164" w:rsidRPr="00EE485F">
        <w:rPr>
          <w:lang w:val="la-Latn"/>
        </w:rPr>
        <w:t xml:space="preserve"> </w:t>
      </w:r>
      <w:r w:rsidR="00AB385B" w:rsidRPr="00EE485F">
        <w:rPr>
          <w:lang w:val="la-Latn"/>
        </w:rPr>
        <w:t>benedicit</w:t>
      </w:r>
      <w:r w:rsidR="00C94F95" w:rsidRPr="00EE485F">
        <w:rPr>
          <w:lang w:val="la-Latn"/>
        </w:rPr>
        <w:t xml:space="preserve">, </w:t>
      </w:r>
      <w:r w:rsidR="00AB385B" w:rsidRPr="00EE485F">
        <w:rPr>
          <w:lang w:val="la-Latn"/>
        </w:rPr>
        <w:t>si in dominica</w:t>
      </w:r>
      <w:r w:rsidR="00C43164" w:rsidRPr="00EE485F">
        <w:rPr>
          <w:lang w:val="la-Latn"/>
        </w:rPr>
        <w:t xml:space="preserve"> </w:t>
      </w:r>
      <w:r w:rsidR="00AB385B" w:rsidRPr="00EE485F">
        <w:rPr>
          <w:lang w:val="la-Latn"/>
        </w:rPr>
        <w:t>venit; quod</w:t>
      </w:r>
      <w:r w:rsidR="00C43164" w:rsidRPr="00EE485F">
        <w:rPr>
          <w:lang w:val="la-Latn"/>
        </w:rPr>
        <w:t xml:space="preserve"> </w:t>
      </w:r>
      <w:r w:rsidR="00AB385B" w:rsidRPr="00EE485F">
        <w:rPr>
          <w:lang w:val="la-Latn"/>
        </w:rPr>
        <w:t>ad</w:t>
      </w:r>
      <w:r w:rsidR="00C43164" w:rsidRPr="00EE485F">
        <w:rPr>
          <w:lang w:val="la-Latn"/>
        </w:rPr>
        <w:t xml:space="preserve"> </w:t>
      </w:r>
      <w:r w:rsidR="00AB385B" w:rsidRPr="00EE485F">
        <w:rPr>
          <w:lang w:val="la-Latn"/>
        </w:rPr>
        <w:t>missam</w:t>
      </w:r>
      <w:r w:rsidR="00C43164" w:rsidRPr="00EE485F">
        <w:rPr>
          <w:lang w:val="la-Latn"/>
        </w:rPr>
        <w:t xml:space="preserve"> </w:t>
      </w:r>
      <w:r w:rsidR="00AB385B" w:rsidRPr="00EE485F">
        <w:rPr>
          <w:lang w:val="la-Latn"/>
        </w:rPr>
        <w:t>duo</w:t>
      </w:r>
      <w:r w:rsidR="00C43164" w:rsidRPr="00EE485F">
        <w:rPr>
          <w:lang w:val="la-Latn"/>
        </w:rPr>
        <w:t xml:space="preserve"> </w:t>
      </w:r>
      <w:r w:rsidR="00AB385B" w:rsidRPr="00EE485F">
        <w:rPr>
          <w:lang w:val="la-Latn"/>
        </w:rPr>
        <w:t>candalabra ponuntur super</w:t>
      </w:r>
      <w:r w:rsidR="00C43164" w:rsidRPr="00EE485F">
        <w:rPr>
          <w:lang w:val="la-Latn"/>
        </w:rPr>
        <w:t xml:space="preserve"> </w:t>
      </w:r>
      <w:r w:rsidR="00AB385B" w:rsidRPr="00EE485F">
        <w:rPr>
          <w:lang w:val="la-Latn"/>
        </w:rPr>
        <w:t>altare faciesque eius non linteo</w:t>
      </w:r>
      <w:r w:rsidR="00C94F95" w:rsidRPr="00EE485F">
        <w:rPr>
          <w:lang w:val="la-Latn"/>
        </w:rPr>
        <w:t xml:space="preserve">, </w:t>
      </w:r>
      <w:r w:rsidR="00AB385B" w:rsidRPr="00EE485F">
        <w:rPr>
          <w:lang w:val="la-Latn"/>
        </w:rPr>
        <w:t>sed pallio</w:t>
      </w:r>
      <w:r w:rsidR="00C94F95" w:rsidRPr="00EE485F">
        <w:rPr>
          <w:lang w:val="la-Latn"/>
        </w:rPr>
        <w:t xml:space="preserve">, </w:t>
      </w:r>
      <w:r w:rsidR="00AB385B" w:rsidRPr="00EE485F">
        <w:rPr>
          <w:lang w:val="la-Latn"/>
        </w:rPr>
        <w:t xml:space="preserve">velatur; quod </w:t>
      </w:r>
      <w:r w:rsidR="008559D1" w:rsidRPr="00EE485F">
        <w:rPr>
          <w:lang w:val="la-Latn"/>
        </w:rPr>
        <w:t>[</w:t>
      </w:r>
      <w:r w:rsidR="008F73FA" w:rsidRPr="00EE485F">
        <w:rPr>
          <w:lang w:val="la-Latn"/>
        </w:rPr>
        <w:t>AD</w:t>
      </w:r>
      <w:r w:rsidR="008559D1" w:rsidRPr="00EE485F">
        <w:rPr>
          <w:lang w:val="la-Latn"/>
        </w:rPr>
        <w:t>]</w:t>
      </w:r>
      <w:r w:rsidR="008F73FA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Agnus dei</w:t>
      </w:r>
      <w:r w:rsidR="00AB385B" w:rsidRPr="00EE485F">
        <w:rPr>
          <w:lang w:val="la-Latn"/>
        </w:rPr>
        <w:t xml:space="preserve"> in ter</w:t>
      </w:r>
      <w:r w:rsidR="00C43164" w:rsidRPr="00EE485F">
        <w:rPr>
          <w:lang w:val="la-Latn"/>
        </w:rPr>
        <w:t>tia vice maiori melodia cantatur</w:t>
      </w:r>
      <w:r w:rsidR="00AB385B" w:rsidRPr="00EE485F">
        <w:rPr>
          <w:lang w:val="la-Latn"/>
        </w:rPr>
        <w:t>; quod missa finita omnia signa pulsantur</w:t>
      </w:r>
      <w:r w:rsidR="00C94F95" w:rsidRPr="00EE485F">
        <w:rPr>
          <w:lang w:val="la-Latn"/>
        </w:rPr>
        <w:t xml:space="preserve">, </w:t>
      </w:r>
      <w:r w:rsidR="00AB385B" w:rsidRPr="00EE485F">
        <w:rPr>
          <w:lang w:val="la-Latn"/>
        </w:rPr>
        <w:t>ut in natale</w:t>
      </w:r>
      <w:r w:rsidR="00C43164" w:rsidRPr="00EE485F">
        <w:rPr>
          <w:lang w:val="la-Latn"/>
        </w:rPr>
        <w:t xml:space="preserve"> </w:t>
      </w:r>
      <w:r w:rsidR="00AB385B" w:rsidRPr="00EE485F">
        <w:rPr>
          <w:lang w:val="la-Latn"/>
        </w:rPr>
        <w:t>s</w:t>
      </w:r>
      <w:r w:rsidR="00C43164" w:rsidRPr="00EE485F">
        <w:rPr>
          <w:lang w:val="la-Latn"/>
        </w:rPr>
        <w:t>ancti</w:t>
      </w:r>
      <w:r w:rsidR="00A54717" w:rsidRPr="00EE485F">
        <w:rPr>
          <w:lang w:val="la-Latn"/>
        </w:rPr>
        <w:t xml:space="preserve"> Stephani</w:t>
      </w:r>
      <w:r w:rsidR="00C94F95" w:rsidRPr="00EE485F">
        <w:rPr>
          <w:lang w:val="la-Latn"/>
        </w:rPr>
        <w:t xml:space="preserve">, </w:t>
      </w:r>
      <w:r w:rsidR="00A54717" w:rsidRPr="00EE485F">
        <w:rPr>
          <w:lang w:val="la-Latn"/>
        </w:rPr>
        <w:t>Io</w:t>
      </w:r>
      <w:r w:rsidR="00AB385B" w:rsidRPr="00EE485F">
        <w:rPr>
          <w:lang w:val="la-Latn"/>
        </w:rPr>
        <w:t>annis evang</w:t>
      </w:r>
      <w:r w:rsidR="00C43164" w:rsidRPr="00EE485F">
        <w:rPr>
          <w:lang w:val="la-Latn"/>
        </w:rPr>
        <w:t>elist</w:t>
      </w:r>
      <w:r w:rsidR="00A54717" w:rsidRPr="00EE485F">
        <w:rPr>
          <w:lang w:val="la-Latn"/>
        </w:rPr>
        <w:t>a</w:t>
      </w:r>
      <w:r w:rsidR="00C43164" w:rsidRPr="00EE485F">
        <w:rPr>
          <w:lang w:val="la-Latn"/>
        </w:rPr>
        <w:t>e</w:t>
      </w:r>
      <w:r w:rsidR="00C94F95" w:rsidRPr="00EE485F">
        <w:rPr>
          <w:lang w:val="la-Latn"/>
        </w:rPr>
        <w:t xml:space="preserve">, </w:t>
      </w:r>
      <w:r w:rsidR="00C43164" w:rsidRPr="00EE485F">
        <w:rPr>
          <w:lang w:val="la-Latn"/>
        </w:rPr>
        <w:t>Innocentum</w:t>
      </w:r>
      <w:r w:rsidR="00C94F95" w:rsidRPr="00EE485F">
        <w:rPr>
          <w:lang w:val="la-Latn"/>
        </w:rPr>
        <w:t xml:space="preserve">, </w:t>
      </w:r>
      <w:r w:rsidR="00C43164" w:rsidRPr="00EE485F">
        <w:rPr>
          <w:lang w:val="la-Latn"/>
        </w:rPr>
        <w:t>in circum</w:t>
      </w:r>
      <w:r w:rsidR="00AB385B" w:rsidRPr="00EE485F">
        <w:rPr>
          <w:lang w:val="la-Latn"/>
        </w:rPr>
        <w:t>cisio</w:t>
      </w:r>
      <w:r w:rsidR="00C43164" w:rsidRPr="00EE485F">
        <w:rPr>
          <w:lang w:val="la-Latn"/>
        </w:rPr>
        <w:t>n</w:t>
      </w:r>
      <w:r w:rsidR="00AB385B" w:rsidRPr="00EE485F">
        <w:rPr>
          <w:lang w:val="la-Latn"/>
        </w:rPr>
        <w:t>e domini</w:t>
      </w:r>
      <w:r w:rsidR="00C94F95" w:rsidRPr="00EE485F">
        <w:rPr>
          <w:lang w:val="la-Latn"/>
        </w:rPr>
        <w:t xml:space="preserve">, </w:t>
      </w:r>
      <w:r w:rsidR="00AB385B" w:rsidRPr="00EE485F">
        <w:rPr>
          <w:lang w:val="la-Latn"/>
        </w:rPr>
        <w:t>in octava</w:t>
      </w:r>
      <w:r w:rsidR="00C43164" w:rsidRPr="00EE485F">
        <w:rPr>
          <w:lang w:val="la-Latn"/>
        </w:rPr>
        <w:t xml:space="preserve"> </w:t>
      </w:r>
      <w:r w:rsidR="00AB385B" w:rsidRPr="00EE485F">
        <w:rPr>
          <w:lang w:val="la-Latn"/>
        </w:rPr>
        <w:t>assumptionis s</w:t>
      </w:r>
      <w:r w:rsidR="00C43164" w:rsidRPr="00EE485F">
        <w:rPr>
          <w:lang w:val="la-Latn"/>
        </w:rPr>
        <w:t>anctae</w:t>
      </w:r>
      <w:r w:rsidR="00AB385B" w:rsidRPr="00EE485F">
        <w:rPr>
          <w:lang w:val="la-Latn"/>
        </w:rPr>
        <w:t xml:space="preserve"> Mari</w:t>
      </w:r>
      <w:r w:rsidR="00C43164" w:rsidRPr="00EE485F">
        <w:rPr>
          <w:lang w:val="la-Latn"/>
        </w:rPr>
        <w:t>ae</w:t>
      </w:r>
      <w:r w:rsidR="00C94F95" w:rsidRPr="00EE485F">
        <w:rPr>
          <w:lang w:val="la-Latn"/>
        </w:rPr>
        <w:t xml:space="preserve">, </w:t>
      </w:r>
      <w:r w:rsidR="00AB385B" w:rsidRPr="00EE485F">
        <w:rPr>
          <w:lang w:val="la-Latn"/>
        </w:rPr>
        <w:t>in illis tribus</w:t>
      </w:r>
      <w:r w:rsidR="00C43164" w:rsidRPr="00EE485F">
        <w:rPr>
          <w:lang w:val="la-Latn"/>
        </w:rPr>
        <w:t xml:space="preserve"> </w:t>
      </w:r>
      <w:r w:rsidR="00AB385B" w:rsidRPr="00EE485F">
        <w:rPr>
          <w:lang w:val="la-Latn"/>
        </w:rPr>
        <w:t>diebus pasch</w:t>
      </w:r>
      <w:r w:rsidR="00C43164" w:rsidRPr="00EE485F">
        <w:rPr>
          <w:lang w:val="la-Latn"/>
        </w:rPr>
        <w:t>ae</w:t>
      </w:r>
      <w:r w:rsidR="00C94F95" w:rsidRPr="00EE485F">
        <w:rPr>
          <w:lang w:val="la-Latn"/>
        </w:rPr>
        <w:t xml:space="preserve">, </w:t>
      </w:r>
      <w:r w:rsidR="00AB385B" w:rsidRPr="00EE485F">
        <w:rPr>
          <w:lang w:val="la-Latn"/>
        </w:rPr>
        <w:t>pentecosten</w:t>
      </w:r>
      <w:r w:rsidR="00C43164" w:rsidRPr="00EE485F">
        <w:rPr>
          <w:lang w:val="la-Latn"/>
        </w:rPr>
        <w:t xml:space="preserve"> </w:t>
      </w:r>
      <w:r w:rsidR="00AB385B" w:rsidRPr="00EE485F">
        <w:rPr>
          <w:lang w:val="la-Latn"/>
        </w:rPr>
        <w:t>post dominicam</w:t>
      </w:r>
      <w:r w:rsidR="00C94F95" w:rsidRPr="00EE485F">
        <w:rPr>
          <w:lang w:val="la-Latn"/>
        </w:rPr>
        <w:t xml:space="preserve">, </w:t>
      </w:r>
      <w:r w:rsidR="00AB385B" w:rsidRPr="00EE485F">
        <w:rPr>
          <w:lang w:val="la-Latn"/>
        </w:rPr>
        <w:t>ut</w:t>
      </w:r>
      <w:r w:rsidR="00C43164" w:rsidRPr="00EE485F">
        <w:rPr>
          <w:lang w:val="la-Latn"/>
        </w:rPr>
        <w:t xml:space="preserve"> </w:t>
      </w:r>
      <w:r w:rsidR="00AB385B" w:rsidRPr="00EE485F">
        <w:rPr>
          <w:lang w:val="la-Latn"/>
        </w:rPr>
        <w:t>in octava</w:t>
      </w:r>
      <w:r w:rsidR="00C43164" w:rsidRPr="00EE485F">
        <w:rPr>
          <w:lang w:val="la-Latn"/>
        </w:rPr>
        <w:t xml:space="preserve"> </w:t>
      </w:r>
      <w:r w:rsidR="00AB385B" w:rsidRPr="00EE485F">
        <w:rPr>
          <w:lang w:val="la-Latn"/>
        </w:rPr>
        <w:t>pasch</w:t>
      </w:r>
      <w:r w:rsidR="00C43164" w:rsidRPr="00EE485F">
        <w:rPr>
          <w:lang w:val="la-Latn"/>
        </w:rPr>
        <w:t>ae</w:t>
      </w:r>
      <w:r w:rsidR="00C94F95" w:rsidRPr="00EE485F">
        <w:rPr>
          <w:lang w:val="la-Latn"/>
        </w:rPr>
        <w:t xml:space="preserve">, </w:t>
      </w:r>
      <w:r w:rsidR="00AB385B" w:rsidRPr="00EE485F">
        <w:rPr>
          <w:lang w:val="la-Latn"/>
        </w:rPr>
        <w:t>in natale sancti</w:t>
      </w:r>
      <w:r w:rsidR="00C43164" w:rsidRPr="00EE485F">
        <w:rPr>
          <w:lang w:val="la-Latn"/>
        </w:rPr>
        <w:t xml:space="preserve"> </w:t>
      </w:r>
      <w:r w:rsidR="00AB385B" w:rsidRPr="00EE485F">
        <w:rPr>
          <w:lang w:val="la-Latn"/>
        </w:rPr>
        <w:t>Iacobi et sancti Christo</w:t>
      </w:r>
      <w:r w:rsidR="008F73FA" w:rsidRPr="00EE485F">
        <w:rPr>
          <w:lang w:val="la-Latn"/>
        </w:rPr>
        <w:t>ph</w:t>
      </w:r>
      <w:r w:rsidR="00AB385B" w:rsidRPr="00EE485F">
        <w:rPr>
          <w:lang w:val="la-Latn"/>
        </w:rPr>
        <w:t>ori</w:t>
      </w:r>
      <w:r w:rsidR="00C94F95" w:rsidRPr="00EE485F">
        <w:rPr>
          <w:lang w:val="la-Latn"/>
        </w:rPr>
        <w:t xml:space="preserve">, </w:t>
      </w:r>
      <w:r w:rsidR="00AB385B" w:rsidRPr="00EE485F">
        <w:rPr>
          <w:lang w:val="la-Latn"/>
        </w:rPr>
        <w:t>in translatione s</w:t>
      </w:r>
      <w:r w:rsidR="00C43164" w:rsidRPr="00EE485F">
        <w:rPr>
          <w:lang w:val="la-Latn"/>
        </w:rPr>
        <w:t>ancti</w:t>
      </w:r>
      <w:r w:rsidR="00AB385B" w:rsidRPr="00EE485F">
        <w:rPr>
          <w:lang w:val="la-Latn"/>
        </w:rPr>
        <w:t xml:space="preserve"> Benedicti</w:t>
      </w:r>
      <w:r w:rsidR="00C94F95" w:rsidRPr="00EE485F">
        <w:rPr>
          <w:lang w:val="la-Latn"/>
        </w:rPr>
        <w:t xml:space="preserve">, </w:t>
      </w:r>
      <w:r w:rsidR="00AB385B" w:rsidRPr="00EE485F">
        <w:rPr>
          <w:lang w:val="la-Latn"/>
        </w:rPr>
        <w:t>in natale s</w:t>
      </w:r>
      <w:r w:rsidR="00C43164" w:rsidRPr="00EE485F">
        <w:rPr>
          <w:lang w:val="la-Latn"/>
        </w:rPr>
        <w:t>ancti</w:t>
      </w:r>
      <w:r w:rsidR="00AB385B" w:rsidRPr="00EE485F">
        <w:rPr>
          <w:lang w:val="la-Latn"/>
        </w:rPr>
        <w:t xml:space="preserve"> Laurentii</w:t>
      </w:r>
      <w:r w:rsidR="00C94F95" w:rsidRPr="00EE485F">
        <w:rPr>
          <w:lang w:val="la-Latn"/>
        </w:rPr>
        <w:t xml:space="preserve">, </w:t>
      </w:r>
      <w:r w:rsidR="00AB385B" w:rsidRPr="00EE485F">
        <w:rPr>
          <w:lang w:val="la-Latn"/>
        </w:rPr>
        <w:t>s</w:t>
      </w:r>
      <w:r w:rsidR="00C43164" w:rsidRPr="00EE485F">
        <w:rPr>
          <w:lang w:val="la-Latn"/>
        </w:rPr>
        <w:t>ancti</w:t>
      </w:r>
      <w:r w:rsidR="00AB385B" w:rsidRPr="00EE485F">
        <w:rPr>
          <w:lang w:val="la-Latn"/>
        </w:rPr>
        <w:t xml:space="preserve"> Bartholom</w:t>
      </w:r>
      <w:r w:rsidR="00C43164" w:rsidRPr="00EE485F">
        <w:rPr>
          <w:lang w:val="la-Latn"/>
        </w:rPr>
        <w:t>a</w:t>
      </w:r>
      <w:r w:rsidR="00AB385B" w:rsidRPr="00EE485F">
        <w:rPr>
          <w:lang w:val="la-Latn"/>
        </w:rPr>
        <w:t>ei</w:t>
      </w:r>
      <w:r w:rsidR="00C94F95" w:rsidRPr="00EE485F">
        <w:rPr>
          <w:lang w:val="la-Latn"/>
        </w:rPr>
        <w:t xml:space="preserve">, </w:t>
      </w:r>
      <w:r w:rsidR="00AB385B" w:rsidRPr="00EE485F">
        <w:rPr>
          <w:lang w:val="la-Latn"/>
        </w:rPr>
        <w:t>in exaltatione s</w:t>
      </w:r>
      <w:r w:rsidR="00C43164" w:rsidRPr="00EE485F">
        <w:rPr>
          <w:lang w:val="la-Latn"/>
        </w:rPr>
        <w:t>anct</w:t>
      </w:r>
      <w:r w:rsidR="00201C66" w:rsidRPr="00EE485F">
        <w:rPr>
          <w:lang w:val="la-Latn"/>
        </w:rPr>
        <w:t>a</w:t>
      </w:r>
      <w:r w:rsidR="00C43164" w:rsidRPr="00EE485F">
        <w:rPr>
          <w:lang w:val="la-Latn"/>
        </w:rPr>
        <w:t>e</w:t>
      </w:r>
      <w:r w:rsidR="00AB385B" w:rsidRPr="00EE485F">
        <w:rPr>
          <w:lang w:val="la-Latn"/>
        </w:rPr>
        <w:t xml:space="preserve"> crucis</w:t>
      </w:r>
      <w:r w:rsidR="00C94F95" w:rsidRPr="00EE485F">
        <w:rPr>
          <w:lang w:val="la-Latn"/>
        </w:rPr>
        <w:t xml:space="preserve">, </w:t>
      </w:r>
      <w:r w:rsidR="00AB385B" w:rsidRPr="00EE485F">
        <w:rPr>
          <w:lang w:val="la-Latn"/>
        </w:rPr>
        <w:t>in natale</w:t>
      </w:r>
      <w:r w:rsidR="00C43164" w:rsidRPr="00EE485F">
        <w:rPr>
          <w:lang w:val="la-Latn"/>
        </w:rPr>
        <w:t xml:space="preserve"> </w:t>
      </w:r>
      <w:r w:rsidR="00AB385B" w:rsidRPr="00EE485F">
        <w:rPr>
          <w:lang w:val="la-Latn"/>
        </w:rPr>
        <w:t>Ma</w:t>
      </w:r>
      <w:r w:rsidR="00E46595" w:rsidRPr="001B63A5">
        <w:rPr>
          <w:lang w:val="la-Latn"/>
        </w:rPr>
        <w:t>t</w:t>
      </w:r>
      <w:r w:rsidR="00AB385B" w:rsidRPr="00EE485F">
        <w:rPr>
          <w:lang w:val="la-Latn"/>
        </w:rPr>
        <w:t>th</w:t>
      </w:r>
      <w:r w:rsidR="00C43164" w:rsidRPr="00EE485F">
        <w:rPr>
          <w:lang w:val="la-Latn"/>
        </w:rPr>
        <w:t>a</w:t>
      </w:r>
      <w:r w:rsidR="00AB385B" w:rsidRPr="00EE485F">
        <w:rPr>
          <w:lang w:val="la-Latn"/>
        </w:rPr>
        <w:t>ei</w:t>
      </w:r>
      <w:r w:rsidR="00C94F95" w:rsidRPr="00EE485F">
        <w:rPr>
          <w:lang w:val="la-Latn"/>
        </w:rPr>
        <w:t xml:space="preserve">, </w:t>
      </w:r>
      <w:r w:rsidR="00AB385B" w:rsidRPr="00EE485F">
        <w:rPr>
          <w:lang w:val="la-Latn"/>
        </w:rPr>
        <w:t>in festivitate s</w:t>
      </w:r>
      <w:r w:rsidR="00C43164" w:rsidRPr="00EE485F">
        <w:rPr>
          <w:lang w:val="la-Latn"/>
        </w:rPr>
        <w:t>ancti Micha</w:t>
      </w:r>
      <w:r w:rsidR="00AB385B" w:rsidRPr="00EE485F">
        <w:rPr>
          <w:lang w:val="la-Latn"/>
        </w:rPr>
        <w:t>elis</w:t>
      </w:r>
      <w:r w:rsidR="00C94F95" w:rsidRPr="00EE485F">
        <w:rPr>
          <w:lang w:val="la-Latn"/>
        </w:rPr>
        <w:t xml:space="preserve">, </w:t>
      </w:r>
      <w:r w:rsidR="00AB385B" w:rsidRPr="00EE485F">
        <w:rPr>
          <w:lang w:val="la-Latn"/>
        </w:rPr>
        <w:t>in natale</w:t>
      </w:r>
      <w:r w:rsidR="00C43164" w:rsidRPr="00EE485F">
        <w:rPr>
          <w:lang w:val="la-Latn"/>
        </w:rPr>
        <w:t xml:space="preserve"> sancti</w:t>
      </w:r>
      <w:r w:rsidR="00AB385B" w:rsidRPr="00EE485F">
        <w:rPr>
          <w:lang w:val="la-Latn"/>
        </w:rPr>
        <w:t xml:space="preserve"> Galli</w:t>
      </w:r>
      <w:r w:rsidR="00C94F95" w:rsidRPr="00EE485F">
        <w:rPr>
          <w:lang w:val="la-Latn"/>
        </w:rPr>
        <w:t xml:space="preserve">, </w:t>
      </w:r>
      <w:r w:rsidR="00AB385B" w:rsidRPr="00EE485F">
        <w:rPr>
          <w:lang w:val="la-Latn"/>
        </w:rPr>
        <w:t>in natale</w:t>
      </w:r>
      <w:r w:rsidR="00C43164" w:rsidRPr="00EE485F">
        <w:rPr>
          <w:lang w:val="la-Latn"/>
        </w:rPr>
        <w:t xml:space="preserve"> </w:t>
      </w:r>
      <w:r w:rsidR="00AB385B" w:rsidRPr="00EE485F">
        <w:rPr>
          <w:lang w:val="la-Latn"/>
        </w:rPr>
        <w:t>s</w:t>
      </w:r>
      <w:r w:rsidR="00C43164" w:rsidRPr="00EE485F">
        <w:rPr>
          <w:lang w:val="la-Latn"/>
        </w:rPr>
        <w:t xml:space="preserve">ancti </w:t>
      </w:r>
      <w:r w:rsidR="00C87E3F" w:rsidRPr="00EE485F">
        <w:rPr>
          <w:lang w:val="la-Latn"/>
        </w:rPr>
        <w:t>(</w:t>
      </w:r>
      <w:r w:rsidR="00AC0786" w:rsidRPr="001B63A5">
        <w:rPr>
          <w:lang w:val="la-Latn"/>
        </w:rPr>
        <w:t>15b</w:t>
      </w:r>
      <w:r w:rsidR="00C87E3F" w:rsidRPr="00EE485F">
        <w:rPr>
          <w:lang w:val="la-Latn"/>
        </w:rPr>
        <w:t>)</w:t>
      </w:r>
      <w:r w:rsidR="00C43164" w:rsidRPr="00EE485F">
        <w:rPr>
          <w:lang w:val="la-Latn"/>
        </w:rPr>
        <w:t xml:space="preserve"> </w:t>
      </w:r>
      <w:r w:rsidR="00AB385B" w:rsidRPr="00EE485F">
        <w:rPr>
          <w:lang w:val="la-Latn"/>
        </w:rPr>
        <w:t>Martini</w:t>
      </w:r>
      <w:r w:rsidR="00C43164" w:rsidRPr="00EE485F">
        <w:rPr>
          <w:lang w:val="la-Latn"/>
        </w:rPr>
        <w:t xml:space="preserve"> </w:t>
      </w:r>
      <w:r w:rsidR="00AB385B" w:rsidRPr="00EE485F">
        <w:rPr>
          <w:lang w:val="la-Latn"/>
        </w:rPr>
        <w:t>et</w:t>
      </w:r>
      <w:r w:rsidR="00C43164" w:rsidRPr="00EE485F">
        <w:rPr>
          <w:lang w:val="la-Latn"/>
        </w:rPr>
        <w:t xml:space="preserve"> </w:t>
      </w:r>
      <w:r w:rsidR="00AB385B" w:rsidRPr="00EE485F">
        <w:rPr>
          <w:lang w:val="la-Latn"/>
        </w:rPr>
        <w:t>s</w:t>
      </w:r>
      <w:r w:rsidR="00C43164" w:rsidRPr="00EE485F">
        <w:rPr>
          <w:lang w:val="la-Latn"/>
        </w:rPr>
        <w:t xml:space="preserve">ancti </w:t>
      </w:r>
      <w:r w:rsidR="00AB385B" w:rsidRPr="00EE485F">
        <w:rPr>
          <w:lang w:val="la-Latn"/>
        </w:rPr>
        <w:t>Andre</w:t>
      </w:r>
      <w:r w:rsidR="00C43164" w:rsidRPr="00EE485F">
        <w:rPr>
          <w:lang w:val="la-Latn"/>
        </w:rPr>
        <w:t>a</w:t>
      </w:r>
      <w:r w:rsidR="00AB385B" w:rsidRPr="00EE485F">
        <w:rPr>
          <w:lang w:val="la-Latn"/>
        </w:rPr>
        <w:t>e</w:t>
      </w:r>
      <w:r w:rsidR="00C43164" w:rsidRPr="00EE485F">
        <w:rPr>
          <w:lang w:val="la-Latn"/>
        </w:rPr>
        <w:t xml:space="preserve"> </w:t>
      </w:r>
      <w:r w:rsidR="00AB385B" w:rsidRPr="00EE485F">
        <w:rPr>
          <w:lang w:val="la-Latn"/>
        </w:rPr>
        <w:t>et</w:t>
      </w:r>
      <w:r w:rsidR="00C43164" w:rsidRPr="00EE485F">
        <w:rPr>
          <w:lang w:val="la-Latn"/>
        </w:rPr>
        <w:t xml:space="preserve"> </w:t>
      </w:r>
      <w:r w:rsidR="00AB385B" w:rsidRPr="00EE485F">
        <w:rPr>
          <w:lang w:val="la-Latn"/>
        </w:rPr>
        <w:t>omnium</w:t>
      </w:r>
      <w:r w:rsidR="00C43164" w:rsidRPr="00EE485F">
        <w:rPr>
          <w:lang w:val="la-Latn"/>
        </w:rPr>
        <w:t xml:space="preserve"> </w:t>
      </w:r>
      <w:r w:rsidR="00AB385B" w:rsidRPr="00EE485F">
        <w:rPr>
          <w:lang w:val="la-Latn"/>
        </w:rPr>
        <w:t>apostolorum</w:t>
      </w:r>
      <w:r w:rsidR="00C94F95" w:rsidRPr="00EE485F">
        <w:rPr>
          <w:lang w:val="la-Latn"/>
        </w:rPr>
        <w:t xml:space="preserve">. </w:t>
      </w:r>
      <w:r w:rsidR="00AB385B" w:rsidRPr="00EE485F">
        <w:rPr>
          <w:lang w:val="la-Latn"/>
        </w:rPr>
        <w:t>Sed</w:t>
      </w:r>
      <w:r w:rsidR="00C43164" w:rsidRPr="00EE485F">
        <w:rPr>
          <w:lang w:val="la-Latn"/>
        </w:rPr>
        <w:t xml:space="preserve"> </w:t>
      </w:r>
      <w:r w:rsidR="00AB385B" w:rsidRPr="00EE485F">
        <w:rPr>
          <w:lang w:val="la-Latn"/>
        </w:rPr>
        <w:t>sciendum</w:t>
      </w:r>
      <w:r w:rsidR="00C43164" w:rsidRPr="00EE485F">
        <w:rPr>
          <w:lang w:val="la-Latn"/>
        </w:rPr>
        <w:t xml:space="preserve"> </w:t>
      </w:r>
      <w:r w:rsidR="00AB385B" w:rsidRPr="00EE485F">
        <w:rPr>
          <w:lang w:val="la-Latn"/>
        </w:rPr>
        <w:t>est</w:t>
      </w:r>
      <w:r w:rsidR="00C94F95" w:rsidRPr="00EE485F">
        <w:rPr>
          <w:lang w:val="la-Latn"/>
        </w:rPr>
        <w:t xml:space="preserve">, </w:t>
      </w:r>
      <w:r w:rsidR="00AB385B" w:rsidRPr="00EE485F">
        <w:rPr>
          <w:lang w:val="la-Latn"/>
        </w:rPr>
        <w:t>quod</w:t>
      </w:r>
      <w:r w:rsidR="00C43164" w:rsidRPr="00EE485F">
        <w:rPr>
          <w:lang w:val="la-Latn"/>
        </w:rPr>
        <w:t xml:space="preserve"> </w:t>
      </w:r>
      <w:r w:rsidR="00AB385B" w:rsidRPr="00EE485F">
        <w:rPr>
          <w:lang w:val="la-Latn"/>
        </w:rPr>
        <w:t>illi t</w:t>
      </w:r>
      <w:r w:rsidR="00C43164" w:rsidRPr="00EE485F">
        <w:rPr>
          <w:lang w:val="la-Latn"/>
        </w:rPr>
        <w:t>res dies post dominicam paschae</w:t>
      </w:r>
      <w:r w:rsidR="00C94F95" w:rsidRPr="00EE485F">
        <w:rPr>
          <w:lang w:val="la-Latn"/>
        </w:rPr>
        <w:t xml:space="preserve">, </w:t>
      </w:r>
      <w:r w:rsidR="00AB385B" w:rsidRPr="00EE485F">
        <w:rPr>
          <w:lang w:val="la-Latn"/>
        </w:rPr>
        <w:t>pentecosten</w:t>
      </w:r>
      <w:r w:rsidR="00C43164" w:rsidRPr="00EE485F">
        <w:rPr>
          <w:lang w:val="la-Latn"/>
        </w:rPr>
        <w:t xml:space="preserve"> </w:t>
      </w:r>
      <w:r w:rsidR="00AB385B" w:rsidRPr="00EE485F">
        <w:rPr>
          <w:lang w:val="la-Latn"/>
        </w:rPr>
        <w:t>illa alia festa</w:t>
      </w:r>
      <w:r w:rsidR="00C43164" w:rsidRPr="00EE485F">
        <w:rPr>
          <w:lang w:val="la-Latn"/>
        </w:rPr>
        <w:t xml:space="preserve"> </w:t>
      </w:r>
      <w:r w:rsidR="00AB385B" w:rsidRPr="00EE485F">
        <w:rPr>
          <w:lang w:val="la-Latn"/>
        </w:rPr>
        <w:t>in hoc pr</w:t>
      </w:r>
      <w:r w:rsidR="008F73FA" w:rsidRPr="00EE485F">
        <w:rPr>
          <w:lang w:val="la-Latn"/>
        </w:rPr>
        <w:t>a</w:t>
      </w:r>
      <w:r w:rsidR="00AB385B" w:rsidRPr="00EE485F">
        <w:rPr>
          <w:lang w:val="la-Latn"/>
        </w:rPr>
        <w:t>ecellunt</w:t>
      </w:r>
      <w:r w:rsidR="00C94F95" w:rsidRPr="00EE485F">
        <w:rPr>
          <w:lang w:val="la-Latn"/>
        </w:rPr>
        <w:t xml:space="preserve">, </w:t>
      </w:r>
      <w:r w:rsidR="00AB385B" w:rsidRPr="00EE485F">
        <w:rPr>
          <w:lang w:val="la-Latn"/>
        </w:rPr>
        <w:t xml:space="preserve">quod in eis </w:t>
      </w:r>
      <w:r w:rsidR="00C43164" w:rsidRPr="00EE485F">
        <w:rPr>
          <w:lang w:val="la-Latn"/>
        </w:rPr>
        <w:t>septem l</w:t>
      </w:r>
      <w:r w:rsidR="00AB385B" w:rsidRPr="00EE485F">
        <w:rPr>
          <w:lang w:val="la-Latn"/>
        </w:rPr>
        <w:t>umina accendu</w:t>
      </w:r>
      <w:r w:rsidR="00C43164" w:rsidRPr="00EE485F">
        <w:rPr>
          <w:lang w:val="la-Latn"/>
        </w:rPr>
        <w:t>ntur et responsoria ad noctur</w:t>
      </w:r>
      <w:r w:rsidR="00AB385B" w:rsidRPr="00EE485F">
        <w:rPr>
          <w:lang w:val="la-Latn"/>
        </w:rPr>
        <w:t>nos a binis cantantur</w:t>
      </w:r>
      <w:r w:rsidR="00C94F95" w:rsidRPr="00EE485F">
        <w:rPr>
          <w:lang w:val="la-Latn"/>
        </w:rPr>
        <w:t xml:space="preserve">, </w:t>
      </w:r>
      <w:r w:rsidR="00AB385B" w:rsidRPr="00EE485F">
        <w:rPr>
          <w:lang w:val="la-Latn"/>
        </w:rPr>
        <w:t>ad priorem</w:t>
      </w:r>
      <w:r w:rsidR="00C43164" w:rsidRPr="00EE485F">
        <w:rPr>
          <w:lang w:val="la-Latn"/>
        </w:rPr>
        <w:t xml:space="preserve"> </w:t>
      </w:r>
      <w:r w:rsidR="00AB385B" w:rsidRPr="00EE485F">
        <w:rPr>
          <w:lang w:val="la-Latn"/>
        </w:rPr>
        <w:t>missam una oratio</w:t>
      </w:r>
      <w:r w:rsidR="00C43164" w:rsidRPr="00EE485F">
        <w:rPr>
          <w:lang w:val="la-Latn"/>
        </w:rPr>
        <w:t xml:space="preserve"> </w:t>
      </w:r>
      <w:r w:rsidR="00AB385B" w:rsidRPr="00EE485F">
        <w:rPr>
          <w:lang w:val="la-Latn"/>
        </w:rPr>
        <w:t>dicitur</w:t>
      </w:r>
      <w:r w:rsidR="00AF24A8" w:rsidRPr="00EE485F">
        <w:rPr>
          <w:lang w:val="la-Latn"/>
        </w:rPr>
        <w:t>.</w:t>
      </w:r>
    </w:p>
    <w:p w:rsidR="00A54717" w:rsidRPr="00EE485F" w:rsidRDefault="00AB385B" w:rsidP="00C10675">
      <w:pPr>
        <w:rPr>
          <w:lang w:val="la-Latn"/>
        </w:rPr>
      </w:pPr>
      <w:r w:rsidRPr="00EE485F">
        <w:rPr>
          <w:lang w:val="la-Latn"/>
        </w:rPr>
        <w:t>Item</w:t>
      </w:r>
      <w:r w:rsidR="00C43164" w:rsidRPr="00EE485F">
        <w:rPr>
          <w:lang w:val="la-Latn"/>
        </w:rPr>
        <w:t xml:space="preserve"> </w:t>
      </w:r>
      <w:r w:rsidRPr="00EE485F">
        <w:rPr>
          <w:lang w:val="la-Latn"/>
        </w:rPr>
        <w:t>sunt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qu</w:t>
      </w:r>
      <w:r w:rsidR="007647DC" w:rsidRPr="007647DC">
        <w:rPr>
          <w:lang w:val="la-Latn"/>
        </w:rPr>
        <w:t>ae</w:t>
      </w:r>
      <w:r w:rsidR="00C43164" w:rsidRPr="00EE485F">
        <w:rPr>
          <w:lang w:val="la-Latn"/>
        </w:rPr>
        <w:t xml:space="preserve"> </w:t>
      </w:r>
      <w:r w:rsidRPr="00EE485F">
        <w:rPr>
          <w:lang w:val="la-Latn"/>
        </w:rPr>
        <w:t>hoc supereminent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qu</w:t>
      </w:r>
      <w:r w:rsidR="00C43164" w:rsidRPr="00EE485F">
        <w:rPr>
          <w:lang w:val="la-Latn"/>
        </w:rPr>
        <w:t xml:space="preserve">od in </w:t>
      </w:r>
      <w:r w:rsidR="00C43164" w:rsidRPr="00525EB8">
        <w:rPr>
          <w:rStyle w:val="Ort"/>
          <w:lang w:val="la-Latn"/>
        </w:rPr>
        <w:t>choro</w:t>
      </w:r>
      <w:r w:rsidR="00C43164" w:rsidRPr="00EE485F">
        <w:rPr>
          <w:lang w:val="la-Latn"/>
        </w:rPr>
        <w:t xml:space="preserve"> quadra pallia et </w:t>
      </w:r>
      <w:r w:rsidRPr="00EE485F">
        <w:rPr>
          <w:lang w:val="la-Latn"/>
        </w:rPr>
        <w:t xml:space="preserve">in </w:t>
      </w:r>
      <w:r w:rsidRPr="00525EB8">
        <w:rPr>
          <w:rStyle w:val="Ort"/>
          <w:lang w:val="la-Latn"/>
        </w:rPr>
        <w:t>pre</w:t>
      </w:r>
      <w:r w:rsidR="00C43164" w:rsidRPr="00525EB8">
        <w:rPr>
          <w:rStyle w:val="Ort"/>
          <w:lang w:val="la-Latn"/>
        </w:rPr>
        <w:t>s</w:t>
      </w:r>
      <w:r w:rsidRPr="00525EB8">
        <w:rPr>
          <w:rStyle w:val="Ort"/>
          <w:lang w:val="la-Latn"/>
        </w:rPr>
        <w:t>b</w:t>
      </w:r>
      <w:r w:rsidR="00C43164" w:rsidRPr="00525EB8">
        <w:rPr>
          <w:rStyle w:val="Ort"/>
          <w:lang w:val="la-Latn"/>
        </w:rPr>
        <w:t>y</w:t>
      </w:r>
      <w:r w:rsidRPr="00525EB8">
        <w:rPr>
          <w:rStyle w:val="Ort"/>
          <w:lang w:val="la-Latn"/>
        </w:rPr>
        <w:t>terio</w:t>
      </w:r>
      <w:r w:rsidR="00C43164" w:rsidRPr="00EE485F">
        <w:rPr>
          <w:lang w:val="la-Latn"/>
        </w:rPr>
        <w:t xml:space="preserve"> octava suspenduntur</w:t>
      </w:r>
      <w:r w:rsidRPr="00EE485F">
        <w:rPr>
          <w:lang w:val="la-Latn"/>
        </w:rPr>
        <w:t xml:space="preserve">; quod invitatorium </w:t>
      </w:r>
      <w:r w:rsidR="00525EB8">
        <w:rPr>
          <w:lang w:val="la-Latn"/>
        </w:rPr>
        <w:t>quattuor</w:t>
      </w:r>
      <w:r w:rsidR="00C43164" w:rsidRPr="00EE485F">
        <w:rPr>
          <w:lang w:val="la-Latn"/>
        </w:rPr>
        <w:t xml:space="preserve"> </w:t>
      </w:r>
      <w:r w:rsidRPr="00445ED0">
        <w:rPr>
          <w:rStyle w:val="Funktion"/>
          <w:lang w:val="la-Latn"/>
        </w:rPr>
        <w:t>fratres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quod singula</w:t>
      </w:r>
      <w:r w:rsidR="00C43164" w:rsidRPr="00EE485F">
        <w:rPr>
          <w:lang w:val="la-Latn"/>
        </w:rPr>
        <w:t xml:space="preserve"> </w:t>
      </w:r>
      <w:r w:rsidRPr="00EE485F">
        <w:rPr>
          <w:lang w:val="la-Latn"/>
        </w:rPr>
        <w:t>responsoria</w:t>
      </w:r>
      <w:r w:rsidR="00C43164" w:rsidRPr="00EE485F">
        <w:rPr>
          <w:lang w:val="la-Latn"/>
        </w:rPr>
        <w:t xml:space="preserve"> </w:t>
      </w:r>
      <w:r w:rsidRPr="00EE485F">
        <w:rPr>
          <w:lang w:val="la-Latn"/>
        </w:rPr>
        <w:t>duo</w:t>
      </w:r>
      <w:r w:rsidR="00C43164" w:rsidRPr="00EE485F">
        <w:rPr>
          <w:lang w:val="la-Latn"/>
        </w:rPr>
        <w:t xml:space="preserve"> </w:t>
      </w:r>
      <w:r w:rsidRPr="00EE485F">
        <w:rPr>
          <w:lang w:val="la-Latn"/>
        </w:rPr>
        <w:t>vel</w:t>
      </w:r>
      <w:r w:rsidR="00C43164" w:rsidRPr="00EE485F">
        <w:rPr>
          <w:lang w:val="la-Latn"/>
        </w:rPr>
        <w:t xml:space="preserve"> </w:t>
      </w:r>
      <w:r w:rsidRPr="00EE485F">
        <w:rPr>
          <w:lang w:val="la-Latn"/>
        </w:rPr>
        <w:t>plures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quod</w:t>
      </w:r>
      <w:r w:rsidR="00C43164" w:rsidRPr="00EE485F">
        <w:rPr>
          <w:lang w:val="la-Latn"/>
        </w:rPr>
        <w:t xml:space="preserve"> </w:t>
      </w:r>
      <w:r w:rsidRPr="00EE485F">
        <w:rPr>
          <w:lang w:val="la-Latn"/>
        </w:rPr>
        <w:t>ad</w:t>
      </w:r>
      <w:r w:rsidR="00C43164" w:rsidRPr="00EE485F">
        <w:rPr>
          <w:lang w:val="la-Latn"/>
        </w:rPr>
        <w:t xml:space="preserve"> </w:t>
      </w:r>
      <w:r w:rsidRPr="00EE485F">
        <w:rPr>
          <w:lang w:val="la-Latn"/>
        </w:rPr>
        <w:t>vesperos</w:t>
      </w:r>
      <w:r w:rsidR="00C43164" w:rsidRPr="00EE485F">
        <w:rPr>
          <w:lang w:val="la-Latn"/>
        </w:rPr>
        <w:t xml:space="preserve"> </w:t>
      </w:r>
      <w:r w:rsidRPr="00EE485F">
        <w:rPr>
          <w:lang w:val="la-Latn"/>
        </w:rPr>
        <w:t>et</w:t>
      </w:r>
      <w:r w:rsidR="00C43164" w:rsidRPr="00EE485F">
        <w:rPr>
          <w:lang w:val="la-Latn"/>
        </w:rPr>
        <w:t xml:space="preserve"> </w:t>
      </w:r>
      <w:r w:rsidRPr="00EE485F">
        <w:rPr>
          <w:lang w:val="la-Latn"/>
        </w:rPr>
        <w:t>matutinos tres</w:t>
      </w:r>
      <w:r w:rsidR="00C43164" w:rsidRPr="00EE485F">
        <w:rPr>
          <w:lang w:val="la-Latn"/>
        </w:rPr>
        <w:t xml:space="preserve"> </w:t>
      </w:r>
      <w:r w:rsidRPr="00EE485F">
        <w:rPr>
          <w:lang w:val="la-Latn"/>
        </w:rPr>
        <w:t>responsorium</w:t>
      </w:r>
      <w:r w:rsidR="00C43164" w:rsidRPr="00EE485F">
        <w:rPr>
          <w:lang w:val="la-Latn"/>
        </w:rPr>
        <w:t xml:space="preserve"> </w:t>
      </w:r>
      <w:r w:rsidRPr="00EE485F">
        <w:rPr>
          <w:lang w:val="la-Latn"/>
        </w:rPr>
        <w:t>cantant; quod</w:t>
      </w:r>
      <w:r w:rsidR="00C43164" w:rsidRPr="00EE485F">
        <w:rPr>
          <w:lang w:val="la-Latn"/>
        </w:rPr>
        <w:t xml:space="preserve"> </w:t>
      </w:r>
      <w:r w:rsidRPr="00EE485F">
        <w:rPr>
          <w:lang w:val="la-Latn"/>
        </w:rPr>
        <w:t>hoc</w:t>
      </w:r>
      <w:r w:rsidR="00C43164" w:rsidRPr="00EE485F">
        <w:rPr>
          <w:lang w:val="la-Latn"/>
        </w:rPr>
        <w:t xml:space="preserve"> </w:t>
      </w:r>
      <w:r w:rsidRPr="00EE485F">
        <w:rPr>
          <w:lang w:val="la-Latn"/>
        </w:rPr>
        <w:t xml:space="preserve">modo: </w:t>
      </w:r>
      <w:r w:rsidR="008559D1" w:rsidRPr="00EE485F">
        <w:rPr>
          <w:lang w:val="la-Latn"/>
        </w:rPr>
        <w:t>[</w:t>
      </w:r>
      <w:r w:rsidR="008F73FA" w:rsidRPr="00EE485F">
        <w:rPr>
          <w:lang w:val="la-Latn"/>
        </w:rPr>
        <w:t>BD</w:t>
      </w:r>
      <w:r w:rsidR="008559D1" w:rsidRPr="00EE485F">
        <w:rPr>
          <w:lang w:val="la-Latn"/>
        </w:rPr>
        <w:t>]</w:t>
      </w:r>
      <w:r w:rsidR="008F73FA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Benedicamus domino. Deo gratias</w:t>
      </w:r>
      <w:r w:rsidR="00C43164" w:rsidRPr="00EE485F">
        <w:rPr>
          <w:lang w:val="la-Latn"/>
        </w:rPr>
        <w:t xml:space="preserve"> dicitur</w:t>
      </w:r>
      <w:r w:rsidRPr="00EE485F">
        <w:rPr>
          <w:lang w:val="la-Latn"/>
        </w:rPr>
        <w:t>; quod</w:t>
      </w:r>
      <w:r w:rsidR="00C43164" w:rsidRPr="00EE485F">
        <w:rPr>
          <w:lang w:val="la-Latn"/>
        </w:rPr>
        <w:t xml:space="preserve"> </w:t>
      </w:r>
      <w:r w:rsidRPr="00EE485F">
        <w:rPr>
          <w:lang w:val="la-Latn"/>
        </w:rPr>
        <w:t>ad</w:t>
      </w:r>
      <w:r w:rsidR="00C43164" w:rsidRPr="00EE485F">
        <w:rPr>
          <w:lang w:val="la-Latn"/>
        </w:rPr>
        <w:t xml:space="preserve"> </w:t>
      </w:r>
      <w:r w:rsidRPr="00EE485F">
        <w:rPr>
          <w:lang w:val="la-Latn"/>
        </w:rPr>
        <w:t>easdem</w:t>
      </w:r>
      <w:r w:rsidR="00C43164" w:rsidRPr="00EE485F">
        <w:rPr>
          <w:lang w:val="la-Latn"/>
        </w:rPr>
        <w:t xml:space="preserve"> </w:t>
      </w:r>
      <w:r w:rsidRPr="00EE485F">
        <w:rPr>
          <w:lang w:val="la-Latn"/>
        </w:rPr>
        <w:t>horas</w:t>
      </w:r>
      <w:r w:rsidR="00C43164" w:rsidRPr="00EE485F">
        <w:rPr>
          <w:lang w:val="la-Latn"/>
        </w:rPr>
        <w:t xml:space="preserve"> </w:t>
      </w:r>
      <w:r w:rsidRPr="00EE485F">
        <w:rPr>
          <w:lang w:val="la-Latn"/>
        </w:rPr>
        <w:t>super</w:t>
      </w:r>
      <w:r w:rsidR="00C43164" w:rsidRPr="00EE485F">
        <w:rPr>
          <w:lang w:val="la-Latn"/>
        </w:rPr>
        <w:t xml:space="preserve"> </w:t>
      </w:r>
      <w:r w:rsidRPr="00EE485F">
        <w:rPr>
          <w:lang w:val="la-Latn"/>
        </w:rPr>
        <w:t>canti</w:t>
      </w:r>
      <w:r w:rsidR="00C43164" w:rsidRPr="00EE485F">
        <w:rPr>
          <w:lang w:val="la-Latn"/>
        </w:rPr>
        <w:t>c</w:t>
      </w:r>
      <w:r w:rsidRPr="00EE485F">
        <w:rPr>
          <w:lang w:val="la-Latn"/>
        </w:rPr>
        <w:t>u</w:t>
      </w:r>
      <w:r w:rsidR="00C43164" w:rsidRPr="00EE485F">
        <w:rPr>
          <w:lang w:val="la-Latn"/>
        </w:rPr>
        <w:t>m</w:t>
      </w:r>
      <w:r w:rsidRPr="00EE485F">
        <w:rPr>
          <w:lang w:val="la-Latn"/>
        </w:rPr>
        <w:t xml:space="preserve"> evangelii antiphona ter cantatur simul ab omnibus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primo videlicet cum incepta fuerit</w:t>
      </w:r>
      <w:r w:rsidR="00C43164" w:rsidRPr="00EE485F">
        <w:rPr>
          <w:lang w:val="la-Latn"/>
        </w:rPr>
        <w:t xml:space="preserve"> </w:t>
      </w:r>
      <w:r w:rsidRPr="00EE485F">
        <w:rPr>
          <w:lang w:val="la-Latn"/>
        </w:rPr>
        <w:t>ante</w:t>
      </w:r>
      <w:r w:rsidR="00C43164" w:rsidRPr="00EE485F">
        <w:rPr>
          <w:lang w:val="la-Latn"/>
        </w:rPr>
        <w:t xml:space="preserve"> </w:t>
      </w:r>
      <w:r w:rsidRPr="00EE485F">
        <w:rPr>
          <w:lang w:val="la-Latn"/>
        </w:rPr>
        <w:t>primum</w:t>
      </w:r>
      <w:r w:rsidR="00C43164" w:rsidRPr="00EE485F">
        <w:rPr>
          <w:lang w:val="la-Latn"/>
        </w:rPr>
        <w:t xml:space="preserve"> </w:t>
      </w:r>
      <w:r w:rsidRPr="00EE485F">
        <w:rPr>
          <w:lang w:val="la-Latn"/>
        </w:rPr>
        <w:t>versum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secundo</w:t>
      </w:r>
      <w:r w:rsidR="00C43164" w:rsidRPr="00EE485F">
        <w:rPr>
          <w:lang w:val="la-Latn"/>
        </w:rPr>
        <w:t xml:space="preserve"> </w:t>
      </w:r>
      <w:r w:rsidRPr="00EE485F">
        <w:rPr>
          <w:lang w:val="la-Latn"/>
        </w:rPr>
        <w:t>post</w:t>
      </w:r>
      <w:r w:rsidR="00C43164" w:rsidRPr="00EE485F">
        <w:rPr>
          <w:lang w:val="la-Latn"/>
        </w:rPr>
        <w:t xml:space="preserve"> </w:t>
      </w:r>
      <w:r w:rsidRPr="00EE485F">
        <w:rPr>
          <w:lang w:val="la-Latn"/>
        </w:rPr>
        <w:t>ultimum</w:t>
      </w:r>
      <w:r w:rsidR="00C43164" w:rsidRPr="00EE485F">
        <w:rPr>
          <w:lang w:val="la-Latn"/>
        </w:rPr>
        <w:t xml:space="preserve"> </w:t>
      </w:r>
      <w:r w:rsidRPr="00EE485F">
        <w:rPr>
          <w:lang w:val="la-Latn"/>
        </w:rPr>
        <w:t>versum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 xml:space="preserve">tertio post </w:t>
      </w:r>
      <w:r w:rsidR="008559D1" w:rsidRPr="00EE485F">
        <w:rPr>
          <w:lang w:val="la-Latn"/>
        </w:rPr>
        <w:t>[</w:t>
      </w:r>
      <w:r w:rsidR="008F73FA" w:rsidRPr="00EE485F">
        <w:rPr>
          <w:lang w:val="la-Latn"/>
        </w:rPr>
        <w:t>P</w:t>
      </w:r>
      <w:r w:rsidR="00B22D13" w:rsidRPr="00EE485F">
        <w:rPr>
          <w:lang w:val="la-Latn"/>
        </w:rPr>
        <w:t>V</w:t>
      </w:r>
      <w:r w:rsidR="008559D1" w:rsidRPr="00EE485F">
        <w:rPr>
          <w:lang w:val="la-Latn"/>
        </w:rPr>
        <w:t>]</w:t>
      </w:r>
      <w:r w:rsidR="008F73FA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Gloria patri</w:t>
      </w:r>
      <w:r w:rsidRPr="00EE485F">
        <w:rPr>
          <w:lang w:val="la-Latn"/>
        </w:rPr>
        <w:t>; q</w:t>
      </w:r>
      <w:r w:rsidR="00C43164" w:rsidRPr="00EE485F">
        <w:rPr>
          <w:lang w:val="la-Latn"/>
        </w:rPr>
        <w:t>uod duobus turibulis incensatur</w:t>
      </w:r>
      <w:r w:rsidRPr="00EE485F">
        <w:rPr>
          <w:lang w:val="la-Latn"/>
        </w:rPr>
        <w:t>; quod ad utrosque</w:t>
      </w:r>
      <w:r w:rsidR="00C43164" w:rsidRPr="00EE485F">
        <w:rPr>
          <w:lang w:val="la-Latn"/>
        </w:rPr>
        <w:t xml:space="preserve"> </w:t>
      </w:r>
      <w:r w:rsidRPr="00EE485F">
        <w:rPr>
          <w:lang w:val="la-Latn"/>
        </w:rPr>
        <w:t>vesperos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matutinos quoque</w:t>
      </w:r>
      <w:r w:rsidR="00C43164" w:rsidRPr="00EE485F">
        <w:rPr>
          <w:lang w:val="la-Latn"/>
        </w:rPr>
        <w:t xml:space="preserve"> </w:t>
      </w:r>
      <w:r w:rsidRPr="00EE485F">
        <w:rPr>
          <w:lang w:val="la-Latn"/>
        </w:rPr>
        <w:t>et</w:t>
      </w:r>
      <w:r w:rsidR="00C43164" w:rsidRPr="00EE485F">
        <w:rPr>
          <w:lang w:val="la-Latn"/>
        </w:rPr>
        <w:t xml:space="preserve"> </w:t>
      </w:r>
      <w:r w:rsidRPr="00EE485F">
        <w:rPr>
          <w:lang w:val="la-Latn"/>
        </w:rPr>
        <w:t xml:space="preserve">nocturnos </w:t>
      </w:r>
      <w:r w:rsidR="00C87E3F" w:rsidRPr="00EE485F">
        <w:rPr>
          <w:lang w:val="la-Latn"/>
        </w:rPr>
        <w:t>(</w:t>
      </w:r>
      <w:r w:rsidR="00AC0786" w:rsidRPr="001B63A5">
        <w:rPr>
          <w:lang w:val="la-Latn"/>
        </w:rPr>
        <w:t>16a</w:t>
      </w:r>
      <w:r w:rsidR="00C87E3F" w:rsidRPr="00EE485F">
        <w:rPr>
          <w:lang w:val="la-Latn"/>
        </w:rPr>
        <w:t>)</w:t>
      </w:r>
      <w:r w:rsidRPr="00EE485F">
        <w:rPr>
          <w:lang w:val="la-Latn"/>
        </w:rPr>
        <w:t xml:space="preserve"> singulis</w:t>
      </w:r>
      <w:r w:rsidR="00C43164" w:rsidRPr="00EE485F">
        <w:rPr>
          <w:lang w:val="la-Latn"/>
        </w:rPr>
        <w:t xml:space="preserve"> </w:t>
      </w:r>
      <w:r w:rsidRPr="00EE485F">
        <w:rPr>
          <w:lang w:val="la-Latn"/>
        </w:rPr>
        <w:t>antiphonis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qu</w:t>
      </w:r>
      <w:r w:rsidR="00C43164" w:rsidRPr="00EE485F">
        <w:rPr>
          <w:lang w:val="la-Latn"/>
        </w:rPr>
        <w:t>ae sunt de festo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subiunguntur diffinitiones;</w:t>
      </w:r>
      <w:r w:rsidR="00C43164" w:rsidRPr="00EE485F">
        <w:rPr>
          <w:lang w:val="la-Latn"/>
        </w:rPr>
        <w:t xml:space="preserve"> </w:t>
      </w:r>
      <w:r w:rsidRPr="00EE485F">
        <w:rPr>
          <w:lang w:val="la-Latn"/>
        </w:rPr>
        <w:t>quod ad matutinalem missam</w:t>
      </w:r>
      <w:r w:rsidR="00C43164" w:rsidRPr="00EE485F">
        <w:rPr>
          <w:lang w:val="la-Latn"/>
        </w:rPr>
        <w:t xml:space="preserve"> </w:t>
      </w:r>
      <w:r w:rsidRPr="00EE485F">
        <w:rPr>
          <w:lang w:val="la-Latn"/>
        </w:rPr>
        <w:t>nonnisi</w:t>
      </w:r>
      <w:r w:rsidR="00C43164" w:rsidRPr="00EE485F">
        <w:rPr>
          <w:lang w:val="la-Latn"/>
        </w:rPr>
        <w:t xml:space="preserve"> </w:t>
      </w:r>
      <w:r w:rsidRPr="00EE485F">
        <w:rPr>
          <w:lang w:val="la-Latn"/>
        </w:rPr>
        <w:t>una</w:t>
      </w:r>
      <w:r w:rsidR="00C43164" w:rsidRPr="00EE485F">
        <w:rPr>
          <w:lang w:val="la-Latn"/>
        </w:rPr>
        <w:t xml:space="preserve"> </w:t>
      </w:r>
      <w:r w:rsidRPr="00EE485F">
        <w:rPr>
          <w:lang w:val="la-Latn"/>
        </w:rPr>
        <w:t>oratio</w:t>
      </w:r>
      <w:r w:rsidR="00C43164" w:rsidRPr="00EE485F">
        <w:rPr>
          <w:lang w:val="la-Latn"/>
        </w:rPr>
        <w:t xml:space="preserve"> </w:t>
      </w:r>
      <w:r w:rsidRPr="00EE485F">
        <w:rPr>
          <w:lang w:val="la-Latn"/>
        </w:rPr>
        <w:t>dicitur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si</w:t>
      </w:r>
      <w:r w:rsidR="00C43164" w:rsidRPr="00EE485F">
        <w:rPr>
          <w:lang w:val="la-Latn"/>
        </w:rPr>
        <w:t xml:space="preserve"> </w:t>
      </w:r>
      <w:r w:rsidRPr="00EE485F">
        <w:rPr>
          <w:lang w:val="la-Latn"/>
        </w:rPr>
        <w:t>ta</w:t>
      </w:r>
      <w:r w:rsidR="00C43164" w:rsidRPr="00EE485F">
        <w:rPr>
          <w:lang w:val="la-Latn"/>
        </w:rPr>
        <w:t>m</w:t>
      </w:r>
      <w:r w:rsidRPr="00EE485F">
        <w:rPr>
          <w:lang w:val="la-Latn"/>
        </w:rPr>
        <w:t>en</w:t>
      </w:r>
      <w:r w:rsidR="00C43164" w:rsidRPr="00EE485F">
        <w:rPr>
          <w:lang w:val="la-Latn"/>
        </w:rPr>
        <w:t xml:space="preserve"> </w:t>
      </w:r>
      <w:r w:rsidRPr="00EE485F">
        <w:rPr>
          <w:lang w:val="la-Latn"/>
        </w:rPr>
        <w:t>de</w:t>
      </w:r>
      <w:r w:rsidR="00C43164" w:rsidRPr="00EE485F">
        <w:rPr>
          <w:lang w:val="la-Latn"/>
        </w:rPr>
        <w:t xml:space="preserve"> </w:t>
      </w:r>
      <w:r w:rsidRPr="00EE485F">
        <w:rPr>
          <w:lang w:val="la-Latn"/>
        </w:rPr>
        <w:t>eodem</w:t>
      </w:r>
      <w:r w:rsidR="00C43164" w:rsidRPr="00EE485F">
        <w:rPr>
          <w:lang w:val="la-Latn"/>
        </w:rPr>
        <w:t xml:space="preserve"> </w:t>
      </w:r>
      <w:r w:rsidRPr="00EE485F">
        <w:rPr>
          <w:lang w:val="la-Latn"/>
        </w:rPr>
        <w:t>festo</w:t>
      </w:r>
      <w:r w:rsidR="00C43164" w:rsidRPr="00EE485F">
        <w:rPr>
          <w:lang w:val="la-Latn"/>
        </w:rPr>
        <w:t xml:space="preserve"> canitur</w:t>
      </w:r>
      <w:r w:rsidRPr="00EE485F">
        <w:rPr>
          <w:lang w:val="la-Latn"/>
        </w:rPr>
        <w:t>;</w:t>
      </w:r>
      <w:r w:rsidR="00C43164" w:rsidRPr="00EE485F">
        <w:rPr>
          <w:lang w:val="la-Latn"/>
        </w:rPr>
        <w:t xml:space="preserve"> </w:t>
      </w:r>
      <w:r w:rsidRPr="00EE485F">
        <w:rPr>
          <w:lang w:val="la-Latn"/>
        </w:rPr>
        <w:t>quod</w:t>
      </w:r>
      <w:r w:rsidR="00201C66" w:rsidRPr="00EE485F">
        <w:rPr>
          <w:lang w:val="la-Latn"/>
        </w:rPr>
        <w:t xml:space="preserve"> (</w:t>
      </w:r>
      <w:r w:rsidR="004371C3" w:rsidRPr="00EE485F">
        <w:rPr>
          <w:lang w:val="la-Latn"/>
        </w:rPr>
        <w:t xml:space="preserve">31) </w:t>
      </w:r>
      <w:r w:rsidR="00A54717" w:rsidRPr="00EE485F">
        <w:rPr>
          <w:lang w:val="la-Latn"/>
        </w:rPr>
        <w:t xml:space="preserve">ad primam et ad tertiam hymni hac melodia cantantur: </w:t>
      </w:r>
      <w:r w:rsidR="008559D1" w:rsidRPr="00EE485F">
        <w:rPr>
          <w:lang w:val="la-Latn"/>
        </w:rPr>
        <w:t>[</w:t>
      </w:r>
      <w:r w:rsidR="008F73FA" w:rsidRPr="00EE485F">
        <w:rPr>
          <w:lang w:val="la-Latn"/>
        </w:rPr>
        <w:t>HY</w:t>
      </w:r>
      <w:r w:rsidR="008559D1" w:rsidRPr="00EE485F">
        <w:rPr>
          <w:lang w:val="la-Latn"/>
        </w:rPr>
        <w:t>]</w:t>
      </w:r>
      <w:r w:rsidR="008F73FA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Iam lucis orto</w:t>
      </w:r>
      <w:r w:rsidR="00C94F95" w:rsidRPr="00EE485F">
        <w:rPr>
          <w:lang w:val="la-Latn"/>
        </w:rPr>
        <w:t xml:space="preserve">, </w:t>
      </w:r>
      <w:r w:rsidR="008559D1" w:rsidRPr="00EE485F">
        <w:rPr>
          <w:lang w:val="la-Latn"/>
        </w:rPr>
        <w:t>[</w:t>
      </w:r>
      <w:r w:rsidR="008F73FA" w:rsidRPr="00EE485F">
        <w:rPr>
          <w:lang w:val="la-Latn"/>
        </w:rPr>
        <w:t>HY</w:t>
      </w:r>
      <w:r w:rsidR="008559D1" w:rsidRPr="00EE485F">
        <w:rPr>
          <w:lang w:val="la-Latn"/>
        </w:rPr>
        <w:t>]</w:t>
      </w:r>
      <w:r w:rsidR="008F73FA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Nunc sancte nobis</w:t>
      </w:r>
      <w:r w:rsidR="00C94F95" w:rsidRPr="00EE485F">
        <w:rPr>
          <w:lang w:val="la-Latn"/>
        </w:rPr>
        <w:t xml:space="preserve">, </w:t>
      </w:r>
      <w:r w:rsidR="00A54717" w:rsidRPr="00EE485F">
        <w:rPr>
          <w:lang w:val="la-Latn"/>
        </w:rPr>
        <w:t>quamvis in die nativitatis domini</w:t>
      </w:r>
      <w:r w:rsidR="00C94F95" w:rsidRPr="00EE485F">
        <w:rPr>
          <w:lang w:val="la-Latn"/>
        </w:rPr>
        <w:t xml:space="preserve">, </w:t>
      </w:r>
      <w:r w:rsidR="00A54717" w:rsidRPr="00EE485F">
        <w:rPr>
          <w:lang w:val="la-Latn"/>
        </w:rPr>
        <w:t>in epiphania et hypapanti et in annuntiatione dominica et Blasii martyris aliter cantentur</w:t>
      </w:r>
      <w:r w:rsidR="00C94F95" w:rsidRPr="00EE485F">
        <w:rPr>
          <w:lang w:val="la-Latn"/>
        </w:rPr>
        <w:t xml:space="preserve">, </w:t>
      </w:r>
      <w:r w:rsidR="00A54717" w:rsidRPr="00EE485F">
        <w:rPr>
          <w:lang w:val="la-Latn"/>
        </w:rPr>
        <w:t xml:space="preserve">id est </w:t>
      </w:r>
      <w:r w:rsidR="008559D1" w:rsidRPr="00EE485F">
        <w:rPr>
          <w:lang w:val="la-Latn"/>
        </w:rPr>
        <w:t>[</w:t>
      </w:r>
      <w:r w:rsidR="008F73FA" w:rsidRPr="00EE485F">
        <w:rPr>
          <w:lang w:val="la-Latn"/>
        </w:rPr>
        <w:t>HY</w:t>
      </w:r>
      <w:r w:rsidR="008559D1" w:rsidRPr="00EE485F">
        <w:rPr>
          <w:lang w:val="la-Latn"/>
        </w:rPr>
        <w:t>]</w:t>
      </w:r>
      <w:r w:rsidR="008F73FA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Iam lucis orto</w:t>
      </w:r>
      <w:r w:rsidR="00C94F95" w:rsidRPr="00EE485F">
        <w:rPr>
          <w:lang w:val="la-Latn"/>
        </w:rPr>
        <w:t xml:space="preserve">, </w:t>
      </w:r>
      <w:r w:rsidR="008559D1" w:rsidRPr="00EE485F">
        <w:rPr>
          <w:lang w:val="la-Latn"/>
        </w:rPr>
        <w:t>[</w:t>
      </w:r>
      <w:r w:rsidR="008F73FA" w:rsidRPr="00EE485F">
        <w:rPr>
          <w:lang w:val="la-Latn"/>
        </w:rPr>
        <w:t>HY</w:t>
      </w:r>
      <w:r w:rsidR="008559D1" w:rsidRPr="00EE485F">
        <w:rPr>
          <w:lang w:val="la-Latn"/>
        </w:rPr>
        <w:t>]</w:t>
      </w:r>
      <w:r w:rsidR="008F73FA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Nunc sancte nobis spiritus</w:t>
      </w:r>
      <w:r w:rsidR="00A54717" w:rsidRPr="00EE485F">
        <w:rPr>
          <w:lang w:val="la-Latn"/>
        </w:rPr>
        <w:t>; quod interim</w:t>
      </w:r>
      <w:r w:rsidR="00C94F95" w:rsidRPr="00EE485F">
        <w:rPr>
          <w:lang w:val="la-Latn"/>
        </w:rPr>
        <w:t xml:space="preserve">, </w:t>
      </w:r>
      <w:r w:rsidR="00A54717" w:rsidRPr="00EE485F">
        <w:rPr>
          <w:lang w:val="la-Latn"/>
        </w:rPr>
        <w:t>dum sequentia cantatur</w:t>
      </w:r>
      <w:r w:rsidR="00C94F95" w:rsidRPr="00EE485F">
        <w:rPr>
          <w:lang w:val="la-Latn"/>
        </w:rPr>
        <w:t xml:space="preserve">, </w:t>
      </w:r>
      <w:r w:rsidR="00A54717" w:rsidRPr="00EE485F">
        <w:rPr>
          <w:lang w:val="la-Latn"/>
        </w:rPr>
        <w:t>duo signa maxima pulsantur</w:t>
      </w:r>
      <w:r w:rsidR="00C94F95" w:rsidRPr="00EE485F">
        <w:rPr>
          <w:lang w:val="la-Latn"/>
        </w:rPr>
        <w:t xml:space="preserve">, </w:t>
      </w:r>
      <w:r w:rsidR="00A54717" w:rsidRPr="00EE485F">
        <w:rPr>
          <w:lang w:val="la-Latn"/>
        </w:rPr>
        <w:t>ut in epiphania</w:t>
      </w:r>
      <w:r w:rsidR="00C94F95" w:rsidRPr="00EE485F">
        <w:rPr>
          <w:lang w:val="la-Latn"/>
        </w:rPr>
        <w:t xml:space="preserve">, </w:t>
      </w:r>
      <w:r w:rsidR="00A54717" w:rsidRPr="00EE485F">
        <w:rPr>
          <w:lang w:val="la-Latn"/>
        </w:rPr>
        <w:t>in hypapanti domini</w:t>
      </w:r>
      <w:r w:rsidR="00C94F95" w:rsidRPr="00EE485F">
        <w:rPr>
          <w:lang w:val="la-Latn"/>
        </w:rPr>
        <w:t xml:space="preserve">, </w:t>
      </w:r>
      <w:r w:rsidR="00A54717" w:rsidRPr="00EE485F">
        <w:rPr>
          <w:lang w:val="la-Latn"/>
        </w:rPr>
        <w:t>Ioannis Baptistae</w:t>
      </w:r>
      <w:r w:rsidR="00C94F95" w:rsidRPr="00EE485F">
        <w:rPr>
          <w:lang w:val="la-Latn"/>
        </w:rPr>
        <w:t xml:space="preserve">, </w:t>
      </w:r>
      <w:r w:rsidR="00A54717" w:rsidRPr="00EE485F">
        <w:rPr>
          <w:lang w:val="la-Latn"/>
        </w:rPr>
        <w:t>Placidi martyris</w:t>
      </w:r>
      <w:r w:rsidR="00AF24A8" w:rsidRPr="00EE485F">
        <w:rPr>
          <w:lang w:val="la-Latn"/>
        </w:rPr>
        <w:t>.</w:t>
      </w:r>
    </w:p>
    <w:p w:rsidR="00201C66" w:rsidRPr="00EE485F" w:rsidRDefault="00A54717" w:rsidP="00C10675">
      <w:pPr>
        <w:rPr>
          <w:lang w:val="la-Latn"/>
        </w:rPr>
      </w:pPr>
      <w:r w:rsidRPr="00EE485F">
        <w:rPr>
          <w:lang w:val="la-Latn"/>
        </w:rPr>
        <w:t>Item ali</w:t>
      </w:r>
      <w:r w:rsidR="00201C66" w:rsidRPr="00EE485F">
        <w:rPr>
          <w:lang w:val="la-Latn"/>
        </w:rPr>
        <w:t>a</w:t>
      </w:r>
      <w:r w:rsidRPr="00EE485F">
        <w:rPr>
          <w:lang w:val="la-Latn"/>
        </w:rPr>
        <w:t>e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in quibus hoc apponitur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quod tota ecclesia a fine usque ad finem dorsalibus adornatur; quod infra lectiones nocturnales altare principale ter incensatur ad tertiam lectionem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 xml:space="preserve">ad </w:t>
      </w:r>
      <w:r w:rsidR="00201C66" w:rsidRPr="00EE485F">
        <w:rPr>
          <w:lang w:val="la-Latn"/>
        </w:rPr>
        <w:t>septimam</w:t>
      </w:r>
      <w:r w:rsidRPr="00EE485F">
        <w:rPr>
          <w:lang w:val="la-Latn"/>
        </w:rPr>
        <w:t xml:space="preserve"> et ad </w:t>
      </w:r>
      <w:r w:rsidR="00201C66" w:rsidRPr="00EE485F">
        <w:rPr>
          <w:lang w:val="la-Latn"/>
        </w:rPr>
        <w:t>undecim</w:t>
      </w:r>
      <w:r w:rsidR="00B22D13" w:rsidRPr="00EE485F">
        <w:rPr>
          <w:lang w:val="la-Latn"/>
        </w:rPr>
        <w:t>a</w:t>
      </w:r>
      <w:r w:rsidR="00201C66" w:rsidRPr="00EE485F">
        <w:rPr>
          <w:lang w:val="la-Latn"/>
        </w:rPr>
        <w:t xml:space="preserve">m </w:t>
      </w:r>
      <w:r w:rsidRPr="00EE485F">
        <w:rPr>
          <w:lang w:val="la-Latn"/>
        </w:rPr>
        <w:t xml:space="preserve">et </w:t>
      </w:r>
      <w:r w:rsidR="00201C66" w:rsidRPr="00EE485F">
        <w:rPr>
          <w:lang w:val="la-Latn"/>
        </w:rPr>
        <w:t>turi</w:t>
      </w:r>
      <w:r w:rsidRPr="00EE485F">
        <w:rPr>
          <w:lang w:val="la-Latn"/>
        </w:rPr>
        <w:t xml:space="preserve">bulum ab ipso </w:t>
      </w:r>
      <w:r w:rsidRPr="001B63A5">
        <w:rPr>
          <w:rStyle w:val="Funktion"/>
          <w:lang w:val="la-Latn"/>
        </w:rPr>
        <w:t>sacerdote</w:t>
      </w:r>
      <w:r w:rsidRPr="00EE485F">
        <w:rPr>
          <w:lang w:val="la-Latn"/>
        </w:rPr>
        <w:t xml:space="preserve"> portatur in </w:t>
      </w:r>
      <w:r w:rsidRPr="001B63A5">
        <w:rPr>
          <w:rStyle w:val="Ort"/>
          <w:lang w:val="la-Latn"/>
        </w:rPr>
        <w:t>choro</w:t>
      </w:r>
      <w:r w:rsidRPr="00EE485F">
        <w:rPr>
          <w:lang w:val="la-Latn"/>
        </w:rPr>
        <w:t xml:space="preserve"> et extra </w:t>
      </w:r>
      <w:r w:rsidRPr="001B63A5">
        <w:rPr>
          <w:rStyle w:val="Ort"/>
          <w:lang w:val="la-Latn"/>
        </w:rPr>
        <w:t>chorum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ut in inventione s</w:t>
      </w:r>
      <w:r w:rsidR="00201C66" w:rsidRPr="00EE485F">
        <w:rPr>
          <w:lang w:val="la-Latn"/>
        </w:rPr>
        <w:t>anctae</w:t>
      </w:r>
      <w:r w:rsidRPr="00EE485F">
        <w:rPr>
          <w:lang w:val="la-Latn"/>
        </w:rPr>
        <w:t xml:space="preserve"> crucis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 xml:space="preserve">in qua agitur processio per </w:t>
      </w:r>
      <w:r w:rsidRPr="001B63A5">
        <w:rPr>
          <w:rStyle w:val="Ort"/>
          <w:lang w:val="la-Latn"/>
        </w:rPr>
        <w:t>claustrum</w:t>
      </w:r>
      <w:r w:rsidR="00C94F95" w:rsidRPr="00EE485F">
        <w:rPr>
          <w:lang w:val="la-Latn"/>
        </w:rPr>
        <w:t xml:space="preserve">, </w:t>
      </w:r>
      <w:r w:rsidR="00C87E3F" w:rsidRPr="00EE485F">
        <w:rPr>
          <w:lang w:val="la-Latn"/>
        </w:rPr>
        <w:t>(</w:t>
      </w:r>
      <w:r w:rsidR="00AC0786" w:rsidRPr="001B63A5">
        <w:rPr>
          <w:lang w:val="la-Latn"/>
        </w:rPr>
        <w:t>16b</w:t>
      </w:r>
      <w:r w:rsidR="00C87E3F" w:rsidRPr="00EE485F">
        <w:rPr>
          <w:lang w:val="la-Latn"/>
        </w:rPr>
        <w:t>)</w:t>
      </w:r>
      <w:r w:rsidRPr="00EE485F">
        <w:rPr>
          <w:lang w:val="la-Latn"/>
        </w:rPr>
        <w:t xml:space="preserve"> sed sine solito o</w:t>
      </w:r>
      <w:r w:rsidR="00B3729C" w:rsidRPr="001B63A5">
        <w:rPr>
          <w:lang w:val="la-Latn"/>
        </w:rPr>
        <w:t>rn</w:t>
      </w:r>
      <w:r w:rsidRPr="00EE485F">
        <w:rPr>
          <w:lang w:val="la-Latn"/>
        </w:rPr>
        <w:t>amentarum apparatu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in dedicati</w:t>
      </w:r>
      <w:r w:rsidR="00201C66" w:rsidRPr="00EE485F">
        <w:rPr>
          <w:lang w:val="la-Latn"/>
        </w:rPr>
        <w:t>o</w:t>
      </w:r>
      <w:r w:rsidRPr="00EE485F">
        <w:rPr>
          <w:lang w:val="la-Latn"/>
        </w:rPr>
        <w:t xml:space="preserve">ne </w:t>
      </w:r>
      <w:r w:rsidR="00201C66" w:rsidRPr="00EE485F">
        <w:rPr>
          <w:lang w:val="la-Latn"/>
        </w:rPr>
        <w:t>ec</w:t>
      </w:r>
      <w:r w:rsidRPr="00EE485F">
        <w:rPr>
          <w:lang w:val="la-Latn"/>
        </w:rPr>
        <w:t>clesi</w:t>
      </w:r>
      <w:r w:rsidR="00201C66" w:rsidRPr="00EE485F">
        <w:rPr>
          <w:lang w:val="la-Latn"/>
        </w:rPr>
        <w:t>ae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in qua etiam fit pr</w:t>
      </w:r>
      <w:r w:rsidR="00201C66" w:rsidRPr="00EE485F">
        <w:rPr>
          <w:lang w:val="la-Latn"/>
        </w:rPr>
        <w:t>o</w:t>
      </w:r>
      <w:r w:rsidRPr="00EE485F">
        <w:rPr>
          <w:lang w:val="la-Latn"/>
        </w:rPr>
        <w:t>cessi</w:t>
      </w:r>
      <w:r w:rsidR="00B3729C" w:rsidRPr="001B63A5">
        <w:rPr>
          <w:lang w:val="la-Latn"/>
        </w:rPr>
        <w:t>o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sicut descriptum est in hoc libro</w:t>
      </w:r>
      <w:r w:rsidR="00B3729C" w:rsidRPr="001B63A5">
        <w:rPr>
          <w:lang w:val="la-Latn"/>
        </w:rPr>
        <w:t>,</w:t>
      </w:r>
      <w:r w:rsidRPr="00EE485F">
        <w:rPr>
          <w:lang w:val="la-Latn"/>
        </w:rPr>
        <w:t xml:space="preserve"> post natale virginum</w:t>
      </w:r>
      <w:r w:rsidR="00C94F95" w:rsidRPr="00EE485F">
        <w:rPr>
          <w:lang w:val="la-Latn"/>
        </w:rPr>
        <w:t xml:space="preserve">, </w:t>
      </w:r>
      <w:r w:rsidR="00201C66" w:rsidRPr="00EE485F">
        <w:rPr>
          <w:lang w:val="la-Latn"/>
        </w:rPr>
        <w:t>o</w:t>
      </w:r>
      <w:r w:rsidRPr="00EE485F">
        <w:rPr>
          <w:lang w:val="la-Latn"/>
        </w:rPr>
        <w:t>ctava pentecostes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quando commemoratio s</w:t>
      </w:r>
      <w:r w:rsidR="00201C66" w:rsidRPr="00EE485F">
        <w:rPr>
          <w:lang w:val="la-Latn"/>
        </w:rPr>
        <w:t>ancte</w:t>
      </w:r>
      <w:r w:rsidRPr="00EE485F">
        <w:rPr>
          <w:lang w:val="la-Latn"/>
        </w:rPr>
        <w:t xml:space="preserve"> trinitatis agitur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in hoc supereminet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quod ad utrosque vesperos bina et bina signa pulsantur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sicut etiam ad nocturnas premissa ta</w:t>
      </w:r>
      <w:r w:rsidR="00201C66" w:rsidRPr="00EE485F">
        <w:rPr>
          <w:lang w:val="la-Latn"/>
        </w:rPr>
        <w:t>m</w:t>
      </w:r>
      <w:r w:rsidRPr="00EE485F">
        <w:rPr>
          <w:lang w:val="la-Latn"/>
        </w:rPr>
        <w:t>en tun</w:t>
      </w:r>
      <w:r w:rsidR="00201C66" w:rsidRPr="00EE485F">
        <w:rPr>
          <w:lang w:val="la-Latn"/>
        </w:rPr>
        <w:t>c</w:t>
      </w:r>
      <w:r w:rsidRPr="00EE485F">
        <w:rPr>
          <w:lang w:val="la-Latn"/>
        </w:rPr>
        <w:t xml:space="preserve"> temp</w:t>
      </w:r>
      <w:r w:rsidR="00201C66" w:rsidRPr="00EE485F">
        <w:rPr>
          <w:lang w:val="la-Latn"/>
        </w:rPr>
        <w:t>o</w:t>
      </w:r>
      <w:r w:rsidRPr="00EE485F">
        <w:rPr>
          <w:lang w:val="la-Latn"/>
        </w:rPr>
        <w:t>ris in l</w:t>
      </w:r>
      <w:r w:rsidR="00201C66" w:rsidRPr="00EE485F">
        <w:rPr>
          <w:lang w:val="la-Latn"/>
        </w:rPr>
        <w:t>o</w:t>
      </w:r>
      <w:r w:rsidRPr="00EE485F">
        <w:rPr>
          <w:lang w:val="la-Latn"/>
        </w:rPr>
        <w:t>c</w:t>
      </w:r>
      <w:r w:rsidR="00201C66" w:rsidRPr="00EE485F">
        <w:rPr>
          <w:lang w:val="la-Latn"/>
        </w:rPr>
        <w:t>o</w:t>
      </w:r>
      <w:r w:rsidRPr="00EE485F">
        <w:rPr>
          <w:lang w:val="la-Latn"/>
        </w:rPr>
        <w:t xml:space="preserve"> scill</w:t>
      </w:r>
      <w:r w:rsidR="00201C66" w:rsidRPr="00EE485F">
        <w:rPr>
          <w:lang w:val="la-Latn"/>
        </w:rPr>
        <w:t>ae</w:t>
      </w:r>
      <w:r w:rsidRPr="00EE485F">
        <w:rPr>
          <w:lang w:val="la-Latn"/>
        </w:rPr>
        <w:t xml:space="preserve"> </w:t>
      </w:r>
      <w:r w:rsidR="00B3729C" w:rsidRPr="001B63A5">
        <w:rPr>
          <w:lang w:val="la-Latn"/>
        </w:rPr>
        <w:t>o</w:t>
      </w:r>
      <w:r w:rsidRPr="00EE485F">
        <w:rPr>
          <w:lang w:val="la-Latn"/>
        </w:rPr>
        <w:t>mnium signarum pulsati</w:t>
      </w:r>
      <w:r w:rsidR="00201C66" w:rsidRPr="00EE485F">
        <w:rPr>
          <w:lang w:val="la-Latn"/>
        </w:rPr>
        <w:t>o</w:t>
      </w:r>
      <w:r w:rsidR="008F73FA" w:rsidRPr="00EE485F">
        <w:rPr>
          <w:lang w:val="la-Latn"/>
        </w:rPr>
        <w:t>ne</w:t>
      </w:r>
      <w:r w:rsidRPr="00EE485F">
        <w:rPr>
          <w:lang w:val="la-Latn"/>
        </w:rPr>
        <w:t xml:space="preserve">; quod illi </w:t>
      </w:r>
      <w:r w:rsidR="00201C66" w:rsidRPr="00EE485F">
        <w:rPr>
          <w:lang w:val="la-Latn"/>
        </w:rPr>
        <w:t>sex</w:t>
      </w:r>
      <w:r w:rsidRPr="00EE485F">
        <w:rPr>
          <w:lang w:val="la-Latn"/>
        </w:rPr>
        <w:t xml:space="preserve"> cerei magni a pri</w:t>
      </w:r>
      <w:r w:rsidR="00201C66" w:rsidRPr="00EE485F">
        <w:rPr>
          <w:lang w:val="la-Latn"/>
        </w:rPr>
        <w:t>o</w:t>
      </w:r>
      <w:r w:rsidRPr="00EE485F">
        <w:rPr>
          <w:lang w:val="la-Latn"/>
        </w:rPr>
        <w:t>ri vespera usque ad secundam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immo post complet</w:t>
      </w:r>
      <w:r w:rsidR="00201C66" w:rsidRPr="00EE485F">
        <w:rPr>
          <w:lang w:val="la-Latn"/>
        </w:rPr>
        <w:t>o</w:t>
      </w:r>
      <w:r w:rsidRPr="00EE485F">
        <w:rPr>
          <w:lang w:val="la-Latn"/>
        </w:rPr>
        <w:t>rium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ardent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sed infra matu</w:t>
      </w:r>
      <w:r w:rsidR="00201C66" w:rsidRPr="00EE485F">
        <w:rPr>
          <w:lang w:val="la-Latn"/>
        </w:rPr>
        <w:t>(32)tinam tantum tres</w:t>
      </w:r>
      <w:r w:rsidR="000531F6" w:rsidRPr="00EE485F">
        <w:rPr>
          <w:lang w:val="la-Latn"/>
        </w:rPr>
        <w:t xml:space="preserve"> </w:t>
      </w:r>
      <w:r w:rsidR="00201C66" w:rsidRPr="00EE485F">
        <w:rPr>
          <w:lang w:val="la-Latn"/>
        </w:rPr>
        <w:t xml:space="preserve">coronae in </w:t>
      </w:r>
      <w:r w:rsidR="00201C66" w:rsidRPr="001B63A5">
        <w:rPr>
          <w:rStyle w:val="Ort"/>
          <w:lang w:val="la-Latn"/>
        </w:rPr>
        <w:t>choro</w:t>
      </w:r>
      <w:r w:rsidR="00C94F95" w:rsidRPr="00EE485F">
        <w:rPr>
          <w:lang w:val="la-Latn"/>
        </w:rPr>
        <w:t xml:space="preserve">. </w:t>
      </w:r>
      <w:r w:rsidR="00201C66" w:rsidRPr="00EE485F">
        <w:rPr>
          <w:lang w:val="la-Latn"/>
        </w:rPr>
        <w:t>Ad processionem tamen in die reliqui</w:t>
      </w:r>
      <w:r w:rsidR="008F32DD" w:rsidRPr="001B63A5">
        <w:rPr>
          <w:lang w:val="la-Latn"/>
        </w:rPr>
        <w:t>a</w:t>
      </w:r>
      <w:r w:rsidR="00201C66" w:rsidRPr="00EE485F">
        <w:rPr>
          <w:lang w:val="la-Latn"/>
        </w:rPr>
        <w:t>e sanct</w:t>
      </w:r>
      <w:r w:rsidR="008F32DD" w:rsidRPr="001B63A5">
        <w:rPr>
          <w:lang w:val="la-Latn"/>
        </w:rPr>
        <w:t>o</w:t>
      </w:r>
      <w:r w:rsidR="00201C66" w:rsidRPr="00EE485F">
        <w:rPr>
          <w:lang w:val="la-Latn"/>
        </w:rPr>
        <w:t>rum non</w:t>
      </w:r>
      <w:r w:rsidR="000531F6" w:rsidRPr="00EE485F">
        <w:rPr>
          <w:lang w:val="la-Latn"/>
        </w:rPr>
        <w:t xml:space="preserve"> </w:t>
      </w:r>
      <w:r w:rsidR="00201C66" w:rsidRPr="00EE485F">
        <w:rPr>
          <w:lang w:val="la-Latn"/>
        </w:rPr>
        <w:t>portantur</w:t>
      </w:r>
      <w:r w:rsidR="00AF24A8" w:rsidRPr="00EE485F">
        <w:rPr>
          <w:lang w:val="la-Latn"/>
        </w:rPr>
        <w:t>.</w:t>
      </w:r>
    </w:p>
    <w:p w:rsidR="0089009F" w:rsidRPr="00EE485F" w:rsidRDefault="00201C66" w:rsidP="00C10675">
      <w:pPr>
        <w:rPr>
          <w:lang w:val="la-Latn"/>
        </w:rPr>
      </w:pPr>
      <w:r w:rsidRPr="00EE485F">
        <w:rPr>
          <w:lang w:val="la-Latn"/>
        </w:rPr>
        <w:t>Solae principales festivitates ad</w:t>
      </w:r>
      <w:r w:rsidR="000531F6" w:rsidRPr="00EE485F">
        <w:rPr>
          <w:lang w:val="la-Latn"/>
        </w:rPr>
        <w:t xml:space="preserve"> </w:t>
      </w:r>
      <w:r w:rsidRPr="00EE485F">
        <w:rPr>
          <w:lang w:val="la-Latn"/>
        </w:rPr>
        <w:t>superlativum quoda</w:t>
      </w:r>
      <w:r w:rsidR="00914FEB" w:rsidRPr="00EE485F">
        <w:rPr>
          <w:lang w:val="la-Latn"/>
        </w:rPr>
        <w:t>mm</w:t>
      </w:r>
      <w:r w:rsidRPr="00EE485F">
        <w:rPr>
          <w:lang w:val="la-Latn"/>
        </w:rPr>
        <w:t>odo</w:t>
      </w:r>
      <w:r w:rsidR="000531F6" w:rsidRPr="00EE485F">
        <w:rPr>
          <w:lang w:val="la-Latn"/>
        </w:rPr>
        <w:t xml:space="preserve"> </w:t>
      </w:r>
      <w:r w:rsidR="00914FEB" w:rsidRPr="00EE485F">
        <w:rPr>
          <w:lang w:val="la-Latn"/>
        </w:rPr>
        <w:t>pertin</w:t>
      </w:r>
      <w:r w:rsidRPr="00EE485F">
        <w:rPr>
          <w:lang w:val="la-Latn"/>
        </w:rPr>
        <w:t>gu</w:t>
      </w:r>
      <w:r w:rsidR="00914FEB" w:rsidRPr="00EE485F">
        <w:rPr>
          <w:lang w:val="la-Latn"/>
        </w:rPr>
        <w:t>nt</w:t>
      </w:r>
      <w:r w:rsidR="00C94F95" w:rsidRPr="00EE485F">
        <w:rPr>
          <w:lang w:val="la-Latn"/>
        </w:rPr>
        <w:t xml:space="preserve">, </w:t>
      </w:r>
      <w:r w:rsidR="00914FEB" w:rsidRPr="00EE485F">
        <w:rPr>
          <w:lang w:val="la-Latn"/>
        </w:rPr>
        <w:t>id e</w:t>
      </w:r>
      <w:r w:rsidRPr="00EE485F">
        <w:rPr>
          <w:lang w:val="la-Latn"/>
        </w:rPr>
        <w:t>st</w:t>
      </w:r>
      <w:r w:rsidR="00914FEB" w:rsidRPr="00EE485F">
        <w:rPr>
          <w:lang w:val="la-Latn"/>
        </w:rPr>
        <w:t xml:space="preserve"> </w:t>
      </w:r>
      <w:r w:rsidRPr="00EE485F">
        <w:rPr>
          <w:lang w:val="la-Latn"/>
        </w:rPr>
        <w:t>tria festa</w:t>
      </w:r>
      <w:r w:rsidR="00914FEB" w:rsidRPr="00EE485F">
        <w:rPr>
          <w:lang w:val="la-Latn"/>
        </w:rPr>
        <w:t xml:space="preserve"> dominica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assu</w:t>
      </w:r>
      <w:r w:rsidR="00914FEB" w:rsidRPr="00EE485F">
        <w:rPr>
          <w:lang w:val="la-Latn"/>
        </w:rPr>
        <w:t>m</w:t>
      </w:r>
      <w:r w:rsidRPr="00EE485F">
        <w:rPr>
          <w:lang w:val="la-Latn"/>
        </w:rPr>
        <w:t>ptio s</w:t>
      </w:r>
      <w:r w:rsidR="00914FEB" w:rsidRPr="00EE485F">
        <w:rPr>
          <w:lang w:val="la-Latn"/>
        </w:rPr>
        <w:t>anctae</w:t>
      </w:r>
      <w:r w:rsidRPr="00EE485F">
        <w:rPr>
          <w:lang w:val="la-Latn"/>
        </w:rPr>
        <w:t xml:space="preserve"> Mari</w:t>
      </w:r>
      <w:r w:rsidR="00914FEB" w:rsidRPr="00EE485F">
        <w:rPr>
          <w:lang w:val="la-Latn"/>
        </w:rPr>
        <w:t>ae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sanct</w:t>
      </w:r>
      <w:r w:rsidR="00914FEB" w:rsidRPr="00EE485F">
        <w:rPr>
          <w:lang w:val="la-Latn"/>
        </w:rPr>
        <w:t>o</w:t>
      </w:r>
      <w:r w:rsidRPr="00EE485F">
        <w:rPr>
          <w:lang w:val="la-Latn"/>
        </w:rPr>
        <w:t>rum Petri et Pauli et o</w:t>
      </w:r>
      <w:r w:rsidR="00914FEB" w:rsidRPr="00EE485F">
        <w:rPr>
          <w:lang w:val="la-Latn"/>
        </w:rPr>
        <w:t>m</w:t>
      </w:r>
      <w:r w:rsidRPr="00EE485F">
        <w:rPr>
          <w:lang w:val="la-Latn"/>
        </w:rPr>
        <w:t>niu</w:t>
      </w:r>
      <w:r w:rsidR="00914FEB" w:rsidRPr="00EE485F">
        <w:rPr>
          <w:lang w:val="la-Latn"/>
        </w:rPr>
        <w:t>m</w:t>
      </w:r>
      <w:r w:rsidRPr="00EE485F">
        <w:rPr>
          <w:lang w:val="la-Latn"/>
        </w:rPr>
        <w:t xml:space="preserve"> sanctoru</w:t>
      </w:r>
      <w:r w:rsidR="00914FEB" w:rsidRPr="00EE485F">
        <w:rPr>
          <w:lang w:val="la-Latn"/>
        </w:rPr>
        <w:t>m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nativitatis Mari</w:t>
      </w:r>
      <w:r w:rsidR="00914FEB" w:rsidRPr="00EE485F">
        <w:rPr>
          <w:lang w:val="la-Latn"/>
        </w:rPr>
        <w:t>ae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s</w:t>
      </w:r>
      <w:r w:rsidR="00914FEB" w:rsidRPr="00EE485F">
        <w:rPr>
          <w:lang w:val="la-Latn"/>
        </w:rPr>
        <w:t>ancti</w:t>
      </w:r>
      <w:r w:rsidRPr="00EE485F">
        <w:rPr>
          <w:lang w:val="la-Latn"/>
        </w:rPr>
        <w:t xml:space="preserve"> Blasii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s</w:t>
      </w:r>
      <w:r w:rsidR="00914FEB" w:rsidRPr="00EE485F">
        <w:rPr>
          <w:lang w:val="la-Latn"/>
        </w:rPr>
        <w:t>ancti</w:t>
      </w:r>
      <w:r w:rsidRPr="00EE485F">
        <w:rPr>
          <w:lang w:val="la-Latn"/>
        </w:rPr>
        <w:t xml:space="preserve"> Ianua</w:t>
      </w:r>
      <w:r w:rsidR="00914FEB" w:rsidRPr="00EE485F">
        <w:rPr>
          <w:lang w:val="la-Latn"/>
        </w:rPr>
        <w:t>r</w:t>
      </w:r>
      <w:r w:rsidRPr="00EE485F">
        <w:rPr>
          <w:lang w:val="la-Latn"/>
        </w:rPr>
        <w:t>i</w:t>
      </w:r>
      <w:r w:rsidR="00914FEB" w:rsidRPr="00EE485F">
        <w:rPr>
          <w:lang w:val="la-Latn"/>
        </w:rPr>
        <w:t>i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s</w:t>
      </w:r>
      <w:r w:rsidR="00914FEB" w:rsidRPr="00EE485F">
        <w:rPr>
          <w:lang w:val="la-Latn"/>
        </w:rPr>
        <w:t>ancti</w:t>
      </w:r>
      <w:r w:rsidRPr="00EE485F">
        <w:rPr>
          <w:lang w:val="la-Latn"/>
        </w:rPr>
        <w:t xml:space="preserve"> Findani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s</w:t>
      </w:r>
      <w:r w:rsidR="00914FEB" w:rsidRPr="00EE485F">
        <w:rPr>
          <w:lang w:val="la-Latn"/>
        </w:rPr>
        <w:t>ancti</w:t>
      </w:r>
      <w:r w:rsidRPr="00EE485F">
        <w:rPr>
          <w:lang w:val="la-Latn"/>
        </w:rPr>
        <w:t xml:space="preserve"> Mauri</w:t>
      </w:r>
      <w:r w:rsidR="00914FEB" w:rsidRPr="00EE485F">
        <w:rPr>
          <w:lang w:val="la-Latn"/>
        </w:rPr>
        <w:t>t</w:t>
      </w:r>
      <w:r w:rsidRPr="00EE485F">
        <w:rPr>
          <w:lang w:val="la-Latn"/>
        </w:rPr>
        <w:t>ii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dedicatio</w:t>
      </w:r>
      <w:r w:rsidR="000531F6" w:rsidRPr="00EE485F">
        <w:rPr>
          <w:lang w:val="la-Latn"/>
        </w:rPr>
        <w:t xml:space="preserve"> </w:t>
      </w:r>
      <w:r w:rsidRPr="00EE485F">
        <w:rPr>
          <w:lang w:val="la-Latn"/>
        </w:rPr>
        <w:t>ecclesi</w:t>
      </w:r>
      <w:r w:rsidR="00914FEB" w:rsidRPr="00EE485F">
        <w:rPr>
          <w:lang w:val="la-Latn"/>
        </w:rPr>
        <w:t>ae</w:t>
      </w:r>
      <w:r w:rsidRPr="00EE485F">
        <w:rPr>
          <w:lang w:val="la-Latn"/>
        </w:rPr>
        <w:t>;</w:t>
      </w:r>
      <w:r w:rsidR="00914FEB" w:rsidRPr="00EE485F">
        <w:rPr>
          <w:lang w:val="la-Latn"/>
        </w:rPr>
        <w:t xml:space="preserve"> </w:t>
      </w:r>
      <w:r w:rsidRPr="00EE485F">
        <w:rPr>
          <w:lang w:val="la-Latn"/>
        </w:rPr>
        <w:t>ascensio domi</w:t>
      </w:r>
      <w:r w:rsidR="00914FEB" w:rsidRPr="00EE485F">
        <w:rPr>
          <w:lang w:val="la-Latn"/>
        </w:rPr>
        <w:t>n</w:t>
      </w:r>
      <w:r w:rsidRPr="00EE485F">
        <w:rPr>
          <w:lang w:val="la-Latn"/>
        </w:rPr>
        <w:t>i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q</w:t>
      </w:r>
      <w:r w:rsidR="00914FEB" w:rsidRPr="00EE485F">
        <w:rPr>
          <w:lang w:val="la-Latn"/>
        </w:rPr>
        <w:t>uae</w:t>
      </w:r>
      <w:r w:rsidRPr="00EE485F">
        <w:rPr>
          <w:lang w:val="la-Latn"/>
        </w:rPr>
        <w:t xml:space="preserve"> hoc</w:t>
      </w:r>
      <w:r w:rsidR="00914FEB" w:rsidRPr="00EE485F">
        <w:rPr>
          <w:lang w:val="la-Latn"/>
        </w:rPr>
        <w:t xml:space="preserve"> </w:t>
      </w:r>
      <w:r w:rsidR="00AC0786" w:rsidRPr="001B63A5">
        <w:rPr>
          <w:lang w:val="la-Latn"/>
        </w:rPr>
        <w:t xml:space="preserve">(17a) </w:t>
      </w:r>
      <w:r w:rsidR="00914FEB" w:rsidRPr="00EE485F">
        <w:rPr>
          <w:lang w:val="la-Latn"/>
        </w:rPr>
        <w:t>h</w:t>
      </w:r>
      <w:r w:rsidRPr="00EE485F">
        <w:rPr>
          <w:lang w:val="la-Latn"/>
        </w:rPr>
        <w:t>abent</w:t>
      </w:r>
      <w:r w:rsidR="000531F6" w:rsidRPr="00EE485F">
        <w:rPr>
          <w:lang w:val="la-Latn"/>
        </w:rPr>
        <w:t xml:space="preserve"> </w:t>
      </w:r>
      <w:r w:rsidRPr="00EE485F">
        <w:rPr>
          <w:lang w:val="la-Latn"/>
        </w:rPr>
        <w:lastRenderedPageBreak/>
        <w:t>singula</w:t>
      </w:r>
      <w:r w:rsidR="00914FEB" w:rsidRPr="00EE485F">
        <w:rPr>
          <w:lang w:val="la-Latn"/>
        </w:rPr>
        <w:t>re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quod</w:t>
      </w:r>
      <w:r w:rsidR="000531F6" w:rsidRPr="00EE485F">
        <w:rPr>
          <w:lang w:val="la-Latn"/>
        </w:rPr>
        <w:t xml:space="preserve"> </w:t>
      </w:r>
      <w:r w:rsidRPr="00EE485F">
        <w:rPr>
          <w:lang w:val="la-Latn"/>
        </w:rPr>
        <w:t>duo</w:t>
      </w:r>
      <w:r w:rsidR="000531F6" w:rsidRPr="00EE485F">
        <w:rPr>
          <w:lang w:val="la-Latn"/>
        </w:rPr>
        <w:t xml:space="preserve"> </w:t>
      </w:r>
      <w:r w:rsidRPr="00EE485F">
        <w:rPr>
          <w:lang w:val="la-Latn"/>
        </w:rPr>
        <w:t>c</w:t>
      </w:r>
      <w:r w:rsidR="00914FEB" w:rsidRPr="00EE485F">
        <w:rPr>
          <w:lang w:val="la-Latn"/>
        </w:rPr>
        <w:t xml:space="preserve">erei </w:t>
      </w:r>
      <w:r w:rsidRPr="00EE485F">
        <w:rPr>
          <w:lang w:val="la-Latn"/>
        </w:rPr>
        <w:t xml:space="preserve">super </w:t>
      </w:r>
      <w:r w:rsidRPr="001B63A5">
        <w:rPr>
          <w:lang w:val="la-Latn"/>
        </w:rPr>
        <w:t>alt</w:t>
      </w:r>
      <w:r w:rsidR="00914FEB" w:rsidRPr="001B63A5">
        <w:rPr>
          <w:lang w:val="la-Latn"/>
        </w:rPr>
        <w:t>a</w:t>
      </w:r>
      <w:r w:rsidRPr="001B63A5">
        <w:rPr>
          <w:lang w:val="la-Latn"/>
        </w:rPr>
        <w:t>re</w:t>
      </w:r>
      <w:r w:rsidR="000531F6" w:rsidRPr="00EE485F">
        <w:rPr>
          <w:lang w:val="la-Latn"/>
        </w:rPr>
        <w:t xml:space="preserve"> </w:t>
      </w:r>
      <w:r w:rsidRPr="00EE485F">
        <w:rPr>
          <w:lang w:val="la-Latn"/>
        </w:rPr>
        <w:t>candelabris i</w:t>
      </w:r>
      <w:r w:rsidR="008D419B" w:rsidRPr="001B63A5">
        <w:rPr>
          <w:lang w:val="la-Latn"/>
        </w:rPr>
        <w:t>m</w:t>
      </w:r>
      <w:r w:rsidRPr="00EE485F">
        <w:rPr>
          <w:lang w:val="la-Latn"/>
        </w:rPr>
        <w:t>positi</w:t>
      </w:r>
      <w:r w:rsidR="00914FEB" w:rsidRPr="00EE485F">
        <w:rPr>
          <w:lang w:val="la-Latn"/>
        </w:rPr>
        <w:t xml:space="preserve"> ante </w:t>
      </w:r>
      <w:r w:rsidRPr="00EE485F">
        <w:rPr>
          <w:lang w:val="la-Latn"/>
        </w:rPr>
        <w:t>ingressu</w:t>
      </w:r>
      <w:r w:rsidR="00914FEB" w:rsidRPr="00EE485F">
        <w:rPr>
          <w:lang w:val="la-Latn"/>
        </w:rPr>
        <w:t>m</w:t>
      </w:r>
      <w:r w:rsidR="000531F6" w:rsidRPr="00EE485F">
        <w:rPr>
          <w:lang w:val="la-Latn"/>
        </w:rPr>
        <w:t xml:space="preserve"> </w:t>
      </w:r>
      <w:r w:rsidRPr="00EE485F">
        <w:rPr>
          <w:lang w:val="la-Latn"/>
        </w:rPr>
        <w:t>fratr</w:t>
      </w:r>
      <w:r w:rsidR="008D419B" w:rsidRPr="001B63A5">
        <w:rPr>
          <w:lang w:val="la-Latn"/>
        </w:rPr>
        <w:t>um</w:t>
      </w:r>
      <w:r w:rsidRPr="00EE485F">
        <w:rPr>
          <w:lang w:val="la-Latn"/>
        </w:rPr>
        <w:t xml:space="preserve"> ad</w:t>
      </w:r>
      <w:r w:rsidR="000531F6" w:rsidRPr="00EE485F">
        <w:rPr>
          <w:lang w:val="la-Latn"/>
        </w:rPr>
        <w:t xml:space="preserve"> </w:t>
      </w:r>
      <w:r w:rsidRPr="00EE485F">
        <w:rPr>
          <w:lang w:val="la-Latn"/>
        </w:rPr>
        <w:t>n</w:t>
      </w:r>
      <w:r w:rsidR="00914FEB" w:rsidRPr="00EE485F">
        <w:rPr>
          <w:lang w:val="la-Latn"/>
        </w:rPr>
        <w:t>o</w:t>
      </w:r>
      <w:r w:rsidRPr="00EE485F">
        <w:rPr>
          <w:lang w:val="la-Latn"/>
        </w:rPr>
        <w:t>cturn</w:t>
      </w:r>
      <w:r w:rsidR="00914FEB" w:rsidRPr="00EE485F">
        <w:rPr>
          <w:lang w:val="la-Latn"/>
        </w:rPr>
        <w:t>a</w:t>
      </w:r>
      <w:r w:rsidRPr="00EE485F">
        <w:rPr>
          <w:lang w:val="la-Latn"/>
        </w:rPr>
        <w:t>s accendunt</w:t>
      </w:r>
      <w:r w:rsidR="00914FEB" w:rsidRPr="00EE485F">
        <w:rPr>
          <w:lang w:val="la-Latn"/>
        </w:rPr>
        <w:t>u</w:t>
      </w:r>
      <w:r w:rsidRPr="00EE485F">
        <w:rPr>
          <w:lang w:val="la-Latn"/>
        </w:rPr>
        <w:t xml:space="preserve">r </w:t>
      </w:r>
      <w:r w:rsidR="00914FEB" w:rsidRPr="00EE485F">
        <w:rPr>
          <w:lang w:val="la-Latn"/>
        </w:rPr>
        <w:t xml:space="preserve">et </w:t>
      </w:r>
      <w:r w:rsidRPr="00EE485F">
        <w:rPr>
          <w:lang w:val="la-Latn"/>
        </w:rPr>
        <w:t>it</w:t>
      </w:r>
      <w:r w:rsidR="00914FEB" w:rsidRPr="00EE485F">
        <w:rPr>
          <w:lang w:val="la-Latn"/>
        </w:rPr>
        <w:t>a perdura</w:t>
      </w:r>
      <w:r w:rsidRPr="00EE485F">
        <w:rPr>
          <w:lang w:val="la-Latn"/>
        </w:rPr>
        <w:t>nt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usque</w:t>
      </w:r>
      <w:r w:rsidR="000531F6" w:rsidRPr="00EE485F">
        <w:rPr>
          <w:lang w:val="la-Latn"/>
        </w:rPr>
        <w:t xml:space="preserve"> </w:t>
      </w:r>
      <w:r w:rsidRPr="00EE485F">
        <w:rPr>
          <w:lang w:val="la-Latn"/>
        </w:rPr>
        <w:t>du</w:t>
      </w:r>
      <w:r w:rsidR="00914FEB" w:rsidRPr="00EE485F">
        <w:rPr>
          <w:lang w:val="la-Latn"/>
        </w:rPr>
        <w:t>m</w:t>
      </w:r>
      <w:r w:rsidR="000531F6" w:rsidRPr="00EE485F">
        <w:rPr>
          <w:lang w:val="la-Latn"/>
        </w:rPr>
        <w:t xml:space="preserve"> </w:t>
      </w:r>
      <w:r w:rsidRPr="00EE485F">
        <w:rPr>
          <w:lang w:val="la-Latn"/>
        </w:rPr>
        <w:t>missa</w:t>
      </w:r>
      <w:r w:rsidR="000531F6" w:rsidRPr="00EE485F">
        <w:rPr>
          <w:lang w:val="la-Latn"/>
        </w:rPr>
        <w:t xml:space="preserve"> </w:t>
      </w:r>
      <w:r w:rsidRPr="00EE485F">
        <w:rPr>
          <w:lang w:val="la-Latn"/>
        </w:rPr>
        <w:t>finiatur et</w:t>
      </w:r>
      <w:r w:rsidR="000531F6" w:rsidRPr="00EE485F">
        <w:rPr>
          <w:lang w:val="la-Latn"/>
        </w:rPr>
        <w:t xml:space="preserve"> </w:t>
      </w:r>
      <w:r w:rsidRPr="00EE485F">
        <w:rPr>
          <w:lang w:val="la-Latn"/>
        </w:rPr>
        <w:t>quod</w:t>
      </w:r>
      <w:r w:rsidR="000531F6" w:rsidRPr="00EE485F">
        <w:rPr>
          <w:lang w:val="la-Latn"/>
        </w:rPr>
        <w:t xml:space="preserve"> </w:t>
      </w:r>
      <w:r w:rsidR="00914FEB" w:rsidRPr="00EE485F">
        <w:rPr>
          <w:lang w:val="la-Latn"/>
        </w:rPr>
        <w:t>ad eosd</w:t>
      </w:r>
      <w:r w:rsidRPr="00EE485F">
        <w:rPr>
          <w:lang w:val="la-Latn"/>
        </w:rPr>
        <w:t>e</w:t>
      </w:r>
      <w:r w:rsidR="00914FEB" w:rsidRPr="00EE485F">
        <w:rPr>
          <w:lang w:val="la-Latn"/>
        </w:rPr>
        <w:t xml:space="preserve">m </w:t>
      </w:r>
      <w:r w:rsidRPr="00EE485F">
        <w:rPr>
          <w:lang w:val="la-Latn"/>
        </w:rPr>
        <w:t>nocturnos</w:t>
      </w:r>
      <w:r w:rsidR="000531F6" w:rsidRPr="00EE485F">
        <w:rPr>
          <w:lang w:val="la-Latn"/>
        </w:rPr>
        <w:t xml:space="preserve"> </w:t>
      </w:r>
      <w:r w:rsidR="00914FEB" w:rsidRPr="00EE485F">
        <w:rPr>
          <w:lang w:val="la-Latn"/>
        </w:rPr>
        <w:t>v</w:t>
      </w:r>
      <w:r w:rsidRPr="00EE485F">
        <w:rPr>
          <w:lang w:val="la-Latn"/>
        </w:rPr>
        <w:t xml:space="preserve">ice </w:t>
      </w:r>
      <w:r w:rsidR="00914FEB" w:rsidRPr="00EE485F">
        <w:rPr>
          <w:lang w:val="la-Latn"/>
        </w:rPr>
        <w:t>s</w:t>
      </w:r>
      <w:r w:rsidRPr="00EE485F">
        <w:rPr>
          <w:lang w:val="la-Latn"/>
        </w:rPr>
        <w:t>cill</w:t>
      </w:r>
      <w:r w:rsidR="00914FEB" w:rsidRPr="00EE485F">
        <w:rPr>
          <w:lang w:val="la-Latn"/>
        </w:rPr>
        <w:t xml:space="preserve">ae </w:t>
      </w:r>
      <w:r w:rsidRPr="00EE485F">
        <w:rPr>
          <w:lang w:val="la-Latn"/>
        </w:rPr>
        <w:t>pulsantur omnia</w:t>
      </w:r>
      <w:r w:rsidR="000531F6" w:rsidRPr="00EE485F">
        <w:rPr>
          <w:lang w:val="la-Latn"/>
        </w:rPr>
        <w:t xml:space="preserve"> </w:t>
      </w:r>
      <w:r w:rsidRPr="00EE485F">
        <w:rPr>
          <w:lang w:val="la-Latn"/>
        </w:rPr>
        <w:t>signa</w:t>
      </w:r>
      <w:r w:rsidR="000531F6" w:rsidRPr="00EE485F">
        <w:rPr>
          <w:lang w:val="la-Latn"/>
        </w:rPr>
        <w:t xml:space="preserve"> </w:t>
      </w:r>
      <w:r w:rsidRPr="00EE485F">
        <w:rPr>
          <w:lang w:val="la-Latn"/>
        </w:rPr>
        <w:t>et</w:t>
      </w:r>
      <w:r w:rsidR="000531F6" w:rsidRPr="00EE485F">
        <w:rPr>
          <w:lang w:val="la-Latn"/>
        </w:rPr>
        <w:t xml:space="preserve"> </w:t>
      </w:r>
      <w:r w:rsidRPr="00EE485F">
        <w:rPr>
          <w:lang w:val="la-Latn"/>
        </w:rPr>
        <w:t>postea</w:t>
      </w:r>
      <w:r w:rsidR="000531F6" w:rsidRPr="00EE485F">
        <w:rPr>
          <w:lang w:val="la-Latn"/>
        </w:rPr>
        <w:t xml:space="preserve"> </w:t>
      </w:r>
      <w:r w:rsidR="00914FEB" w:rsidRPr="00EE485F">
        <w:rPr>
          <w:lang w:val="la-Latn"/>
        </w:rPr>
        <w:t xml:space="preserve">non </w:t>
      </w:r>
      <w:r w:rsidRPr="00EE485F">
        <w:rPr>
          <w:lang w:val="la-Latn"/>
        </w:rPr>
        <w:t>singula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sed</w:t>
      </w:r>
      <w:r w:rsidR="000531F6" w:rsidRPr="00EE485F">
        <w:rPr>
          <w:lang w:val="la-Latn"/>
        </w:rPr>
        <w:t xml:space="preserve"> </w:t>
      </w:r>
      <w:r w:rsidR="00914FEB" w:rsidRPr="00EE485F">
        <w:rPr>
          <w:lang w:val="la-Latn"/>
        </w:rPr>
        <w:t>duo simul</w:t>
      </w:r>
      <w:r w:rsidR="00C94F95" w:rsidRPr="00EE485F">
        <w:rPr>
          <w:lang w:val="la-Latn"/>
        </w:rPr>
        <w:t xml:space="preserve">, </w:t>
      </w:r>
      <w:r w:rsidR="00914FEB" w:rsidRPr="00EE485F">
        <w:rPr>
          <w:lang w:val="la-Latn"/>
        </w:rPr>
        <w:t xml:space="preserve">sicut </w:t>
      </w:r>
      <w:r w:rsidRPr="00EE485F">
        <w:rPr>
          <w:lang w:val="la-Latn"/>
        </w:rPr>
        <w:t>etiam</w:t>
      </w:r>
      <w:r w:rsidR="000531F6" w:rsidRPr="00EE485F">
        <w:rPr>
          <w:lang w:val="la-Latn"/>
        </w:rPr>
        <w:t xml:space="preserve"> </w:t>
      </w:r>
      <w:r w:rsidRPr="00EE485F">
        <w:rPr>
          <w:lang w:val="la-Latn"/>
        </w:rPr>
        <w:t>ad</w:t>
      </w:r>
      <w:r w:rsidR="000531F6" w:rsidRPr="00EE485F">
        <w:rPr>
          <w:lang w:val="la-Latn"/>
        </w:rPr>
        <w:t xml:space="preserve"> </w:t>
      </w:r>
      <w:r w:rsidRPr="00EE485F">
        <w:rPr>
          <w:lang w:val="la-Latn"/>
        </w:rPr>
        <w:t>utrosque</w:t>
      </w:r>
      <w:r w:rsidR="000531F6" w:rsidRPr="00EE485F">
        <w:rPr>
          <w:lang w:val="la-Latn"/>
        </w:rPr>
        <w:t xml:space="preserve"> </w:t>
      </w:r>
      <w:r w:rsidR="00914FEB" w:rsidRPr="00EE485F">
        <w:rPr>
          <w:lang w:val="la-Latn"/>
        </w:rPr>
        <w:t>vesperos</w:t>
      </w:r>
      <w:r w:rsidRPr="00EE485F">
        <w:rPr>
          <w:lang w:val="la-Latn"/>
        </w:rPr>
        <w:t>; quod ille triang</w:t>
      </w:r>
      <w:r w:rsidR="00914FEB" w:rsidRPr="00EE485F">
        <w:rPr>
          <w:lang w:val="la-Latn"/>
        </w:rPr>
        <w:t xml:space="preserve">ulus </w:t>
      </w:r>
      <w:r w:rsidRPr="00EE485F">
        <w:rPr>
          <w:lang w:val="la-Latn"/>
        </w:rPr>
        <w:t>ante</w:t>
      </w:r>
      <w:r w:rsidR="000531F6" w:rsidRPr="00EE485F">
        <w:rPr>
          <w:lang w:val="la-Latn"/>
        </w:rPr>
        <w:t xml:space="preserve"> </w:t>
      </w:r>
      <w:r w:rsidR="00914FEB" w:rsidRPr="00EE485F">
        <w:rPr>
          <w:lang w:val="la-Latn"/>
        </w:rPr>
        <w:t>crucem depen</w:t>
      </w:r>
      <w:r w:rsidRPr="00EE485F">
        <w:rPr>
          <w:lang w:val="la-Latn"/>
        </w:rPr>
        <w:t>dens</w:t>
      </w:r>
      <w:r w:rsidR="000531F6" w:rsidRPr="00EE485F">
        <w:rPr>
          <w:lang w:val="la-Latn"/>
        </w:rPr>
        <w:t xml:space="preserve"> </w:t>
      </w:r>
      <w:r w:rsidR="00914FEB" w:rsidRPr="00EE485F">
        <w:rPr>
          <w:lang w:val="la-Latn"/>
        </w:rPr>
        <w:t>accenditur;</w:t>
      </w:r>
      <w:r w:rsidRPr="00EE485F">
        <w:rPr>
          <w:lang w:val="la-Latn"/>
        </w:rPr>
        <w:t xml:space="preserve"> quod</w:t>
      </w:r>
      <w:r w:rsidR="000531F6" w:rsidRPr="00EE485F">
        <w:rPr>
          <w:lang w:val="la-Latn"/>
        </w:rPr>
        <w:t xml:space="preserve"> </w:t>
      </w:r>
      <w:r w:rsidRPr="00EE485F">
        <w:rPr>
          <w:lang w:val="la-Latn"/>
        </w:rPr>
        <w:t>illi</w:t>
      </w:r>
      <w:r w:rsidR="000531F6" w:rsidRPr="00EE485F">
        <w:rPr>
          <w:lang w:val="la-Latn"/>
        </w:rPr>
        <w:t xml:space="preserve"> </w:t>
      </w:r>
      <w:r w:rsidR="00D6328E" w:rsidRPr="00EE485F">
        <w:rPr>
          <w:lang w:val="la-Latn"/>
        </w:rPr>
        <w:t xml:space="preserve">quoque </w:t>
      </w:r>
      <w:r w:rsidR="00914FEB" w:rsidRPr="00EE485F">
        <w:rPr>
          <w:lang w:val="la-Latn"/>
        </w:rPr>
        <w:t>maxim</w:t>
      </w:r>
      <w:r w:rsidRPr="00EE485F">
        <w:rPr>
          <w:lang w:val="la-Latn"/>
        </w:rPr>
        <w:t>i cerei</w:t>
      </w:r>
      <w:r w:rsidR="000531F6" w:rsidRPr="00EE485F">
        <w:rPr>
          <w:lang w:val="la-Latn"/>
        </w:rPr>
        <w:t xml:space="preserve"> </w:t>
      </w:r>
      <w:r w:rsidRPr="00EE485F">
        <w:rPr>
          <w:lang w:val="la-Latn"/>
        </w:rPr>
        <w:t>tre</w:t>
      </w:r>
      <w:r w:rsidR="00914FEB" w:rsidRPr="00EE485F">
        <w:rPr>
          <w:lang w:val="la-Latn"/>
        </w:rPr>
        <w:t xml:space="preserve">s </w:t>
      </w:r>
      <w:r w:rsidRPr="00EE485F">
        <w:rPr>
          <w:lang w:val="la-Latn"/>
        </w:rPr>
        <w:t>p</w:t>
      </w:r>
      <w:r w:rsidR="00914FEB" w:rsidRPr="00EE485F">
        <w:rPr>
          <w:lang w:val="la-Latn"/>
        </w:rPr>
        <w:t>o</w:t>
      </w:r>
      <w:r w:rsidRPr="00EE485F">
        <w:rPr>
          <w:lang w:val="la-Latn"/>
        </w:rPr>
        <w:t>st</w:t>
      </w:r>
      <w:r w:rsidR="000531F6" w:rsidRPr="00EE485F">
        <w:rPr>
          <w:lang w:val="la-Latn"/>
        </w:rPr>
        <w:t xml:space="preserve"> </w:t>
      </w:r>
      <w:r w:rsidRPr="001B63A5">
        <w:rPr>
          <w:rStyle w:val="Ort"/>
          <w:lang w:val="la-Latn"/>
        </w:rPr>
        <w:t>altare</w:t>
      </w:r>
      <w:r w:rsidRPr="00EE485F">
        <w:rPr>
          <w:lang w:val="la-Latn"/>
        </w:rPr>
        <w:t xml:space="preserve"> principale</w:t>
      </w:r>
      <w:r w:rsidR="000531F6" w:rsidRPr="00EE485F">
        <w:rPr>
          <w:lang w:val="la-Latn"/>
        </w:rPr>
        <w:t xml:space="preserve"> </w:t>
      </w:r>
      <w:r w:rsidR="00914FEB" w:rsidRPr="00EE485F">
        <w:rPr>
          <w:lang w:val="la-Latn"/>
        </w:rPr>
        <w:t>et tres ad</w:t>
      </w:r>
      <w:r w:rsidRPr="00EE485F">
        <w:rPr>
          <w:lang w:val="la-Latn"/>
        </w:rPr>
        <w:t xml:space="preserve"> s</w:t>
      </w:r>
      <w:r w:rsidR="00914FEB" w:rsidRPr="00EE485F">
        <w:rPr>
          <w:lang w:val="la-Latn"/>
        </w:rPr>
        <w:t>anctam</w:t>
      </w:r>
      <w:r w:rsidRPr="00EE485F">
        <w:rPr>
          <w:lang w:val="la-Latn"/>
        </w:rPr>
        <w:t xml:space="preserve"> cruce</w:t>
      </w:r>
      <w:r w:rsidR="00914FEB" w:rsidRPr="00EE485F">
        <w:rPr>
          <w:lang w:val="la-Latn"/>
        </w:rPr>
        <w:t xml:space="preserve">m accensi </w:t>
      </w:r>
      <w:r w:rsidRPr="00EE485F">
        <w:rPr>
          <w:lang w:val="la-Latn"/>
        </w:rPr>
        <w:t>de</w:t>
      </w:r>
      <w:r w:rsidR="000531F6" w:rsidRPr="00EE485F">
        <w:rPr>
          <w:lang w:val="la-Latn"/>
        </w:rPr>
        <w:t xml:space="preserve"> </w:t>
      </w:r>
      <w:r w:rsidR="00914FEB" w:rsidRPr="00EE485F">
        <w:rPr>
          <w:lang w:val="la-Latn"/>
        </w:rPr>
        <w:t>vesperis ad</w:t>
      </w:r>
      <w:r w:rsidRPr="00EE485F">
        <w:rPr>
          <w:lang w:val="la-Latn"/>
        </w:rPr>
        <w:t xml:space="preserve"> vespe</w:t>
      </w:r>
      <w:r w:rsidR="00914FEB" w:rsidRPr="00EE485F">
        <w:rPr>
          <w:lang w:val="la-Latn"/>
        </w:rPr>
        <w:t>ros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i</w:t>
      </w:r>
      <w:r w:rsidR="00914FEB" w:rsidRPr="00EE485F">
        <w:rPr>
          <w:lang w:val="la-Latn"/>
        </w:rPr>
        <w:t>mmo usq</w:t>
      </w:r>
      <w:r w:rsidRPr="00EE485F">
        <w:rPr>
          <w:lang w:val="la-Latn"/>
        </w:rPr>
        <w:t>ue post</w:t>
      </w:r>
      <w:r w:rsidR="000531F6" w:rsidRPr="00EE485F">
        <w:rPr>
          <w:lang w:val="la-Latn"/>
        </w:rPr>
        <w:t xml:space="preserve"> </w:t>
      </w:r>
      <w:r w:rsidRPr="00EE485F">
        <w:rPr>
          <w:lang w:val="la-Latn"/>
        </w:rPr>
        <w:t>c</w:t>
      </w:r>
      <w:r w:rsidR="000531F6" w:rsidRPr="00EE485F">
        <w:rPr>
          <w:lang w:val="la-Latn"/>
        </w:rPr>
        <w:t>o</w:t>
      </w:r>
      <w:r w:rsidR="00914FEB" w:rsidRPr="00EE485F">
        <w:rPr>
          <w:lang w:val="la-Latn"/>
        </w:rPr>
        <w:t>m</w:t>
      </w:r>
      <w:r w:rsidRPr="00EE485F">
        <w:rPr>
          <w:lang w:val="la-Latn"/>
        </w:rPr>
        <w:t>pletoriurn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ita</w:t>
      </w:r>
      <w:r w:rsidR="000531F6" w:rsidRPr="00EE485F">
        <w:rPr>
          <w:lang w:val="la-Latn"/>
        </w:rPr>
        <w:t xml:space="preserve"> </w:t>
      </w:r>
      <w:r w:rsidRPr="00EE485F">
        <w:rPr>
          <w:lang w:val="la-Latn"/>
        </w:rPr>
        <w:t>perdura</w:t>
      </w:r>
      <w:r w:rsidR="00914FEB" w:rsidRPr="00EE485F">
        <w:rPr>
          <w:lang w:val="la-Latn"/>
        </w:rPr>
        <w:t>nt; quod ad nocturnos</w:t>
      </w:r>
      <w:r w:rsidRPr="00EE485F">
        <w:rPr>
          <w:lang w:val="la-Latn"/>
        </w:rPr>
        <w:t xml:space="preserve"> supra</w:t>
      </w:r>
      <w:r w:rsidR="00914FEB" w:rsidRPr="00EE485F">
        <w:rPr>
          <w:lang w:val="la-Latn"/>
        </w:rPr>
        <w:t>(33)</w:t>
      </w:r>
      <w:r w:rsidR="0089009F" w:rsidRPr="00EE485F">
        <w:rPr>
          <w:lang w:val="la-Latn"/>
        </w:rPr>
        <w:t xml:space="preserve">dictos tria pallia diversi coloris super </w:t>
      </w:r>
      <w:r w:rsidR="0089009F" w:rsidRPr="001B63A5">
        <w:rPr>
          <w:rStyle w:val="Ort"/>
          <w:lang w:val="la-Latn"/>
        </w:rPr>
        <w:t>altare</w:t>
      </w:r>
      <w:r w:rsidR="0089009F" w:rsidRPr="00EE485F">
        <w:rPr>
          <w:lang w:val="la-Latn"/>
        </w:rPr>
        <w:t xml:space="preserve"> principale ponuntur singillatim</w:t>
      </w:r>
      <w:r w:rsidR="00D6328E" w:rsidRPr="00EE485F">
        <w:rPr>
          <w:lang w:val="la-Latn"/>
        </w:rPr>
        <w:t xml:space="preserve"> </w:t>
      </w:r>
      <w:r w:rsidR="0089009F" w:rsidRPr="00EE485F">
        <w:rPr>
          <w:lang w:val="la-Latn"/>
        </w:rPr>
        <w:t>auferenda</w:t>
      </w:r>
      <w:r w:rsidR="00C94F95" w:rsidRPr="00EE485F">
        <w:rPr>
          <w:lang w:val="la-Latn"/>
        </w:rPr>
        <w:t xml:space="preserve">, </w:t>
      </w:r>
      <w:r w:rsidR="0089009F" w:rsidRPr="00EE485F">
        <w:rPr>
          <w:lang w:val="la-Latn"/>
        </w:rPr>
        <w:t>prim</w:t>
      </w:r>
      <w:r w:rsidR="008D419B" w:rsidRPr="001B63A5">
        <w:rPr>
          <w:lang w:val="la-Latn"/>
        </w:rPr>
        <w:t>o</w:t>
      </w:r>
      <w:r w:rsidR="00D6328E" w:rsidRPr="00EE485F">
        <w:rPr>
          <w:lang w:val="la-Latn"/>
        </w:rPr>
        <w:t xml:space="preserve"> </w:t>
      </w:r>
      <w:r w:rsidR="0089009F" w:rsidRPr="00EE485F">
        <w:rPr>
          <w:lang w:val="la-Latn"/>
        </w:rPr>
        <w:t>ad</w:t>
      </w:r>
      <w:r w:rsidR="00D6328E" w:rsidRPr="00EE485F">
        <w:rPr>
          <w:lang w:val="la-Latn"/>
        </w:rPr>
        <w:t xml:space="preserve"> </w:t>
      </w:r>
      <w:r w:rsidR="008559D1" w:rsidRPr="00EE485F">
        <w:rPr>
          <w:lang w:val="la-Latn"/>
        </w:rPr>
        <w:t>[</w:t>
      </w:r>
      <w:r w:rsidR="008F73FA" w:rsidRPr="00EE485F">
        <w:rPr>
          <w:lang w:val="la-Latn"/>
        </w:rPr>
        <w:t>RV</w:t>
      </w:r>
      <w:r w:rsidR="008559D1" w:rsidRPr="00EE485F">
        <w:rPr>
          <w:lang w:val="la-Latn"/>
        </w:rPr>
        <w:t>]</w:t>
      </w:r>
      <w:r w:rsidR="008F73FA" w:rsidRPr="00EE485F">
        <w:rPr>
          <w:lang w:val="la-Latn"/>
        </w:rPr>
        <w:t xml:space="preserve"> </w:t>
      </w:r>
      <w:bookmarkStart w:id="0" w:name="_Hlk506444399"/>
      <w:r w:rsidR="008D419B" w:rsidRPr="001B63A5">
        <w:rPr>
          <w:rStyle w:val="Incipit"/>
          <w:lang w:val="la-Latn"/>
        </w:rPr>
        <w:t>|</w:t>
      </w:r>
      <w:bookmarkEnd w:id="0"/>
      <w:r w:rsidR="00C1418F" w:rsidRPr="001B63A5">
        <w:rPr>
          <w:rStyle w:val="Incipit"/>
          <w:lang w:val="la-Latn"/>
        </w:rPr>
        <w:t>Gloriam</w:t>
      </w:r>
      <w:r w:rsidR="008D419B" w:rsidRPr="001B63A5">
        <w:rPr>
          <w:rStyle w:val="Incipit"/>
          <w:lang w:val="la-Latn"/>
        </w:rPr>
        <w:t>::Gloria|</w:t>
      </w:r>
      <w:r w:rsidR="00D6328E" w:rsidRPr="00EE485F">
        <w:rPr>
          <w:lang w:val="la-Latn"/>
        </w:rPr>
        <w:t xml:space="preserve"> </w:t>
      </w:r>
      <w:r w:rsidR="0089009F" w:rsidRPr="00EE485F">
        <w:rPr>
          <w:lang w:val="la-Latn"/>
        </w:rPr>
        <w:t>quarti responsorii</w:t>
      </w:r>
      <w:r w:rsidR="00C94F95" w:rsidRPr="00EE485F">
        <w:rPr>
          <w:lang w:val="la-Latn"/>
        </w:rPr>
        <w:t xml:space="preserve">, </w:t>
      </w:r>
      <w:r w:rsidR="0089009F" w:rsidRPr="00EE485F">
        <w:rPr>
          <w:lang w:val="la-Latn"/>
        </w:rPr>
        <w:t>item ad octavum et quando hom</w:t>
      </w:r>
      <w:r w:rsidR="00812A49">
        <w:rPr>
          <w:lang w:val="it-IT"/>
        </w:rPr>
        <w:t>i</w:t>
      </w:r>
      <w:r w:rsidR="0089009F" w:rsidRPr="00EE485F">
        <w:rPr>
          <w:lang w:val="la-Latn"/>
        </w:rPr>
        <w:t xml:space="preserve">lia incipitur; quod octavum recantatur; quod ad primam de maximis signis pulsatur; </w:t>
      </w:r>
      <w:r w:rsidR="00C87E3F" w:rsidRPr="00EE485F">
        <w:rPr>
          <w:lang w:val="la-Latn"/>
        </w:rPr>
        <w:t>(</w:t>
      </w:r>
      <w:r w:rsidR="00AC0786" w:rsidRPr="001B63A5">
        <w:rPr>
          <w:lang w:val="la-Latn"/>
        </w:rPr>
        <w:t>17b</w:t>
      </w:r>
      <w:r w:rsidR="00C87E3F" w:rsidRPr="00EE485F">
        <w:rPr>
          <w:lang w:val="la-Latn"/>
        </w:rPr>
        <w:t>)</w:t>
      </w:r>
      <w:r w:rsidR="0089009F" w:rsidRPr="00EE485F">
        <w:rPr>
          <w:lang w:val="la-Latn"/>
        </w:rPr>
        <w:t xml:space="preserve"> quod processio per </w:t>
      </w:r>
      <w:r w:rsidR="0089009F" w:rsidRPr="001B63A5">
        <w:rPr>
          <w:rStyle w:val="Ort"/>
          <w:lang w:val="la-Latn"/>
        </w:rPr>
        <w:t>claustrum</w:t>
      </w:r>
      <w:r w:rsidR="0089009F" w:rsidRPr="00EE485F">
        <w:rPr>
          <w:lang w:val="la-Latn"/>
        </w:rPr>
        <w:t xml:space="preserve"> tam sol</w:t>
      </w:r>
      <w:r w:rsidR="008D419B" w:rsidRPr="001B63A5">
        <w:rPr>
          <w:lang w:val="la-Latn"/>
        </w:rPr>
        <w:t>l</w:t>
      </w:r>
      <w:r w:rsidR="0089009F" w:rsidRPr="00EE485F">
        <w:rPr>
          <w:lang w:val="la-Latn"/>
        </w:rPr>
        <w:t>emnis agitur</w:t>
      </w:r>
      <w:r w:rsidR="00C94F95" w:rsidRPr="00EE485F">
        <w:rPr>
          <w:lang w:val="la-Latn"/>
        </w:rPr>
        <w:t xml:space="preserve">, </w:t>
      </w:r>
      <w:r w:rsidR="0089009F" w:rsidRPr="00EE485F">
        <w:rPr>
          <w:lang w:val="la-Latn"/>
        </w:rPr>
        <w:t>ut non solum cruces</w:t>
      </w:r>
      <w:r w:rsidR="00C94F95" w:rsidRPr="00EE485F">
        <w:rPr>
          <w:lang w:val="la-Latn"/>
        </w:rPr>
        <w:t xml:space="preserve">, </w:t>
      </w:r>
      <w:r w:rsidR="0089009F" w:rsidRPr="00EE485F">
        <w:rPr>
          <w:lang w:val="la-Latn"/>
        </w:rPr>
        <w:t>sed etiam textus evangelii</w:t>
      </w:r>
      <w:r w:rsidR="00C94F95" w:rsidRPr="00EE485F">
        <w:rPr>
          <w:lang w:val="la-Latn"/>
        </w:rPr>
        <w:t xml:space="preserve">, </w:t>
      </w:r>
      <w:r w:rsidR="0089009F" w:rsidRPr="00EE485F">
        <w:rPr>
          <w:lang w:val="la-Latn"/>
        </w:rPr>
        <w:t>candelabra et cetera quaeque ornamenta mobilia portantur</w:t>
      </w:r>
      <w:r w:rsidR="00AF24A8" w:rsidRPr="00EE485F">
        <w:rPr>
          <w:lang w:val="la-Latn"/>
        </w:rPr>
        <w:t>.</w:t>
      </w:r>
    </w:p>
    <w:p w:rsidR="0089009F" w:rsidRPr="00EE485F" w:rsidRDefault="0089009F" w:rsidP="00C10675">
      <w:pPr>
        <w:rPr>
          <w:lang w:val="la-Latn"/>
        </w:rPr>
      </w:pPr>
      <w:r w:rsidRPr="00EE485F">
        <w:rPr>
          <w:lang w:val="la-Latn"/>
        </w:rPr>
        <w:t>De vespera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quae in</w:t>
      </w:r>
      <w:r w:rsidR="008559D1" w:rsidRPr="00EE485F">
        <w:rPr>
          <w:lang w:val="la-Latn"/>
        </w:rPr>
        <w:t>[</w:t>
      </w:r>
      <w:r w:rsidRPr="00EE485F">
        <w:rPr>
          <w:lang w:val="la-Latn"/>
        </w:rPr>
        <w:t>ter</w:t>
      </w:r>
      <w:r w:rsidR="008559D1" w:rsidRPr="00EE485F">
        <w:rPr>
          <w:lang w:val="la-Latn"/>
        </w:rPr>
        <w:t>]</w:t>
      </w:r>
      <w:r w:rsidRPr="00EE485F">
        <w:rPr>
          <w:lang w:val="la-Latn"/>
        </w:rPr>
        <w:t xml:space="preserve"> duas festivitates est media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Hoc sciendum de ipsis festivitatibus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quia si duae continuatim celebrantur et praecedens maioris est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reverentiae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de praecedenti</w:t>
      </w:r>
      <w:r w:rsidR="00D6328E" w:rsidRPr="00EE485F">
        <w:rPr>
          <w:lang w:val="la-Latn"/>
        </w:rPr>
        <w:t xml:space="preserve"> </w:t>
      </w:r>
      <w:r w:rsidRPr="00EE485F">
        <w:rPr>
          <w:lang w:val="la-Latn"/>
        </w:rPr>
        <w:t>quoque secundi vesperi fiunt ex toto et de sequenti nonnisi una antiphona et collecta: Quam reverentiam non solum illud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quod in cappis vel in albis colitur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sed etiam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quod propriam</w:t>
      </w:r>
      <w:r w:rsidR="00D6328E" w:rsidRPr="00EE485F">
        <w:rPr>
          <w:lang w:val="la-Latn"/>
        </w:rPr>
        <w:t xml:space="preserve"> </w:t>
      </w:r>
      <w:r w:rsidRPr="00EE485F">
        <w:rPr>
          <w:lang w:val="la-Latn"/>
        </w:rPr>
        <w:t>historiam habet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recipit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Si autem sequens festum</w:t>
      </w:r>
      <w:r w:rsidR="00D6328E" w:rsidRPr="00EE485F">
        <w:rPr>
          <w:lang w:val="la-Latn"/>
        </w:rPr>
        <w:t xml:space="preserve"> </w:t>
      </w:r>
      <w:r w:rsidRPr="00EE485F">
        <w:rPr>
          <w:lang w:val="la-Latn"/>
        </w:rPr>
        <w:t>priori est aequale vel illud praecellit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capitulum et sequentia recipit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praecedens vero psalmos et antiphonam unam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Collecta post </w:t>
      </w:r>
      <w:r w:rsidR="008559D1" w:rsidRPr="00EE485F">
        <w:rPr>
          <w:lang w:val="la-Latn"/>
        </w:rPr>
        <w:t>[</w:t>
      </w:r>
      <w:r w:rsidR="008F73FA" w:rsidRPr="00EE485F">
        <w:rPr>
          <w:lang w:val="la-Latn"/>
        </w:rPr>
        <w:t>BD</w:t>
      </w:r>
      <w:r w:rsidR="008559D1" w:rsidRPr="00EE485F">
        <w:rPr>
          <w:lang w:val="la-Latn"/>
        </w:rPr>
        <w:t>]</w:t>
      </w:r>
      <w:r w:rsidR="008F73FA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Benedicamus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sicut in natale sancti Sebastiani et sanctae Agn</w:t>
      </w:r>
      <w:r w:rsidR="00731E17" w:rsidRPr="008262EE">
        <w:rPr>
          <w:lang w:val="la-Latn"/>
        </w:rPr>
        <w:t>etis</w:t>
      </w:r>
      <w:r w:rsidR="00AF24A8" w:rsidRPr="00EE485F">
        <w:rPr>
          <w:lang w:val="la-Latn"/>
        </w:rPr>
        <w:t>.</w:t>
      </w:r>
    </w:p>
    <w:p w:rsidR="00615239" w:rsidRDefault="0089009F" w:rsidP="00C10675">
      <w:pPr>
        <w:rPr>
          <w:lang w:val="la-Latn"/>
        </w:rPr>
      </w:pPr>
      <w:r w:rsidRPr="00EE485F">
        <w:rPr>
          <w:lang w:val="la-Latn"/>
        </w:rPr>
        <w:t xml:space="preserve">Si qua festivitas duodecim </w:t>
      </w:r>
      <w:r w:rsidR="00C87E3F" w:rsidRPr="00EE485F">
        <w:rPr>
          <w:lang w:val="la-Latn"/>
        </w:rPr>
        <w:t>(</w:t>
      </w:r>
      <w:r w:rsidR="00AC0786" w:rsidRPr="001B63A5">
        <w:rPr>
          <w:lang w:val="la-Latn"/>
        </w:rPr>
        <w:t>18a</w:t>
      </w:r>
      <w:r w:rsidR="00C87E3F" w:rsidRPr="00EE485F">
        <w:rPr>
          <w:lang w:val="la-Latn"/>
        </w:rPr>
        <w:t>)</w:t>
      </w:r>
      <w:r w:rsidRPr="00EE485F">
        <w:rPr>
          <w:lang w:val="la-Latn"/>
        </w:rPr>
        <w:t xml:space="preserve"> lectionum in qualibet dominica infra adventum domini evenerit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in feriam secundam differimus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festo autem trium lectionum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in quacumque die eiusdem temporis</w:t>
      </w:r>
      <w:r w:rsidR="00D6328E" w:rsidRPr="00EE485F">
        <w:rPr>
          <w:lang w:val="la-Latn"/>
        </w:rPr>
        <w:t xml:space="preserve"> </w:t>
      </w:r>
      <w:r w:rsidRPr="00EE485F">
        <w:rPr>
          <w:lang w:val="la-Latn"/>
        </w:rPr>
        <w:t>occurrit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si proprium habet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antiphonam tribuimus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(34)</w:t>
      </w:r>
      <w:r w:rsidR="00085483" w:rsidRPr="00EE485F">
        <w:rPr>
          <w:lang w:val="la-Latn"/>
        </w:rPr>
        <w:t xml:space="preserve"> </w:t>
      </w:r>
    </w:p>
    <w:p w:rsidR="00085483" w:rsidRPr="008262EE" w:rsidRDefault="00615239" w:rsidP="002948B5">
      <w:pPr>
        <w:pStyle w:val="berschrift1"/>
        <w:rPr>
          <w:lang w:val="it-IT"/>
        </w:rPr>
      </w:pPr>
      <w:r w:rsidRPr="001B63A5">
        <w:rPr>
          <w:lang w:val="it-IT"/>
        </w:rPr>
        <w:t>INCIPIT</w:t>
      </w:r>
      <w:r w:rsidRPr="008262EE">
        <w:rPr>
          <w:lang w:val="it-IT"/>
        </w:rPr>
        <w:t xml:space="preserve"> </w:t>
      </w:r>
      <w:r w:rsidRPr="001B63A5">
        <w:rPr>
          <w:lang w:val="it-IT"/>
        </w:rPr>
        <w:t>ORDO OPERIS DEI PER CIRCULUM ANNI</w:t>
      </w:r>
    </w:p>
    <w:p w:rsidR="00F9122E" w:rsidRPr="00C10675" w:rsidRDefault="00615239" w:rsidP="002948B5">
      <w:pPr>
        <w:pStyle w:val="berschrift1"/>
        <w:rPr>
          <w:lang w:val="la-Latn"/>
        </w:rPr>
      </w:pPr>
      <w:r w:rsidRPr="001B63A5">
        <w:rPr>
          <w:rStyle w:val="berschrift1Zchn"/>
          <w:b/>
          <w:lang w:val="it-IT"/>
        </w:rPr>
        <w:t>DOMINICA QUARTA ANTE NATALE DOMINI</w:t>
      </w:r>
    </w:p>
    <w:p w:rsidR="00085483" w:rsidRPr="00EE485F" w:rsidRDefault="00085483" w:rsidP="00C10675">
      <w:pPr>
        <w:rPr>
          <w:lang w:val="la-Latn"/>
        </w:rPr>
      </w:pPr>
      <w:r w:rsidRPr="00EE485F">
        <w:rPr>
          <w:rStyle w:val="Time1"/>
          <w:lang w:val="la-Latn"/>
        </w:rPr>
        <w:t xml:space="preserve">Ad </w:t>
      </w:r>
      <w:r w:rsidR="008559D1" w:rsidRPr="00EE485F">
        <w:rPr>
          <w:rStyle w:val="Time1"/>
          <w:lang w:val="la-Latn"/>
        </w:rPr>
        <w:t>[</w:t>
      </w:r>
      <w:r w:rsidR="00334AA5" w:rsidRPr="00EE485F">
        <w:rPr>
          <w:rStyle w:val="Time1"/>
          <w:lang w:val="la-Latn"/>
        </w:rPr>
        <w:t>primas</w:t>
      </w:r>
      <w:r w:rsidR="008559D1" w:rsidRPr="00EE485F">
        <w:rPr>
          <w:rStyle w:val="Time1"/>
          <w:lang w:val="la-Latn"/>
        </w:rPr>
        <w:t>]</w:t>
      </w:r>
      <w:r w:rsidR="00334AA5" w:rsidRPr="00EE485F">
        <w:rPr>
          <w:rStyle w:val="Time1"/>
          <w:lang w:val="la-Latn"/>
        </w:rPr>
        <w:t xml:space="preserve"> </w:t>
      </w:r>
      <w:r w:rsidRPr="00EE485F">
        <w:rPr>
          <w:rStyle w:val="Time1"/>
          <w:lang w:val="la-Latn"/>
        </w:rPr>
        <w:t>vesp</w:t>
      </w:r>
      <w:r w:rsidR="00F9122E" w:rsidRPr="00EE485F">
        <w:rPr>
          <w:rStyle w:val="Time1"/>
          <w:lang w:val="la-Latn"/>
        </w:rPr>
        <w:t>eras</w:t>
      </w:r>
      <w:r w:rsidRPr="00EE485F">
        <w:rPr>
          <w:lang w:val="la-Latn"/>
        </w:rPr>
        <w:t xml:space="preserve"> CP </w:t>
      </w:r>
      <w:r w:rsidR="00C1418F" w:rsidRPr="00C1418F">
        <w:rPr>
          <w:rStyle w:val="Incipit"/>
          <w:lang w:val="pt-PT"/>
        </w:rPr>
        <w:t>Deus pacis sanctificet vos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RP </w:t>
      </w:r>
      <w:r w:rsidR="00C1418F" w:rsidRPr="00E95436">
        <w:rPr>
          <w:rStyle w:val="Incipit"/>
          <w:lang w:val="la-Latn"/>
        </w:rPr>
        <w:t>Ecce dies venient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RV </w:t>
      </w:r>
      <w:r w:rsidR="00C1418F" w:rsidRPr="00E95436">
        <w:rPr>
          <w:rStyle w:val="Incipit"/>
          <w:lang w:val="la-Latn"/>
        </w:rPr>
        <w:t>In diebus illis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HY </w:t>
      </w:r>
      <w:r w:rsidR="00C1418F" w:rsidRPr="00E95436">
        <w:rPr>
          <w:rStyle w:val="Incipit"/>
          <w:lang w:val="la-Latn"/>
        </w:rPr>
        <w:t>Conditor alme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VS </w:t>
      </w:r>
      <w:r w:rsidR="00C1418F" w:rsidRPr="00C1418F">
        <w:rPr>
          <w:rStyle w:val="Incipit"/>
          <w:lang w:val="it-IT"/>
        </w:rPr>
        <w:t>Rorate caeli desuper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AM </w:t>
      </w:r>
      <w:r w:rsidR="00C1418F" w:rsidRPr="00C1418F">
        <w:rPr>
          <w:rStyle w:val="Incipit"/>
          <w:lang w:val="it-IT"/>
        </w:rPr>
        <w:t>Ecce nomen domini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OR </w:t>
      </w:r>
      <w:r w:rsidR="00C1418F" w:rsidRPr="00C1418F">
        <w:rPr>
          <w:rStyle w:val="Incipit"/>
          <w:lang w:val="pt-PT"/>
        </w:rPr>
        <w:t>Excita potentiam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quae ad matutinum et tertiam</w:t>
      </w:r>
      <w:r w:rsidR="00A001DA" w:rsidRPr="00EE485F">
        <w:rPr>
          <w:lang w:val="la-Latn"/>
        </w:rPr>
        <w:t xml:space="preserve"> </w:t>
      </w:r>
      <w:r w:rsidRPr="00EE485F">
        <w:rPr>
          <w:lang w:val="la-Latn"/>
        </w:rPr>
        <w:t>et maiorem missam et in secund</w:t>
      </w:r>
      <w:r w:rsidR="00F9122E" w:rsidRPr="00EE485F">
        <w:rPr>
          <w:lang w:val="la-Latn"/>
        </w:rPr>
        <w:t>a</w:t>
      </w:r>
      <w:r w:rsidRPr="00EE485F">
        <w:rPr>
          <w:lang w:val="la-Latn"/>
        </w:rPr>
        <w:t xml:space="preserve"> vespera est dicenda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Quod et in omnibus dominicis et sanct</w:t>
      </w:r>
      <w:r w:rsidR="00615239" w:rsidRPr="00615239">
        <w:rPr>
          <w:lang w:val="la-Latn"/>
        </w:rPr>
        <w:t>o</w:t>
      </w:r>
      <w:r w:rsidRPr="00EE485F">
        <w:rPr>
          <w:lang w:val="la-Latn"/>
        </w:rPr>
        <w:t>rum festis</w:t>
      </w:r>
      <w:r w:rsidR="00A001DA" w:rsidRPr="00EE485F">
        <w:rPr>
          <w:lang w:val="la-Latn"/>
        </w:rPr>
        <w:t xml:space="preserve"> </w:t>
      </w:r>
      <w:r w:rsidR="00B22D13" w:rsidRPr="00EE485F">
        <w:rPr>
          <w:lang w:val="la-Latn"/>
        </w:rPr>
        <w:t>duo</w:t>
      </w:r>
      <w:r w:rsidRPr="00EE485F">
        <w:rPr>
          <w:lang w:val="la-Latn"/>
        </w:rPr>
        <w:t>decim</w:t>
      </w:r>
      <w:r w:rsidR="00A001DA" w:rsidRPr="00EE485F">
        <w:rPr>
          <w:lang w:val="la-Latn"/>
        </w:rPr>
        <w:t xml:space="preserve"> </w:t>
      </w:r>
      <w:r w:rsidRPr="00EE485F">
        <w:rPr>
          <w:lang w:val="la-Latn"/>
        </w:rPr>
        <w:t>lectionum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exceptis</w:t>
      </w:r>
      <w:r w:rsidR="00A001DA" w:rsidRPr="00EE485F">
        <w:rPr>
          <w:lang w:val="la-Latn"/>
        </w:rPr>
        <w:t xml:space="preserve"> </w:t>
      </w:r>
      <w:r w:rsidRPr="00EE485F">
        <w:rPr>
          <w:lang w:val="la-Latn"/>
        </w:rPr>
        <w:t>quibusdam</w:t>
      </w:r>
      <w:r w:rsidR="00A001DA" w:rsidRPr="00EE485F">
        <w:rPr>
          <w:lang w:val="la-Latn"/>
        </w:rPr>
        <w:t xml:space="preserve"> </w:t>
      </w:r>
      <w:r w:rsidRPr="00EE485F">
        <w:rPr>
          <w:lang w:val="la-Latn"/>
        </w:rPr>
        <w:t>maioribus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agendum</w:t>
      </w:r>
      <w:r w:rsidR="00A001DA" w:rsidRPr="00EE485F">
        <w:rPr>
          <w:lang w:val="la-Latn"/>
        </w:rPr>
        <w:t xml:space="preserve"> </w:t>
      </w:r>
      <w:r w:rsidRPr="00EE485F">
        <w:rPr>
          <w:lang w:val="la-Latn"/>
        </w:rPr>
        <w:t>est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Crucis solitam mentionem non facimus ante</w:t>
      </w:r>
      <w:r w:rsidR="00A001DA" w:rsidRPr="00EE485F">
        <w:rPr>
          <w:lang w:val="la-Latn"/>
        </w:rPr>
        <w:t xml:space="preserve"> </w:t>
      </w:r>
      <w:r w:rsidRPr="00EE485F">
        <w:rPr>
          <w:lang w:val="la-Latn"/>
        </w:rPr>
        <w:t>secundam</w:t>
      </w:r>
      <w:r w:rsidR="00A001DA" w:rsidRPr="00EE485F">
        <w:rPr>
          <w:lang w:val="la-Latn"/>
        </w:rPr>
        <w:t xml:space="preserve"> </w:t>
      </w:r>
      <w:r w:rsidRPr="00EE485F">
        <w:rPr>
          <w:lang w:val="la-Latn"/>
        </w:rPr>
        <w:t>vesperam</w:t>
      </w:r>
      <w:r w:rsidR="00A001DA" w:rsidRPr="00EE485F">
        <w:rPr>
          <w:lang w:val="la-Latn"/>
        </w:rPr>
        <w:t xml:space="preserve"> </w:t>
      </w:r>
      <w:r w:rsidRPr="00EE485F">
        <w:rPr>
          <w:lang w:val="la-Latn"/>
        </w:rPr>
        <w:t>purificationis</w:t>
      </w:r>
      <w:r w:rsidR="00A001DA" w:rsidRPr="00EE485F">
        <w:rPr>
          <w:lang w:val="la-Latn"/>
        </w:rPr>
        <w:t xml:space="preserve"> </w:t>
      </w:r>
      <w:r w:rsidRPr="00EE485F">
        <w:rPr>
          <w:lang w:val="la-Latn"/>
        </w:rPr>
        <w:t>sanctae Mariae</w:t>
      </w:r>
      <w:r w:rsidR="00C94F95" w:rsidRPr="00EE485F">
        <w:rPr>
          <w:lang w:val="la-Latn"/>
        </w:rPr>
        <w:t>.</w:t>
      </w:r>
      <w:r w:rsidR="00834F2E" w:rsidRPr="001B63A5">
        <w:rPr>
          <w:lang w:val="pt-PT"/>
        </w:rPr>
        <w:t xml:space="preserve"> </w:t>
      </w:r>
      <w:r w:rsidR="008559D1" w:rsidRPr="001B63A5">
        <w:rPr>
          <w:rStyle w:val="Time2"/>
          <w:lang w:val="pt-PT"/>
        </w:rPr>
        <w:t>[</w:t>
      </w:r>
      <w:r w:rsidR="00CA23ED" w:rsidRPr="001B63A5">
        <w:rPr>
          <w:rStyle w:val="Time2"/>
          <w:lang w:val="pt-PT"/>
        </w:rPr>
        <w:t>Ad processionem</w:t>
      </w:r>
      <w:r w:rsidR="008559D1" w:rsidRPr="001B63A5">
        <w:rPr>
          <w:rStyle w:val="Time2"/>
          <w:lang w:val="pt-PT"/>
        </w:rPr>
        <w:t>]</w:t>
      </w:r>
      <w:r w:rsidR="00CA23ED" w:rsidRPr="00EE485F">
        <w:rPr>
          <w:lang w:val="la-Latn"/>
        </w:rPr>
        <w:t xml:space="preserve"> a</w:t>
      </w:r>
      <w:r w:rsidRPr="00EE485F">
        <w:rPr>
          <w:lang w:val="la-Latn"/>
        </w:rPr>
        <w:t xml:space="preserve">d </w:t>
      </w:r>
      <w:r w:rsidR="008559D1" w:rsidRPr="00EE485F">
        <w:rPr>
          <w:rStyle w:val="Ort"/>
          <w:lang w:val="la-Latn"/>
        </w:rPr>
        <w:t>[</w:t>
      </w:r>
      <w:r w:rsidRPr="00EE485F">
        <w:rPr>
          <w:rStyle w:val="Ort"/>
          <w:lang w:val="la-Latn"/>
        </w:rPr>
        <w:t>sanctam</w:t>
      </w:r>
      <w:r w:rsidR="008559D1" w:rsidRPr="00EE485F">
        <w:rPr>
          <w:rStyle w:val="Ort"/>
          <w:lang w:val="la-Latn"/>
        </w:rPr>
        <w:t>]</w:t>
      </w:r>
      <w:r w:rsidRPr="00EE485F">
        <w:rPr>
          <w:rStyle w:val="Ort"/>
          <w:lang w:val="la-Latn"/>
        </w:rPr>
        <w:t xml:space="preserve"> Mariam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R</w:t>
      </w:r>
      <w:r w:rsidR="00DC2080" w:rsidRPr="00EE485F">
        <w:rPr>
          <w:lang w:val="la-Latn"/>
        </w:rPr>
        <w:t>P</w:t>
      </w:r>
      <w:r w:rsidRPr="00EE485F">
        <w:rPr>
          <w:lang w:val="la-Latn"/>
        </w:rPr>
        <w:t xml:space="preserve">P </w:t>
      </w:r>
      <w:r w:rsidR="00C1418F" w:rsidRPr="00C1418F">
        <w:rPr>
          <w:rStyle w:val="Incipit"/>
          <w:lang w:val="pt-PT"/>
        </w:rPr>
        <w:t>Missus est Gabriel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Subiungit</w:t>
      </w:r>
      <w:r w:rsidR="00A001DA" w:rsidRPr="00EE485F">
        <w:rPr>
          <w:lang w:val="la-Latn"/>
        </w:rPr>
        <w:t xml:space="preserve"> </w:t>
      </w:r>
      <w:r w:rsidR="00C87E3F" w:rsidRPr="00EE485F">
        <w:rPr>
          <w:lang w:val="la-Latn"/>
        </w:rPr>
        <w:t>(</w:t>
      </w:r>
      <w:r w:rsidR="00AC0786" w:rsidRPr="001B63A5">
        <w:rPr>
          <w:lang w:val="pt-PT"/>
        </w:rPr>
        <w:t>18b</w:t>
      </w:r>
      <w:r w:rsidR="00C87E3F" w:rsidRPr="00EE485F">
        <w:rPr>
          <w:lang w:val="la-Latn"/>
        </w:rPr>
        <w:t>)</w:t>
      </w:r>
      <w:r w:rsidRPr="00EE485F">
        <w:rPr>
          <w:lang w:val="la-Latn"/>
        </w:rPr>
        <w:t xml:space="preserve"> </w:t>
      </w:r>
      <w:r w:rsidRPr="008262EE">
        <w:rPr>
          <w:rStyle w:val="Funktion"/>
          <w:lang w:val="pt-PT"/>
        </w:rPr>
        <w:t>sacerdos</w:t>
      </w:r>
      <w:r w:rsidRPr="00EE485F">
        <w:rPr>
          <w:lang w:val="la-Latn"/>
        </w:rPr>
        <w:t xml:space="preserve"> </w:t>
      </w:r>
      <w:r w:rsidR="00615239" w:rsidRPr="001B63A5">
        <w:rPr>
          <w:lang w:val="pt-PT"/>
        </w:rPr>
        <w:t>VS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pt-PT"/>
        </w:rPr>
        <w:t>Ave Maria gratia plena dominus tecum</w:t>
      </w:r>
      <w:r w:rsidR="00C94F95" w:rsidRPr="00EE485F">
        <w:rPr>
          <w:lang w:val="la-Latn"/>
        </w:rPr>
        <w:t xml:space="preserve">. </w:t>
      </w:r>
      <w:r w:rsidR="00615239" w:rsidRPr="001B63A5">
        <w:rPr>
          <w:lang w:val="la-Latn"/>
        </w:rPr>
        <w:t xml:space="preserve">[ORI] </w:t>
      </w:r>
      <w:r w:rsidRPr="001B63A5">
        <w:rPr>
          <w:rStyle w:val="Incipit"/>
          <w:lang w:val="la-Latn"/>
        </w:rPr>
        <w:t>Oremus</w:t>
      </w:r>
      <w:r w:rsidRPr="00EE485F">
        <w:rPr>
          <w:lang w:val="la-Latn"/>
        </w:rPr>
        <w:t xml:space="preserve"> in directum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O</w:t>
      </w:r>
      <w:r w:rsidR="000F0DD0" w:rsidRPr="00EE485F">
        <w:rPr>
          <w:lang w:val="la-Latn"/>
        </w:rPr>
        <w:t>R</w:t>
      </w:r>
      <w:r w:rsidR="00DC2080" w:rsidRPr="00EE485F">
        <w:rPr>
          <w:lang w:val="la-Latn"/>
        </w:rPr>
        <w:t>C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Deus qui de beatae virginis utero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et ista oratio de illa semper</w:t>
      </w:r>
      <w:r w:rsidR="00A001DA" w:rsidRPr="00EE485F">
        <w:rPr>
          <w:lang w:val="la-Latn"/>
        </w:rPr>
        <w:t xml:space="preserve"> </w:t>
      </w:r>
      <w:r w:rsidRPr="00EE485F">
        <w:rPr>
          <w:lang w:val="la-Latn"/>
        </w:rPr>
        <w:t>est dicenda usque</w:t>
      </w:r>
      <w:r w:rsidR="00A001DA" w:rsidRPr="00EE485F">
        <w:rPr>
          <w:lang w:val="la-Latn"/>
        </w:rPr>
        <w:t xml:space="preserve"> </w:t>
      </w:r>
      <w:r w:rsidRPr="00EE485F">
        <w:rPr>
          <w:lang w:val="la-Latn"/>
        </w:rPr>
        <w:t>ad</w:t>
      </w:r>
      <w:r w:rsidR="00A001DA" w:rsidRPr="00EE485F">
        <w:rPr>
          <w:lang w:val="la-Latn"/>
        </w:rPr>
        <w:t xml:space="preserve"> </w:t>
      </w:r>
      <w:r w:rsidRPr="00EE485F">
        <w:rPr>
          <w:lang w:val="la-Latn"/>
        </w:rPr>
        <w:t>matutinum nativitatis domini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Si quando</w:t>
      </w:r>
      <w:r w:rsidR="00A001DA" w:rsidRPr="00EE485F">
        <w:rPr>
          <w:lang w:val="la-Latn"/>
        </w:rPr>
        <w:t xml:space="preserve"> </w:t>
      </w:r>
      <w:r w:rsidRPr="00EE485F">
        <w:rPr>
          <w:lang w:val="la-Latn"/>
        </w:rPr>
        <w:t>autem due</w:t>
      </w:r>
      <w:r w:rsidR="00A001DA" w:rsidRPr="00EE485F">
        <w:rPr>
          <w:lang w:val="la-Latn"/>
        </w:rPr>
        <w:t xml:space="preserve"> </w:t>
      </w:r>
      <w:r w:rsidRPr="00EE485F">
        <w:rPr>
          <w:lang w:val="la-Latn"/>
        </w:rPr>
        <w:t>praeferuntur candel</w:t>
      </w:r>
      <w:r w:rsidR="00615239" w:rsidRPr="001B63A5">
        <w:rPr>
          <w:lang w:val="la-Latn"/>
        </w:rPr>
        <w:t>a</w:t>
      </w:r>
      <w:r w:rsidRPr="00EE485F">
        <w:rPr>
          <w:lang w:val="la-Latn"/>
        </w:rPr>
        <w:t>e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quod tunc</w:t>
      </w:r>
      <w:r w:rsidR="00A001DA" w:rsidRPr="00EE485F">
        <w:rPr>
          <w:lang w:val="la-Latn"/>
        </w:rPr>
        <w:t xml:space="preserve"> </w:t>
      </w:r>
      <w:r w:rsidRPr="00EE485F">
        <w:rPr>
          <w:lang w:val="la-Latn"/>
        </w:rPr>
        <w:t>tantummodo fit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quando</w:t>
      </w:r>
      <w:r w:rsidR="00A001DA" w:rsidRPr="00EE485F">
        <w:rPr>
          <w:lang w:val="la-Latn"/>
        </w:rPr>
        <w:t xml:space="preserve"> </w:t>
      </w:r>
      <w:r w:rsidRPr="00EE485F">
        <w:rPr>
          <w:lang w:val="la-Latn"/>
        </w:rPr>
        <w:t>form</w:t>
      </w:r>
      <w:r w:rsidR="00394A03" w:rsidRPr="001B63A5">
        <w:rPr>
          <w:lang w:val="la-Latn"/>
        </w:rPr>
        <w:t>ae</w:t>
      </w:r>
      <w:r w:rsidR="00A001DA" w:rsidRPr="00EE485F">
        <w:rPr>
          <w:lang w:val="la-Latn"/>
        </w:rPr>
        <w:t xml:space="preserve"> </w:t>
      </w:r>
      <w:r w:rsidRPr="00EE485F">
        <w:rPr>
          <w:lang w:val="la-Latn"/>
        </w:rPr>
        <w:t>aliquo festo</w:t>
      </w:r>
      <w:r w:rsidR="00A001DA" w:rsidRPr="00EE485F">
        <w:rPr>
          <w:lang w:val="la-Latn"/>
        </w:rPr>
        <w:t xml:space="preserve"> </w:t>
      </w:r>
      <w:r w:rsidRPr="00EE485F">
        <w:rPr>
          <w:lang w:val="la-Latn"/>
        </w:rPr>
        <w:t>cooperiuntur et</w:t>
      </w:r>
      <w:r w:rsidR="00A001DA" w:rsidRPr="00EE485F">
        <w:rPr>
          <w:lang w:val="la-Latn"/>
        </w:rPr>
        <w:t xml:space="preserve"> </w:t>
      </w:r>
      <w:r w:rsidRPr="00EE485F">
        <w:rPr>
          <w:lang w:val="la-Latn"/>
        </w:rPr>
        <w:t>si</w:t>
      </w:r>
      <w:r w:rsidR="00A001DA" w:rsidRPr="00EE485F">
        <w:rPr>
          <w:lang w:val="la-Latn"/>
        </w:rPr>
        <w:t xml:space="preserve"> </w:t>
      </w:r>
      <w:r w:rsidRPr="00EE485F">
        <w:rPr>
          <w:lang w:val="la-Latn"/>
        </w:rPr>
        <w:t>tunc</w:t>
      </w:r>
      <w:r w:rsidR="00A001DA" w:rsidRPr="00EE485F">
        <w:rPr>
          <w:lang w:val="la-Latn"/>
        </w:rPr>
        <w:t xml:space="preserve"> </w:t>
      </w:r>
      <w:r w:rsidRPr="00EE485F">
        <w:rPr>
          <w:lang w:val="la-Latn"/>
        </w:rPr>
        <w:t>de</w:t>
      </w:r>
      <w:r w:rsidR="00A001DA" w:rsidRPr="00EE485F">
        <w:rPr>
          <w:lang w:val="la-Latn"/>
        </w:rPr>
        <w:t xml:space="preserve"> </w:t>
      </w:r>
      <w:r w:rsidRPr="00EE485F">
        <w:rPr>
          <w:lang w:val="la-Latn"/>
        </w:rPr>
        <w:t>eodem</w:t>
      </w:r>
      <w:r w:rsidR="00A001DA" w:rsidRPr="00EE485F">
        <w:rPr>
          <w:lang w:val="la-Latn"/>
        </w:rPr>
        <w:t xml:space="preserve"> </w:t>
      </w:r>
      <w:r w:rsidRPr="00EE485F">
        <w:rPr>
          <w:lang w:val="la-Latn"/>
        </w:rPr>
        <w:t>festo</w:t>
      </w:r>
      <w:r w:rsidR="00A001DA" w:rsidRPr="00EE485F">
        <w:rPr>
          <w:lang w:val="la-Latn"/>
        </w:rPr>
        <w:t xml:space="preserve"> </w:t>
      </w:r>
      <w:r w:rsidRPr="00EE485F">
        <w:rPr>
          <w:lang w:val="la-Latn"/>
        </w:rPr>
        <w:t>processio</w:t>
      </w:r>
      <w:r w:rsidR="00A001DA" w:rsidRPr="00EE485F">
        <w:rPr>
          <w:lang w:val="la-Latn"/>
        </w:rPr>
        <w:t xml:space="preserve"> </w:t>
      </w:r>
      <w:r w:rsidRPr="00EE485F">
        <w:rPr>
          <w:lang w:val="la-Latn"/>
        </w:rPr>
        <w:t>agitur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vel quando</w:t>
      </w:r>
      <w:r w:rsidR="00A001DA" w:rsidRPr="00EE485F">
        <w:rPr>
          <w:lang w:val="la-Latn"/>
        </w:rPr>
        <w:t xml:space="preserve"> </w:t>
      </w:r>
      <w:r w:rsidRPr="00EE485F">
        <w:rPr>
          <w:lang w:val="la-Latn"/>
        </w:rPr>
        <w:t>cum una candela de festo proceditur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tun</w:t>
      </w:r>
      <w:r w:rsidR="00394A03" w:rsidRPr="001B63A5">
        <w:rPr>
          <w:lang w:val="la-Latn"/>
        </w:rPr>
        <w:t>c</w:t>
      </w:r>
      <w:r w:rsidRPr="00EE485F">
        <w:rPr>
          <w:lang w:val="la-Latn"/>
        </w:rPr>
        <w:t xml:space="preserve"> oratio cum </w:t>
      </w:r>
      <w:r w:rsidR="008559D1" w:rsidRPr="00EE485F">
        <w:rPr>
          <w:lang w:val="la-Latn"/>
        </w:rPr>
        <w:t>[</w:t>
      </w:r>
      <w:r w:rsidRPr="00EE485F">
        <w:rPr>
          <w:lang w:val="la-Latn"/>
        </w:rPr>
        <w:t>ORI</w:t>
      </w:r>
      <w:r w:rsidR="008559D1" w:rsidRPr="00EE485F">
        <w:rPr>
          <w:lang w:val="la-Latn"/>
        </w:rPr>
        <w:t>]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Dominus vobiscum</w:t>
      </w:r>
      <w:r w:rsidR="00A001DA" w:rsidRPr="00EE485F">
        <w:rPr>
          <w:lang w:val="la-Latn"/>
        </w:rPr>
        <w:t xml:space="preserve"> </w:t>
      </w:r>
      <w:r w:rsidRPr="00EE485F">
        <w:rPr>
          <w:lang w:val="la-Latn"/>
        </w:rPr>
        <w:t>et</w:t>
      </w:r>
      <w:r w:rsidR="00A001DA" w:rsidRPr="00EE485F">
        <w:rPr>
          <w:lang w:val="la-Latn"/>
        </w:rPr>
        <w:t xml:space="preserve"> </w:t>
      </w:r>
      <w:r w:rsidRPr="00EE485F">
        <w:rPr>
          <w:lang w:val="la-Latn"/>
        </w:rPr>
        <w:t>tonaliter</w:t>
      </w:r>
      <w:r w:rsidR="00A001DA" w:rsidRPr="00EE485F">
        <w:rPr>
          <w:lang w:val="la-Latn"/>
        </w:rPr>
        <w:t xml:space="preserve"> </w:t>
      </w:r>
      <w:r w:rsidRPr="00EE485F">
        <w:rPr>
          <w:lang w:val="la-Latn"/>
        </w:rPr>
        <w:t>pronuntiatur</w:t>
      </w:r>
      <w:r w:rsidR="00C94F95" w:rsidRPr="00EE485F">
        <w:rPr>
          <w:lang w:val="la-Latn"/>
        </w:rPr>
        <w:t xml:space="preserve">. </w:t>
      </w:r>
      <w:r w:rsidR="003C09B8" w:rsidRPr="00EE485F">
        <w:rPr>
          <w:lang w:val="la-Latn"/>
        </w:rPr>
        <w:t>Ad</w:t>
      </w:r>
      <w:r w:rsidRPr="00EE485F">
        <w:rPr>
          <w:lang w:val="la-Latn"/>
        </w:rPr>
        <w:t xml:space="preserve"> preces</w:t>
      </w:r>
      <w:r w:rsidR="00A001DA" w:rsidRPr="00EE485F">
        <w:rPr>
          <w:lang w:val="la-Latn"/>
        </w:rPr>
        <w:t xml:space="preserve"> </w:t>
      </w:r>
      <w:r w:rsidRPr="00EE485F">
        <w:rPr>
          <w:lang w:val="la-Latn"/>
        </w:rPr>
        <w:t>de</w:t>
      </w:r>
      <w:r w:rsidR="00A001DA" w:rsidRPr="00EE485F">
        <w:rPr>
          <w:lang w:val="la-Latn"/>
        </w:rPr>
        <w:t xml:space="preserve"> </w:t>
      </w:r>
      <w:r w:rsidRPr="00EE485F">
        <w:rPr>
          <w:lang w:val="la-Latn"/>
        </w:rPr>
        <w:t>omnibus</w:t>
      </w:r>
      <w:r w:rsidR="00A001DA" w:rsidRPr="00EE485F">
        <w:rPr>
          <w:lang w:val="la-Latn"/>
        </w:rPr>
        <w:t xml:space="preserve"> </w:t>
      </w:r>
      <w:r w:rsidRPr="00EE485F">
        <w:rPr>
          <w:lang w:val="la-Latn"/>
        </w:rPr>
        <w:t>sanctis infra</w:t>
      </w:r>
      <w:r w:rsidR="00A001DA" w:rsidRPr="00EE485F">
        <w:rPr>
          <w:lang w:val="la-Latn"/>
        </w:rPr>
        <w:t xml:space="preserve"> </w:t>
      </w:r>
      <w:r w:rsidRPr="00EE485F">
        <w:rPr>
          <w:lang w:val="la-Latn"/>
        </w:rPr>
        <w:t>adventum domini</w:t>
      </w:r>
      <w:r w:rsidR="00A001DA" w:rsidRPr="00EE485F">
        <w:rPr>
          <w:lang w:val="la-Latn"/>
        </w:rPr>
        <w:t xml:space="preserve"> </w:t>
      </w:r>
      <w:r w:rsidRPr="00EE485F">
        <w:rPr>
          <w:lang w:val="la-Latn"/>
        </w:rPr>
        <w:t>ad</w:t>
      </w:r>
      <w:r w:rsidR="00A001DA" w:rsidRPr="00EE485F">
        <w:rPr>
          <w:lang w:val="la-Latn"/>
        </w:rPr>
        <w:t xml:space="preserve"> </w:t>
      </w:r>
      <w:r w:rsidRPr="00EE485F">
        <w:rPr>
          <w:lang w:val="la-Latn"/>
        </w:rPr>
        <w:t>vesperam et</w:t>
      </w:r>
      <w:r w:rsidR="00A001DA" w:rsidRPr="00EE485F">
        <w:rPr>
          <w:lang w:val="la-Latn"/>
        </w:rPr>
        <w:t xml:space="preserve"> </w:t>
      </w:r>
      <w:r w:rsidRPr="00EE485F">
        <w:rPr>
          <w:lang w:val="la-Latn"/>
        </w:rPr>
        <w:t>matutinum prima</w:t>
      </w:r>
      <w:r w:rsidR="00A001DA" w:rsidRPr="00EE485F">
        <w:rPr>
          <w:lang w:val="la-Latn"/>
        </w:rPr>
        <w:t xml:space="preserve"> </w:t>
      </w:r>
      <w:r w:rsidRPr="00EE485F">
        <w:rPr>
          <w:lang w:val="la-Latn"/>
        </w:rPr>
        <w:t>est</w:t>
      </w:r>
      <w:r w:rsidR="00A001DA" w:rsidRPr="00EE485F">
        <w:rPr>
          <w:lang w:val="la-Latn"/>
        </w:rPr>
        <w:t xml:space="preserve"> </w:t>
      </w:r>
      <w:r w:rsidR="008559D1" w:rsidRPr="00EE485F">
        <w:rPr>
          <w:lang w:val="la-Latn"/>
        </w:rPr>
        <w:t>[</w:t>
      </w:r>
      <w:r w:rsidR="00394A03" w:rsidRPr="001B63A5">
        <w:rPr>
          <w:lang w:val="la-Latn"/>
        </w:rPr>
        <w:t>AC</w:t>
      </w:r>
      <w:r w:rsidR="008559D1" w:rsidRPr="00EE485F">
        <w:rPr>
          <w:lang w:val="la-Latn"/>
        </w:rPr>
        <w:t>]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Ave Maria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usque</w:t>
      </w:r>
      <w:r w:rsidR="00A001DA" w:rsidRPr="00EE485F">
        <w:rPr>
          <w:lang w:val="la-Latn"/>
        </w:rPr>
        <w:t xml:space="preserve"> </w:t>
      </w:r>
      <w:r w:rsidRPr="00EE485F">
        <w:rPr>
          <w:lang w:val="la-Latn"/>
        </w:rPr>
        <w:t>in</w:t>
      </w:r>
      <w:r w:rsidR="00A001DA" w:rsidRPr="00EE485F">
        <w:rPr>
          <w:lang w:val="la-Latn"/>
        </w:rPr>
        <w:t xml:space="preserve"> </w:t>
      </w:r>
      <w:r w:rsidRPr="00EE485F">
        <w:rPr>
          <w:lang w:val="la-Latn"/>
        </w:rPr>
        <w:t>nativitatem domini</w:t>
      </w:r>
      <w:r w:rsidR="00AF24A8" w:rsidRPr="00EE485F">
        <w:rPr>
          <w:lang w:val="la-Latn"/>
        </w:rPr>
        <w:t>.</w:t>
      </w:r>
    </w:p>
    <w:p w:rsidR="00394A03" w:rsidRDefault="00E352DC" w:rsidP="00C10675">
      <w:pPr>
        <w:rPr>
          <w:lang w:val="la-Latn"/>
        </w:rPr>
      </w:pPr>
      <w:r w:rsidRPr="00EE485F">
        <w:rPr>
          <w:rStyle w:val="Time1"/>
          <w:lang w:val="la-Latn"/>
        </w:rPr>
        <w:lastRenderedPageBreak/>
        <w:t>[Ad matutin</w:t>
      </w:r>
      <w:r w:rsidR="007E7EE6" w:rsidRPr="001B63A5">
        <w:rPr>
          <w:rStyle w:val="Time1"/>
          <w:lang w:val="da-DK"/>
        </w:rPr>
        <w:t>um</w:t>
      </w:r>
      <w:r w:rsidRPr="00EE485F">
        <w:rPr>
          <w:rStyle w:val="Time1"/>
          <w:lang w:val="la-Latn"/>
        </w:rPr>
        <w:t>]</w:t>
      </w:r>
      <w:r w:rsidR="00C924B1" w:rsidRPr="00EE485F">
        <w:rPr>
          <w:lang w:val="la-Latn"/>
        </w:rPr>
        <w:t xml:space="preserve"> </w:t>
      </w:r>
      <w:r w:rsidR="00085483" w:rsidRPr="00EE485F">
        <w:rPr>
          <w:lang w:val="la-Latn"/>
        </w:rPr>
        <w:t>I</w:t>
      </w:r>
      <w:r w:rsidR="00C924B1" w:rsidRPr="00EE485F">
        <w:rPr>
          <w:lang w:val="la-Latn"/>
        </w:rPr>
        <w:t>N</w:t>
      </w:r>
      <w:r w:rsidR="00085483" w:rsidRPr="00EE485F">
        <w:rPr>
          <w:lang w:val="la-Latn"/>
        </w:rPr>
        <w:t xml:space="preserve">V </w:t>
      </w:r>
      <w:r w:rsidR="00C1418F" w:rsidRPr="001B63A5">
        <w:rPr>
          <w:rStyle w:val="Incipit"/>
          <w:lang w:val="da-DK"/>
        </w:rPr>
        <w:t>Regem venturum</w:t>
      </w:r>
      <w:r w:rsidR="00C94F95" w:rsidRPr="00EE485F">
        <w:rPr>
          <w:lang w:val="la-Latn"/>
        </w:rPr>
        <w:t xml:space="preserve">. </w:t>
      </w:r>
      <w:r w:rsidR="00C924B1" w:rsidRPr="00EE485F">
        <w:rPr>
          <w:lang w:val="la-Latn"/>
        </w:rPr>
        <w:t>HY</w:t>
      </w:r>
      <w:r w:rsidR="00A001DA" w:rsidRPr="00EE485F">
        <w:rPr>
          <w:lang w:val="la-Latn"/>
        </w:rPr>
        <w:t xml:space="preserve"> </w:t>
      </w:r>
      <w:r w:rsidR="00C1418F" w:rsidRPr="00C1418F">
        <w:rPr>
          <w:rStyle w:val="Incipit"/>
          <w:lang w:val="pt-PT"/>
        </w:rPr>
        <w:t>Verbum supernum</w:t>
      </w:r>
      <w:r w:rsidR="00C94F95" w:rsidRPr="00EE485F">
        <w:rPr>
          <w:lang w:val="la-Latn"/>
        </w:rPr>
        <w:t>.</w:t>
      </w:r>
    </w:p>
    <w:p w:rsidR="00C924B1" w:rsidRPr="00EE485F" w:rsidRDefault="00C924B1" w:rsidP="00C10675">
      <w:pPr>
        <w:rPr>
          <w:lang w:val="la-Latn"/>
        </w:rPr>
      </w:pPr>
      <w:r w:rsidRPr="00EE485F">
        <w:rPr>
          <w:rStyle w:val="Time2"/>
          <w:lang w:val="la-Latn"/>
        </w:rPr>
        <w:t>In primo</w:t>
      </w:r>
      <w:r w:rsidR="00085483" w:rsidRPr="00EE485F">
        <w:rPr>
          <w:rStyle w:val="Time2"/>
          <w:lang w:val="la-Latn"/>
        </w:rPr>
        <w:t xml:space="preserve"> noct</w:t>
      </w:r>
      <w:r w:rsidRPr="00EE485F">
        <w:rPr>
          <w:rStyle w:val="Time2"/>
          <w:lang w:val="la-Latn"/>
        </w:rPr>
        <w:t>urno</w:t>
      </w:r>
      <w:r w:rsidR="00A001DA" w:rsidRPr="00EE485F">
        <w:rPr>
          <w:lang w:val="la-Latn"/>
        </w:rPr>
        <w:t xml:space="preserve"> </w:t>
      </w:r>
      <w:r w:rsidR="008559D1" w:rsidRPr="00EE485F">
        <w:rPr>
          <w:lang w:val="la-Latn"/>
        </w:rPr>
        <w:t xml:space="preserve">AN </w:t>
      </w:r>
      <w:r w:rsidR="00C1418F" w:rsidRPr="001B63A5">
        <w:rPr>
          <w:rStyle w:val="Incipit"/>
          <w:lang w:val="pt-PT"/>
        </w:rPr>
        <w:t>Hora est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VS</w:t>
      </w:r>
      <w:r w:rsidR="00085483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Egredietur virga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RP</w:t>
      </w:r>
      <w:r w:rsidR="00A001DA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Aspiciens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RV</w:t>
      </w:r>
      <w:r w:rsidR="00085483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Quique terrigene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Qui regis Israel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RV</w:t>
      </w:r>
      <w:r w:rsidR="00085483" w:rsidRPr="00EE485F">
        <w:rPr>
          <w:lang w:val="la-Latn"/>
        </w:rPr>
        <w:t xml:space="preserve"> </w:t>
      </w:r>
      <w:r w:rsidR="00C1418F" w:rsidRPr="001B63A5">
        <w:rPr>
          <w:rStyle w:val="Incipit"/>
          <w:lang w:val="la-Latn"/>
        </w:rPr>
        <w:t>Tollite portas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RP</w:t>
      </w:r>
      <w:r w:rsidR="00085483" w:rsidRPr="00EE485F">
        <w:rPr>
          <w:lang w:val="la-Latn"/>
        </w:rPr>
        <w:t xml:space="preserve"> </w:t>
      </w:r>
      <w:r w:rsidR="00C1418F" w:rsidRPr="001B63A5">
        <w:rPr>
          <w:rStyle w:val="Incipit"/>
          <w:lang w:val="la-Latn"/>
        </w:rPr>
        <w:t>Aspiciebam in visu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RV</w:t>
      </w:r>
      <w:r w:rsidR="00085483" w:rsidRPr="00EE485F">
        <w:rPr>
          <w:lang w:val="la-Latn"/>
        </w:rPr>
        <w:t xml:space="preserve"> </w:t>
      </w:r>
      <w:r w:rsidR="00C1418F" w:rsidRPr="001B63A5">
        <w:rPr>
          <w:rStyle w:val="Incipit"/>
          <w:lang w:val="fr-FR"/>
        </w:rPr>
        <w:t>Ecce dominator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RP</w:t>
      </w:r>
      <w:r w:rsidR="00A001DA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Missus est Gabriel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RV</w:t>
      </w:r>
      <w:r w:rsidR="00085483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Ave Maria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RP</w:t>
      </w:r>
      <w:r w:rsidR="00085483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Montes Israel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RV</w:t>
      </w:r>
      <w:r w:rsidR="00085483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Rorate caeli</w:t>
      </w:r>
      <w:r w:rsidR="00AF24A8" w:rsidRPr="00EE485F">
        <w:rPr>
          <w:lang w:val="la-Latn"/>
        </w:rPr>
        <w:t>.</w:t>
      </w:r>
    </w:p>
    <w:p w:rsidR="00394A03" w:rsidRDefault="00085483" w:rsidP="00C10675">
      <w:pPr>
        <w:rPr>
          <w:lang w:val="la-Latn"/>
        </w:rPr>
      </w:pPr>
      <w:r w:rsidRPr="00EE485F">
        <w:rPr>
          <w:rStyle w:val="Time2"/>
          <w:lang w:val="la-Latn"/>
        </w:rPr>
        <w:t xml:space="preserve">In </w:t>
      </w:r>
      <w:r w:rsidR="00C924B1" w:rsidRPr="00EE485F">
        <w:rPr>
          <w:rStyle w:val="Time2"/>
          <w:lang w:val="la-Latn"/>
        </w:rPr>
        <w:t>sec</w:t>
      </w:r>
      <w:r w:rsidR="00334AA5" w:rsidRPr="00EE485F">
        <w:rPr>
          <w:rStyle w:val="Time2"/>
          <w:lang w:val="la-Latn"/>
        </w:rPr>
        <w:t>u</w:t>
      </w:r>
      <w:r w:rsidR="00C924B1" w:rsidRPr="00EE485F">
        <w:rPr>
          <w:rStyle w:val="Time2"/>
          <w:lang w:val="la-Latn"/>
        </w:rPr>
        <w:t xml:space="preserve">ndo </w:t>
      </w:r>
      <w:r w:rsidRPr="00EE485F">
        <w:rPr>
          <w:rStyle w:val="Time2"/>
          <w:lang w:val="la-Latn"/>
        </w:rPr>
        <w:t>noct</w:t>
      </w:r>
      <w:r w:rsidR="00C924B1" w:rsidRPr="00EE485F">
        <w:rPr>
          <w:rStyle w:val="Time2"/>
          <w:lang w:val="la-Latn"/>
        </w:rPr>
        <w:t>urno</w:t>
      </w:r>
      <w:r w:rsidRPr="00EE485F">
        <w:rPr>
          <w:lang w:val="la-Latn"/>
        </w:rPr>
        <w:t xml:space="preserve"> </w:t>
      </w:r>
      <w:r w:rsidR="008559D1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Nox praecessit</w:t>
      </w:r>
      <w:r w:rsidR="00C94F95" w:rsidRPr="00EE485F">
        <w:rPr>
          <w:lang w:val="la-Latn"/>
        </w:rPr>
        <w:t xml:space="preserve">. </w:t>
      </w:r>
      <w:r w:rsidR="00C924B1" w:rsidRPr="00EE485F">
        <w:rPr>
          <w:lang w:val="la-Latn"/>
        </w:rPr>
        <w:t>VS</w:t>
      </w:r>
      <w:r w:rsidR="00A001DA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Egredietur dominus</w:t>
      </w:r>
      <w:r w:rsidR="00C94F95" w:rsidRPr="00EE485F">
        <w:rPr>
          <w:lang w:val="la-Latn"/>
        </w:rPr>
        <w:t xml:space="preserve">. </w:t>
      </w:r>
      <w:r w:rsidR="00AC0786" w:rsidRPr="001B63A5">
        <w:rPr>
          <w:lang w:val="pt-PT"/>
        </w:rPr>
        <w:t xml:space="preserve">(19a) </w:t>
      </w:r>
      <w:r w:rsidR="00C924B1" w:rsidRPr="00EE485F">
        <w:rPr>
          <w:lang w:val="la-Latn"/>
        </w:rPr>
        <w:t>RP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Ave Maria</w:t>
      </w:r>
      <w:r w:rsidR="00C94F95" w:rsidRPr="00EE485F">
        <w:rPr>
          <w:lang w:val="la-Latn"/>
        </w:rPr>
        <w:t xml:space="preserve">. </w:t>
      </w:r>
      <w:r w:rsidR="00C924B1" w:rsidRPr="00EE485F">
        <w:rPr>
          <w:lang w:val="la-Latn"/>
        </w:rPr>
        <w:t>RV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Tollite portas</w:t>
      </w:r>
      <w:r w:rsidR="00C94F95" w:rsidRPr="00EE485F">
        <w:rPr>
          <w:lang w:val="la-Latn"/>
        </w:rPr>
        <w:t xml:space="preserve">. </w:t>
      </w:r>
      <w:r w:rsidR="00C924B1" w:rsidRPr="00EE485F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Salvatorem expectamus</w:t>
      </w:r>
      <w:r w:rsidR="00C94F95" w:rsidRPr="00EE485F">
        <w:rPr>
          <w:lang w:val="la-Latn"/>
        </w:rPr>
        <w:t xml:space="preserve">. </w:t>
      </w:r>
      <w:r w:rsidR="00C924B1" w:rsidRPr="00EE485F">
        <w:rPr>
          <w:lang w:val="la-Latn"/>
        </w:rPr>
        <w:t>RV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Praeoccupemus</w:t>
      </w:r>
      <w:r w:rsidR="00C94F95" w:rsidRPr="00EE485F">
        <w:rPr>
          <w:lang w:val="la-Latn"/>
        </w:rPr>
        <w:t xml:space="preserve">. </w:t>
      </w:r>
      <w:r w:rsidR="00C924B1" w:rsidRPr="00EE485F">
        <w:rPr>
          <w:lang w:val="la-Latn"/>
        </w:rPr>
        <w:t>RP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Audite verbum</w:t>
      </w:r>
      <w:r w:rsidR="00C94F95" w:rsidRPr="00EE485F">
        <w:rPr>
          <w:lang w:val="la-Latn"/>
        </w:rPr>
        <w:t xml:space="preserve">. </w:t>
      </w:r>
      <w:r w:rsidR="00C924B1" w:rsidRPr="00EE485F">
        <w:rPr>
          <w:lang w:val="la-Latn"/>
        </w:rPr>
        <w:t>RV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A solis ortu</w:t>
      </w:r>
      <w:r w:rsidR="00C94F95" w:rsidRPr="00EE485F">
        <w:rPr>
          <w:lang w:val="la-Latn"/>
        </w:rPr>
        <w:t xml:space="preserve">. </w:t>
      </w:r>
      <w:r w:rsidR="00C924B1" w:rsidRPr="00EE485F">
        <w:rPr>
          <w:lang w:val="la-Latn"/>
        </w:rPr>
        <w:t>RP</w:t>
      </w:r>
      <w:r w:rsidR="00A001DA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Alieni non transibunt</w:t>
      </w:r>
      <w:r w:rsidR="00C94F95" w:rsidRPr="00EE485F">
        <w:rPr>
          <w:lang w:val="la-Latn"/>
        </w:rPr>
        <w:t xml:space="preserve">. </w:t>
      </w:r>
      <w:r w:rsidR="00C924B1" w:rsidRPr="00EE485F">
        <w:rPr>
          <w:lang w:val="la-Latn"/>
        </w:rPr>
        <w:t>RV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it-IT"/>
        </w:rPr>
        <w:t>Ego veniam</w:t>
      </w:r>
      <w:r w:rsidR="00C94F95" w:rsidRPr="00EE485F">
        <w:rPr>
          <w:lang w:val="la-Latn"/>
        </w:rPr>
        <w:t xml:space="preserve">. </w:t>
      </w:r>
      <w:r w:rsidR="00C924B1" w:rsidRPr="00EE485F">
        <w:rPr>
          <w:lang w:val="la-Latn"/>
        </w:rPr>
        <w:t>(35)</w:t>
      </w:r>
    </w:p>
    <w:p w:rsidR="001A16F9" w:rsidRPr="00EE485F" w:rsidRDefault="008559D1" w:rsidP="00C10675">
      <w:pPr>
        <w:rPr>
          <w:lang w:val="la-Latn"/>
        </w:rPr>
      </w:pPr>
      <w:r w:rsidRPr="00EE485F">
        <w:rPr>
          <w:rStyle w:val="Time2"/>
          <w:lang w:val="la-Latn"/>
        </w:rPr>
        <w:t>[</w:t>
      </w:r>
      <w:r w:rsidR="00BB3A97" w:rsidRPr="00EE485F">
        <w:rPr>
          <w:rStyle w:val="Time2"/>
          <w:lang w:val="la-Latn"/>
        </w:rPr>
        <w:t>In tertio nocturno</w:t>
      </w:r>
      <w:r w:rsidRPr="00EE485F">
        <w:rPr>
          <w:rStyle w:val="Time2"/>
          <w:lang w:val="la-Latn"/>
        </w:rPr>
        <w:t>]</w:t>
      </w:r>
      <w:r w:rsidR="00BB3A97" w:rsidRPr="00EE485F">
        <w:rPr>
          <w:lang w:val="la-Latn"/>
        </w:rPr>
        <w:t xml:space="preserve"> </w:t>
      </w:r>
      <w:r w:rsidR="001A16F9" w:rsidRPr="00EE485F">
        <w:rPr>
          <w:lang w:val="la-Latn"/>
        </w:rPr>
        <w:t xml:space="preserve">ACN </w:t>
      </w:r>
      <w:r w:rsidR="00C1418F" w:rsidRPr="00C1418F">
        <w:rPr>
          <w:rStyle w:val="Incipit"/>
          <w:lang w:val="it-IT"/>
        </w:rPr>
        <w:t>Dicite fili Sion</w:t>
      </w:r>
      <w:r w:rsidR="00C94F95" w:rsidRPr="00EE485F">
        <w:rPr>
          <w:lang w:val="la-Latn"/>
        </w:rPr>
        <w:t xml:space="preserve">. </w:t>
      </w:r>
      <w:r w:rsidR="00BB3A97" w:rsidRPr="00EE485F">
        <w:rPr>
          <w:lang w:val="la-Latn"/>
        </w:rPr>
        <w:t xml:space="preserve">CNT </w:t>
      </w:r>
      <w:r w:rsidR="00C1418F" w:rsidRPr="00C1418F">
        <w:rPr>
          <w:rStyle w:val="Incipit"/>
          <w:lang w:val="la-Latn"/>
        </w:rPr>
        <w:t>Ecce dominus deus in</w:t>
      </w:r>
      <w:r w:rsidR="00C94F95" w:rsidRPr="00EE485F">
        <w:rPr>
          <w:lang w:val="la-Latn"/>
        </w:rPr>
        <w:t xml:space="preserve">. </w:t>
      </w:r>
      <w:r w:rsidR="001A16F9" w:rsidRPr="00EE485F">
        <w:rPr>
          <w:lang w:val="la-Latn"/>
        </w:rPr>
        <w:t xml:space="preserve">VS </w:t>
      </w:r>
      <w:r w:rsidR="00C1418F" w:rsidRPr="00C1418F">
        <w:rPr>
          <w:rStyle w:val="Incipit"/>
          <w:lang w:val="la-Latn"/>
        </w:rPr>
        <w:t>Ex Sion species decoris eius</w:t>
      </w:r>
      <w:r w:rsidR="00C94F95" w:rsidRPr="00EE485F">
        <w:rPr>
          <w:lang w:val="la-Latn"/>
        </w:rPr>
        <w:t xml:space="preserve">. </w:t>
      </w:r>
      <w:r w:rsidR="001A16F9" w:rsidRPr="00EE485F">
        <w:rPr>
          <w:lang w:val="la-Latn"/>
        </w:rPr>
        <w:t>RP</w:t>
      </w:r>
      <w:r w:rsidR="00BB3A97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Ecce virgo</w:t>
      </w:r>
      <w:r w:rsidR="00C94F95" w:rsidRPr="00EE485F">
        <w:rPr>
          <w:lang w:val="la-Latn"/>
        </w:rPr>
        <w:t xml:space="preserve">. </w:t>
      </w:r>
      <w:r w:rsidR="004A6745" w:rsidRPr="00EE485F">
        <w:rPr>
          <w:lang w:val="la-Latn"/>
        </w:rPr>
        <w:t>RV</w:t>
      </w:r>
      <w:r w:rsidR="00BB3A97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Tollite portas</w:t>
      </w:r>
      <w:r w:rsidR="00C94F95" w:rsidRPr="00EE485F">
        <w:rPr>
          <w:lang w:val="la-Latn"/>
        </w:rPr>
        <w:t xml:space="preserve">. </w:t>
      </w:r>
      <w:r w:rsidR="001A16F9" w:rsidRPr="00EE485F">
        <w:rPr>
          <w:lang w:val="la-Latn"/>
        </w:rPr>
        <w:t>R</w:t>
      </w:r>
      <w:r w:rsidR="004A6745" w:rsidRPr="00EE485F">
        <w:rPr>
          <w:lang w:val="la-Latn"/>
        </w:rPr>
        <w:t>V</w:t>
      </w:r>
      <w:r w:rsidR="00BB3A97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Obsecro domine</w:t>
      </w:r>
      <w:r w:rsidR="00C94F95" w:rsidRPr="00EE485F">
        <w:rPr>
          <w:lang w:val="la-Latn"/>
        </w:rPr>
        <w:t xml:space="preserve">. </w:t>
      </w:r>
      <w:r w:rsidR="004A6745" w:rsidRPr="00EE485F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A solis ortu</w:t>
      </w:r>
      <w:r w:rsidR="00C94F95" w:rsidRPr="00EE485F">
        <w:rPr>
          <w:lang w:val="la-Latn"/>
        </w:rPr>
        <w:t xml:space="preserve">. </w:t>
      </w:r>
      <w:r w:rsidR="001A16F9" w:rsidRPr="00EE485F">
        <w:rPr>
          <w:lang w:val="la-Latn"/>
        </w:rPr>
        <w:t>R</w:t>
      </w:r>
      <w:r w:rsidR="004A6745" w:rsidRPr="00EE485F">
        <w:rPr>
          <w:lang w:val="la-Latn"/>
        </w:rPr>
        <w:t>V</w:t>
      </w:r>
      <w:r w:rsidR="00BB3A97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Laetentur caeli</w:t>
      </w:r>
      <w:r w:rsidR="00C94F95" w:rsidRPr="00EE485F">
        <w:rPr>
          <w:lang w:val="la-Latn"/>
        </w:rPr>
        <w:t xml:space="preserve">. </w:t>
      </w:r>
      <w:r w:rsidR="004A6745" w:rsidRPr="00EE485F">
        <w:rPr>
          <w:lang w:val="la-Latn"/>
        </w:rPr>
        <w:t>RP</w:t>
      </w:r>
      <w:r w:rsidR="00BB3A97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Ecce dominator</w:t>
      </w:r>
      <w:r w:rsidR="00C94F95" w:rsidRPr="00EE485F">
        <w:rPr>
          <w:lang w:val="la-Latn"/>
        </w:rPr>
        <w:t xml:space="preserve">. </w:t>
      </w:r>
      <w:r w:rsidR="001A16F9" w:rsidRPr="00EE485F">
        <w:rPr>
          <w:lang w:val="la-Latn"/>
        </w:rPr>
        <w:t>R</w:t>
      </w:r>
      <w:r w:rsidR="004A6745" w:rsidRPr="00EE485F">
        <w:rPr>
          <w:lang w:val="la-Latn"/>
        </w:rPr>
        <w:t>P</w:t>
      </w:r>
      <w:r w:rsidR="00BB3A97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Ecce dies venient</w:t>
      </w:r>
      <w:r w:rsidR="00C94F95" w:rsidRPr="00EE485F">
        <w:rPr>
          <w:lang w:val="la-Latn"/>
        </w:rPr>
        <w:t xml:space="preserve">. </w:t>
      </w:r>
      <w:r w:rsidR="004A6745"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In diebus illis</w:t>
      </w:r>
      <w:r w:rsidR="00AF24A8" w:rsidRPr="00EE485F">
        <w:rPr>
          <w:lang w:val="la-Latn"/>
        </w:rPr>
        <w:t>.</w:t>
      </w:r>
    </w:p>
    <w:p w:rsidR="000863E6" w:rsidRPr="00EE485F" w:rsidRDefault="001A16F9" w:rsidP="00C10675">
      <w:pPr>
        <w:rPr>
          <w:lang w:val="la-Latn"/>
        </w:rPr>
      </w:pPr>
      <w:r w:rsidRPr="00EE485F">
        <w:rPr>
          <w:rStyle w:val="Time1"/>
          <w:lang w:val="la-Latn"/>
        </w:rPr>
        <w:t>In</w:t>
      </w:r>
      <w:r w:rsidR="00BB3A97" w:rsidRPr="00EE485F">
        <w:rPr>
          <w:rStyle w:val="Time1"/>
          <w:lang w:val="la-Latn"/>
        </w:rPr>
        <w:t xml:space="preserve"> </w:t>
      </w:r>
      <w:r w:rsidRPr="00EE485F">
        <w:rPr>
          <w:rStyle w:val="Time1"/>
          <w:lang w:val="la-Latn"/>
        </w:rPr>
        <w:t>mat</w:t>
      </w:r>
      <w:r w:rsidR="004A6745" w:rsidRPr="00EE485F">
        <w:rPr>
          <w:rStyle w:val="Time1"/>
          <w:lang w:val="la-Latn"/>
        </w:rPr>
        <w:t>utin</w:t>
      </w:r>
      <w:r w:rsidR="00394A03" w:rsidRPr="001047B1">
        <w:rPr>
          <w:rStyle w:val="Time1"/>
          <w:lang w:val="la-Latn"/>
        </w:rPr>
        <w:t>is</w:t>
      </w:r>
      <w:r w:rsidR="00BB3A97" w:rsidRPr="00EE485F">
        <w:rPr>
          <w:rStyle w:val="Time1"/>
          <w:lang w:val="la-Latn"/>
        </w:rPr>
        <w:t xml:space="preserve"> </w:t>
      </w:r>
      <w:r w:rsidRPr="00EE485F">
        <w:rPr>
          <w:rStyle w:val="Time1"/>
          <w:lang w:val="la-Latn"/>
        </w:rPr>
        <w:t>laud</w:t>
      </w:r>
      <w:r w:rsidR="004A6745" w:rsidRPr="00EE485F">
        <w:rPr>
          <w:rStyle w:val="Time1"/>
          <w:lang w:val="la-Latn"/>
        </w:rPr>
        <w:t>ibus</w:t>
      </w:r>
      <w:r w:rsidR="00BB3A97" w:rsidRPr="00EE485F">
        <w:rPr>
          <w:lang w:val="la-Latn"/>
        </w:rPr>
        <w:t xml:space="preserve"> </w:t>
      </w:r>
      <w:r w:rsidR="008559D1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In illa die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I</w:t>
      </w:r>
      <w:r w:rsidR="00394A03" w:rsidRPr="001047B1">
        <w:rPr>
          <w:rStyle w:val="Incipit"/>
          <w:lang w:val="la-Latn"/>
        </w:rPr>
        <w:t>u</w:t>
      </w:r>
      <w:r w:rsidR="00C1418F" w:rsidRPr="00C1418F">
        <w:rPr>
          <w:rStyle w:val="Incipit"/>
          <w:lang w:val="la-Latn"/>
        </w:rPr>
        <w:t>cundare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Ecce dominus veniet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Omnes sitientes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Ecce veniet propheta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C</w:t>
      </w:r>
      <w:r w:rsidR="004A6745" w:rsidRPr="00EE485F">
        <w:rPr>
          <w:lang w:val="la-Latn"/>
        </w:rPr>
        <w:t>P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Ecce dies veniunt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Et</w:t>
      </w:r>
      <w:r w:rsidR="00BB3A97" w:rsidRPr="00EE485F">
        <w:rPr>
          <w:lang w:val="la-Latn"/>
        </w:rPr>
        <w:t xml:space="preserve"> </w:t>
      </w:r>
      <w:r w:rsidRPr="00EE485F">
        <w:rPr>
          <w:lang w:val="la-Latn"/>
        </w:rPr>
        <w:t>hoc</w:t>
      </w:r>
      <w:r w:rsidR="00BB3A97" w:rsidRPr="00EE485F">
        <w:rPr>
          <w:lang w:val="la-Latn"/>
        </w:rPr>
        <w:t xml:space="preserve"> </w:t>
      </w:r>
      <w:r w:rsidRPr="00EE485F">
        <w:rPr>
          <w:lang w:val="la-Latn"/>
        </w:rPr>
        <w:t>est</w:t>
      </w:r>
      <w:r w:rsidR="00BB3A97" w:rsidRPr="00EE485F">
        <w:rPr>
          <w:lang w:val="la-Latn"/>
        </w:rPr>
        <w:t xml:space="preserve"> </w:t>
      </w:r>
      <w:r w:rsidRPr="00EE485F">
        <w:rPr>
          <w:lang w:val="la-Latn"/>
        </w:rPr>
        <w:t>dicendum</w:t>
      </w:r>
      <w:r w:rsidR="00BB3A97" w:rsidRPr="00EE485F">
        <w:rPr>
          <w:lang w:val="la-Latn"/>
        </w:rPr>
        <w:t xml:space="preserve"> </w:t>
      </w:r>
      <w:r w:rsidRPr="00EE485F">
        <w:rPr>
          <w:lang w:val="la-Latn"/>
        </w:rPr>
        <w:t>amodo</w:t>
      </w:r>
      <w:r w:rsidR="00BB3A97" w:rsidRPr="00EE485F">
        <w:rPr>
          <w:lang w:val="la-Latn"/>
        </w:rPr>
        <w:t xml:space="preserve"> </w:t>
      </w:r>
      <w:r w:rsidRPr="00EE485F">
        <w:rPr>
          <w:lang w:val="la-Latn"/>
        </w:rPr>
        <w:t>singulis</w:t>
      </w:r>
      <w:r w:rsidR="00BB3A97" w:rsidRPr="00EE485F">
        <w:rPr>
          <w:lang w:val="la-Latn"/>
        </w:rPr>
        <w:t xml:space="preserve"> </w:t>
      </w:r>
      <w:r w:rsidRPr="00EE485F">
        <w:rPr>
          <w:lang w:val="la-Latn"/>
        </w:rPr>
        <w:t>dominicis</w:t>
      </w:r>
      <w:r w:rsidR="00BB3A97" w:rsidRPr="00EE485F">
        <w:rPr>
          <w:lang w:val="la-Latn"/>
        </w:rPr>
        <w:t xml:space="preserve"> </w:t>
      </w:r>
      <w:r w:rsidRPr="00EE485F">
        <w:rPr>
          <w:lang w:val="la-Latn"/>
        </w:rPr>
        <w:t>diebus</w:t>
      </w:r>
      <w:r w:rsidR="00BB3A97" w:rsidRPr="00EE485F">
        <w:rPr>
          <w:lang w:val="la-Latn"/>
        </w:rPr>
        <w:t xml:space="preserve"> </w:t>
      </w:r>
      <w:r w:rsidRPr="00EE485F">
        <w:rPr>
          <w:lang w:val="la-Latn"/>
        </w:rPr>
        <w:t>ad utrosque vesperos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ad</w:t>
      </w:r>
      <w:r w:rsidR="00BB3A97" w:rsidRPr="00EE485F">
        <w:rPr>
          <w:lang w:val="la-Latn"/>
        </w:rPr>
        <w:t xml:space="preserve"> </w:t>
      </w:r>
      <w:r w:rsidRPr="00EE485F">
        <w:rPr>
          <w:lang w:val="la-Latn"/>
        </w:rPr>
        <w:t>matutinum et</w:t>
      </w:r>
      <w:r w:rsidR="00BB3A97" w:rsidRPr="00EE485F">
        <w:rPr>
          <w:lang w:val="la-Latn"/>
        </w:rPr>
        <w:t xml:space="preserve"> </w:t>
      </w:r>
      <w:r w:rsidRPr="00EE485F">
        <w:rPr>
          <w:lang w:val="la-Latn"/>
        </w:rPr>
        <w:t>ad</w:t>
      </w:r>
      <w:r w:rsidR="00BB3A97" w:rsidRPr="00EE485F">
        <w:rPr>
          <w:lang w:val="la-Latn"/>
        </w:rPr>
        <w:t xml:space="preserve"> </w:t>
      </w:r>
      <w:r w:rsidRPr="00EE485F">
        <w:rPr>
          <w:lang w:val="la-Latn"/>
        </w:rPr>
        <w:t>ter</w:t>
      </w:r>
      <w:r w:rsidR="004A6745" w:rsidRPr="00EE485F">
        <w:rPr>
          <w:lang w:val="la-Latn"/>
        </w:rPr>
        <w:t>t</w:t>
      </w:r>
      <w:r w:rsidRPr="00EE485F">
        <w:rPr>
          <w:lang w:val="la-Latn"/>
        </w:rPr>
        <w:t>iam</w:t>
      </w:r>
      <w:r w:rsidR="00BB3A97" w:rsidRPr="00EE485F">
        <w:rPr>
          <w:lang w:val="la-Latn"/>
        </w:rPr>
        <w:t xml:space="preserve"> </w:t>
      </w:r>
      <w:r w:rsidRPr="00EE485F">
        <w:rPr>
          <w:lang w:val="la-Latn"/>
        </w:rPr>
        <w:t>usque</w:t>
      </w:r>
      <w:r w:rsidR="00BB3A97" w:rsidRPr="00EE485F">
        <w:rPr>
          <w:lang w:val="la-Latn"/>
        </w:rPr>
        <w:t xml:space="preserve"> </w:t>
      </w:r>
      <w:r w:rsidRPr="00EE485F">
        <w:rPr>
          <w:lang w:val="la-Latn"/>
        </w:rPr>
        <w:t>in</w:t>
      </w:r>
      <w:r w:rsidR="00BB3A97" w:rsidRPr="00EE485F">
        <w:rPr>
          <w:lang w:val="la-Latn"/>
        </w:rPr>
        <w:t xml:space="preserve"> </w:t>
      </w:r>
      <w:r w:rsidRPr="00EE485F">
        <w:rPr>
          <w:lang w:val="la-Latn"/>
        </w:rPr>
        <w:t>proximam dominicam</w:t>
      </w:r>
      <w:r w:rsidR="00BB3A97" w:rsidRPr="00EE485F">
        <w:rPr>
          <w:lang w:val="la-Latn"/>
        </w:rPr>
        <w:t xml:space="preserve"> </w:t>
      </w:r>
      <w:r w:rsidRPr="00EE485F">
        <w:rPr>
          <w:lang w:val="la-Latn"/>
        </w:rPr>
        <w:t>ante</w:t>
      </w:r>
      <w:r w:rsidR="00BB3A97" w:rsidRPr="00EE485F">
        <w:rPr>
          <w:lang w:val="la-Latn"/>
        </w:rPr>
        <w:t xml:space="preserve"> </w:t>
      </w:r>
      <w:r w:rsidRPr="00EE485F">
        <w:rPr>
          <w:lang w:val="la-Latn"/>
        </w:rPr>
        <w:t>natale</w:t>
      </w:r>
      <w:r w:rsidR="00BB3A97" w:rsidRPr="00EE485F">
        <w:rPr>
          <w:lang w:val="la-Latn"/>
        </w:rPr>
        <w:t xml:space="preserve"> </w:t>
      </w:r>
      <w:r w:rsidRPr="00EE485F">
        <w:rPr>
          <w:lang w:val="la-Latn"/>
        </w:rPr>
        <w:t>domini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R</w:t>
      </w:r>
      <w:r w:rsidR="004A6745" w:rsidRPr="00EE485F">
        <w:rPr>
          <w:lang w:val="la-Latn"/>
        </w:rPr>
        <w:t>P</w:t>
      </w:r>
      <w:r w:rsidR="00BB3A97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Veni ad liberandum nos</w:t>
      </w:r>
      <w:r w:rsidR="00C94F95" w:rsidRPr="00EE485F">
        <w:rPr>
          <w:lang w:val="la-Latn"/>
        </w:rPr>
        <w:t xml:space="preserve">. </w:t>
      </w:r>
      <w:r w:rsidR="004A6745" w:rsidRPr="00EE485F">
        <w:rPr>
          <w:lang w:val="la-Latn"/>
        </w:rPr>
        <w:t>RV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Et ostende nobis faciem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Quod co</w:t>
      </w:r>
      <w:r w:rsidR="00394A03" w:rsidRPr="001B63A5">
        <w:rPr>
          <w:lang w:val="la-Latn"/>
        </w:rPr>
        <w:t>t</w:t>
      </w:r>
      <w:r w:rsidRPr="00EE485F">
        <w:rPr>
          <w:lang w:val="la-Latn"/>
        </w:rPr>
        <w:t>tidie</w:t>
      </w:r>
      <w:r w:rsidR="00BB3A97" w:rsidRPr="00EE485F">
        <w:rPr>
          <w:lang w:val="la-Latn"/>
        </w:rPr>
        <w:t xml:space="preserve"> </w:t>
      </w:r>
      <w:r w:rsidRPr="00EE485F">
        <w:rPr>
          <w:lang w:val="la-Latn"/>
        </w:rPr>
        <w:t>ad matutina</w:t>
      </w:r>
      <w:r w:rsidR="004A6745" w:rsidRPr="00EE485F">
        <w:rPr>
          <w:lang w:val="la-Latn"/>
        </w:rPr>
        <w:t>s laudes</w:t>
      </w:r>
      <w:r w:rsidR="00BB3A97" w:rsidRPr="00EE485F">
        <w:rPr>
          <w:lang w:val="la-Latn"/>
        </w:rPr>
        <w:t xml:space="preserve"> </w:t>
      </w:r>
      <w:r w:rsidR="004A6745" w:rsidRPr="00EE485F">
        <w:rPr>
          <w:lang w:val="la-Latn"/>
        </w:rPr>
        <w:t>per duas</w:t>
      </w:r>
      <w:r w:rsidR="00BB3A97" w:rsidRPr="00EE485F">
        <w:rPr>
          <w:lang w:val="la-Latn"/>
        </w:rPr>
        <w:t xml:space="preserve"> </w:t>
      </w:r>
      <w:r w:rsidR="008D4CC2" w:rsidRPr="001B63A5">
        <w:rPr>
          <w:lang w:val="la-Latn"/>
        </w:rPr>
        <w:t>ebdomada</w:t>
      </w:r>
      <w:r w:rsidR="004A6745" w:rsidRPr="00EE485F">
        <w:rPr>
          <w:lang w:val="la-Latn"/>
        </w:rPr>
        <w:t>da</w:t>
      </w:r>
      <w:r w:rsidRPr="00EE485F">
        <w:rPr>
          <w:lang w:val="la-Latn"/>
        </w:rPr>
        <w:t>s est canendum</w:t>
      </w:r>
      <w:r w:rsidR="00C94F95" w:rsidRPr="00EE485F">
        <w:rPr>
          <w:lang w:val="la-Latn"/>
        </w:rPr>
        <w:t xml:space="preserve">. </w:t>
      </w:r>
      <w:r w:rsidR="004A6745" w:rsidRPr="00EE485F">
        <w:rPr>
          <w:lang w:val="la-Latn"/>
        </w:rPr>
        <w:t>HY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Vox clara</w:t>
      </w:r>
      <w:r w:rsidR="00C94F95" w:rsidRPr="00EE485F">
        <w:rPr>
          <w:lang w:val="la-Latn"/>
        </w:rPr>
        <w:t xml:space="preserve">. </w:t>
      </w:r>
      <w:r w:rsidR="004A6745" w:rsidRPr="00EE485F">
        <w:rPr>
          <w:lang w:val="la-Latn"/>
        </w:rPr>
        <w:t>VS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Vox clamantis in deserto</w:t>
      </w:r>
      <w:r w:rsidR="00C94F95" w:rsidRPr="00EE485F">
        <w:rPr>
          <w:lang w:val="la-Latn"/>
        </w:rPr>
        <w:t xml:space="preserve">. </w:t>
      </w:r>
      <w:r w:rsidR="004A6745" w:rsidRPr="00EE485F">
        <w:rPr>
          <w:lang w:val="la-Latn"/>
        </w:rPr>
        <w:t>AB</w:t>
      </w:r>
      <w:r w:rsidR="00BB3A97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Spiritus sanctus</w:t>
      </w:r>
      <w:r w:rsidR="00C94F95" w:rsidRPr="00EE485F">
        <w:rPr>
          <w:lang w:val="la-Latn"/>
        </w:rPr>
        <w:t>.</w:t>
      </w:r>
      <w:r w:rsidR="00915202" w:rsidRPr="001B63A5">
        <w:rPr>
          <w:lang w:val="la-Latn"/>
        </w:rPr>
        <w:t xml:space="preserve"> </w:t>
      </w:r>
      <w:r w:rsidR="008559D1" w:rsidRPr="001B63A5">
        <w:rPr>
          <w:rStyle w:val="Time2"/>
          <w:lang w:val="la-Latn"/>
        </w:rPr>
        <w:t>[</w:t>
      </w:r>
      <w:r w:rsidR="00CA23ED" w:rsidRPr="001B63A5">
        <w:rPr>
          <w:rStyle w:val="Time2"/>
          <w:lang w:val="la-Latn"/>
        </w:rPr>
        <w:t>Ad processionem</w:t>
      </w:r>
      <w:r w:rsidR="008559D1" w:rsidRPr="001B63A5">
        <w:rPr>
          <w:rStyle w:val="Time2"/>
          <w:lang w:val="la-Latn"/>
        </w:rPr>
        <w:t>]</w:t>
      </w:r>
      <w:r w:rsidR="00CA23ED" w:rsidRPr="00EE485F">
        <w:rPr>
          <w:lang w:val="la-Latn"/>
        </w:rPr>
        <w:t xml:space="preserve"> </w:t>
      </w:r>
      <w:r w:rsidR="00CA23ED" w:rsidRPr="00EE485F">
        <w:rPr>
          <w:rStyle w:val="Ort"/>
          <w:lang w:val="la-Latn"/>
        </w:rPr>
        <w:t>a</w:t>
      </w:r>
      <w:r w:rsidR="00400785" w:rsidRPr="00EE485F">
        <w:rPr>
          <w:rStyle w:val="Ort"/>
          <w:lang w:val="la-Latn"/>
        </w:rPr>
        <w:t>d sanctam Mariam</w:t>
      </w:r>
      <w:r w:rsidRPr="00EE485F">
        <w:rPr>
          <w:lang w:val="la-Latn"/>
        </w:rPr>
        <w:t xml:space="preserve"> R</w:t>
      </w:r>
      <w:r w:rsidR="00DC2080" w:rsidRPr="00EE485F">
        <w:rPr>
          <w:lang w:val="la-Latn"/>
        </w:rPr>
        <w:t>P</w:t>
      </w:r>
      <w:r w:rsidR="004A6745" w:rsidRPr="00EE485F">
        <w:rPr>
          <w:lang w:val="la-Latn"/>
        </w:rPr>
        <w:t>P</w:t>
      </w:r>
      <w:r w:rsidR="00BB3A97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Ave Maria</w:t>
      </w:r>
      <w:r w:rsidR="00C94F95" w:rsidRPr="00EE485F">
        <w:rPr>
          <w:lang w:val="la-Latn"/>
        </w:rPr>
        <w:t xml:space="preserve">. </w:t>
      </w:r>
      <w:r w:rsidR="00915202" w:rsidRPr="001B63A5">
        <w:rPr>
          <w:lang w:val="la-Latn"/>
        </w:rPr>
        <w:t>VS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Benedicta tu in mulieribus</w:t>
      </w:r>
      <w:r w:rsidR="00C94F95" w:rsidRPr="00EE485F">
        <w:rPr>
          <w:lang w:val="la-Latn"/>
        </w:rPr>
        <w:t xml:space="preserve">. </w:t>
      </w:r>
      <w:r w:rsidR="00C87E3F" w:rsidRPr="00EE485F">
        <w:rPr>
          <w:lang w:val="la-Latn"/>
        </w:rPr>
        <w:t>(</w:t>
      </w:r>
      <w:r w:rsidR="00AC0786" w:rsidRPr="001B63A5">
        <w:rPr>
          <w:lang w:val="la-Latn"/>
        </w:rPr>
        <w:t>19b</w:t>
      </w:r>
      <w:r w:rsidR="00C87E3F" w:rsidRPr="00EE485F">
        <w:rPr>
          <w:lang w:val="la-Latn"/>
        </w:rPr>
        <w:t>)</w:t>
      </w:r>
      <w:r w:rsidR="00BB3A97" w:rsidRPr="00EE485F">
        <w:rPr>
          <w:lang w:val="la-Latn"/>
        </w:rPr>
        <w:t xml:space="preserve"> </w:t>
      </w:r>
      <w:r w:rsidRPr="00EE485F">
        <w:rPr>
          <w:lang w:val="la-Latn"/>
        </w:rPr>
        <w:t>De</w:t>
      </w:r>
      <w:r w:rsidR="00BB3A97" w:rsidRPr="00EE485F">
        <w:rPr>
          <w:lang w:val="la-Latn"/>
        </w:rPr>
        <w:t xml:space="preserve"> </w:t>
      </w:r>
      <w:r w:rsidRPr="00EE485F">
        <w:rPr>
          <w:lang w:val="la-Latn"/>
        </w:rPr>
        <w:t>omnibus</w:t>
      </w:r>
      <w:r w:rsidR="00BB3A97" w:rsidRPr="00EE485F">
        <w:rPr>
          <w:lang w:val="la-Latn"/>
        </w:rPr>
        <w:t xml:space="preserve"> </w:t>
      </w:r>
      <w:r w:rsidRPr="00EE485F">
        <w:rPr>
          <w:lang w:val="la-Latn"/>
        </w:rPr>
        <w:t>sanctis</w:t>
      </w:r>
      <w:r w:rsidR="00BB3A97" w:rsidRPr="00EE485F">
        <w:rPr>
          <w:lang w:val="la-Latn"/>
        </w:rPr>
        <w:t xml:space="preserve"> </w:t>
      </w:r>
      <w:r w:rsidRPr="00EE485F">
        <w:rPr>
          <w:lang w:val="la-Latn"/>
        </w:rPr>
        <w:t>prima</w:t>
      </w:r>
      <w:r w:rsidR="00BB3A97" w:rsidRPr="00EE485F">
        <w:rPr>
          <w:lang w:val="la-Latn"/>
        </w:rPr>
        <w:t xml:space="preserve"> </w:t>
      </w:r>
      <w:r w:rsidRPr="00EE485F">
        <w:rPr>
          <w:lang w:val="la-Latn"/>
        </w:rPr>
        <w:t>est</w:t>
      </w:r>
      <w:r w:rsidR="00BB3A97" w:rsidRPr="00EE485F">
        <w:rPr>
          <w:lang w:val="la-Latn"/>
        </w:rPr>
        <w:t xml:space="preserve"> </w:t>
      </w:r>
      <w:r w:rsidRPr="00EE485F">
        <w:rPr>
          <w:lang w:val="la-Latn"/>
        </w:rPr>
        <w:t>A</w:t>
      </w:r>
      <w:r w:rsidR="004A6745" w:rsidRPr="00EE485F">
        <w:rPr>
          <w:lang w:val="la-Latn"/>
        </w:rPr>
        <w:t>C</w:t>
      </w:r>
      <w:r w:rsidR="00BB3A97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Ave Maria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usque</w:t>
      </w:r>
      <w:r w:rsidR="004A6745" w:rsidRPr="00EE485F">
        <w:rPr>
          <w:lang w:val="la-Latn"/>
        </w:rPr>
        <w:t xml:space="preserve"> </w:t>
      </w:r>
      <w:r w:rsidRPr="00EE485F">
        <w:rPr>
          <w:lang w:val="la-Latn"/>
        </w:rPr>
        <w:t>in</w:t>
      </w:r>
      <w:r w:rsidR="00BB3A97" w:rsidRPr="00EE485F">
        <w:rPr>
          <w:lang w:val="la-Latn"/>
        </w:rPr>
        <w:t xml:space="preserve"> </w:t>
      </w:r>
      <w:r w:rsidRPr="00EE485F">
        <w:rPr>
          <w:lang w:val="la-Latn"/>
        </w:rPr>
        <w:t>natale do</w:t>
      </w:r>
      <w:r w:rsidR="004A6745" w:rsidRPr="00EE485F">
        <w:rPr>
          <w:lang w:val="la-Latn"/>
        </w:rPr>
        <w:t>m</w:t>
      </w:r>
      <w:r w:rsidRPr="00EE485F">
        <w:rPr>
          <w:lang w:val="la-Latn"/>
        </w:rPr>
        <w:t>ini</w:t>
      </w:r>
      <w:r w:rsidR="001B39FE">
        <w:rPr>
          <w:lang w:val="la-Latn"/>
        </w:rPr>
        <w:t>.</w:t>
      </w:r>
    </w:p>
    <w:p w:rsidR="001B39FE" w:rsidRDefault="001A16F9" w:rsidP="00C10675">
      <w:pPr>
        <w:rPr>
          <w:lang w:val="la-Latn"/>
        </w:rPr>
      </w:pPr>
      <w:r w:rsidRPr="00EE485F">
        <w:rPr>
          <w:rStyle w:val="Time1"/>
          <w:lang w:val="la-Latn"/>
        </w:rPr>
        <w:t>Ad</w:t>
      </w:r>
      <w:r w:rsidR="00BB3A97" w:rsidRPr="00EE485F">
        <w:rPr>
          <w:rStyle w:val="Time1"/>
          <w:lang w:val="la-Latn"/>
        </w:rPr>
        <w:t xml:space="preserve"> </w:t>
      </w:r>
      <w:r w:rsidRPr="00EE485F">
        <w:rPr>
          <w:rStyle w:val="Time1"/>
          <w:lang w:val="la-Latn"/>
        </w:rPr>
        <w:t>horas</w:t>
      </w:r>
      <w:r w:rsidR="00BB3A97" w:rsidRPr="001047B1">
        <w:rPr>
          <w:lang w:val="it-IT"/>
        </w:rPr>
        <w:t xml:space="preserve"> </w:t>
      </w:r>
      <w:r w:rsidRPr="00EE485F">
        <w:rPr>
          <w:lang w:val="la-Latn"/>
        </w:rPr>
        <w:t>mat</w:t>
      </w:r>
      <w:r w:rsidR="004A6745" w:rsidRPr="00EE485F">
        <w:rPr>
          <w:lang w:val="la-Latn"/>
        </w:rPr>
        <w:t>utina</w:t>
      </w:r>
      <w:r w:rsidR="00BB3A97" w:rsidRPr="00EE485F">
        <w:rPr>
          <w:lang w:val="la-Latn"/>
        </w:rPr>
        <w:t xml:space="preserve"> </w:t>
      </w:r>
      <w:r w:rsidRPr="00EE485F">
        <w:rPr>
          <w:lang w:val="la-Latn"/>
        </w:rPr>
        <w:t>laus</w:t>
      </w:r>
      <w:r w:rsidR="001B39FE">
        <w:rPr>
          <w:lang w:val="la-Latn"/>
        </w:rPr>
        <w:t>.</w:t>
      </w:r>
    </w:p>
    <w:p w:rsidR="001B39FE" w:rsidRDefault="001A16F9" w:rsidP="00C10675">
      <w:pPr>
        <w:rPr>
          <w:lang w:val="la-Latn"/>
        </w:rPr>
      </w:pPr>
      <w:r w:rsidRPr="00EE485F">
        <w:rPr>
          <w:rStyle w:val="Time1"/>
          <w:lang w:val="la-Latn"/>
        </w:rPr>
        <w:t>Ad</w:t>
      </w:r>
      <w:r w:rsidR="00BB3A97" w:rsidRPr="00EE485F">
        <w:rPr>
          <w:rStyle w:val="Time1"/>
          <w:lang w:val="la-Latn"/>
        </w:rPr>
        <w:t xml:space="preserve"> </w:t>
      </w:r>
      <w:r w:rsidRPr="00EE485F">
        <w:rPr>
          <w:rStyle w:val="Time1"/>
          <w:lang w:val="la-Latn"/>
        </w:rPr>
        <w:t>primam</w:t>
      </w:r>
      <w:r w:rsidRPr="00EE485F">
        <w:rPr>
          <w:lang w:val="la-Latn"/>
        </w:rPr>
        <w:t xml:space="preserve"> C</w:t>
      </w:r>
      <w:r w:rsidR="004A6745" w:rsidRPr="00EE485F">
        <w:rPr>
          <w:lang w:val="la-Latn"/>
        </w:rPr>
        <w:t>P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it-IT"/>
        </w:rPr>
        <w:t>Domine miserere nostri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Et hoc est dicendum in singulis dominicis diebus et aliis festis ad primam usque</w:t>
      </w:r>
      <w:r w:rsidR="00BB3A97" w:rsidRPr="00EE485F">
        <w:rPr>
          <w:lang w:val="la-Latn"/>
        </w:rPr>
        <w:t xml:space="preserve"> </w:t>
      </w:r>
      <w:r w:rsidRPr="00EE485F">
        <w:rPr>
          <w:lang w:val="la-Latn"/>
        </w:rPr>
        <w:t>in</w:t>
      </w:r>
      <w:r w:rsidR="00BB3A97" w:rsidRPr="00EE485F">
        <w:rPr>
          <w:lang w:val="la-Latn"/>
        </w:rPr>
        <w:t xml:space="preserve"> </w:t>
      </w:r>
      <w:r w:rsidRPr="00EE485F">
        <w:rPr>
          <w:lang w:val="la-Latn"/>
        </w:rPr>
        <w:t>natale</w:t>
      </w:r>
      <w:r w:rsidR="00BB3A97" w:rsidRPr="00EE485F">
        <w:rPr>
          <w:lang w:val="la-Latn"/>
        </w:rPr>
        <w:t xml:space="preserve"> </w:t>
      </w:r>
      <w:r w:rsidRPr="00EE485F">
        <w:rPr>
          <w:lang w:val="la-Latn"/>
        </w:rPr>
        <w:t>domin</w:t>
      </w:r>
      <w:r w:rsidR="004A6745" w:rsidRPr="00EE485F">
        <w:rPr>
          <w:lang w:val="la-Latn"/>
        </w:rPr>
        <w:t>i</w:t>
      </w:r>
      <w:r w:rsidR="00C94F95" w:rsidRPr="00EE485F">
        <w:rPr>
          <w:lang w:val="la-Latn"/>
        </w:rPr>
        <w:t xml:space="preserve">. </w:t>
      </w:r>
      <w:r w:rsidR="00BA7027">
        <w:rPr>
          <w:lang w:val="la-Latn"/>
        </w:rPr>
        <w:t>Ab hinc</w:t>
      </w:r>
      <w:r w:rsidR="00BB3A97" w:rsidRPr="00EE485F">
        <w:rPr>
          <w:lang w:val="la-Latn"/>
        </w:rPr>
        <w:t xml:space="preserve"> </w:t>
      </w:r>
      <w:r w:rsidR="004A6745" w:rsidRPr="00EE485F">
        <w:rPr>
          <w:lang w:val="la-Latn"/>
        </w:rPr>
        <w:t>usque</w:t>
      </w:r>
      <w:r w:rsidR="00BB3A97" w:rsidRPr="00EE485F">
        <w:rPr>
          <w:lang w:val="la-Latn"/>
        </w:rPr>
        <w:t xml:space="preserve"> </w:t>
      </w:r>
      <w:r w:rsidR="004A6745" w:rsidRPr="00EE485F">
        <w:rPr>
          <w:lang w:val="la-Latn"/>
        </w:rPr>
        <w:t>post</w:t>
      </w:r>
      <w:r w:rsidR="00BB3A97" w:rsidRPr="00EE485F">
        <w:rPr>
          <w:lang w:val="la-Latn"/>
        </w:rPr>
        <w:t xml:space="preserve"> </w:t>
      </w:r>
      <w:r w:rsidR="004A6745" w:rsidRPr="00EE485F">
        <w:rPr>
          <w:lang w:val="la-Latn"/>
        </w:rPr>
        <w:t>purifi</w:t>
      </w:r>
      <w:r w:rsidRPr="00EE485F">
        <w:rPr>
          <w:lang w:val="la-Latn"/>
        </w:rPr>
        <w:t>cationem s</w:t>
      </w:r>
      <w:r w:rsidR="004A6745" w:rsidRPr="00EE485F">
        <w:rPr>
          <w:lang w:val="la-Latn"/>
        </w:rPr>
        <w:t>anctae</w:t>
      </w:r>
      <w:r w:rsidRPr="00EE485F">
        <w:rPr>
          <w:lang w:val="la-Latn"/>
        </w:rPr>
        <w:t xml:space="preserve"> Mari</w:t>
      </w:r>
      <w:r w:rsidR="004A6745" w:rsidRPr="00EE485F">
        <w:rPr>
          <w:lang w:val="la-Latn"/>
        </w:rPr>
        <w:t>ae</w:t>
      </w:r>
      <w:r w:rsidRPr="00EE485F">
        <w:rPr>
          <w:lang w:val="la-Latn"/>
        </w:rPr>
        <w:t xml:space="preserve"> solita</w:t>
      </w:r>
      <w:r w:rsidR="004A6745" w:rsidRPr="00EE485F">
        <w:rPr>
          <w:lang w:val="la-Latn"/>
        </w:rPr>
        <w:t>m</w:t>
      </w:r>
      <w:r w:rsidR="00BB3A97" w:rsidRPr="00EE485F">
        <w:rPr>
          <w:lang w:val="la-Latn"/>
        </w:rPr>
        <w:t xml:space="preserve"> </w:t>
      </w:r>
      <w:r w:rsidR="004A6745" w:rsidRPr="00EE485F">
        <w:rPr>
          <w:lang w:val="la-Latn"/>
        </w:rPr>
        <w:t>mentionem sancti</w:t>
      </w:r>
      <w:r w:rsidRPr="00EE485F">
        <w:rPr>
          <w:lang w:val="la-Latn"/>
        </w:rPr>
        <w:t xml:space="preserve"> trinita</w:t>
      </w:r>
      <w:r w:rsidR="004A6745" w:rsidRPr="00EE485F">
        <w:rPr>
          <w:lang w:val="la-Latn"/>
        </w:rPr>
        <w:t xml:space="preserve">tis non </w:t>
      </w:r>
      <w:r w:rsidRPr="00EE485F">
        <w:rPr>
          <w:lang w:val="la-Latn"/>
        </w:rPr>
        <w:t>facimus</w:t>
      </w:r>
      <w:r w:rsidR="00BB3A97" w:rsidRPr="00EE485F">
        <w:rPr>
          <w:lang w:val="la-Latn"/>
        </w:rPr>
        <w:t xml:space="preserve"> </w:t>
      </w:r>
      <w:r w:rsidRPr="00EE485F">
        <w:rPr>
          <w:lang w:val="la-Latn"/>
        </w:rPr>
        <w:t>ad</w:t>
      </w:r>
      <w:r w:rsidR="00BB3A97" w:rsidRPr="00EE485F">
        <w:rPr>
          <w:lang w:val="la-Latn"/>
        </w:rPr>
        <w:t xml:space="preserve"> </w:t>
      </w:r>
      <w:r w:rsidRPr="00EE485F">
        <w:rPr>
          <w:lang w:val="la-Latn"/>
        </w:rPr>
        <w:t>priorem</w:t>
      </w:r>
      <w:r w:rsidR="00BB3A97" w:rsidRPr="00EE485F">
        <w:rPr>
          <w:lang w:val="la-Latn"/>
        </w:rPr>
        <w:t xml:space="preserve"> </w:t>
      </w:r>
      <w:r w:rsidRPr="00EE485F">
        <w:rPr>
          <w:lang w:val="la-Latn"/>
        </w:rPr>
        <w:t>missam</w:t>
      </w:r>
      <w:r w:rsidR="00BB3A97" w:rsidRPr="00EE485F">
        <w:rPr>
          <w:lang w:val="la-Latn"/>
        </w:rPr>
        <w:t xml:space="preserve"> </w:t>
      </w:r>
      <w:r w:rsidRPr="00EE485F">
        <w:rPr>
          <w:lang w:val="la-Latn"/>
        </w:rPr>
        <w:t>in do</w:t>
      </w:r>
      <w:r w:rsidR="00394A03" w:rsidRPr="001047B1">
        <w:rPr>
          <w:lang w:val="la-Latn"/>
        </w:rPr>
        <w:t>m</w:t>
      </w:r>
      <w:r w:rsidRPr="00EE485F">
        <w:rPr>
          <w:lang w:val="la-Latn"/>
        </w:rPr>
        <w:t>inicis</w:t>
      </w:r>
      <w:r w:rsidR="00BB3A97" w:rsidRPr="00EE485F">
        <w:rPr>
          <w:lang w:val="la-Latn"/>
        </w:rPr>
        <w:t xml:space="preserve"> </w:t>
      </w:r>
      <w:r w:rsidRPr="00EE485F">
        <w:rPr>
          <w:lang w:val="la-Latn"/>
        </w:rPr>
        <w:t>diebus</w:t>
      </w:r>
      <w:r w:rsidR="001B39FE">
        <w:rPr>
          <w:lang w:val="la-Latn"/>
        </w:rPr>
        <w:t>.</w:t>
      </w:r>
    </w:p>
    <w:p w:rsidR="001B39FE" w:rsidRDefault="001A16F9" w:rsidP="00C10675">
      <w:pPr>
        <w:rPr>
          <w:lang w:val="la-Latn"/>
        </w:rPr>
      </w:pPr>
      <w:r w:rsidRPr="00EE485F">
        <w:rPr>
          <w:rStyle w:val="Time1"/>
          <w:lang w:val="la-Latn"/>
        </w:rPr>
        <w:t>In processione</w:t>
      </w:r>
      <w:r w:rsidRPr="00EE485F">
        <w:rPr>
          <w:lang w:val="la-Latn"/>
        </w:rPr>
        <w:t xml:space="preserve"> </w:t>
      </w:r>
      <w:r w:rsidR="00CA23ED" w:rsidRPr="00EE485F">
        <w:rPr>
          <w:rStyle w:val="Ort"/>
          <w:lang w:val="la-Latn"/>
        </w:rPr>
        <w:t>a</w:t>
      </w:r>
      <w:r w:rsidR="00400785" w:rsidRPr="00EE485F">
        <w:rPr>
          <w:rStyle w:val="Ort"/>
          <w:lang w:val="la-Latn"/>
        </w:rPr>
        <w:t>d sanctam Mariam</w:t>
      </w:r>
      <w:r w:rsidRPr="00EE485F">
        <w:rPr>
          <w:lang w:val="la-Latn"/>
        </w:rPr>
        <w:t xml:space="preserve"> R</w:t>
      </w:r>
      <w:r w:rsidR="00DC2080" w:rsidRPr="00EE485F">
        <w:rPr>
          <w:lang w:val="la-Latn"/>
        </w:rPr>
        <w:t>P</w:t>
      </w:r>
      <w:r w:rsidR="004A6745" w:rsidRPr="00EE485F">
        <w:rPr>
          <w:lang w:val="la-Latn"/>
        </w:rPr>
        <w:t>P</w:t>
      </w:r>
      <w:r w:rsidR="00BB3A97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Missus est Gabriel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Sequitur </w:t>
      </w:r>
      <w:r w:rsidR="008559D1" w:rsidRPr="00EE485F">
        <w:rPr>
          <w:lang w:val="la-Latn"/>
        </w:rPr>
        <w:t>[</w:t>
      </w:r>
      <w:r w:rsidR="00394A03" w:rsidRPr="001B63A5">
        <w:rPr>
          <w:lang w:val="pt-PT"/>
        </w:rPr>
        <w:t>VS</w:t>
      </w:r>
      <w:r w:rsidR="008559D1" w:rsidRPr="00EE485F">
        <w:rPr>
          <w:lang w:val="la-Latn"/>
        </w:rPr>
        <w:t>]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Ave Mar</w:t>
      </w:r>
      <w:r w:rsidR="00394A03" w:rsidRPr="001B63A5">
        <w:rPr>
          <w:rStyle w:val="Incipit"/>
          <w:lang w:val="pt-PT"/>
        </w:rPr>
        <w:t>i</w:t>
      </w:r>
      <w:r w:rsidR="00C1418F" w:rsidRPr="00C1418F">
        <w:rPr>
          <w:rStyle w:val="Incipit"/>
          <w:lang w:val="la-Latn"/>
        </w:rPr>
        <w:t>a gratia plena dominus tecum</w:t>
      </w:r>
      <w:r w:rsidR="00C94F95" w:rsidRPr="00EE485F">
        <w:rPr>
          <w:lang w:val="la-Latn"/>
        </w:rPr>
        <w:t xml:space="preserve">. </w:t>
      </w:r>
      <w:r w:rsidR="006F0FAF" w:rsidRPr="00EE485F">
        <w:rPr>
          <w:lang w:val="la-Latn"/>
        </w:rPr>
        <w:t>(36)</w:t>
      </w:r>
      <w:r w:rsidR="00D9174B" w:rsidRPr="00EE485F">
        <w:rPr>
          <w:lang w:val="la-Latn"/>
        </w:rPr>
        <w:t xml:space="preserve"> </w:t>
      </w:r>
      <w:r w:rsidR="008559D1" w:rsidRPr="00EE485F">
        <w:rPr>
          <w:lang w:val="la-Latn"/>
        </w:rPr>
        <w:t>[</w:t>
      </w:r>
      <w:r w:rsidR="00D9174B" w:rsidRPr="00EE485F">
        <w:rPr>
          <w:lang w:val="la-Latn"/>
        </w:rPr>
        <w:t>ORI</w:t>
      </w:r>
      <w:r w:rsidR="008559D1" w:rsidRPr="00EE485F">
        <w:rPr>
          <w:lang w:val="la-Latn"/>
        </w:rPr>
        <w:t>]</w:t>
      </w:r>
      <w:r w:rsidR="00D9174B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Dominus vobiscum</w:t>
      </w:r>
      <w:r w:rsidR="00D9174B" w:rsidRPr="00EE485F">
        <w:rPr>
          <w:lang w:val="la-Latn"/>
        </w:rPr>
        <w:t xml:space="preserve"> tonaliter</w:t>
      </w:r>
      <w:r w:rsidR="00C94F95" w:rsidRPr="00EE485F">
        <w:rPr>
          <w:lang w:val="la-Latn"/>
        </w:rPr>
        <w:t xml:space="preserve">. </w:t>
      </w:r>
      <w:r w:rsidR="00D9174B" w:rsidRPr="00EE485F">
        <w:rPr>
          <w:lang w:val="la-Latn"/>
        </w:rPr>
        <w:t>OR</w:t>
      </w:r>
      <w:r w:rsidR="00DC2080" w:rsidRPr="00EE485F">
        <w:rPr>
          <w:lang w:val="la-Latn"/>
        </w:rPr>
        <w:t>C</w:t>
      </w:r>
      <w:r w:rsidR="00D9174B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Deus qui de beatae virginis</w:t>
      </w:r>
      <w:r w:rsidR="00C94F95" w:rsidRPr="00EE485F">
        <w:rPr>
          <w:lang w:val="la-Latn"/>
        </w:rPr>
        <w:t xml:space="preserve">. </w:t>
      </w:r>
      <w:r w:rsidR="00D9174B" w:rsidRPr="00EE485F">
        <w:rPr>
          <w:lang w:val="la-Latn"/>
        </w:rPr>
        <w:t>In exeundo cantatur R</w:t>
      </w:r>
      <w:r w:rsidR="00DC2080" w:rsidRPr="00EE485F">
        <w:rPr>
          <w:lang w:val="la-Latn"/>
        </w:rPr>
        <w:t>P</w:t>
      </w:r>
      <w:r w:rsidR="00D9174B" w:rsidRPr="00EE485F">
        <w:rPr>
          <w:lang w:val="la-Latn"/>
        </w:rPr>
        <w:t>P</w:t>
      </w:r>
      <w:r w:rsidR="00CD49FC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Aspiciens</w:t>
      </w:r>
      <w:r w:rsidR="00D9174B" w:rsidRPr="00EE485F">
        <w:rPr>
          <w:lang w:val="la-Latn"/>
        </w:rPr>
        <w:t xml:space="preserve"> cum reliquis</w:t>
      </w:r>
      <w:r w:rsidR="00C94F95" w:rsidRPr="00EE485F">
        <w:rPr>
          <w:lang w:val="la-Latn"/>
        </w:rPr>
        <w:t xml:space="preserve">. </w:t>
      </w:r>
      <w:r w:rsidR="00D9174B" w:rsidRPr="00EE485F">
        <w:rPr>
          <w:lang w:val="la-Latn"/>
        </w:rPr>
        <w:t xml:space="preserve">In </w:t>
      </w:r>
      <w:r w:rsidR="00D9174B" w:rsidRPr="00EE485F">
        <w:rPr>
          <w:rStyle w:val="Ort"/>
          <w:lang w:val="la-Latn"/>
        </w:rPr>
        <w:t>vestibulo</w:t>
      </w:r>
      <w:r w:rsidR="00D9174B" w:rsidRPr="00EE485F">
        <w:rPr>
          <w:lang w:val="la-Latn"/>
        </w:rPr>
        <w:t xml:space="preserve"> R</w:t>
      </w:r>
      <w:r w:rsidR="00DC2080" w:rsidRPr="00EE485F">
        <w:rPr>
          <w:lang w:val="la-Latn"/>
        </w:rPr>
        <w:t>P</w:t>
      </w:r>
      <w:r w:rsidR="00D9174B" w:rsidRPr="00EE485F">
        <w:rPr>
          <w:lang w:val="la-Latn"/>
        </w:rPr>
        <w:t>P</w:t>
      </w:r>
      <w:r w:rsidR="00CD49FC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Ecce dies venient</w:t>
      </w:r>
      <w:r w:rsidR="00C94F95" w:rsidRPr="00EE485F">
        <w:rPr>
          <w:lang w:val="la-Latn"/>
        </w:rPr>
        <w:t xml:space="preserve">. </w:t>
      </w:r>
      <w:r w:rsidR="00D9174B" w:rsidRPr="00EE485F">
        <w:rPr>
          <w:lang w:val="la-Latn"/>
        </w:rPr>
        <w:t xml:space="preserve">In </w:t>
      </w:r>
      <w:r w:rsidR="00D9174B" w:rsidRPr="00EE485F">
        <w:rPr>
          <w:rStyle w:val="Ort"/>
          <w:lang w:val="la-Latn"/>
        </w:rPr>
        <w:t>chorum</w:t>
      </w:r>
      <w:r w:rsidR="00D9174B" w:rsidRPr="00EE485F">
        <w:rPr>
          <w:lang w:val="la-Latn"/>
        </w:rPr>
        <w:t xml:space="preserve"> de patrono</w:t>
      </w:r>
      <w:r w:rsidR="00C94F95" w:rsidRPr="00EE485F">
        <w:rPr>
          <w:lang w:val="la-Latn"/>
        </w:rPr>
        <w:t xml:space="preserve">. </w:t>
      </w:r>
      <w:r w:rsidR="00D9174B" w:rsidRPr="00EE485F">
        <w:rPr>
          <w:lang w:val="la-Latn"/>
        </w:rPr>
        <w:t xml:space="preserve">Sequitur </w:t>
      </w:r>
      <w:r w:rsidR="008559D1" w:rsidRPr="00EE485F">
        <w:rPr>
          <w:lang w:val="la-Latn"/>
        </w:rPr>
        <w:t>[</w:t>
      </w:r>
      <w:r w:rsidR="00B734A0" w:rsidRPr="001047B1">
        <w:rPr>
          <w:lang w:val="la-Latn"/>
        </w:rPr>
        <w:t>KY</w:t>
      </w:r>
      <w:r w:rsidR="008559D1" w:rsidRPr="00EE485F">
        <w:rPr>
          <w:lang w:val="la-Latn"/>
        </w:rPr>
        <w:t>]</w:t>
      </w:r>
      <w:r w:rsidR="00D9174B" w:rsidRPr="00EE485F">
        <w:rPr>
          <w:lang w:val="la-Latn"/>
        </w:rPr>
        <w:t xml:space="preserve"> </w:t>
      </w:r>
      <w:r w:rsidR="00C1418F" w:rsidRPr="001B63A5">
        <w:rPr>
          <w:rStyle w:val="Incipit"/>
          <w:lang w:val="la-Latn"/>
        </w:rPr>
        <w:t>Kyrie eleison. Christe eleison. Kyrie eleison</w:t>
      </w:r>
      <w:r w:rsidR="00C94F95" w:rsidRPr="00EE485F">
        <w:rPr>
          <w:lang w:val="la-Latn"/>
        </w:rPr>
        <w:t xml:space="preserve">. </w:t>
      </w:r>
      <w:r w:rsidR="008559D1" w:rsidRPr="00EE485F">
        <w:rPr>
          <w:lang w:val="la-Latn"/>
        </w:rPr>
        <w:t>[</w:t>
      </w:r>
      <w:r w:rsidR="00D9174B" w:rsidRPr="00EE485F">
        <w:rPr>
          <w:lang w:val="la-Latn"/>
        </w:rPr>
        <w:t>PN</w:t>
      </w:r>
      <w:r w:rsidR="008559D1" w:rsidRPr="00EE485F">
        <w:rPr>
          <w:lang w:val="la-Latn"/>
        </w:rPr>
        <w:t>]</w:t>
      </w:r>
      <w:r w:rsidR="00D9174B" w:rsidRPr="00EE485F">
        <w:rPr>
          <w:lang w:val="la-Latn"/>
        </w:rPr>
        <w:t xml:space="preserve"> </w:t>
      </w:r>
      <w:r w:rsidR="00C1418F" w:rsidRPr="001B63A5">
        <w:rPr>
          <w:rStyle w:val="Incipit"/>
          <w:lang w:val="la-Latn"/>
        </w:rPr>
        <w:t>Pater noster</w:t>
      </w:r>
      <w:r w:rsidR="00760039" w:rsidRPr="00EE485F">
        <w:rPr>
          <w:lang w:val="la-Latn"/>
        </w:rPr>
        <w:t xml:space="preserve">. </w:t>
      </w:r>
      <w:r w:rsidR="00760039" w:rsidRPr="001B63A5">
        <w:rPr>
          <w:lang w:val="la-Latn"/>
        </w:rPr>
        <w:t>[_PN]</w:t>
      </w:r>
      <w:r w:rsidR="00C94F95" w:rsidRPr="00EE485F">
        <w:rPr>
          <w:lang w:val="la-Latn"/>
        </w:rPr>
        <w:t xml:space="preserve"> </w:t>
      </w:r>
      <w:r w:rsidR="00C1418F" w:rsidRPr="001B63A5">
        <w:rPr>
          <w:rStyle w:val="Incipit"/>
          <w:lang w:val="la-Latn"/>
        </w:rPr>
        <w:t>Et ne nos</w:t>
      </w:r>
      <w:r w:rsidR="00C94F95" w:rsidRPr="00EE485F">
        <w:rPr>
          <w:lang w:val="la-Latn"/>
        </w:rPr>
        <w:t xml:space="preserve">. </w:t>
      </w:r>
      <w:r w:rsidR="00D9174B" w:rsidRPr="00EE485F">
        <w:rPr>
          <w:lang w:val="la-Latn"/>
        </w:rPr>
        <w:t>VS</w:t>
      </w:r>
      <w:r w:rsidR="00CD49FC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Exultabunt sancti in gloria</w:t>
      </w:r>
      <w:r w:rsidR="00C94F95" w:rsidRPr="00EE485F">
        <w:rPr>
          <w:lang w:val="la-Latn"/>
        </w:rPr>
        <w:t xml:space="preserve">. </w:t>
      </w:r>
      <w:r w:rsidR="00D9174B" w:rsidRPr="00EE485F">
        <w:rPr>
          <w:lang w:val="la-Latn"/>
        </w:rPr>
        <w:t>OR</w:t>
      </w:r>
      <w:r w:rsidR="00DC2080" w:rsidRPr="00EE485F">
        <w:rPr>
          <w:lang w:val="la-Latn"/>
        </w:rPr>
        <w:t>C</w:t>
      </w:r>
      <w:r w:rsidR="00D9174B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Via sanct</w:t>
      </w:r>
      <w:r w:rsidR="00B734A0" w:rsidRPr="001B63A5">
        <w:rPr>
          <w:rStyle w:val="Incipit"/>
          <w:lang w:val="la-Latn"/>
        </w:rPr>
        <w:t>o</w:t>
      </w:r>
      <w:r w:rsidR="00C1418F" w:rsidRPr="00C1418F">
        <w:rPr>
          <w:rStyle w:val="Incipit"/>
          <w:lang w:val="la-Latn"/>
        </w:rPr>
        <w:t>rum omnium</w:t>
      </w:r>
      <w:r w:rsidR="00D9174B" w:rsidRPr="00EE485F">
        <w:rPr>
          <w:lang w:val="la-Latn"/>
        </w:rPr>
        <w:t xml:space="preserve"> in directum</w:t>
      </w:r>
      <w:r w:rsidR="001B39FE">
        <w:rPr>
          <w:lang w:val="la-Latn"/>
        </w:rPr>
        <w:t>.</w:t>
      </w:r>
    </w:p>
    <w:p w:rsidR="00D9174B" w:rsidRPr="00EE485F" w:rsidRDefault="00D9174B" w:rsidP="00C10675">
      <w:pPr>
        <w:rPr>
          <w:lang w:val="la-Latn"/>
        </w:rPr>
      </w:pPr>
      <w:r w:rsidRPr="00EE485F">
        <w:rPr>
          <w:rStyle w:val="Time1"/>
          <w:lang w:val="la-Latn"/>
        </w:rPr>
        <w:t>Ad missam</w:t>
      </w:r>
      <w:r w:rsidRPr="00EE485F">
        <w:rPr>
          <w:lang w:val="la-Latn"/>
        </w:rPr>
        <w:t xml:space="preserve"> </w:t>
      </w:r>
      <w:r w:rsidR="00C87E3F" w:rsidRPr="00EE485F">
        <w:rPr>
          <w:lang w:val="la-Latn"/>
        </w:rPr>
        <w:t>(</w:t>
      </w:r>
      <w:r w:rsidR="00AC0786" w:rsidRPr="001B63A5">
        <w:rPr>
          <w:lang w:val="la-Latn"/>
        </w:rPr>
        <w:t>20a</w:t>
      </w:r>
      <w:r w:rsidR="00C87E3F" w:rsidRPr="00EE485F">
        <w:rPr>
          <w:lang w:val="la-Latn"/>
        </w:rPr>
        <w:t>)</w:t>
      </w:r>
      <w:r w:rsidRPr="00EE485F">
        <w:rPr>
          <w:lang w:val="la-Latn"/>
        </w:rPr>
        <w:t xml:space="preserve"> </w:t>
      </w:r>
      <w:r w:rsidRPr="001B63A5">
        <w:rPr>
          <w:rStyle w:val="Funktion"/>
          <w:lang w:val="la-Latn"/>
        </w:rPr>
        <w:t>ministri</w:t>
      </w:r>
      <w:r w:rsidRPr="00EE485F">
        <w:rPr>
          <w:lang w:val="la-Latn"/>
        </w:rPr>
        <w:t xml:space="preserve"> casulis utuntur</w:t>
      </w:r>
      <w:r w:rsidR="00C94F95" w:rsidRPr="00EE485F">
        <w:rPr>
          <w:lang w:val="la-Latn"/>
        </w:rPr>
        <w:t xml:space="preserve">. </w:t>
      </w:r>
      <w:r w:rsidR="008559D1" w:rsidRPr="00EE485F">
        <w:rPr>
          <w:lang w:val="la-Latn"/>
        </w:rPr>
        <w:t>[</w:t>
      </w:r>
      <w:r w:rsidRPr="00EE485F">
        <w:rPr>
          <w:lang w:val="la-Latn"/>
        </w:rPr>
        <w:t>GL</w:t>
      </w:r>
      <w:r w:rsidR="008559D1" w:rsidRPr="00EE485F">
        <w:rPr>
          <w:lang w:val="la-Latn"/>
        </w:rPr>
        <w:t>]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fr-FR"/>
        </w:rPr>
        <w:t>Gloria in excelsis</w:t>
      </w:r>
      <w:r w:rsidRPr="00EE485F">
        <w:rPr>
          <w:lang w:val="la-Latn"/>
        </w:rPr>
        <w:t xml:space="preserve"> et </w:t>
      </w:r>
      <w:r w:rsidR="008559D1" w:rsidRPr="00EE485F">
        <w:rPr>
          <w:lang w:val="la-Latn"/>
        </w:rPr>
        <w:t>[</w:t>
      </w:r>
      <w:r w:rsidRPr="00EE485F">
        <w:rPr>
          <w:lang w:val="la-Latn"/>
        </w:rPr>
        <w:t>IM</w:t>
      </w:r>
      <w:r w:rsidR="008559D1" w:rsidRPr="00EE485F">
        <w:rPr>
          <w:lang w:val="la-Latn"/>
        </w:rPr>
        <w:t>]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fr-FR"/>
        </w:rPr>
        <w:t>Ite missa est</w:t>
      </w:r>
      <w:r w:rsidRPr="00EE485F">
        <w:rPr>
          <w:lang w:val="la-Latn"/>
        </w:rPr>
        <w:t xml:space="preserve"> non dicimus exceptis apostolorum nataliciis</w:t>
      </w:r>
      <w:r w:rsidR="00AF24A8" w:rsidRPr="00EE485F">
        <w:rPr>
          <w:lang w:val="la-Latn"/>
        </w:rPr>
        <w:t>.</w:t>
      </w:r>
    </w:p>
    <w:p w:rsidR="001B39FE" w:rsidRDefault="00D9174B" w:rsidP="00C10675">
      <w:pPr>
        <w:rPr>
          <w:lang w:val="la-Latn"/>
        </w:rPr>
      </w:pPr>
      <w:r w:rsidRPr="00EE485F">
        <w:rPr>
          <w:rStyle w:val="Time1"/>
          <w:lang w:val="la-Latn"/>
        </w:rPr>
        <w:t xml:space="preserve">Ad sextam et </w:t>
      </w:r>
      <w:r w:rsidR="008559D1" w:rsidRPr="00EE485F">
        <w:rPr>
          <w:rStyle w:val="Time1"/>
          <w:lang w:val="la-Latn"/>
        </w:rPr>
        <w:t>[</w:t>
      </w:r>
      <w:r w:rsidRPr="00EE485F">
        <w:rPr>
          <w:rStyle w:val="Time1"/>
          <w:lang w:val="la-Latn"/>
        </w:rPr>
        <w:t>ad</w:t>
      </w:r>
      <w:r w:rsidR="008559D1" w:rsidRPr="00EE485F">
        <w:rPr>
          <w:rStyle w:val="Time1"/>
          <w:lang w:val="la-Latn"/>
        </w:rPr>
        <w:t>]</w:t>
      </w:r>
      <w:r w:rsidRPr="00EE485F">
        <w:rPr>
          <w:rStyle w:val="Time1"/>
          <w:lang w:val="la-Latn"/>
        </w:rPr>
        <w:t xml:space="preserve"> nonam</w:t>
      </w:r>
      <w:r w:rsidRPr="00EE485F">
        <w:rPr>
          <w:lang w:val="la-Latn"/>
        </w:rPr>
        <w:t xml:space="preserve"> capitulum et oratio</w:t>
      </w:r>
      <w:r w:rsidR="00CD49FC" w:rsidRPr="00EE485F">
        <w:rPr>
          <w:lang w:val="la-Latn"/>
        </w:rPr>
        <w:t xml:space="preserve"> </w:t>
      </w:r>
      <w:r w:rsidRPr="00EE485F">
        <w:rPr>
          <w:lang w:val="la-Latn"/>
        </w:rPr>
        <w:t>quaecumque volueris de adventu domini</w:t>
      </w:r>
      <w:r w:rsidR="001B39FE">
        <w:rPr>
          <w:lang w:val="la-Latn"/>
        </w:rPr>
        <w:t>.</w:t>
      </w:r>
    </w:p>
    <w:p w:rsidR="00FE2B58" w:rsidRPr="00EE485F" w:rsidRDefault="00D9174B" w:rsidP="00C10675">
      <w:pPr>
        <w:rPr>
          <w:lang w:val="la-Latn"/>
        </w:rPr>
      </w:pPr>
      <w:r w:rsidRPr="00EE485F">
        <w:rPr>
          <w:rStyle w:val="Time1"/>
          <w:lang w:val="la-Latn"/>
        </w:rPr>
        <w:t>In secunda vespera</w:t>
      </w:r>
      <w:r w:rsidRPr="00EE485F">
        <w:rPr>
          <w:lang w:val="la-Latn"/>
        </w:rPr>
        <w:t xml:space="preserve"> </w:t>
      </w:r>
      <w:r w:rsidR="008559D1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pt-PT"/>
        </w:rPr>
        <w:t>Sede a dextris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RP </w:t>
      </w:r>
      <w:r w:rsidR="00C1418F" w:rsidRPr="00C1418F">
        <w:rPr>
          <w:rStyle w:val="Incipit"/>
          <w:lang w:val="pt-PT"/>
        </w:rPr>
        <w:t>Tu exurgens domine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 xml:space="preserve">quod </w:t>
      </w:r>
      <w:r w:rsidR="00FE2B58" w:rsidRPr="00EE485F">
        <w:rPr>
          <w:lang w:val="la-Latn"/>
        </w:rPr>
        <w:t>per duas he</w:t>
      </w:r>
      <w:r w:rsidRPr="00EE485F">
        <w:rPr>
          <w:lang w:val="la-Latn"/>
        </w:rPr>
        <w:t>domadas ad vespera</w:t>
      </w:r>
      <w:r w:rsidR="00FE2B58" w:rsidRPr="00EE485F">
        <w:rPr>
          <w:lang w:val="la-Latn"/>
        </w:rPr>
        <w:t>s</w:t>
      </w:r>
      <w:r w:rsidRPr="00EE485F">
        <w:rPr>
          <w:lang w:val="la-Latn"/>
        </w:rPr>
        <w:t xml:space="preserve"> cantatur</w:t>
      </w:r>
      <w:r w:rsidR="00C94F95" w:rsidRPr="00EE485F">
        <w:rPr>
          <w:lang w:val="la-Latn"/>
        </w:rPr>
        <w:t xml:space="preserve">. </w:t>
      </w:r>
      <w:r w:rsidR="00FE2B58" w:rsidRPr="00EE485F">
        <w:rPr>
          <w:lang w:val="la-Latn"/>
        </w:rPr>
        <w:t>AM</w:t>
      </w:r>
      <w:r w:rsidR="00CD49FC" w:rsidRPr="00EE485F">
        <w:rPr>
          <w:lang w:val="la-Latn"/>
        </w:rPr>
        <w:t xml:space="preserve"> </w:t>
      </w:r>
      <w:r w:rsidR="00C1418F" w:rsidRPr="00C1418F">
        <w:rPr>
          <w:rStyle w:val="Incipit"/>
          <w:lang w:val="pt-PT"/>
        </w:rPr>
        <w:t>Ne timeas Maria</w:t>
      </w:r>
      <w:r w:rsidR="00C94F95" w:rsidRPr="00EE485F">
        <w:rPr>
          <w:lang w:val="la-Latn"/>
        </w:rPr>
        <w:t>.</w:t>
      </w:r>
      <w:r w:rsidR="00C11963" w:rsidRPr="001B63A5">
        <w:rPr>
          <w:lang w:val="pt-PT"/>
        </w:rPr>
        <w:t xml:space="preserve"> </w:t>
      </w:r>
      <w:r w:rsidR="008559D1" w:rsidRPr="001B63A5">
        <w:rPr>
          <w:rStyle w:val="Time2"/>
          <w:lang w:val="pt-PT"/>
        </w:rPr>
        <w:t>[</w:t>
      </w:r>
      <w:r w:rsidR="00CA23ED" w:rsidRPr="001B63A5">
        <w:rPr>
          <w:rStyle w:val="Time2"/>
          <w:lang w:val="pt-PT"/>
        </w:rPr>
        <w:t>Ad processionem</w:t>
      </w:r>
      <w:r w:rsidR="008559D1" w:rsidRPr="001B63A5">
        <w:rPr>
          <w:rStyle w:val="Time2"/>
          <w:lang w:val="pt-PT"/>
        </w:rPr>
        <w:t>]</w:t>
      </w:r>
      <w:r w:rsidR="00CA23ED" w:rsidRPr="00EE485F">
        <w:rPr>
          <w:lang w:val="la-Latn"/>
        </w:rPr>
        <w:t xml:space="preserve"> </w:t>
      </w:r>
      <w:r w:rsidR="00CA23ED" w:rsidRPr="00EE485F">
        <w:rPr>
          <w:rStyle w:val="Ort"/>
          <w:lang w:val="la-Latn"/>
        </w:rPr>
        <w:t>a</w:t>
      </w:r>
      <w:r w:rsidR="00400785" w:rsidRPr="00EE485F">
        <w:rPr>
          <w:rStyle w:val="Ort"/>
          <w:lang w:val="la-Latn"/>
        </w:rPr>
        <w:t>d sanctam Mariam</w:t>
      </w:r>
      <w:r w:rsidRPr="00EE485F">
        <w:rPr>
          <w:lang w:val="la-Latn"/>
        </w:rPr>
        <w:t xml:space="preserve"> A</w:t>
      </w:r>
      <w:r w:rsidR="00CA23ED" w:rsidRPr="00EE485F">
        <w:rPr>
          <w:lang w:val="la-Latn"/>
        </w:rPr>
        <w:t>P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pt-PT"/>
        </w:rPr>
        <w:t>Angelus domini</w:t>
      </w:r>
      <w:r w:rsidR="00C94F95" w:rsidRPr="00EE485F">
        <w:rPr>
          <w:lang w:val="la-Latn"/>
        </w:rPr>
        <w:t xml:space="preserve">, </w:t>
      </w:r>
      <w:r w:rsidR="00FE2B58" w:rsidRPr="00EE485F">
        <w:rPr>
          <w:lang w:val="la-Latn"/>
        </w:rPr>
        <w:t xml:space="preserve">seu alia eius </w:t>
      </w:r>
      <w:r w:rsidRPr="00EE485F">
        <w:rPr>
          <w:lang w:val="la-Latn"/>
        </w:rPr>
        <w:t>compar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Interdum quoque </w:t>
      </w:r>
      <w:r w:rsidR="00FE2B58" w:rsidRPr="00EE485F">
        <w:rPr>
          <w:lang w:val="la-Latn"/>
        </w:rPr>
        <w:t>A</w:t>
      </w:r>
      <w:r w:rsidR="00CA23ED" w:rsidRPr="00EE485F">
        <w:rPr>
          <w:lang w:val="la-Latn"/>
        </w:rPr>
        <w:t>M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Beatam me dicent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 xml:space="preserve">cum </w:t>
      </w:r>
      <w:r w:rsidR="008559D1" w:rsidRPr="00EE485F">
        <w:rPr>
          <w:lang w:val="la-Latn"/>
        </w:rPr>
        <w:t>[</w:t>
      </w:r>
      <w:r w:rsidR="00FE2B58" w:rsidRPr="00EE485F">
        <w:rPr>
          <w:lang w:val="la-Latn"/>
        </w:rPr>
        <w:t>MA</w:t>
      </w:r>
      <w:r w:rsidR="008559D1" w:rsidRPr="00EE485F">
        <w:rPr>
          <w:lang w:val="la-Latn"/>
        </w:rPr>
        <w:t>]</w:t>
      </w:r>
      <w:r w:rsidR="00FE2B58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Magnificat</w:t>
      </w:r>
      <w:r w:rsidRPr="00EE485F">
        <w:rPr>
          <w:lang w:val="la-Latn"/>
        </w:rPr>
        <w:t xml:space="preserve"> privatis diebus usque in nativitatem domini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In hoc tempore nullum festu</w:t>
      </w:r>
      <w:r w:rsidR="00B734A0" w:rsidRPr="001B63A5">
        <w:rPr>
          <w:lang w:val="la-Latn"/>
        </w:rPr>
        <w:t>m</w:t>
      </w:r>
      <w:r w:rsidRPr="00EE485F">
        <w:rPr>
          <w:lang w:val="la-Latn"/>
        </w:rPr>
        <w:t xml:space="preserve"> cum tribus lectionibus celebratur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sed si quod p</w:t>
      </w:r>
      <w:r w:rsidR="00FE2B58" w:rsidRPr="00EE485F">
        <w:rPr>
          <w:lang w:val="la-Latn"/>
        </w:rPr>
        <w:t>r</w:t>
      </w:r>
      <w:r w:rsidRPr="00EE485F">
        <w:rPr>
          <w:lang w:val="la-Latn"/>
        </w:rPr>
        <w:t>opria</w:t>
      </w:r>
      <w:r w:rsidR="00FE2B58" w:rsidRPr="00EE485F">
        <w:rPr>
          <w:lang w:val="la-Latn"/>
        </w:rPr>
        <w:t>m</w:t>
      </w:r>
      <w:r w:rsidRPr="00EE485F">
        <w:rPr>
          <w:lang w:val="la-Latn"/>
        </w:rPr>
        <w:t xml:space="preserve"> habens missam occurrit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antiphona</w:t>
      </w:r>
      <w:r w:rsidR="00FE2B58" w:rsidRPr="00EE485F">
        <w:rPr>
          <w:lang w:val="la-Latn"/>
        </w:rPr>
        <w:t>m et orationem tantum recipit</w:t>
      </w:r>
      <w:r w:rsidR="00AF24A8" w:rsidRPr="00EE485F">
        <w:rPr>
          <w:lang w:val="la-Latn"/>
        </w:rPr>
        <w:t>.</w:t>
      </w:r>
    </w:p>
    <w:p w:rsidR="00FE2B58" w:rsidRPr="001B63A5" w:rsidRDefault="00B734A0" w:rsidP="002948B5">
      <w:pPr>
        <w:pStyle w:val="berschrift1"/>
        <w:rPr>
          <w:lang w:val="pt-PT"/>
        </w:rPr>
      </w:pPr>
      <w:r w:rsidRPr="001B63A5">
        <w:rPr>
          <w:lang w:val="pt-PT"/>
        </w:rPr>
        <w:lastRenderedPageBreak/>
        <w:t>FERIA SECUNDA</w:t>
      </w:r>
    </w:p>
    <w:p w:rsidR="00283EC6" w:rsidRPr="00EE485F" w:rsidRDefault="00E352DC" w:rsidP="00C10675">
      <w:pPr>
        <w:rPr>
          <w:lang w:val="la-Latn"/>
        </w:rPr>
      </w:pPr>
      <w:r w:rsidRPr="00EE485F">
        <w:rPr>
          <w:rStyle w:val="Time1"/>
          <w:lang w:val="la-Latn"/>
        </w:rPr>
        <w:t>[Ad matutin</w:t>
      </w:r>
      <w:r w:rsidR="007E7EE6" w:rsidRPr="001B63A5">
        <w:rPr>
          <w:rStyle w:val="Time1"/>
          <w:lang w:val="pt-PT"/>
        </w:rPr>
        <w:t>um</w:t>
      </w:r>
      <w:r w:rsidRPr="00EE485F">
        <w:rPr>
          <w:rStyle w:val="Time1"/>
          <w:lang w:val="la-Latn"/>
        </w:rPr>
        <w:t>]</w:t>
      </w:r>
      <w:r w:rsidR="003E5DEB" w:rsidRPr="00EE485F">
        <w:rPr>
          <w:lang w:val="la-Latn"/>
        </w:rPr>
        <w:t xml:space="preserve"> </w:t>
      </w:r>
      <w:r w:rsidR="00D9174B" w:rsidRPr="00EE485F">
        <w:rPr>
          <w:lang w:val="la-Latn"/>
        </w:rPr>
        <w:t>I</w:t>
      </w:r>
      <w:r w:rsidR="00FE2B58" w:rsidRPr="00EE485F">
        <w:rPr>
          <w:lang w:val="la-Latn"/>
        </w:rPr>
        <w:t>NV</w:t>
      </w:r>
      <w:r w:rsidR="00D9174B" w:rsidRPr="00EE485F">
        <w:rPr>
          <w:lang w:val="la-Latn"/>
        </w:rPr>
        <w:t xml:space="preserve"> </w:t>
      </w:r>
      <w:r w:rsidR="00C1418F" w:rsidRPr="00C1418F">
        <w:rPr>
          <w:rStyle w:val="Incipit"/>
          <w:lang w:val="pt-PT"/>
        </w:rPr>
        <w:t>Regem venturum dominum</w:t>
      </w:r>
      <w:r w:rsidR="00C94F95" w:rsidRPr="00EE485F">
        <w:rPr>
          <w:lang w:val="la-Latn"/>
        </w:rPr>
        <w:t xml:space="preserve">. </w:t>
      </w:r>
      <w:r w:rsidR="00FE2B58" w:rsidRPr="00EE485F">
        <w:rPr>
          <w:lang w:val="la-Latn"/>
        </w:rPr>
        <w:t>In hac et in qua</w:t>
      </w:r>
      <w:r w:rsidR="00D9174B" w:rsidRPr="00EE485F">
        <w:rPr>
          <w:lang w:val="la-Latn"/>
        </w:rPr>
        <w:t xml:space="preserve">libet privata </w:t>
      </w:r>
      <w:r w:rsidR="00C87E3F" w:rsidRPr="00EE485F">
        <w:rPr>
          <w:lang w:val="la-Latn"/>
        </w:rPr>
        <w:t>(</w:t>
      </w:r>
      <w:r w:rsidR="00AC0786" w:rsidRPr="001B63A5">
        <w:rPr>
          <w:lang w:val="la-Latn"/>
        </w:rPr>
        <w:t>20b</w:t>
      </w:r>
      <w:r w:rsidR="00C87E3F" w:rsidRPr="00EE485F">
        <w:rPr>
          <w:lang w:val="la-Latn"/>
        </w:rPr>
        <w:t>)</w:t>
      </w:r>
      <w:r w:rsidR="00D9174B" w:rsidRPr="00EE485F">
        <w:rPr>
          <w:lang w:val="la-Latn"/>
        </w:rPr>
        <w:t xml:space="preserve"> die omnia de adventu domini agenda sunt</w:t>
      </w:r>
      <w:r w:rsidR="00CD49FC" w:rsidRPr="00EE485F">
        <w:rPr>
          <w:lang w:val="la-Latn"/>
        </w:rPr>
        <w:t xml:space="preserve"> </w:t>
      </w:r>
      <w:r w:rsidR="00D9174B" w:rsidRPr="00EE485F">
        <w:rPr>
          <w:lang w:val="la-Latn"/>
        </w:rPr>
        <w:t>absque antiphonis super nocturnales et matutinales et vespertinales psalmos</w:t>
      </w:r>
      <w:r w:rsidR="00C94F95" w:rsidRPr="00EE485F">
        <w:rPr>
          <w:lang w:val="la-Latn"/>
        </w:rPr>
        <w:t xml:space="preserve">, </w:t>
      </w:r>
      <w:r w:rsidR="00D9174B" w:rsidRPr="00EE485F">
        <w:rPr>
          <w:lang w:val="la-Latn"/>
        </w:rPr>
        <w:t xml:space="preserve">excepto quod in proxima natalis domini </w:t>
      </w:r>
      <w:r w:rsidR="008D4CC2">
        <w:rPr>
          <w:lang w:val="la-Latn"/>
        </w:rPr>
        <w:t>ebdomada</w:t>
      </w:r>
      <w:r w:rsidR="00D9174B" w:rsidRPr="00EE485F">
        <w:rPr>
          <w:lang w:val="la-Latn"/>
        </w:rPr>
        <w:t xml:space="preserve">da </w:t>
      </w:r>
      <w:r w:rsidR="00FE2B58" w:rsidRPr="00EE485F">
        <w:rPr>
          <w:lang w:val="la-Latn"/>
        </w:rPr>
        <w:t>m</w:t>
      </w:r>
      <w:r w:rsidR="00D9174B" w:rsidRPr="00EE485F">
        <w:rPr>
          <w:lang w:val="la-Latn"/>
        </w:rPr>
        <w:t>atutin</w:t>
      </w:r>
      <w:r w:rsidR="00B734A0" w:rsidRPr="001B63A5">
        <w:rPr>
          <w:lang w:val="la-Latn"/>
        </w:rPr>
        <w:t>a</w:t>
      </w:r>
      <w:r w:rsidR="00D9174B" w:rsidRPr="00EE485F">
        <w:rPr>
          <w:lang w:val="la-Latn"/>
        </w:rPr>
        <w:t>e laudes</w:t>
      </w:r>
      <w:r w:rsidR="00FE2B58" w:rsidRPr="00EE485F">
        <w:rPr>
          <w:lang w:val="la-Latn"/>
        </w:rPr>
        <w:t xml:space="preserve"> </w:t>
      </w:r>
      <w:r w:rsidR="00D9174B" w:rsidRPr="00EE485F">
        <w:rPr>
          <w:lang w:val="la-Latn"/>
        </w:rPr>
        <w:t xml:space="preserve">cum </w:t>
      </w:r>
      <w:r w:rsidR="00FE2B58" w:rsidRPr="00EE485F">
        <w:rPr>
          <w:lang w:val="la-Latn"/>
        </w:rPr>
        <w:t>an</w:t>
      </w:r>
      <w:r w:rsidR="00D9174B" w:rsidRPr="00EE485F">
        <w:rPr>
          <w:lang w:val="la-Latn"/>
        </w:rPr>
        <w:t>tiphonis de adventu domini cantantur</w:t>
      </w:r>
      <w:r w:rsidR="00C94F95" w:rsidRPr="00EE485F">
        <w:rPr>
          <w:lang w:val="la-Latn"/>
        </w:rPr>
        <w:t xml:space="preserve">. </w:t>
      </w:r>
      <w:r w:rsidR="00D9174B" w:rsidRPr="00EE485F">
        <w:rPr>
          <w:lang w:val="la-Latn"/>
        </w:rPr>
        <w:t>Mai</w:t>
      </w:r>
      <w:r w:rsidR="00FE2B58" w:rsidRPr="00EE485F">
        <w:rPr>
          <w:lang w:val="la-Latn"/>
        </w:rPr>
        <w:t>o</w:t>
      </w:r>
      <w:r w:rsidR="00D9174B" w:rsidRPr="00EE485F">
        <w:rPr>
          <w:lang w:val="la-Latn"/>
        </w:rPr>
        <w:t>res quoque preces</w:t>
      </w:r>
      <w:r w:rsidR="00FE2B58" w:rsidRPr="00EE485F">
        <w:rPr>
          <w:lang w:val="la-Latn"/>
        </w:rPr>
        <w:t xml:space="preserve"> (37)</w:t>
      </w:r>
      <w:r w:rsidR="00400785" w:rsidRPr="00EE485F">
        <w:rPr>
          <w:lang w:val="la-Latn"/>
        </w:rPr>
        <w:t xml:space="preserve"> ad matutinum et vesperos dicendae sunt sequente oratione qualibet de adventu domini</w:t>
      </w:r>
      <w:r w:rsidR="00C94F95" w:rsidRPr="00EE485F">
        <w:rPr>
          <w:lang w:val="la-Latn"/>
        </w:rPr>
        <w:t xml:space="preserve">, </w:t>
      </w:r>
      <w:r w:rsidR="00400785" w:rsidRPr="00EE485F">
        <w:rPr>
          <w:lang w:val="la-Latn"/>
        </w:rPr>
        <w:t>non tamen dominica absque tribus quarti temporis diebus</w:t>
      </w:r>
      <w:r w:rsidR="00C94F95" w:rsidRPr="00EE485F">
        <w:rPr>
          <w:lang w:val="la-Latn"/>
        </w:rPr>
        <w:t xml:space="preserve">. </w:t>
      </w:r>
      <w:r w:rsidR="00400785" w:rsidRPr="00EE485F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Aspiciens</w:t>
      </w:r>
      <w:r w:rsidR="00B734A0" w:rsidRPr="001B63A5">
        <w:rPr>
          <w:lang w:val="pt-PT"/>
        </w:rPr>
        <w:t>,</w:t>
      </w:r>
      <w:r w:rsidR="00C94F95" w:rsidRPr="00EE485F">
        <w:rPr>
          <w:lang w:val="la-Latn"/>
        </w:rPr>
        <w:t xml:space="preserve"> </w:t>
      </w:r>
      <w:r w:rsidR="00400785" w:rsidRPr="00EE485F">
        <w:rPr>
          <w:lang w:val="la-Latn"/>
        </w:rPr>
        <w:t>R</w:t>
      </w:r>
      <w:r w:rsidR="00B734A0" w:rsidRPr="001B63A5">
        <w:rPr>
          <w:lang w:val="pt-PT"/>
        </w:rPr>
        <w:t>P</w:t>
      </w:r>
      <w:r w:rsidR="00C1418F" w:rsidRPr="00C1418F">
        <w:rPr>
          <w:rStyle w:val="Incipit"/>
          <w:rFonts w:eastAsia="Arial"/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Ecce dies venient</w:t>
      </w:r>
      <w:r w:rsidR="00C94F95" w:rsidRPr="00EE485F">
        <w:rPr>
          <w:lang w:val="la-Latn"/>
        </w:rPr>
        <w:t xml:space="preserve"> </w:t>
      </w:r>
      <w:r w:rsidR="00B734A0" w:rsidRPr="001B63A5">
        <w:rPr>
          <w:lang w:val="pt-PT"/>
        </w:rPr>
        <w:t>i</w:t>
      </w:r>
      <w:r w:rsidR="00400785" w:rsidRPr="00EE485F">
        <w:rPr>
          <w:lang w:val="la-Latn"/>
        </w:rPr>
        <w:t xml:space="preserve">nfra </w:t>
      </w:r>
      <w:r w:rsidR="008D4CC2">
        <w:rPr>
          <w:lang w:val="la-Latn"/>
        </w:rPr>
        <w:t>ebdomada</w:t>
      </w:r>
      <w:r w:rsidR="00400785" w:rsidRPr="00EE485F">
        <w:rPr>
          <w:lang w:val="la-Latn"/>
        </w:rPr>
        <w:t>dam non cantantur</w:t>
      </w:r>
      <w:r w:rsidR="00C94F95" w:rsidRPr="00EE485F">
        <w:rPr>
          <w:lang w:val="la-Latn"/>
        </w:rPr>
        <w:t xml:space="preserve">. </w:t>
      </w:r>
      <w:r w:rsidR="00400785" w:rsidRPr="00EE485F">
        <w:rPr>
          <w:lang w:val="la-Latn"/>
        </w:rPr>
        <w:t>Versus ad nocturnos ita ordinantur</w:t>
      </w:r>
      <w:r w:rsidR="00C94F95" w:rsidRPr="00EE485F">
        <w:rPr>
          <w:lang w:val="la-Latn"/>
        </w:rPr>
        <w:t xml:space="preserve">, </w:t>
      </w:r>
      <w:r w:rsidR="00400785" w:rsidRPr="00EE485F">
        <w:rPr>
          <w:lang w:val="la-Latn"/>
        </w:rPr>
        <w:t xml:space="preserve">ut </w:t>
      </w:r>
      <w:r w:rsidR="00400785" w:rsidRPr="00EE485F">
        <w:rPr>
          <w:rFonts w:eastAsia="Arial"/>
          <w:lang w:val="la-Latn"/>
        </w:rPr>
        <w:t xml:space="preserve">in </w:t>
      </w:r>
      <w:r w:rsidR="00400785" w:rsidRPr="00EE485F">
        <w:rPr>
          <w:lang w:val="la-Latn"/>
        </w:rPr>
        <w:t xml:space="preserve">secunda feria: VS </w:t>
      </w:r>
      <w:r w:rsidR="00C1418F" w:rsidRPr="00C1418F">
        <w:rPr>
          <w:rStyle w:val="Incipit"/>
          <w:lang w:val="la-Latn"/>
        </w:rPr>
        <w:t>Egredietur</w:t>
      </w:r>
      <w:r w:rsidR="00400785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 xml:space="preserve">virga </w:t>
      </w:r>
      <w:r w:rsidR="00400785" w:rsidRPr="00EE485F">
        <w:rPr>
          <w:lang w:val="la-Latn"/>
        </w:rPr>
        <w:t xml:space="preserve">et VS </w:t>
      </w:r>
      <w:r w:rsidR="00C1418F" w:rsidRPr="00C1418F">
        <w:rPr>
          <w:rStyle w:val="Incipit"/>
          <w:lang w:val="la-Latn"/>
        </w:rPr>
        <w:t>Egredietur dominus</w:t>
      </w:r>
      <w:r w:rsidR="00C94F95" w:rsidRPr="00EE485F">
        <w:rPr>
          <w:lang w:val="la-Latn"/>
        </w:rPr>
        <w:t xml:space="preserve">, </w:t>
      </w:r>
      <w:r w:rsidR="00400785" w:rsidRPr="00EE485F">
        <w:rPr>
          <w:lang w:val="la-Latn"/>
        </w:rPr>
        <w:t xml:space="preserve">in feria tertia: VS </w:t>
      </w:r>
      <w:r w:rsidR="00C1418F" w:rsidRPr="00C1418F">
        <w:rPr>
          <w:rStyle w:val="Incipit"/>
          <w:lang w:val="la-Latn"/>
        </w:rPr>
        <w:t xml:space="preserve">Egredietur dominus </w:t>
      </w:r>
      <w:r w:rsidR="00400785" w:rsidRPr="00EE485F">
        <w:rPr>
          <w:lang w:val="la-Latn"/>
        </w:rPr>
        <w:t xml:space="preserve">et </w:t>
      </w:r>
      <w:r w:rsidR="008559D1" w:rsidRPr="00EE485F">
        <w:rPr>
          <w:lang w:val="la-Latn"/>
        </w:rPr>
        <w:t>[</w:t>
      </w:r>
      <w:r w:rsidR="00400785" w:rsidRPr="00EE485F">
        <w:rPr>
          <w:lang w:val="la-Latn"/>
        </w:rPr>
        <w:t>VS</w:t>
      </w:r>
      <w:r w:rsidR="008559D1" w:rsidRPr="00EE485F">
        <w:rPr>
          <w:lang w:val="la-Latn"/>
        </w:rPr>
        <w:t>]</w:t>
      </w:r>
      <w:r w:rsidR="00400785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Ex Sion species</w:t>
      </w:r>
      <w:r w:rsidR="00400785" w:rsidRPr="00EE485F">
        <w:rPr>
          <w:lang w:val="la-Latn"/>
        </w:rPr>
        <w:t xml:space="preserve"> dicantur</w:t>
      </w:r>
      <w:r w:rsidR="00C94F95" w:rsidRPr="00EE485F">
        <w:rPr>
          <w:lang w:val="la-Latn"/>
        </w:rPr>
        <w:t xml:space="preserve">. </w:t>
      </w:r>
      <w:r w:rsidR="00400785" w:rsidRPr="00EE485F">
        <w:rPr>
          <w:lang w:val="la-Latn"/>
        </w:rPr>
        <w:t>Talis versuum ordinatio ad nocturnos est observanda</w:t>
      </w:r>
      <w:r w:rsidR="00C94F95" w:rsidRPr="00EE485F">
        <w:rPr>
          <w:lang w:val="la-Latn"/>
        </w:rPr>
        <w:t xml:space="preserve">, </w:t>
      </w:r>
      <w:r w:rsidR="00400785" w:rsidRPr="00EE485F">
        <w:rPr>
          <w:lang w:val="la-Latn"/>
        </w:rPr>
        <w:t xml:space="preserve">quotiens per annum alicuius festi </w:t>
      </w:r>
      <w:r w:rsidR="00C87E3F" w:rsidRPr="00EE485F">
        <w:rPr>
          <w:rFonts w:eastAsia="Arial"/>
          <w:lang w:val="la-Latn"/>
        </w:rPr>
        <w:t>(</w:t>
      </w:r>
      <w:r w:rsidR="00AC0786" w:rsidRPr="001B63A5">
        <w:rPr>
          <w:rFonts w:eastAsia="Arial"/>
          <w:lang w:val="la-Latn"/>
        </w:rPr>
        <w:t>21a</w:t>
      </w:r>
      <w:r w:rsidR="00C87E3F" w:rsidRPr="00EE485F">
        <w:rPr>
          <w:rFonts w:eastAsia="Arial"/>
          <w:lang w:val="la-Latn"/>
        </w:rPr>
        <w:t>)</w:t>
      </w:r>
      <w:r w:rsidR="00400785" w:rsidRPr="00EE485F">
        <w:rPr>
          <w:rFonts w:eastAsia="Arial"/>
          <w:lang w:val="la-Latn"/>
        </w:rPr>
        <w:t xml:space="preserve"> </w:t>
      </w:r>
      <w:r w:rsidR="00400785" w:rsidRPr="00EE485F">
        <w:rPr>
          <w:lang w:val="la-Latn"/>
        </w:rPr>
        <w:t>versuum repetitio est co</w:t>
      </w:r>
      <w:r w:rsidR="003D3D46" w:rsidRPr="001B63A5">
        <w:rPr>
          <w:lang w:val="la-Latn"/>
        </w:rPr>
        <w:t>n</w:t>
      </w:r>
      <w:r w:rsidR="00400785" w:rsidRPr="00EE485F">
        <w:rPr>
          <w:lang w:val="la-Latn"/>
        </w:rPr>
        <w:t>tinuanda</w:t>
      </w:r>
      <w:r w:rsidR="00C94F95" w:rsidRPr="00EE485F">
        <w:rPr>
          <w:lang w:val="la-Latn"/>
        </w:rPr>
        <w:t xml:space="preserve">. </w:t>
      </w:r>
      <w:r w:rsidR="008559D1" w:rsidRPr="001B63A5">
        <w:rPr>
          <w:rStyle w:val="Time2"/>
          <w:lang w:val="la-Latn"/>
        </w:rPr>
        <w:t>[</w:t>
      </w:r>
      <w:r w:rsidR="00F43148" w:rsidRPr="001B63A5">
        <w:rPr>
          <w:rStyle w:val="Time2"/>
          <w:lang w:val="la-Latn"/>
        </w:rPr>
        <w:t>Ad processionem]</w:t>
      </w:r>
      <w:r w:rsidR="00CA23ED" w:rsidRPr="001B63A5">
        <w:rPr>
          <w:lang w:val="la-Latn"/>
        </w:rPr>
        <w:t xml:space="preserve"> a</w:t>
      </w:r>
      <w:r w:rsidR="00D26961" w:rsidRPr="001B63A5">
        <w:rPr>
          <w:lang w:val="la-Latn"/>
        </w:rPr>
        <w:t>d</w:t>
      </w:r>
      <w:r w:rsidR="00400785" w:rsidRPr="001B63A5">
        <w:rPr>
          <w:lang w:val="la-Latn"/>
        </w:rPr>
        <w:t xml:space="preserve"> </w:t>
      </w:r>
      <w:r w:rsidR="00400785" w:rsidRPr="001B63A5">
        <w:rPr>
          <w:rStyle w:val="Ort"/>
          <w:lang w:val="la-Latn"/>
        </w:rPr>
        <w:t>s</w:t>
      </w:r>
      <w:r w:rsidR="00D26961" w:rsidRPr="001B63A5">
        <w:rPr>
          <w:rStyle w:val="Ort"/>
          <w:lang w:val="la-Latn"/>
        </w:rPr>
        <w:t>anctam</w:t>
      </w:r>
      <w:r w:rsidR="00400785" w:rsidRPr="001B63A5">
        <w:rPr>
          <w:rStyle w:val="Ort"/>
          <w:lang w:val="la-Latn"/>
        </w:rPr>
        <w:t xml:space="preserve"> M</w:t>
      </w:r>
      <w:r w:rsidR="00D26961" w:rsidRPr="001B63A5">
        <w:rPr>
          <w:rStyle w:val="Ort"/>
          <w:lang w:val="la-Latn"/>
        </w:rPr>
        <w:t>ariam</w:t>
      </w:r>
      <w:r w:rsidR="00400785" w:rsidRPr="001B63A5">
        <w:rPr>
          <w:lang w:val="la-Latn"/>
        </w:rPr>
        <w:t xml:space="preserve"> </w:t>
      </w:r>
      <w:r w:rsidR="00D26961" w:rsidRPr="001B63A5">
        <w:rPr>
          <w:lang w:val="la-Latn"/>
        </w:rPr>
        <w:t>A</w:t>
      </w:r>
      <w:r w:rsidR="00CA23ED" w:rsidRPr="001B63A5">
        <w:rPr>
          <w:lang w:val="la-Latn"/>
        </w:rPr>
        <w:t>P</w:t>
      </w:r>
      <w:r w:rsidR="00400785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Missus est Gabriel angelus</w:t>
      </w:r>
      <w:r w:rsidR="00D26961" w:rsidRPr="00EE485F">
        <w:rPr>
          <w:lang w:val="la-Latn"/>
        </w:rPr>
        <w:t xml:space="preserve"> </w:t>
      </w:r>
      <w:r w:rsidR="00400785" w:rsidRPr="00EE485F">
        <w:rPr>
          <w:lang w:val="la-Latn"/>
        </w:rPr>
        <w:t>super psal</w:t>
      </w:r>
      <w:r w:rsidR="00D26961" w:rsidRPr="00EE485F">
        <w:rPr>
          <w:lang w:val="la-Latn"/>
        </w:rPr>
        <w:t>m</w:t>
      </w:r>
      <w:r w:rsidR="00400785" w:rsidRPr="00EE485F">
        <w:rPr>
          <w:lang w:val="la-Latn"/>
        </w:rPr>
        <w:t xml:space="preserve">os usuales et ita deinceps </w:t>
      </w:r>
      <w:r w:rsidR="00400785" w:rsidRPr="00EE485F">
        <w:rPr>
          <w:rFonts w:eastAsia="Arial"/>
          <w:lang w:val="la-Latn"/>
        </w:rPr>
        <w:t xml:space="preserve">in </w:t>
      </w:r>
      <w:r w:rsidR="00400785" w:rsidRPr="00EE485F">
        <w:rPr>
          <w:lang w:val="la-Latn"/>
        </w:rPr>
        <w:t>privatis noctibus</w:t>
      </w:r>
      <w:r w:rsidR="00C94F95" w:rsidRPr="00EE485F">
        <w:rPr>
          <w:lang w:val="la-Latn"/>
        </w:rPr>
        <w:t xml:space="preserve">. </w:t>
      </w:r>
      <w:r w:rsidR="00400785" w:rsidRPr="00EE485F">
        <w:rPr>
          <w:lang w:val="la-Latn"/>
        </w:rPr>
        <w:t xml:space="preserve">Feria </w:t>
      </w:r>
      <w:r w:rsidR="00D26961" w:rsidRPr="00EE485F">
        <w:rPr>
          <w:lang w:val="la-Latn"/>
        </w:rPr>
        <w:t xml:space="preserve">secunda </w:t>
      </w:r>
    </w:p>
    <w:p w:rsidR="00C1418F" w:rsidRPr="00C1418F" w:rsidRDefault="00283EC6" w:rsidP="00C10675">
      <w:pPr>
        <w:rPr>
          <w:rStyle w:val="Incipit"/>
          <w:lang w:val="la-Latn"/>
        </w:rPr>
      </w:pPr>
      <w:r w:rsidRPr="008262EE">
        <w:rPr>
          <w:rStyle w:val="Time1"/>
          <w:lang w:val="la-Latn"/>
        </w:rPr>
        <w:t>A</w:t>
      </w:r>
      <w:r w:rsidR="00400785" w:rsidRPr="00EE485F">
        <w:rPr>
          <w:rStyle w:val="Time1"/>
          <w:lang w:val="la-Latn"/>
        </w:rPr>
        <w:t>d primam</w:t>
      </w:r>
      <w:r w:rsidR="00400785" w:rsidRPr="00EE485F">
        <w:rPr>
          <w:lang w:val="la-Latn"/>
        </w:rPr>
        <w:t xml:space="preserve"> </w:t>
      </w:r>
      <w:r w:rsidR="008559D1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Qui venturus</w:t>
      </w:r>
      <w:r w:rsidR="00AF24A8" w:rsidRPr="00EE485F">
        <w:rPr>
          <w:lang w:val="la-Latn"/>
        </w:rPr>
        <w:t>.</w:t>
      </w:r>
    </w:p>
    <w:p w:rsidR="001B39FE" w:rsidRDefault="00400785" w:rsidP="00C10675">
      <w:pPr>
        <w:rPr>
          <w:lang w:val="la-Latn"/>
        </w:rPr>
      </w:pPr>
      <w:r w:rsidRPr="00EE485F">
        <w:rPr>
          <w:rStyle w:val="Time1"/>
          <w:lang w:val="la-Latn"/>
        </w:rPr>
        <w:t>Ad</w:t>
      </w:r>
      <w:r w:rsidR="00D26961" w:rsidRPr="00EE485F">
        <w:rPr>
          <w:rStyle w:val="Time1"/>
          <w:lang w:val="la-Latn"/>
        </w:rPr>
        <w:t xml:space="preserve"> tertiam</w:t>
      </w:r>
      <w:r w:rsidRPr="00EE485F">
        <w:rPr>
          <w:lang w:val="la-Latn"/>
        </w:rPr>
        <w:t xml:space="preserve"> </w:t>
      </w:r>
      <w:r w:rsidR="008559D1" w:rsidRPr="00EE485F">
        <w:rPr>
          <w:lang w:val="la-Latn"/>
        </w:rPr>
        <w:t>[</w:t>
      </w:r>
      <w:r w:rsidR="00D26961" w:rsidRPr="00EE485F">
        <w:rPr>
          <w:lang w:val="la-Latn"/>
        </w:rPr>
        <w:t>AN</w:t>
      </w:r>
      <w:r w:rsidR="008559D1" w:rsidRPr="00EE485F">
        <w:rPr>
          <w:lang w:val="la-Latn"/>
        </w:rPr>
        <w:t>]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Veni et libera</w:t>
      </w:r>
      <w:r w:rsidR="00C94F95" w:rsidRPr="00EE485F">
        <w:rPr>
          <w:lang w:val="la-Latn"/>
        </w:rPr>
        <w:t xml:space="preserve">. </w:t>
      </w:r>
      <w:r w:rsidR="00D26961" w:rsidRPr="00EE485F">
        <w:rPr>
          <w:rFonts w:eastAsia="Arial"/>
          <w:lang w:val="la-Latn"/>
        </w:rPr>
        <w:t>VS</w:t>
      </w:r>
      <w:r w:rsidRPr="00EE485F">
        <w:rPr>
          <w:rFonts w:eastAsia="Arial"/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Timebunt gentes</w:t>
      </w:r>
      <w:r w:rsidR="001B39FE">
        <w:rPr>
          <w:lang w:val="la-Latn"/>
        </w:rPr>
        <w:t>.</w:t>
      </w:r>
    </w:p>
    <w:p w:rsidR="00D26961" w:rsidRPr="00EE485F" w:rsidRDefault="00400785" w:rsidP="00C10675">
      <w:pPr>
        <w:rPr>
          <w:lang w:val="la-Latn"/>
        </w:rPr>
      </w:pPr>
      <w:r w:rsidRPr="00EE485F">
        <w:rPr>
          <w:rStyle w:val="Time1"/>
          <w:lang w:val="la-Latn"/>
        </w:rPr>
        <w:t xml:space="preserve">Ad </w:t>
      </w:r>
      <w:r w:rsidR="00D26961" w:rsidRPr="00EE485F">
        <w:rPr>
          <w:rStyle w:val="Time1"/>
          <w:lang w:val="la-Latn"/>
        </w:rPr>
        <w:t>sextam</w:t>
      </w:r>
      <w:r w:rsidR="00D26961" w:rsidRPr="00EE485F">
        <w:rPr>
          <w:lang w:val="la-Latn"/>
        </w:rPr>
        <w:t xml:space="preserve"> </w:t>
      </w:r>
      <w:r w:rsidR="008559D1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Tuam domine</w:t>
      </w:r>
      <w:r w:rsidR="00C94F95" w:rsidRPr="00EE485F">
        <w:rPr>
          <w:lang w:val="la-Latn"/>
        </w:rPr>
        <w:t xml:space="preserve">. </w:t>
      </w:r>
      <w:r w:rsidR="00D26961" w:rsidRPr="00EE485F">
        <w:rPr>
          <w:lang w:val="la-Latn"/>
        </w:rPr>
        <w:t xml:space="preserve">VS </w:t>
      </w:r>
      <w:r w:rsidR="00C1418F" w:rsidRPr="00C1418F">
        <w:rPr>
          <w:rStyle w:val="Incipit"/>
          <w:lang w:val="it-IT"/>
        </w:rPr>
        <w:t>Memento nostri domine</w:t>
      </w:r>
      <w:r w:rsidR="00AF24A8" w:rsidRPr="00EE485F">
        <w:rPr>
          <w:lang w:val="la-Latn"/>
        </w:rPr>
        <w:t>.</w:t>
      </w:r>
    </w:p>
    <w:p w:rsidR="007E7EE6" w:rsidRDefault="00400785" w:rsidP="00C10675">
      <w:pPr>
        <w:rPr>
          <w:rStyle w:val="Incipit"/>
          <w:lang w:val="pt-PT"/>
        </w:rPr>
      </w:pPr>
      <w:r w:rsidRPr="00EE485F">
        <w:rPr>
          <w:rStyle w:val="Time1"/>
          <w:lang w:val="la-Latn"/>
        </w:rPr>
        <w:t>Ad</w:t>
      </w:r>
      <w:r w:rsidR="00D26961" w:rsidRPr="00EE485F">
        <w:rPr>
          <w:rStyle w:val="Time1"/>
          <w:lang w:val="la-Latn"/>
        </w:rPr>
        <w:t xml:space="preserve"> nonam</w:t>
      </w:r>
      <w:r w:rsidR="00D26961" w:rsidRPr="00EE485F">
        <w:rPr>
          <w:lang w:val="la-Latn"/>
        </w:rPr>
        <w:t xml:space="preserve"> </w:t>
      </w:r>
      <w:r w:rsidR="008559D1" w:rsidRPr="00EE485F">
        <w:rPr>
          <w:lang w:val="la-Latn"/>
        </w:rPr>
        <w:t>[</w:t>
      </w:r>
      <w:r w:rsidR="00D26961" w:rsidRPr="00EE485F">
        <w:rPr>
          <w:lang w:val="la-Latn"/>
        </w:rPr>
        <w:t>AN</w:t>
      </w:r>
      <w:r w:rsidR="008559D1" w:rsidRPr="00EE485F">
        <w:rPr>
          <w:lang w:val="la-Latn"/>
        </w:rPr>
        <w:t>]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it-IT"/>
        </w:rPr>
        <w:t>In tuo adventu</w:t>
      </w:r>
      <w:r w:rsidR="00C94F95" w:rsidRPr="00EE485F">
        <w:rPr>
          <w:lang w:val="la-Latn"/>
        </w:rPr>
        <w:t xml:space="preserve">. </w:t>
      </w:r>
      <w:r w:rsidR="00D26961" w:rsidRPr="00EE485F">
        <w:rPr>
          <w:lang w:val="la-Latn"/>
        </w:rPr>
        <w:t xml:space="preserve">VS </w:t>
      </w:r>
      <w:r w:rsidR="00C1418F" w:rsidRPr="00C1418F">
        <w:rPr>
          <w:rStyle w:val="Incipit"/>
          <w:lang w:val="pt-PT"/>
        </w:rPr>
        <w:t>Domine deus virtutum</w:t>
      </w:r>
      <w:r w:rsidR="00AF24A8" w:rsidRPr="00EE485F">
        <w:rPr>
          <w:lang w:val="la-Latn"/>
        </w:rPr>
        <w:t>.</w:t>
      </w:r>
    </w:p>
    <w:p w:rsidR="00884AB9" w:rsidRPr="001B63A5" w:rsidRDefault="00884AB9" w:rsidP="002948B5">
      <w:pPr>
        <w:pStyle w:val="berschrift1"/>
        <w:rPr>
          <w:lang w:val="pt-PT"/>
        </w:rPr>
      </w:pPr>
      <w:r w:rsidRPr="001B63A5">
        <w:rPr>
          <w:lang w:val="pt-PT"/>
        </w:rPr>
        <w:t>FERIA SECUNDA</w:t>
      </w:r>
    </w:p>
    <w:p w:rsidR="00400785" w:rsidRPr="001B63A5" w:rsidRDefault="00884AB9" w:rsidP="007E7EE6">
      <w:pPr>
        <w:rPr>
          <w:shd w:val="clear" w:color="auto" w:fill="CCFFCC"/>
        </w:rPr>
      </w:pPr>
      <w:r w:rsidRPr="00884AB9">
        <w:rPr>
          <w:rStyle w:val="Time1"/>
          <w:lang w:val="de-DE"/>
        </w:rPr>
        <w:t>[In matutinis laudibus]</w:t>
      </w:r>
      <w:r w:rsidRPr="00884AB9">
        <w:rPr>
          <w:lang w:val="de-DE"/>
        </w:rPr>
        <w:t xml:space="preserve"> </w:t>
      </w:r>
      <w:r w:rsidR="00D26961" w:rsidRPr="00EE485F">
        <w:rPr>
          <w:lang w:val="la-Latn"/>
        </w:rPr>
        <w:t>A</w:t>
      </w:r>
      <w:r w:rsidR="007E7EE6" w:rsidRPr="00884AB9">
        <w:rPr>
          <w:lang w:val="de-DE"/>
        </w:rPr>
        <w:t>B</w:t>
      </w:r>
      <w:r w:rsidR="00400785" w:rsidRPr="00EE485F">
        <w:rPr>
          <w:lang w:val="la-Latn"/>
        </w:rPr>
        <w:t xml:space="preserve"> </w:t>
      </w:r>
      <w:r w:rsidR="00C1418F" w:rsidRPr="001B63A5">
        <w:rPr>
          <w:rStyle w:val="Incipit"/>
        </w:rPr>
        <w:t>Angelus domini</w:t>
      </w:r>
      <w:r w:rsidR="00C94F95" w:rsidRPr="00EE485F">
        <w:rPr>
          <w:lang w:val="la-Latn"/>
        </w:rPr>
        <w:t xml:space="preserve">. </w:t>
      </w:r>
      <w:r w:rsidRPr="00884AB9">
        <w:rPr>
          <w:rStyle w:val="Time1"/>
          <w:lang w:val="de-DE"/>
        </w:rPr>
        <w:t>[Ad vesperas]</w:t>
      </w:r>
      <w:r>
        <w:rPr>
          <w:lang w:val="de-DE"/>
        </w:rPr>
        <w:t xml:space="preserve"> </w:t>
      </w:r>
      <w:r w:rsidR="00D26961" w:rsidRPr="00EE485F">
        <w:rPr>
          <w:lang w:val="la-Latn"/>
        </w:rPr>
        <w:t>A</w:t>
      </w:r>
      <w:r w:rsidR="00F305FB" w:rsidRPr="00EE485F">
        <w:rPr>
          <w:lang w:val="la-Latn"/>
        </w:rPr>
        <w:t>M</w:t>
      </w:r>
      <w:r w:rsidR="00400785" w:rsidRPr="00EE485F">
        <w:rPr>
          <w:lang w:val="la-Latn"/>
        </w:rPr>
        <w:t xml:space="preserve"> </w:t>
      </w:r>
      <w:r w:rsidR="00C1418F" w:rsidRPr="001B63A5">
        <w:rPr>
          <w:rStyle w:val="Incipit"/>
        </w:rPr>
        <w:t>Hierusalem</w:t>
      </w:r>
      <w:r w:rsidR="00AF24A8" w:rsidRPr="00EE485F">
        <w:rPr>
          <w:lang w:val="la-Latn"/>
        </w:rPr>
        <w:t>.</w:t>
      </w:r>
    </w:p>
    <w:p w:rsidR="00D26961" w:rsidRPr="001B63A5" w:rsidRDefault="003D3D46" w:rsidP="002948B5">
      <w:pPr>
        <w:pStyle w:val="berschrift1"/>
        <w:rPr>
          <w:lang w:val="de-AT"/>
        </w:rPr>
      </w:pPr>
      <w:r w:rsidRPr="001B63A5">
        <w:rPr>
          <w:lang w:val="de-AT"/>
        </w:rPr>
        <w:t>FERIA TERTIA</w:t>
      </w:r>
    </w:p>
    <w:p w:rsidR="00C1418F" w:rsidRPr="00321677" w:rsidRDefault="00884AB9" w:rsidP="00C10675">
      <w:pPr>
        <w:rPr>
          <w:rStyle w:val="Incipit"/>
          <w:lang w:val="it-IT"/>
        </w:rPr>
      </w:pPr>
      <w:r w:rsidRPr="00321677">
        <w:rPr>
          <w:rStyle w:val="Time1"/>
          <w:lang w:val="it-IT"/>
        </w:rPr>
        <w:t>[In matutinis laudibus]</w:t>
      </w:r>
      <w:r w:rsidRPr="00321677">
        <w:rPr>
          <w:lang w:val="it-IT"/>
        </w:rPr>
        <w:t xml:space="preserve"> </w:t>
      </w:r>
      <w:r w:rsidR="008559D1" w:rsidRPr="00EE485F">
        <w:rPr>
          <w:lang w:val="la-Latn"/>
        </w:rPr>
        <w:t>A</w:t>
      </w:r>
      <w:r w:rsidRPr="00321677">
        <w:rPr>
          <w:lang w:val="it-IT"/>
        </w:rPr>
        <w:t>B</w:t>
      </w:r>
      <w:r w:rsidR="008559D1" w:rsidRPr="00EE485F">
        <w:rPr>
          <w:lang w:val="la-Latn"/>
        </w:rPr>
        <w:t xml:space="preserve"> </w:t>
      </w:r>
      <w:r w:rsidR="00C1418F" w:rsidRPr="00321677">
        <w:rPr>
          <w:rStyle w:val="Incipit"/>
          <w:lang w:val="it-IT"/>
        </w:rPr>
        <w:t>Antequam convenirent</w:t>
      </w:r>
      <w:r w:rsidR="00C94F95" w:rsidRPr="00EE485F">
        <w:rPr>
          <w:lang w:val="la-Latn"/>
        </w:rPr>
        <w:t xml:space="preserve">. </w:t>
      </w:r>
      <w:r w:rsidRPr="00EE485F">
        <w:rPr>
          <w:rStyle w:val="Time1"/>
          <w:rFonts w:eastAsia="Arial"/>
          <w:lang w:val="la-Latn"/>
        </w:rPr>
        <w:t>[Ad vesperas]</w:t>
      </w:r>
      <w:r w:rsidR="00D26961" w:rsidRPr="00EE485F">
        <w:rPr>
          <w:lang w:val="la-Latn"/>
        </w:rPr>
        <w:t>A</w:t>
      </w:r>
      <w:r w:rsidR="00F305FB" w:rsidRPr="00EE485F">
        <w:rPr>
          <w:lang w:val="la-Latn"/>
        </w:rPr>
        <w:t>M</w:t>
      </w:r>
      <w:r w:rsidR="00400785" w:rsidRPr="00EE485F">
        <w:rPr>
          <w:lang w:val="la-Latn"/>
        </w:rPr>
        <w:t xml:space="preserve"> </w:t>
      </w:r>
      <w:r w:rsidR="00C1418F" w:rsidRPr="00321677">
        <w:rPr>
          <w:rStyle w:val="Incipit"/>
          <w:lang w:val="it-IT"/>
        </w:rPr>
        <w:t>Qu</w:t>
      </w:r>
      <w:r w:rsidR="003D3D46" w:rsidRPr="00321677">
        <w:rPr>
          <w:rStyle w:val="Incipit"/>
          <w:lang w:val="it-IT"/>
        </w:rPr>
        <w:t>a</w:t>
      </w:r>
      <w:r w:rsidR="00C1418F" w:rsidRPr="00321677">
        <w:rPr>
          <w:rStyle w:val="Incipit"/>
          <w:lang w:val="it-IT"/>
        </w:rPr>
        <w:t>erite dominum</w:t>
      </w:r>
      <w:r w:rsidR="00AF24A8" w:rsidRPr="00EE485F">
        <w:rPr>
          <w:lang w:val="la-Latn"/>
        </w:rPr>
        <w:t>.</w:t>
      </w:r>
    </w:p>
    <w:p w:rsidR="00D26961" w:rsidRPr="00321677" w:rsidRDefault="003D3D46" w:rsidP="002948B5">
      <w:pPr>
        <w:pStyle w:val="berschrift1"/>
        <w:rPr>
          <w:lang w:val="it-IT"/>
        </w:rPr>
      </w:pPr>
      <w:r w:rsidRPr="00321677">
        <w:rPr>
          <w:lang w:val="it-IT"/>
        </w:rPr>
        <w:t>FERIA QUARTA</w:t>
      </w:r>
    </w:p>
    <w:p w:rsidR="00D26961" w:rsidRPr="00EE485F" w:rsidRDefault="00884AB9" w:rsidP="00C10675">
      <w:pPr>
        <w:rPr>
          <w:lang w:val="la-Latn"/>
        </w:rPr>
      </w:pPr>
      <w:r w:rsidRPr="00321677">
        <w:rPr>
          <w:rStyle w:val="Time1"/>
          <w:lang w:val="it-IT"/>
        </w:rPr>
        <w:t>[In matutinis laudibus]</w:t>
      </w:r>
      <w:r w:rsidRPr="00321677">
        <w:rPr>
          <w:lang w:val="it-IT"/>
        </w:rPr>
        <w:t xml:space="preserve"> </w:t>
      </w:r>
      <w:r w:rsidR="008559D1" w:rsidRPr="00EE485F">
        <w:rPr>
          <w:lang w:val="la-Latn"/>
        </w:rPr>
        <w:t>A</w:t>
      </w:r>
      <w:r w:rsidRPr="00321677">
        <w:rPr>
          <w:lang w:val="it-IT"/>
        </w:rPr>
        <w:t>B</w:t>
      </w:r>
      <w:r w:rsidR="008559D1" w:rsidRPr="00EE485F">
        <w:rPr>
          <w:lang w:val="la-Latn"/>
        </w:rPr>
        <w:t xml:space="preserve"> </w:t>
      </w:r>
      <w:r w:rsidR="00C1418F" w:rsidRPr="00321677">
        <w:rPr>
          <w:rStyle w:val="Incipit"/>
          <w:lang w:val="it-IT"/>
        </w:rPr>
        <w:t>De Sion exibit</w:t>
      </w:r>
      <w:r w:rsidR="00C94F95" w:rsidRPr="00EE485F">
        <w:rPr>
          <w:lang w:val="la-Latn"/>
        </w:rPr>
        <w:t xml:space="preserve">. </w:t>
      </w:r>
      <w:r w:rsidRPr="00EE485F">
        <w:rPr>
          <w:rStyle w:val="Time1"/>
          <w:rFonts w:eastAsia="Arial"/>
          <w:lang w:val="la-Latn"/>
        </w:rPr>
        <w:t>[Ad vesperas]</w:t>
      </w:r>
      <w:r w:rsidR="00875487" w:rsidRPr="001047B1">
        <w:rPr>
          <w:rFonts w:eastAsia="Arial"/>
          <w:lang w:val="pt-PT"/>
        </w:rPr>
        <w:t xml:space="preserve"> </w:t>
      </w:r>
      <w:r w:rsidR="00400785" w:rsidRPr="00EE485F">
        <w:rPr>
          <w:lang w:val="la-Latn"/>
        </w:rPr>
        <w:t>A</w:t>
      </w:r>
      <w:r w:rsidR="00F305FB" w:rsidRPr="00EE485F">
        <w:rPr>
          <w:lang w:val="la-Latn"/>
        </w:rPr>
        <w:t>M</w:t>
      </w:r>
      <w:r w:rsidR="00400785" w:rsidRPr="00EE485F">
        <w:rPr>
          <w:lang w:val="la-Latn"/>
        </w:rPr>
        <w:t xml:space="preserve"> </w:t>
      </w:r>
      <w:r w:rsidR="00C1418F" w:rsidRPr="00C1418F">
        <w:rPr>
          <w:rStyle w:val="Incipit"/>
          <w:lang w:val="pt-PT"/>
        </w:rPr>
        <w:t>Veniet forti</w:t>
      </w:r>
      <w:r w:rsidR="003D3D46">
        <w:rPr>
          <w:rStyle w:val="Incipit"/>
          <w:lang w:val="pt-PT"/>
        </w:rPr>
        <w:t>o</w:t>
      </w:r>
      <w:r w:rsidR="00C1418F" w:rsidRPr="00C1418F">
        <w:rPr>
          <w:rStyle w:val="Incipit"/>
          <w:lang w:val="pt-PT"/>
        </w:rPr>
        <w:t>r</w:t>
      </w:r>
      <w:r w:rsidR="00AF24A8" w:rsidRPr="00EE485F">
        <w:rPr>
          <w:lang w:val="la-Latn"/>
        </w:rPr>
        <w:t>.</w:t>
      </w:r>
    </w:p>
    <w:p w:rsidR="009D2785" w:rsidRPr="001B63A5" w:rsidRDefault="003D3D46" w:rsidP="002948B5">
      <w:pPr>
        <w:pStyle w:val="berschrift1"/>
        <w:rPr>
          <w:lang w:val="pt-PT"/>
        </w:rPr>
      </w:pPr>
      <w:r w:rsidRPr="001B63A5">
        <w:rPr>
          <w:lang w:val="pt-PT"/>
        </w:rPr>
        <w:t>FERIA QUINTA</w:t>
      </w:r>
    </w:p>
    <w:p w:rsidR="00C1418F" w:rsidRPr="00C1418F" w:rsidRDefault="00884AB9" w:rsidP="00C10675">
      <w:pPr>
        <w:rPr>
          <w:rStyle w:val="Incipit"/>
          <w:lang w:val="pt-PT"/>
        </w:rPr>
      </w:pPr>
      <w:r w:rsidRPr="001B63A5">
        <w:rPr>
          <w:rStyle w:val="Time1"/>
          <w:lang w:val="pt-PT"/>
        </w:rPr>
        <w:t>[In matutinis laudibus]</w:t>
      </w:r>
      <w:r w:rsidRPr="001047B1">
        <w:rPr>
          <w:lang w:val="pt-PT"/>
        </w:rPr>
        <w:t xml:space="preserve"> </w:t>
      </w:r>
      <w:r w:rsidR="008559D1" w:rsidRPr="00EE485F">
        <w:rPr>
          <w:lang w:val="la-Latn"/>
        </w:rPr>
        <w:t>A</w:t>
      </w:r>
      <w:r w:rsidRPr="001047B1">
        <w:rPr>
          <w:lang w:val="pt-PT"/>
        </w:rPr>
        <w:t>B</w:t>
      </w:r>
      <w:r w:rsidR="008559D1" w:rsidRPr="00EE485F">
        <w:rPr>
          <w:lang w:val="la-Latn"/>
        </w:rPr>
        <w:t xml:space="preserve"> </w:t>
      </w:r>
      <w:r w:rsidR="00C1418F" w:rsidRPr="00C1418F">
        <w:rPr>
          <w:rStyle w:val="Incipit"/>
          <w:lang w:val="pt-PT"/>
        </w:rPr>
        <w:t>Benedicta tu</w:t>
      </w:r>
      <w:r w:rsidR="00C94F95" w:rsidRPr="00EE485F">
        <w:rPr>
          <w:lang w:val="la-Latn"/>
        </w:rPr>
        <w:t xml:space="preserve">. </w:t>
      </w:r>
      <w:r w:rsidRPr="00EE485F">
        <w:rPr>
          <w:rStyle w:val="Time1"/>
          <w:rFonts w:eastAsia="Arial"/>
          <w:lang w:val="la-Latn"/>
        </w:rPr>
        <w:t>[Ad vesperas]</w:t>
      </w:r>
      <w:r w:rsidRPr="001B63A5">
        <w:rPr>
          <w:rFonts w:eastAsia="Arial"/>
          <w:lang w:val="pt-PT"/>
        </w:rPr>
        <w:t xml:space="preserve"> </w:t>
      </w:r>
      <w:r w:rsidR="00400785" w:rsidRPr="00EE485F">
        <w:rPr>
          <w:lang w:val="la-Latn"/>
        </w:rPr>
        <w:t>A</w:t>
      </w:r>
      <w:r w:rsidR="00F305FB" w:rsidRPr="00EE485F">
        <w:rPr>
          <w:lang w:val="la-Latn"/>
        </w:rPr>
        <w:t>M</w:t>
      </w:r>
      <w:r w:rsidR="00400785" w:rsidRPr="00EE485F">
        <w:rPr>
          <w:lang w:val="la-Latn"/>
        </w:rPr>
        <w:t xml:space="preserve"> </w:t>
      </w:r>
      <w:r w:rsidR="00C1418F" w:rsidRPr="00C1418F">
        <w:rPr>
          <w:rStyle w:val="Incipit"/>
          <w:lang w:val="pt-PT"/>
        </w:rPr>
        <w:t>Expectabo dominum</w:t>
      </w:r>
      <w:r w:rsidR="00AF24A8" w:rsidRPr="00EE485F">
        <w:rPr>
          <w:lang w:val="la-Latn"/>
        </w:rPr>
        <w:t>.</w:t>
      </w:r>
    </w:p>
    <w:p w:rsidR="009D2785" w:rsidRPr="001B63A5" w:rsidRDefault="003D3D46" w:rsidP="002948B5">
      <w:pPr>
        <w:pStyle w:val="berschrift1"/>
        <w:rPr>
          <w:lang w:val="pt-PT"/>
        </w:rPr>
      </w:pPr>
      <w:r w:rsidRPr="001B63A5">
        <w:rPr>
          <w:lang w:val="pt-PT"/>
        </w:rPr>
        <w:t>FERIA SEXTA</w:t>
      </w:r>
    </w:p>
    <w:p w:rsidR="00C1418F" w:rsidRPr="00C1418F" w:rsidRDefault="00884AB9" w:rsidP="00C10675">
      <w:pPr>
        <w:rPr>
          <w:rStyle w:val="Incipit"/>
          <w:lang w:val="it-IT"/>
        </w:rPr>
      </w:pPr>
      <w:r w:rsidRPr="00884AB9">
        <w:rPr>
          <w:rStyle w:val="Time1"/>
          <w:lang w:val="it-IT"/>
        </w:rPr>
        <w:t>[In matutinis laudibus]</w:t>
      </w:r>
      <w:r w:rsidRPr="001047B1">
        <w:rPr>
          <w:lang w:val="it-IT"/>
        </w:rPr>
        <w:t xml:space="preserve"> </w:t>
      </w:r>
      <w:r w:rsidR="008559D1" w:rsidRPr="00EE485F">
        <w:rPr>
          <w:lang w:val="la-Latn"/>
        </w:rPr>
        <w:t>A</w:t>
      </w:r>
      <w:r>
        <w:rPr>
          <w:lang w:val="it-IT"/>
        </w:rPr>
        <w:t>B</w:t>
      </w:r>
      <w:r w:rsidR="008559D1" w:rsidRPr="00EE485F">
        <w:rPr>
          <w:lang w:val="la-Latn"/>
        </w:rPr>
        <w:t xml:space="preserve"> </w:t>
      </w:r>
      <w:r w:rsidR="00C1418F" w:rsidRPr="001B63A5">
        <w:rPr>
          <w:rStyle w:val="Incipit"/>
          <w:lang w:val="it-IT"/>
        </w:rPr>
        <w:t>Ex Aegypto</w:t>
      </w:r>
      <w:r w:rsidR="00C94F95" w:rsidRPr="00EE485F">
        <w:rPr>
          <w:lang w:val="la-Latn"/>
        </w:rPr>
        <w:t xml:space="preserve">. </w:t>
      </w:r>
      <w:r w:rsidRPr="001047B1">
        <w:rPr>
          <w:rStyle w:val="Time1"/>
          <w:lang w:val="it-IT"/>
        </w:rPr>
        <w:t>[Ad vesperas]</w:t>
      </w:r>
      <w:r>
        <w:rPr>
          <w:lang w:val="it-IT"/>
        </w:rPr>
        <w:t xml:space="preserve"> </w:t>
      </w:r>
      <w:r w:rsidR="00400785" w:rsidRPr="00EE485F">
        <w:rPr>
          <w:lang w:val="la-Latn"/>
        </w:rPr>
        <w:t>A</w:t>
      </w:r>
      <w:r w:rsidR="00F305FB" w:rsidRPr="00EE485F">
        <w:rPr>
          <w:lang w:val="la-Latn"/>
        </w:rPr>
        <w:t>M</w:t>
      </w:r>
      <w:r w:rsidR="00400785" w:rsidRPr="00EE485F">
        <w:rPr>
          <w:lang w:val="la-Latn"/>
        </w:rPr>
        <w:t xml:space="preserve"> </w:t>
      </w:r>
      <w:r w:rsidR="00C1418F" w:rsidRPr="00C1418F">
        <w:rPr>
          <w:rStyle w:val="Incipit"/>
          <w:lang w:val="it-IT"/>
        </w:rPr>
        <w:t>Ecce veniet</w:t>
      </w:r>
      <w:r w:rsidR="00AF24A8" w:rsidRPr="00EE485F">
        <w:rPr>
          <w:lang w:val="la-Latn"/>
        </w:rPr>
        <w:t>.</w:t>
      </w:r>
    </w:p>
    <w:p w:rsidR="009D2785" w:rsidRPr="001B63A5" w:rsidRDefault="003D3D46" w:rsidP="002948B5">
      <w:pPr>
        <w:pStyle w:val="berschrift1"/>
        <w:rPr>
          <w:lang w:val="it-IT"/>
        </w:rPr>
      </w:pPr>
      <w:r w:rsidRPr="001B63A5">
        <w:rPr>
          <w:lang w:val="it-IT"/>
        </w:rPr>
        <w:lastRenderedPageBreak/>
        <w:t>SABBATO</w:t>
      </w:r>
    </w:p>
    <w:p w:rsidR="00400785" w:rsidRPr="00EE485F" w:rsidRDefault="00884AB9" w:rsidP="00C10675">
      <w:pPr>
        <w:rPr>
          <w:lang w:val="la-Latn"/>
        </w:rPr>
      </w:pPr>
      <w:r w:rsidRPr="00884AB9">
        <w:rPr>
          <w:rStyle w:val="Time1"/>
          <w:lang w:val="it-IT"/>
        </w:rPr>
        <w:t>[In matutinis laudibus]</w:t>
      </w:r>
      <w:r w:rsidRPr="00EE485F">
        <w:rPr>
          <w:lang w:val="la-Latn"/>
        </w:rPr>
        <w:t xml:space="preserve"> </w:t>
      </w:r>
      <w:r w:rsidR="008559D1" w:rsidRPr="00EE485F">
        <w:rPr>
          <w:lang w:val="la-Latn"/>
        </w:rPr>
        <w:t>[</w:t>
      </w:r>
      <w:r w:rsidR="00283EC6" w:rsidRPr="008262EE">
        <w:rPr>
          <w:lang w:val="it-IT"/>
        </w:rPr>
        <w:t>AB</w:t>
      </w:r>
      <w:r w:rsidR="008559D1" w:rsidRPr="00EE485F">
        <w:rPr>
          <w:lang w:val="la-Latn"/>
        </w:rPr>
        <w:t>]</w:t>
      </w:r>
      <w:r w:rsidR="009D2785" w:rsidRPr="00EE485F">
        <w:rPr>
          <w:lang w:val="la-Latn"/>
        </w:rPr>
        <w:t xml:space="preserve"> </w:t>
      </w:r>
      <w:r w:rsidR="00C1418F" w:rsidRPr="00C1418F">
        <w:rPr>
          <w:rStyle w:val="Incipit"/>
          <w:lang w:val="it-IT"/>
        </w:rPr>
        <w:t>Sion noli timere</w:t>
      </w:r>
      <w:r w:rsidR="00AF24A8" w:rsidRPr="00EE485F">
        <w:rPr>
          <w:lang w:val="la-Latn"/>
        </w:rPr>
        <w:t>.</w:t>
      </w:r>
    </w:p>
    <w:p w:rsidR="009D2785" w:rsidRPr="001B63A5" w:rsidRDefault="003D3D46" w:rsidP="002948B5">
      <w:pPr>
        <w:pStyle w:val="berschrift1"/>
        <w:rPr>
          <w:lang w:val="it-IT"/>
        </w:rPr>
      </w:pPr>
      <w:r w:rsidRPr="001B63A5">
        <w:rPr>
          <w:lang w:val="it-IT"/>
        </w:rPr>
        <w:t>IN NATALE SANCTI NICOLAI</w:t>
      </w:r>
    </w:p>
    <w:p w:rsidR="001409E5" w:rsidRPr="00F3652D" w:rsidRDefault="009D2785" w:rsidP="00C10675">
      <w:pPr>
        <w:rPr>
          <w:lang w:val="la-Latn"/>
        </w:rPr>
      </w:pPr>
      <w:r w:rsidRPr="00EE485F">
        <w:rPr>
          <w:rStyle w:val="Time1"/>
          <w:lang w:val="la-Latn"/>
        </w:rPr>
        <w:t>A</w:t>
      </w:r>
      <w:r w:rsidR="00400785" w:rsidRPr="00EE485F">
        <w:rPr>
          <w:rStyle w:val="Time1"/>
          <w:lang w:val="la-Latn"/>
        </w:rPr>
        <w:t xml:space="preserve">d </w:t>
      </w:r>
      <w:r w:rsidR="008559D1" w:rsidRPr="00EE485F">
        <w:rPr>
          <w:rStyle w:val="Time1"/>
          <w:lang w:val="la-Latn"/>
        </w:rPr>
        <w:t>[</w:t>
      </w:r>
      <w:r w:rsidR="00334AA5" w:rsidRPr="00EE485F">
        <w:rPr>
          <w:rStyle w:val="Time1"/>
          <w:lang w:val="la-Latn"/>
        </w:rPr>
        <w:t>primas</w:t>
      </w:r>
      <w:r w:rsidR="008559D1" w:rsidRPr="00EE485F">
        <w:rPr>
          <w:rStyle w:val="Time1"/>
          <w:lang w:val="la-Latn"/>
        </w:rPr>
        <w:t>]</w:t>
      </w:r>
      <w:r w:rsidR="00334AA5" w:rsidRPr="00EE485F">
        <w:rPr>
          <w:rStyle w:val="Time1"/>
          <w:lang w:val="la-Latn"/>
        </w:rPr>
        <w:t xml:space="preserve"> </w:t>
      </w:r>
      <w:r w:rsidR="00400785" w:rsidRPr="00EE485F">
        <w:rPr>
          <w:rStyle w:val="Time1"/>
          <w:lang w:val="la-Latn"/>
        </w:rPr>
        <w:t>vesp</w:t>
      </w:r>
      <w:r w:rsidRPr="00EE485F">
        <w:rPr>
          <w:rStyle w:val="Time1"/>
          <w:lang w:val="la-Latn"/>
        </w:rPr>
        <w:t>eras</w:t>
      </w:r>
      <w:r w:rsidR="00400785" w:rsidRPr="00EE485F">
        <w:rPr>
          <w:lang w:val="la-Latn"/>
        </w:rPr>
        <w:t xml:space="preserve"> C</w:t>
      </w:r>
      <w:r w:rsidRPr="00EE485F">
        <w:rPr>
          <w:lang w:val="la-Latn"/>
        </w:rPr>
        <w:t>P</w:t>
      </w:r>
      <w:r w:rsidR="00400785" w:rsidRPr="00EE485F">
        <w:rPr>
          <w:lang w:val="la-Latn"/>
        </w:rPr>
        <w:t xml:space="preserve"> </w:t>
      </w:r>
      <w:r w:rsidR="00C1418F" w:rsidRPr="00C1418F">
        <w:rPr>
          <w:rStyle w:val="Incipit"/>
          <w:lang w:val="it-IT"/>
        </w:rPr>
        <w:t>Labia sacerdotis custodiunt</w:t>
      </w:r>
      <w:r w:rsidR="00C94F95" w:rsidRPr="00EE485F">
        <w:rPr>
          <w:lang w:val="la-Latn"/>
        </w:rPr>
        <w:t xml:space="preserve">. </w:t>
      </w:r>
      <w:r w:rsidR="00400785" w:rsidRPr="00EE485F">
        <w:rPr>
          <w:lang w:val="la-Latn"/>
        </w:rPr>
        <w:t xml:space="preserve">Hoc enim est </w:t>
      </w:r>
      <w:r w:rsidRPr="00EE485F">
        <w:rPr>
          <w:lang w:val="la-Latn"/>
        </w:rPr>
        <w:t>consuet</w:t>
      </w:r>
      <w:r w:rsidR="00400785" w:rsidRPr="00EE485F">
        <w:rPr>
          <w:lang w:val="la-Latn"/>
        </w:rPr>
        <w:t>udinis</w:t>
      </w:r>
      <w:r w:rsidR="00C94F95" w:rsidRPr="00EE485F">
        <w:rPr>
          <w:lang w:val="la-Latn"/>
        </w:rPr>
        <w:t xml:space="preserve">, </w:t>
      </w:r>
      <w:r w:rsidR="00400785" w:rsidRPr="00EE485F">
        <w:rPr>
          <w:lang w:val="la-Latn"/>
        </w:rPr>
        <w:t xml:space="preserve">ut si in festis </w:t>
      </w:r>
      <w:r w:rsidRPr="00EE485F">
        <w:rPr>
          <w:lang w:val="la-Latn"/>
        </w:rPr>
        <w:t>duodecimum</w:t>
      </w:r>
      <w:r w:rsidR="00400785" w:rsidRPr="00EE485F">
        <w:rPr>
          <w:lang w:val="la-Latn"/>
        </w:rPr>
        <w:t xml:space="preserve"> lectionum aliquod reperitur </w:t>
      </w:r>
      <w:r w:rsidR="003D3D46" w:rsidRPr="00B96B8A">
        <w:rPr>
          <w:lang w:val="la-Latn"/>
        </w:rPr>
        <w:t>c</w:t>
      </w:r>
      <w:r w:rsidR="00400785" w:rsidRPr="00EE485F">
        <w:rPr>
          <w:lang w:val="la-Latn"/>
        </w:rPr>
        <w:t>apitulum de lectione ad missam legenda</w:t>
      </w:r>
      <w:r w:rsidR="00C94F95" w:rsidRPr="00EE485F">
        <w:rPr>
          <w:lang w:val="la-Latn"/>
        </w:rPr>
        <w:t xml:space="preserve">, </w:t>
      </w:r>
      <w:r w:rsidR="00400785" w:rsidRPr="00EE485F">
        <w:rPr>
          <w:lang w:val="la-Latn"/>
        </w:rPr>
        <w:t>hoc ad vesperos utrosque</w:t>
      </w:r>
      <w:r w:rsidRPr="00EE485F">
        <w:rPr>
          <w:lang w:val="la-Latn"/>
        </w:rPr>
        <w:t xml:space="preserve"> </w:t>
      </w:r>
      <w:r w:rsidR="00400785" w:rsidRPr="00EE485F">
        <w:rPr>
          <w:lang w:val="la-Latn"/>
        </w:rPr>
        <w:t>et matutinum et ad ter</w:t>
      </w:r>
      <w:r w:rsidRPr="00EE485F">
        <w:rPr>
          <w:lang w:val="la-Latn"/>
        </w:rPr>
        <w:t>t</w:t>
      </w:r>
      <w:r w:rsidR="00400785" w:rsidRPr="00EE485F">
        <w:rPr>
          <w:lang w:val="la-Latn"/>
        </w:rPr>
        <w:t>iam recitetur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Beatus Nicolaus</w:t>
      </w:r>
      <w:r w:rsidR="00C94F95" w:rsidRPr="00EE485F">
        <w:rPr>
          <w:lang w:val="la-Latn"/>
        </w:rPr>
        <w:t xml:space="preserve">. </w:t>
      </w:r>
      <w:r w:rsidR="008559D1" w:rsidRPr="00EE485F">
        <w:rPr>
          <w:lang w:val="la-Latn"/>
        </w:rPr>
        <w:t>[</w:t>
      </w:r>
      <w:r w:rsidRPr="00EE485F">
        <w:rPr>
          <w:lang w:val="la-Latn"/>
        </w:rPr>
        <w:t>RP</w:t>
      </w:r>
      <w:r w:rsidR="008559D1" w:rsidRPr="00EE485F">
        <w:rPr>
          <w:lang w:val="la-Latn"/>
        </w:rPr>
        <w:t>]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Confessor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dei</w:t>
      </w:r>
      <w:r w:rsidR="00C94F95" w:rsidRPr="00EE485F">
        <w:rPr>
          <w:lang w:val="la-Latn"/>
        </w:rPr>
        <w:t xml:space="preserve">. </w:t>
      </w:r>
      <w:r w:rsidR="00400785" w:rsidRPr="00EE485F">
        <w:rPr>
          <w:lang w:val="la-Latn"/>
        </w:rPr>
        <w:t>Ad vesp</w:t>
      </w:r>
      <w:r w:rsidRPr="00EE485F">
        <w:rPr>
          <w:lang w:val="la-Latn"/>
        </w:rPr>
        <w:t>eras</w:t>
      </w:r>
      <w:r w:rsidR="00400785" w:rsidRPr="00EE485F">
        <w:rPr>
          <w:lang w:val="la-Latn"/>
        </w:rPr>
        <w:t xml:space="preserve"> </w:t>
      </w:r>
      <w:r w:rsidRPr="00EE485F">
        <w:rPr>
          <w:lang w:val="la-Latn"/>
        </w:rPr>
        <w:t>HY</w:t>
      </w:r>
      <w:r w:rsidR="00400785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Iste confessor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AM</w:t>
      </w:r>
      <w:r w:rsidR="00400785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O pastor aeterne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(38)</w:t>
      </w:r>
      <w:r w:rsidR="00E9570B" w:rsidRPr="00EE485F">
        <w:rPr>
          <w:lang w:val="la-Latn"/>
        </w:rPr>
        <w:t xml:space="preserve"> </w:t>
      </w:r>
      <w:r w:rsidR="00334AA5" w:rsidRPr="00EE485F">
        <w:rPr>
          <w:lang w:val="la-Latn"/>
        </w:rPr>
        <w:t>Oratio sicut de sancto Augustino</w:t>
      </w:r>
      <w:r w:rsidR="00C94F95" w:rsidRPr="00EE485F">
        <w:rPr>
          <w:lang w:val="la-Latn"/>
        </w:rPr>
        <w:t xml:space="preserve">. </w:t>
      </w:r>
      <w:r w:rsidR="00334AA5" w:rsidRPr="00EE485F">
        <w:rPr>
          <w:lang w:val="la-Latn"/>
        </w:rPr>
        <w:t xml:space="preserve">Sequitur </w:t>
      </w:r>
      <w:r w:rsidR="00C87E3F" w:rsidRPr="00EE485F">
        <w:rPr>
          <w:lang w:val="la-Latn"/>
        </w:rPr>
        <w:t>(</w:t>
      </w:r>
      <w:r w:rsidR="00AC0786" w:rsidRPr="001B63A5">
        <w:rPr>
          <w:lang w:val="la-Latn"/>
        </w:rPr>
        <w:t>21b</w:t>
      </w:r>
      <w:r w:rsidR="00C87E3F" w:rsidRPr="00EE485F">
        <w:rPr>
          <w:lang w:val="la-Latn"/>
        </w:rPr>
        <w:t>)</w:t>
      </w:r>
      <w:r w:rsidR="00334AA5" w:rsidRPr="00EE485F">
        <w:rPr>
          <w:lang w:val="la-Latn"/>
        </w:rPr>
        <w:t xml:space="preserve"> post </w:t>
      </w:r>
      <w:r w:rsidR="008559D1" w:rsidRPr="00EE485F">
        <w:rPr>
          <w:lang w:val="la-Latn"/>
        </w:rPr>
        <w:t>[</w:t>
      </w:r>
      <w:r w:rsidR="00334AA5" w:rsidRPr="00EE485F">
        <w:rPr>
          <w:lang w:val="la-Latn"/>
        </w:rPr>
        <w:t>BD</w:t>
      </w:r>
      <w:r w:rsidR="008559D1" w:rsidRPr="00EE485F">
        <w:rPr>
          <w:lang w:val="la-Latn"/>
        </w:rPr>
        <w:t>]</w:t>
      </w:r>
      <w:r w:rsidR="00334AA5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Benedicamus</w:t>
      </w:r>
      <w:r w:rsidR="00C1418F" w:rsidRPr="00A71399">
        <w:rPr>
          <w:lang w:val="la-Latn"/>
        </w:rPr>
        <w:t xml:space="preserve"> </w:t>
      </w:r>
      <w:r w:rsidR="00334AA5" w:rsidRPr="00EE485F">
        <w:rPr>
          <w:lang w:val="la-Latn"/>
        </w:rPr>
        <w:t xml:space="preserve">ferialis antiphona cum </w:t>
      </w:r>
      <w:r w:rsidR="008559D1" w:rsidRPr="00EE485F">
        <w:rPr>
          <w:lang w:val="la-Latn"/>
        </w:rPr>
        <w:t>[</w:t>
      </w:r>
      <w:r w:rsidR="00334AA5" w:rsidRPr="00EE485F">
        <w:rPr>
          <w:lang w:val="la-Latn"/>
        </w:rPr>
        <w:t>PV</w:t>
      </w:r>
      <w:r w:rsidR="008559D1" w:rsidRPr="00EE485F">
        <w:rPr>
          <w:lang w:val="la-Latn"/>
        </w:rPr>
        <w:t>]</w:t>
      </w:r>
      <w:r w:rsidR="00334AA5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Gloria patri</w:t>
      </w:r>
      <w:r w:rsidR="00C94F95" w:rsidRPr="00EE485F">
        <w:rPr>
          <w:lang w:val="la-Latn"/>
        </w:rPr>
        <w:t xml:space="preserve">, </w:t>
      </w:r>
      <w:r w:rsidR="00334AA5" w:rsidRPr="00EE485F">
        <w:rPr>
          <w:lang w:val="la-Latn"/>
        </w:rPr>
        <w:t xml:space="preserve">et VS </w:t>
      </w:r>
      <w:r w:rsidR="00C1418F" w:rsidRPr="00C1418F">
        <w:rPr>
          <w:rStyle w:val="Incipit"/>
          <w:lang w:val="la-Latn"/>
        </w:rPr>
        <w:t>Rorate caeli desuper</w:t>
      </w:r>
      <w:r w:rsidR="00C94F95" w:rsidRPr="00EE485F">
        <w:rPr>
          <w:lang w:val="la-Latn"/>
        </w:rPr>
        <w:t xml:space="preserve">, </w:t>
      </w:r>
      <w:r w:rsidR="00334AA5" w:rsidRPr="00EE485F">
        <w:rPr>
          <w:lang w:val="la-Latn"/>
        </w:rPr>
        <w:t>et oratio qu</w:t>
      </w:r>
      <w:r w:rsidR="00B96B8A" w:rsidRPr="00A71399">
        <w:rPr>
          <w:lang w:val="la-Latn"/>
        </w:rPr>
        <w:t>a</w:t>
      </w:r>
      <w:r w:rsidR="00334AA5" w:rsidRPr="00EE485F">
        <w:rPr>
          <w:lang w:val="la-Latn"/>
        </w:rPr>
        <w:t xml:space="preserve">elibet de adventu domini tonaliter cum </w:t>
      </w:r>
      <w:r w:rsidR="008559D1" w:rsidRPr="00EE485F">
        <w:rPr>
          <w:lang w:val="la-Latn"/>
        </w:rPr>
        <w:t>[</w:t>
      </w:r>
      <w:r w:rsidR="00334AA5" w:rsidRPr="00EE485F">
        <w:rPr>
          <w:lang w:val="la-Latn"/>
        </w:rPr>
        <w:t>ORI</w:t>
      </w:r>
      <w:r w:rsidR="008559D1" w:rsidRPr="00EE485F">
        <w:rPr>
          <w:lang w:val="la-Latn"/>
        </w:rPr>
        <w:t>]</w:t>
      </w:r>
      <w:r w:rsidR="00334AA5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Dominus vobiscum</w:t>
      </w:r>
      <w:r w:rsidR="00C94F95" w:rsidRPr="00EE485F">
        <w:rPr>
          <w:lang w:val="la-Latn"/>
        </w:rPr>
        <w:t xml:space="preserve">, </w:t>
      </w:r>
      <w:r w:rsidR="00334AA5" w:rsidRPr="00EE485F">
        <w:rPr>
          <w:lang w:val="la-Latn"/>
        </w:rPr>
        <w:t xml:space="preserve">dominica tamen non sit et hoc modo ad matutinum et in secunda vespera agitur et </w:t>
      </w:r>
      <w:r w:rsidR="00334AA5" w:rsidRPr="00EE485F">
        <w:rPr>
          <w:rFonts w:eastAsia="Arial"/>
          <w:lang w:val="la-Latn"/>
        </w:rPr>
        <w:t xml:space="preserve">in </w:t>
      </w:r>
      <w:r w:rsidR="00334AA5" w:rsidRPr="00EE485F">
        <w:rPr>
          <w:lang w:val="la-Latn"/>
        </w:rPr>
        <w:t>quolibet festo duodecim lectionum in hoc tempore</w:t>
      </w:r>
      <w:r w:rsidR="00C94F95" w:rsidRPr="00EE485F">
        <w:rPr>
          <w:lang w:val="la-Latn"/>
        </w:rPr>
        <w:t xml:space="preserve">. </w:t>
      </w:r>
      <w:r w:rsidR="00334AA5" w:rsidRPr="00EE485F">
        <w:rPr>
          <w:lang w:val="la-Latn"/>
        </w:rPr>
        <w:t>Insuper quoque ad alterutram missam oratio dominicalis dicitur</w:t>
      </w:r>
      <w:r w:rsidR="00C94F95" w:rsidRPr="00EE485F">
        <w:rPr>
          <w:lang w:val="la-Latn"/>
        </w:rPr>
        <w:t xml:space="preserve">, </w:t>
      </w:r>
      <w:r w:rsidR="00334AA5" w:rsidRPr="00EE485F">
        <w:rPr>
          <w:lang w:val="la-Latn"/>
        </w:rPr>
        <w:t>nisi sit dies ieiunii</w:t>
      </w:r>
      <w:r w:rsidR="00C94F95" w:rsidRPr="00EE485F">
        <w:rPr>
          <w:lang w:val="la-Latn"/>
        </w:rPr>
        <w:t xml:space="preserve">. </w:t>
      </w:r>
      <w:r w:rsidR="00334AA5" w:rsidRPr="00CE65A9">
        <w:rPr>
          <w:rStyle w:val="Time2"/>
          <w:lang w:val="it-IT"/>
        </w:rPr>
        <w:t>Ad processionem</w:t>
      </w:r>
      <w:r w:rsidR="00334AA5" w:rsidRPr="00EE485F">
        <w:rPr>
          <w:lang w:val="la-Latn"/>
        </w:rPr>
        <w:t xml:space="preserve"> </w:t>
      </w:r>
      <w:r w:rsidR="008559D1" w:rsidRPr="00EE485F">
        <w:rPr>
          <w:lang w:val="la-Latn"/>
        </w:rPr>
        <w:t>[</w:t>
      </w:r>
      <w:r w:rsidR="00334AA5" w:rsidRPr="00EE485F">
        <w:rPr>
          <w:lang w:val="la-Latn"/>
        </w:rPr>
        <w:t>RPP</w:t>
      </w:r>
      <w:r w:rsidR="008559D1" w:rsidRPr="00EE485F">
        <w:rPr>
          <w:lang w:val="la-Latn"/>
        </w:rPr>
        <w:t>]</w:t>
      </w:r>
      <w:r w:rsidR="00334AA5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Beatus Nicolaus</w:t>
      </w:r>
      <w:r w:rsidR="00C94F95" w:rsidRPr="00EE485F">
        <w:rPr>
          <w:lang w:val="la-Latn"/>
        </w:rPr>
        <w:t xml:space="preserve">. </w:t>
      </w:r>
      <w:r w:rsidR="00334AA5" w:rsidRPr="00EE485F">
        <w:rPr>
          <w:lang w:val="la-Latn"/>
        </w:rPr>
        <w:t>Oratio aliqua de uno confessore</w:t>
      </w:r>
      <w:r w:rsidR="00AF24A8" w:rsidRPr="00EE485F">
        <w:rPr>
          <w:lang w:val="la-Latn"/>
        </w:rPr>
        <w:t>.</w:t>
      </w:r>
    </w:p>
    <w:p w:rsidR="003A5AFB" w:rsidRDefault="00E352DC" w:rsidP="00C10675">
      <w:pPr>
        <w:rPr>
          <w:lang w:val="la-Latn"/>
        </w:rPr>
      </w:pPr>
      <w:r w:rsidRPr="00EE485F">
        <w:rPr>
          <w:rStyle w:val="Time1"/>
          <w:lang w:val="la-Latn"/>
        </w:rPr>
        <w:t>[Ad matutin</w:t>
      </w:r>
      <w:r w:rsidR="00C11963" w:rsidRPr="001B63A5">
        <w:rPr>
          <w:rStyle w:val="Time1"/>
          <w:lang w:val="la-Latn"/>
        </w:rPr>
        <w:t>um</w:t>
      </w:r>
      <w:r w:rsidRPr="00EE485F">
        <w:rPr>
          <w:rStyle w:val="Time1"/>
          <w:lang w:val="la-Latn"/>
        </w:rPr>
        <w:t>]</w:t>
      </w:r>
      <w:r w:rsidR="001409E5" w:rsidRPr="00EE485F">
        <w:rPr>
          <w:lang w:val="la-Latn"/>
        </w:rPr>
        <w:t xml:space="preserve"> INV </w:t>
      </w:r>
      <w:r w:rsidR="00C1418F" w:rsidRPr="00C1418F">
        <w:rPr>
          <w:rStyle w:val="Incipit"/>
          <w:lang w:val="la-Latn"/>
        </w:rPr>
        <w:t>Confessorum regem</w:t>
      </w:r>
      <w:r w:rsidR="00C94F95" w:rsidRPr="00EE485F">
        <w:rPr>
          <w:lang w:val="la-Latn"/>
        </w:rPr>
        <w:t xml:space="preserve">. </w:t>
      </w:r>
      <w:r w:rsidR="001409E5" w:rsidRPr="00EE485F">
        <w:rPr>
          <w:lang w:val="la-Latn"/>
        </w:rPr>
        <w:t xml:space="preserve">HY </w:t>
      </w:r>
      <w:r w:rsidR="00C1418F" w:rsidRPr="00C1418F">
        <w:rPr>
          <w:rStyle w:val="Incipit"/>
          <w:lang w:val="la-Latn"/>
        </w:rPr>
        <w:t>Confess</w:t>
      </w:r>
      <w:r w:rsidR="00A71399" w:rsidRPr="001B63A5">
        <w:rPr>
          <w:rStyle w:val="Incipit"/>
          <w:lang w:val="la-Latn"/>
        </w:rPr>
        <w:t>o</w:t>
      </w:r>
      <w:r w:rsidR="00C1418F" w:rsidRPr="00C1418F">
        <w:rPr>
          <w:rStyle w:val="Incipit"/>
          <w:lang w:val="la-Latn"/>
        </w:rPr>
        <w:t>r dei</w:t>
      </w:r>
      <w:r w:rsidR="00C94F95" w:rsidRPr="00EE485F">
        <w:rPr>
          <w:lang w:val="la-Latn"/>
        </w:rPr>
        <w:t>.</w:t>
      </w:r>
    </w:p>
    <w:p w:rsidR="001409E5" w:rsidRPr="00EE485F" w:rsidRDefault="001409E5" w:rsidP="00C10675">
      <w:pPr>
        <w:rPr>
          <w:lang w:val="la-Latn"/>
        </w:rPr>
      </w:pPr>
      <w:r w:rsidRPr="00EE485F">
        <w:rPr>
          <w:rStyle w:val="Time2"/>
          <w:lang w:val="la-Latn"/>
        </w:rPr>
        <w:t>In primo nocturno</w:t>
      </w:r>
      <w:r w:rsidRPr="00EE485F">
        <w:rPr>
          <w:lang w:val="la-Latn"/>
        </w:rPr>
        <w:t xml:space="preserve"> </w:t>
      </w:r>
      <w:r w:rsidR="008559D1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Nobilissim</w:t>
      </w:r>
      <w:r w:rsidR="003A5AFB" w:rsidRPr="001B63A5">
        <w:rPr>
          <w:rStyle w:val="Incipit"/>
          <w:lang w:val="la-Latn"/>
        </w:rPr>
        <w:t>i</w:t>
      </w:r>
      <w:r w:rsidR="00C1418F" w:rsidRPr="00C1418F">
        <w:rPr>
          <w:rStyle w:val="Incipit"/>
          <w:lang w:val="la-Latn"/>
        </w:rPr>
        <w:t>s siquidem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Postquam domi puerilem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lnfantia teneriori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Innocenter puerilia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Pudore bono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O mira caritas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Confess</w:t>
      </w:r>
      <w:r w:rsidR="00582711" w:rsidRPr="001B63A5">
        <w:rPr>
          <w:rStyle w:val="Incipit"/>
          <w:lang w:val="la-Latn"/>
        </w:rPr>
        <w:t>o</w:t>
      </w:r>
      <w:r w:rsidR="00C1418F" w:rsidRPr="00C1418F">
        <w:rPr>
          <w:rStyle w:val="Incipit"/>
          <w:lang w:val="la-Latn"/>
        </w:rPr>
        <w:t>r dei Nicolaus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Erat enim valde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RP </w:t>
      </w:r>
      <w:r w:rsidR="00C1418F" w:rsidRPr="001B63A5">
        <w:rPr>
          <w:rStyle w:val="Incipit"/>
          <w:lang w:val="la-Latn"/>
        </w:rPr>
        <w:t>Operibus sanctis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RV </w:t>
      </w:r>
      <w:r w:rsidR="00C1418F" w:rsidRPr="001B63A5">
        <w:rPr>
          <w:rStyle w:val="Incipit"/>
          <w:lang w:val="la-Latn"/>
        </w:rPr>
        <w:t>Voce quippe</w:t>
      </w:r>
      <w:r w:rsidR="00C94F95" w:rsidRPr="00EE485F">
        <w:rPr>
          <w:lang w:val="la-Latn"/>
        </w:rPr>
        <w:t xml:space="preserve">. </w:t>
      </w:r>
      <w:r w:rsidR="00D21DAF">
        <w:rPr>
          <w:lang w:val="la-Latn"/>
        </w:rPr>
        <w:t xml:space="preserve">RP </w:t>
      </w:r>
      <w:r w:rsidR="00C1418F" w:rsidRPr="001B63A5">
        <w:rPr>
          <w:rStyle w:val="Incipit"/>
          <w:lang w:val="la-Latn"/>
        </w:rPr>
        <w:t>Quadam die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RV </w:t>
      </w:r>
      <w:r w:rsidR="00C1418F" w:rsidRPr="001B63A5">
        <w:rPr>
          <w:rStyle w:val="Incipit"/>
          <w:lang w:val="la-Latn"/>
        </w:rPr>
        <w:t>Mox illis clamantibus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RP </w:t>
      </w:r>
      <w:r w:rsidR="00C1418F" w:rsidRPr="001B63A5">
        <w:rPr>
          <w:rStyle w:val="Incipit"/>
          <w:lang w:val="la-Latn"/>
        </w:rPr>
        <w:t xml:space="preserve">Vir </w:t>
      </w:r>
      <w:r w:rsidR="00582711" w:rsidRPr="001B63A5">
        <w:rPr>
          <w:rStyle w:val="Incipit"/>
          <w:lang w:val="la-Latn"/>
        </w:rPr>
        <w:t>i</w:t>
      </w:r>
      <w:r w:rsidR="00C1418F" w:rsidRPr="001B63A5">
        <w:rPr>
          <w:rStyle w:val="Incipit"/>
          <w:lang w:val="la-Latn"/>
        </w:rPr>
        <w:t>sraelita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pt-PT"/>
        </w:rPr>
        <w:t>Ut precibus tuis</w:t>
      </w:r>
      <w:r w:rsidR="00AF24A8" w:rsidRPr="00EE485F">
        <w:rPr>
          <w:lang w:val="la-Latn"/>
        </w:rPr>
        <w:t>.</w:t>
      </w:r>
    </w:p>
    <w:p w:rsidR="001B39FE" w:rsidRDefault="001409E5" w:rsidP="00C10675">
      <w:pPr>
        <w:rPr>
          <w:lang w:val="la-Latn"/>
        </w:rPr>
      </w:pPr>
      <w:r w:rsidRPr="00EE485F">
        <w:rPr>
          <w:rStyle w:val="Time2"/>
          <w:lang w:val="la-Latn"/>
        </w:rPr>
        <w:t>In secundo nocturno</w:t>
      </w:r>
      <w:r w:rsidRPr="00EE485F">
        <w:rPr>
          <w:lang w:val="la-Latn"/>
        </w:rPr>
        <w:t xml:space="preserve"> </w:t>
      </w:r>
      <w:r w:rsidR="008559D1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pt-PT"/>
        </w:rPr>
        <w:t>Auro virginum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pt-PT"/>
        </w:rPr>
        <w:t>Gloriam mundi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Pontifices almi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Sanctus quidem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Muneribus datis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Omnibus se invocantibus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Audiens Christi confessor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Statimque solutos</w:t>
      </w:r>
      <w:r w:rsidR="00C94F95" w:rsidRPr="00EE485F">
        <w:rPr>
          <w:lang w:val="la-Latn"/>
        </w:rPr>
        <w:t xml:space="preserve">. </w:t>
      </w:r>
      <w:r w:rsidR="00C87E3F" w:rsidRPr="00EE485F">
        <w:rPr>
          <w:rFonts w:eastAsia="Arial"/>
          <w:lang w:val="la-Latn"/>
        </w:rPr>
        <w:t>(</w:t>
      </w:r>
      <w:r w:rsidR="00AC0786" w:rsidRPr="001B63A5">
        <w:rPr>
          <w:rFonts w:eastAsia="Arial"/>
          <w:lang w:val="la-Latn"/>
        </w:rPr>
        <w:t>22a</w:t>
      </w:r>
      <w:r w:rsidR="00C87E3F" w:rsidRPr="00EE485F">
        <w:rPr>
          <w:rFonts w:eastAsia="Arial"/>
          <w:lang w:val="la-Latn"/>
        </w:rPr>
        <w:t>)</w:t>
      </w:r>
      <w:r w:rsidRPr="00EE485F">
        <w:rPr>
          <w:rFonts w:eastAsia="Arial"/>
          <w:lang w:val="la-Latn"/>
        </w:rPr>
        <w:t xml:space="preserve"> </w:t>
      </w:r>
      <w:r w:rsidRPr="00EE485F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Qui cum audissent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Clara quippe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Beatus Nicolaus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Ut apud Christum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Servus meus es tu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Pro eo quod rogasti</w:t>
      </w:r>
      <w:r w:rsidR="001B39FE">
        <w:rPr>
          <w:lang w:val="la-Latn"/>
        </w:rPr>
        <w:t>.</w:t>
      </w:r>
    </w:p>
    <w:p w:rsidR="001409E5" w:rsidRPr="00EE485F" w:rsidRDefault="008559D1" w:rsidP="00C10675">
      <w:pPr>
        <w:rPr>
          <w:lang w:val="la-Latn"/>
        </w:rPr>
      </w:pPr>
      <w:r w:rsidRPr="00EE485F">
        <w:rPr>
          <w:rStyle w:val="Time2"/>
          <w:lang w:val="la-Latn"/>
        </w:rPr>
        <w:t>[</w:t>
      </w:r>
      <w:r w:rsidR="001409E5" w:rsidRPr="00EE485F">
        <w:rPr>
          <w:rStyle w:val="Time2"/>
          <w:lang w:val="la-Latn"/>
        </w:rPr>
        <w:t>In tertio nocturno</w:t>
      </w:r>
      <w:r w:rsidRPr="00EE485F">
        <w:rPr>
          <w:rStyle w:val="Time2"/>
          <w:lang w:val="la-Latn"/>
        </w:rPr>
        <w:t>]</w:t>
      </w:r>
      <w:r w:rsidR="001409E5" w:rsidRPr="00EE485F">
        <w:rPr>
          <w:lang w:val="la-Latn"/>
        </w:rPr>
        <w:t xml:space="preserve"> ACN </w:t>
      </w:r>
      <w:r w:rsidR="00C1418F" w:rsidRPr="001B63A5">
        <w:rPr>
          <w:rStyle w:val="Incipit"/>
          <w:lang w:val="la-Latn"/>
        </w:rPr>
        <w:t>Summe dei praesul</w:t>
      </w:r>
      <w:r w:rsidR="00C94F95" w:rsidRPr="00EE485F">
        <w:rPr>
          <w:lang w:val="la-Latn"/>
        </w:rPr>
        <w:t xml:space="preserve">. </w:t>
      </w:r>
      <w:r w:rsidR="00283EC6" w:rsidRPr="00EE485F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Summe dei praesul</w:t>
      </w:r>
      <w:r w:rsidR="00C94F95" w:rsidRPr="00EE485F">
        <w:rPr>
          <w:lang w:val="la-Latn"/>
        </w:rPr>
        <w:t xml:space="preserve">. </w:t>
      </w:r>
      <w:r w:rsidR="001409E5"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Qui tres pueros</w:t>
      </w:r>
      <w:r w:rsidR="00C94F95" w:rsidRPr="00EE485F">
        <w:rPr>
          <w:lang w:val="la-Latn"/>
        </w:rPr>
        <w:t xml:space="preserve">. </w:t>
      </w:r>
      <w:r w:rsidR="001409E5" w:rsidRPr="00EE485F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Laudemus dominum</w:t>
      </w:r>
      <w:r w:rsidR="00C94F95" w:rsidRPr="00EE485F">
        <w:rPr>
          <w:lang w:val="la-Latn"/>
        </w:rPr>
        <w:t xml:space="preserve">. </w:t>
      </w:r>
      <w:r w:rsidR="001409E5"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Gaudeamus omnes</w:t>
      </w:r>
      <w:r w:rsidR="00C94F95" w:rsidRPr="00EE485F">
        <w:rPr>
          <w:lang w:val="la-Latn"/>
        </w:rPr>
        <w:t xml:space="preserve">. </w:t>
      </w:r>
      <w:r w:rsidR="001409E5" w:rsidRPr="00EE485F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Ex eius tumbae</w:t>
      </w:r>
      <w:r w:rsidR="00C94F95" w:rsidRPr="00EE485F">
        <w:rPr>
          <w:lang w:val="la-Latn"/>
        </w:rPr>
        <w:t xml:space="preserve">. </w:t>
      </w:r>
      <w:r w:rsidR="001409E5"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Catervatim</w:t>
      </w:r>
      <w:r w:rsidR="00C94F95" w:rsidRPr="00EE485F">
        <w:rPr>
          <w:lang w:val="la-Latn"/>
        </w:rPr>
        <w:t xml:space="preserve">. </w:t>
      </w:r>
      <w:r w:rsidR="001409E5" w:rsidRPr="00EE485F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Dum Mirensium</w:t>
      </w:r>
      <w:r w:rsidR="00C94F95" w:rsidRPr="00EE485F">
        <w:rPr>
          <w:lang w:val="la-Latn"/>
        </w:rPr>
        <w:t xml:space="preserve">. </w:t>
      </w:r>
      <w:r w:rsidR="001409E5"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Tamdiu quippe</w:t>
      </w:r>
      <w:r w:rsidR="00C94F95" w:rsidRPr="00EE485F">
        <w:rPr>
          <w:lang w:val="la-Latn"/>
        </w:rPr>
        <w:t xml:space="preserve">. </w:t>
      </w:r>
      <w:r w:rsidR="001409E5" w:rsidRPr="00EE485F">
        <w:rPr>
          <w:lang w:val="la-Latn"/>
        </w:rPr>
        <w:t xml:space="preserve">EV </w:t>
      </w:r>
      <w:r w:rsidR="00C1418F" w:rsidRPr="00C1418F">
        <w:rPr>
          <w:rStyle w:val="Incipit"/>
          <w:lang w:val="la-Latn"/>
        </w:rPr>
        <w:t>Homo quidam nobilis</w:t>
      </w:r>
      <w:r w:rsidR="00AF24A8" w:rsidRPr="00EE485F">
        <w:rPr>
          <w:lang w:val="la-Latn"/>
        </w:rPr>
        <w:t>.</w:t>
      </w:r>
    </w:p>
    <w:p w:rsidR="00C1418F" w:rsidRPr="00C1418F" w:rsidRDefault="001409E5" w:rsidP="00C10675">
      <w:pPr>
        <w:rPr>
          <w:rStyle w:val="Incipit"/>
          <w:lang w:val="it-IT"/>
        </w:rPr>
      </w:pPr>
      <w:r w:rsidRPr="00EE485F">
        <w:rPr>
          <w:rStyle w:val="Time1"/>
          <w:lang w:val="la-Latn"/>
        </w:rPr>
        <w:t>In matutin</w:t>
      </w:r>
      <w:r w:rsidR="00582711" w:rsidRPr="001B63A5">
        <w:rPr>
          <w:rStyle w:val="Time1"/>
          <w:lang w:val="la-Latn"/>
        </w:rPr>
        <w:t>is</w:t>
      </w:r>
      <w:r w:rsidRPr="00EE485F">
        <w:rPr>
          <w:rStyle w:val="Time1"/>
          <w:lang w:val="la-Latn"/>
        </w:rPr>
        <w:t xml:space="preserve"> laudibus</w:t>
      </w:r>
      <w:r w:rsidRPr="00EE485F">
        <w:rPr>
          <w:lang w:val="la-Latn"/>
        </w:rPr>
        <w:t xml:space="preserve"> </w:t>
      </w:r>
      <w:r w:rsidR="008559D1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Beatus Nicolaus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en-US"/>
        </w:rPr>
        <w:t>Ecclesi</w:t>
      </w:r>
      <w:r w:rsidR="00582711">
        <w:rPr>
          <w:rStyle w:val="Incipit"/>
          <w:lang w:val="en-US"/>
        </w:rPr>
        <w:t>ae sanctae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en-US"/>
        </w:rPr>
        <w:t>Opus bonum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fr-FR"/>
        </w:rPr>
        <w:t>Sancte et iuste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fr-FR"/>
        </w:rPr>
        <w:t>Ex eius tumbae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HY </w:t>
      </w:r>
      <w:r w:rsidR="00C1418F" w:rsidRPr="00C1418F">
        <w:rPr>
          <w:rStyle w:val="Incipit"/>
          <w:lang w:val="fr-FR"/>
        </w:rPr>
        <w:t xml:space="preserve">Hic est verus </w:t>
      </w:r>
      <w:r w:rsidR="00582711">
        <w:rPr>
          <w:rStyle w:val="Incipit"/>
          <w:lang w:val="fr-FR"/>
        </w:rPr>
        <w:t>c</w:t>
      </w:r>
      <w:r w:rsidR="00C1418F" w:rsidRPr="00C1418F">
        <w:rPr>
          <w:rStyle w:val="Incipit"/>
          <w:lang w:val="fr-FR"/>
        </w:rPr>
        <w:t>hristicola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AB </w:t>
      </w:r>
      <w:r w:rsidR="00C1418F" w:rsidRPr="00C1418F">
        <w:rPr>
          <w:rStyle w:val="Incipit"/>
          <w:lang w:val="it-IT"/>
        </w:rPr>
        <w:t>O per omnia</w:t>
      </w:r>
      <w:r w:rsidR="00C94F95" w:rsidRPr="00EE485F">
        <w:rPr>
          <w:lang w:val="la-Latn"/>
        </w:rPr>
        <w:t xml:space="preserve">. </w:t>
      </w:r>
      <w:r w:rsidRPr="00EE485F">
        <w:rPr>
          <w:rStyle w:val="Time2"/>
          <w:lang w:val="la-Latn"/>
        </w:rPr>
        <w:t>Ad processionem</w:t>
      </w:r>
      <w:r w:rsidRPr="00EE485F">
        <w:rPr>
          <w:lang w:val="la-Latn"/>
        </w:rPr>
        <w:t xml:space="preserve"> RP </w:t>
      </w:r>
      <w:r w:rsidR="00C1418F" w:rsidRPr="00C1418F">
        <w:rPr>
          <w:rStyle w:val="Incipit"/>
          <w:lang w:val="it-IT"/>
        </w:rPr>
        <w:t>Summe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it-IT"/>
        </w:rPr>
        <w:t>dei</w:t>
      </w:r>
      <w:r w:rsidR="00AF24A8" w:rsidRPr="00EE485F">
        <w:rPr>
          <w:lang w:val="la-Latn"/>
        </w:rPr>
        <w:t>.</w:t>
      </w:r>
    </w:p>
    <w:p w:rsidR="001409E5" w:rsidRPr="00EE485F" w:rsidRDefault="001409E5" w:rsidP="00C10675">
      <w:pPr>
        <w:rPr>
          <w:lang w:val="la-Latn"/>
        </w:rPr>
      </w:pPr>
      <w:r w:rsidRPr="00EE485F">
        <w:rPr>
          <w:rStyle w:val="Time1"/>
          <w:lang w:val="la-Latn"/>
        </w:rPr>
        <w:t>Ad horas</w:t>
      </w:r>
      <w:r w:rsidRPr="00EE485F">
        <w:rPr>
          <w:lang w:val="la-Latn"/>
        </w:rPr>
        <w:t xml:space="preserve"> de primo nocturno</w:t>
      </w:r>
      <w:r w:rsidR="00AF24A8" w:rsidRPr="00EE485F">
        <w:rPr>
          <w:lang w:val="la-Latn"/>
        </w:rPr>
        <w:t>.</w:t>
      </w:r>
    </w:p>
    <w:p w:rsidR="001409E5" w:rsidRPr="00EE485F" w:rsidRDefault="001409E5" w:rsidP="00C10675">
      <w:pPr>
        <w:rPr>
          <w:lang w:val="la-Latn"/>
        </w:rPr>
      </w:pPr>
      <w:r w:rsidRPr="00EE485F">
        <w:rPr>
          <w:rStyle w:val="Time1"/>
          <w:lang w:val="la-Latn"/>
        </w:rPr>
        <w:t>Ad missam</w:t>
      </w:r>
      <w:r w:rsidRPr="00EE485F">
        <w:rPr>
          <w:lang w:val="la-Latn"/>
        </w:rPr>
        <w:t xml:space="preserve"> IN </w:t>
      </w:r>
      <w:r w:rsidR="00C1418F" w:rsidRPr="00C1418F">
        <w:rPr>
          <w:rStyle w:val="Incipit"/>
          <w:lang w:val="it-IT"/>
        </w:rPr>
        <w:t>Sacerdotes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LE </w:t>
      </w:r>
      <w:r w:rsidR="00C1418F" w:rsidRPr="00C1418F">
        <w:rPr>
          <w:rStyle w:val="Incipit"/>
          <w:lang w:val="it-IT"/>
        </w:rPr>
        <w:t>Scietis quia misi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GR </w:t>
      </w:r>
      <w:r w:rsidR="00C1418F" w:rsidRPr="00C1418F">
        <w:rPr>
          <w:rStyle w:val="Incipit"/>
          <w:lang w:val="la-Latn"/>
        </w:rPr>
        <w:t>Ecce sacerdos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AL </w:t>
      </w:r>
      <w:r w:rsidR="00C1418F" w:rsidRPr="00C1418F">
        <w:rPr>
          <w:rStyle w:val="Incipit"/>
          <w:lang w:val="la-Latn"/>
        </w:rPr>
        <w:t>Alleluia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ALV </w:t>
      </w:r>
      <w:r w:rsidR="00C1418F" w:rsidRPr="00C1418F">
        <w:rPr>
          <w:rStyle w:val="Incipit"/>
          <w:lang w:val="la-Latn"/>
        </w:rPr>
        <w:t>Iuravit dominus</w:t>
      </w:r>
      <w:r w:rsidR="00C94F95" w:rsidRPr="00EE485F">
        <w:rPr>
          <w:lang w:val="la-Latn"/>
        </w:rPr>
        <w:t xml:space="preserve">. </w:t>
      </w:r>
      <w:r w:rsidR="00F3652D" w:rsidRPr="00EE485F">
        <w:rPr>
          <w:lang w:val="la-Latn"/>
        </w:rPr>
        <w:t>[SE</w:t>
      </w:r>
      <w:r w:rsidR="00F3652D">
        <w:rPr>
          <w:lang w:val="la-Latn"/>
        </w:rPr>
        <w:t xml:space="preserve">] </w:t>
      </w:r>
      <w:r w:rsidR="00C1418F" w:rsidRPr="00C1418F">
        <w:rPr>
          <w:rStyle w:val="Incipit"/>
          <w:lang w:val="la-Latn"/>
        </w:rPr>
        <w:t>Ä+Congaudentes+Ä</w:t>
      </w:r>
      <w:r w:rsidR="00C94F95" w:rsidRPr="008262EE">
        <w:rPr>
          <w:lang w:val="la-Latn"/>
        </w:rPr>
        <w:t xml:space="preserve">. </w:t>
      </w:r>
      <w:r w:rsidRPr="00EE485F">
        <w:rPr>
          <w:lang w:val="la-Latn"/>
        </w:rPr>
        <w:t xml:space="preserve">EV </w:t>
      </w:r>
      <w:r w:rsidR="00C1418F" w:rsidRPr="00C1418F">
        <w:rPr>
          <w:rStyle w:val="Incipit"/>
          <w:lang w:val="la-Latn"/>
        </w:rPr>
        <w:t>Homo quidam nobilis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OF </w:t>
      </w:r>
      <w:r w:rsidR="00C1418F" w:rsidRPr="00C1418F">
        <w:rPr>
          <w:rStyle w:val="Incipit"/>
          <w:lang w:val="la-Latn"/>
        </w:rPr>
        <w:t>In</w:t>
      </w:r>
      <w:r w:rsidR="00582711" w:rsidRPr="001B63A5">
        <w:rPr>
          <w:rStyle w:val="Incipit"/>
          <w:lang w:val="la-Latn"/>
        </w:rPr>
        <w:t>v</w:t>
      </w:r>
      <w:r w:rsidR="00C1418F" w:rsidRPr="00C1418F">
        <w:rPr>
          <w:rStyle w:val="Incipit"/>
          <w:lang w:val="la-Latn"/>
        </w:rPr>
        <w:t>eni David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CO </w:t>
      </w:r>
      <w:r w:rsidR="00C1418F" w:rsidRPr="00C1418F">
        <w:rPr>
          <w:rStyle w:val="Incipit"/>
          <w:lang w:val="en-US"/>
        </w:rPr>
        <w:t>Beatus servus</w:t>
      </w:r>
      <w:r w:rsidR="00AF24A8" w:rsidRPr="00EE485F">
        <w:rPr>
          <w:lang w:val="la-Latn"/>
        </w:rPr>
        <w:t>.</w:t>
      </w:r>
    </w:p>
    <w:p w:rsidR="001409E5" w:rsidRPr="00EE485F" w:rsidRDefault="001409E5" w:rsidP="00C10675">
      <w:pPr>
        <w:rPr>
          <w:lang w:val="la-Latn"/>
        </w:rPr>
      </w:pPr>
      <w:r w:rsidRPr="00EE485F">
        <w:rPr>
          <w:rStyle w:val="Time1"/>
          <w:lang w:val="la-Latn"/>
        </w:rPr>
        <w:t>In secunda vespera</w:t>
      </w:r>
      <w:r w:rsidRPr="00EE485F">
        <w:rPr>
          <w:lang w:val="la-Latn"/>
        </w:rPr>
        <w:t xml:space="preserve"> matutina laus </w:t>
      </w:r>
      <w:r w:rsidR="008559D1" w:rsidRPr="00EE485F">
        <w:rPr>
          <w:lang w:val="la-Latn"/>
        </w:rPr>
        <w:t>[</w:t>
      </w:r>
      <w:r w:rsidRPr="00EE485F">
        <w:rPr>
          <w:lang w:val="la-Latn"/>
        </w:rPr>
        <w:t>super psalmos</w:t>
      </w:r>
      <w:r w:rsidR="008559D1" w:rsidRPr="00EE485F">
        <w:rPr>
          <w:lang w:val="la-Latn"/>
        </w:rPr>
        <w:t>]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AM </w:t>
      </w:r>
      <w:r w:rsidR="00C1418F" w:rsidRPr="00C1418F">
        <w:rPr>
          <w:rStyle w:val="Incipit"/>
          <w:lang w:val="la-Latn"/>
        </w:rPr>
        <w:t>O Christi pietas</w:t>
      </w:r>
      <w:r w:rsidR="00AF24A8" w:rsidRPr="00EE485F">
        <w:rPr>
          <w:lang w:val="la-Latn"/>
        </w:rPr>
        <w:t>.</w:t>
      </w:r>
    </w:p>
    <w:p w:rsidR="001409E5" w:rsidRPr="001B63A5" w:rsidRDefault="000D1F72" w:rsidP="002948B5">
      <w:pPr>
        <w:pStyle w:val="berschrift1"/>
        <w:rPr>
          <w:lang w:val="la-Latn"/>
        </w:rPr>
      </w:pPr>
      <w:r w:rsidRPr="001B63A5">
        <w:rPr>
          <w:lang w:val="la-Latn"/>
        </w:rPr>
        <w:lastRenderedPageBreak/>
        <w:t>DOMINICA SECUNDA ANTE NATALE DOMINI</w:t>
      </w:r>
    </w:p>
    <w:p w:rsidR="001409E5" w:rsidRPr="00EE485F" w:rsidRDefault="008559D1" w:rsidP="00C10675">
      <w:pPr>
        <w:rPr>
          <w:lang w:val="la-Latn"/>
        </w:rPr>
      </w:pPr>
      <w:r w:rsidRPr="00EE485F">
        <w:rPr>
          <w:rStyle w:val="Time1"/>
          <w:lang w:val="la-Latn"/>
        </w:rPr>
        <w:t>[</w:t>
      </w:r>
      <w:r w:rsidR="001409E5" w:rsidRPr="00EE485F">
        <w:rPr>
          <w:rStyle w:val="Time1"/>
          <w:lang w:val="la-Latn"/>
        </w:rPr>
        <w:t>In prima vespera</w:t>
      </w:r>
      <w:r w:rsidRPr="00EE485F">
        <w:rPr>
          <w:rStyle w:val="Time1"/>
          <w:lang w:val="la-Latn"/>
        </w:rPr>
        <w:t>]</w:t>
      </w:r>
      <w:r w:rsidR="001409E5" w:rsidRPr="00EE485F">
        <w:rPr>
          <w:lang w:val="la-Latn"/>
        </w:rPr>
        <w:t xml:space="preserve"> RP </w:t>
      </w:r>
      <w:r w:rsidR="00C1418F" w:rsidRPr="00C1418F">
        <w:rPr>
          <w:rStyle w:val="Incipit"/>
          <w:lang w:val="la-Latn"/>
        </w:rPr>
        <w:t>Hierusalem surge</w:t>
      </w:r>
      <w:r w:rsidR="00C94F95" w:rsidRPr="00EE485F">
        <w:rPr>
          <w:lang w:val="la-Latn"/>
        </w:rPr>
        <w:t xml:space="preserve">. </w:t>
      </w:r>
      <w:r w:rsidR="001409E5" w:rsidRPr="00EE485F">
        <w:rPr>
          <w:lang w:val="la-Latn"/>
        </w:rPr>
        <w:t xml:space="preserve">AM </w:t>
      </w:r>
      <w:r w:rsidR="00C1418F" w:rsidRPr="00C1418F">
        <w:rPr>
          <w:rStyle w:val="Incipit"/>
          <w:lang w:val="la-Latn"/>
        </w:rPr>
        <w:t>Leva Hierusalem</w:t>
      </w:r>
      <w:r w:rsidR="00C94F95" w:rsidRPr="00EE485F">
        <w:rPr>
          <w:lang w:val="la-Latn"/>
        </w:rPr>
        <w:t xml:space="preserve">. </w:t>
      </w:r>
      <w:r w:rsidR="001409E5" w:rsidRPr="00EE485F">
        <w:rPr>
          <w:lang w:val="la-Latn"/>
        </w:rPr>
        <w:t xml:space="preserve">OR </w:t>
      </w:r>
      <w:r w:rsidR="00C1418F" w:rsidRPr="00C1418F">
        <w:rPr>
          <w:rStyle w:val="Incipit"/>
          <w:lang w:val="la-Latn"/>
        </w:rPr>
        <w:t>Excita domine corda nostra</w:t>
      </w:r>
      <w:r w:rsidR="00C94F95" w:rsidRPr="00EE485F">
        <w:rPr>
          <w:lang w:val="la-Latn"/>
        </w:rPr>
        <w:t xml:space="preserve">. </w:t>
      </w:r>
      <w:r w:rsidR="001409E5" w:rsidRPr="00907DF6">
        <w:rPr>
          <w:rStyle w:val="Time2"/>
          <w:lang w:val="it-IT"/>
        </w:rPr>
        <w:t>Ad processionem</w:t>
      </w:r>
      <w:r w:rsidR="001409E5" w:rsidRPr="00EE485F">
        <w:rPr>
          <w:lang w:val="la-Latn"/>
        </w:rPr>
        <w:t xml:space="preserve"> ut in priori dominica</w:t>
      </w:r>
      <w:r w:rsidR="00AF24A8" w:rsidRPr="00EE485F">
        <w:rPr>
          <w:lang w:val="la-Latn"/>
        </w:rPr>
        <w:t>.</w:t>
      </w:r>
    </w:p>
    <w:p w:rsidR="007E7EE6" w:rsidRDefault="00E352DC" w:rsidP="00C10675">
      <w:pPr>
        <w:rPr>
          <w:lang w:val="la-Latn"/>
        </w:rPr>
      </w:pPr>
      <w:r w:rsidRPr="00EE485F">
        <w:rPr>
          <w:rStyle w:val="Time1"/>
          <w:lang w:val="la-Latn"/>
        </w:rPr>
        <w:t>[Ad matutin</w:t>
      </w:r>
      <w:r w:rsidR="00C11963">
        <w:rPr>
          <w:rStyle w:val="Time1"/>
          <w:lang w:val="it-IT"/>
        </w:rPr>
        <w:t>um</w:t>
      </w:r>
      <w:r w:rsidRPr="00EE485F">
        <w:rPr>
          <w:rStyle w:val="Time1"/>
          <w:lang w:val="la-Latn"/>
        </w:rPr>
        <w:t>]</w:t>
      </w:r>
      <w:r w:rsidR="001409E5" w:rsidRPr="00EE485F">
        <w:rPr>
          <w:lang w:val="la-Latn"/>
        </w:rPr>
        <w:t xml:space="preserve"> INV </w:t>
      </w:r>
      <w:r w:rsidR="00C1418F" w:rsidRPr="00C1418F">
        <w:rPr>
          <w:rStyle w:val="Incipit"/>
          <w:lang w:val="it-IT"/>
        </w:rPr>
        <w:t>Rex noster</w:t>
      </w:r>
      <w:r w:rsidR="00C94F95" w:rsidRPr="00EE485F">
        <w:rPr>
          <w:lang w:val="la-Latn"/>
        </w:rPr>
        <w:t>.</w:t>
      </w:r>
    </w:p>
    <w:p w:rsidR="001100A5" w:rsidRPr="00EE485F" w:rsidRDefault="001409E5" w:rsidP="00C10675">
      <w:pPr>
        <w:rPr>
          <w:lang w:val="la-Latn"/>
        </w:rPr>
      </w:pPr>
      <w:r w:rsidRPr="00EE485F">
        <w:rPr>
          <w:rStyle w:val="Time1"/>
          <w:lang w:val="la-Latn"/>
        </w:rPr>
        <w:t>In primo nocturno</w:t>
      </w:r>
      <w:r w:rsidRPr="00EE485F">
        <w:rPr>
          <w:lang w:val="la-Latn"/>
        </w:rPr>
        <w:t xml:space="preserve"> </w:t>
      </w:r>
      <w:r w:rsidR="008559D1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it-IT"/>
        </w:rPr>
        <w:t>Hora est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RP </w:t>
      </w:r>
      <w:r w:rsidR="00C1418F" w:rsidRPr="001B63A5">
        <w:rPr>
          <w:rStyle w:val="Incipit"/>
          <w:lang w:val="la-Latn"/>
        </w:rPr>
        <w:t>Hierusalem cito</w:t>
      </w:r>
      <w:r w:rsidR="00C94F95" w:rsidRPr="00EE485F">
        <w:rPr>
          <w:lang w:val="la-Latn"/>
        </w:rPr>
        <w:t xml:space="preserve">. </w:t>
      </w:r>
      <w:r w:rsidRPr="00EE485F">
        <w:rPr>
          <w:rFonts w:eastAsia="Arial"/>
          <w:lang w:val="la-Latn"/>
        </w:rPr>
        <w:t xml:space="preserve">RV </w:t>
      </w:r>
      <w:r w:rsidR="00C1418F" w:rsidRPr="001B63A5">
        <w:rPr>
          <w:rStyle w:val="Incipit"/>
          <w:lang w:val="la-Latn"/>
        </w:rPr>
        <w:t>Israel si me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RP </w:t>
      </w:r>
      <w:r w:rsidR="00C1418F" w:rsidRPr="001B63A5">
        <w:rPr>
          <w:rStyle w:val="Incipit"/>
          <w:lang w:val="la-Latn"/>
        </w:rPr>
        <w:t>Ecce dominus veniet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RV </w:t>
      </w:r>
      <w:r w:rsidR="00C1418F" w:rsidRPr="001B63A5">
        <w:rPr>
          <w:rStyle w:val="Incipit"/>
          <w:lang w:val="la-Latn"/>
        </w:rPr>
        <w:t>A solis ortu</w:t>
      </w:r>
      <w:r w:rsidR="00C94F95" w:rsidRPr="001B63A5">
        <w:rPr>
          <w:lang w:val="la-Latn"/>
        </w:rPr>
        <w:t xml:space="preserve">. </w:t>
      </w:r>
      <w:r w:rsidRPr="001B63A5">
        <w:rPr>
          <w:lang w:val="la-Latn"/>
        </w:rPr>
        <w:t xml:space="preserve">(39) </w:t>
      </w:r>
      <w:r w:rsidR="001100A5" w:rsidRPr="001B63A5">
        <w:rPr>
          <w:lang w:val="la-Latn"/>
        </w:rPr>
        <w:t xml:space="preserve">RP </w:t>
      </w:r>
      <w:r w:rsidR="00C1418F" w:rsidRPr="001B63A5">
        <w:rPr>
          <w:rStyle w:val="Incipit"/>
          <w:lang w:val="la-Latn"/>
        </w:rPr>
        <w:t>Hierusalem surge</w:t>
      </w:r>
      <w:r w:rsidR="00C94F95" w:rsidRPr="00EE485F">
        <w:rPr>
          <w:lang w:val="la-Latn"/>
        </w:rPr>
        <w:t xml:space="preserve">. </w:t>
      </w:r>
      <w:r w:rsidR="001100A5" w:rsidRPr="00EE485F">
        <w:rPr>
          <w:lang w:val="la-Latn"/>
        </w:rPr>
        <w:t xml:space="preserve">RV </w:t>
      </w:r>
      <w:r w:rsidR="00C1418F" w:rsidRPr="001B63A5">
        <w:rPr>
          <w:rStyle w:val="Incipit"/>
          <w:lang w:val="it-IT"/>
        </w:rPr>
        <w:t>Leva in circuitu</w:t>
      </w:r>
      <w:r w:rsidR="00C94F95" w:rsidRPr="00EE485F">
        <w:rPr>
          <w:lang w:val="la-Latn"/>
        </w:rPr>
        <w:t xml:space="preserve">. </w:t>
      </w:r>
      <w:r w:rsidR="00C87E3F" w:rsidRPr="00EE485F">
        <w:rPr>
          <w:lang w:val="la-Latn"/>
        </w:rPr>
        <w:t>(</w:t>
      </w:r>
      <w:r w:rsidR="00AC0786" w:rsidRPr="001B63A5">
        <w:rPr>
          <w:lang w:val="it-IT"/>
        </w:rPr>
        <w:t>22b</w:t>
      </w:r>
      <w:r w:rsidR="00C87E3F" w:rsidRPr="00EE485F">
        <w:rPr>
          <w:lang w:val="la-Latn"/>
        </w:rPr>
        <w:t>)</w:t>
      </w:r>
      <w:r w:rsidR="001100A5" w:rsidRPr="00EE485F">
        <w:rPr>
          <w:lang w:val="la-Latn"/>
        </w:rPr>
        <w:t xml:space="preserve"> </w:t>
      </w:r>
      <w:r w:rsidR="001100A5" w:rsidRPr="00EE485F">
        <w:rPr>
          <w:rFonts w:eastAsia="Arial"/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Ecce veniet dominus</w:t>
      </w:r>
      <w:r w:rsidR="00C94F95" w:rsidRPr="00EE485F">
        <w:rPr>
          <w:lang w:val="la-Latn"/>
        </w:rPr>
        <w:t xml:space="preserve">. </w:t>
      </w:r>
      <w:r w:rsidR="001100A5"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Ecce dominator</w:t>
      </w:r>
      <w:r w:rsidR="00C94F95" w:rsidRPr="00EE485F">
        <w:rPr>
          <w:lang w:val="la-Latn"/>
        </w:rPr>
        <w:t xml:space="preserve">. </w:t>
      </w:r>
      <w:r w:rsidR="001100A5" w:rsidRPr="00EE485F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Civitas Hierusalem</w:t>
      </w:r>
      <w:r w:rsidR="00C94F95" w:rsidRPr="00EE485F">
        <w:rPr>
          <w:lang w:val="la-Latn"/>
        </w:rPr>
        <w:t xml:space="preserve">. </w:t>
      </w:r>
      <w:r w:rsidR="001100A5"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Ecce dominator</w:t>
      </w:r>
      <w:r w:rsidR="00AF24A8" w:rsidRPr="00EE485F">
        <w:rPr>
          <w:lang w:val="la-Latn"/>
        </w:rPr>
        <w:t>.</w:t>
      </w:r>
    </w:p>
    <w:p w:rsidR="001B39FE" w:rsidRDefault="001100A5" w:rsidP="00C10675">
      <w:pPr>
        <w:rPr>
          <w:lang w:val="la-Latn"/>
        </w:rPr>
      </w:pPr>
      <w:r w:rsidRPr="00EE485F">
        <w:rPr>
          <w:rStyle w:val="Time2"/>
          <w:lang w:val="la-Latn"/>
        </w:rPr>
        <w:t>In secundo nocturno</w:t>
      </w:r>
      <w:r w:rsidRPr="00EE485F">
        <w:rPr>
          <w:lang w:val="la-Latn"/>
        </w:rPr>
        <w:t xml:space="preserve"> </w:t>
      </w:r>
      <w:r w:rsidR="008559D1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Nox praecessit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Ecce veniet dominus protector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Ecce dominator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Sicut mater consolatur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RV </w:t>
      </w:r>
      <w:r w:rsidR="00C1418F" w:rsidRPr="001B63A5">
        <w:rPr>
          <w:rStyle w:val="Incipit"/>
          <w:lang w:val="la-Latn"/>
        </w:rPr>
        <w:t>Deus a Libano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RP </w:t>
      </w:r>
      <w:r w:rsidR="00C1418F" w:rsidRPr="001B63A5">
        <w:rPr>
          <w:rStyle w:val="Incipit"/>
          <w:lang w:val="la-Latn"/>
        </w:rPr>
        <w:t>Ecce ab austro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RV </w:t>
      </w:r>
      <w:r w:rsidR="00C1418F" w:rsidRPr="001B63A5">
        <w:rPr>
          <w:rStyle w:val="Incipit"/>
          <w:lang w:val="la-Latn"/>
        </w:rPr>
        <w:t>Aspiciam vos</w:t>
      </w:r>
      <w:r w:rsidR="001B39FE">
        <w:rPr>
          <w:lang w:val="la-Latn"/>
        </w:rPr>
        <w:t>.</w:t>
      </w:r>
    </w:p>
    <w:p w:rsidR="001100A5" w:rsidRPr="00EE485F" w:rsidRDefault="008559D1" w:rsidP="00C10675">
      <w:pPr>
        <w:rPr>
          <w:lang w:val="la-Latn"/>
        </w:rPr>
      </w:pPr>
      <w:r w:rsidRPr="00EE485F">
        <w:rPr>
          <w:rStyle w:val="Time2"/>
          <w:lang w:val="la-Latn"/>
        </w:rPr>
        <w:t>[</w:t>
      </w:r>
      <w:r w:rsidR="001100A5" w:rsidRPr="00EE485F">
        <w:rPr>
          <w:rStyle w:val="Time2"/>
          <w:lang w:val="la-Latn"/>
        </w:rPr>
        <w:t>In tertio nocturno</w:t>
      </w:r>
      <w:r w:rsidRPr="00EE485F">
        <w:rPr>
          <w:rStyle w:val="Time2"/>
          <w:lang w:val="la-Latn"/>
        </w:rPr>
        <w:t>]</w:t>
      </w:r>
      <w:r w:rsidR="001100A5" w:rsidRPr="00EE485F">
        <w:rPr>
          <w:lang w:val="la-Latn"/>
        </w:rPr>
        <w:t xml:space="preserve"> ACN </w:t>
      </w:r>
      <w:r w:rsidR="00C1418F" w:rsidRPr="001B63A5">
        <w:rPr>
          <w:rStyle w:val="Incipit"/>
          <w:lang w:val="la-Latn"/>
        </w:rPr>
        <w:t>Dicite pusillanimes</w:t>
      </w:r>
      <w:r w:rsidR="00C94F95" w:rsidRPr="00EE485F">
        <w:rPr>
          <w:lang w:val="la-Latn"/>
        </w:rPr>
        <w:t xml:space="preserve">. </w:t>
      </w:r>
      <w:r w:rsidR="001100A5" w:rsidRPr="00EE485F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Confortamini manus</w:t>
      </w:r>
      <w:r w:rsidR="00C94F95" w:rsidRPr="00EE485F">
        <w:rPr>
          <w:lang w:val="la-Latn"/>
        </w:rPr>
        <w:t xml:space="preserve">. </w:t>
      </w:r>
      <w:r w:rsidR="001100A5"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Civitas Hierusalem</w:t>
      </w:r>
      <w:r w:rsidR="00C94F95" w:rsidRPr="00EE485F">
        <w:rPr>
          <w:lang w:val="la-Latn"/>
        </w:rPr>
        <w:t xml:space="preserve">. </w:t>
      </w:r>
      <w:r w:rsidR="001100A5" w:rsidRPr="00EE485F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Hierusalem plantabis</w:t>
      </w:r>
      <w:r w:rsidR="00C94F95" w:rsidRPr="00EE485F">
        <w:rPr>
          <w:lang w:val="la-Latn"/>
        </w:rPr>
        <w:t xml:space="preserve">. </w:t>
      </w:r>
      <w:r w:rsidR="001100A5"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Deus a Libano</w:t>
      </w:r>
      <w:r w:rsidR="00C94F95" w:rsidRPr="00EE485F">
        <w:rPr>
          <w:lang w:val="la-Latn"/>
        </w:rPr>
        <w:t xml:space="preserve">. </w:t>
      </w:r>
      <w:r w:rsidR="001100A5" w:rsidRPr="00EE485F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Egredietur dominus de Samaria</w:t>
      </w:r>
      <w:r w:rsidR="00C94F95" w:rsidRPr="00EE485F">
        <w:rPr>
          <w:lang w:val="la-Latn"/>
        </w:rPr>
        <w:t xml:space="preserve">. </w:t>
      </w:r>
      <w:r w:rsidR="001100A5"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it-IT"/>
        </w:rPr>
        <w:t>Deus a Libano</w:t>
      </w:r>
      <w:r w:rsidR="00C94F95" w:rsidRPr="00EE485F">
        <w:rPr>
          <w:lang w:val="la-Latn"/>
        </w:rPr>
        <w:t xml:space="preserve">. </w:t>
      </w:r>
      <w:r w:rsidR="001100A5" w:rsidRPr="00EE485F">
        <w:rPr>
          <w:lang w:val="la-Latn"/>
        </w:rPr>
        <w:t xml:space="preserve">RP </w:t>
      </w:r>
      <w:r w:rsidR="00C1418F" w:rsidRPr="00C1418F">
        <w:rPr>
          <w:rStyle w:val="Incipit"/>
          <w:lang w:val="it-IT"/>
        </w:rPr>
        <w:t>Rex noster</w:t>
      </w:r>
      <w:r w:rsidR="00C94F95" w:rsidRPr="00EE485F">
        <w:rPr>
          <w:lang w:val="la-Latn"/>
        </w:rPr>
        <w:t xml:space="preserve">. </w:t>
      </w:r>
      <w:r w:rsidR="001100A5"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it-IT"/>
        </w:rPr>
        <w:t>Ecce agnus dei</w:t>
      </w:r>
      <w:r w:rsidR="00AF24A8" w:rsidRPr="00EE485F">
        <w:rPr>
          <w:lang w:val="la-Latn"/>
        </w:rPr>
        <w:t>.</w:t>
      </w:r>
    </w:p>
    <w:p w:rsidR="001B39FE" w:rsidRDefault="001100A5" w:rsidP="00C10675">
      <w:pPr>
        <w:rPr>
          <w:lang w:val="la-Latn"/>
        </w:rPr>
      </w:pPr>
      <w:r w:rsidRPr="00EE485F">
        <w:rPr>
          <w:rStyle w:val="Time1"/>
          <w:lang w:val="la-Latn"/>
        </w:rPr>
        <w:t>In matutin</w:t>
      </w:r>
      <w:r w:rsidR="002C787C">
        <w:rPr>
          <w:rStyle w:val="Time1"/>
          <w:lang w:val="it-IT"/>
        </w:rPr>
        <w:t>is</w:t>
      </w:r>
      <w:r w:rsidRPr="00EE485F">
        <w:rPr>
          <w:rStyle w:val="Time1"/>
          <w:lang w:val="la-Latn"/>
        </w:rPr>
        <w:t xml:space="preserve"> laudibus</w:t>
      </w:r>
      <w:r w:rsidRPr="00EE485F">
        <w:rPr>
          <w:lang w:val="la-Latn"/>
        </w:rPr>
        <w:t xml:space="preserve"> </w:t>
      </w:r>
      <w:r w:rsidR="008559D1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it-IT"/>
        </w:rPr>
        <w:t>Ecce in nubibus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en-US"/>
        </w:rPr>
        <w:t>Urbs fortitudinis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en-US"/>
        </w:rPr>
        <w:t>Ecce apparebit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fr-FR"/>
        </w:rPr>
        <w:t>Montes et colles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fr-FR"/>
        </w:rPr>
        <w:t>Ecce dominus noster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AB </w:t>
      </w:r>
      <w:r w:rsidR="00C1418F" w:rsidRPr="00C1418F">
        <w:rPr>
          <w:rStyle w:val="Incipit"/>
          <w:lang w:val="fr-FR"/>
        </w:rPr>
        <w:t>Super solium</w:t>
      </w:r>
      <w:r w:rsidR="00C94F95" w:rsidRPr="00EE485F">
        <w:rPr>
          <w:lang w:val="la-Latn"/>
        </w:rPr>
        <w:t xml:space="preserve">. </w:t>
      </w:r>
      <w:r w:rsidRPr="006D52E4">
        <w:rPr>
          <w:rStyle w:val="Time2"/>
          <w:lang w:val="it-IT"/>
        </w:rPr>
        <w:t>Ad processionem</w:t>
      </w:r>
      <w:r w:rsidRPr="00EE485F">
        <w:rPr>
          <w:lang w:val="la-Latn"/>
        </w:rPr>
        <w:t xml:space="preserve"> ut in priori dominica</w:t>
      </w:r>
      <w:r w:rsidR="001B39FE">
        <w:rPr>
          <w:lang w:val="la-Latn"/>
        </w:rPr>
        <w:t>.</w:t>
      </w:r>
    </w:p>
    <w:p w:rsidR="001100A5" w:rsidRPr="00EE485F" w:rsidRDefault="001100A5" w:rsidP="00C10675">
      <w:pPr>
        <w:rPr>
          <w:lang w:val="la-Latn"/>
        </w:rPr>
      </w:pPr>
      <w:r w:rsidRPr="00EE485F">
        <w:rPr>
          <w:rStyle w:val="Time1"/>
          <w:lang w:val="la-Latn"/>
        </w:rPr>
        <w:t>Ad cursum</w:t>
      </w:r>
      <w:r w:rsidRPr="00EE485F">
        <w:rPr>
          <w:lang w:val="la-Latn"/>
        </w:rPr>
        <w:t xml:space="preserve"> matutina laus</w:t>
      </w:r>
      <w:r w:rsidR="00AF24A8" w:rsidRPr="00EE485F">
        <w:rPr>
          <w:lang w:val="la-Latn"/>
        </w:rPr>
        <w:t>.</w:t>
      </w:r>
    </w:p>
    <w:p w:rsidR="001100A5" w:rsidRPr="00EE485F" w:rsidRDefault="001100A5" w:rsidP="00C10675">
      <w:pPr>
        <w:rPr>
          <w:lang w:val="la-Latn"/>
        </w:rPr>
      </w:pPr>
      <w:r w:rsidRPr="00EE485F">
        <w:rPr>
          <w:rStyle w:val="Time1"/>
          <w:lang w:val="la-Latn"/>
        </w:rPr>
        <w:t>Ad processionem</w:t>
      </w:r>
      <w:r w:rsidRPr="00EE485F">
        <w:rPr>
          <w:lang w:val="la-Latn"/>
        </w:rPr>
        <w:t xml:space="preserve"> in die responsoria de praesenti historia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 xml:space="preserve">excepto quod ad </w:t>
      </w:r>
      <w:r w:rsidRPr="00EE485F">
        <w:rPr>
          <w:rStyle w:val="Ort"/>
          <w:lang w:val="la-Latn"/>
        </w:rPr>
        <w:t>sanctam Mariam</w:t>
      </w:r>
      <w:r w:rsidRPr="00EE485F">
        <w:rPr>
          <w:lang w:val="la-Latn"/>
        </w:rPr>
        <w:t xml:space="preserve"> canitur ut in priori dominica</w:t>
      </w:r>
      <w:r w:rsidR="00AF24A8" w:rsidRPr="00EE485F">
        <w:rPr>
          <w:lang w:val="la-Latn"/>
        </w:rPr>
        <w:t>.</w:t>
      </w:r>
    </w:p>
    <w:p w:rsidR="001100A5" w:rsidRPr="00EE485F" w:rsidRDefault="001100A5" w:rsidP="00C10675">
      <w:pPr>
        <w:rPr>
          <w:lang w:val="la-Latn"/>
        </w:rPr>
      </w:pPr>
      <w:r w:rsidRPr="00EE485F">
        <w:rPr>
          <w:rStyle w:val="Time1"/>
          <w:lang w:val="la-Latn"/>
        </w:rPr>
        <w:t>In secunda vespera</w:t>
      </w:r>
      <w:r w:rsidRPr="00EE485F">
        <w:rPr>
          <w:lang w:val="la-Latn"/>
        </w:rPr>
        <w:t xml:space="preserve"> AM </w:t>
      </w:r>
      <w:r w:rsidR="00C1418F" w:rsidRPr="00C1418F">
        <w:rPr>
          <w:rStyle w:val="Incipit"/>
          <w:lang w:val="la-Latn"/>
        </w:rPr>
        <w:t>Beata es Maria</w:t>
      </w:r>
      <w:r w:rsidR="00AF24A8" w:rsidRPr="00EE485F">
        <w:rPr>
          <w:lang w:val="la-Latn"/>
        </w:rPr>
        <w:t>.</w:t>
      </w:r>
    </w:p>
    <w:p w:rsidR="001100A5" w:rsidRPr="001B63A5" w:rsidRDefault="007E7EE6" w:rsidP="002948B5">
      <w:pPr>
        <w:pStyle w:val="berschrift1"/>
        <w:rPr>
          <w:lang w:val="la-Latn"/>
        </w:rPr>
      </w:pPr>
      <w:r w:rsidRPr="001B63A5">
        <w:rPr>
          <w:lang w:val="la-Latn"/>
        </w:rPr>
        <w:t>FERIA SECUNDA</w:t>
      </w:r>
    </w:p>
    <w:p w:rsidR="001100A5" w:rsidRPr="00EE485F" w:rsidRDefault="002C787C" w:rsidP="00C10675">
      <w:pPr>
        <w:rPr>
          <w:lang w:val="la-Latn"/>
        </w:rPr>
      </w:pPr>
      <w:r w:rsidRPr="001B63A5">
        <w:rPr>
          <w:rStyle w:val="Time1"/>
          <w:lang w:val="la-Latn"/>
        </w:rPr>
        <w:t>[In matutinis laudibus]</w:t>
      </w:r>
      <w:r w:rsidRPr="001B63A5">
        <w:rPr>
          <w:lang w:val="la-Latn"/>
        </w:rPr>
        <w:t xml:space="preserve"> </w:t>
      </w:r>
      <w:r w:rsidR="008559D1" w:rsidRPr="00EE485F">
        <w:rPr>
          <w:lang w:val="la-Latn"/>
        </w:rPr>
        <w:t>A</w:t>
      </w:r>
      <w:r w:rsidRPr="001B63A5">
        <w:rPr>
          <w:lang w:val="la-Latn"/>
        </w:rPr>
        <w:t>B</w:t>
      </w:r>
      <w:r w:rsidR="008559D1" w:rsidRPr="00EE485F">
        <w:rPr>
          <w:lang w:val="la-Latn"/>
        </w:rPr>
        <w:t xml:space="preserve"> </w:t>
      </w:r>
      <w:r w:rsidR="00C1418F" w:rsidRPr="001B63A5">
        <w:rPr>
          <w:rStyle w:val="Incipit"/>
          <w:lang w:val="la-Latn"/>
        </w:rPr>
        <w:t>De caelo veniet</w:t>
      </w:r>
      <w:r w:rsidR="00C94F95" w:rsidRPr="00EE485F">
        <w:rPr>
          <w:lang w:val="la-Latn"/>
        </w:rPr>
        <w:t xml:space="preserve">. </w:t>
      </w:r>
      <w:r w:rsidRPr="00EE485F">
        <w:rPr>
          <w:rStyle w:val="Time1"/>
          <w:lang w:val="la-Latn"/>
        </w:rPr>
        <w:t>[Ad vesperas]</w:t>
      </w:r>
      <w:r w:rsidRPr="00EE485F">
        <w:rPr>
          <w:lang w:val="la-Latn"/>
        </w:rPr>
        <w:t xml:space="preserve"> </w:t>
      </w:r>
      <w:r w:rsidR="001100A5" w:rsidRPr="00EE485F">
        <w:rPr>
          <w:lang w:val="la-Latn"/>
        </w:rPr>
        <w:t xml:space="preserve">AM </w:t>
      </w:r>
      <w:r w:rsidR="00C1418F" w:rsidRPr="001B63A5">
        <w:rPr>
          <w:rStyle w:val="Incipit"/>
          <w:lang w:val="la-Latn"/>
        </w:rPr>
        <w:t>Ecce rex veniet dominus</w:t>
      </w:r>
      <w:r w:rsidR="00AF24A8" w:rsidRPr="00EE485F">
        <w:rPr>
          <w:lang w:val="la-Latn"/>
        </w:rPr>
        <w:t>.</w:t>
      </w:r>
    </w:p>
    <w:p w:rsidR="001100A5" w:rsidRPr="001B63A5" w:rsidRDefault="007E7EE6" w:rsidP="002948B5">
      <w:pPr>
        <w:pStyle w:val="berschrift1"/>
        <w:rPr>
          <w:rFonts w:eastAsia="Arial"/>
          <w:lang w:val="la-Latn"/>
        </w:rPr>
      </w:pPr>
      <w:r w:rsidRPr="001B63A5">
        <w:rPr>
          <w:lang w:val="la-Latn"/>
        </w:rPr>
        <w:t>FERIA TERTIA</w:t>
      </w:r>
    </w:p>
    <w:p w:rsidR="001100A5" w:rsidRPr="00EE485F" w:rsidRDefault="002C787C" w:rsidP="00C10675">
      <w:pPr>
        <w:rPr>
          <w:lang w:val="la-Latn"/>
        </w:rPr>
      </w:pPr>
      <w:r w:rsidRPr="001B63A5">
        <w:rPr>
          <w:rStyle w:val="Time1"/>
          <w:lang w:val="la-Latn"/>
        </w:rPr>
        <w:t>[In matutinis laudibus]</w:t>
      </w:r>
      <w:r w:rsidR="001100A5" w:rsidRPr="00EE485F">
        <w:rPr>
          <w:lang w:val="la-Latn"/>
        </w:rPr>
        <w:t xml:space="preserve"> </w:t>
      </w:r>
      <w:r w:rsidR="008559D1" w:rsidRPr="00EE485F">
        <w:rPr>
          <w:lang w:val="la-Latn"/>
        </w:rPr>
        <w:t>A</w:t>
      </w:r>
      <w:r w:rsidR="006100C8" w:rsidRPr="001B63A5">
        <w:rPr>
          <w:lang w:val="la-Latn"/>
        </w:rPr>
        <w:t>B</w:t>
      </w:r>
      <w:r w:rsidR="008559D1" w:rsidRPr="00EE485F">
        <w:rPr>
          <w:lang w:val="la-Latn"/>
        </w:rPr>
        <w:t xml:space="preserve"> </w:t>
      </w:r>
      <w:r w:rsidR="00C1418F" w:rsidRPr="001B63A5">
        <w:rPr>
          <w:rStyle w:val="Incipit"/>
          <w:lang w:val="la-Latn"/>
        </w:rPr>
        <w:t>Super te Hierusalem</w:t>
      </w:r>
      <w:r w:rsidR="00C94F95" w:rsidRPr="00EE485F">
        <w:rPr>
          <w:lang w:val="la-Latn"/>
        </w:rPr>
        <w:t xml:space="preserve">. </w:t>
      </w:r>
      <w:r w:rsidR="001100A5" w:rsidRPr="00EE485F">
        <w:rPr>
          <w:lang w:val="la-Latn"/>
        </w:rPr>
        <w:t xml:space="preserve">AM </w:t>
      </w:r>
      <w:r w:rsidR="00C1418F" w:rsidRPr="001B63A5">
        <w:rPr>
          <w:rStyle w:val="Incipit"/>
          <w:lang w:val="la-Latn"/>
        </w:rPr>
        <w:t>Vox clamantis</w:t>
      </w:r>
      <w:r w:rsidR="00AF24A8" w:rsidRPr="00EE485F">
        <w:rPr>
          <w:lang w:val="la-Latn"/>
        </w:rPr>
        <w:t>.</w:t>
      </w:r>
    </w:p>
    <w:p w:rsidR="001100A5" w:rsidRPr="001B63A5" w:rsidRDefault="00394B7D" w:rsidP="002948B5">
      <w:pPr>
        <w:pStyle w:val="berschrift1"/>
        <w:rPr>
          <w:lang w:val="la-Latn"/>
        </w:rPr>
      </w:pPr>
      <w:r w:rsidRPr="001B63A5">
        <w:rPr>
          <w:lang w:val="la-Latn"/>
        </w:rPr>
        <w:t>FERIA QUARTA</w:t>
      </w:r>
    </w:p>
    <w:p w:rsidR="001100A5" w:rsidRPr="00EE485F" w:rsidRDefault="002C787C" w:rsidP="00C10675">
      <w:pPr>
        <w:rPr>
          <w:lang w:val="la-Latn"/>
        </w:rPr>
      </w:pPr>
      <w:r w:rsidRPr="001B63A5">
        <w:rPr>
          <w:rStyle w:val="Time1"/>
          <w:lang w:val="la-Latn"/>
        </w:rPr>
        <w:t>[In matutinis laudibus]</w:t>
      </w:r>
      <w:r w:rsidR="001100A5" w:rsidRPr="00EE485F">
        <w:rPr>
          <w:lang w:val="la-Latn"/>
        </w:rPr>
        <w:t xml:space="preserve"> </w:t>
      </w:r>
      <w:r w:rsidR="008559D1" w:rsidRPr="00EE485F">
        <w:rPr>
          <w:lang w:val="la-Latn"/>
        </w:rPr>
        <w:t>A</w:t>
      </w:r>
      <w:r w:rsidR="006100C8" w:rsidRPr="001B63A5">
        <w:rPr>
          <w:lang w:val="la-Latn"/>
        </w:rPr>
        <w:t>B</w:t>
      </w:r>
      <w:r w:rsidR="008559D1" w:rsidRPr="00EE485F">
        <w:rPr>
          <w:lang w:val="la-Latn"/>
        </w:rPr>
        <w:t xml:space="preserve"> </w:t>
      </w:r>
      <w:r w:rsidR="00C1418F" w:rsidRPr="001B63A5">
        <w:rPr>
          <w:rStyle w:val="Incipit"/>
          <w:lang w:val="la-Latn"/>
        </w:rPr>
        <w:t>Ecce mitto</w:t>
      </w:r>
      <w:r w:rsidR="00C94F95" w:rsidRPr="00EE485F">
        <w:rPr>
          <w:lang w:val="la-Latn"/>
        </w:rPr>
        <w:t xml:space="preserve">. </w:t>
      </w:r>
      <w:r w:rsidRPr="00EE485F">
        <w:rPr>
          <w:rStyle w:val="Time1"/>
          <w:lang w:val="la-Latn"/>
        </w:rPr>
        <w:t>[Ad vesperas]</w:t>
      </w:r>
      <w:r w:rsidRPr="00EE485F">
        <w:rPr>
          <w:lang w:val="la-Latn"/>
        </w:rPr>
        <w:t xml:space="preserve"> </w:t>
      </w:r>
      <w:r w:rsidR="001100A5" w:rsidRPr="00EE485F">
        <w:rPr>
          <w:lang w:val="la-Latn"/>
        </w:rPr>
        <w:t xml:space="preserve">AM </w:t>
      </w:r>
      <w:r w:rsidR="00C1418F" w:rsidRPr="001B63A5">
        <w:rPr>
          <w:rStyle w:val="Incipit"/>
          <w:lang w:val="la-Latn"/>
        </w:rPr>
        <w:t>Sion renovaberis</w:t>
      </w:r>
      <w:r w:rsidR="00AF24A8" w:rsidRPr="00EE485F">
        <w:rPr>
          <w:lang w:val="la-Latn"/>
        </w:rPr>
        <w:t>.</w:t>
      </w:r>
    </w:p>
    <w:p w:rsidR="001100A5" w:rsidRPr="001B63A5" w:rsidRDefault="00394B7D" w:rsidP="002948B5">
      <w:pPr>
        <w:pStyle w:val="berschrift1"/>
        <w:rPr>
          <w:lang w:val="la-Latn"/>
        </w:rPr>
      </w:pPr>
      <w:r w:rsidRPr="001B63A5">
        <w:rPr>
          <w:lang w:val="la-Latn"/>
        </w:rPr>
        <w:t xml:space="preserve">FERIA QUINTA </w:t>
      </w:r>
    </w:p>
    <w:p w:rsidR="00C1418F" w:rsidRPr="001B63A5" w:rsidRDefault="002C787C" w:rsidP="00C10675">
      <w:pPr>
        <w:rPr>
          <w:rStyle w:val="Incipit"/>
          <w:lang w:val="en-US"/>
        </w:rPr>
      </w:pPr>
      <w:r w:rsidRPr="001B63A5">
        <w:rPr>
          <w:rStyle w:val="Time1"/>
          <w:lang w:val="la-Latn"/>
        </w:rPr>
        <w:t>[In matutinis laudibus]</w:t>
      </w:r>
      <w:r w:rsidR="001100A5" w:rsidRPr="00EE485F">
        <w:rPr>
          <w:lang w:val="la-Latn"/>
        </w:rPr>
        <w:t xml:space="preserve"> </w:t>
      </w:r>
      <w:r w:rsidR="008559D1" w:rsidRPr="00EE485F">
        <w:rPr>
          <w:lang w:val="la-Latn"/>
        </w:rPr>
        <w:t>A</w:t>
      </w:r>
      <w:r w:rsidR="006100C8" w:rsidRPr="001B63A5">
        <w:rPr>
          <w:lang w:val="la-Latn"/>
        </w:rPr>
        <w:t>B</w:t>
      </w:r>
      <w:r w:rsidR="008559D1" w:rsidRPr="00EE485F">
        <w:rPr>
          <w:lang w:val="la-Latn"/>
        </w:rPr>
        <w:t xml:space="preserve"> </w:t>
      </w:r>
      <w:r w:rsidR="00C1418F" w:rsidRPr="001B63A5">
        <w:rPr>
          <w:rStyle w:val="Incipit"/>
          <w:lang w:val="la-Latn"/>
        </w:rPr>
        <w:t>Tu es qui venturus</w:t>
      </w:r>
      <w:r w:rsidR="00C94F95" w:rsidRPr="00EE485F">
        <w:rPr>
          <w:lang w:val="la-Latn"/>
        </w:rPr>
        <w:t xml:space="preserve">. </w:t>
      </w:r>
      <w:r w:rsidRPr="00EE485F">
        <w:rPr>
          <w:rStyle w:val="Time1"/>
          <w:lang w:val="la-Latn"/>
        </w:rPr>
        <w:t>[Ad vesperas]</w:t>
      </w:r>
      <w:r w:rsidRPr="00EE485F">
        <w:rPr>
          <w:lang w:val="la-Latn"/>
        </w:rPr>
        <w:t xml:space="preserve"> </w:t>
      </w:r>
      <w:r w:rsidR="001100A5" w:rsidRPr="00EE485F">
        <w:rPr>
          <w:lang w:val="la-Latn"/>
        </w:rPr>
        <w:t xml:space="preserve">AM </w:t>
      </w:r>
      <w:r w:rsidR="00C1418F" w:rsidRPr="001B63A5">
        <w:rPr>
          <w:rStyle w:val="Incipit"/>
          <w:lang w:val="en-US"/>
        </w:rPr>
        <w:t>Qui post me veniet</w:t>
      </w:r>
      <w:r w:rsidR="00AF24A8" w:rsidRPr="00EE485F">
        <w:rPr>
          <w:lang w:val="la-Latn"/>
        </w:rPr>
        <w:t>.</w:t>
      </w:r>
    </w:p>
    <w:p w:rsidR="001100A5" w:rsidRPr="001B63A5" w:rsidRDefault="002F3A27" w:rsidP="002948B5">
      <w:pPr>
        <w:pStyle w:val="berschrift1"/>
        <w:rPr>
          <w:lang w:val="it-IT"/>
        </w:rPr>
      </w:pPr>
      <w:r w:rsidRPr="001B63A5">
        <w:rPr>
          <w:lang w:val="it-IT"/>
        </w:rPr>
        <w:lastRenderedPageBreak/>
        <w:t>FERIA SEXTA</w:t>
      </w:r>
    </w:p>
    <w:p w:rsidR="00C1418F" w:rsidRPr="001B63A5" w:rsidRDefault="002C787C" w:rsidP="00C10675">
      <w:pPr>
        <w:rPr>
          <w:rStyle w:val="Incipit"/>
          <w:lang w:val="en-US"/>
        </w:rPr>
      </w:pPr>
      <w:r w:rsidRPr="00884AB9">
        <w:rPr>
          <w:rStyle w:val="Time1"/>
          <w:lang w:val="it-IT"/>
        </w:rPr>
        <w:t>[In matutinis laudibus]</w:t>
      </w:r>
      <w:r w:rsidR="001100A5" w:rsidRPr="00EE485F">
        <w:rPr>
          <w:lang w:val="la-Latn"/>
        </w:rPr>
        <w:t xml:space="preserve"> </w:t>
      </w:r>
      <w:r w:rsidR="008559D1" w:rsidRPr="00EE485F">
        <w:rPr>
          <w:lang w:val="la-Latn"/>
        </w:rPr>
        <w:t xml:space="preserve">AN </w:t>
      </w:r>
      <w:r w:rsidR="00C1418F" w:rsidRPr="001B63A5">
        <w:rPr>
          <w:rStyle w:val="Incipit"/>
          <w:lang w:val="it-IT"/>
        </w:rPr>
        <w:t>Cantate domino</w:t>
      </w:r>
      <w:r w:rsidR="00C94F95" w:rsidRPr="00EE485F">
        <w:rPr>
          <w:lang w:val="la-Latn"/>
        </w:rPr>
        <w:t xml:space="preserve">. </w:t>
      </w:r>
      <w:r w:rsidRPr="00EE485F">
        <w:rPr>
          <w:rStyle w:val="Time1"/>
          <w:lang w:val="la-Latn"/>
        </w:rPr>
        <w:t>[Ad vesperas]</w:t>
      </w:r>
      <w:r w:rsidRPr="00EE485F">
        <w:rPr>
          <w:lang w:val="la-Latn"/>
        </w:rPr>
        <w:t xml:space="preserve"> </w:t>
      </w:r>
      <w:r w:rsidR="001100A5" w:rsidRPr="00EE485F">
        <w:rPr>
          <w:lang w:val="la-Latn"/>
        </w:rPr>
        <w:t xml:space="preserve">AM </w:t>
      </w:r>
      <w:r w:rsidR="00C1418F" w:rsidRPr="001B63A5">
        <w:rPr>
          <w:rStyle w:val="Incipit"/>
          <w:lang w:val="en-US"/>
        </w:rPr>
        <w:t>Erumpent montes</w:t>
      </w:r>
      <w:r w:rsidR="00AF24A8" w:rsidRPr="00EE485F">
        <w:rPr>
          <w:lang w:val="la-Latn"/>
        </w:rPr>
        <w:t>.</w:t>
      </w:r>
    </w:p>
    <w:p w:rsidR="001100A5" w:rsidRPr="00AC0786" w:rsidRDefault="002F3A27" w:rsidP="002948B5">
      <w:pPr>
        <w:pStyle w:val="berschrift1"/>
      </w:pPr>
      <w:r w:rsidRPr="00AC0786">
        <w:t>SABBATO</w:t>
      </w:r>
    </w:p>
    <w:p w:rsidR="008B047F" w:rsidRPr="00EE485F" w:rsidRDefault="008559D1" w:rsidP="00C10675">
      <w:pPr>
        <w:rPr>
          <w:lang w:val="la-Latn"/>
        </w:rPr>
      </w:pPr>
      <w:r w:rsidRPr="00EE485F">
        <w:rPr>
          <w:rStyle w:val="Time1"/>
          <w:lang w:val="la-Latn"/>
        </w:rPr>
        <w:t>[</w:t>
      </w:r>
      <w:r w:rsidR="001100A5" w:rsidRPr="00EE485F">
        <w:rPr>
          <w:rStyle w:val="Time1"/>
          <w:lang w:val="la-Latn"/>
        </w:rPr>
        <w:t>Ad vesperas</w:t>
      </w:r>
      <w:r w:rsidRPr="00EE485F">
        <w:rPr>
          <w:rStyle w:val="Time1"/>
          <w:lang w:val="la-Latn"/>
        </w:rPr>
        <w:t>]</w:t>
      </w:r>
      <w:r w:rsidR="001100A5" w:rsidRPr="00EE485F">
        <w:rPr>
          <w:lang w:val="la-Latn"/>
        </w:rPr>
        <w:t xml:space="preserve"> </w:t>
      </w:r>
      <w:r w:rsidRPr="00EE485F">
        <w:rPr>
          <w:lang w:val="la-Latn"/>
        </w:rPr>
        <w:t xml:space="preserve">AN </w:t>
      </w:r>
      <w:r w:rsidR="00C1418F" w:rsidRPr="001B63A5">
        <w:rPr>
          <w:rStyle w:val="Incipit"/>
          <w:lang w:val="en-US"/>
        </w:rPr>
        <w:t>Levabit dominus signum</w:t>
      </w:r>
      <w:r w:rsidR="00AF24A8" w:rsidRPr="00EE485F">
        <w:rPr>
          <w:lang w:val="la-Latn"/>
        </w:rPr>
        <w:t>.</w:t>
      </w:r>
    </w:p>
    <w:p w:rsidR="008B047F" w:rsidRPr="001B63A5" w:rsidRDefault="00A94F06" w:rsidP="002948B5">
      <w:pPr>
        <w:pStyle w:val="berschrift1"/>
        <w:rPr>
          <w:lang w:val="la-Latn"/>
        </w:rPr>
      </w:pPr>
      <w:r w:rsidRPr="001B63A5">
        <w:rPr>
          <w:rStyle w:val="berschrift1Zchn"/>
          <w:b/>
          <w:bCs/>
          <w:lang w:val="la-Latn"/>
        </w:rPr>
        <w:t>|M::</w:t>
      </w:r>
      <w:r w:rsidR="006100C8" w:rsidRPr="001B63A5">
        <w:rPr>
          <w:rStyle w:val="berschrift1Zchn"/>
          <w:b/>
          <w:bCs/>
          <w:lang w:val="la-Latn"/>
        </w:rPr>
        <w:t>IN FESTO CONCEPTIONIS VIRGINIS GLORIOSAE</w:t>
      </w:r>
      <w:r w:rsidRPr="001B63A5">
        <w:rPr>
          <w:rStyle w:val="berschrift1Zchn"/>
          <w:b/>
          <w:bCs/>
          <w:lang w:val="la-Latn"/>
        </w:rPr>
        <w:t>|</w:t>
      </w:r>
    </w:p>
    <w:p w:rsidR="008B047F" w:rsidRPr="00C11963" w:rsidRDefault="00A94F06" w:rsidP="00C10675">
      <w:pPr>
        <w:rPr>
          <w:lang w:val="la-Latn"/>
        </w:rPr>
      </w:pPr>
      <w:r w:rsidRPr="001B63A5">
        <w:rPr>
          <w:lang w:val="la-Latn"/>
        </w:rPr>
        <w:t>|M::</w:t>
      </w:r>
      <w:r w:rsidR="008B047F" w:rsidRPr="00EE485F">
        <w:rPr>
          <w:rStyle w:val="Time1"/>
          <w:lang w:val="la-Latn"/>
        </w:rPr>
        <w:t>In primis vesperis</w:t>
      </w:r>
      <w:r w:rsidR="008B047F" w:rsidRPr="00EE485F">
        <w:rPr>
          <w:lang w:val="la-Latn"/>
        </w:rPr>
        <w:t xml:space="preserve"> accendantur omnes ampullae et ardeant usque cras post completorium</w:t>
      </w:r>
      <w:r w:rsidR="00C94F95" w:rsidRPr="00EE485F">
        <w:rPr>
          <w:lang w:val="la-Latn"/>
        </w:rPr>
        <w:t xml:space="preserve">. </w:t>
      </w:r>
      <w:r w:rsidR="008B047F" w:rsidRPr="00EE485F">
        <w:rPr>
          <w:lang w:val="la-Latn"/>
        </w:rPr>
        <w:t xml:space="preserve">Item omnes candelae super tabulam et in </w:t>
      </w:r>
      <w:r w:rsidR="008B047F" w:rsidRPr="00EE485F">
        <w:rPr>
          <w:rStyle w:val="Ort"/>
          <w:lang w:val="la-Latn"/>
        </w:rPr>
        <w:t>altari</w:t>
      </w:r>
      <w:r w:rsidR="008B047F" w:rsidRPr="00EE485F">
        <w:rPr>
          <w:lang w:val="la-Latn"/>
        </w:rPr>
        <w:t xml:space="preserve"> ardeant ad utramque vesperam et ad matutinum</w:t>
      </w:r>
      <w:r w:rsidR="00C94F95" w:rsidRPr="00EE485F">
        <w:rPr>
          <w:lang w:val="la-Latn"/>
        </w:rPr>
        <w:t xml:space="preserve">, </w:t>
      </w:r>
      <w:r w:rsidR="008B047F" w:rsidRPr="00EE485F">
        <w:rPr>
          <w:lang w:val="la-Latn"/>
        </w:rPr>
        <w:t>sicut fieri solet in summis festis</w:t>
      </w:r>
      <w:r w:rsidR="00C94F95" w:rsidRPr="00EE485F">
        <w:rPr>
          <w:lang w:val="la-Latn"/>
        </w:rPr>
        <w:t xml:space="preserve">. </w:t>
      </w:r>
      <w:r w:rsidR="008B047F" w:rsidRPr="00EE485F">
        <w:rPr>
          <w:lang w:val="la-Latn"/>
        </w:rPr>
        <w:t>Similiter ad missam</w:t>
      </w:r>
      <w:r w:rsidR="00C94F95" w:rsidRPr="00EE485F">
        <w:rPr>
          <w:lang w:val="la-Latn"/>
        </w:rPr>
        <w:t xml:space="preserve">. </w:t>
      </w:r>
      <w:r w:rsidR="008B047F" w:rsidRPr="00EE485F">
        <w:rPr>
          <w:lang w:val="la-Latn"/>
        </w:rPr>
        <w:t xml:space="preserve">Item in prima vespera antiphonae super psalmos: </w:t>
      </w:r>
      <w:r w:rsidR="008559D1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en-US"/>
        </w:rPr>
        <w:t>Adest namque</w:t>
      </w:r>
      <w:r w:rsidR="00C94F95" w:rsidRPr="00EE485F">
        <w:rPr>
          <w:lang w:val="la-Latn"/>
        </w:rPr>
        <w:t xml:space="preserve">. </w:t>
      </w:r>
      <w:r w:rsidR="003528B0" w:rsidRPr="00EE485F">
        <w:rPr>
          <w:lang w:val="la-Latn"/>
        </w:rPr>
        <w:t xml:space="preserve">CP </w:t>
      </w:r>
      <w:r w:rsidR="00C1418F" w:rsidRPr="00C1418F">
        <w:rPr>
          <w:rStyle w:val="Incipit"/>
          <w:lang w:val="la-Latn"/>
        </w:rPr>
        <w:t>Dominus possedit me</w:t>
      </w:r>
      <w:r w:rsidR="00C94F95" w:rsidRPr="00EE485F">
        <w:rPr>
          <w:lang w:val="la-Latn"/>
        </w:rPr>
        <w:t xml:space="preserve">. </w:t>
      </w:r>
      <w:r w:rsidR="008B047F" w:rsidRPr="00EE485F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Candida virginitas</w:t>
      </w:r>
      <w:r w:rsidR="00C94F95" w:rsidRPr="00EE485F">
        <w:rPr>
          <w:lang w:val="la-Latn"/>
        </w:rPr>
        <w:t xml:space="preserve">. </w:t>
      </w:r>
      <w:r w:rsidR="008B047F" w:rsidRPr="00EE485F">
        <w:rPr>
          <w:lang w:val="la-Latn"/>
        </w:rPr>
        <w:t>R</w:t>
      </w:r>
      <w:r w:rsidR="002F3A27" w:rsidRPr="001B63A5">
        <w:rPr>
          <w:lang w:val="la-Latn"/>
        </w:rPr>
        <w:t>P</w:t>
      </w:r>
      <w:r w:rsidR="008B047F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Solem iustitiae</w:t>
      </w:r>
      <w:r w:rsidR="00C94F95" w:rsidRPr="00EE485F">
        <w:rPr>
          <w:lang w:val="la-Latn"/>
        </w:rPr>
        <w:t xml:space="preserve">. </w:t>
      </w:r>
      <w:r w:rsidR="008B047F" w:rsidRPr="00EE485F">
        <w:rPr>
          <w:lang w:val="la-Latn"/>
        </w:rPr>
        <w:t xml:space="preserve">HY </w:t>
      </w:r>
      <w:r w:rsidR="00C1418F" w:rsidRPr="00C1418F">
        <w:rPr>
          <w:rStyle w:val="Incipit"/>
          <w:lang w:val="la-Latn"/>
        </w:rPr>
        <w:t>Gaude visceribus</w:t>
      </w:r>
      <w:r w:rsidR="00C94F95" w:rsidRPr="00EE485F">
        <w:rPr>
          <w:lang w:val="la-Latn"/>
        </w:rPr>
        <w:t xml:space="preserve">. </w:t>
      </w:r>
      <w:r w:rsidR="008B047F" w:rsidRPr="00EE485F">
        <w:rPr>
          <w:lang w:val="la-Latn"/>
        </w:rPr>
        <w:t xml:space="preserve">AM </w:t>
      </w:r>
      <w:r w:rsidR="00C1418F" w:rsidRPr="00C1418F">
        <w:rPr>
          <w:rStyle w:val="Incipit"/>
          <w:lang w:val="la-Latn"/>
        </w:rPr>
        <w:t>Conceptio tua</w:t>
      </w:r>
      <w:r w:rsidR="00C94F95" w:rsidRPr="00EE485F">
        <w:rPr>
          <w:lang w:val="la-Latn"/>
        </w:rPr>
        <w:t>.</w:t>
      </w:r>
      <w:r w:rsidR="006D52E4">
        <w:rPr>
          <w:lang w:val="it-IT"/>
        </w:rPr>
        <w:t xml:space="preserve"> </w:t>
      </w:r>
      <w:r w:rsidR="008B047F" w:rsidRPr="006D52E4">
        <w:t xml:space="preserve">Fiat </w:t>
      </w:r>
      <w:r w:rsidR="008B047F" w:rsidRPr="001B63A5">
        <w:rPr>
          <w:rStyle w:val="Time2"/>
          <w:lang w:val="la-Latn"/>
        </w:rPr>
        <w:t>processio</w:t>
      </w:r>
      <w:r w:rsidR="008B047F" w:rsidRPr="00EE485F">
        <w:rPr>
          <w:lang w:val="la-Latn"/>
        </w:rPr>
        <w:t xml:space="preserve"> ad </w:t>
      </w:r>
      <w:r w:rsidR="008B047F" w:rsidRPr="00EE485F">
        <w:rPr>
          <w:rStyle w:val="Ort"/>
          <w:lang w:val="la-Latn"/>
        </w:rPr>
        <w:t>altare beatae virginis</w:t>
      </w:r>
      <w:r w:rsidR="008B047F" w:rsidRPr="00EE485F">
        <w:rPr>
          <w:lang w:val="la-Latn"/>
        </w:rPr>
        <w:t xml:space="preserve"> cum responsorium</w:t>
      </w:r>
      <w:r w:rsidR="00AF24A8" w:rsidRPr="00EE485F">
        <w:rPr>
          <w:lang w:val="la-Latn"/>
        </w:rPr>
        <w:t>.</w:t>
      </w:r>
      <w:r w:rsidR="000C0C68" w:rsidRPr="001B63A5">
        <w:rPr>
          <w:lang w:val="la-Latn"/>
        </w:rPr>
        <w:t>|</w:t>
      </w:r>
    </w:p>
    <w:p w:rsidR="008B047F" w:rsidRPr="001B63A5" w:rsidRDefault="000C0C68" w:rsidP="00C10675">
      <w:pPr>
        <w:rPr>
          <w:lang w:val="la-Latn"/>
        </w:rPr>
      </w:pPr>
      <w:r w:rsidRPr="001B63A5">
        <w:rPr>
          <w:lang w:val="la-Latn"/>
        </w:rPr>
        <w:t>|M::</w:t>
      </w:r>
      <w:r w:rsidR="008B047F" w:rsidRPr="00EE485F">
        <w:rPr>
          <w:rStyle w:val="Time1"/>
          <w:lang w:val="la-Latn"/>
        </w:rPr>
        <w:t>Ad completorium</w:t>
      </w:r>
      <w:r w:rsidR="008B047F" w:rsidRPr="00EE485F">
        <w:rPr>
          <w:lang w:val="la-Latn"/>
        </w:rPr>
        <w:t xml:space="preserve"> </w:t>
      </w:r>
      <w:bookmarkStart w:id="1" w:name="_GoBack"/>
      <w:bookmarkEnd w:id="1"/>
      <w:r w:rsidR="008B047F" w:rsidRPr="00EE485F">
        <w:rPr>
          <w:lang w:val="la-Latn"/>
        </w:rPr>
        <w:t xml:space="preserve">AD </w:t>
      </w:r>
      <w:r w:rsidR="00C1418F" w:rsidRPr="001B63A5">
        <w:rPr>
          <w:rStyle w:val="Incipit"/>
          <w:lang w:val="la-Latn"/>
        </w:rPr>
        <w:t>Speciosa</w:t>
      </w:r>
      <w:r w:rsidR="00AF24A8" w:rsidRPr="00EE485F">
        <w:rPr>
          <w:lang w:val="la-Latn"/>
        </w:rPr>
        <w:t>.</w:t>
      </w:r>
      <w:r w:rsidRPr="001B63A5">
        <w:rPr>
          <w:lang w:val="la-Latn"/>
        </w:rPr>
        <w:t>|</w:t>
      </w:r>
    </w:p>
    <w:p w:rsidR="001B39FE" w:rsidRPr="001B63A5" w:rsidRDefault="000C0C68" w:rsidP="00C10675">
      <w:pPr>
        <w:rPr>
          <w:lang w:val="la-Latn"/>
        </w:rPr>
      </w:pPr>
      <w:r w:rsidRPr="001B63A5">
        <w:rPr>
          <w:lang w:val="la-Latn"/>
        </w:rPr>
        <w:t>|M::</w:t>
      </w:r>
      <w:r w:rsidR="00E352DC" w:rsidRPr="00EE485F">
        <w:rPr>
          <w:rStyle w:val="Time1"/>
          <w:lang w:val="la-Latn"/>
        </w:rPr>
        <w:t>[Ad matutin</w:t>
      </w:r>
      <w:r w:rsidR="00773A39" w:rsidRPr="001B63A5">
        <w:rPr>
          <w:rStyle w:val="Time1"/>
          <w:lang w:val="la-Latn"/>
        </w:rPr>
        <w:t>um</w:t>
      </w:r>
      <w:r w:rsidR="00E352DC" w:rsidRPr="00EE485F">
        <w:rPr>
          <w:rStyle w:val="Time1"/>
          <w:lang w:val="la-Latn"/>
        </w:rPr>
        <w:t>]</w:t>
      </w:r>
      <w:r w:rsidR="008B047F" w:rsidRPr="00EE485F">
        <w:rPr>
          <w:lang w:val="la-Latn"/>
        </w:rPr>
        <w:t xml:space="preserve"> Matutinum celebretur solemniter cum processione sicut in nativitate beatae virginis</w:t>
      </w:r>
      <w:r w:rsidR="001B39FE">
        <w:rPr>
          <w:lang w:val="la-Latn"/>
        </w:rPr>
        <w:t>.</w:t>
      </w:r>
      <w:r w:rsidRPr="001B63A5">
        <w:rPr>
          <w:lang w:val="la-Latn"/>
        </w:rPr>
        <w:t>|</w:t>
      </w:r>
    </w:p>
    <w:p w:rsidR="006100C8" w:rsidRDefault="000C0C68" w:rsidP="00C10675">
      <w:pPr>
        <w:rPr>
          <w:lang w:val="la-Latn"/>
        </w:rPr>
      </w:pPr>
      <w:r w:rsidRPr="001B63A5">
        <w:rPr>
          <w:lang w:val="la-Latn"/>
        </w:rPr>
        <w:t>|M::</w:t>
      </w:r>
      <w:r w:rsidR="008559D1" w:rsidRPr="00EE485F">
        <w:rPr>
          <w:rStyle w:val="Time1"/>
          <w:lang w:val="la-Latn"/>
        </w:rPr>
        <w:t>[</w:t>
      </w:r>
      <w:r w:rsidR="008B047F" w:rsidRPr="00EE485F">
        <w:rPr>
          <w:rStyle w:val="Time1"/>
          <w:lang w:val="la-Latn"/>
        </w:rPr>
        <w:t>Ad missam</w:t>
      </w:r>
      <w:r w:rsidR="008559D1" w:rsidRPr="00EE485F">
        <w:rPr>
          <w:rStyle w:val="Time1"/>
          <w:lang w:val="la-Latn"/>
        </w:rPr>
        <w:t>]</w:t>
      </w:r>
      <w:r w:rsidR="008B047F" w:rsidRPr="00EE485F">
        <w:rPr>
          <w:lang w:val="la-Latn"/>
        </w:rPr>
        <w:t xml:space="preserve"> Missa celebretur solemniter cum ALV </w:t>
      </w:r>
      <w:r w:rsidR="00C1418F" w:rsidRPr="00C1418F">
        <w:rPr>
          <w:rStyle w:val="Incipit"/>
          <w:lang w:val="la-Latn"/>
        </w:rPr>
        <w:t>Conceptionem</w:t>
      </w:r>
      <w:r w:rsidR="00C94F95" w:rsidRPr="00EE485F">
        <w:rPr>
          <w:lang w:val="la-Latn"/>
        </w:rPr>
        <w:t xml:space="preserve">, </w:t>
      </w:r>
      <w:r w:rsidR="008B047F" w:rsidRPr="00EE485F">
        <w:rPr>
          <w:lang w:val="la-Latn"/>
        </w:rPr>
        <w:t xml:space="preserve">et SE </w:t>
      </w:r>
      <w:r w:rsidR="00C1418F" w:rsidRPr="00C1418F">
        <w:rPr>
          <w:rStyle w:val="Incipit"/>
          <w:lang w:val="la-Latn"/>
        </w:rPr>
        <w:t>Gratuletur</w:t>
      </w:r>
      <w:r w:rsidR="00C94F95" w:rsidRPr="00EE485F">
        <w:rPr>
          <w:lang w:val="la-Latn"/>
        </w:rPr>
        <w:t xml:space="preserve">, </w:t>
      </w:r>
      <w:r w:rsidR="008B047F" w:rsidRPr="00EE485F">
        <w:rPr>
          <w:lang w:val="la-Latn"/>
        </w:rPr>
        <w:t xml:space="preserve">et EV </w:t>
      </w:r>
      <w:r w:rsidR="00C1418F" w:rsidRPr="00C1418F">
        <w:rPr>
          <w:rStyle w:val="Incipit"/>
          <w:lang w:val="la-Latn"/>
        </w:rPr>
        <w:t>Liber generationis</w:t>
      </w:r>
      <w:r w:rsidR="008B047F" w:rsidRPr="00EE485F">
        <w:rPr>
          <w:lang w:val="la-Latn"/>
        </w:rPr>
        <w:t xml:space="preserve"> in maiori tono solemniter legatur</w:t>
      </w:r>
      <w:r w:rsidR="00C94F95" w:rsidRPr="00EE485F">
        <w:rPr>
          <w:lang w:val="la-Latn"/>
        </w:rPr>
        <w:t xml:space="preserve">. </w:t>
      </w:r>
      <w:r w:rsidR="008B047F" w:rsidRPr="00EE485F">
        <w:rPr>
          <w:lang w:val="la-Latn"/>
        </w:rPr>
        <w:t>Et omnes aliae horae celebrentur sol</w:t>
      </w:r>
      <w:r w:rsidR="00773A39" w:rsidRPr="001B63A5">
        <w:rPr>
          <w:lang w:val="la-Latn"/>
        </w:rPr>
        <w:t>l</w:t>
      </w:r>
      <w:r w:rsidR="008B047F" w:rsidRPr="00EE485F">
        <w:rPr>
          <w:lang w:val="la-Latn"/>
        </w:rPr>
        <w:t>emniter</w:t>
      </w:r>
      <w:r w:rsidR="00C94F95" w:rsidRPr="00EE485F">
        <w:rPr>
          <w:lang w:val="la-Latn"/>
        </w:rPr>
        <w:t>.</w:t>
      </w:r>
      <w:r w:rsidR="006100C8" w:rsidRPr="001B63A5">
        <w:rPr>
          <w:lang w:val="la-Latn"/>
        </w:rPr>
        <w:t>|</w:t>
      </w:r>
    </w:p>
    <w:p w:rsidR="006100C8" w:rsidRDefault="006100C8" w:rsidP="00C10675">
      <w:pPr>
        <w:rPr>
          <w:lang w:val="la-Latn"/>
        </w:rPr>
      </w:pPr>
      <w:r w:rsidRPr="001B63A5">
        <w:rPr>
          <w:lang w:val="la-Latn"/>
        </w:rPr>
        <w:t>|M::</w:t>
      </w:r>
      <w:r w:rsidR="008B047F" w:rsidRPr="001B63A5">
        <w:rPr>
          <w:rStyle w:val="Time1"/>
          <w:lang w:val="la-Latn"/>
        </w:rPr>
        <w:t>Et</w:t>
      </w:r>
      <w:r w:rsidR="000C0C68" w:rsidRPr="001B63A5">
        <w:rPr>
          <w:rStyle w:val="Time1"/>
          <w:lang w:val="la-Latn"/>
        </w:rPr>
        <w:t xml:space="preserve"> </w:t>
      </w:r>
      <w:r w:rsidRPr="001B63A5">
        <w:rPr>
          <w:rStyle w:val="Time1"/>
          <w:lang w:val="la-Latn"/>
        </w:rPr>
        <w:t>€</w:t>
      </w:r>
      <w:r w:rsidR="008B047F" w:rsidRPr="00EE485F">
        <w:rPr>
          <w:rStyle w:val="Time1"/>
          <w:lang w:val="la-Latn"/>
        </w:rPr>
        <w:t>secunda vespera</w:t>
      </w:r>
      <w:r w:rsidR="008B047F" w:rsidRPr="00EE485F">
        <w:rPr>
          <w:lang w:val="la-Latn"/>
        </w:rPr>
        <w:t xml:space="preserve"> celebretur sol</w:t>
      </w:r>
      <w:r w:rsidR="00773A39" w:rsidRPr="001B63A5">
        <w:rPr>
          <w:lang w:val="la-Latn"/>
        </w:rPr>
        <w:t>l</w:t>
      </w:r>
      <w:r w:rsidR="008B047F" w:rsidRPr="00EE485F">
        <w:rPr>
          <w:lang w:val="la-Latn"/>
        </w:rPr>
        <w:t xml:space="preserve">emniter sicut prima vespera cum </w:t>
      </w:r>
      <w:r w:rsidR="008559D1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Speciosa super omnes</w:t>
      </w:r>
      <w:r w:rsidR="00C94F95" w:rsidRPr="00EE485F">
        <w:rPr>
          <w:lang w:val="la-Latn"/>
        </w:rPr>
        <w:t xml:space="preserve">, </w:t>
      </w:r>
      <w:r w:rsidR="008B047F" w:rsidRPr="00EE485F">
        <w:rPr>
          <w:lang w:val="la-Latn"/>
        </w:rPr>
        <w:t>et accendentur candelae sicut in priori vespera</w:t>
      </w:r>
      <w:r w:rsidR="00C94F95" w:rsidRPr="00EE485F">
        <w:rPr>
          <w:lang w:val="la-Latn"/>
        </w:rPr>
        <w:t>.</w:t>
      </w:r>
      <w:r w:rsidRPr="001B63A5">
        <w:rPr>
          <w:lang w:val="la-Latn"/>
        </w:rPr>
        <w:t>|</w:t>
      </w:r>
    </w:p>
    <w:p w:rsidR="00A94F06" w:rsidRPr="00773A39" w:rsidRDefault="006100C8" w:rsidP="00C10675">
      <w:pPr>
        <w:rPr>
          <w:lang w:val="it-IT"/>
        </w:rPr>
      </w:pPr>
      <w:r w:rsidRPr="000C0C68">
        <w:rPr>
          <w:lang w:val="en-GB"/>
        </w:rPr>
        <w:t>|M::</w:t>
      </w:r>
      <w:r w:rsidR="008B047F" w:rsidRPr="006100C8">
        <w:rPr>
          <w:rStyle w:val="Time1"/>
          <w:lang w:val="it-IT"/>
        </w:rPr>
        <w:t>Et</w:t>
      </w:r>
      <w:r w:rsidR="00490157" w:rsidRPr="006100C8">
        <w:rPr>
          <w:rStyle w:val="Time1"/>
          <w:lang w:val="it-IT"/>
        </w:rPr>
        <w:t xml:space="preserve"> </w:t>
      </w:r>
      <w:r w:rsidRPr="006100C8">
        <w:rPr>
          <w:rStyle w:val="Time1"/>
          <w:lang w:val="it-IT"/>
        </w:rPr>
        <w:t>€</w:t>
      </w:r>
      <w:r w:rsidR="008B047F" w:rsidRPr="00EE485F">
        <w:rPr>
          <w:rStyle w:val="Time1"/>
          <w:lang w:val="la-Latn"/>
        </w:rPr>
        <w:t>ad completorium</w:t>
      </w:r>
      <w:r w:rsidR="008B047F" w:rsidRPr="00EE485F">
        <w:rPr>
          <w:lang w:val="la-Latn"/>
        </w:rPr>
        <w:t xml:space="preserve"> AD </w:t>
      </w:r>
      <w:r w:rsidR="00C1418F" w:rsidRPr="00C1418F">
        <w:rPr>
          <w:rStyle w:val="Incipit"/>
          <w:lang w:val="it-IT"/>
        </w:rPr>
        <w:t>Ave regina caelorum</w:t>
      </w:r>
      <w:r w:rsidR="00AF24A8" w:rsidRPr="00EE485F">
        <w:rPr>
          <w:lang w:val="la-Latn"/>
        </w:rPr>
        <w:t>.</w:t>
      </w:r>
      <w:r w:rsidR="00A94F06" w:rsidRPr="00EE485F">
        <w:rPr>
          <w:lang w:val="la-Latn"/>
        </w:rPr>
        <w:t>|</w:t>
      </w:r>
      <w:r w:rsidR="00773A39">
        <w:rPr>
          <w:lang w:val="it-IT"/>
        </w:rPr>
        <w:t xml:space="preserve"> (40)</w:t>
      </w:r>
    </w:p>
    <w:p w:rsidR="009F3C4A" w:rsidRPr="001B63A5" w:rsidRDefault="00773A39" w:rsidP="002948B5">
      <w:pPr>
        <w:pStyle w:val="berschrift1"/>
        <w:rPr>
          <w:lang w:val="it-IT"/>
        </w:rPr>
      </w:pPr>
      <w:r w:rsidRPr="001B63A5">
        <w:rPr>
          <w:lang w:val="it-IT"/>
        </w:rPr>
        <w:t>IN NATALE SANCTAE LUCIAE VIRGINIS</w:t>
      </w:r>
    </w:p>
    <w:p w:rsidR="00C1418F" w:rsidRPr="00C11963" w:rsidRDefault="009F3C4A" w:rsidP="00C10675">
      <w:pPr>
        <w:rPr>
          <w:rStyle w:val="Incipit"/>
          <w:i w:val="0"/>
          <w:shd w:val="clear" w:color="auto" w:fill="auto"/>
          <w:lang w:val="la-Latn"/>
        </w:rPr>
      </w:pPr>
      <w:r w:rsidRPr="00EE485F">
        <w:rPr>
          <w:rStyle w:val="Time1"/>
          <w:lang w:val="la-Latn"/>
        </w:rPr>
        <w:t xml:space="preserve">Ad </w:t>
      </w:r>
      <w:r w:rsidR="008559D1" w:rsidRPr="00EE485F">
        <w:rPr>
          <w:rStyle w:val="Time1"/>
          <w:lang w:val="la-Latn"/>
        </w:rPr>
        <w:t>[</w:t>
      </w:r>
      <w:r w:rsidRPr="00EE485F">
        <w:rPr>
          <w:rStyle w:val="Time1"/>
          <w:lang w:val="la-Latn"/>
        </w:rPr>
        <w:t>primas</w:t>
      </w:r>
      <w:r w:rsidR="008559D1" w:rsidRPr="00EE485F">
        <w:rPr>
          <w:rStyle w:val="Time1"/>
          <w:lang w:val="la-Latn"/>
        </w:rPr>
        <w:t>]</w:t>
      </w:r>
      <w:r w:rsidRPr="00EE485F">
        <w:rPr>
          <w:rStyle w:val="Time1"/>
          <w:lang w:val="la-Latn"/>
        </w:rPr>
        <w:t xml:space="preserve"> vesperas</w:t>
      </w:r>
      <w:r w:rsidRPr="00EE485F">
        <w:rPr>
          <w:lang w:val="la-Latn"/>
        </w:rPr>
        <w:t xml:space="preserve"> </w:t>
      </w:r>
      <w:r w:rsidR="00C87E3F" w:rsidRPr="00EE485F">
        <w:rPr>
          <w:lang w:val="la-Latn"/>
        </w:rPr>
        <w:t>(</w:t>
      </w:r>
      <w:r w:rsidR="00AC0786" w:rsidRPr="001B63A5">
        <w:rPr>
          <w:lang w:val="it-IT"/>
        </w:rPr>
        <w:t>23a</w:t>
      </w:r>
      <w:r w:rsidR="00C87E3F" w:rsidRPr="00EE485F">
        <w:rPr>
          <w:lang w:val="la-Latn"/>
        </w:rPr>
        <w:t>)</w:t>
      </w:r>
      <w:r w:rsidRPr="00EE485F">
        <w:rPr>
          <w:lang w:val="la-Latn"/>
        </w:rPr>
        <w:t xml:space="preserve"> RP </w:t>
      </w:r>
      <w:r w:rsidR="00C1418F" w:rsidRPr="001B63A5">
        <w:rPr>
          <w:rStyle w:val="Incipit"/>
          <w:lang w:val="it-IT"/>
        </w:rPr>
        <w:t>Lucia virgo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HY </w:t>
      </w:r>
      <w:r w:rsidR="00C1418F" w:rsidRPr="001B63A5">
        <w:rPr>
          <w:rStyle w:val="Incipit"/>
          <w:lang w:val="it-IT"/>
        </w:rPr>
        <w:t>Iesu corona virginum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AM </w:t>
      </w:r>
      <w:r w:rsidR="00C1418F" w:rsidRPr="001B63A5">
        <w:rPr>
          <w:rStyle w:val="Incipit"/>
          <w:lang w:val="it-IT"/>
        </w:rPr>
        <w:t>In tua patientia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OR </w:t>
      </w:r>
      <w:r w:rsidR="00C1418F" w:rsidRPr="001B63A5">
        <w:rPr>
          <w:rStyle w:val="Incipit"/>
          <w:lang w:val="la-Latn"/>
        </w:rPr>
        <w:t>Exaudi nos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Si haec festivitas in feria est celebranda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prioris vesperae capitulum recipit et sequentia</w:t>
      </w:r>
      <w:r w:rsidR="00C94F95" w:rsidRPr="00EE485F">
        <w:rPr>
          <w:lang w:val="la-Latn"/>
        </w:rPr>
        <w:t>.</w:t>
      </w:r>
      <w:r w:rsidR="00C11963" w:rsidRPr="001B63A5">
        <w:rPr>
          <w:lang w:val="la-Latn"/>
        </w:rPr>
        <w:t xml:space="preserve"> </w:t>
      </w:r>
      <w:r w:rsidRPr="001B63A5">
        <w:rPr>
          <w:rStyle w:val="Time2"/>
          <w:lang w:val="la-Latn"/>
        </w:rPr>
        <w:t>Ad processionem</w:t>
      </w:r>
      <w:r w:rsidRPr="00EE485F">
        <w:rPr>
          <w:lang w:val="la-Latn"/>
        </w:rPr>
        <w:t xml:space="preserve"> RP</w:t>
      </w:r>
      <w:r w:rsidR="00773A39" w:rsidRPr="001B63A5">
        <w:rPr>
          <w:lang w:val="la-Latn"/>
        </w:rPr>
        <w:t>P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Grata facta es</w:t>
      </w:r>
      <w:r w:rsidR="00AF24A8" w:rsidRPr="00EE485F">
        <w:rPr>
          <w:lang w:val="la-Latn"/>
        </w:rPr>
        <w:t>.</w:t>
      </w:r>
    </w:p>
    <w:p w:rsidR="009F3C4A" w:rsidRPr="00EE485F" w:rsidRDefault="00E352DC" w:rsidP="00C10675">
      <w:pPr>
        <w:rPr>
          <w:lang w:val="la-Latn"/>
        </w:rPr>
      </w:pPr>
      <w:r w:rsidRPr="00EE485F">
        <w:rPr>
          <w:rStyle w:val="Time1"/>
          <w:lang w:val="la-Latn"/>
        </w:rPr>
        <w:t>[Ad matutinas]</w:t>
      </w:r>
      <w:r w:rsidR="009F3C4A" w:rsidRPr="00EE485F">
        <w:rPr>
          <w:lang w:val="la-Latn"/>
        </w:rPr>
        <w:t xml:space="preserve"> INV </w:t>
      </w:r>
      <w:r w:rsidR="00C1418F" w:rsidRPr="00C1418F">
        <w:rPr>
          <w:rStyle w:val="Incipit"/>
          <w:lang w:val="la-Latn"/>
        </w:rPr>
        <w:t>Regem virginum</w:t>
      </w:r>
      <w:r w:rsidR="00C94F95" w:rsidRPr="00EE485F">
        <w:rPr>
          <w:lang w:val="la-Latn"/>
        </w:rPr>
        <w:t xml:space="preserve">. </w:t>
      </w:r>
      <w:r w:rsidR="009F3C4A" w:rsidRPr="00EE485F">
        <w:rPr>
          <w:lang w:val="la-Latn"/>
        </w:rPr>
        <w:t xml:space="preserve">HY </w:t>
      </w:r>
      <w:r w:rsidR="00C1418F" w:rsidRPr="001B63A5">
        <w:rPr>
          <w:rStyle w:val="Incipit"/>
          <w:lang w:val="pt-PT"/>
        </w:rPr>
        <w:t>Virginis proles</w:t>
      </w:r>
      <w:r w:rsidR="00C94F95" w:rsidRPr="00EE485F">
        <w:rPr>
          <w:lang w:val="la-Latn"/>
        </w:rPr>
        <w:t xml:space="preserve">. </w:t>
      </w:r>
      <w:r w:rsidR="009F3C4A" w:rsidRPr="00EE485F">
        <w:rPr>
          <w:lang w:val="la-Latn"/>
        </w:rPr>
        <w:t xml:space="preserve">Antiphonae et </w:t>
      </w:r>
      <w:r w:rsidR="009F3C4A" w:rsidRPr="00EE485F">
        <w:rPr>
          <w:rFonts w:eastAsia="Arial"/>
          <w:lang w:val="la-Latn"/>
        </w:rPr>
        <w:t xml:space="preserve">responsoriae </w:t>
      </w:r>
      <w:r w:rsidR="009F3C4A" w:rsidRPr="00EE485F">
        <w:rPr>
          <w:lang w:val="la-Latn"/>
        </w:rPr>
        <w:t>de una virgine</w:t>
      </w:r>
      <w:r w:rsidR="00C94F95" w:rsidRPr="00EE485F">
        <w:rPr>
          <w:lang w:val="la-Latn"/>
        </w:rPr>
        <w:t xml:space="preserve">. </w:t>
      </w:r>
      <w:r w:rsidR="008559D1" w:rsidRPr="00EE485F">
        <w:rPr>
          <w:rStyle w:val="Time2"/>
          <w:lang w:val="la-Latn"/>
        </w:rPr>
        <w:t>[</w:t>
      </w:r>
      <w:r w:rsidR="009F3C4A" w:rsidRPr="00EE485F">
        <w:rPr>
          <w:rStyle w:val="Time2"/>
          <w:lang w:val="la-Latn"/>
        </w:rPr>
        <w:t>In tertio nocturno</w:t>
      </w:r>
      <w:r w:rsidR="008559D1" w:rsidRPr="00EE485F">
        <w:rPr>
          <w:rStyle w:val="Time2"/>
          <w:lang w:val="la-Latn"/>
        </w:rPr>
        <w:t>]</w:t>
      </w:r>
      <w:r w:rsidR="009F3C4A" w:rsidRPr="00EE485F">
        <w:rPr>
          <w:lang w:val="la-Latn"/>
        </w:rPr>
        <w:t xml:space="preserve"> ACN </w:t>
      </w:r>
      <w:r w:rsidR="00C1418F" w:rsidRPr="00C1418F">
        <w:rPr>
          <w:rStyle w:val="Incipit"/>
          <w:lang w:val="it-IT"/>
        </w:rPr>
        <w:t>Soror mea</w:t>
      </w:r>
      <w:r w:rsidR="00C94F95" w:rsidRPr="00EE485F">
        <w:rPr>
          <w:lang w:val="la-Latn"/>
        </w:rPr>
        <w:t xml:space="preserve">. </w:t>
      </w:r>
      <w:r w:rsidR="009F3C4A" w:rsidRPr="00EE485F">
        <w:rPr>
          <w:rFonts w:eastAsia="Arial"/>
          <w:lang w:val="la-Latn"/>
        </w:rPr>
        <w:t xml:space="preserve">RP </w:t>
      </w:r>
      <w:r w:rsidR="00C1418F" w:rsidRPr="00C1418F">
        <w:rPr>
          <w:rStyle w:val="Incipit"/>
          <w:lang w:val="it-IT"/>
        </w:rPr>
        <w:t>Veni electa mea</w:t>
      </w:r>
      <w:r w:rsidR="00C94F95" w:rsidRPr="00EE485F">
        <w:rPr>
          <w:lang w:val="la-Latn"/>
        </w:rPr>
        <w:t xml:space="preserve">. </w:t>
      </w:r>
      <w:r w:rsidR="009F3C4A"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it-IT"/>
        </w:rPr>
        <w:t>Audi filia</w:t>
      </w:r>
      <w:r w:rsidR="00C94F95" w:rsidRPr="00EE485F">
        <w:rPr>
          <w:lang w:val="la-Latn"/>
        </w:rPr>
        <w:t xml:space="preserve">. </w:t>
      </w:r>
      <w:r w:rsidR="009F3C4A" w:rsidRPr="00EE485F">
        <w:rPr>
          <w:rFonts w:eastAsia="Arial"/>
          <w:lang w:val="la-Latn"/>
        </w:rPr>
        <w:t xml:space="preserve">RP </w:t>
      </w:r>
      <w:r w:rsidR="00C1418F" w:rsidRPr="00C1418F">
        <w:rPr>
          <w:rStyle w:val="Incipit"/>
          <w:lang w:val="it-IT"/>
        </w:rPr>
        <w:t>Lucia virgo</w:t>
      </w:r>
      <w:r w:rsidR="00C94F95" w:rsidRPr="00EE485F">
        <w:rPr>
          <w:lang w:val="la-Latn"/>
        </w:rPr>
        <w:t xml:space="preserve">. </w:t>
      </w:r>
      <w:r w:rsidR="009F3C4A"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it-IT"/>
        </w:rPr>
        <w:t>Sicut per me civitas</w:t>
      </w:r>
      <w:r w:rsidR="00C94F95" w:rsidRPr="00EE485F">
        <w:rPr>
          <w:lang w:val="la-Latn"/>
        </w:rPr>
        <w:t xml:space="preserve">. </w:t>
      </w:r>
      <w:r w:rsidR="009F3C4A" w:rsidRPr="00EE485F">
        <w:rPr>
          <w:rFonts w:eastAsia="Arial"/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Rogavi dominum</w:t>
      </w:r>
      <w:r w:rsidR="00C94F95" w:rsidRPr="00EE485F">
        <w:rPr>
          <w:lang w:val="la-Latn"/>
        </w:rPr>
        <w:t xml:space="preserve">. </w:t>
      </w:r>
      <w:r w:rsidR="009F3C4A"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Pro eo ut me</w:t>
      </w:r>
      <w:r w:rsidR="00C94F95" w:rsidRPr="00EE485F">
        <w:rPr>
          <w:lang w:val="la-Latn"/>
        </w:rPr>
        <w:t xml:space="preserve">. </w:t>
      </w:r>
      <w:r w:rsidR="009F3C4A" w:rsidRPr="00EE485F">
        <w:rPr>
          <w:rFonts w:eastAsia="Arial"/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Grata facta es</w:t>
      </w:r>
      <w:r w:rsidR="00C94F95" w:rsidRPr="00EE485F">
        <w:rPr>
          <w:lang w:val="la-Latn"/>
        </w:rPr>
        <w:t xml:space="preserve">. </w:t>
      </w:r>
      <w:r w:rsidR="009F3C4A"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Adiuvabit eam</w:t>
      </w:r>
      <w:r w:rsidR="00AF24A8" w:rsidRPr="00EE485F">
        <w:rPr>
          <w:lang w:val="la-Latn"/>
        </w:rPr>
        <w:t>.</w:t>
      </w:r>
    </w:p>
    <w:p w:rsidR="009F3C4A" w:rsidRPr="00EE485F" w:rsidRDefault="009F3C4A" w:rsidP="00C10675">
      <w:pPr>
        <w:rPr>
          <w:lang w:val="la-Latn"/>
        </w:rPr>
      </w:pPr>
      <w:r w:rsidRPr="00EE485F">
        <w:rPr>
          <w:rStyle w:val="Time1"/>
          <w:lang w:val="la-Latn"/>
        </w:rPr>
        <w:t>In matutin</w:t>
      </w:r>
      <w:r w:rsidR="00773A39" w:rsidRPr="001B63A5">
        <w:rPr>
          <w:rStyle w:val="Time1"/>
          <w:lang w:val="la-Latn"/>
        </w:rPr>
        <w:t>is</w:t>
      </w:r>
      <w:r w:rsidRPr="00EE485F">
        <w:rPr>
          <w:rStyle w:val="Time1"/>
          <w:lang w:val="la-Latn"/>
        </w:rPr>
        <w:t xml:space="preserve"> laudibus</w:t>
      </w:r>
      <w:r w:rsidRPr="00EE485F">
        <w:rPr>
          <w:lang w:val="la-Latn"/>
        </w:rPr>
        <w:t xml:space="preserve"> </w:t>
      </w:r>
      <w:r w:rsidR="008559D1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Orante sanct</w:t>
      </w:r>
      <w:r w:rsidR="00773A39" w:rsidRPr="001B63A5">
        <w:rPr>
          <w:rStyle w:val="Incipit"/>
          <w:lang w:val="la-Latn"/>
        </w:rPr>
        <w:t>a</w:t>
      </w:r>
      <w:r w:rsidR="00C1418F" w:rsidRPr="00C1418F">
        <w:rPr>
          <w:rStyle w:val="Incipit"/>
          <w:lang w:val="la-Latn"/>
        </w:rPr>
        <w:t xml:space="preserve"> Lucia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Lucia virgo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Per te Lucia virgo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Benedico te pater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Tanto pondere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HY </w:t>
      </w:r>
      <w:r w:rsidR="00C1418F" w:rsidRPr="00C1418F">
        <w:rPr>
          <w:rStyle w:val="Incipit"/>
          <w:lang w:val="la-Latn"/>
        </w:rPr>
        <w:t>Iesu corona virginum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AB </w:t>
      </w:r>
      <w:r w:rsidR="00C1418F" w:rsidRPr="00C1418F">
        <w:rPr>
          <w:rStyle w:val="Incipit"/>
          <w:lang w:val="la-Latn"/>
        </w:rPr>
        <w:t>Columna es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Ad horas et ad vesperas matutina laus</w:t>
      </w:r>
      <w:r w:rsidR="00AF24A8" w:rsidRPr="00EE485F">
        <w:rPr>
          <w:lang w:val="la-Latn"/>
        </w:rPr>
        <w:t>.</w:t>
      </w:r>
    </w:p>
    <w:p w:rsidR="00C1418F" w:rsidRPr="00C1418F" w:rsidRDefault="009F3C4A" w:rsidP="00C10675">
      <w:pPr>
        <w:rPr>
          <w:rStyle w:val="Incipit"/>
          <w:lang w:val="la-Latn"/>
        </w:rPr>
      </w:pPr>
      <w:r w:rsidRPr="00EE485F">
        <w:rPr>
          <w:rStyle w:val="Time1"/>
          <w:lang w:val="la-Latn"/>
        </w:rPr>
        <w:t>Ad missam</w:t>
      </w:r>
      <w:r w:rsidRPr="00EE485F">
        <w:rPr>
          <w:lang w:val="la-Latn"/>
        </w:rPr>
        <w:t xml:space="preserve"> LE</w:t>
      </w:r>
      <w:r w:rsidR="00773A39" w:rsidRPr="001047B1">
        <w:rPr>
          <w:lang w:val="la-Latn"/>
        </w:rPr>
        <w:t>EP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Confitebor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EV </w:t>
      </w:r>
      <w:r w:rsidR="00C1418F" w:rsidRPr="00C1418F">
        <w:rPr>
          <w:rStyle w:val="Incipit"/>
          <w:lang w:val="la-Latn"/>
        </w:rPr>
        <w:t>Simile est regnum caelorum thesauro</w:t>
      </w:r>
      <w:r w:rsidR="00AF24A8" w:rsidRPr="00EE485F">
        <w:rPr>
          <w:lang w:val="la-Latn"/>
        </w:rPr>
        <w:t>.</w:t>
      </w:r>
    </w:p>
    <w:p w:rsidR="001B39FE" w:rsidRDefault="009F3C4A" w:rsidP="00C10675">
      <w:pPr>
        <w:rPr>
          <w:lang w:val="la-Latn"/>
        </w:rPr>
      </w:pPr>
      <w:r w:rsidRPr="00EE485F">
        <w:rPr>
          <w:rStyle w:val="Time1"/>
          <w:lang w:val="la-Latn"/>
        </w:rPr>
        <w:t xml:space="preserve">Ad </w:t>
      </w:r>
      <w:r w:rsidR="008559D1" w:rsidRPr="00EE485F">
        <w:rPr>
          <w:rStyle w:val="Time1"/>
          <w:lang w:val="la-Latn"/>
        </w:rPr>
        <w:t>[</w:t>
      </w:r>
      <w:r w:rsidRPr="00EE485F">
        <w:rPr>
          <w:rStyle w:val="Time1"/>
          <w:lang w:val="la-Latn"/>
        </w:rPr>
        <w:t>secundas</w:t>
      </w:r>
      <w:r w:rsidR="008559D1" w:rsidRPr="00EE485F">
        <w:rPr>
          <w:rStyle w:val="Time1"/>
          <w:lang w:val="la-Latn"/>
        </w:rPr>
        <w:t>]</w:t>
      </w:r>
      <w:r w:rsidR="00564C8B" w:rsidRPr="008262EE">
        <w:rPr>
          <w:rStyle w:val="Time1"/>
          <w:lang w:val="la-Latn"/>
        </w:rPr>
        <w:t xml:space="preserve"> </w:t>
      </w:r>
      <w:r w:rsidRPr="00EE485F">
        <w:rPr>
          <w:rStyle w:val="Time1"/>
          <w:lang w:val="la-Latn"/>
        </w:rPr>
        <w:t>vesperas</w:t>
      </w:r>
      <w:r w:rsidRPr="00EE485F">
        <w:rPr>
          <w:lang w:val="la-Latn"/>
        </w:rPr>
        <w:t xml:space="preserve"> AM </w:t>
      </w:r>
      <w:r w:rsidR="00C1418F" w:rsidRPr="00C1418F">
        <w:rPr>
          <w:rStyle w:val="Incipit"/>
          <w:lang w:val="la-Latn"/>
        </w:rPr>
        <w:t>Simile est enim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Post </w:t>
      </w:r>
      <w:r w:rsidR="008559D1" w:rsidRPr="00EE485F">
        <w:rPr>
          <w:lang w:val="la-Latn"/>
        </w:rPr>
        <w:t>[</w:t>
      </w:r>
      <w:r w:rsidRPr="00EE485F">
        <w:rPr>
          <w:lang w:val="la-Latn"/>
        </w:rPr>
        <w:t>BD</w:t>
      </w:r>
      <w:r w:rsidR="008559D1" w:rsidRPr="00EE485F">
        <w:rPr>
          <w:lang w:val="la-Latn"/>
        </w:rPr>
        <w:t>]</w:t>
      </w:r>
      <w:r w:rsidRPr="00EE485F">
        <w:rPr>
          <w:lang w:val="la-Latn"/>
        </w:rPr>
        <w:t xml:space="preserve"> </w:t>
      </w:r>
      <w:r w:rsidR="00C1418F" w:rsidRPr="001B63A5">
        <w:rPr>
          <w:rStyle w:val="Incipit"/>
          <w:lang w:val="pt-PT"/>
        </w:rPr>
        <w:t>Benedicamus</w:t>
      </w:r>
      <w:r w:rsidR="00B450FB" w:rsidRPr="001B63A5">
        <w:rPr>
          <w:lang w:val="pt-PT"/>
        </w:rPr>
        <w:t xml:space="preserve">666 </w:t>
      </w:r>
      <w:r w:rsidRPr="00EE485F">
        <w:rPr>
          <w:lang w:val="la-Latn"/>
        </w:rPr>
        <w:t xml:space="preserve">AM </w:t>
      </w:r>
      <w:r w:rsidR="00C1418F" w:rsidRPr="001B63A5">
        <w:rPr>
          <w:rStyle w:val="Incipit"/>
          <w:lang w:val="pt-PT"/>
        </w:rPr>
        <w:t>O sapientia</w:t>
      </w:r>
      <w:r w:rsidR="001B39FE">
        <w:rPr>
          <w:lang w:val="la-Latn"/>
        </w:rPr>
        <w:t>.</w:t>
      </w:r>
    </w:p>
    <w:p w:rsidR="00C11963" w:rsidRPr="00321677" w:rsidRDefault="00C11963" w:rsidP="00C11963">
      <w:pPr>
        <w:pStyle w:val="berschrift1"/>
        <w:rPr>
          <w:lang w:val="de-DE"/>
        </w:rPr>
      </w:pPr>
      <w:r w:rsidRPr="00321677">
        <w:rPr>
          <w:lang w:val="de-DE"/>
        </w:rPr>
        <w:lastRenderedPageBreak/>
        <w:t>KOMMENTAR</w:t>
      </w:r>
    </w:p>
    <w:p w:rsidR="009F3C4A" w:rsidRPr="00EE485F" w:rsidRDefault="009F3C4A" w:rsidP="00C10675">
      <w:pPr>
        <w:rPr>
          <w:lang w:val="la-Latn"/>
        </w:rPr>
      </w:pPr>
      <w:r w:rsidRPr="00EE485F">
        <w:rPr>
          <w:lang w:val="la-Latn"/>
        </w:rPr>
        <w:t>Iste antiphonae semper incipiend</w:t>
      </w:r>
      <w:r w:rsidR="003342E0">
        <w:rPr>
          <w:lang w:val="it-IT"/>
        </w:rPr>
        <w:t>a</w:t>
      </w:r>
      <w:r w:rsidRPr="00EE485F">
        <w:rPr>
          <w:lang w:val="la-Latn"/>
        </w:rPr>
        <w:t>e sunt in vespera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excepto si haec festivitas in dominica occurrit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Tunc enim in secunda feria est celebranda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 xml:space="preserve">sed haec AM </w:t>
      </w:r>
      <w:r w:rsidR="00C1418F" w:rsidRPr="00C1418F">
        <w:rPr>
          <w:rStyle w:val="Incipit"/>
          <w:lang w:val="la-Latn"/>
        </w:rPr>
        <w:t xml:space="preserve">O sapientia </w:t>
      </w:r>
      <w:r w:rsidRPr="00EE485F">
        <w:rPr>
          <w:lang w:val="la-Latn"/>
        </w:rPr>
        <w:t xml:space="preserve">in secunda vespera </w:t>
      </w:r>
      <w:r w:rsidR="00C87E3F" w:rsidRPr="00EE485F">
        <w:rPr>
          <w:rFonts w:eastAsia="Arial"/>
          <w:lang w:val="la-Latn"/>
        </w:rPr>
        <w:t>(</w:t>
      </w:r>
      <w:r w:rsidR="00AC0786" w:rsidRPr="001B63A5">
        <w:rPr>
          <w:rFonts w:eastAsia="Arial"/>
          <w:lang w:val="la-Latn"/>
        </w:rPr>
        <w:t>23b</w:t>
      </w:r>
      <w:r w:rsidR="00C87E3F" w:rsidRPr="00EE485F">
        <w:rPr>
          <w:rFonts w:eastAsia="Arial"/>
          <w:lang w:val="la-Latn"/>
        </w:rPr>
        <w:t>)</w:t>
      </w:r>
      <w:r w:rsidRPr="00EE485F">
        <w:rPr>
          <w:rFonts w:eastAsia="Arial"/>
          <w:lang w:val="la-Latn"/>
        </w:rPr>
        <w:t xml:space="preserve"> </w:t>
      </w:r>
      <w:r w:rsidRPr="00EE485F">
        <w:rPr>
          <w:lang w:val="la-Latn"/>
        </w:rPr>
        <w:t xml:space="preserve">dominicae post </w:t>
      </w:r>
      <w:r w:rsidR="008559D1" w:rsidRPr="00EE485F">
        <w:rPr>
          <w:lang w:val="la-Latn"/>
        </w:rPr>
        <w:t>[</w:t>
      </w:r>
      <w:r w:rsidRPr="00EE485F">
        <w:rPr>
          <w:lang w:val="la-Latn"/>
        </w:rPr>
        <w:t>BD</w:t>
      </w:r>
      <w:r w:rsidR="008559D1" w:rsidRPr="00EE485F">
        <w:rPr>
          <w:lang w:val="la-Latn"/>
        </w:rPr>
        <w:t>]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Benedicamus</w:t>
      </w:r>
      <w:r w:rsidR="00C1418F" w:rsidRPr="001B63A5">
        <w:rPr>
          <w:lang w:val="la-Latn"/>
        </w:rPr>
        <w:t xml:space="preserve"> </w:t>
      </w:r>
      <w:r w:rsidRPr="00EE485F">
        <w:rPr>
          <w:lang w:val="la-Latn"/>
        </w:rPr>
        <w:t>est canenda sequente oratione dominica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Quando vero inc</w:t>
      </w:r>
      <w:r w:rsidR="003342E0" w:rsidRPr="001B63A5">
        <w:rPr>
          <w:lang w:val="la-Latn"/>
        </w:rPr>
        <w:t>h</w:t>
      </w:r>
      <w:r w:rsidRPr="00EE485F">
        <w:rPr>
          <w:lang w:val="la-Latn"/>
        </w:rPr>
        <w:t>oantur antiphonae eaedem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antiphona ferialis ad huius diei vesperam pertinens omnino reticetur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nisi sit dominica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Quod si </w:t>
      </w:r>
      <w:r w:rsidRPr="00EE485F">
        <w:rPr>
          <w:rFonts w:eastAsia="Arial"/>
          <w:lang w:val="la-Latn"/>
        </w:rPr>
        <w:t xml:space="preserve">in </w:t>
      </w:r>
      <w:r w:rsidRPr="00EE485F">
        <w:rPr>
          <w:lang w:val="la-Latn"/>
        </w:rPr>
        <w:t xml:space="preserve">aliqua feria secundae </w:t>
      </w:r>
      <w:r w:rsidR="008D4CC2">
        <w:rPr>
          <w:lang w:val="la-Latn"/>
        </w:rPr>
        <w:t>ebdomada</w:t>
      </w:r>
      <w:r w:rsidRPr="00EE485F">
        <w:rPr>
          <w:lang w:val="la-Latn"/>
        </w:rPr>
        <w:t>dae praedict</w:t>
      </w:r>
      <w:r w:rsidR="003342E0" w:rsidRPr="001B63A5">
        <w:rPr>
          <w:lang w:val="la-Latn"/>
        </w:rPr>
        <w:t>a</w:t>
      </w:r>
      <w:r w:rsidRPr="00EE485F">
        <w:rPr>
          <w:lang w:val="la-Latn"/>
        </w:rPr>
        <w:t>e antiphonae incipiuntur</w:t>
      </w:r>
      <w:r w:rsidR="00C94F95" w:rsidRPr="00EE485F">
        <w:rPr>
          <w:lang w:val="la-Latn"/>
        </w:rPr>
        <w:t xml:space="preserve">, </w:t>
      </w:r>
      <w:r w:rsidR="00BA7027">
        <w:rPr>
          <w:lang w:val="la-Latn"/>
        </w:rPr>
        <w:t>Ab hinc</w:t>
      </w:r>
      <w:r w:rsidRPr="00EE485F">
        <w:rPr>
          <w:lang w:val="la-Latn"/>
        </w:rPr>
        <w:t xml:space="preserve"> usque in sequentem dominicam antiphona ferialis ad </w:t>
      </w:r>
      <w:r w:rsidR="008559D1" w:rsidRPr="00EE485F">
        <w:rPr>
          <w:lang w:val="la-Latn"/>
        </w:rPr>
        <w:t>[</w:t>
      </w:r>
      <w:r w:rsidRPr="00EE485F">
        <w:rPr>
          <w:lang w:val="la-Latn"/>
        </w:rPr>
        <w:t>MA</w:t>
      </w:r>
      <w:r w:rsidR="008559D1" w:rsidRPr="00EE485F">
        <w:rPr>
          <w:lang w:val="la-Latn"/>
        </w:rPr>
        <w:t>]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Magnificat</w:t>
      </w:r>
      <w:r w:rsidRPr="00EE485F">
        <w:rPr>
          <w:lang w:val="la-Latn"/>
        </w:rPr>
        <w:t xml:space="preserve"> pertinens ad nonam cottidie canitur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excepta illa die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quando inchoantur</w:t>
      </w:r>
      <w:r w:rsidR="00AF24A8" w:rsidRPr="00EE485F">
        <w:rPr>
          <w:lang w:val="la-Latn"/>
        </w:rPr>
        <w:t>.</w:t>
      </w:r>
    </w:p>
    <w:p w:rsidR="009F3C4A" w:rsidRPr="001B63A5" w:rsidRDefault="005B2F9E" w:rsidP="002948B5">
      <w:pPr>
        <w:pStyle w:val="berschrift1"/>
        <w:rPr>
          <w:lang w:val="it-IT"/>
        </w:rPr>
      </w:pPr>
      <w:r w:rsidRPr="001B63A5">
        <w:rPr>
          <w:lang w:val="it-IT"/>
        </w:rPr>
        <w:t>DOMINICA ANTE NATALE DOMINI</w:t>
      </w:r>
    </w:p>
    <w:p w:rsidR="00C1418F" w:rsidRPr="00C11963" w:rsidRDefault="009F3C4A" w:rsidP="00C10675">
      <w:pPr>
        <w:rPr>
          <w:rStyle w:val="Incipit"/>
          <w:i w:val="0"/>
          <w:shd w:val="clear" w:color="auto" w:fill="auto"/>
          <w:lang w:val="la-Latn"/>
        </w:rPr>
      </w:pPr>
      <w:r w:rsidRPr="00EE485F">
        <w:rPr>
          <w:rStyle w:val="Time1"/>
          <w:lang w:val="la-Latn"/>
        </w:rPr>
        <w:t xml:space="preserve">Ad </w:t>
      </w:r>
      <w:r w:rsidR="008559D1" w:rsidRPr="00EE485F">
        <w:rPr>
          <w:rStyle w:val="Time1"/>
          <w:lang w:val="la-Latn"/>
        </w:rPr>
        <w:t>[</w:t>
      </w:r>
      <w:r w:rsidRPr="00EE485F">
        <w:rPr>
          <w:rStyle w:val="Time1"/>
          <w:lang w:val="la-Latn"/>
        </w:rPr>
        <w:t>primas</w:t>
      </w:r>
      <w:r w:rsidR="008559D1" w:rsidRPr="00EE485F">
        <w:rPr>
          <w:rStyle w:val="Time1"/>
          <w:lang w:val="la-Latn"/>
        </w:rPr>
        <w:t>]</w:t>
      </w:r>
      <w:r w:rsidRPr="00EE485F">
        <w:rPr>
          <w:rStyle w:val="Time1"/>
          <w:lang w:val="la-Latn"/>
        </w:rPr>
        <w:t xml:space="preserve"> vesperas</w:t>
      </w:r>
      <w:r w:rsidRPr="00EE485F">
        <w:rPr>
          <w:lang w:val="la-Latn"/>
        </w:rPr>
        <w:t xml:space="preserve"> </w:t>
      </w:r>
      <w:r w:rsidRPr="00EE485F">
        <w:rPr>
          <w:rFonts w:eastAsia="Arial"/>
          <w:lang w:val="la-Latn"/>
        </w:rPr>
        <w:t xml:space="preserve">RP </w:t>
      </w:r>
      <w:r w:rsidR="00C1418F" w:rsidRPr="00C1418F">
        <w:rPr>
          <w:rStyle w:val="Incipit"/>
          <w:lang w:val="it-IT"/>
        </w:rPr>
        <w:t>Qui venturus est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AM </w:t>
      </w:r>
      <w:r w:rsidR="00C1418F" w:rsidRPr="00C1418F">
        <w:rPr>
          <w:rStyle w:val="Incipit"/>
          <w:lang w:val="es-ES"/>
        </w:rPr>
        <w:t>Ante me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 xml:space="preserve">vel </w:t>
      </w:r>
      <w:r w:rsidR="008559D1" w:rsidRPr="00EE485F">
        <w:rPr>
          <w:lang w:val="la-Latn"/>
        </w:rPr>
        <w:t>[</w:t>
      </w:r>
      <w:r w:rsidRPr="00EE485F">
        <w:rPr>
          <w:lang w:val="la-Latn"/>
        </w:rPr>
        <w:t>AM</w:t>
      </w:r>
      <w:r w:rsidR="008559D1" w:rsidRPr="00EE485F">
        <w:rPr>
          <w:lang w:val="la-Latn"/>
        </w:rPr>
        <w:t>]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es-ES"/>
        </w:rPr>
        <w:t>O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si occurrit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OR </w:t>
      </w:r>
      <w:r w:rsidR="00C1418F" w:rsidRPr="00C1418F">
        <w:rPr>
          <w:rStyle w:val="Incipit"/>
          <w:lang w:val="pt-PT"/>
        </w:rPr>
        <w:t>Aurem tuam queasumus</w:t>
      </w:r>
      <w:r w:rsidR="00C94F95" w:rsidRPr="00EE485F">
        <w:rPr>
          <w:lang w:val="la-Latn"/>
        </w:rPr>
        <w:t>.</w:t>
      </w:r>
      <w:r w:rsidR="00C11963" w:rsidRPr="001B63A5">
        <w:rPr>
          <w:lang w:val="pt-PT"/>
        </w:rPr>
        <w:t xml:space="preserve"> </w:t>
      </w:r>
      <w:r w:rsidR="008559D1" w:rsidRPr="001B63A5">
        <w:rPr>
          <w:rStyle w:val="Time2"/>
          <w:lang w:val="pt-PT"/>
        </w:rPr>
        <w:t>[</w:t>
      </w:r>
      <w:r w:rsidRPr="001B63A5">
        <w:rPr>
          <w:rStyle w:val="Time2"/>
          <w:lang w:val="pt-PT"/>
        </w:rPr>
        <w:t>Ad processionem</w:t>
      </w:r>
      <w:r w:rsidR="008559D1" w:rsidRPr="001B63A5">
        <w:rPr>
          <w:rStyle w:val="Time2"/>
          <w:lang w:val="pt-PT"/>
        </w:rPr>
        <w:t>]</w:t>
      </w:r>
      <w:r w:rsidRPr="00EE485F">
        <w:rPr>
          <w:lang w:val="la-Latn"/>
        </w:rPr>
        <w:t xml:space="preserve"> ad </w:t>
      </w:r>
      <w:r w:rsidRPr="00EE485F">
        <w:rPr>
          <w:rStyle w:val="Ort"/>
          <w:lang w:val="la-Latn"/>
        </w:rPr>
        <w:t>sanctam Mariam</w:t>
      </w:r>
      <w:r w:rsidRPr="00EE485F">
        <w:rPr>
          <w:lang w:val="la-Latn"/>
        </w:rPr>
        <w:t xml:space="preserve"> </w:t>
      </w:r>
      <w:r w:rsidRPr="00EE485F">
        <w:rPr>
          <w:rFonts w:eastAsia="Arial"/>
          <w:lang w:val="la-Latn"/>
        </w:rPr>
        <w:t xml:space="preserve">RPP </w:t>
      </w:r>
      <w:r w:rsidR="00C1418F" w:rsidRPr="00C1418F">
        <w:rPr>
          <w:rStyle w:val="Incipit"/>
          <w:lang w:val="pt-PT"/>
        </w:rPr>
        <w:t>Suscipe verbum</w:t>
      </w:r>
      <w:r w:rsidR="00AF24A8" w:rsidRPr="00EE485F">
        <w:rPr>
          <w:lang w:val="la-Latn"/>
        </w:rPr>
        <w:t>.</w:t>
      </w:r>
    </w:p>
    <w:p w:rsidR="005B2F9E" w:rsidRDefault="00E352DC" w:rsidP="00C10675">
      <w:pPr>
        <w:rPr>
          <w:lang w:val="la-Latn"/>
        </w:rPr>
      </w:pPr>
      <w:r w:rsidRPr="00EE485F">
        <w:rPr>
          <w:rStyle w:val="Time1"/>
          <w:lang w:val="la-Latn"/>
        </w:rPr>
        <w:t>[Ad matutin</w:t>
      </w:r>
      <w:r w:rsidR="005B2F9E">
        <w:rPr>
          <w:rStyle w:val="Time1"/>
          <w:lang w:val="it-IT"/>
        </w:rPr>
        <w:t>um</w:t>
      </w:r>
      <w:r w:rsidRPr="00EE485F">
        <w:rPr>
          <w:rStyle w:val="Time1"/>
          <w:lang w:val="la-Latn"/>
        </w:rPr>
        <w:t>]</w:t>
      </w:r>
      <w:r w:rsidR="009F3C4A" w:rsidRPr="00EE485F">
        <w:rPr>
          <w:lang w:val="la-Latn"/>
        </w:rPr>
        <w:t xml:space="preserve"> INV </w:t>
      </w:r>
      <w:r w:rsidR="00C1418F" w:rsidRPr="00C1418F">
        <w:rPr>
          <w:rStyle w:val="Incipit"/>
          <w:lang w:val="it-IT"/>
        </w:rPr>
        <w:t>Ecce veniet rex</w:t>
      </w:r>
      <w:r w:rsidR="00C94F95" w:rsidRPr="00EE485F">
        <w:rPr>
          <w:lang w:val="la-Latn"/>
        </w:rPr>
        <w:t>.</w:t>
      </w:r>
    </w:p>
    <w:p w:rsidR="009F3C4A" w:rsidRPr="00EE485F" w:rsidRDefault="009F3C4A" w:rsidP="00C10675">
      <w:pPr>
        <w:rPr>
          <w:lang w:val="la-Latn"/>
        </w:rPr>
      </w:pPr>
      <w:r w:rsidRPr="00EE485F">
        <w:rPr>
          <w:rStyle w:val="Time2"/>
          <w:lang w:val="la-Latn"/>
        </w:rPr>
        <w:t>In primo nocturno</w:t>
      </w:r>
      <w:r w:rsidRPr="00EE485F">
        <w:rPr>
          <w:lang w:val="la-Latn"/>
        </w:rPr>
        <w:t xml:space="preserve"> </w:t>
      </w:r>
      <w:r w:rsidR="008559D1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it-IT"/>
        </w:rPr>
        <w:t>Scientes quia</w:t>
      </w:r>
      <w:r w:rsidR="00C94F95" w:rsidRPr="00EE485F">
        <w:rPr>
          <w:lang w:val="la-Latn"/>
        </w:rPr>
        <w:t xml:space="preserve">. </w:t>
      </w:r>
      <w:r w:rsidRPr="00EE485F">
        <w:rPr>
          <w:rFonts w:eastAsia="Arial"/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Ecce apparebit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Ecce dominator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Bethlehem civitas</w:t>
      </w:r>
      <w:r w:rsidR="00C94F95" w:rsidRPr="00EE485F">
        <w:rPr>
          <w:lang w:val="la-Latn"/>
        </w:rPr>
        <w:t xml:space="preserve">. </w:t>
      </w:r>
      <w:r w:rsidRPr="00EE485F">
        <w:rPr>
          <w:rFonts w:eastAsia="Arial"/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Deus a Libano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Qui venturus</w:t>
      </w:r>
      <w:r w:rsidR="00C94F95" w:rsidRPr="00EE485F">
        <w:rPr>
          <w:lang w:val="la-Latn"/>
        </w:rPr>
        <w:t xml:space="preserve">. </w:t>
      </w:r>
      <w:r w:rsidRPr="00EE485F">
        <w:rPr>
          <w:rFonts w:eastAsia="Arial"/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Ex Sion species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RP</w:t>
      </w:r>
      <w:r w:rsidR="00E9570B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Erumpent montes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Laetamini</w:t>
      </w:r>
      <w:r w:rsidR="00AF24A8" w:rsidRPr="00EE485F">
        <w:rPr>
          <w:lang w:val="la-Latn"/>
        </w:rPr>
        <w:t>.</w:t>
      </w:r>
    </w:p>
    <w:p w:rsidR="00C1418F" w:rsidRPr="001B63A5" w:rsidRDefault="009F3C4A" w:rsidP="00C10675">
      <w:pPr>
        <w:rPr>
          <w:rStyle w:val="Incipit"/>
          <w:lang w:val="fr-FR"/>
        </w:rPr>
      </w:pPr>
      <w:r w:rsidRPr="00EE485F">
        <w:rPr>
          <w:rStyle w:val="Time2"/>
          <w:lang w:val="la-Latn"/>
        </w:rPr>
        <w:t>In secundo nocturno</w:t>
      </w:r>
      <w:r w:rsidRPr="00EE485F">
        <w:rPr>
          <w:lang w:val="la-Latn"/>
        </w:rPr>
        <w:t xml:space="preserve"> </w:t>
      </w:r>
      <w:r w:rsidR="008559D1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Bethlehem non es minima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RP </w:t>
      </w:r>
      <w:r w:rsidR="00C1418F" w:rsidRPr="00C1418F">
        <w:rPr>
          <w:rStyle w:val="Incipit"/>
          <w:lang w:val="pt-PT"/>
        </w:rPr>
        <w:t>Suscipe verbum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pt-PT"/>
        </w:rPr>
        <w:t>Ave Maria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Aegypte noli flere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Ecce dominator</w:t>
      </w:r>
      <w:r w:rsidR="00C94F95" w:rsidRPr="00EE485F">
        <w:rPr>
          <w:lang w:val="la-Latn"/>
        </w:rPr>
        <w:t xml:space="preserve">. </w:t>
      </w:r>
      <w:r w:rsidR="00C87E3F" w:rsidRPr="00EE485F">
        <w:rPr>
          <w:lang w:val="la-Latn"/>
        </w:rPr>
        <w:t>(</w:t>
      </w:r>
      <w:r w:rsidR="00AC0786" w:rsidRPr="001B63A5">
        <w:rPr>
          <w:lang w:val="la-Latn"/>
        </w:rPr>
        <w:t>24a</w:t>
      </w:r>
      <w:r w:rsidR="00C87E3F" w:rsidRPr="00EE485F">
        <w:rPr>
          <w:lang w:val="la-Latn"/>
        </w:rPr>
        <w:t>)</w:t>
      </w:r>
      <w:r w:rsidRPr="00EE485F">
        <w:rPr>
          <w:lang w:val="la-Latn"/>
        </w:rPr>
        <w:t xml:space="preserve"> RP </w:t>
      </w:r>
      <w:r w:rsidR="00C1418F" w:rsidRPr="00C1418F">
        <w:rPr>
          <w:rStyle w:val="Incipit"/>
          <w:lang w:val="la-Latn"/>
        </w:rPr>
        <w:t>Prope est ut veniat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Qui venturus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RP</w:t>
      </w:r>
      <w:r w:rsidR="00E9570B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Descendet dominus</w:t>
      </w:r>
      <w:r w:rsidR="00C94F95" w:rsidRPr="00EE485F">
        <w:rPr>
          <w:lang w:val="la-Latn"/>
        </w:rPr>
        <w:t xml:space="preserve">. </w:t>
      </w:r>
      <w:r w:rsidRPr="00EE485F">
        <w:rPr>
          <w:rFonts w:eastAsia="Arial"/>
          <w:lang w:val="la-Latn"/>
        </w:rPr>
        <w:t xml:space="preserve">RV </w:t>
      </w:r>
      <w:r w:rsidR="00C1418F" w:rsidRPr="001B63A5">
        <w:rPr>
          <w:rStyle w:val="Incipit"/>
          <w:lang w:val="fr-FR"/>
        </w:rPr>
        <w:t>A solis ortu</w:t>
      </w:r>
      <w:r w:rsidR="00AF24A8" w:rsidRPr="00EE485F">
        <w:rPr>
          <w:lang w:val="la-Latn"/>
        </w:rPr>
        <w:t>.</w:t>
      </w:r>
    </w:p>
    <w:p w:rsidR="00EF7F6C" w:rsidRPr="00EE485F" w:rsidRDefault="008559D1" w:rsidP="00C10675">
      <w:pPr>
        <w:rPr>
          <w:lang w:val="la-Latn"/>
        </w:rPr>
      </w:pPr>
      <w:r w:rsidRPr="00EE485F">
        <w:rPr>
          <w:rStyle w:val="Time2"/>
          <w:lang w:val="la-Latn"/>
        </w:rPr>
        <w:t>[</w:t>
      </w:r>
      <w:r w:rsidR="009F3C4A" w:rsidRPr="00EE485F">
        <w:rPr>
          <w:rStyle w:val="Time2"/>
          <w:lang w:val="la-Latn"/>
        </w:rPr>
        <w:t>In tertio nocturno</w:t>
      </w:r>
      <w:r w:rsidRPr="00EE485F">
        <w:rPr>
          <w:rStyle w:val="Time2"/>
          <w:lang w:val="la-Latn"/>
        </w:rPr>
        <w:t>]</w:t>
      </w:r>
      <w:r w:rsidR="009F3C4A" w:rsidRPr="00EE485F">
        <w:rPr>
          <w:lang w:val="la-Latn"/>
        </w:rPr>
        <w:t xml:space="preserve"> ACN </w:t>
      </w:r>
      <w:r w:rsidR="009F3C4A" w:rsidRPr="001047B1">
        <w:rPr>
          <w:rStyle w:val="Incipit"/>
          <w:lang w:val="it-IT"/>
        </w:rPr>
        <w:t>Ite dicite Ioanni</w:t>
      </w:r>
      <w:r w:rsidR="00C94F95" w:rsidRPr="00EE485F">
        <w:rPr>
          <w:lang w:val="la-Latn"/>
        </w:rPr>
        <w:t xml:space="preserve">. </w:t>
      </w:r>
      <w:r w:rsidR="009F3C4A" w:rsidRPr="00EE485F">
        <w:rPr>
          <w:lang w:val="la-Latn"/>
        </w:rPr>
        <w:t xml:space="preserve">RP </w:t>
      </w:r>
      <w:r w:rsidR="009F3C4A" w:rsidRPr="001047B1">
        <w:rPr>
          <w:rStyle w:val="Incipit"/>
          <w:lang w:val="it-IT"/>
        </w:rPr>
        <w:t>Ecce apparebit</w:t>
      </w:r>
      <w:r w:rsidR="00C94F95" w:rsidRPr="00EE485F">
        <w:rPr>
          <w:lang w:val="la-Latn"/>
        </w:rPr>
        <w:t xml:space="preserve">. </w:t>
      </w:r>
      <w:r w:rsidR="009F3C4A" w:rsidRPr="00EE485F">
        <w:rPr>
          <w:lang w:val="la-Latn"/>
        </w:rPr>
        <w:t>(41)</w:t>
      </w:r>
      <w:r w:rsidR="00EF7F6C" w:rsidRPr="00EE485F">
        <w:rPr>
          <w:lang w:val="la-Latn"/>
        </w:rPr>
        <w:t xml:space="preserve"> RV </w:t>
      </w:r>
      <w:r w:rsidR="00C1418F" w:rsidRPr="00C1418F">
        <w:rPr>
          <w:rStyle w:val="Incipit"/>
          <w:lang w:val="it-IT"/>
        </w:rPr>
        <w:t>Ecce dominator</w:t>
      </w:r>
      <w:r w:rsidR="00C94F95" w:rsidRPr="00EE485F">
        <w:rPr>
          <w:lang w:val="la-Latn"/>
        </w:rPr>
        <w:t xml:space="preserve">. </w:t>
      </w:r>
      <w:r w:rsidR="00EF7F6C" w:rsidRPr="00EE485F">
        <w:rPr>
          <w:lang w:val="la-Latn"/>
        </w:rPr>
        <w:t xml:space="preserve">RP </w:t>
      </w:r>
      <w:r w:rsidR="00C1418F" w:rsidRPr="00C1418F">
        <w:rPr>
          <w:rStyle w:val="Incipit"/>
          <w:lang w:val="it-IT"/>
        </w:rPr>
        <w:t>Veni domine et noli tardare</w:t>
      </w:r>
      <w:r w:rsidR="00C94F95" w:rsidRPr="00EE485F">
        <w:rPr>
          <w:lang w:val="la-Latn"/>
        </w:rPr>
        <w:t xml:space="preserve">. </w:t>
      </w:r>
      <w:r w:rsidR="00EF7F6C"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it-IT"/>
        </w:rPr>
        <w:t>A solis ortu</w:t>
      </w:r>
      <w:r w:rsidR="00C94F95" w:rsidRPr="00EE485F">
        <w:rPr>
          <w:lang w:val="la-Latn"/>
        </w:rPr>
        <w:t xml:space="preserve">. </w:t>
      </w:r>
      <w:r w:rsidR="00EF7F6C" w:rsidRPr="00EE485F">
        <w:rPr>
          <w:lang w:val="la-Latn"/>
        </w:rPr>
        <w:t>RP</w:t>
      </w:r>
      <w:r w:rsidR="00C1418F" w:rsidRPr="00C1418F">
        <w:rPr>
          <w:rStyle w:val="Incipit"/>
          <w:lang w:val="pt-PT"/>
        </w:rPr>
        <w:t xml:space="preserve"> Ecce radix</w:t>
      </w:r>
      <w:r w:rsidR="00C94F95" w:rsidRPr="00EE485F">
        <w:rPr>
          <w:lang w:val="la-Latn"/>
        </w:rPr>
        <w:t xml:space="preserve">. </w:t>
      </w:r>
      <w:r w:rsidR="00EF7F6C"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pt-PT"/>
        </w:rPr>
        <w:t>Deus a Libano</w:t>
      </w:r>
      <w:r w:rsidR="00C94F95" w:rsidRPr="00EE485F">
        <w:rPr>
          <w:lang w:val="la-Latn"/>
        </w:rPr>
        <w:t xml:space="preserve">. </w:t>
      </w:r>
      <w:r w:rsidR="00EF7F6C" w:rsidRPr="00EE485F">
        <w:rPr>
          <w:lang w:val="la-Latn"/>
        </w:rPr>
        <w:t xml:space="preserve">RP </w:t>
      </w:r>
      <w:r w:rsidR="00C1418F" w:rsidRPr="00C1418F">
        <w:rPr>
          <w:rStyle w:val="Incipit"/>
          <w:lang w:val="pt-PT"/>
        </w:rPr>
        <w:t>Docebit nos dominus</w:t>
      </w:r>
      <w:r w:rsidR="00C94F95" w:rsidRPr="00EE485F">
        <w:rPr>
          <w:lang w:val="la-Latn"/>
        </w:rPr>
        <w:t xml:space="preserve">. </w:t>
      </w:r>
      <w:r w:rsidR="00EF7F6C"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Ex Sion species</w:t>
      </w:r>
      <w:r w:rsidR="00AF24A8" w:rsidRPr="00EE485F">
        <w:rPr>
          <w:lang w:val="la-Latn"/>
        </w:rPr>
        <w:t>.</w:t>
      </w:r>
    </w:p>
    <w:p w:rsidR="00C1418F" w:rsidRPr="00C11963" w:rsidRDefault="00EF7F6C" w:rsidP="00C10675">
      <w:pPr>
        <w:rPr>
          <w:rStyle w:val="Incipit"/>
          <w:i w:val="0"/>
          <w:shd w:val="clear" w:color="auto" w:fill="auto"/>
          <w:lang w:val="la-Latn"/>
        </w:rPr>
      </w:pPr>
      <w:r w:rsidRPr="00EE485F">
        <w:rPr>
          <w:rStyle w:val="Time1"/>
          <w:lang w:val="la-Latn"/>
        </w:rPr>
        <w:t>In matutin</w:t>
      </w:r>
      <w:r w:rsidR="005B2F9E" w:rsidRPr="001B63A5">
        <w:rPr>
          <w:rStyle w:val="Time1"/>
          <w:lang w:val="la-Latn"/>
        </w:rPr>
        <w:t>is</w:t>
      </w:r>
      <w:r w:rsidRPr="00EE485F">
        <w:rPr>
          <w:rStyle w:val="Time1"/>
          <w:lang w:val="la-Latn"/>
        </w:rPr>
        <w:t xml:space="preserve"> laudibus</w:t>
      </w:r>
      <w:r w:rsidRPr="00EE485F">
        <w:rPr>
          <w:lang w:val="la-Latn"/>
        </w:rPr>
        <w:t xml:space="preserve"> </w:t>
      </w:r>
      <w:r w:rsidR="008559D1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Veniet dominus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Hierusalem gaude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Dabo in Sion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Montes et omnes colles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Iuste et pie vivamus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Emitte agnum dei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quod usque in natale domini ad matutinas laud</w:t>
      </w:r>
      <w:r w:rsidR="005B2F9E" w:rsidRPr="001B63A5">
        <w:rPr>
          <w:lang w:val="fr-FR"/>
        </w:rPr>
        <w:t>es</w:t>
      </w:r>
      <w:r w:rsidRPr="00EE485F">
        <w:rPr>
          <w:lang w:val="la-Latn"/>
        </w:rPr>
        <w:t xml:space="preserve"> est canendum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AB </w:t>
      </w:r>
      <w:r w:rsidR="00C1418F" w:rsidRPr="00C1418F">
        <w:rPr>
          <w:rStyle w:val="Incipit"/>
          <w:lang w:val="la-Latn"/>
        </w:rPr>
        <w:t>Ioannes autem cum audisset</w:t>
      </w:r>
      <w:r w:rsidR="00C94F95" w:rsidRPr="00EE485F">
        <w:rPr>
          <w:lang w:val="la-Latn"/>
        </w:rPr>
        <w:t>.</w:t>
      </w:r>
      <w:r w:rsidR="00C11963" w:rsidRPr="001B63A5">
        <w:rPr>
          <w:lang w:val="pt-PT"/>
        </w:rPr>
        <w:t xml:space="preserve"> </w:t>
      </w:r>
      <w:r w:rsidRPr="001B63A5">
        <w:rPr>
          <w:rStyle w:val="Time2"/>
          <w:lang w:val="pt-PT"/>
        </w:rPr>
        <w:t>Ad processionem</w:t>
      </w:r>
      <w:r w:rsidRPr="00EE485F">
        <w:rPr>
          <w:lang w:val="la-Latn"/>
        </w:rPr>
        <w:t xml:space="preserve"> RPP </w:t>
      </w:r>
      <w:r w:rsidR="00C1418F" w:rsidRPr="001B63A5">
        <w:rPr>
          <w:rStyle w:val="Incipit"/>
          <w:lang w:val="pt-PT"/>
        </w:rPr>
        <w:t>Ave Maria</w:t>
      </w:r>
      <w:r w:rsidR="00AF24A8" w:rsidRPr="00EE485F">
        <w:rPr>
          <w:lang w:val="la-Latn"/>
        </w:rPr>
        <w:t>.</w:t>
      </w:r>
    </w:p>
    <w:p w:rsidR="001B39FE" w:rsidRDefault="00EF7F6C" w:rsidP="00C10675">
      <w:pPr>
        <w:rPr>
          <w:lang w:val="la-Latn"/>
        </w:rPr>
      </w:pPr>
      <w:r w:rsidRPr="00EE485F">
        <w:rPr>
          <w:rStyle w:val="Time1"/>
          <w:lang w:val="la-Latn"/>
        </w:rPr>
        <w:t>Ad horas</w:t>
      </w:r>
      <w:r w:rsidRPr="00EE485F">
        <w:rPr>
          <w:lang w:val="la-Latn"/>
        </w:rPr>
        <w:t xml:space="preserve"> matutina laus</w:t>
      </w:r>
      <w:r w:rsidR="001B39FE">
        <w:rPr>
          <w:lang w:val="la-Latn"/>
        </w:rPr>
        <w:t>.</w:t>
      </w:r>
    </w:p>
    <w:p w:rsidR="001B39FE" w:rsidRDefault="00EF7F6C" w:rsidP="00C10675">
      <w:pPr>
        <w:rPr>
          <w:lang w:val="la-Latn"/>
        </w:rPr>
      </w:pPr>
      <w:r w:rsidRPr="00EE485F">
        <w:rPr>
          <w:rStyle w:val="Time1"/>
          <w:lang w:val="la-Latn"/>
        </w:rPr>
        <w:t>Ad processionem</w:t>
      </w:r>
      <w:r w:rsidRPr="00EE485F">
        <w:rPr>
          <w:lang w:val="la-Latn"/>
        </w:rPr>
        <w:t xml:space="preserve"> in die ad </w:t>
      </w:r>
      <w:r w:rsidRPr="00EE485F">
        <w:rPr>
          <w:rStyle w:val="Ort"/>
          <w:lang w:val="la-Latn"/>
        </w:rPr>
        <w:t>sanctam Mariam</w:t>
      </w:r>
      <w:r w:rsidR="00C94F95" w:rsidRPr="00EE485F">
        <w:rPr>
          <w:lang w:val="la-Latn"/>
        </w:rPr>
        <w:t xml:space="preserve">. </w:t>
      </w:r>
      <w:r w:rsidR="008559D1" w:rsidRPr="00EE485F">
        <w:rPr>
          <w:lang w:val="la-Latn"/>
        </w:rPr>
        <w:t>[</w:t>
      </w:r>
      <w:r w:rsidRPr="00EE485F">
        <w:rPr>
          <w:lang w:val="la-Latn"/>
        </w:rPr>
        <w:t>RPP</w:t>
      </w:r>
      <w:r w:rsidR="008559D1" w:rsidRPr="00EE485F">
        <w:rPr>
          <w:lang w:val="la-Latn"/>
        </w:rPr>
        <w:t>]</w:t>
      </w:r>
      <w:r w:rsidRPr="00EE485F">
        <w:rPr>
          <w:lang w:val="la-Latn"/>
        </w:rPr>
        <w:t xml:space="preserve"> </w:t>
      </w:r>
      <w:r w:rsidR="00C1418F" w:rsidRPr="001B63A5">
        <w:rPr>
          <w:rStyle w:val="Incipit"/>
          <w:lang w:val="la-Latn"/>
        </w:rPr>
        <w:t>Suscipe verbum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In exeundo de primordio historiae</w:t>
      </w:r>
      <w:r w:rsidR="001B39FE">
        <w:rPr>
          <w:lang w:val="la-Latn"/>
        </w:rPr>
        <w:t>.</w:t>
      </w:r>
    </w:p>
    <w:p w:rsidR="00EF7F6C" w:rsidRPr="00EE485F" w:rsidRDefault="00EF7F6C" w:rsidP="00C10675">
      <w:pPr>
        <w:rPr>
          <w:lang w:val="la-Latn"/>
        </w:rPr>
      </w:pPr>
      <w:r w:rsidRPr="00EE485F">
        <w:rPr>
          <w:lang w:val="la-Latn"/>
        </w:rPr>
        <w:t xml:space="preserve">Si in hac die ad vesperas AM </w:t>
      </w:r>
      <w:r w:rsidR="00C1418F" w:rsidRPr="001B63A5">
        <w:rPr>
          <w:rStyle w:val="Incipit"/>
          <w:rFonts w:eastAsia="Arial"/>
          <w:lang w:val="la-Latn"/>
        </w:rPr>
        <w:t>O</w:t>
      </w:r>
      <w:r w:rsidRPr="00EE485F">
        <w:rPr>
          <w:rFonts w:eastAsia="Arial"/>
          <w:lang w:val="la-Latn"/>
        </w:rPr>
        <w:t xml:space="preserve"> </w:t>
      </w:r>
      <w:r w:rsidRPr="00EE485F">
        <w:rPr>
          <w:lang w:val="la-Latn"/>
        </w:rPr>
        <w:t>est canenda</w:t>
      </w:r>
      <w:r w:rsidR="00C94F95" w:rsidRPr="00EE485F">
        <w:rPr>
          <w:lang w:val="la-Latn"/>
        </w:rPr>
        <w:t xml:space="preserve">, </w:t>
      </w:r>
      <w:r w:rsidRPr="00EE485F">
        <w:rPr>
          <w:rStyle w:val="Time1"/>
          <w:lang w:val="la-Latn"/>
        </w:rPr>
        <w:t>ad nonam</w:t>
      </w:r>
      <w:r w:rsidRPr="00EE485F">
        <w:rPr>
          <w:lang w:val="la-Latn"/>
        </w:rPr>
        <w:t xml:space="preserve"> canitur </w:t>
      </w:r>
      <w:r w:rsidR="008559D1" w:rsidRPr="00EE485F">
        <w:rPr>
          <w:lang w:val="la-Latn"/>
        </w:rPr>
        <w:t xml:space="preserve">AN </w:t>
      </w:r>
      <w:r w:rsidR="00C1418F" w:rsidRPr="001B63A5">
        <w:rPr>
          <w:rStyle w:val="Incipit"/>
          <w:lang w:val="la-Latn"/>
        </w:rPr>
        <w:t>Tu es qui venturus</w:t>
      </w:r>
      <w:r w:rsidR="00AF24A8" w:rsidRPr="00EE485F">
        <w:rPr>
          <w:lang w:val="la-Latn"/>
        </w:rPr>
        <w:t>.</w:t>
      </w:r>
    </w:p>
    <w:p w:rsidR="00EF7F6C" w:rsidRPr="00EE485F" w:rsidRDefault="00EF7F6C" w:rsidP="00C10675">
      <w:pPr>
        <w:rPr>
          <w:lang w:val="la-Latn"/>
        </w:rPr>
      </w:pPr>
      <w:r w:rsidRPr="00EE485F">
        <w:rPr>
          <w:rStyle w:val="Time1"/>
          <w:lang w:val="la-Latn"/>
        </w:rPr>
        <w:t>In secunda vespera</w:t>
      </w:r>
      <w:r w:rsidRPr="00EE485F">
        <w:rPr>
          <w:lang w:val="la-Latn"/>
        </w:rPr>
        <w:t xml:space="preserve"> RP </w:t>
      </w:r>
      <w:r w:rsidR="00C1418F" w:rsidRPr="00C1418F">
        <w:rPr>
          <w:rStyle w:val="Incipit"/>
          <w:lang w:val="es-ES"/>
        </w:rPr>
        <w:t>Super te Hierusalem</w:t>
      </w:r>
      <w:r w:rsidR="00C94F95" w:rsidRPr="00EE485F">
        <w:rPr>
          <w:lang w:val="la-Latn"/>
        </w:rPr>
        <w:t xml:space="preserve">. </w:t>
      </w:r>
      <w:r w:rsidR="00F3652D" w:rsidRPr="00EE485F">
        <w:rPr>
          <w:lang w:val="la-Latn"/>
        </w:rPr>
        <w:t>[RV</w:t>
      </w:r>
      <w:r w:rsidR="00F3652D">
        <w:rPr>
          <w:lang w:val="la-Latn"/>
        </w:rPr>
        <w:t xml:space="preserve">] </w:t>
      </w:r>
      <w:r w:rsidR="00C1418F" w:rsidRPr="00C1418F">
        <w:rPr>
          <w:rStyle w:val="Incipit"/>
          <w:lang w:val="it-IT"/>
        </w:rPr>
        <w:t>Ä+Et gloria eius+Ä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quod canitur usque in natale domini ad vesperos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AM </w:t>
      </w:r>
      <w:r w:rsidR="00C1418F" w:rsidRPr="00C1418F">
        <w:rPr>
          <w:rStyle w:val="Incipit"/>
          <w:lang w:val="fr-FR"/>
        </w:rPr>
        <w:t>Tu es qui venturus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 xml:space="preserve">si AM </w:t>
      </w:r>
      <w:r w:rsidR="00C1418F" w:rsidRPr="00C1418F">
        <w:rPr>
          <w:rStyle w:val="Incipit"/>
          <w:lang w:val="fr-FR"/>
        </w:rPr>
        <w:t>O</w:t>
      </w:r>
      <w:r w:rsidRPr="00EE485F">
        <w:rPr>
          <w:lang w:val="la-Latn"/>
        </w:rPr>
        <w:t xml:space="preserve"> non occurrit</w:t>
      </w:r>
      <w:r w:rsidR="00AF24A8" w:rsidRPr="00EE485F">
        <w:rPr>
          <w:lang w:val="la-Latn"/>
        </w:rPr>
        <w:t>.</w:t>
      </w:r>
    </w:p>
    <w:p w:rsidR="00EF7F6C" w:rsidRPr="001B63A5" w:rsidRDefault="005B2F9E" w:rsidP="002948B5">
      <w:pPr>
        <w:pStyle w:val="berschrift1"/>
        <w:rPr>
          <w:lang w:val="it-IT"/>
        </w:rPr>
      </w:pPr>
      <w:r w:rsidRPr="001B63A5">
        <w:rPr>
          <w:lang w:val="it-IT"/>
        </w:rPr>
        <w:t>FERIA SECUNDA</w:t>
      </w:r>
      <w:r w:rsidR="00EF7F6C" w:rsidRPr="001B63A5">
        <w:rPr>
          <w:lang w:val="it-IT"/>
        </w:rPr>
        <w:t xml:space="preserve"> </w:t>
      </w:r>
    </w:p>
    <w:p w:rsidR="00EF7F6C" w:rsidRPr="00EE485F" w:rsidRDefault="00525EB8" w:rsidP="00C10675">
      <w:pPr>
        <w:rPr>
          <w:lang w:val="la-Latn"/>
        </w:rPr>
      </w:pPr>
      <w:r w:rsidRPr="00884AB9">
        <w:rPr>
          <w:rStyle w:val="Time1"/>
          <w:lang w:val="it-IT"/>
        </w:rPr>
        <w:t>[In matutinis laudibus]</w:t>
      </w:r>
      <w:r w:rsidR="00EF7F6C" w:rsidRPr="00EE485F">
        <w:rPr>
          <w:lang w:val="la-Latn"/>
        </w:rPr>
        <w:t xml:space="preserve"> </w:t>
      </w:r>
      <w:r w:rsidR="008559D1" w:rsidRPr="00EE485F">
        <w:rPr>
          <w:lang w:val="la-Latn"/>
        </w:rPr>
        <w:t>A</w:t>
      </w:r>
      <w:r>
        <w:rPr>
          <w:lang w:val="it-IT"/>
        </w:rPr>
        <w:t>B</w:t>
      </w:r>
      <w:r w:rsidR="008559D1" w:rsidRPr="00EE485F">
        <w:rPr>
          <w:lang w:val="la-Latn"/>
        </w:rPr>
        <w:t xml:space="preserve"> </w:t>
      </w:r>
      <w:r w:rsidR="00C1418F" w:rsidRPr="001B63A5">
        <w:rPr>
          <w:rStyle w:val="Incipit"/>
          <w:lang w:val="it-IT"/>
        </w:rPr>
        <w:t>Dicit dominus</w:t>
      </w:r>
      <w:r w:rsidR="00C94F95" w:rsidRPr="00EE485F">
        <w:rPr>
          <w:lang w:val="la-Latn"/>
        </w:rPr>
        <w:t xml:space="preserve">. </w:t>
      </w:r>
      <w:r w:rsidR="005B2F9E" w:rsidRPr="00EE485F">
        <w:rPr>
          <w:rStyle w:val="Time1"/>
          <w:lang w:val="la-Latn"/>
        </w:rPr>
        <w:t>[Ad vesperas]</w:t>
      </w:r>
      <w:r w:rsidRPr="001B63A5">
        <w:rPr>
          <w:lang w:val="en-US"/>
        </w:rPr>
        <w:t xml:space="preserve"> </w:t>
      </w:r>
      <w:r w:rsidR="00EF7F6C" w:rsidRPr="00EE485F">
        <w:rPr>
          <w:lang w:val="la-Latn"/>
        </w:rPr>
        <w:t xml:space="preserve">AM </w:t>
      </w:r>
      <w:r w:rsidR="00C1418F" w:rsidRPr="001B63A5">
        <w:rPr>
          <w:rStyle w:val="Incipit"/>
          <w:lang w:val="en-US"/>
        </w:rPr>
        <w:t>Beatam me dicent</w:t>
      </w:r>
      <w:r w:rsidR="00C94F95" w:rsidRPr="00EE485F">
        <w:rPr>
          <w:lang w:val="la-Latn"/>
        </w:rPr>
        <w:t xml:space="preserve">. </w:t>
      </w:r>
      <w:r w:rsidR="00EF7F6C" w:rsidRPr="00EE485F">
        <w:rPr>
          <w:lang w:val="la-Latn"/>
        </w:rPr>
        <w:t xml:space="preserve">Haec antiphona ad </w:t>
      </w:r>
      <w:r w:rsidR="00EF7F6C" w:rsidRPr="00EE485F">
        <w:rPr>
          <w:rStyle w:val="Ort"/>
          <w:lang w:val="la-Latn"/>
        </w:rPr>
        <w:t>sanctam Mariam</w:t>
      </w:r>
      <w:r w:rsidR="00EF7F6C" w:rsidRPr="00EE485F">
        <w:rPr>
          <w:lang w:val="la-Latn"/>
        </w:rPr>
        <w:t xml:space="preserve"> cantatur</w:t>
      </w:r>
      <w:r w:rsidR="00AF24A8" w:rsidRPr="00EE485F">
        <w:rPr>
          <w:lang w:val="la-Latn"/>
        </w:rPr>
        <w:t>.</w:t>
      </w:r>
    </w:p>
    <w:p w:rsidR="00EF7F6C" w:rsidRPr="001B63A5" w:rsidRDefault="00525EB8" w:rsidP="002948B5">
      <w:pPr>
        <w:pStyle w:val="berschrift1"/>
        <w:rPr>
          <w:lang w:val="la-Latn"/>
        </w:rPr>
      </w:pPr>
      <w:r w:rsidRPr="001B63A5">
        <w:rPr>
          <w:lang w:val="la-Latn"/>
        </w:rPr>
        <w:lastRenderedPageBreak/>
        <w:t>FERIA TERTIA</w:t>
      </w:r>
    </w:p>
    <w:p w:rsidR="00EF7F6C" w:rsidRPr="00EE485F" w:rsidRDefault="00525EB8" w:rsidP="00C10675">
      <w:pPr>
        <w:rPr>
          <w:lang w:val="la-Latn"/>
        </w:rPr>
      </w:pPr>
      <w:r w:rsidRPr="001B63A5">
        <w:rPr>
          <w:rStyle w:val="Time1"/>
          <w:lang w:val="la-Latn"/>
        </w:rPr>
        <w:t>[In matutinis laudibus]</w:t>
      </w:r>
      <w:r w:rsidR="00AC0786" w:rsidRPr="00EE485F">
        <w:rPr>
          <w:lang w:val="la-Latn"/>
        </w:rPr>
        <w:t xml:space="preserve"> (</w:t>
      </w:r>
      <w:r w:rsidR="00AC0786" w:rsidRPr="001B63A5">
        <w:rPr>
          <w:lang w:val="la-Latn"/>
        </w:rPr>
        <w:t>24b</w:t>
      </w:r>
      <w:r w:rsidR="00AC0786" w:rsidRPr="00EE485F">
        <w:rPr>
          <w:lang w:val="la-Latn"/>
        </w:rPr>
        <w:t>)</w:t>
      </w:r>
      <w:r w:rsidR="00AC0786" w:rsidRPr="001B63A5">
        <w:rPr>
          <w:lang w:val="la-Latn"/>
        </w:rPr>
        <w:t xml:space="preserve"> </w:t>
      </w:r>
      <w:r w:rsidR="008559D1" w:rsidRPr="00EE485F">
        <w:rPr>
          <w:rFonts w:eastAsia="Arial"/>
          <w:lang w:val="la-Latn"/>
        </w:rPr>
        <w:t>A</w:t>
      </w:r>
      <w:r w:rsidRPr="001B63A5">
        <w:rPr>
          <w:rFonts w:eastAsia="Arial"/>
          <w:lang w:val="la-Latn"/>
        </w:rPr>
        <w:t>B</w:t>
      </w:r>
      <w:r w:rsidR="008559D1" w:rsidRPr="00EE485F">
        <w:rPr>
          <w:rFonts w:eastAsia="Arial"/>
          <w:lang w:val="la-Latn"/>
        </w:rPr>
        <w:t xml:space="preserve"> </w:t>
      </w:r>
      <w:r w:rsidR="00C1418F" w:rsidRPr="001B63A5">
        <w:rPr>
          <w:rStyle w:val="Incipit"/>
          <w:lang w:val="la-Latn"/>
        </w:rPr>
        <w:t>Consurge consurge</w:t>
      </w:r>
      <w:r w:rsidR="00C94F95" w:rsidRPr="00EE485F">
        <w:rPr>
          <w:lang w:val="la-Latn"/>
        </w:rPr>
        <w:t xml:space="preserve">. </w:t>
      </w:r>
      <w:r w:rsidR="005B2F9E" w:rsidRPr="00EE485F">
        <w:rPr>
          <w:rStyle w:val="Time1"/>
          <w:lang w:val="la-Latn"/>
        </w:rPr>
        <w:t>[Ad vesperas]</w:t>
      </w:r>
      <w:r w:rsidRPr="001B63A5">
        <w:rPr>
          <w:lang w:val="la-Latn"/>
        </w:rPr>
        <w:t xml:space="preserve"> </w:t>
      </w:r>
      <w:r w:rsidR="00EF7F6C" w:rsidRPr="00EE485F">
        <w:rPr>
          <w:lang w:val="la-Latn"/>
        </w:rPr>
        <w:t xml:space="preserve">AM </w:t>
      </w:r>
      <w:r w:rsidR="00C1418F" w:rsidRPr="001B63A5">
        <w:rPr>
          <w:rStyle w:val="Incipit"/>
          <w:lang w:val="la-Latn"/>
        </w:rPr>
        <w:t>Elevare elevare</w:t>
      </w:r>
      <w:r w:rsidR="00AF24A8" w:rsidRPr="00EE485F">
        <w:rPr>
          <w:lang w:val="la-Latn"/>
        </w:rPr>
        <w:t>.</w:t>
      </w:r>
    </w:p>
    <w:p w:rsidR="00EF7F6C" w:rsidRPr="008262EE" w:rsidRDefault="00525EB8" w:rsidP="002948B5">
      <w:pPr>
        <w:pStyle w:val="berschrift1"/>
        <w:rPr>
          <w:lang w:val="it-IT"/>
        </w:rPr>
      </w:pPr>
      <w:r w:rsidRPr="001B63A5">
        <w:rPr>
          <w:rStyle w:val="berschrift1Zchn"/>
          <w:b/>
          <w:bCs/>
          <w:lang w:val="it-IT"/>
        </w:rPr>
        <w:t>FERIA QUARTA</w:t>
      </w:r>
    </w:p>
    <w:p w:rsidR="00EF7F6C" w:rsidRPr="00EE485F" w:rsidRDefault="00525EB8" w:rsidP="00C10675">
      <w:pPr>
        <w:rPr>
          <w:lang w:val="la-Latn"/>
        </w:rPr>
      </w:pPr>
      <w:r w:rsidRPr="00525EB8">
        <w:rPr>
          <w:rStyle w:val="Time1"/>
          <w:lang w:val="it-IT"/>
        </w:rPr>
        <w:t>[In matutinis laudibus]</w:t>
      </w:r>
      <w:r w:rsidR="00AC0786" w:rsidRPr="00EE485F">
        <w:rPr>
          <w:lang w:val="la-Latn"/>
        </w:rPr>
        <w:t xml:space="preserve"> </w:t>
      </w:r>
      <w:r w:rsidR="008559D1" w:rsidRPr="00EE485F">
        <w:rPr>
          <w:lang w:val="la-Latn"/>
        </w:rPr>
        <w:t>A</w:t>
      </w:r>
      <w:r>
        <w:rPr>
          <w:lang w:val="it-IT"/>
        </w:rPr>
        <w:t>B</w:t>
      </w:r>
      <w:r w:rsidR="008559D1" w:rsidRPr="00EE485F">
        <w:rPr>
          <w:lang w:val="la-Latn"/>
        </w:rPr>
        <w:t xml:space="preserve"> </w:t>
      </w:r>
      <w:r w:rsidR="00C1418F" w:rsidRPr="00525EB8">
        <w:rPr>
          <w:rStyle w:val="Incipit"/>
          <w:lang w:val="it-IT"/>
        </w:rPr>
        <w:t>Ponam in Sion</w:t>
      </w:r>
      <w:r w:rsidR="00C94F95" w:rsidRPr="00EE485F">
        <w:rPr>
          <w:lang w:val="la-Latn"/>
        </w:rPr>
        <w:t xml:space="preserve">. </w:t>
      </w:r>
      <w:r w:rsidR="005B2F9E" w:rsidRPr="00EE485F">
        <w:rPr>
          <w:rStyle w:val="Time1"/>
          <w:lang w:val="la-Latn"/>
        </w:rPr>
        <w:t>[Ad vesperas]</w:t>
      </w:r>
      <w:r w:rsidRPr="001B63A5">
        <w:rPr>
          <w:lang w:val="en-US"/>
        </w:rPr>
        <w:t xml:space="preserve"> </w:t>
      </w:r>
      <w:r w:rsidR="00EF7F6C" w:rsidRPr="00EE485F">
        <w:rPr>
          <w:lang w:val="la-Latn"/>
        </w:rPr>
        <w:t xml:space="preserve">AM </w:t>
      </w:r>
      <w:r w:rsidR="00C1418F" w:rsidRPr="00C1418F">
        <w:rPr>
          <w:rStyle w:val="Incipit"/>
          <w:lang w:val="la-Latn"/>
        </w:rPr>
        <w:t>Ponent domino</w:t>
      </w:r>
      <w:r w:rsidR="00AF24A8" w:rsidRPr="00EE485F">
        <w:rPr>
          <w:lang w:val="la-Latn"/>
        </w:rPr>
        <w:t>.</w:t>
      </w:r>
    </w:p>
    <w:p w:rsidR="00EF7F6C" w:rsidRPr="001B63A5" w:rsidRDefault="00525EB8" w:rsidP="002948B5">
      <w:pPr>
        <w:pStyle w:val="berschrift1"/>
        <w:rPr>
          <w:lang w:val="it-IT"/>
        </w:rPr>
      </w:pPr>
      <w:r w:rsidRPr="001B63A5">
        <w:rPr>
          <w:lang w:val="it-IT"/>
        </w:rPr>
        <w:t>FERIA QUINTA</w:t>
      </w:r>
    </w:p>
    <w:p w:rsidR="00EF7F6C" w:rsidRPr="00EE485F" w:rsidRDefault="00525EB8" w:rsidP="00C10675">
      <w:pPr>
        <w:rPr>
          <w:lang w:val="la-Latn"/>
        </w:rPr>
      </w:pPr>
      <w:r w:rsidRPr="00884AB9">
        <w:rPr>
          <w:rStyle w:val="Time1"/>
          <w:lang w:val="it-IT"/>
        </w:rPr>
        <w:t>[In matutinis laudibus]</w:t>
      </w:r>
      <w:r w:rsidR="00AC0786" w:rsidRPr="00EE485F">
        <w:rPr>
          <w:lang w:val="la-Latn"/>
        </w:rPr>
        <w:t xml:space="preserve"> </w:t>
      </w:r>
      <w:r w:rsidR="008559D1" w:rsidRPr="00EE485F">
        <w:rPr>
          <w:lang w:val="la-Latn"/>
        </w:rPr>
        <w:t>A</w:t>
      </w:r>
      <w:r>
        <w:rPr>
          <w:lang w:val="it-IT"/>
        </w:rPr>
        <w:t>B</w:t>
      </w:r>
      <w:r w:rsidR="008559D1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Consolamini</w:t>
      </w:r>
      <w:r w:rsidR="00C94F95" w:rsidRPr="00EE485F">
        <w:rPr>
          <w:lang w:val="la-Latn"/>
        </w:rPr>
        <w:t xml:space="preserve">. </w:t>
      </w:r>
      <w:r w:rsidR="005B2F9E" w:rsidRPr="00EE485F">
        <w:rPr>
          <w:rStyle w:val="Time1"/>
          <w:lang w:val="la-Latn"/>
        </w:rPr>
        <w:t>[Ad vesperas]</w:t>
      </w:r>
      <w:r w:rsidRPr="001B63A5">
        <w:rPr>
          <w:lang w:val="pt-PT"/>
        </w:rPr>
        <w:t xml:space="preserve"> </w:t>
      </w:r>
      <w:r w:rsidR="00EF7F6C" w:rsidRPr="00EE485F">
        <w:rPr>
          <w:lang w:val="la-Latn"/>
        </w:rPr>
        <w:t>A</w:t>
      </w:r>
      <w:r w:rsidR="00F64C5E" w:rsidRPr="00EE485F">
        <w:rPr>
          <w:lang w:val="la-Latn"/>
        </w:rPr>
        <w:t>M</w:t>
      </w:r>
      <w:r w:rsidR="00EF7F6C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Laetamini</w:t>
      </w:r>
      <w:r w:rsidR="00AF24A8" w:rsidRPr="00EE485F">
        <w:rPr>
          <w:lang w:val="la-Latn"/>
        </w:rPr>
        <w:t>.</w:t>
      </w:r>
    </w:p>
    <w:p w:rsidR="00EF7F6C" w:rsidRPr="001B63A5" w:rsidRDefault="00525EB8" w:rsidP="002948B5">
      <w:pPr>
        <w:pStyle w:val="berschrift1"/>
        <w:rPr>
          <w:rFonts w:eastAsia="Arial"/>
          <w:lang w:val="pt-PT"/>
        </w:rPr>
      </w:pPr>
      <w:r w:rsidRPr="001B63A5">
        <w:rPr>
          <w:lang w:val="pt-PT"/>
        </w:rPr>
        <w:t>FERIA SEXTA</w:t>
      </w:r>
    </w:p>
    <w:p w:rsidR="00EF7F6C" w:rsidRPr="00EE485F" w:rsidRDefault="00525EB8" w:rsidP="00C10675">
      <w:pPr>
        <w:rPr>
          <w:lang w:val="la-Latn"/>
        </w:rPr>
      </w:pPr>
      <w:r w:rsidRPr="00525EB8">
        <w:rPr>
          <w:rStyle w:val="Time1"/>
          <w:lang w:val="de-DE"/>
        </w:rPr>
        <w:t>[In matutinis laudibus]</w:t>
      </w:r>
      <w:r w:rsidR="00150D7F" w:rsidRPr="00EE485F">
        <w:rPr>
          <w:lang w:val="la-Latn"/>
        </w:rPr>
        <w:t xml:space="preserve"> </w:t>
      </w:r>
      <w:r w:rsidR="008559D1" w:rsidRPr="00EE485F">
        <w:rPr>
          <w:rFonts w:eastAsia="Arial"/>
          <w:lang w:val="la-Latn"/>
        </w:rPr>
        <w:t>A</w:t>
      </w:r>
      <w:r w:rsidRPr="00525EB8">
        <w:rPr>
          <w:rFonts w:eastAsia="Arial"/>
          <w:lang w:val="de-DE"/>
        </w:rPr>
        <w:t>B</w:t>
      </w:r>
      <w:r w:rsidR="008559D1" w:rsidRPr="00EE485F">
        <w:rPr>
          <w:rFonts w:eastAsia="Arial"/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Dies domini sicut</w:t>
      </w:r>
      <w:r w:rsidR="00C94F95" w:rsidRPr="00EE485F">
        <w:rPr>
          <w:lang w:val="la-Latn"/>
        </w:rPr>
        <w:t xml:space="preserve">. </w:t>
      </w:r>
      <w:r w:rsidR="005B2F9E" w:rsidRPr="00EE485F">
        <w:rPr>
          <w:rStyle w:val="Time1"/>
          <w:lang w:val="la-Latn"/>
        </w:rPr>
        <w:t>[Ad vesperas]</w:t>
      </w:r>
      <w:r w:rsidRPr="001B63A5">
        <w:rPr>
          <w:lang w:val="en-US"/>
        </w:rPr>
        <w:t xml:space="preserve"> </w:t>
      </w:r>
      <w:r w:rsidR="00EF7F6C" w:rsidRPr="00EE485F">
        <w:rPr>
          <w:lang w:val="la-Latn"/>
        </w:rPr>
        <w:t>A</w:t>
      </w:r>
      <w:r w:rsidR="00F64C5E" w:rsidRPr="00EE485F">
        <w:rPr>
          <w:lang w:val="la-Latn"/>
        </w:rPr>
        <w:t>M</w:t>
      </w:r>
      <w:r w:rsidR="00EF7F6C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Hoc est testimonium</w:t>
      </w:r>
      <w:r w:rsidR="00AF24A8" w:rsidRPr="00EE485F">
        <w:rPr>
          <w:lang w:val="la-Latn"/>
        </w:rPr>
        <w:t>.</w:t>
      </w:r>
    </w:p>
    <w:p w:rsidR="00525EB8" w:rsidRPr="001B63A5" w:rsidRDefault="00525EB8" w:rsidP="002948B5">
      <w:pPr>
        <w:pStyle w:val="berschrift1"/>
        <w:rPr>
          <w:lang w:val="la-Latn"/>
        </w:rPr>
      </w:pPr>
      <w:r w:rsidRPr="001B63A5">
        <w:rPr>
          <w:lang w:val="la-Latn"/>
        </w:rPr>
        <w:t>KOMMENTAR</w:t>
      </w:r>
    </w:p>
    <w:p w:rsidR="001B39FE" w:rsidRDefault="00EF7F6C" w:rsidP="00C10675">
      <w:pPr>
        <w:rPr>
          <w:lang w:val="la-Latn"/>
        </w:rPr>
      </w:pPr>
      <w:r w:rsidRPr="00EE485F">
        <w:rPr>
          <w:lang w:val="la-Latn"/>
        </w:rPr>
        <w:t xml:space="preserve">In quacumque die huius vel sequentis </w:t>
      </w:r>
      <w:r w:rsidR="008D4CC2">
        <w:rPr>
          <w:lang w:val="la-Latn"/>
        </w:rPr>
        <w:t>ebdomada</w:t>
      </w:r>
      <w:r w:rsidRPr="00EE485F">
        <w:rPr>
          <w:lang w:val="la-Latn"/>
        </w:rPr>
        <w:t>dae aliqua matutina laus canitur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duae eiusdem diei feriales antiphonae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quae prescriptae sunt ad sextam et ad nonam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cantantur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Ad alias vero horas antiphonae quae et supra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excepta feria secunda</w:t>
      </w:r>
      <w:r w:rsidR="00C94F95" w:rsidRPr="00EE485F">
        <w:rPr>
          <w:rFonts w:eastAsia="Arial"/>
          <w:lang w:val="la-Latn"/>
        </w:rPr>
        <w:t xml:space="preserve">, </w:t>
      </w:r>
      <w:r w:rsidRPr="00EE485F">
        <w:rPr>
          <w:lang w:val="la-Latn"/>
        </w:rPr>
        <w:t>cuius prior antiphona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 xml:space="preserve">id est </w:t>
      </w:r>
      <w:r w:rsidR="008559D1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Dicit dominus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ad nonam cantatur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altera vero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 xml:space="preserve">id est </w:t>
      </w:r>
      <w:r w:rsidR="008559D1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Beatam me dicent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 xml:space="preserve">ad vesperam ad </w:t>
      </w:r>
      <w:r w:rsidRPr="00EE485F">
        <w:rPr>
          <w:rStyle w:val="Ort"/>
          <w:lang w:val="la-Latn"/>
        </w:rPr>
        <w:t>sanctam Mariam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Si autem in praesentis </w:t>
      </w:r>
      <w:r w:rsidR="008D4CC2">
        <w:rPr>
          <w:lang w:val="la-Latn"/>
        </w:rPr>
        <w:t>ebdomada</w:t>
      </w:r>
      <w:r w:rsidRPr="00EE485F">
        <w:rPr>
          <w:lang w:val="la-Latn"/>
        </w:rPr>
        <w:t>dae feria tertia natale sancti Luciae evenerit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 xml:space="preserve">in feria secunda </w:t>
      </w:r>
      <w:r w:rsidR="008559D1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Dicit dominus</w:t>
      </w:r>
      <w:r w:rsidRPr="00EE485F">
        <w:rPr>
          <w:lang w:val="la-Latn"/>
        </w:rPr>
        <w:t xml:space="preserve"> ad matutina canitur et </w:t>
      </w:r>
      <w:r w:rsidR="008559D1" w:rsidRPr="00EE485F">
        <w:rPr>
          <w:lang w:val="la-Latn"/>
        </w:rPr>
        <w:t>[</w:t>
      </w:r>
      <w:r w:rsidRPr="00EE485F">
        <w:rPr>
          <w:lang w:val="la-Latn"/>
        </w:rPr>
        <w:t>A</w:t>
      </w:r>
      <w:r w:rsidR="00525EB8" w:rsidRPr="001B63A5">
        <w:rPr>
          <w:lang w:val="la-Latn"/>
        </w:rPr>
        <w:t>C</w:t>
      </w:r>
      <w:r w:rsidR="008559D1" w:rsidRPr="00EE485F">
        <w:rPr>
          <w:lang w:val="la-Latn"/>
        </w:rPr>
        <w:t>]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Beatam</w:t>
      </w:r>
      <w:r w:rsidRPr="00EE485F">
        <w:rPr>
          <w:lang w:val="la-Latn"/>
        </w:rPr>
        <w:t xml:space="preserve"> ad vesperam post </w:t>
      </w:r>
      <w:r w:rsidR="008559D1" w:rsidRPr="00EE485F">
        <w:rPr>
          <w:lang w:val="la-Latn"/>
        </w:rPr>
        <w:t>[</w:t>
      </w:r>
      <w:r w:rsidRPr="00EE485F">
        <w:rPr>
          <w:lang w:val="la-Latn"/>
        </w:rPr>
        <w:t>BD</w:t>
      </w:r>
      <w:r w:rsidR="008559D1" w:rsidRPr="00EE485F">
        <w:rPr>
          <w:lang w:val="la-Latn"/>
        </w:rPr>
        <w:t>]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Benedicamus</w:t>
      </w:r>
      <w:r w:rsidR="00C1418F" w:rsidRPr="001B63A5">
        <w:rPr>
          <w:lang w:val="la-Latn"/>
        </w:rPr>
        <w:t xml:space="preserve"> </w:t>
      </w:r>
      <w:r w:rsidRPr="00EE485F">
        <w:rPr>
          <w:lang w:val="la-Latn"/>
        </w:rPr>
        <w:t>de adventu domini subiungitur et tamen alia de sancta Maria canitur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Quando vigilia nativitatis domini in feria quinta vel sexta venerit</w:t>
      </w:r>
      <w:r w:rsidR="00C94F95" w:rsidRPr="00EE485F">
        <w:rPr>
          <w:lang w:val="la-Latn"/>
        </w:rPr>
        <w:t xml:space="preserve">, </w:t>
      </w:r>
      <w:r w:rsidR="00150D7F" w:rsidRPr="001B63A5">
        <w:rPr>
          <w:lang w:val="la-Latn"/>
        </w:rPr>
        <w:t xml:space="preserve">(25a) </w:t>
      </w:r>
      <w:r w:rsidR="008559D1" w:rsidRPr="00EE485F">
        <w:rPr>
          <w:rFonts w:eastAsia="Arial"/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Ponam</w:t>
      </w:r>
      <w:r w:rsidR="00150D7F" w:rsidRPr="001B63A5">
        <w:rPr>
          <w:lang w:val="la-Latn"/>
        </w:rPr>
        <w:t xml:space="preserve"> </w:t>
      </w:r>
      <w:r w:rsidRPr="00EE485F">
        <w:rPr>
          <w:lang w:val="la-Latn"/>
        </w:rPr>
        <w:t xml:space="preserve">et </w:t>
      </w:r>
      <w:r w:rsidR="008559D1" w:rsidRPr="00EE485F">
        <w:rPr>
          <w:lang w:val="la-Latn"/>
        </w:rPr>
        <w:t>[</w:t>
      </w:r>
      <w:r w:rsidRPr="00EE485F">
        <w:rPr>
          <w:lang w:val="la-Latn"/>
        </w:rPr>
        <w:t>AN</w:t>
      </w:r>
      <w:r w:rsidR="008559D1" w:rsidRPr="00EE485F">
        <w:rPr>
          <w:lang w:val="la-Latn"/>
        </w:rPr>
        <w:t>]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Ponent</w:t>
      </w:r>
      <w:r w:rsidRPr="00EE485F">
        <w:rPr>
          <w:lang w:val="la-Latn"/>
        </w:rPr>
        <w:t xml:space="preserve"> in futurae </w:t>
      </w:r>
      <w:r w:rsidR="008D4CC2">
        <w:rPr>
          <w:lang w:val="la-Latn"/>
        </w:rPr>
        <w:t>ebdomada</w:t>
      </w:r>
      <w:r w:rsidRPr="00EE485F">
        <w:rPr>
          <w:lang w:val="la-Latn"/>
        </w:rPr>
        <w:t xml:space="preserve">dae feria quarta ad </w:t>
      </w:r>
      <w:r w:rsidR="00C1418F" w:rsidRPr="001B63A5">
        <w:rPr>
          <w:lang w:val="la-Latn"/>
        </w:rPr>
        <w:t xml:space="preserve">Benedictus </w:t>
      </w:r>
      <w:r w:rsidRPr="00EE485F">
        <w:rPr>
          <w:lang w:val="la-Latn"/>
        </w:rPr>
        <w:t>et nonam reservantur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Idem fit de </w:t>
      </w:r>
      <w:r w:rsidR="008559D1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Dies domini</w:t>
      </w:r>
      <w:r w:rsidRPr="00EE485F">
        <w:rPr>
          <w:lang w:val="la-Latn"/>
        </w:rPr>
        <w:t xml:space="preserve"> et </w:t>
      </w:r>
      <w:r w:rsidR="008559D1" w:rsidRPr="00EE485F">
        <w:rPr>
          <w:lang w:val="la-Latn"/>
        </w:rPr>
        <w:t>[</w:t>
      </w:r>
      <w:r w:rsidRPr="00EE485F">
        <w:rPr>
          <w:lang w:val="la-Latn"/>
        </w:rPr>
        <w:t>AN</w:t>
      </w:r>
      <w:r w:rsidR="008559D1" w:rsidRPr="00EE485F">
        <w:rPr>
          <w:lang w:val="la-Latn"/>
        </w:rPr>
        <w:t>]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Hoc est testimonium</w:t>
      </w:r>
      <w:r w:rsidRPr="00EE485F">
        <w:rPr>
          <w:lang w:val="la-Latn"/>
        </w:rPr>
        <w:t xml:space="preserve"> in feria sexta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quando vigilia in sabbato venerit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Quando autem vigilia in sabbato evenerit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in feria quarta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quia tunc apostoli festivitas celebratur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ad matutinas laudes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quae de adventu domini cantantur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 xml:space="preserve">AB </w:t>
      </w:r>
      <w:r w:rsidR="00C1418F" w:rsidRPr="00C1418F">
        <w:rPr>
          <w:rStyle w:val="Incipit"/>
          <w:lang w:val="la-Latn"/>
        </w:rPr>
        <w:t>Ponam</w:t>
      </w:r>
      <w:r w:rsidRPr="00EE485F">
        <w:rPr>
          <w:lang w:val="la-Latn"/>
        </w:rPr>
        <w:t xml:space="preserve"> in evangelio canitur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Altera antiphona remanet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Cum autem vigilia in feria quarta venerit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antiphona utraque remanebit</w:t>
      </w:r>
      <w:r w:rsidR="001B39FE">
        <w:rPr>
          <w:lang w:val="la-Latn"/>
        </w:rPr>
        <w:t>.</w:t>
      </w:r>
    </w:p>
    <w:p w:rsidR="00EF7F6C" w:rsidRPr="001B63A5" w:rsidRDefault="00494866" w:rsidP="002948B5">
      <w:pPr>
        <w:pStyle w:val="berschrift1"/>
        <w:rPr>
          <w:lang w:val="la-Latn"/>
        </w:rPr>
      </w:pPr>
      <w:r w:rsidRPr="001B63A5">
        <w:rPr>
          <w:lang w:val="la-Latn"/>
        </w:rPr>
        <w:t>FERIA QUARTA [QUATTUOR TEMPORUM]</w:t>
      </w:r>
    </w:p>
    <w:p w:rsidR="003873E8" w:rsidRDefault="00EF7F6C" w:rsidP="00C10675">
      <w:pPr>
        <w:rPr>
          <w:lang w:val="la-Latn"/>
        </w:rPr>
      </w:pPr>
      <w:r w:rsidRPr="001B63A5">
        <w:rPr>
          <w:rStyle w:val="Time1"/>
          <w:lang w:val="la-Latn"/>
        </w:rPr>
        <w:t xml:space="preserve">In quarta feria ieiunii </w:t>
      </w:r>
      <w:r w:rsidR="00E42B5A" w:rsidRPr="001B63A5">
        <w:rPr>
          <w:rStyle w:val="Time1"/>
          <w:lang w:val="la-Latn"/>
        </w:rPr>
        <w:t>€</w:t>
      </w:r>
      <w:r w:rsidRPr="001B63A5">
        <w:rPr>
          <w:rStyle w:val="Time1"/>
          <w:lang w:val="la-Latn"/>
        </w:rPr>
        <w:t>ad nocturnos</w:t>
      </w:r>
      <w:r w:rsidRPr="00EE485F">
        <w:rPr>
          <w:lang w:val="la-Latn"/>
        </w:rPr>
        <w:t xml:space="preserve"> legitur EV </w:t>
      </w:r>
      <w:r w:rsidR="00C1418F" w:rsidRPr="00C1418F">
        <w:rPr>
          <w:rStyle w:val="Incipit"/>
          <w:lang w:val="la-Latn"/>
        </w:rPr>
        <w:t>Missus est</w:t>
      </w:r>
      <w:r w:rsidRPr="00EE485F">
        <w:rPr>
          <w:lang w:val="la-Latn"/>
        </w:rPr>
        <w:t xml:space="preserve"> </w:t>
      </w:r>
      <w:r w:rsidR="00F64C5E" w:rsidRPr="00EE485F">
        <w:rPr>
          <w:lang w:val="la-Latn"/>
        </w:rPr>
        <w:t>(42)</w:t>
      </w:r>
      <w:r w:rsidR="00F64C5E" w:rsidRPr="008262EE">
        <w:rPr>
          <w:lang w:val="la-Latn"/>
        </w:rPr>
        <w:t xml:space="preserve"> </w:t>
      </w:r>
      <w:r w:rsidRPr="00EE485F">
        <w:rPr>
          <w:lang w:val="la-Latn"/>
        </w:rPr>
        <w:t>cum hom</w:t>
      </w:r>
      <w:r w:rsidR="00361B42" w:rsidRPr="001B63A5">
        <w:rPr>
          <w:lang w:val="la-Latn"/>
        </w:rPr>
        <w:t>i</w:t>
      </w:r>
      <w:r w:rsidRPr="00EE485F">
        <w:rPr>
          <w:lang w:val="la-Latn"/>
        </w:rPr>
        <w:t>lia sua</w:t>
      </w:r>
      <w:r w:rsidR="00C94F95" w:rsidRPr="00EE485F">
        <w:rPr>
          <w:lang w:val="la-Latn"/>
        </w:rPr>
        <w:t>.</w:t>
      </w:r>
      <w:r w:rsidR="00C11963" w:rsidRPr="001B63A5">
        <w:rPr>
          <w:lang w:val="la-Latn"/>
        </w:rPr>
        <w:t xml:space="preserve"> </w:t>
      </w:r>
      <w:r w:rsidR="003873E8" w:rsidRPr="001B63A5">
        <w:rPr>
          <w:rStyle w:val="Time2"/>
          <w:lang w:val="la-Latn"/>
        </w:rPr>
        <w:t>[Ad processionem]</w:t>
      </w:r>
      <w:r w:rsidR="003873E8" w:rsidRPr="001B63A5">
        <w:rPr>
          <w:lang w:val="la-Latn"/>
        </w:rPr>
        <w:t xml:space="preserve"> a</w:t>
      </w:r>
      <w:r w:rsidRPr="00EE485F">
        <w:rPr>
          <w:lang w:val="la-Latn"/>
        </w:rPr>
        <w:t xml:space="preserve">d </w:t>
      </w:r>
      <w:r w:rsidRPr="00EE485F">
        <w:rPr>
          <w:rStyle w:val="Ort"/>
          <w:lang w:val="la-Latn"/>
        </w:rPr>
        <w:t>sanctam Mariam</w:t>
      </w:r>
      <w:r w:rsidRPr="00EE485F">
        <w:rPr>
          <w:lang w:val="la-Latn"/>
        </w:rPr>
        <w:t xml:space="preserve"> canitur </w:t>
      </w:r>
      <w:r w:rsidR="008559D1" w:rsidRPr="00EE485F">
        <w:rPr>
          <w:lang w:val="la-Latn"/>
        </w:rPr>
        <w:t>A</w:t>
      </w:r>
      <w:r w:rsidR="00091A76" w:rsidRPr="001B63A5">
        <w:rPr>
          <w:lang w:val="la-Latn"/>
        </w:rPr>
        <w:t>P</w:t>
      </w:r>
      <w:r w:rsidR="008559D1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Spiritus sanctus</w:t>
      </w:r>
      <w:r w:rsidR="00C94F95" w:rsidRPr="00EE485F">
        <w:rPr>
          <w:lang w:val="la-Latn"/>
        </w:rPr>
        <w:t xml:space="preserve">. </w:t>
      </w:r>
    </w:p>
    <w:p w:rsidR="003873E8" w:rsidRDefault="003873E8" w:rsidP="00C10675">
      <w:pPr>
        <w:rPr>
          <w:lang w:val="la-Latn"/>
        </w:rPr>
      </w:pPr>
      <w:r w:rsidRPr="001B63A5">
        <w:rPr>
          <w:rStyle w:val="Time1"/>
          <w:lang w:val="la-Latn"/>
        </w:rPr>
        <w:t>[In matutinis laudibus]</w:t>
      </w:r>
      <w:r w:rsidRPr="001B63A5">
        <w:rPr>
          <w:lang w:val="la-Latn"/>
        </w:rPr>
        <w:t xml:space="preserve"> </w:t>
      </w:r>
      <w:r w:rsidR="00EF7F6C" w:rsidRPr="00EE485F">
        <w:rPr>
          <w:lang w:val="la-Latn"/>
        </w:rPr>
        <w:t>Si haec feria intra oct</w:t>
      </w:r>
      <w:r w:rsidR="00B14480" w:rsidRPr="001B63A5">
        <w:rPr>
          <w:lang w:val="la-Latn"/>
        </w:rPr>
        <w:t>o</w:t>
      </w:r>
      <w:r w:rsidR="00EF7F6C" w:rsidRPr="00EE485F">
        <w:rPr>
          <w:lang w:val="la-Latn"/>
        </w:rPr>
        <w:t xml:space="preserve"> dies nativitati domini proximos continetur</w:t>
      </w:r>
      <w:r w:rsidR="00C94F95" w:rsidRPr="00EE485F">
        <w:rPr>
          <w:lang w:val="la-Latn"/>
        </w:rPr>
        <w:t xml:space="preserve">, </w:t>
      </w:r>
      <w:r w:rsidR="00EF7F6C" w:rsidRPr="00EE485F">
        <w:rPr>
          <w:lang w:val="la-Latn"/>
        </w:rPr>
        <w:t xml:space="preserve">matutina laus </w:t>
      </w:r>
      <w:r w:rsidR="008559D1" w:rsidRPr="00EE485F">
        <w:rPr>
          <w:lang w:val="la-Latn"/>
        </w:rPr>
        <w:t>[</w:t>
      </w:r>
      <w:r w:rsidR="00EF7F6C" w:rsidRPr="00EE485F">
        <w:rPr>
          <w:lang w:val="la-Latn"/>
        </w:rPr>
        <w:t>AN</w:t>
      </w:r>
      <w:r w:rsidR="008559D1" w:rsidRPr="00EE485F">
        <w:rPr>
          <w:lang w:val="la-Latn"/>
        </w:rPr>
        <w:t>]</w:t>
      </w:r>
      <w:r w:rsidR="00EF7F6C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Prophetae</w:t>
      </w:r>
      <w:r w:rsidR="00EF7F6C" w:rsidRPr="00EE485F">
        <w:rPr>
          <w:lang w:val="la-Latn"/>
        </w:rPr>
        <w:t xml:space="preserve"> canitur</w:t>
      </w:r>
      <w:r w:rsidR="00C94F95" w:rsidRPr="00EE485F">
        <w:rPr>
          <w:lang w:val="la-Latn"/>
        </w:rPr>
        <w:t xml:space="preserve">. </w:t>
      </w:r>
      <w:r w:rsidR="00EF7F6C" w:rsidRPr="00EE485F">
        <w:rPr>
          <w:lang w:val="la-Latn"/>
        </w:rPr>
        <w:t>Sin autem</w:t>
      </w:r>
      <w:r w:rsidR="00C94F95" w:rsidRPr="00EE485F">
        <w:rPr>
          <w:lang w:val="la-Latn"/>
        </w:rPr>
        <w:t xml:space="preserve"> </w:t>
      </w:r>
      <w:r w:rsidR="008559D1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Redde mihi</w:t>
      </w:r>
      <w:r w:rsidR="00C94F95" w:rsidRPr="00EE485F">
        <w:rPr>
          <w:lang w:val="la-Latn"/>
        </w:rPr>
        <w:t xml:space="preserve">. </w:t>
      </w:r>
      <w:r w:rsidR="00EF7F6C" w:rsidRPr="00EE485F">
        <w:rPr>
          <w:lang w:val="la-Latn"/>
        </w:rPr>
        <w:t xml:space="preserve">Capitulum </w:t>
      </w:r>
      <w:r w:rsidR="00C87E3F" w:rsidRPr="00EE485F">
        <w:rPr>
          <w:lang w:val="la-Latn"/>
        </w:rPr>
        <w:t>(</w:t>
      </w:r>
      <w:r w:rsidR="00150D7F" w:rsidRPr="001B63A5">
        <w:rPr>
          <w:lang w:val="la-Latn"/>
        </w:rPr>
        <w:t>25b</w:t>
      </w:r>
      <w:r w:rsidR="00C87E3F" w:rsidRPr="00EE485F">
        <w:rPr>
          <w:lang w:val="la-Latn"/>
        </w:rPr>
        <w:t>)</w:t>
      </w:r>
      <w:r w:rsidR="00EF7F6C" w:rsidRPr="00EE485F">
        <w:rPr>
          <w:lang w:val="la-Latn"/>
        </w:rPr>
        <w:t xml:space="preserve"> quale volueris</w:t>
      </w:r>
      <w:r w:rsidR="00C94F95" w:rsidRPr="00EE485F">
        <w:rPr>
          <w:lang w:val="la-Latn"/>
        </w:rPr>
        <w:t xml:space="preserve">. </w:t>
      </w:r>
      <w:r w:rsidR="00EF7F6C" w:rsidRPr="00EE485F">
        <w:rPr>
          <w:lang w:val="la-Latn"/>
        </w:rPr>
        <w:t xml:space="preserve">AB </w:t>
      </w:r>
      <w:r w:rsidR="00C1418F" w:rsidRPr="00C1418F">
        <w:rPr>
          <w:rStyle w:val="Incipit"/>
          <w:lang w:val="la-Latn"/>
        </w:rPr>
        <w:t>Quomodo fiet istud</w:t>
      </w:r>
      <w:r w:rsidR="00EF7F6C" w:rsidRPr="00EE485F">
        <w:rPr>
          <w:lang w:val="la-Latn"/>
        </w:rPr>
        <w:t xml:space="preserve"> </w:t>
      </w:r>
      <w:r w:rsidR="00EF7F6C" w:rsidRPr="00EE485F">
        <w:rPr>
          <w:lang w:val="la-Latn"/>
        </w:rPr>
        <w:lastRenderedPageBreak/>
        <w:t>maior</w:t>
      </w:r>
      <w:r w:rsidR="00C94F95" w:rsidRPr="00EE485F">
        <w:rPr>
          <w:lang w:val="la-Latn"/>
        </w:rPr>
        <w:t xml:space="preserve">. </w:t>
      </w:r>
      <w:r w:rsidR="00EF7F6C" w:rsidRPr="00EE485F">
        <w:rPr>
          <w:lang w:val="la-Latn"/>
        </w:rPr>
        <w:t xml:space="preserve">OR </w:t>
      </w:r>
      <w:r w:rsidR="00C1418F" w:rsidRPr="00C1418F">
        <w:rPr>
          <w:rStyle w:val="Incipit"/>
          <w:lang w:val="la-Latn"/>
        </w:rPr>
        <w:t>Presta quaesumus omnipotens deus ut redemptionis</w:t>
      </w:r>
      <w:r w:rsidR="00EF7F6C" w:rsidRPr="00EE485F">
        <w:rPr>
          <w:lang w:val="la-Latn"/>
        </w:rPr>
        <w:t>; altera oratio</w:t>
      </w:r>
      <w:r w:rsidR="00C94F95" w:rsidRPr="00EE485F">
        <w:rPr>
          <w:lang w:val="la-Latn"/>
        </w:rPr>
        <w:t xml:space="preserve">, </w:t>
      </w:r>
      <w:r w:rsidR="00EF7F6C" w:rsidRPr="00EE485F">
        <w:rPr>
          <w:lang w:val="la-Latn"/>
        </w:rPr>
        <w:t xml:space="preserve">id est </w:t>
      </w:r>
      <w:r w:rsidR="008559D1" w:rsidRPr="00EE485F">
        <w:rPr>
          <w:lang w:val="la-Latn"/>
        </w:rPr>
        <w:t>[</w:t>
      </w:r>
      <w:r w:rsidR="00EF7F6C" w:rsidRPr="00EE485F">
        <w:rPr>
          <w:lang w:val="la-Latn"/>
        </w:rPr>
        <w:t>OR</w:t>
      </w:r>
      <w:r w:rsidR="008559D1" w:rsidRPr="00EE485F">
        <w:rPr>
          <w:lang w:val="la-Latn"/>
        </w:rPr>
        <w:t>]</w:t>
      </w:r>
      <w:r w:rsidR="00EF7F6C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Festina</w:t>
      </w:r>
      <w:r w:rsidR="00C94F95" w:rsidRPr="00EE485F">
        <w:rPr>
          <w:lang w:val="la-Latn"/>
        </w:rPr>
        <w:t xml:space="preserve">, </w:t>
      </w:r>
      <w:r w:rsidR="00EF7F6C" w:rsidRPr="00EE485F">
        <w:rPr>
          <w:lang w:val="la-Latn"/>
        </w:rPr>
        <w:t>ad vesperas</w:t>
      </w:r>
      <w:r w:rsidR="00C94F95" w:rsidRPr="00EE485F">
        <w:rPr>
          <w:lang w:val="la-Latn"/>
        </w:rPr>
        <w:t>.</w:t>
      </w:r>
    </w:p>
    <w:p w:rsidR="003873E8" w:rsidRDefault="00EF7F6C" w:rsidP="00C10675">
      <w:pPr>
        <w:rPr>
          <w:lang w:val="la-Latn"/>
        </w:rPr>
      </w:pPr>
      <w:r w:rsidRPr="001B63A5">
        <w:rPr>
          <w:rStyle w:val="Time1"/>
          <w:lang w:val="en-US"/>
        </w:rPr>
        <w:t xml:space="preserve">Ad horas </w:t>
      </w:r>
      <w:r w:rsidR="001B63A5">
        <w:rPr>
          <w:rStyle w:val="Time1"/>
          <w:lang w:val="en-US"/>
        </w:rPr>
        <w:t>€</w:t>
      </w:r>
      <w:r w:rsidR="008559D1" w:rsidRPr="001B63A5">
        <w:rPr>
          <w:rStyle w:val="Time1"/>
          <w:lang w:val="en-US"/>
        </w:rPr>
        <w:t>[</w:t>
      </w:r>
      <w:r w:rsidRPr="001B63A5">
        <w:rPr>
          <w:rStyle w:val="Time1"/>
          <w:lang w:val="en-US"/>
        </w:rPr>
        <w:t>ad primam</w:t>
      </w:r>
      <w:r w:rsidR="008559D1" w:rsidRPr="001B63A5">
        <w:rPr>
          <w:rStyle w:val="Time1"/>
          <w:lang w:val="en-US"/>
        </w:rPr>
        <w:t>]</w:t>
      </w:r>
      <w:r w:rsidRPr="00EE485F">
        <w:rPr>
          <w:lang w:val="la-Latn"/>
        </w:rPr>
        <w:t xml:space="preserve"> </w:t>
      </w:r>
      <w:r w:rsidR="008559D1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en-US"/>
        </w:rPr>
        <w:t>Missus est Gabriel</w:t>
      </w:r>
      <w:r w:rsidR="00C94F95" w:rsidRPr="00EE485F">
        <w:rPr>
          <w:lang w:val="la-Latn"/>
        </w:rPr>
        <w:t>.</w:t>
      </w:r>
    </w:p>
    <w:p w:rsidR="003873E8" w:rsidRDefault="008559D1" w:rsidP="00C10675">
      <w:pPr>
        <w:rPr>
          <w:lang w:val="la-Latn"/>
        </w:rPr>
      </w:pPr>
      <w:r w:rsidRPr="001B63A5">
        <w:rPr>
          <w:rStyle w:val="Time1"/>
          <w:lang w:val="en-US"/>
        </w:rPr>
        <w:t>[</w:t>
      </w:r>
      <w:r w:rsidR="00EF7F6C" w:rsidRPr="001B63A5">
        <w:rPr>
          <w:rStyle w:val="Time1"/>
          <w:lang w:val="en-US"/>
        </w:rPr>
        <w:t>Ad tertiam</w:t>
      </w:r>
      <w:r w:rsidRPr="001B63A5">
        <w:rPr>
          <w:rStyle w:val="Time1"/>
          <w:rFonts w:eastAsia="Arial"/>
          <w:lang w:val="en-US"/>
        </w:rPr>
        <w:t>]</w:t>
      </w:r>
      <w:r w:rsidR="00EF7F6C" w:rsidRPr="00EE485F">
        <w:rPr>
          <w:rFonts w:eastAsia="Arial"/>
          <w:lang w:val="la-Latn"/>
        </w:rPr>
        <w:t xml:space="preserve"> </w:t>
      </w:r>
      <w:r w:rsidRPr="00EE485F">
        <w:rPr>
          <w:rFonts w:eastAsia="Arial"/>
          <w:lang w:val="la-Latn"/>
        </w:rPr>
        <w:t xml:space="preserve">AN </w:t>
      </w:r>
      <w:r w:rsidR="00C1418F" w:rsidRPr="00C1418F">
        <w:rPr>
          <w:rStyle w:val="Incipit"/>
          <w:lang w:val="en-US"/>
        </w:rPr>
        <w:t>Ave Maria</w:t>
      </w:r>
      <w:r w:rsidR="00C94F95" w:rsidRPr="00EE485F">
        <w:rPr>
          <w:lang w:val="la-Latn"/>
        </w:rPr>
        <w:t>.</w:t>
      </w:r>
    </w:p>
    <w:p w:rsidR="003873E8" w:rsidRDefault="008559D1" w:rsidP="00C10675">
      <w:pPr>
        <w:rPr>
          <w:lang w:val="la-Latn"/>
        </w:rPr>
      </w:pPr>
      <w:r w:rsidRPr="001B63A5">
        <w:rPr>
          <w:rStyle w:val="Time1"/>
          <w:lang w:val="en-US"/>
        </w:rPr>
        <w:t>[</w:t>
      </w:r>
      <w:r w:rsidR="00EF7F6C" w:rsidRPr="001B63A5">
        <w:rPr>
          <w:rStyle w:val="Time1"/>
          <w:lang w:val="en-US"/>
        </w:rPr>
        <w:t>Ad sextam</w:t>
      </w:r>
      <w:r w:rsidRPr="001B63A5">
        <w:rPr>
          <w:rStyle w:val="Time1"/>
          <w:rFonts w:eastAsia="Arial"/>
          <w:lang w:val="en-US"/>
        </w:rPr>
        <w:t>]</w:t>
      </w:r>
      <w:r w:rsidR="00EF7F6C" w:rsidRPr="00EE485F">
        <w:rPr>
          <w:rFonts w:eastAsia="Arial"/>
          <w:lang w:val="la-Latn"/>
        </w:rPr>
        <w:t xml:space="preserve"> </w:t>
      </w:r>
      <w:r w:rsidRPr="00EE485F">
        <w:rPr>
          <w:rFonts w:eastAsia="Arial"/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Dabit illi dominus</w:t>
      </w:r>
      <w:r w:rsidR="00C94F95" w:rsidRPr="00EE485F">
        <w:rPr>
          <w:lang w:val="la-Latn"/>
        </w:rPr>
        <w:t>.</w:t>
      </w:r>
    </w:p>
    <w:p w:rsidR="003873E8" w:rsidRDefault="008559D1" w:rsidP="00C10675">
      <w:pPr>
        <w:rPr>
          <w:lang w:val="la-Latn"/>
        </w:rPr>
      </w:pPr>
      <w:r w:rsidRPr="001B63A5">
        <w:rPr>
          <w:rStyle w:val="Time1"/>
          <w:lang w:val="en-US"/>
        </w:rPr>
        <w:t>[</w:t>
      </w:r>
      <w:r w:rsidR="00EF7F6C" w:rsidRPr="001B63A5">
        <w:rPr>
          <w:rStyle w:val="Time1"/>
          <w:lang w:val="en-US"/>
        </w:rPr>
        <w:t>Ad nonam</w:t>
      </w:r>
      <w:r w:rsidRPr="001B63A5">
        <w:rPr>
          <w:rStyle w:val="Time1"/>
          <w:lang w:val="en-US"/>
        </w:rPr>
        <w:t>]</w:t>
      </w:r>
      <w:r w:rsidR="00EF7F6C" w:rsidRPr="00EE485F">
        <w:rPr>
          <w:lang w:val="la-Latn"/>
        </w:rPr>
        <w:t xml:space="preserve"> </w:t>
      </w:r>
      <w:r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Ecce ancilla</w:t>
      </w:r>
      <w:r w:rsidR="00C94F95" w:rsidRPr="00EE485F">
        <w:rPr>
          <w:lang w:val="la-Latn"/>
        </w:rPr>
        <w:t>.</w:t>
      </w:r>
    </w:p>
    <w:p w:rsidR="00EF7F6C" w:rsidRPr="00EE485F" w:rsidRDefault="003873E8" w:rsidP="00C10675">
      <w:pPr>
        <w:rPr>
          <w:lang w:val="la-Latn"/>
        </w:rPr>
      </w:pPr>
      <w:r w:rsidRPr="001047B1">
        <w:rPr>
          <w:rStyle w:val="Time1"/>
          <w:lang w:val="it-IT"/>
        </w:rPr>
        <w:t>[Ad missam]</w:t>
      </w:r>
      <w:r>
        <w:rPr>
          <w:lang w:val="it-IT"/>
        </w:rPr>
        <w:t xml:space="preserve"> </w:t>
      </w:r>
      <w:r w:rsidR="00EF7F6C" w:rsidRPr="00EE485F">
        <w:rPr>
          <w:lang w:val="la-Latn"/>
        </w:rPr>
        <w:t xml:space="preserve">Ad priorem collectam missae dicitur </w:t>
      </w:r>
      <w:r w:rsidR="008559D1" w:rsidRPr="00EE485F">
        <w:rPr>
          <w:lang w:val="la-Latn"/>
        </w:rPr>
        <w:t>[</w:t>
      </w:r>
      <w:r w:rsidR="00EF7F6C" w:rsidRPr="00EE485F">
        <w:rPr>
          <w:lang w:val="la-Latn"/>
        </w:rPr>
        <w:t>ORI</w:t>
      </w:r>
      <w:r w:rsidR="008559D1" w:rsidRPr="00EE485F">
        <w:rPr>
          <w:lang w:val="la-Latn"/>
        </w:rPr>
        <w:t>]</w:t>
      </w:r>
      <w:r w:rsidR="00EF7F6C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Oremus. Flectamus genua</w:t>
      </w:r>
      <w:r w:rsidR="00C94F95" w:rsidRPr="00EE485F">
        <w:rPr>
          <w:lang w:val="la-Latn"/>
        </w:rPr>
        <w:t xml:space="preserve">, </w:t>
      </w:r>
      <w:r w:rsidR="00EF7F6C" w:rsidRPr="00EE485F">
        <w:rPr>
          <w:lang w:val="la-Latn"/>
        </w:rPr>
        <w:t xml:space="preserve">ad alteram </w:t>
      </w:r>
      <w:r w:rsidR="008559D1" w:rsidRPr="00EE485F">
        <w:rPr>
          <w:lang w:val="la-Latn"/>
        </w:rPr>
        <w:t>[</w:t>
      </w:r>
      <w:r w:rsidR="00EF7F6C" w:rsidRPr="00EE485F">
        <w:rPr>
          <w:lang w:val="la-Latn"/>
        </w:rPr>
        <w:t>ORI</w:t>
      </w:r>
      <w:r w:rsidR="008559D1" w:rsidRPr="00EE485F">
        <w:rPr>
          <w:lang w:val="la-Latn"/>
        </w:rPr>
        <w:t>]</w:t>
      </w:r>
      <w:r w:rsidR="00EF7F6C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Dominus vobiscum</w:t>
      </w:r>
      <w:r w:rsidR="00C94F95" w:rsidRPr="00EE485F">
        <w:rPr>
          <w:lang w:val="la-Latn"/>
        </w:rPr>
        <w:t xml:space="preserve">, </w:t>
      </w:r>
      <w:r w:rsidR="00EF7F6C" w:rsidRPr="00EE485F">
        <w:rPr>
          <w:lang w:val="la-Latn"/>
        </w:rPr>
        <w:t xml:space="preserve">sed non </w:t>
      </w:r>
      <w:r w:rsidR="008559D1" w:rsidRPr="00EE485F">
        <w:rPr>
          <w:lang w:val="la-Latn"/>
        </w:rPr>
        <w:t>[</w:t>
      </w:r>
      <w:r w:rsidR="00EF7F6C" w:rsidRPr="00EE485F">
        <w:rPr>
          <w:lang w:val="la-Latn"/>
        </w:rPr>
        <w:t>ORI</w:t>
      </w:r>
      <w:r w:rsidR="008559D1" w:rsidRPr="00EE485F">
        <w:rPr>
          <w:lang w:val="la-Latn"/>
        </w:rPr>
        <w:t>]</w:t>
      </w:r>
      <w:r w:rsidR="00EF7F6C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Flectamus genua</w:t>
      </w:r>
      <w:r w:rsidR="00C94F95" w:rsidRPr="00EE485F">
        <w:rPr>
          <w:lang w:val="la-Latn"/>
        </w:rPr>
        <w:t xml:space="preserve">, </w:t>
      </w:r>
      <w:r w:rsidR="00EF7F6C" w:rsidRPr="00EE485F">
        <w:rPr>
          <w:lang w:val="la-Latn"/>
        </w:rPr>
        <w:t>adiunctis usualibus collectis sicut in ceteris temporum feriis quartis</w:t>
      </w:r>
      <w:r w:rsidR="00C94F95" w:rsidRPr="00EE485F">
        <w:rPr>
          <w:lang w:val="la-Latn"/>
        </w:rPr>
        <w:t xml:space="preserve">, </w:t>
      </w:r>
      <w:r w:rsidR="00EF7F6C" w:rsidRPr="00EE485F">
        <w:rPr>
          <w:lang w:val="la-Latn"/>
        </w:rPr>
        <w:t>excepto in pentecosten</w:t>
      </w:r>
      <w:r w:rsidR="00AF24A8" w:rsidRPr="00EE485F">
        <w:rPr>
          <w:lang w:val="la-Latn"/>
        </w:rPr>
        <w:t>.</w:t>
      </w:r>
    </w:p>
    <w:p w:rsidR="003873E8" w:rsidRPr="001B63A5" w:rsidRDefault="003873E8" w:rsidP="002948B5">
      <w:pPr>
        <w:pStyle w:val="berschrift1"/>
        <w:rPr>
          <w:lang w:val="la-Latn"/>
        </w:rPr>
      </w:pPr>
      <w:r w:rsidRPr="001B63A5">
        <w:rPr>
          <w:lang w:val="la-Latn"/>
        </w:rPr>
        <w:t>KOMMENTAR</w:t>
      </w:r>
    </w:p>
    <w:p w:rsidR="00EF7F6C" w:rsidRPr="00EE485F" w:rsidRDefault="00EF7F6C" w:rsidP="00C10675">
      <w:pPr>
        <w:rPr>
          <w:lang w:val="la-Latn"/>
        </w:rPr>
      </w:pPr>
      <w:r w:rsidRPr="00EE485F">
        <w:rPr>
          <w:lang w:val="la-Latn"/>
        </w:rPr>
        <w:t>Si in aliqua istius ieiunii die festum praedictum evenerit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 xml:space="preserve">post capitulum </w:t>
      </w:r>
      <w:r w:rsidRPr="001B63A5">
        <w:rPr>
          <w:rStyle w:val="Funktion"/>
          <w:lang w:val="la-Latn"/>
        </w:rPr>
        <w:t>fratres</w:t>
      </w:r>
      <w:r w:rsidRPr="00EE485F">
        <w:rPr>
          <w:lang w:val="la-Latn"/>
        </w:rPr>
        <w:t xml:space="preserve"> in </w:t>
      </w:r>
      <w:r w:rsidRPr="00EE485F">
        <w:rPr>
          <w:rStyle w:val="Ort"/>
          <w:lang w:val="la-Latn"/>
        </w:rPr>
        <w:t>claustro</w:t>
      </w:r>
      <w:r w:rsidRPr="00EE485F">
        <w:rPr>
          <w:lang w:val="la-Latn"/>
        </w:rPr>
        <w:t xml:space="preserve"> lectioni vacant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Deinde pulsato signo ad </w:t>
      </w:r>
      <w:r w:rsidRPr="00EE485F">
        <w:rPr>
          <w:rFonts w:eastAsia="Arial"/>
          <w:lang w:val="la-Latn"/>
        </w:rPr>
        <w:t>tertiam</w:t>
      </w:r>
      <w:r w:rsidR="00C94F95" w:rsidRPr="00EE485F">
        <w:rPr>
          <w:rFonts w:eastAsia="Arial"/>
          <w:lang w:val="la-Latn"/>
        </w:rPr>
        <w:t xml:space="preserve">, </w:t>
      </w:r>
      <w:r w:rsidRPr="00EE485F">
        <w:rPr>
          <w:lang w:val="la-Latn"/>
        </w:rPr>
        <w:t>orationem faciunt et albis se induunt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Finita tertia missa sequitur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 xml:space="preserve">postquam se </w:t>
      </w:r>
      <w:r w:rsidRPr="001B63A5">
        <w:rPr>
          <w:rStyle w:val="Funktion"/>
          <w:lang w:val="pt-PT"/>
        </w:rPr>
        <w:t>fratres</w:t>
      </w:r>
      <w:r w:rsidRPr="00EE485F">
        <w:rPr>
          <w:lang w:val="la-Latn"/>
        </w:rPr>
        <w:t xml:space="preserve"> exuentes iterum lectioni vacant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usque dum signum sextae audiant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Tunc facta </w:t>
      </w:r>
      <w:r w:rsidR="00C87E3F" w:rsidRPr="00EE485F">
        <w:rPr>
          <w:rFonts w:eastAsia="Arial"/>
          <w:lang w:val="la-Latn"/>
        </w:rPr>
        <w:t>(</w:t>
      </w:r>
      <w:r w:rsidR="00150D7F" w:rsidRPr="001B63A5">
        <w:rPr>
          <w:rFonts w:eastAsia="Arial"/>
          <w:lang w:val="la-Latn"/>
        </w:rPr>
        <w:t>26a</w:t>
      </w:r>
      <w:r w:rsidR="00C87E3F" w:rsidRPr="00EE485F">
        <w:rPr>
          <w:rFonts w:eastAsia="Arial"/>
          <w:lang w:val="la-Latn"/>
        </w:rPr>
        <w:t>)</w:t>
      </w:r>
      <w:r w:rsidRPr="00EE485F">
        <w:rPr>
          <w:rFonts w:eastAsia="Arial"/>
          <w:lang w:val="la-Latn"/>
        </w:rPr>
        <w:t xml:space="preserve"> </w:t>
      </w:r>
      <w:r w:rsidRPr="00EE485F">
        <w:rPr>
          <w:lang w:val="la-Latn"/>
        </w:rPr>
        <w:t xml:space="preserve">denuo oratione sedent in </w:t>
      </w:r>
      <w:r w:rsidRPr="00EE485F">
        <w:rPr>
          <w:rStyle w:val="Ort"/>
          <w:lang w:val="la-Latn"/>
        </w:rPr>
        <w:t>choro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 xml:space="preserve">donec </w:t>
      </w:r>
      <w:r w:rsidRPr="00EE485F">
        <w:rPr>
          <w:rStyle w:val="Funktion"/>
          <w:lang w:val="la-Latn"/>
        </w:rPr>
        <w:t>sacerdos</w:t>
      </w:r>
      <w:r w:rsidRPr="00EE485F">
        <w:rPr>
          <w:lang w:val="la-Latn"/>
        </w:rPr>
        <w:t xml:space="preserve"> ceterique </w:t>
      </w:r>
      <w:r w:rsidRPr="00EE485F">
        <w:rPr>
          <w:rStyle w:val="Funktion"/>
          <w:lang w:val="la-Latn"/>
        </w:rPr>
        <w:t>ministri</w:t>
      </w:r>
      <w:r w:rsidRPr="00EE485F">
        <w:rPr>
          <w:lang w:val="la-Latn"/>
        </w:rPr>
        <w:t xml:space="preserve"> </w:t>
      </w:r>
      <w:r w:rsidRPr="00EE485F">
        <w:rPr>
          <w:rStyle w:val="Ort"/>
          <w:lang w:val="la-Latn"/>
        </w:rPr>
        <w:t>altaris</w:t>
      </w:r>
      <w:r w:rsidRPr="00EE485F">
        <w:rPr>
          <w:lang w:val="la-Latn"/>
        </w:rPr>
        <w:t xml:space="preserve"> se induant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Quibus reversis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sexta canitur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statimque missa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non praecedente letania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 xml:space="preserve">cum </w:t>
      </w:r>
      <w:r w:rsidR="008559D1" w:rsidRPr="00EE485F">
        <w:rPr>
          <w:lang w:val="la-Latn"/>
        </w:rPr>
        <w:t>[</w:t>
      </w:r>
      <w:r w:rsidR="003873E8" w:rsidRPr="001B63A5">
        <w:rPr>
          <w:lang w:val="la-Latn"/>
        </w:rPr>
        <w:t>ORI</w:t>
      </w:r>
      <w:r w:rsidR="008559D1" w:rsidRPr="00EE485F">
        <w:rPr>
          <w:lang w:val="la-Latn"/>
        </w:rPr>
        <w:t>]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Flectamus genua</w:t>
      </w:r>
      <w:r w:rsidRPr="00EE485F">
        <w:rPr>
          <w:lang w:val="la-Latn"/>
        </w:rPr>
        <w:t xml:space="preserve"> et </w:t>
      </w:r>
      <w:r w:rsidR="008559D1" w:rsidRPr="00EE485F">
        <w:rPr>
          <w:lang w:val="la-Latn"/>
        </w:rPr>
        <w:t>[</w:t>
      </w:r>
      <w:r w:rsidRPr="00EE485F">
        <w:rPr>
          <w:lang w:val="la-Latn"/>
        </w:rPr>
        <w:t>BD</w:t>
      </w:r>
      <w:r w:rsidR="008559D1" w:rsidRPr="00EE485F">
        <w:rPr>
          <w:lang w:val="la-Latn"/>
        </w:rPr>
        <w:t>]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 xml:space="preserve">Benedicamus domino </w:t>
      </w:r>
      <w:r w:rsidRPr="00EE485F">
        <w:rPr>
          <w:lang w:val="la-Latn"/>
        </w:rPr>
        <w:t>sequitur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Quod si est sabbatum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 xml:space="preserve">post sextam statim vestiuntur </w:t>
      </w:r>
      <w:r w:rsidRPr="00EE485F">
        <w:rPr>
          <w:rStyle w:val="Funktion"/>
          <w:lang w:val="la-Latn"/>
        </w:rPr>
        <w:t>lectores</w:t>
      </w:r>
      <w:r w:rsidRPr="00EE485F">
        <w:rPr>
          <w:lang w:val="la-Latn"/>
        </w:rPr>
        <w:t xml:space="preserve"> et </w:t>
      </w:r>
      <w:r w:rsidRPr="00EE485F">
        <w:rPr>
          <w:rStyle w:val="Funktion"/>
          <w:lang w:val="la-Latn"/>
        </w:rPr>
        <w:t>gradualis cantores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Finitis vero (43) </w:t>
      </w:r>
      <w:r w:rsidRPr="001047B1">
        <w:rPr>
          <w:lang w:val="it-IT"/>
        </w:rPr>
        <w:t>familiaribus</w:t>
      </w:r>
      <w:r w:rsidRPr="00EE485F">
        <w:rPr>
          <w:lang w:val="la-Latn"/>
        </w:rPr>
        <w:t xml:space="preserve"> ad </w:t>
      </w:r>
      <w:r w:rsidR="008559D1" w:rsidRPr="00EE485F">
        <w:rPr>
          <w:lang w:val="la-Latn"/>
        </w:rPr>
        <w:t>[</w:t>
      </w:r>
      <w:r w:rsidRPr="00EE485F">
        <w:rPr>
          <w:lang w:val="la-Latn"/>
        </w:rPr>
        <w:t>VAR</w:t>
      </w:r>
      <w:r w:rsidR="008559D1" w:rsidRPr="00EE485F">
        <w:rPr>
          <w:lang w:val="la-Latn"/>
        </w:rPr>
        <w:t>]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it-IT"/>
        </w:rPr>
        <w:t>Per dominum</w:t>
      </w:r>
      <w:r w:rsidRPr="00EE485F">
        <w:rPr>
          <w:lang w:val="la-Latn"/>
        </w:rPr>
        <w:t xml:space="preserve"> agitur pulsatio missae de ieiunio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Missa f</w:t>
      </w:r>
      <w:r w:rsidR="00C94F95" w:rsidRPr="00EE485F">
        <w:rPr>
          <w:lang w:val="la-Latn"/>
        </w:rPr>
        <w:t>i</w:t>
      </w:r>
      <w:r w:rsidRPr="00EE485F">
        <w:rPr>
          <w:lang w:val="la-Latn"/>
        </w:rPr>
        <w:t>nita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ad nonam pulsatur et oratio agitur</w:t>
      </w:r>
      <w:r w:rsidR="00C94F95" w:rsidRPr="00EE485F">
        <w:rPr>
          <w:lang w:val="la-Latn"/>
        </w:rPr>
        <w:t xml:space="preserve">. </w:t>
      </w:r>
      <w:r w:rsidRPr="001B63A5">
        <w:rPr>
          <w:rStyle w:val="Funktion"/>
          <w:lang w:val="pt-PT"/>
        </w:rPr>
        <w:t>Conventus</w:t>
      </w:r>
      <w:r w:rsidRPr="00EE485F">
        <w:rPr>
          <w:lang w:val="la-Latn"/>
        </w:rPr>
        <w:t xml:space="preserve"> iterum sedens in </w:t>
      </w:r>
      <w:r w:rsidRPr="00EE485F">
        <w:rPr>
          <w:rStyle w:val="Ort"/>
          <w:lang w:val="la-Latn"/>
        </w:rPr>
        <w:t>choro</w:t>
      </w:r>
      <w:r w:rsidRPr="00EE485F">
        <w:rPr>
          <w:lang w:val="la-Latn"/>
        </w:rPr>
        <w:t xml:space="preserve"> </w:t>
      </w:r>
      <w:r w:rsidRPr="00EE485F">
        <w:rPr>
          <w:rStyle w:val="Funktion"/>
          <w:lang w:val="la-Latn"/>
        </w:rPr>
        <w:t>ministros</w:t>
      </w:r>
      <w:r w:rsidRPr="00EE485F">
        <w:rPr>
          <w:lang w:val="la-Latn"/>
        </w:rPr>
        <w:t xml:space="preserve"> se exuentes expectat eisdemque revertentibus cantatur nona</w:t>
      </w:r>
      <w:r w:rsidR="00AF24A8" w:rsidRPr="00EE485F">
        <w:rPr>
          <w:lang w:val="la-Latn"/>
        </w:rPr>
        <w:t>.</w:t>
      </w:r>
    </w:p>
    <w:p w:rsidR="00EF7F6C" w:rsidRPr="001B63A5" w:rsidRDefault="003873E8" w:rsidP="002948B5">
      <w:pPr>
        <w:pStyle w:val="berschrift1"/>
        <w:rPr>
          <w:lang w:val="pt-PT"/>
        </w:rPr>
      </w:pPr>
      <w:r w:rsidRPr="001B63A5">
        <w:rPr>
          <w:lang w:val="pt-PT"/>
        </w:rPr>
        <w:t>FERIA SEXTA [QUATTUOR TEMPORUM]</w:t>
      </w:r>
    </w:p>
    <w:p w:rsidR="003873E8" w:rsidRDefault="00EF7F6C" w:rsidP="00C10675">
      <w:pPr>
        <w:rPr>
          <w:lang w:val="la-Latn"/>
        </w:rPr>
      </w:pPr>
      <w:r w:rsidRPr="001B63A5">
        <w:rPr>
          <w:rStyle w:val="Time1"/>
          <w:lang w:val="pt-PT"/>
        </w:rPr>
        <w:t xml:space="preserve">In feria sexta </w:t>
      </w:r>
      <w:r w:rsidR="003873E8" w:rsidRPr="001B63A5">
        <w:rPr>
          <w:rStyle w:val="Time1"/>
          <w:lang w:val="pt-PT"/>
        </w:rPr>
        <w:t>€</w:t>
      </w:r>
      <w:r w:rsidRPr="001B63A5">
        <w:rPr>
          <w:rStyle w:val="Time1"/>
          <w:lang w:val="pt-PT"/>
        </w:rPr>
        <w:t>ad nocturnos</w:t>
      </w:r>
      <w:r w:rsidRPr="00EE485F">
        <w:rPr>
          <w:lang w:val="la-Latn"/>
        </w:rPr>
        <w:t xml:space="preserve"> legitur EV </w:t>
      </w:r>
      <w:r w:rsidR="00C1418F" w:rsidRPr="00C1418F">
        <w:rPr>
          <w:rStyle w:val="Incipit"/>
          <w:lang w:val="pt-PT"/>
        </w:rPr>
        <w:t xml:space="preserve">Exurgens Maria </w:t>
      </w:r>
      <w:r w:rsidRPr="00EE485F">
        <w:rPr>
          <w:lang w:val="la-Latn"/>
        </w:rPr>
        <w:t>cum hom</w:t>
      </w:r>
      <w:r w:rsidR="00812A49">
        <w:rPr>
          <w:lang w:val="it-IT"/>
        </w:rPr>
        <w:t>i</w:t>
      </w:r>
      <w:r w:rsidRPr="00EE485F">
        <w:rPr>
          <w:lang w:val="la-Latn"/>
        </w:rPr>
        <w:t>lia sua</w:t>
      </w:r>
      <w:r w:rsidR="00C94F95" w:rsidRPr="00EE485F">
        <w:rPr>
          <w:lang w:val="la-Latn"/>
        </w:rPr>
        <w:t xml:space="preserve">. </w:t>
      </w:r>
    </w:p>
    <w:p w:rsidR="00EF7F6C" w:rsidRPr="00EE485F" w:rsidRDefault="0004701F" w:rsidP="00C10675">
      <w:pPr>
        <w:rPr>
          <w:lang w:val="la-Latn"/>
        </w:rPr>
      </w:pPr>
      <w:r w:rsidRPr="001B63A5">
        <w:rPr>
          <w:rStyle w:val="Time1"/>
          <w:lang w:val="la-Latn"/>
        </w:rPr>
        <w:t>[In matutinis laudibus]</w:t>
      </w:r>
      <w:r w:rsidRPr="001B63A5">
        <w:rPr>
          <w:lang w:val="la-Latn"/>
        </w:rPr>
        <w:t xml:space="preserve"> </w:t>
      </w:r>
      <w:r w:rsidR="00EF7F6C" w:rsidRPr="00EE485F">
        <w:rPr>
          <w:lang w:val="la-Latn"/>
        </w:rPr>
        <w:t>De matutina laude regulam</w:t>
      </w:r>
      <w:r w:rsidR="00C94F95" w:rsidRPr="00EE485F">
        <w:rPr>
          <w:lang w:val="la-Latn"/>
        </w:rPr>
        <w:t xml:space="preserve">, </w:t>
      </w:r>
      <w:r w:rsidR="00EF7F6C" w:rsidRPr="00EE485F">
        <w:rPr>
          <w:lang w:val="la-Latn"/>
        </w:rPr>
        <w:t>quae et in feria quarta una praecedenti est praescripta</w:t>
      </w:r>
      <w:r w:rsidR="00C94F95" w:rsidRPr="00EE485F">
        <w:rPr>
          <w:lang w:val="la-Latn"/>
        </w:rPr>
        <w:t xml:space="preserve">, </w:t>
      </w:r>
      <w:r w:rsidR="00EF7F6C" w:rsidRPr="00EE485F">
        <w:rPr>
          <w:lang w:val="la-Latn"/>
        </w:rPr>
        <w:t>observa</w:t>
      </w:r>
      <w:r w:rsidR="00C94F95" w:rsidRPr="00EE485F">
        <w:rPr>
          <w:lang w:val="la-Latn"/>
        </w:rPr>
        <w:t xml:space="preserve">. </w:t>
      </w:r>
      <w:r w:rsidR="00EF7F6C" w:rsidRPr="00EE485F">
        <w:rPr>
          <w:lang w:val="la-Latn"/>
        </w:rPr>
        <w:t xml:space="preserve">AB </w:t>
      </w:r>
      <w:r w:rsidR="00C1418F" w:rsidRPr="00C1418F">
        <w:rPr>
          <w:rStyle w:val="Incipit"/>
          <w:lang w:val="la-Latn"/>
        </w:rPr>
        <w:t>Ex quo facta est</w:t>
      </w:r>
      <w:r w:rsidR="00C94F95" w:rsidRPr="00EE485F">
        <w:rPr>
          <w:lang w:val="la-Latn"/>
        </w:rPr>
        <w:t xml:space="preserve">. </w:t>
      </w:r>
      <w:r w:rsidR="00EF7F6C" w:rsidRPr="00EE485F">
        <w:rPr>
          <w:lang w:val="la-Latn"/>
        </w:rPr>
        <w:t>Oratio missalis</w:t>
      </w:r>
      <w:r w:rsidR="00AF24A8" w:rsidRPr="00EE485F">
        <w:rPr>
          <w:lang w:val="la-Latn"/>
        </w:rPr>
        <w:t>.</w:t>
      </w:r>
    </w:p>
    <w:p w:rsidR="00EF7F6C" w:rsidRPr="001B63A5" w:rsidRDefault="0004701F" w:rsidP="002948B5">
      <w:pPr>
        <w:pStyle w:val="berschrift1"/>
        <w:rPr>
          <w:lang w:val="la-Latn"/>
        </w:rPr>
      </w:pPr>
      <w:r w:rsidRPr="001B63A5">
        <w:rPr>
          <w:lang w:val="la-Latn"/>
        </w:rPr>
        <w:t>SABBATO [QUATTUOR TEMPORUM]</w:t>
      </w:r>
      <w:r w:rsidR="00494866" w:rsidRPr="001B63A5">
        <w:rPr>
          <w:lang w:val="la-Latn"/>
        </w:rPr>
        <w:t xml:space="preserve"> (26b)</w:t>
      </w:r>
    </w:p>
    <w:p w:rsidR="0004701F" w:rsidRDefault="00150D7F" w:rsidP="00C10675">
      <w:pPr>
        <w:rPr>
          <w:lang w:val="la-Latn"/>
        </w:rPr>
      </w:pPr>
      <w:r w:rsidRPr="001B63A5">
        <w:rPr>
          <w:rStyle w:val="Time1"/>
          <w:lang w:val="la-Latn"/>
        </w:rPr>
        <w:t>Ad</w:t>
      </w:r>
      <w:r w:rsidR="00EF7F6C" w:rsidRPr="001B63A5">
        <w:rPr>
          <w:rStyle w:val="Time1"/>
          <w:lang w:val="la-Latn"/>
        </w:rPr>
        <w:t xml:space="preserve"> nocturnos</w:t>
      </w:r>
      <w:r w:rsidR="00EF7F6C" w:rsidRPr="00EE485F">
        <w:rPr>
          <w:lang w:val="la-Latn"/>
        </w:rPr>
        <w:t xml:space="preserve"> EV </w:t>
      </w:r>
      <w:r w:rsidR="00C1418F" w:rsidRPr="00C1418F">
        <w:rPr>
          <w:rStyle w:val="Incipit"/>
          <w:lang w:val="la-Latn"/>
        </w:rPr>
        <w:t>Anno quinto decimo</w:t>
      </w:r>
      <w:r w:rsidR="00C1418F" w:rsidRPr="001B63A5">
        <w:rPr>
          <w:lang w:val="la-Latn"/>
        </w:rPr>
        <w:t xml:space="preserve"> </w:t>
      </w:r>
      <w:r w:rsidR="00EF7F6C" w:rsidRPr="00EE485F">
        <w:rPr>
          <w:lang w:val="la-Latn"/>
        </w:rPr>
        <w:t>cum hom</w:t>
      </w:r>
      <w:r w:rsidR="0004701F" w:rsidRPr="001B63A5">
        <w:rPr>
          <w:lang w:val="la-Latn"/>
        </w:rPr>
        <w:t>i</w:t>
      </w:r>
      <w:r w:rsidR="00EF7F6C" w:rsidRPr="00EE485F">
        <w:rPr>
          <w:lang w:val="la-Latn"/>
        </w:rPr>
        <w:t>lia sua</w:t>
      </w:r>
      <w:r w:rsidR="00C94F95" w:rsidRPr="00EE485F">
        <w:rPr>
          <w:lang w:val="la-Latn"/>
        </w:rPr>
        <w:t>.</w:t>
      </w:r>
    </w:p>
    <w:p w:rsidR="0004701F" w:rsidRDefault="00EF7F6C" w:rsidP="00C10675">
      <w:pPr>
        <w:rPr>
          <w:lang w:val="la-Latn"/>
        </w:rPr>
      </w:pPr>
      <w:r w:rsidRPr="001B63A5">
        <w:rPr>
          <w:rStyle w:val="Time1"/>
          <w:lang w:val="la-Latn"/>
        </w:rPr>
        <w:t>Matutina laus</w:t>
      </w:r>
      <w:r w:rsidRPr="00EE485F">
        <w:rPr>
          <w:lang w:val="la-Latn"/>
        </w:rPr>
        <w:t xml:space="preserve"> </w:t>
      </w:r>
      <w:r w:rsidR="008559D1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Intuemini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 xml:space="preserve">sive sit incepta historia </w:t>
      </w:r>
      <w:r w:rsidR="008559D1" w:rsidRPr="00EE485F">
        <w:rPr>
          <w:lang w:val="la-Latn"/>
        </w:rPr>
        <w:t>[</w:t>
      </w:r>
      <w:r w:rsidR="0004701F" w:rsidRPr="001B63A5">
        <w:rPr>
          <w:lang w:val="la-Latn"/>
        </w:rPr>
        <w:t>RP</w:t>
      </w:r>
      <w:r w:rsidR="008559D1" w:rsidRPr="00EE485F">
        <w:rPr>
          <w:lang w:val="la-Latn"/>
        </w:rPr>
        <w:t>]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Clama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sive non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A</w:t>
      </w:r>
      <w:r w:rsidR="0004701F" w:rsidRPr="001B63A5">
        <w:rPr>
          <w:lang w:val="la-Latn"/>
        </w:rPr>
        <w:t>B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Omnis vallis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Oratio prima missalis</w:t>
      </w:r>
      <w:r w:rsidR="00C94F95" w:rsidRPr="00EE485F">
        <w:rPr>
          <w:lang w:val="la-Latn"/>
        </w:rPr>
        <w:t>.</w:t>
      </w:r>
    </w:p>
    <w:p w:rsidR="00EF7F6C" w:rsidRPr="00EE485F" w:rsidRDefault="0004701F" w:rsidP="00C10675">
      <w:pPr>
        <w:rPr>
          <w:lang w:val="la-Latn"/>
        </w:rPr>
      </w:pPr>
      <w:r w:rsidRPr="001B63A5">
        <w:rPr>
          <w:rStyle w:val="Time1"/>
          <w:lang w:val="la-Latn"/>
        </w:rPr>
        <w:t>[Ad missam]</w:t>
      </w:r>
      <w:r w:rsidRPr="001B63A5">
        <w:rPr>
          <w:lang w:val="la-Latn"/>
        </w:rPr>
        <w:t xml:space="preserve"> </w:t>
      </w:r>
      <w:r w:rsidR="00EF7F6C" w:rsidRPr="00EE485F">
        <w:rPr>
          <w:lang w:val="la-Latn"/>
        </w:rPr>
        <w:t>In hac die ante missam letania non canitur</w:t>
      </w:r>
      <w:r w:rsidR="00C94F95" w:rsidRPr="00EE485F">
        <w:rPr>
          <w:lang w:val="la-Latn"/>
        </w:rPr>
        <w:t xml:space="preserve">, </w:t>
      </w:r>
      <w:r w:rsidR="00EF7F6C" w:rsidRPr="00EE485F">
        <w:rPr>
          <w:lang w:val="la-Latn"/>
        </w:rPr>
        <w:t>sicut nec in aliis quattuor</w:t>
      </w:r>
      <w:r w:rsidR="00EF7F6C" w:rsidRPr="00EE485F">
        <w:rPr>
          <w:rFonts w:eastAsia="Arial"/>
          <w:lang w:val="la-Latn"/>
        </w:rPr>
        <w:t xml:space="preserve"> </w:t>
      </w:r>
      <w:r w:rsidR="00EF7F6C" w:rsidRPr="00EE485F">
        <w:rPr>
          <w:lang w:val="la-Latn"/>
        </w:rPr>
        <w:t>temporum sabbatis</w:t>
      </w:r>
      <w:r w:rsidR="00C94F95" w:rsidRPr="00EE485F">
        <w:rPr>
          <w:lang w:val="la-Latn"/>
        </w:rPr>
        <w:t xml:space="preserve">, </w:t>
      </w:r>
      <w:r w:rsidR="00EF7F6C" w:rsidRPr="00EE485F">
        <w:rPr>
          <w:lang w:val="la-Latn"/>
        </w:rPr>
        <w:t xml:space="preserve">sed facta oratione </w:t>
      </w:r>
      <w:r w:rsidR="00EF7F6C" w:rsidRPr="001B63A5">
        <w:rPr>
          <w:rStyle w:val="Funktion"/>
          <w:lang w:val="la-Latn"/>
        </w:rPr>
        <w:t>fratres</w:t>
      </w:r>
      <w:r w:rsidR="00EF7F6C" w:rsidRPr="00EE485F">
        <w:rPr>
          <w:lang w:val="la-Latn"/>
        </w:rPr>
        <w:t xml:space="preserve"> in </w:t>
      </w:r>
      <w:r w:rsidR="00EF7F6C" w:rsidRPr="00EE485F">
        <w:rPr>
          <w:rStyle w:val="Ort"/>
          <w:lang w:val="la-Latn"/>
        </w:rPr>
        <w:t>choro</w:t>
      </w:r>
      <w:r w:rsidR="00EF7F6C" w:rsidRPr="00EE485F">
        <w:rPr>
          <w:lang w:val="la-Latn"/>
        </w:rPr>
        <w:t xml:space="preserve"> sedent</w:t>
      </w:r>
      <w:r w:rsidR="00C94F95" w:rsidRPr="00EE485F">
        <w:rPr>
          <w:lang w:val="la-Latn"/>
        </w:rPr>
        <w:t xml:space="preserve">, </w:t>
      </w:r>
      <w:r w:rsidR="00EF7F6C" w:rsidRPr="00EE485F">
        <w:rPr>
          <w:lang w:val="la-Latn"/>
        </w:rPr>
        <w:t xml:space="preserve">donec </w:t>
      </w:r>
      <w:r w:rsidR="00EF7F6C" w:rsidRPr="00EE485F">
        <w:rPr>
          <w:rStyle w:val="Funktion"/>
          <w:lang w:val="la-Latn"/>
        </w:rPr>
        <w:t>sacerdos</w:t>
      </w:r>
      <w:r w:rsidR="00EF7F6C" w:rsidRPr="00EE485F">
        <w:rPr>
          <w:lang w:val="la-Latn"/>
        </w:rPr>
        <w:t xml:space="preserve"> aliique </w:t>
      </w:r>
      <w:r w:rsidRPr="001B63A5">
        <w:rPr>
          <w:lang w:val="la-Latn"/>
        </w:rPr>
        <w:t>|</w:t>
      </w:r>
      <w:r w:rsidR="00EF7F6C" w:rsidRPr="00EE485F">
        <w:rPr>
          <w:lang w:val="la-Latn"/>
        </w:rPr>
        <w:t>quid</w:t>
      </w:r>
      <w:r w:rsidRPr="001B63A5">
        <w:rPr>
          <w:lang w:val="la-Latn"/>
        </w:rPr>
        <w:t>::qui|</w:t>
      </w:r>
      <w:r w:rsidR="00EF7F6C" w:rsidRPr="00EE485F">
        <w:rPr>
          <w:lang w:val="la-Latn"/>
        </w:rPr>
        <w:t xml:space="preserve"> ministraturi</w:t>
      </w:r>
      <w:r w:rsidRPr="001B63A5">
        <w:rPr>
          <w:lang w:val="la-Latn"/>
        </w:rPr>
        <w:t xml:space="preserve"> [sunt]</w:t>
      </w:r>
      <w:r w:rsidR="00EF7F6C" w:rsidRPr="00EE485F">
        <w:rPr>
          <w:lang w:val="la-Latn"/>
        </w:rPr>
        <w:t xml:space="preserve"> induantur</w:t>
      </w:r>
      <w:r w:rsidR="00C94F95" w:rsidRPr="00EE485F">
        <w:rPr>
          <w:lang w:val="la-Latn"/>
        </w:rPr>
        <w:t xml:space="preserve">. </w:t>
      </w:r>
      <w:r w:rsidR="00EF7F6C" w:rsidRPr="00EE485F">
        <w:rPr>
          <w:lang w:val="la-Latn"/>
        </w:rPr>
        <w:t>Q</w:t>
      </w:r>
      <w:r w:rsidR="00150D7F">
        <w:rPr>
          <w:lang w:val="la-Latn"/>
        </w:rPr>
        <w:t>uibus paratis missa inc</w:t>
      </w:r>
      <w:r>
        <w:rPr>
          <w:lang w:val="it-IT"/>
        </w:rPr>
        <w:t>h</w:t>
      </w:r>
      <w:r w:rsidR="00150D7F">
        <w:rPr>
          <w:lang w:val="la-Latn"/>
        </w:rPr>
        <w:t>oatur ab</w:t>
      </w:r>
      <w:r w:rsidR="00150D7F" w:rsidRPr="001B63A5">
        <w:rPr>
          <w:lang w:val="it-IT"/>
        </w:rPr>
        <w:t xml:space="preserve"> </w:t>
      </w:r>
      <w:r w:rsidR="00EF7F6C" w:rsidRPr="00EE485F">
        <w:rPr>
          <w:lang w:val="la-Latn"/>
        </w:rPr>
        <w:t xml:space="preserve">uno </w:t>
      </w:r>
      <w:r w:rsidR="00EF7F6C" w:rsidRPr="00EE485F">
        <w:rPr>
          <w:rStyle w:val="Funktion"/>
          <w:lang w:val="la-Latn"/>
        </w:rPr>
        <w:t>chorum</w:t>
      </w:r>
      <w:r w:rsidR="00EF7F6C" w:rsidRPr="00EE485F">
        <w:rPr>
          <w:lang w:val="la-Latn"/>
        </w:rPr>
        <w:t xml:space="preserve"> in cappa tenente</w:t>
      </w:r>
      <w:r w:rsidR="00C94F95" w:rsidRPr="00EE485F">
        <w:rPr>
          <w:lang w:val="la-Latn"/>
        </w:rPr>
        <w:t xml:space="preserve">. </w:t>
      </w:r>
      <w:r w:rsidR="00EF7F6C" w:rsidRPr="00EE485F">
        <w:rPr>
          <w:lang w:val="la-Latn"/>
        </w:rPr>
        <w:t>Ad quam collectarum non amplius quam de officio est dicendum</w:t>
      </w:r>
      <w:r w:rsidR="00C94F95" w:rsidRPr="00EE485F">
        <w:rPr>
          <w:lang w:val="la-Latn"/>
        </w:rPr>
        <w:t xml:space="preserve">. </w:t>
      </w:r>
      <w:r w:rsidR="008559D1" w:rsidRPr="00EE485F">
        <w:rPr>
          <w:lang w:val="la-Latn"/>
        </w:rPr>
        <w:t>[</w:t>
      </w:r>
      <w:r w:rsidR="00EF7F6C" w:rsidRPr="00EE485F">
        <w:rPr>
          <w:lang w:val="la-Latn"/>
        </w:rPr>
        <w:t>ORI</w:t>
      </w:r>
      <w:r w:rsidR="008559D1" w:rsidRPr="00EE485F">
        <w:rPr>
          <w:lang w:val="la-Latn"/>
        </w:rPr>
        <w:t>]</w:t>
      </w:r>
      <w:r w:rsidR="00EF7F6C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Dominus vobiscum</w:t>
      </w:r>
      <w:r w:rsidR="00EF7F6C" w:rsidRPr="00EE485F">
        <w:rPr>
          <w:lang w:val="la-Latn"/>
        </w:rPr>
        <w:t xml:space="preserve"> non dicitur</w:t>
      </w:r>
      <w:r w:rsidR="00C94F95" w:rsidRPr="00EE485F">
        <w:rPr>
          <w:lang w:val="la-Latn"/>
        </w:rPr>
        <w:t xml:space="preserve">, </w:t>
      </w:r>
      <w:r w:rsidR="00EF7F6C" w:rsidRPr="00EE485F">
        <w:rPr>
          <w:lang w:val="la-Latn"/>
        </w:rPr>
        <w:t>nisi ante ultimam orationem</w:t>
      </w:r>
      <w:r w:rsidR="00C94F95" w:rsidRPr="00EE485F">
        <w:rPr>
          <w:lang w:val="la-Latn"/>
        </w:rPr>
        <w:t xml:space="preserve">. </w:t>
      </w:r>
      <w:r w:rsidR="00EF7F6C" w:rsidRPr="00EE485F">
        <w:rPr>
          <w:lang w:val="la-Latn"/>
        </w:rPr>
        <w:t xml:space="preserve">Singuli </w:t>
      </w:r>
      <w:r w:rsidR="00EF7F6C" w:rsidRPr="00EE485F">
        <w:rPr>
          <w:rStyle w:val="Funktion"/>
          <w:lang w:val="la-Latn"/>
        </w:rPr>
        <w:t>cantores</w:t>
      </w:r>
      <w:r w:rsidR="00EF7F6C" w:rsidRPr="00EE485F">
        <w:rPr>
          <w:lang w:val="la-Latn"/>
        </w:rPr>
        <w:t xml:space="preserve"> singula </w:t>
      </w:r>
      <w:r w:rsidR="00EF7F6C" w:rsidRPr="00EE485F">
        <w:rPr>
          <w:rStyle w:val="Funktion"/>
          <w:lang w:val="la-Latn"/>
        </w:rPr>
        <w:t>gradualia</w:t>
      </w:r>
      <w:r w:rsidR="00EF7F6C" w:rsidRPr="00EE485F">
        <w:rPr>
          <w:lang w:val="la-Latn"/>
        </w:rPr>
        <w:t xml:space="preserve"> cantant</w:t>
      </w:r>
      <w:r w:rsidR="00C94F95" w:rsidRPr="00EE485F">
        <w:rPr>
          <w:lang w:val="la-Latn"/>
        </w:rPr>
        <w:t xml:space="preserve">, </w:t>
      </w:r>
      <w:r w:rsidR="00EF7F6C" w:rsidRPr="00EE485F">
        <w:rPr>
          <w:lang w:val="la-Latn"/>
        </w:rPr>
        <w:t xml:space="preserve">ita ut post incoatum initium </w:t>
      </w:r>
      <w:r w:rsidRPr="001047B1">
        <w:rPr>
          <w:rStyle w:val="Funktion"/>
          <w:lang w:val="la-Latn"/>
        </w:rPr>
        <w:t>chorus</w:t>
      </w:r>
      <w:r w:rsidR="00EF7F6C" w:rsidRPr="00EE485F">
        <w:rPr>
          <w:lang w:val="la-Latn"/>
        </w:rPr>
        <w:t xml:space="preserve"> ea non repetat</w:t>
      </w:r>
      <w:r w:rsidR="00C94F95" w:rsidRPr="00EE485F">
        <w:rPr>
          <w:lang w:val="la-Latn"/>
        </w:rPr>
        <w:t xml:space="preserve">, </w:t>
      </w:r>
      <w:r w:rsidR="00EF7F6C" w:rsidRPr="00EE485F">
        <w:rPr>
          <w:lang w:val="la-Latn"/>
        </w:rPr>
        <w:t>sicut nec post f</w:t>
      </w:r>
      <w:r w:rsidR="00C94F95" w:rsidRPr="00EE485F">
        <w:rPr>
          <w:lang w:val="la-Latn"/>
        </w:rPr>
        <w:t>i</w:t>
      </w:r>
      <w:r w:rsidR="00EF7F6C" w:rsidRPr="00EE485F">
        <w:rPr>
          <w:lang w:val="la-Latn"/>
        </w:rPr>
        <w:t>nem versuum</w:t>
      </w:r>
      <w:r w:rsidR="00C94F95" w:rsidRPr="00EE485F">
        <w:rPr>
          <w:lang w:val="la-Latn"/>
        </w:rPr>
        <w:t xml:space="preserve">. </w:t>
      </w:r>
      <w:r w:rsidR="00EF7F6C" w:rsidRPr="00EE485F">
        <w:rPr>
          <w:lang w:val="la-Latn"/>
        </w:rPr>
        <w:t xml:space="preserve">A </w:t>
      </w:r>
      <w:r w:rsidR="00EF7F6C" w:rsidRPr="001B63A5">
        <w:rPr>
          <w:lang w:val="la-Latn"/>
        </w:rPr>
        <w:t xml:space="preserve">duobus </w:t>
      </w:r>
      <w:r w:rsidR="00EF7F6C" w:rsidRPr="00EE485F">
        <w:rPr>
          <w:lang w:val="la-Latn"/>
        </w:rPr>
        <w:lastRenderedPageBreak/>
        <w:t>canitur hymnus trium puerorum</w:t>
      </w:r>
      <w:r w:rsidR="00C94F95" w:rsidRPr="00EE485F">
        <w:rPr>
          <w:lang w:val="la-Latn"/>
        </w:rPr>
        <w:t xml:space="preserve">. </w:t>
      </w:r>
      <w:r w:rsidR="00EF7F6C" w:rsidRPr="00EE485F">
        <w:rPr>
          <w:lang w:val="la-Latn"/>
        </w:rPr>
        <w:t xml:space="preserve">Quo tamen hymno in ultima vice repetito et duobus verbis primis a </w:t>
      </w:r>
      <w:r w:rsidR="00EF7F6C" w:rsidRPr="00EE485F">
        <w:rPr>
          <w:rStyle w:val="Funktion"/>
          <w:lang w:val="la-Latn"/>
        </w:rPr>
        <w:t>cantoribus</w:t>
      </w:r>
      <w:r w:rsidR="00EF7F6C" w:rsidRPr="00EE485F">
        <w:rPr>
          <w:lang w:val="la-Latn"/>
        </w:rPr>
        <w:t xml:space="preserve"> dictis </w:t>
      </w:r>
      <w:r w:rsidR="00C87E3F" w:rsidRPr="00EE485F">
        <w:rPr>
          <w:rFonts w:eastAsia="Arial"/>
          <w:lang w:val="la-Latn"/>
        </w:rPr>
        <w:t>(</w:t>
      </w:r>
      <w:r w:rsidR="00150D7F" w:rsidRPr="001B63A5">
        <w:rPr>
          <w:rFonts w:eastAsia="Arial"/>
          <w:lang w:val="la-Latn"/>
        </w:rPr>
        <w:t>27a</w:t>
      </w:r>
      <w:r w:rsidR="00C87E3F" w:rsidRPr="00EE485F">
        <w:rPr>
          <w:rFonts w:eastAsia="Arial"/>
          <w:lang w:val="la-Latn"/>
        </w:rPr>
        <w:t>)</w:t>
      </w:r>
      <w:r w:rsidR="00EF7F6C" w:rsidRPr="00EE485F">
        <w:rPr>
          <w:rFonts w:eastAsia="Arial"/>
          <w:lang w:val="la-Latn"/>
        </w:rPr>
        <w:t xml:space="preserve"> </w:t>
      </w:r>
      <w:r w:rsidR="00EF7F6C" w:rsidRPr="00EE485F">
        <w:rPr>
          <w:lang w:val="la-Latn"/>
        </w:rPr>
        <w:t xml:space="preserve">cetera </w:t>
      </w:r>
      <w:r w:rsidR="00EF7F6C" w:rsidRPr="00EE485F">
        <w:rPr>
          <w:rStyle w:val="Funktion"/>
          <w:lang w:val="la-Latn"/>
        </w:rPr>
        <w:t>chorus</w:t>
      </w:r>
      <w:r w:rsidR="00EF7F6C" w:rsidRPr="00EE485F">
        <w:rPr>
          <w:lang w:val="la-Latn"/>
        </w:rPr>
        <w:t xml:space="preserve"> percantat</w:t>
      </w:r>
      <w:r w:rsidR="00AF24A8" w:rsidRPr="00EE485F">
        <w:rPr>
          <w:lang w:val="la-Latn"/>
        </w:rPr>
        <w:t>.</w:t>
      </w:r>
    </w:p>
    <w:p w:rsidR="00EF7F6C" w:rsidRPr="001B63A5" w:rsidRDefault="00805430" w:rsidP="002948B5">
      <w:pPr>
        <w:pStyle w:val="berschrift1"/>
        <w:rPr>
          <w:lang w:val="la-Latn"/>
        </w:rPr>
      </w:pPr>
      <w:r w:rsidRPr="001B63A5">
        <w:rPr>
          <w:rStyle w:val="berschrift1Zchn"/>
          <w:b/>
          <w:lang w:val="la-Latn"/>
        </w:rPr>
        <w:t>IN VIGILIA SANCTI THOMAE APOSTOLI</w:t>
      </w:r>
    </w:p>
    <w:p w:rsidR="00EF7F6C" w:rsidRPr="00EE485F" w:rsidRDefault="00EF7F6C" w:rsidP="00C10675">
      <w:pPr>
        <w:rPr>
          <w:lang w:val="la-Latn"/>
        </w:rPr>
      </w:pPr>
      <w:r w:rsidRPr="00EE485F">
        <w:rPr>
          <w:rStyle w:val="Time1"/>
          <w:lang w:val="la-Latn"/>
        </w:rPr>
        <w:t>Ad missam</w:t>
      </w:r>
      <w:r w:rsidRPr="00EE485F">
        <w:rPr>
          <w:lang w:val="la-Latn"/>
        </w:rPr>
        <w:t xml:space="preserve"> IN </w:t>
      </w:r>
      <w:r w:rsidR="00C1418F" w:rsidRPr="00C1418F">
        <w:rPr>
          <w:rStyle w:val="Incipit"/>
          <w:lang w:val="it-IT"/>
        </w:rPr>
        <w:t xml:space="preserve">Ego autem </w:t>
      </w:r>
      <w:r w:rsidRPr="00EE485F">
        <w:rPr>
          <w:lang w:val="la-Latn"/>
        </w:rPr>
        <w:t>per totum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Oratio sicut in vigilia sancti Andreae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secunda de adventu domini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id est dominicalis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LE</w:t>
      </w:r>
      <w:r w:rsidR="00085461" w:rsidRPr="001B63A5">
        <w:rPr>
          <w:lang w:val="la-Latn"/>
        </w:rPr>
        <w:t>EP</w:t>
      </w:r>
      <w:r w:rsidRPr="00EE485F">
        <w:rPr>
          <w:lang w:val="la-Latn"/>
        </w:rPr>
        <w:t xml:space="preserve"> </w:t>
      </w:r>
      <w:r w:rsidR="00C1418F" w:rsidRPr="001B63A5">
        <w:rPr>
          <w:rStyle w:val="Incipit"/>
          <w:lang w:val="la-Latn"/>
        </w:rPr>
        <w:t>Benedictio domini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EV </w:t>
      </w:r>
      <w:r w:rsidR="00C1418F" w:rsidRPr="00C1418F">
        <w:rPr>
          <w:rStyle w:val="Incipit"/>
          <w:lang w:val="la-Latn"/>
        </w:rPr>
        <w:t>Hoc est praeceptum meum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Si haec vigilia in aliqua quarti temporis die occurrerit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secundam orationem recipit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etiam si sit sabbatum et festum in feria secunda</w:t>
      </w:r>
      <w:r w:rsidRPr="00EE485F">
        <w:rPr>
          <w:rFonts w:eastAsia="Arial"/>
          <w:lang w:val="la-Latn"/>
        </w:rPr>
        <w:t xml:space="preserve"> </w:t>
      </w:r>
      <w:r w:rsidRPr="00EE485F">
        <w:rPr>
          <w:lang w:val="la-Latn"/>
        </w:rPr>
        <w:t>sit differendum</w:t>
      </w:r>
      <w:r w:rsidR="00AF24A8" w:rsidRPr="00EE485F">
        <w:rPr>
          <w:lang w:val="la-Latn"/>
        </w:rPr>
        <w:t>.</w:t>
      </w:r>
    </w:p>
    <w:p w:rsidR="00EF7F6C" w:rsidRPr="00EE485F" w:rsidRDefault="00EF7F6C" w:rsidP="00C10675">
      <w:pPr>
        <w:rPr>
          <w:lang w:val="la-Latn"/>
        </w:rPr>
      </w:pPr>
      <w:r w:rsidRPr="00EE485F">
        <w:rPr>
          <w:rStyle w:val="Time1"/>
          <w:lang w:val="la-Latn"/>
        </w:rPr>
        <w:t>Ad vesperas</w:t>
      </w:r>
      <w:r w:rsidRPr="00EE485F">
        <w:rPr>
          <w:lang w:val="la-Latn"/>
        </w:rPr>
        <w:t xml:space="preserve"> AM </w:t>
      </w:r>
      <w:r w:rsidR="00C1418F" w:rsidRPr="00C1418F">
        <w:rPr>
          <w:rStyle w:val="Incipit"/>
          <w:lang w:val="it-IT"/>
        </w:rPr>
        <w:t>Ecce ego mitto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OR </w:t>
      </w:r>
      <w:r w:rsidR="00C1418F" w:rsidRPr="001B63A5">
        <w:rPr>
          <w:rStyle w:val="Incipit"/>
          <w:lang w:val="la-Latn"/>
        </w:rPr>
        <w:t>Da nobis quaesumus domine beati Thomae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Post </w:t>
      </w:r>
      <w:r w:rsidR="008559D1" w:rsidRPr="00EE485F">
        <w:rPr>
          <w:lang w:val="la-Latn"/>
        </w:rPr>
        <w:t>[</w:t>
      </w:r>
      <w:r w:rsidRPr="00EE485F">
        <w:rPr>
          <w:lang w:val="la-Latn"/>
        </w:rPr>
        <w:t>BD</w:t>
      </w:r>
      <w:r w:rsidR="008559D1" w:rsidRPr="00EE485F">
        <w:rPr>
          <w:lang w:val="la-Latn"/>
        </w:rPr>
        <w:t>]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Benedicamus</w:t>
      </w:r>
      <w:r w:rsidR="00600868" w:rsidRPr="001B63A5">
        <w:rPr>
          <w:lang w:val="la-Latn"/>
        </w:rPr>
        <w:t xml:space="preserve">666 </w:t>
      </w:r>
      <w:r w:rsidRPr="00EE485F">
        <w:rPr>
          <w:lang w:val="la-Latn"/>
        </w:rPr>
        <w:t xml:space="preserve">AM </w:t>
      </w:r>
      <w:r w:rsidR="00C1418F" w:rsidRPr="00C1418F">
        <w:rPr>
          <w:rStyle w:val="Incipit"/>
          <w:lang w:val="la-Latn"/>
        </w:rPr>
        <w:t>O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quae occurrit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Sequitur oratio quaelibet de</w:t>
      </w:r>
      <w:r w:rsidR="00E9570B" w:rsidRPr="00EE485F">
        <w:rPr>
          <w:lang w:val="la-Latn"/>
        </w:rPr>
        <w:t xml:space="preserve"> </w:t>
      </w:r>
      <w:r w:rsidRPr="00EE485F">
        <w:rPr>
          <w:lang w:val="la-Latn"/>
        </w:rPr>
        <w:t>adventu domini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nisi sit feria quarta ieiunii; tunc altera missalis oratio huius diei</w:t>
      </w:r>
      <w:r w:rsidR="00AF24A8" w:rsidRPr="00EE485F">
        <w:rPr>
          <w:lang w:val="la-Latn"/>
        </w:rPr>
        <w:t>.</w:t>
      </w:r>
    </w:p>
    <w:p w:rsidR="00EF7F6C" w:rsidRPr="001B63A5" w:rsidRDefault="00805430" w:rsidP="002948B5">
      <w:pPr>
        <w:pStyle w:val="berschrift1"/>
        <w:rPr>
          <w:lang w:val="it-IT"/>
        </w:rPr>
      </w:pPr>
      <w:r w:rsidRPr="001B63A5">
        <w:rPr>
          <w:lang w:val="it-IT"/>
        </w:rPr>
        <w:t>[IN NATALE SANCTI THOMAE APOSTOLI]</w:t>
      </w:r>
    </w:p>
    <w:p w:rsidR="00C73AE8" w:rsidRPr="00EE485F" w:rsidRDefault="00EF7F6C" w:rsidP="00C10675">
      <w:pPr>
        <w:rPr>
          <w:lang w:val="la-Latn"/>
        </w:rPr>
      </w:pPr>
      <w:r w:rsidRPr="008262EE">
        <w:rPr>
          <w:rStyle w:val="Time1"/>
          <w:lang w:val="it-IT"/>
        </w:rPr>
        <w:t>Ad nocturnos</w:t>
      </w:r>
      <w:r w:rsidRPr="00EE485F">
        <w:rPr>
          <w:lang w:val="la-Latn"/>
        </w:rPr>
        <w:t xml:space="preserve"> sermo de apostolis legitur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(44)</w:t>
      </w:r>
      <w:r w:rsidR="00C73AE8" w:rsidRPr="00EE485F">
        <w:rPr>
          <w:lang w:val="la-Latn"/>
        </w:rPr>
        <w:t xml:space="preserve"> </w:t>
      </w:r>
      <w:r w:rsidR="00C73AE8" w:rsidRPr="00EE485F">
        <w:rPr>
          <w:rStyle w:val="Time2"/>
          <w:rFonts w:eastAsia="Courier New"/>
          <w:lang w:val="la-Latn"/>
        </w:rPr>
        <w:t>I</w:t>
      </w:r>
      <w:r w:rsidR="00C73AE8" w:rsidRPr="00EE485F">
        <w:rPr>
          <w:rStyle w:val="Time2"/>
          <w:lang w:val="la-Latn"/>
        </w:rPr>
        <w:t xml:space="preserve">n </w:t>
      </w:r>
      <w:r w:rsidR="00C73AE8" w:rsidRPr="00EE485F">
        <w:rPr>
          <w:rStyle w:val="Time2"/>
          <w:rFonts w:eastAsia="Arial"/>
          <w:lang w:val="la-Latn"/>
        </w:rPr>
        <w:t xml:space="preserve">tertio </w:t>
      </w:r>
      <w:r w:rsidR="00C73AE8" w:rsidRPr="00EE485F">
        <w:rPr>
          <w:rStyle w:val="Time2"/>
          <w:lang w:val="la-Latn"/>
        </w:rPr>
        <w:t>nocturno</w:t>
      </w:r>
      <w:r w:rsidR="00C73AE8" w:rsidRPr="00EE485F">
        <w:rPr>
          <w:lang w:val="la-Latn"/>
        </w:rPr>
        <w:t xml:space="preserve"> EV </w:t>
      </w:r>
      <w:r w:rsidR="00C1418F" w:rsidRPr="00E95436">
        <w:rPr>
          <w:rStyle w:val="Incipit"/>
          <w:lang w:val="la-Latn"/>
        </w:rPr>
        <w:t>Thomas unus</w:t>
      </w:r>
      <w:r w:rsidR="00C94F95" w:rsidRPr="00EE485F">
        <w:rPr>
          <w:lang w:val="la-Latn"/>
        </w:rPr>
        <w:t xml:space="preserve">, </w:t>
      </w:r>
      <w:r w:rsidR="00C73AE8" w:rsidRPr="00EE485F">
        <w:rPr>
          <w:lang w:val="la-Latn"/>
        </w:rPr>
        <w:t>et in eius hom</w:t>
      </w:r>
      <w:r w:rsidR="0095653E" w:rsidRPr="0095653E">
        <w:rPr>
          <w:lang w:val="la-Latn"/>
        </w:rPr>
        <w:t>i</w:t>
      </w:r>
      <w:r w:rsidR="00C73AE8" w:rsidRPr="00EE485F">
        <w:rPr>
          <w:lang w:val="la-Latn"/>
        </w:rPr>
        <w:t xml:space="preserve">lia ab eo loco: </w:t>
      </w:r>
      <w:r w:rsidR="008559D1" w:rsidRPr="00EE485F">
        <w:rPr>
          <w:lang w:val="la-Latn"/>
        </w:rPr>
        <w:t>[</w:t>
      </w:r>
      <w:r w:rsidR="00C73AE8" w:rsidRPr="00EE485F">
        <w:rPr>
          <w:lang w:val="la-Latn"/>
        </w:rPr>
        <w:t>LH</w:t>
      </w:r>
      <w:r w:rsidR="008559D1" w:rsidRPr="00EE485F">
        <w:rPr>
          <w:lang w:val="la-Latn"/>
        </w:rPr>
        <w:t>]</w:t>
      </w:r>
      <w:r w:rsidR="00C73AE8" w:rsidRPr="00EE485F">
        <w:rPr>
          <w:lang w:val="la-Latn"/>
        </w:rPr>
        <w:t xml:space="preserve"> </w:t>
      </w:r>
      <w:r w:rsidR="00C1418F" w:rsidRPr="00E95436">
        <w:rPr>
          <w:rStyle w:val="Incipit"/>
          <w:lang w:val="la-Latn"/>
        </w:rPr>
        <w:t>Iste unus discipulus</w:t>
      </w:r>
      <w:r w:rsidR="00C94F95" w:rsidRPr="00EE485F">
        <w:rPr>
          <w:lang w:val="la-Latn"/>
        </w:rPr>
        <w:t xml:space="preserve">, </w:t>
      </w:r>
      <w:r w:rsidR="00C73AE8" w:rsidRPr="00EE485F">
        <w:rPr>
          <w:lang w:val="la-Latn"/>
        </w:rPr>
        <w:t xml:space="preserve">usque: </w:t>
      </w:r>
      <w:r w:rsidR="008559D1" w:rsidRPr="00EE485F">
        <w:rPr>
          <w:lang w:val="la-Latn"/>
        </w:rPr>
        <w:t>[</w:t>
      </w:r>
      <w:r w:rsidR="00C73AE8" w:rsidRPr="00EE485F">
        <w:rPr>
          <w:lang w:val="la-Latn"/>
        </w:rPr>
        <w:t>_LH</w:t>
      </w:r>
      <w:r w:rsidR="008559D1" w:rsidRPr="00EE485F">
        <w:rPr>
          <w:lang w:val="la-Latn"/>
        </w:rPr>
        <w:t>]</w:t>
      </w:r>
      <w:r w:rsidR="00C73AE8" w:rsidRPr="00EE485F">
        <w:rPr>
          <w:lang w:val="la-Latn"/>
        </w:rPr>
        <w:t xml:space="preserve"> </w:t>
      </w:r>
      <w:r w:rsidR="00C1418F" w:rsidRPr="00E95436">
        <w:rPr>
          <w:rStyle w:val="Incipit"/>
          <w:lang w:val="la-Latn"/>
        </w:rPr>
        <w:t>Haec apud vos solli</w:t>
      </w:r>
      <w:r w:rsidR="00085461" w:rsidRPr="00085461">
        <w:rPr>
          <w:rStyle w:val="Incipit"/>
          <w:lang w:val="la-Latn"/>
        </w:rPr>
        <w:t>c</w:t>
      </w:r>
      <w:r w:rsidR="00C1418F" w:rsidRPr="00E95436">
        <w:rPr>
          <w:rStyle w:val="Incipit"/>
          <w:lang w:val="la-Latn"/>
        </w:rPr>
        <w:t>ita mente cogitate</w:t>
      </w:r>
      <w:r w:rsidR="00C94F95" w:rsidRPr="00EE485F">
        <w:rPr>
          <w:lang w:val="la-Latn"/>
        </w:rPr>
        <w:t xml:space="preserve">, </w:t>
      </w:r>
      <w:r w:rsidR="00C73AE8" w:rsidRPr="00EE485F">
        <w:rPr>
          <w:lang w:val="la-Latn"/>
        </w:rPr>
        <w:t>legendum est</w:t>
      </w:r>
      <w:r w:rsidR="00C94F95" w:rsidRPr="00EE485F">
        <w:rPr>
          <w:lang w:val="la-Latn"/>
        </w:rPr>
        <w:t xml:space="preserve">. </w:t>
      </w:r>
      <w:r w:rsidR="00C73AE8" w:rsidRPr="00EE485F">
        <w:rPr>
          <w:lang w:val="la-Latn"/>
        </w:rPr>
        <w:t>Idem autem evangelium in loco:</w:t>
      </w:r>
      <w:r w:rsidR="00C73AE8" w:rsidRPr="008262EE">
        <w:rPr>
          <w:lang w:val="la-Latn"/>
        </w:rPr>
        <w:t xml:space="preserve"> </w:t>
      </w:r>
      <w:r w:rsidR="008559D1" w:rsidRPr="008262EE">
        <w:rPr>
          <w:lang w:val="la-Latn"/>
        </w:rPr>
        <w:t>[</w:t>
      </w:r>
      <w:r w:rsidR="00C73AE8" w:rsidRPr="008262EE">
        <w:rPr>
          <w:lang w:val="la-Latn"/>
        </w:rPr>
        <w:t>_EV</w:t>
      </w:r>
      <w:r w:rsidR="008559D1" w:rsidRPr="008262EE">
        <w:rPr>
          <w:lang w:val="la-Latn"/>
        </w:rPr>
        <w:t>]</w:t>
      </w:r>
      <w:r w:rsidR="00C73AE8" w:rsidRPr="008262EE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Et crediderint</w:t>
      </w:r>
      <w:r w:rsidR="00C1418F" w:rsidRPr="001B63A5">
        <w:rPr>
          <w:lang w:val="la-Latn"/>
        </w:rPr>
        <w:t xml:space="preserve"> </w:t>
      </w:r>
      <w:r w:rsidR="00C73AE8" w:rsidRPr="00EE485F">
        <w:rPr>
          <w:lang w:val="la-Latn"/>
        </w:rPr>
        <w:t>terminatur</w:t>
      </w:r>
      <w:r w:rsidR="00C94F95" w:rsidRPr="00EE485F">
        <w:rPr>
          <w:lang w:val="la-Latn"/>
        </w:rPr>
        <w:t xml:space="preserve">. </w:t>
      </w:r>
      <w:r w:rsidR="00C73AE8" w:rsidRPr="00EE485F">
        <w:rPr>
          <w:lang w:val="la-Latn"/>
        </w:rPr>
        <w:t>P</w:t>
      </w:r>
      <w:r w:rsidR="00C73AE8" w:rsidRPr="008262EE">
        <w:rPr>
          <w:lang w:val="la-Latn"/>
        </w:rPr>
        <w:t>o</w:t>
      </w:r>
      <w:r w:rsidR="00C73AE8" w:rsidRPr="00EE485F">
        <w:rPr>
          <w:lang w:val="la-Latn"/>
        </w:rPr>
        <w:t>st</w:t>
      </w:r>
      <w:r w:rsidR="00C73AE8" w:rsidRPr="008262EE">
        <w:rPr>
          <w:lang w:val="la-Latn"/>
        </w:rPr>
        <w:t xml:space="preserve"> </w:t>
      </w:r>
      <w:r w:rsidR="008559D1" w:rsidRPr="008262EE">
        <w:rPr>
          <w:lang w:val="la-Latn"/>
        </w:rPr>
        <w:t>[</w:t>
      </w:r>
      <w:r w:rsidR="00C73AE8" w:rsidRPr="008262EE">
        <w:rPr>
          <w:lang w:val="la-Latn"/>
        </w:rPr>
        <w:t>BD</w:t>
      </w:r>
      <w:r w:rsidR="008559D1" w:rsidRPr="008262EE">
        <w:rPr>
          <w:lang w:val="la-Latn"/>
        </w:rPr>
        <w:t>]</w:t>
      </w:r>
      <w:r w:rsidR="00C73AE8" w:rsidRPr="008262EE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Benedicamus</w:t>
      </w:r>
      <w:r w:rsidR="00150D7F" w:rsidRPr="001B63A5">
        <w:rPr>
          <w:lang w:val="la-Latn"/>
        </w:rPr>
        <w:t>@</w:t>
      </w:r>
      <w:r w:rsidR="00C87E3F" w:rsidRPr="008262EE">
        <w:rPr>
          <w:lang w:val="la-Latn"/>
        </w:rPr>
        <w:t>(</w:t>
      </w:r>
      <w:r w:rsidR="00150D7F" w:rsidRPr="001B63A5">
        <w:rPr>
          <w:lang w:val="la-Latn"/>
        </w:rPr>
        <w:t>27b</w:t>
      </w:r>
      <w:r w:rsidR="00C87E3F" w:rsidRPr="008262EE">
        <w:rPr>
          <w:lang w:val="la-Latn"/>
        </w:rPr>
        <w:t>)</w:t>
      </w:r>
      <w:r w:rsidR="00C73AE8" w:rsidRPr="008262EE">
        <w:rPr>
          <w:lang w:val="la-Latn"/>
        </w:rPr>
        <w:t xml:space="preserve"> </w:t>
      </w:r>
      <w:r w:rsidR="008559D1" w:rsidRPr="008262EE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Nolite timere</w:t>
      </w:r>
      <w:r w:rsidR="00C1418F" w:rsidRPr="001B63A5">
        <w:rPr>
          <w:lang w:val="la-Latn"/>
        </w:rPr>
        <w:t xml:space="preserve"> </w:t>
      </w:r>
      <w:r w:rsidR="00C73AE8" w:rsidRPr="00EE485F">
        <w:rPr>
          <w:lang w:val="la-Latn"/>
        </w:rPr>
        <w:t>canitur</w:t>
      </w:r>
      <w:r w:rsidR="00C94F95" w:rsidRPr="00EE485F">
        <w:rPr>
          <w:lang w:val="la-Latn"/>
        </w:rPr>
        <w:t xml:space="preserve">, </w:t>
      </w:r>
      <w:r w:rsidR="00C73AE8" w:rsidRPr="00EE485F">
        <w:rPr>
          <w:lang w:val="la-Latn"/>
        </w:rPr>
        <w:t>sed tamen collecta de do</w:t>
      </w:r>
      <w:r w:rsidR="00C73AE8" w:rsidRPr="008262EE">
        <w:rPr>
          <w:lang w:val="la-Latn"/>
        </w:rPr>
        <w:t>m</w:t>
      </w:r>
      <w:r w:rsidR="00C73AE8" w:rsidRPr="00EE485F">
        <w:rPr>
          <w:lang w:val="la-Latn"/>
        </w:rPr>
        <w:t>inica non dicitur</w:t>
      </w:r>
      <w:r w:rsidR="00C94F95" w:rsidRPr="00EE485F">
        <w:rPr>
          <w:lang w:val="la-Latn"/>
        </w:rPr>
        <w:t xml:space="preserve">. </w:t>
      </w:r>
      <w:r w:rsidR="00C73AE8" w:rsidRPr="00EE485F">
        <w:rPr>
          <w:lang w:val="la-Latn"/>
        </w:rPr>
        <w:t>Per singulos autem annos in hoc festo neque antiph</w:t>
      </w:r>
      <w:r w:rsidR="00C73AE8" w:rsidRPr="008262EE">
        <w:rPr>
          <w:lang w:val="la-Latn"/>
        </w:rPr>
        <w:t>o</w:t>
      </w:r>
      <w:r w:rsidR="00C73AE8" w:rsidRPr="00EE485F">
        <w:rPr>
          <w:lang w:val="la-Latn"/>
        </w:rPr>
        <w:t>na</w:t>
      </w:r>
      <w:r w:rsidR="00C73AE8" w:rsidRPr="008262EE">
        <w:rPr>
          <w:lang w:val="la-Latn"/>
        </w:rPr>
        <w:t xml:space="preserve"> haec</w:t>
      </w:r>
      <w:r w:rsidR="00C94F95" w:rsidRPr="00EE485F">
        <w:rPr>
          <w:lang w:val="la-Latn"/>
        </w:rPr>
        <w:t xml:space="preserve">, </w:t>
      </w:r>
      <w:r w:rsidR="00C73AE8" w:rsidRPr="00EE485F">
        <w:rPr>
          <w:lang w:val="la-Latn"/>
        </w:rPr>
        <w:t>neque huius diei ferialis matutina laus omitti</w:t>
      </w:r>
      <w:r w:rsidR="00085461" w:rsidRPr="001B63A5">
        <w:rPr>
          <w:lang w:val="la-Latn"/>
        </w:rPr>
        <w:t>t</w:t>
      </w:r>
      <w:r w:rsidR="00C73AE8" w:rsidRPr="00EE485F">
        <w:rPr>
          <w:lang w:val="la-Latn"/>
        </w:rPr>
        <w:t>ur</w:t>
      </w:r>
      <w:r w:rsidR="00C94F95" w:rsidRPr="00EE485F">
        <w:rPr>
          <w:lang w:val="la-Latn"/>
        </w:rPr>
        <w:t xml:space="preserve">, </w:t>
      </w:r>
      <w:r w:rsidR="00C73AE8" w:rsidRPr="00EE485F">
        <w:rPr>
          <w:lang w:val="la-Latn"/>
        </w:rPr>
        <w:t>excepto cum ista festivitas in dominica occurrens in feriam secundam differtur; tunc in dominica</w:t>
      </w:r>
      <w:r w:rsidR="00C73AE8" w:rsidRPr="008262EE">
        <w:rPr>
          <w:lang w:val="la-Latn"/>
        </w:rPr>
        <w:t xml:space="preserve"> </w:t>
      </w:r>
      <w:r w:rsidR="008559D1" w:rsidRPr="008262EE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Nolite timere</w:t>
      </w:r>
      <w:r w:rsidR="00C73AE8" w:rsidRPr="008262EE">
        <w:rPr>
          <w:lang w:val="la-Latn"/>
        </w:rPr>
        <w:t xml:space="preserve"> </w:t>
      </w:r>
      <w:r w:rsidR="00C73AE8" w:rsidRPr="00EE485F">
        <w:rPr>
          <w:lang w:val="la-Latn"/>
        </w:rPr>
        <w:t>canitur</w:t>
      </w:r>
      <w:r w:rsidR="00C94F95" w:rsidRPr="00EE485F">
        <w:rPr>
          <w:lang w:val="la-Latn"/>
        </w:rPr>
        <w:t xml:space="preserve">, </w:t>
      </w:r>
      <w:r w:rsidR="00C73AE8" w:rsidRPr="00EE485F">
        <w:rPr>
          <w:lang w:val="la-Latn"/>
        </w:rPr>
        <w:t>sed in fe</w:t>
      </w:r>
      <w:r w:rsidR="00C73AE8" w:rsidRPr="008262EE">
        <w:rPr>
          <w:lang w:val="la-Latn"/>
        </w:rPr>
        <w:t>ria secunda matutina laus non remanet</w:t>
      </w:r>
      <w:r w:rsidR="00C94F95" w:rsidRPr="008262EE">
        <w:rPr>
          <w:lang w:val="la-Latn"/>
        </w:rPr>
        <w:t xml:space="preserve">. </w:t>
      </w:r>
      <w:r w:rsidR="00C73AE8" w:rsidRPr="008262EE">
        <w:rPr>
          <w:lang w:val="pt-PT"/>
        </w:rPr>
        <w:t xml:space="preserve">Ad </w:t>
      </w:r>
      <w:r w:rsidR="00C73AE8" w:rsidRPr="008262EE">
        <w:rPr>
          <w:rStyle w:val="Ort"/>
          <w:lang w:val="pt-PT"/>
        </w:rPr>
        <w:t>sanctam Mariam</w:t>
      </w:r>
      <w:r w:rsidR="00C73AE8" w:rsidRPr="00EE485F">
        <w:rPr>
          <w:lang w:val="la-Latn"/>
        </w:rPr>
        <w:t xml:space="preserve"> canitu</w:t>
      </w:r>
      <w:r w:rsidR="00C73AE8" w:rsidRPr="008262EE">
        <w:rPr>
          <w:lang w:val="pt-PT"/>
        </w:rPr>
        <w:t xml:space="preserve">r matutina laus huic feriae </w:t>
      </w:r>
      <w:r w:rsidR="00C73AE8" w:rsidRPr="00EE485F">
        <w:rPr>
          <w:lang w:val="la-Latn"/>
        </w:rPr>
        <w:t>ascripta pleniter cum appendiciis suis de adventu domini</w:t>
      </w:r>
      <w:r w:rsidR="00C94F95" w:rsidRPr="00EE485F">
        <w:rPr>
          <w:lang w:val="la-Latn"/>
        </w:rPr>
        <w:t xml:space="preserve">. </w:t>
      </w:r>
      <w:r w:rsidR="008559D1" w:rsidRPr="008262EE">
        <w:rPr>
          <w:lang w:val="fr-FR"/>
        </w:rPr>
        <w:t>[</w:t>
      </w:r>
      <w:r w:rsidR="00085461">
        <w:rPr>
          <w:lang w:val="fr-FR"/>
        </w:rPr>
        <w:t>KY</w:t>
      </w:r>
      <w:r w:rsidR="008559D1" w:rsidRPr="008262EE">
        <w:rPr>
          <w:lang w:val="fr-FR"/>
        </w:rPr>
        <w:t>]</w:t>
      </w:r>
      <w:r w:rsidR="00C73AE8" w:rsidRPr="008262EE">
        <w:rPr>
          <w:lang w:val="fr-FR"/>
        </w:rPr>
        <w:t xml:space="preserve"> </w:t>
      </w:r>
      <w:r w:rsidR="00C1418F" w:rsidRPr="00C1418F">
        <w:rPr>
          <w:rStyle w:val="Incipit"/>
          <w:lang w:val="fr-FR"/>
        </w:rPr>
        <w:t>Kyrie eleison</w:t>
      </w:r>
      <w:r w:rsidR="00C73AE8" w:rsidRPr="008262EE">
        <w:rPr>
          <w:lang w:val="fr-FR"/>
        </w:rPr>
        <w:t xml:space="preserve"> </w:t>
      </w:r>
      <w:r w:rsidR="00C73AE8" w:rsidRPr="00EE485F">
        <w:rPr>
          <w:lang w:val="la-Latn"/>
        </w:rPr>
        <w:t>tot vicibus</w:t>
      </w:r>
      <w:r w:rsidR="00C94F95" w:rsidRPr="00EE485F">
        <w:rPr>
          <w:lang w:val="la-Latn"/>
        </w:rPr>
        <w:t xml:space="preserve">, </w:t>
      </w:r>
      <w:r w:rsidR="00C73AE8" w:rsidRPr="00EE485F">
        <w:rPr>
          <w:lang w:val="la-Latn"/>
        </w:rPr>
        <w:t xml:space="preserve">quod et in </w:t>
      </w:r>
      <w:r w:rsidR="00C73AE8" w:rsidRPr="008262EE">
        <w:rPr>
          <w:rStyle w:val="Ort"/>
          <w:lang w:val="fr-FR"/>
        </w:rPr>
        <w:t>choro</w:t>
      </w:r>
      <w:r w:rsidR="00C73AE8" w:rsidRPr="00EE485F">
        <w:rPr>
          <w:lang w:val="la-Latn"/>
        </w:rPr>
        <w:t xml:space="preserve"> dicitur</w:t>
      </w:r>
      <w:r w:rsidR="00C94F95" w:rsidRPr="00EE485F">
        <w:rPr>
          <w:lang w:val="la-Latn"/>
        </w:rPr>
        <w:t xml:space="preserve">. </w:t>
      </w:r>
      <w:r w:rsidR="00C73AE8" w:rsidRPr="00EE485F">
        <w:rPr>
          <w:lang w:val="la-Latn"/>
        </w:rPr>
        <w:t>P</w:t>
      </w:r>
      <w:r w:rsidR="00C73AE8" w:rsidRPr="008262EE">
        <w:rPr>
          <w:lang w:val="pt-PT"/>
        </w:rPr>
        <w:t>E</w:t>
      </w:r>
      <w:r w:rsidR="00C73AE8" w:rsidRPr="00EE485F">
        <w:rPr>
          <w:lang w:val="la-Latn"/>
        </w:rPr>
        <w:t xml:space="preserve"> </w:t>
      </w:r>
      <w:r w:rsidR="00C1418F" w:rsidRPr="00C1418F">
        <w:rPr>
          <w:rStyle w:val="Incipit"/>
          <w:lang w:val="pt-PT"/>
        </w:rPr>
        <w:t>Ego dixi</w:t>
      </w:r>
      <w:r w:rsidR="00C94F95" w:rsidRPr="00EE485F">
        <w:rPr>
          <w:lang w:val="la-Latn"/>
        </w:rPr>
        <w:t xml:space="preserve">. </w:t>
      </w:r>
      <w:r w:rsidR="00C73AE8" w:rsidRPr="00EE485F">
        <w:rPr>
          <w:lang w:val="la-Latn"/>
        </w:rPr>
        <w:t>O</w:t>
      </w:r>
      <w:r w:rsidR="00C73AE8" w:rsidRPr="008262EE">
        <w:rPr>
          <w:lang w:val="pt-PT"/>
        </w:rPr>
        <w:t>ratio</w:t>
      </w:r>
      <w:r w:rsidR="00C73AE8" w:rsidRPr="00EE485F">
        <w:rPr>
          <w:lang w:val="la-Latn"/>
        </w:rPr>
        <w:t xml:space="preserve"> de adventu domini</w:t>
      </w:r>
      <w:r w:rsidR="00C94F95" w:rsidRPr="00EE485F">
        <w:rPr>
          <w:lang w:val="la-Latn"/>
        </w:rPr>
        <w:t xml:space="preserve">, </w:t>
      </w:r>
      <w:r w:rsidR="00C73AE8" w:rsidRPr="00EE485F">
        <w:rPr>
          <w:lang w:val="la-Latn"/>
        </w:rPr>
        <w:t>post cuius</w:t>
      </w:r>
      <w:r w:rsidR="00C73AE8" w:rsidRPr="008262EE">
        <w:rPr>
          <w:lang w:val="pt-PT"/>
        </w:rPr>
        <w:t xml:space="preserve"> </w:t>
      </w:r>
      <w:r w:rsidR="008559D1" w:rsidRPr="008262EE">
        <w:rPr>
          <w:lang w:val="pt-PT"/>
        </w:rPr>
        <w:t>[</w:t>
      </w:r>
      <w:r w:rsidR="00C73AE8" w:rsidRPr="008262EE">
        <w:rPr>
          <w:lang w:val="pt-PT"/>
        </w:rPr>
        <w:t>_OR</w:t>
      </w:r>
      <w:r w:rsidR="008559D1" w:rsidRPr="008262EE">
        <w:rPr>
          <w:lang w:val="pt-PT"/>
        </w:rPr>
        <w:t>]</w:t>
      </w:r>
      <w:r w:rsidR="00C73AE8" w:rsidRPr="00EE485F">
        <w:rPr>
          <w:lang w:val="la-Latn"/>
        </w:rPr>
        <w:t xml:space="preserve"> </w:t>
      </w:r>
      <w:r w:rsidR="00C1418F" w:rsidRPr="00C1418F">
        <w:rPr>
          <w:rStyle w:val="Incipit"/>
          <w:lang w:val="pt-PT"/>
        </w:rPr>
        <w:t>Per omnia secula seculorum. Amen</w:t>
      </w:r>
      <w:r w:rsidR="00C94F95" w:rsidRPr="008262EE">
        <w:rPr>
          <w:lang w:val="pt-PT"/>
        </w:rPr>
        <w:t xml:space="preserve">. </w:t>
      </w:r>
      <w:r w:rsidR="00C73AE8" w:rsidRPr="008262EE">
        <w:rPr>
          <w:lang w:val="pt-PT"/>
        </w:rPr>
        <w:t xml:space="preserve">AB </w:t>
      </w:r>
      <w:r w:rsidR="00C1418F" w:rsidRPr="00C1418F">
        <w:rPr>
          <w:rStyle w:val="Incipit"/>
          <w:lang w:val="pt-PT"/>
        </w:rPr>
        <w:t xml:space="preserve">Sancti dei omnes </w:t>
      </w:r>
      <w:r w:rsidR="00C73AE8" w:rsidRPr="00EE485F">
        <w:rPr>
          <w:lang w:val="la-Latn"/>
        </w:rPr>
        <w:t>cum oratione sua consequenter adiungitur et tunc demum cum</w:t>
      </w:r>
      <w:r w:rsidR="00C73AE8" w:rsidRPr="008262EE">
        <w:rPr>
          <w:lang w:val="pt-PT"/>
        </w:rPr>
        <w:t xml:space="preserve"> </w:t>
      </w:r>
      <w:r w:rsidR="008559D1" w:rsidRPr="008262EE">
        <w:rPr>
          <w:lang w:val="pt-PT"/>
        </w:rPr>
        <w:t>[</w:t>
      </w:r>
      <w:r w:rsidR="00C73AE8" w:rsidRPr="008262EE">
        <w:rPr>
          <w:lang w:val="pt-PT"/>
        </w:rPr>
        <w:t>BD</w:t>
      </w:r>
      <w:r w:rsidR="008559D1" w:rsidRPr="008262EE">
        <w:rPr>
          <w:lang w:val="pt-PT"/>
        </w:rPr>
        <w:t>]</w:t>
      </w:r>
      <w:r w:rsidR="00C73AE8" w:rsidRPr="00EE485F">
        <w:rPr>
          <w:lang w:val="la-Latn"/>
        </w:rPr>
        <w:t xml:space="preserve"> </w:t>
      </w:r>
      <w:r w:rsidR="00C1418F" w:rsidRPr="00C1418F">
        <w:rPr>
          <w:rStyle w:val="Incipit"/>
          <w:lang w:val="pt-PT"/>
        </w:rPr>
        <w:t>Benedicamus domino</w:t>
      </w:r>
      <w:r w:rsidR="00C1418F" w:rsidRPr="001B63A5">
        <w:rPr>
          <w:lang w:val="pt-PT"/>
        </w:rPr>
        <w:t xml:space="preserve"> </w:t>
      </w:r>
      <w:r w:rsidR="00C73AE8" w:rsidRPr="00EE485F">
        <w:rPr>
          <w:lang w:val="la-Latn"/>
        </w:rPr>
        <w:t>clauditur</w:t>
      </w:r>
      <w:r w:rsidR="00AF24A8" w:rsidRPr="00EE485F">
        <w:rPr>
          <w:lang w:val="la-Latn"/>
        </w:rPr>
        <w:t>.</w:t>
      </w:r>
    </w:p>
    <w:p w:rsidR="00C73AE8" w:rsidRPr="00EE485F" w:rsidRDefault="00C73AE8" w:rsidP="00C10675">
      <w:pPr>
        <w:rPr>
          <w:lang w:val="la-Latn"/>
        </w:rPr>
      </w:pPr>
      <w:r w:rsidRPr="008262EE">
        <w:rPr>
          <w:rStyle w:val="Time1"/>
          <w:lang w:val="la-Latn"/>
        </w:rPr>
        <w:t>Ad horas</w:t>
      </w:r>
      <w:r w:rsidRPr="00EE485F">
        <w:rPr>
          <w:lang w:val="la-Latn"/>
        </w:rPr>
        <w:t xml:space="preserve"> mat</w:t>
      </w:r>
      <w:r w:rsidRPr="008262EE">
        <w:rPr>
          <w:lang w:val="la-Latn"/>
        </w:rPr>
        <w:t>utina</w:t>
      </w:r>
      <w:r w:rsidRPr="00EE485F">
        <w:rPr>
          <w:lang w:val="la-Latn"/>
        </w:rPr>
        <w:t xml:space="preserve"> laus</w:t>
      </w:r>
      <w:r w:rsidR="00AF24A8" w:rsidRPr="00EE485F">
        <w:rPr>
          <w:lang w:val="la-Latn"/>
        </w:rPr>
        <w:t>.</w:t>
      </w:r>
    </w:p>
    <w:p w:rsidR="00C73AE8" w:rsidRPr="008262EE" w:rsidRDefault="00C73AE8" w:rsidP="00C10675">
      <w:pPr>
        <w:rPr>
          <w:lang w:val="pt-PT"/>
        </w:rPr>
      </w:pPr>
      <w:r w:rsidRPr="008262EE">
        <w:rPr>
          <w:rStyle w:val="Time1"/>
          <w:lang w:val="la-Latn"/>
        </w:rPr>
        <w:t>Ad missam</w:t>
      </w:r>
      <w:r w:rsidRPr="00EE485F">
        <w:rPr>
          <w:lang w:val="la-Latn"/>
        </w:rPr>
        <w:t xml:space="preserve"> </w:t>
      </w:r>
      <w:r w:rsidRPr="008262EE">
        <w:rPr>
          <w:lang w:val="la-Latn"/>
        </w:rPr>
        <w:t>IN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Mihi autem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LE</w:t>
      </w:r>
      <w:r w:rsidR="00805430" w:rsidRPr="001B63A5">
        <w:rPr>
          <w:lang w:val="la-Latn"/>
        </w:rPr>
        <w:t>EP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Benedictus deus et pater domini nostri Iesu Christi qui</w:t>
      </w:r>
      <w:r w:rsidR="00150D7F">
        <w:rPr>
          <w:rStyle w:val="Incipit"/>
          <w:lang w:val="la-Latn"/>
        </w:rPr>
        <w:t xml:space="preserve"> benedixit nos</w:t>
      </w:r>
      <w:r w:rsidR="00C94F95" w:rsidRPr="008262EE">
        <w:rPr>
          <w:lang w:val="la-Latn"/>
        </w:rPr>
        <w:t xml:space="preserve">. </w:t>
      </w:r>
      <w:r w:rsidRPr="00EE485F">
        <w:rPr>
          <w:lang w:val="la-Latn"/>
        </w:rPr>
        <w:t>G</w:t>
      </w:r>
      <w:r w:rsidRPr="008262EE">
        <w:rPr>
          <w:lang w:val="it-IT"/>
        </w:rPr>
        <w:t>R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it-IT"/>
        </w:rPr>
        <w:t>Nimis honorati</w:t>
      </w:r>
      <w:r w:rsidR="00C94F95" w:rsidRPr="008262EE">
        <w:rPr>
          <w:lang w:val="it-IT"/>
        </w:rPr>
        <w:t xml:space="preserve">. </w:t>
      </w:r>
      <w:r w:rsidRPr="008262EE">
        <w:rPr>
          <w:lang w:val="it-IT"/>
        </w:rPr>
        <w:t xml:space="preserve">AL </w:t>
      </w:r>
      <w:r w:rsidR="00C1418F" w:rsidRPr="00C1418F">
        <w:rPr>
          <w:rStyle w:val="Incipit"/>
          <w:lang w:val="it-IT"/>
        </w:rPr>
        <w:t>Alleluia</w:t>
      </w:r>
      <w:r w:rsidR="00C94F95" w:rsidRPr="00EE485F">
        <w:rPr>
          <w:lang w:val="la-Latn"/>
        </w:rPr>
        <w:t xml:space="preserve">. </w:t>
      </w:r>
      <w:r w:rsidRPr="008262EE">
        <w:rPr>
          <w:lang w:val="it-IT"/>
        </w:rPr>
        <w:t xml:space="preserve">ALV </w:t>
      </w:r>
      <w:r w:rsidR="00C1418F" w:rsidRPr="00C1418F">
        <w:rPr>
          <w:rStyle w:val="Incipit"/>
          <w:lang w:val="it-IT"/>
        </w:rPr>
        <w:t>Iam non estis</w:t>
      </w:r>
      <w:r w:rsidR="00C94F95" w:rsidRPr="008262EE">
        <w:rPr>
          <w:lang w:val="it-IT"/>
        </w:rPr>
        <w:t xml:space="preserve">. </w:t>
      </w:r>
      <w:r w:rsidRPr="00EE485F">
        <w:rPr>
          <w:rFonts w:eastAsia="Arial"/>
          <w:lang w:val="la-Latn"/>
        </w:rPr>
        <w:t xml:space="preserve">OF </w:t>
      </w:r>
      <w:r w:rsidR="00C1418F" w:rsidRPr="00C1418F">
        <w:rPr>
          <w:rStyle w:val="Incipit"/>
          <w:lang w:val="it-IT"/>
        </w:rPr>
        <w:t>In omnem terram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CO </w:t>
      </w:r>
      <w:r w:rsidR="00C1418F" w:rsidRPr="00C1418F">
        <w:rPr>
          <w:rStyle w:val="Incipit"/>
          <w:lang w:val="pt-PT"/>
        </w:rPr>
        <w:t>Dico autem vobis</w:t>
      </w:r>
      <w:r w:rsidR="00C94F95" w:rsidRPr="008262EE">
        <w:rPr>
          <w:lang w:val="pt-PT"/>
        </w:rPr>
        <w:t xml:space="preserve">. </w:t>
      </w:r>
      <w:r w:rsidR="00C87E3F" w:rsidRPr="008262EE">
        <w:rPr>
          <w:lang w:val="pt-PT"/>
        </w:rPr>
        <w:t>(</w:t>
      </w:r>
      <w:r w:rsidR="00150D7F">
        <w:rPr>
          <w:lang w:val="pt-PT"/>
        </w:rPr>
        <w:t>28a</w:t>
      </w:r>
      <w:r w:rsidR="00C87E3F" w:rsidRPr="008262EE">
        <w:rPr>
          <w:lang w:val="pt-PT"/>
        </w:rPr>
        <w:t>)</w:t>
      </w:r>
    </w:p>
    <w:p w:rsidR="001B39FE" w:rsidRDefault="00C73AE8" w:rsidP="00C10675">
      <w:pPr>
        <w:rPr>
          <w:lang w:val="la-Latn"/>
        </w:rPr>
      </w:pPr>
      <w:r w:rsidRPr="008262EE">
        <w:rPr>
          <w:rStyle w:val="Time1"/>
          <w:lang w:val="pt-PT"/>
        </w:rPr>
        <w:t xml:space="preserve">In </w:t>
      </w:r>
      <w:r w:rsidR="008559D1" w:rsidRPr="008262EE">
        <w:rPr>
          <w:rStyle w:val="Time1"/>
          <w:lang w:val="pt-PT"/>
        </w:rPr>
        <w:t>[</w:t>
      </w:r>
      <w:r w:rsidRPr="008262EE">
        <w:rPr>
          <w:rStyle w:val="Time1"/>
          <w:lang w:val="pt-PT"/>
        </w:rPr>
        <w:t>secunda</w:t>
      </w:r>
      <w:r w:rsidR="008559D1" w:rsidRPr="008262EE">
        <w:rPr>
          <w:rStyle w:val="Time1"/>
          <w:lang w:val="pt-PT"/>
        </w:rPr>
        <w:t>]</w:t>
      </w:r>
      <w:r w:rsidRPr="008262EE">
        <w:rPr>
          <w:rStyle w:val="Time1"/>
          <w:lang w:val="pt-PT"/>
        </w:rPr>
        <w:t xml:space="preserve"> vespera</w:t>
      </w:r>
      <w:r w:rsidRPr="00EE485F">
        <w:rPr>
          <w:lang w:val="la-Latn"/>
        </w:rPr>
        <w:t xml:space="preserve"> </w:t>
      </w:r>
      <w:r w:rsidR="008559D1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pt-PT"/>
        </w:rPr>
        <w:t>Iuravit dominus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cum reliquis</w:t>
      </w:r>
      <w:r w:rsidR="001B39FE">
        <w:rPr>
          <w:lang w:val="la-Latn"/>
        </w:rPr>
        <w:t>.</w:t>
      </w:r>
    </w:p>
    <w:p w:rsidR="00C73AE8" w:rsidRPr="001B63A5" w:rsidRDefault="00085461" w:rsidP="002948B5">
      <w:pPr>
        <w:pStyle w:val="berschrift1"/>
        <w:rPr>
          <w:lang w:val="it-IT"/>
        </w:rPr>
      </w:pPr>
      <w:r w:rsidRPr="008262EE">
        <w:rPr>
          <w:rStyle w:val="berschrift1Zchn"/>
          <w:b/>
          <w:lang w:val="it-IT"/>
        </w:rPr>
        <w:t>DOMINICA PROXIMA NATALIS DOMINI</w:t>
      </w:r>
    </w:p>
    <w:p w:rsidR="00C1418F" w:rsidRPr="00A0625C" w:rsidRDefault="008559D1" w:rsidP="00C10675">
      <w:pPr>
        <w:rPr>
          <w:rStyle w:val="Incipit"/>
          <w:i w:val="0"/>
          <w:shd w:val="clear" w:color="auto" w:fill="auto"/>
          <w:lang w:val="la-Latn"/>
        </w:rPr>
      </w:pPr>
      <w:r w:rsidRPr="008262EE">
        <w:rPr>
          <w:rStyle w:val="Time1"/>
          <w:lang w:val="it-IT"/>
        </w:rPr>
        <w:t>[</w:t>
      </w:r>
      <w:r w:rsidR="00C73AE8" w:rsidRPr="008262EE">
        <w:rPr>
          <w:rStyle w:val="Time1"/>
          <w:lang w:val="it-IT"/>
        </w:rPr>
        <w:t>Ad primas vesperas</w:t>
      </w:r>
      <w:r w:rsidRPr="008262EE">
        <w:rPr>
          <w:rStyle w:val="Time1"/>
          <w:lang w:val="it-IT"/>
        </w:rPr>
        <w:t>]</w:t>
      </w:r>
      <w:r w:rsidR="00C73AE8" w:rsidRPr="008262EE">
        <w:rPr>
          <w:lang w:val="it-IT"/>
        </w:rPr>
        <w:t xml:space="preserve"> </w:t>
      </w:r>
      <w:r w:rsidR="00C73AE8" w:rsidRPr="00EE485F">
        <w:rPr>
          <w:lang w:val="la-Latn"/>
        </w:rPr>
        <w:t xml:space="preserve">CP </w:t>
      </w:r>
      <w:r w:rsidR="00C1418F" w:rsidRPr="00C1418F">
        <w:rPr>
          <w:rStyle w:val="Incipit"/>
          <w:lang w:val="it-IT"/>
        </w:rPr>
        <w:t>Gaudete in domino</w:t>
      </w:r>
      <w:r w:rsidR="00C94F95" w:rsidRPr="00EE485F">
        <w:rPr>
          <w:lang w:val="la-Latn"/>
        </w:rPr>
        <w:t xml:space="preserve">. </w:t>
      </w:r>
      <w:r w:rsidR="00C73AE8" w:rsidRPr="00EE485F">
        <w:rPr>
          <w:lang w:val="la-Latn"/>
        </w:rPr>
        <w:t xml:space="preserve">RP </w:t>
      </w:r>
      <w:r w:rsidR="00C1418F" w:rsidRPr="00C1418F">
        <w:rPr>
          <w:rStyle w:val="Incipit"/>
          <w:lang w:val="it-IT"/>
        </w:rPr>
        <w:t>Non auferetur</w:t>
      </w:r>
      <w:r w:rsidR="00C94F95" w:rsidRPr="00EE485F">
        <w:rPr>
          <w:lang w:val="la-Latn"/>
        </w:rPr>
        <w:t xml:space="preserve">. </w:t>
      </w:r>
      <w:r w:rsidR="00C73AE8" w:rsidRPr="008262EE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Pulchriores</w:t>
      </w:r>
      <w:r w:rsidR="00C94F95" w:rsidRPr="00EE485F">
        <w:rPr>
          <w:lang w:val="la-Latn"/>
        </w:rPr>
        <w:t xml:space="preserve">. </w:t>
      </w:r>
      <w:r w:rsidR="00C73AE8" w:rsidRPr="008262EE">
        <w:rPr>
          <w:lang w:val="la-Latn"/>
        </w:rPr>
        <w:t xml:space="preserve">AM </w:t>
      </w:r>
      <w:r w:rsidR="00C1418F" w:rsidRPr="00C1418F">
        <w:rPr>
          <w:rStyle w:val="Incipit"/>
          <w:lang w:val="la-Latn"/>
        </w:rPr>
        <w:t>O</w:t>
      </w:r>
      <w:r w:rsidR="00C94F95" w:rsidRPr="00EE485F">
        <w:rPr>
          <w:lang w:val="la-Latn"/>
        </w:rPr>
        <w:t xml:space="preserve">. </w:t>
      </w:r>
      <w:r w:rsidR="00C73AE8" w:rsidRPr="00EE485F">
        <w:rPr>
          <w:lang w:val="la-Latn"/>
        </w:rPr>
        <w:t xml:space="preserve">OR </w:t>
      </w:r>
      <w:r w:rsidR="00C1418F" w:rsidRPr="00C1418F">
        <w:rPr>
          <w:rStyle w:val="Incipit"/>
          <w:lang w:val="la-Latn"/>
        </w:rPr>
        <w:t>Excita domine</w:t>
      </w:r>
      <w:r w:rsidR="00C94F95" w:rsidRPr="00EE485F">
        <w:rPr>
          <w:lang w:val="la-Latn"/>
        </w:rPr>
        <w:t>.</w:t>
      </w:r>
      <w:r w:rsidR="00A0625C" w:rsidRPr="001B63A5">
        <w:rPr>
          <w:lang w:val="la-Latn"/>
        </w:rPr>
        <w:t xml:space="preserve"> </w:t>
      </w:r>
      <w:r w:rsidR="00C73AE8" w:rsidRPr="001B63A5">
        <w:rPr>
          <w:rStyle w:val="Time2"/>
          <w:lang w:val="la-Latn"/>
        </w:rPr>
        <w:t>Ad processionem</w:t>
      </w:r>
      <w:r w:rsidR="00C73AE8" w:rsidRPr="001B63A5">
        <w:rPr>
          <w:lang w:val="la-Latn"/>
        </w:rPr>
        <w:t xml:space="preserve"> </w:t>
      </w:r>
      <w:r w:rsidR="00C73AE8" w:rsidRPr="008262EE">
        <w:rPr>
          <w:lang w:val="la-Latn"/>
        </w:rPr>
        <w:t xml:space="preserve">RPP </w:t>
      </w:r>
      <w:r w:rsidR="00C1418F" w:rsidRPr="00C1418F">
        <w:rPr>
          <w:rStyle w:val="Incipit"/>
          <w:lang w:val="la-Latn"/>
        </w:rPr>
        <w:t>Egredietur virga</w:t>
      </w:r>
      <w:r w:rsidR="00AF24A8" w:rsidRPr="00EE485F">
        <w:rPr>
          <w:lang w:val="la-Latn"/>
        </w:rPr>
        <w:t>.</w:t>
      </w:r>
    </w:p>
    <w:p w:rsidR="00C73AE8" w:rsidRPr="00EE485F" w:rsidRDefault="00E352DC" w:rsidP="00C10675">
      <w:pPr>
        <w:rPr>
          <w:lang w:val="la-Latn"/>
        </w:rPr>
      </w:pPr>
      <w:r w:rsidRPr="008262EE">
        <w:rPr>
          <w:rStyle w:val="Time1"/>
          <w:lang w:val="la-Latn"/>
        </w:rPr>
        <w:t>[Ad matutin</w:t>
      </w:r>
      <w:r w:rsidR="00A0625C" w:rsidRPr="001B63A5">
        <w:rPr>
          <w:rStyle w:val="Time1"/>
          <w:lang w:val="la-Latn"/>
        </w:rPr>
        <w:t>um</w:t>
      </w:r>
      <w:r w:rsidRPr="008262EE">
        <w:rPr>
          <w:rStyle w:val="Time1"/>
          <w:lang w:val="la-Latn"/>
        </w:rPr>
        <w:t>]</w:t>
      </w:r>
      <w:r w:rsidR="00C73AE8" w:rsidRPr="00EE485F">
        <w:rPr>
          <w:lang w:val="la-Latn"/>
        </w:rPr>
        <w:t xml:space="preserve"> INV </w:t>
      </w:r>
      <w:r w:rsidR="00C1418F" w:rsidRPr="00C1418F">
        <w:rPr>
          <w:rStyle w:val="Incipit"/>
          <w:lang w:val="la-Latn"/>
        </w:rPr>
        <w:t>Vigilate</w:t>
      </w:r>
      <w:r w:rsidR="00C94F95" w:rsidRPr="00EE485F">
        <w:rPr>
          <w:lang w:val="la-Latn"/>
        </w:rPr>
        <w:t xml:space="preserve">. </w:t>
      </w:r>
      <w:r w:rsidR="00C73AE8" w:rsidRPr="008262EE">
        <w:rPr>
          <w:rStyle w:val="Time2"/>
          <w:lang w:val="la-Latn"/>
        </w:rPr>
        <w:t xml:space="preserve">In </w:t>
      </w:r>
      <w:r w:rsidR="008559D1" w:rsidRPr="008262EE">
        <w:rPr>
          <w:rStyle w:val="Time2"/>
          <w:lang w:val="la-Latn"/>
        </w:rPr>
        <w:t>[</w:t>
      </w:r>
      <w:r w:rsidR="00C73AE8" w:rsidRPr="008262EE">
        <w:rPr>
          <w:rStyle w:val="Time2"/>
          <w:lang w:val="la-Latn"/>
        </w:rPr>
        <w:t>primo</w:t>
      </w:r>
      <w:r w:rsidR="008559D1" w:rsidRPr="008262EE">
        <w:rPr>
          <w:rStyle w:val="Time2"/>
          <w:lang w:val="la-Latn"/>
        </w:rPr>
        <w:t>]</w:t>
      </w:r>
      <w:r w:rsidR="00C73AE8" w:rsidRPr="008262EE">
        <w:rPr>
          <w:rStyle w:val="Time2"/>
          <w:lang w:val="la-Latn"/>
        </w:rPr>
        <w:t xml:space="preserve"> nocturno</w:t>
      </w:r>
      <w:r w:rsidR="00C73AE8" w:rsidRPr="008262EE">
        <w:rPr>
          <w:lang w:val="la-Latn"/>
        </w:rPr>
        <w:t xml:space="preserve"> </w:t>
      </w:r>
      <w:r w:rsidR="008559D1" w:rsidRPr="008262EE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Scientes</w:t>
      </w:r>
      <w:r w:rsidR="00C94F95" w:rsidRPr="008262EE">
        <w:rPr>
          <w:lang w:val="la-Latn"/>
        </w:rPr>
        <w:t xml:space="preserve">. </w:t>
      </w:r>
      <w:r w:rsidR="00C73AE8" w:rsidRPr="008262EE">
        <w:rPr>
          <w:lang w:val="la-Latn"/>
        </w:rPr>
        <w:t>RP</w:t>
      </w:r>
      <w:r w:rsidR="00E9570B" w:rsidRPr="008262EE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Canite tuba</w:t>
      </w:r>
      <w:r w:rsidR="00C94F95" w:rsidRPr="00EE485F">
        <w:rPr>
          <w:lang w:val="la-Latn"/>
        </w:rPr>
        <w:t xml:space="preserve">. </w:t>
      </w:r>
      <w:r w:rsidR="00C73AE8"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A solis ortu</w:t>
      </w:r>
      <w:r w:rsidR="00C94F95" w:rsidRPr="00EE485F">
        <w:rPr>
          <w:lang w:val="la-Latn"/>
        </w:rPr>
        <w:t xml:space="preserve">. </w:t>
      </w:r>
      <w:r w:rsidR="00C73AE8" w:rsidRPr="00EE485F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Vicesima quarta</w:t>
      </w:r>
      <w:r w:rsidR="00C94F95" w:rsidRPr="00EE485F">
        <w:rPr>
          <w:lang w:val="la-Latn"/>
        </w:rPr>
        <w:t xml:space="preserve">. </w:t>
      </w:r>
      <w:r w:rsidR="00C73AE8"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Ego sum dominus</w:t>
      </w:r>
      <w:r w:rsidR="00C94F95" w:rsidRPr="008262EE">
        <w:rPr>
          <w:lang w:val="la-Latn"/>
        </w:rPr>
        <w:t xml:space="preserve">. </w:t>
      </w:r>
      <w:r w:rsidR="00C73AE8" w:rsidRPr="008262EE">
        <w:rPr>
          <w:lang w:val="la-Latn"/>
        </w:rPr>
        <w:t>RP</w:t>
      </w:r>
      <w:r w:rsidR="00E9570B" w:rsidRPr="008262EE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Non auferetur</w:t>
      </w:r>
      <w:r w:rsidR="00C94F95" w:rsidRPr="008262EE">
        <w:rPr>
          <w:lang w:val="la-Latn"/>
        </w:rPr>
        <w:t xml:space="preserve">. </w:t>
      </w:r>
      <w:r w:rsidR="00C73AE8" w:rsidRPr="008262EE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Pulchriores</w:t>
      </w:r>
      <w:r w:rsidR="00C94F95" w:rsidRPr="008262EE">
        <w:rPr>
          <w:lang w:val="la-Latn"/>
        </w:rPr>
        <w:t xml:space="preserve">. </w:t>
      </w:r>
      <w:r w:rsidR="00C73AE8" w:rsidRPr="008262EE">
        <w:rPr>
          <w:lang w:val="la-Latn"/>
        </w:rPr>
        <w:t>RP</w:t>
      </w:r>
      <w:r w:rsidR="00E9570B" w:rsidRPr="008262EE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Me oportet</w:t>
      </w:r>
      <w:r w:rsidR="00C94F95" w:rsidRPr="00EE485F">
        <w:rPr>
          <w:lang w:val="la-Latn"/>
        </w:rPr>
        <w:t xml:space="preserve">. </w:t>
      </w:r>
      <w:r w:rsidR="00C73AE8"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Hoc est testimonium</w:t>
      </w:r>
      <w:r w:rsidR="00AF24A8" w:rsidRPr="00EE485F">
        <w:rPr>
          <w:lang w:val="la-Latn"/>
        </w:rPr>
        <w:t>.</w:t>
      </w:r>
    </w:p>
    <w:p w:rsidR="001B39FE" w:rsidRDefault="00C73AE8" w:rsidP="00C10675">
      <w:pPr>
        <w:rPr>
          <w:lang w:val="la-Latn"/>
        </w:rPr>
      </w:pPr>
      <w:r w:rsidRPr="008262EE">
        <w:rPr>
          <w:rStyle w:val="Time2"/>
          <w:lang w:val="la-Latn"/>
        </w:rPr>
        <w:lastRenderedPageBreak/>
        <w:t>In secundo nocturno</w:t>
      </w:r>
      <w:r w:rsidRPr="00EE485F">
        <w:rPr>
          <w:lang w:val="la-Latn"/>
        </w:rPr>
        <w:t xml:space="preserve"> </w:t>
      </w:r>
      <w:r w:rsidR="008559D1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Bethlehem non est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Ecce iam veniet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Prope est ut veniat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Virgo Israel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A solis ortu</w:t>
      </w:r>
      <w:r w:rsidR="00C94F95" w:rsidRPr="008262EE">
        <w:rPr>
          <w:lang w:val="la-Latn"/>
        </w:rPr>
        <w:t xml:space="preserve">. </w:t>
      </w:r>
      <w:r w:rsidR="00934B76" w:rsidRPr="008262EE">
        <w:rPr>
          <w:lang w:val="la-Latn"/>
        </w:rPr>
        <w:t xml:space="preserve">(45) </w:t>
      </w:r>
      <w:r w:rsidRPr="008262EE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Non discedimus</w:t>
      </w:r>
      <w:r w:rsidR="00C94F95" w:rsidRPr="008262EE">
        <w:rPr>
          <w:lang w:val="la-Latn"/>
        </w:rPr>
        <w:t xml:space="preserve">. </w:t>
      </w:r>
      <w:r w:rsidRPr="008262EE">
        <w:rPr>
          <w:rFonts w:eastAsia="Arial"/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Domine deus virtutum</w:t>
      </w:r>
      <w:r w:rsidR="001B39FE">
        <w:rPr>
          <w:lang w:val="la-Latn"/>
        </w:rPr>
        <w:t>.</w:t>
      </w:r>
    </w:p>
    <w:p w:rsidR="00C73AE8" w:rsidRPr="00EE485F" w:rsidRDefault="008559D1" w:rsidP="00C10675">
      <w:pPr>
        <w:rPr>
          <w:lang w:val="la-Latn"/>
        </w:rPr>
      </w:pPr>
      <w:r w:rsidRPr="008262EE">
        <w:rPr>
          <w:rStyle w:val="Time2"/>
          <w:lang w:val="la-Latn"/>
        </w:rPr>
        <w:t>[</w:t>
      </w:r>
      <w:r w:rsidR="00C73AE8" w:rsidRPr="008262EE">
        <w:rPr>
          <w:rStyle w:val="Time2"/>
          <w:lang w:val="la-Latn"/>
        </w:rPr>
        <w:t>In tertio nocturno</w:t>
      </w:r>
      <w:r w:rsidRPr="008262EE">
        <w:rPr>
          <w:rStyle w:val="Time2"/>
          <w:lang w:val="la-Latn"/>
        </w:rPr>
        <w:t>]</w:t>
      </w:r>
      <w:r w:rsidR="00C73AE8" w:rsidRPr="00EE485F">
        <w:rPr>
          <w:lang w:val="la-Latn"/>
        </w:rPr>
        <w:t xml:space="preserve"> </w:t>
      </w:r>
      <w:r w:rsidR="00C73AE8" w:rsidRPr="008262EE">
        <w:rPr>
          <w:lang w:val="la-Latn"/>
        </w:rPr>
        <w:t>ACN</w:t>
      </w:r>
      <w:r w:rsidR="00C73AE8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A finibus terrae</w:t>
      </w:r>
      <w:r w:rsidR="00C94F95" w:rsidRPr="008262EE">
        <w:rPr>
          <w:lang w:val="la-Latn"/>
        </w:rPr>
        <w:t xml:space="preserve">. </w:t>
      </w:r>
      <w:r w:rsidR="00C73AE8" w:rsidRPr="008262EE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Intuemini quantus</w:t>
      </w:r>
      <w:r w:rsidR="00C94F95" w:rsidRPr="008262EE">
        <w:rPr>
          <w:lang w:val="la-Latn"/>
        </w:rPr>
        <w:t xml:space="preserve">. </w:t>
      </w:r>
      <w:r w:rsidR="00C73AE8" w:rsidRPr="008262EE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Et dominabitur a mari</w:t>
      </w:r>
      <w:r w:rsidR="00C94F95" w:rsidRPr="008262EE">
        <w:rPr>
          <w:lang w:val="la-Latn"/>
        </w:rPr>
        <w:t xml:space="preserve">. </w:t>
      </w:r>
      <w:r w:rsidR="00C73AE8" w:rsidRPr="008262EE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Festina ne tardaveris</w:t>
      </w:r>
      <w:r w:rsidR="00C94F95" w:rsidRPr="008262EE">
        <w:rPr>
          <w:lang w:val="la-Latn"/>
        </w:rPr>
        <w:t xml:space="preserve">. </w:t>
      </w:r>
      <w:r w:rsidR="00C73AE8" w:rsidRPr="008262EE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Veni domine</w:t>
      </w:r>
      <w:r w:rsidR="00C94F95" w:rsidRPr="00EE485F">
        <w:rPr>
          <w:lang w:val="la-Latn"/>
        </w:rPr>
        <w:t xml:space="preserve">. </w:t>
      </w:r>
      <w:r w:rsidR="00C73AE8" w:rsidRPr="008262EE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Egredietur virga</w:t>
      </w:r>
      <w:r w:rsidR="00C94F95" w:rsidRPr="00EE485F">
        <w:rPr>
          <w:lang w:val="la-Latn"/>
        </w:rPr>
        <w:t xml:space="preserve">. </w:t>
      </w:r>
      <w:r w:rsidR="00C73AE8" w:rsidRPr="008262EE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Et requiescet</w:t>
      </w:r>
      <w:r w:rsidR="00C94F95" w:rsidRPr="00EE485F">
        <w:rPr>
          <w:lang w:val="la-Latn"/>
        </w:rPr>
        <w:t xml:space="preserve">. </w:t>
      </w:r>
      <w:r w:rsidR="00C73AE8" w:rsidRPr="008262EE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Nascetur nobis</w:t>
      </w:r>
      <w:r w:rsidR="00C94F95" w:rsidRPr="008262EE">
        <w:rPr>
          <w:lang w:val="la-Latn"/>
        </w:rPr>
        <w:t xml:space="preserve">. </w:t>
      </w:r>
      <w:r w:rsidR="00C73AE8" w:rsidRPr="00EE485F">
        <w:rPr>
          <w:lang w:val="en-GB"/>
        </w:rPr>
        <w:t xml:space="preserve">RV </w:t>
      </w:r>
      <w:r w:rsidR="00C1418F" w:rsidRPr="00C1418F">
        <w:rPr>
          <w:rStyle w:val="Incipit"/>
          <w:lang w:val="en-US"/>
        </w:rPr>
        <w:t>Ecce advenit</w:t>
      </w:r>
      <w:r w:rsidR="00AF24A8" w:rsidRPr="00EE485F">
        <w:rPr>
          <w:lang w:val="la-Latn"/>
        </w:rPr>
        <w:t>.</w:t>
      </w:r>
    </w:p>
    <w:p w:rsidR="001B39FE" w:rsidRDefault="00C73AE8" w:rsidP="00C10675">
      <w:pPr>
        <w:rPr>
          <w:lang w:val="la-Latn"/>
        </w:rPr>
      </w:pPr>
      <w:r w:rsidRPr="00EE485F">
        <w:rPr>
          <w:rStyle w:val="Time1"/>
          <w:lang w:val="en-GB"/>
        </w:rPr>
        <w:t>In matutin</w:t>
      </w:r>
      <w:r w:rsidR="006F1976">
        <w:rPr>
          <w:rStyle w:val="Time1"/>
          <w:lang w:val="en-GB"/>
        </w:rPr>
        <w:t>is</w:t>
      </w:r>
      <w:r w:rsidRPr="00EE485F">
        <w:rPr>
          <w:rStyle w:val="Time1"/>
          <w:lang w:val="en-GB"/>
        </w:rPr>
        <w:t xml:space="preserve"> laudibus</w:t>
      </w:r>
      <w:r w:rsidRPr="00EE485F">
        <w:rPr>
          <w:lang w:val="la-Latn"/>
        </w:rPr>
        <w:t xml:space="preserve"> </w:t>
      </w:r>
      <w:r w:rsidR="008559D1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en-US"/>
        </w:rPr>
        <w:t xml:space="preserve">Canite tuba 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1B63A5">
        <w:rPr>
          <w:rStyle w:val="Incipit"/>
          <w:lang w:val="en-US"/>
        </w:rPr>
        <w:t>Ecce veniet desideratus</w:t>
      </w:r>
      <w:r w:rsidR="00C94F95" w:rsidRPr="001B63A5">
        <w:rPr>
          <w:lang w:val="en-US"/>
        </w:rPr>
        <w:t xml:space="preserve">. </w:t>
      </w:r>
      <w:r w:rsidR="00762470" w:rsidRPr="001B63A5">
        <w:rPr>
          <w:lang w:val="en-US"/>
        </w:rPr>
        <w:t xml:space="preserve">AN </w:t>
      </w:r>
      <w:r w:rsidR="00C1418F" w:rsidRPr="001B63A5">
        <w:rPr>
          <w:rStyle w:val="Incipit"/>
          <w:lang w:val="en-US"/>
        </w:rPr>
        <w:t>Erunt prava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1B63A5">
        <w:rPr>
          <w:rStyle w:val="Incipit"/>
          <w:lang w:val="la-Latn"/>
        </w:rPr>
        <w:t>Dominus veniet</w:t>
      </w:r>
      <w:r w:rsidR="00C94F95" w:rsidRPr="001B63A5">
        <w:rPr>
          <w:lang w:val="la-Latn"/>
        </w:rPr>
        <w:t xml:space="preserve">. </w:t>
      </w:r>
      <w:r w:rsidR="00762470" w:rsidRPr="001B63A5">
        <w:rPr>
          <w:lang w:val="la-Latn"/>
        </w:rPr>
        <w:t xml:space="preserve">AN </w:t>
      </w:r>
      <w:r w:rsidR="00C1418F" w:rsidRPr="001B63A5">
        <w:rPr>
          <w:rStyle w:val="Incipit"/>
          <w:lang w:val="la-Latn"/>
        </w:rPr>
        <w:t>Omnipotens sermo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AB </w:t>
      </w:r>
      <w:r w:rsidR="00C1418F" w:rsidRPr="001B63A5">
        <w:rPr>
          <w:rStyle w:val="Incipit"/>
          <w:lang w:val="la-Latn"/>
        </w:rPr>
        <w:t>Dixerunt pharisaei</w:t>
      </w:r>
      <w:r w:rsidR="00C94F95" w:rsidRPr="00EE485F">
        <w:rPr>
          <w:lang w:val="la-Latn"/>
        </w:rPr>
        <w:t>.</w:t>
      </w:r>
      <w:r w:rsidR="00A0625C" w:rsidRPr="001B63A5">
        <w:rPr>
          <w:lang w:val="la-Latn"/>
        </w:rPr>
        <w:t xml:space="preserve"> </w:t>
      </w:r>
      <w:r w:rsidRPr="001B63A5">
        <w:rPr>
          <w:rStyle w:val="Time2"/>
          <w:lang w:val="la-Latn"/>
        </w:rPr>
        <w:t>Ad processionem</w:t>
      </w:r>
      <w:r w:rsidRPr="001B63A5">
        <w:rPr>
          <w:lang w:val="la-Latn"/>
        </w:rPr>
        <w:t xml:space="preserve"> RPP </w:t>
      </w:r>
      <w:r w:rsidR="00C1418F" w:rsidRPr="001B63A5">
        <w:rPr>
          <w:rStyle w:val="Incipit"/>
          <w:lang w:val="la-Latn"/>
        </w:rPr>
        <w:t>Virgo Israel</w:t>
      </w:r>
      <w:r w:rsidR="001B39FE">
        <w:rPr>
          <w:lang w:val="la-Latn"/>
        </w:rPr>
        <w:t>.</w:t>
      </w:r>
    </w:p>
    <w:p w:rsidR="00C73AE8" w:rsidRPr="001B63A5" w:rsidRDefault="00C73AE8" w:rsidP="00C10675">
      <w:pPr>
        <w:rPr>
          <w:lang w:val="la-Latn"/>
        </w:rPr>
      </w:pPr>
      <w:r w:rsidRPr="001B63A5">
        <w:rPr>
          <w:rStyle w:val="Time1"/>
          <w:lang w:val="la-Latn"/>
        </w:rPr>
        <w:t>Ad horas</w:t>
      </w:r>
      <w:r w:rsidRPr="00EE485F">
        <w:rPr>
          <w:lang w:val="la-Latn"/>
        </w:rPr>
        <w:t xml:space="preserve"> mat</w:t>
      </w:r>
      <w:r w:rsidRPr="001B63A5">
        <w:rPr>
          <w:lang w:val="la-Latn"/>
        </w:rPr>
        <w:t>utina</w:t>
      </w:r>
      <w:r w:rsidRPr="00EE485F">
        <w:rPr>
          <w:lang w:val="la-Latn"/>
        </w:rPr>
        <w:t xml:space="preserve"> laus</w:t>
      </w:r>
      <w:r w:rsidR="00AF24A8" w:rsidRPr="001B63A5">
        <w:rPr>
          <w:lang w:val="la-Latn"/>
        </w:rPr>
        <w:t>.</w:t>
      </w:r>
    </w:p>
    <w:p w:rsidR="00C73AE8" w:rsidRPr="00EE485F" w:rsidRDefault="00C73AE8" w:rsidP="00C10675">
      <w:pPr>
        <w:rPr>
          <w:lang w:val="la-Latn"/>
        </w:rPr>
      </w:pPr>
      <w:r w:rsidRPr="001B63A5">
        <w:rPr>
          <w:rStyle w:val="Time1"/>
          <w:lang w:val="la-Latn"/>
        </w:rPr>
        <w:t>Ad processionem</w:t>
      </w:r>
      <w:r w:rsidRPr="00EE485F">
        <w:rPr>
          <w:lang w:val="la-Latn"/>
        </w:rPr>
        <w:t xml:space="preserve"> in die</w:t>
      </w:r>
      <w:r w:rsidR="00C94F95" w:rsidRPr="001B63A5">
        <w:rPr>
          <w:lang w:val="la-Latn"/>
        </w:rPr>
        <w:t xml:space="preserve">. </w:t>
      </w:r>
      <w:r w:rsidRPr="001B63A5">
        <w:rPr>
          <w:lang w:val="la-Latn"/>
        </w:rPr>
        <w:t xml:space="preserve">RPP </w:t>
      </w:r>
      <w:r w:rsidR="00C1418F" w:rsidRPr="001B63A5">
        <w:rPr>
          <w:rStyle w:val="Incipit"/>
          <w:lang w:val="la-Latn"/>
        </w:rPr>
        <w:t>Egredietur virga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De </w:t>
      </w:r>
      <w:r w:rsidRPr="001B63A5">
        <w:rPr>
          <w:lang w:val="la-Latn"/>
        </w:rPr>
        <w:t>cetero</w:t>
      </w:r>
      <w:r w:rsidRPr="00EE485F">
        <w:rPr>
          <w:lang w:val="la-Latn"/>
        </w:rPr>
        <w:t xml:space="preserve"> </w:t>
      </w:r>
      <w:r w:rsidRPr="001B63A5">
        <w:rPr>
          <w:lang w:val="la-Latn"/>
        </w:rPr>
        <w:t xml:space="preserve">RPP </w:t>
      </w:r>
      <w:r w:rsidR="00C1418F" w:rsidRPr="001B63A5">
        <w:rPr>
          <w:rStyle w:val="Incipit"/>
          <w:lang w:val="la-Latn"/>
        </w:rPr>
        <w:t>Canite tuba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cum reliquis</w:t>
      </w:r>
      <w:r w:rsidR="00C94F95" w:rsidRPr="001B63A5">
        <w:rPr>
          <w:lang w:val="la-Latn"/>
        </w:rPr>
        <w:t xml:space="preserve">. </w:t>
      </w:r>
      <w:r w:rsidRPr="00EE485F">
        <w:rPr>
          <w:lang w:val="la-Latn"/>
        </w:rPr>
        <w:t>Ad stationem</w:t>
      </w:r>
      <w:r w:rsidRPr="001B63A5">
        <w:rPr>
          <w:lang w:val="la-Latn"/>
        </w:rPr>
        <w:t xml:space="preserve"> RPP </w:t>
      </w:r>
      <w:r w:rsidR="00C1418F" w:rsidRPr="001B63A5">
        <w:rPr>
          <w:rStyle w:val="Incipit"/>
          <w:lang w:val="la-Latn"/>
        </w:rPr>
        <w:t>Nascetur nobis</w:t>
      </w:r>
      <w:r w:rsidR="00AF24A8" w:rsidRPr="00EE485F">
        <w:rPr>
          <w:lang w:val="la-Latn"/>
        </w:rPr>
        <w:t>.</w:t>
      </w:r>
    </w:p>
    <w:p w:rsidR="00C73AE8" w:rsidRPr="001B63A5" w:rsidRDefault="006F1976" w:rsidP="002948B5">
      <w:pPr>
        <w:pStyle w:val="berschrift1"/>
        <w:rPr>
          <w:lang w:val="it-IT"/>
        </w:rPr>
      </w:pPr>
      <w:r w:rsidRPr="001B63A5">
        <w:rPr>
          <w:lang w:val="it-IT"/>
        </w:rPr>
        <w:t>IN VIGILIA NATALIS DOMINI</w:t>
      </w:r>
    </w:p>
    <w:p w:rsidR="00C73AE8" w:rsidRPr="008262EE" w:rsidRDefault="00C73AE8" w:rsidP="00C10675">
      <w:pPr>
        <w:rPr>
          <w:lang w:val="it-IT"/>
        </w:rPr>
      </w:pPr>
      <w:r w:rsidRPr="008262EE">
        <w:rPr>
          <w:lang w:val="it-IT"/>
        </w:rPr>
        <w:t>S</w:t>
      </w:r>
      <w:r w:rsidRPr="00EE485F">
        <w:rPr>
          <w:lang w:val="la-Latn"/>
        </w:rPr>
        <w:t>i in dominica venit</w:t>
      </w:r>
      <w:r w:rsidRPr="008262EE">
        <w:rPr>
          <w:lang w:val="it-IT"/>
        </w:rPr>
        <w:t>:</w:t>
      </w:r>
    </w:p>
    <w:p w:rsidR="00C1418F" w:rsidRPr="00C1418F" w:rsidRDefault="00E352DC" w:rsidP="00C10675">
      <w:pPr>
        <w:rPr>
          <w:rStyle w:val="Incipit"/>
          <w:lang w:val="la-Latn"/>
        </w:rPr>
      </w:pPr>
      <w:r w:rsidRPr="008262EE">
        <w:rPr>
          <w:rStyle w:val="Time1"/>
          <w:lang w:val="it-IT"/>
        </w:rPr>
        <w:t>[Ad matutin</w:t>
      </w:r>
      <w:r w:rsidR="006F1976">
        <w:rPr>
          <w:rStyle w:val="Time1"/>
          <w:lang w:val="it-IT"/>
        </w:rPr>
        <w:t>um</w:t>
      </w:r>
      <w:r w:rsidRPr="008262EE">
        <w:rPr>
          <w:rStyle w:val="Time1"/>
          <w:lang w:val="it-IT"/>
        </w:rPr>
        <w:t>]</w:t>
      </w:r>
      <w:r w:rsidR="00C73AE8" w:rsidRPr="00EE485F">
        <w:rPr>
          <w:lang w:val="la-Latn"/>
        </w:rPr>
        <w:t xml:space="preserve"> </w:t>
      </w:r>
      <w:r w:rsidR="00150D7F" w:rsidRPr="001B63A5">
        <w:rPr>
          <w:lang w:val="it-IT"/>
        </w:rPr>
        <w:t xml:space="preserve">(28b) </w:t>
      </w:r>
      <w:r w:rsidR="00C73AE8" w:rsidRPr="00EE485F">
        <w:rPr>
          <w:lang w:val="la-Latn"/>
        </w:rPr>
        <w:t xml:space="preserve">INV </w:t>
      </w:r>
      <w:r w:rsidR="00C1418F" w:rsidRPr="00C1418F">
        <w:rPr>
          <w:rStyle w:val="Incipit"/>
          <w:lang w:val="it-IT"/>
        </w:rPr>
        <w:t>Vigilate animo</w:t>
      </w:r>
      <w:r w:rsidR="00C94F95" w:rsidRPr="00EE485F">
        <w:rPr>
          <w:lang w:val="la-Latn"/>
        </w:rPr>
        <w:t xml:space="preserve">. </w:t>
      </w:r>
      <w:r w:rsidR="00C73AE8" w:rsidRPr="00EE485F">
        <w:rPr>
          <w:lang w:val="la-Latn"/>
        </w:rPr>
        <w:t>Du</w:t>
      </w:r>
      <w:r w:rsidR="00C73AE8" w:rsidRPr="008262EE">
        <w:rPr>
          <w:lang w:val="la-Latn"/>
        </w:rPr>
        <w:t>a</w:t>
      </w:r>
      <w:r w:rsidR="00C73AE8" w:rsidRPr="00EE485F">
        <w:rPr>
          <w:lang w:val="la-Latn"/>
        </w:rPr>
        <w:t>e noctu</w:t>
      </w:r>
      <w:r w:rsidR="00C73AE8" w:rsidRPr="008262EE">
        <w:rPr>
          <w:lang w:val="la-Latn"/>
        </w:rPr>
        <w:t>rnae</w:t>
      </w:r>
      <w:r w:rsidR="00C73AE8" w:rsidRPr="00EE485F">
        <w:rPr>
          <w:lang w:val="la-Latn"/>
        </w:rPr>
        <w:t xml:space="preserve"> h</w:t>
      </w:r>
      <w:r w:rsidR="00C73AE8" w:rsidRPr="008262EE">
        <w:rPr>
          <w:lang w:val="la-Latn"/>
        </w:rPr>
        <w:t>i</w:t>
      </w:r>
      <w:r w:rsidR="00C73AE8" w:rsidRPr="00EE485F">
        <w:rPr>
          <w:lang w:val="la-Latn"/>
        </w:rPr>
        <w:t xml:space="preserve">storia </w:t>
      </w:r>
      <w:r w:rsidR="008559D1" w:rsidRPr="00EE485F">
        <w:rPr>
          <w:lang w:val="la-Latn"/>
        </w:rPr>
        <w:t>[</w:t>
      </w:r>
      <w:r w:rsidR="00C73AE8" w:rsidRPr="008262EE">
        <w:rPr>
          <w:lang w:val="la-Latn"/>
        </w:rPr>
        <w:t>RP</w:t>
      </w:r>
      <w:r w:rsidR="008559D1" w:rsidRPr="00EE485F">
        <w:rPr>
          <w:lang w:val="la-Latn"/>
        </w:rPr>
        <w:t>]</w:t>
      </w:r>
      <w:r w:rsidR="00C73AE8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Canite tuba</w:t>
      </w:r>
      <w:r w:rsidR="00C94F95" w:rsidRPr="00EE485F">
        <w:rPr>
          <w:lang w:val="la-Latn"/>
        </w:rPr>
        <w:t xml:space="preserve">. </w:t>
      </w:r>
      <w:r w:rsidR="00C73AE8" w:rsidRPr="00EE485F">
        <w:rPr>
          <w:lang w:val="la-Latn"/>
        </w:rPr>
        <w:t xml:space="preserve">Isti VS </w:t>
      </w:r>
      <w:r w:rsidR="00C1418F" w:rsidRPr="00C1418F">
        <w:rPr>
          <w:rStyle w:val="Incipit"/>
          <w:lang w:val="la-Latn"/>
        </w:rPr>
        <w:t>Egredietur virga</w:t>
      </w:r>
      <w:r w:rsidR="00C94F95" w:rsidRPr="00EE485F">
        <w:rPr>
          <w:lang w:val="la-Latn"/>
        </w:rPr>
        <w:t xml:space="preserve">. </w:t>
      </w:r>
      <w:r w:rsidR="00C73AE8" w:rsidRPr="00EE485F">
        <w:rPr>
          <w:lang w:val="la-Latn"/>
        </w:rPr>
        <w:t xml:space="preserve">VS </w:t>
      </w:r>
      <w:r w:rsidR="00C1418F" w:rsidRPr="00C1418F">
        <w:rPr>
          <w:rStyle w:val="Incipit"/>
          <w:lang w:val="la-Latn"/>
        </w:rPr>
        <w:t>Egredietur dominus</w:t>
      </w:r>
      <w:r w:rsidR="00AF24A8" w:rsidRPr="00EE485F">
        <w:rPr>
          <w:lang w:val="la-Latn"/>
        </w:rPr>
        <w:t>.</w:t>
      </w:r>
    </w:p>
    <w:p w:rsidR="00C73AE8" w:rsidRPr="00EE485F" w:rsidRDefault="00C73AE8" w:rsidP="00C10675">
      <w:pPr>
        <w:rPr>
          <w:lang w:val="la-Latn"/>
        </w:rPr>
      </w:pPr>
      <w:r w:rsidRPr="00EE485F">
        <w:rPr>
          <w:rStyle w:val="Time2"/>
          <w:lang w:val="la-Latn"/>
        </w:rPr>
        <w:t>In tertio nocturno</w:t>
      </w:r>
      <w:r w:rsidRPr="00EE485F">
        <w:rPr>
          <w:lang w:val="la-Latn"/>
        </w:rPr>
        <w:t xml:space="preserve"> </w:t>
      </w:r>
      <w:r w:rsidR="008559D1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Propter Sion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VS </w:t>
      </w:r>
      <w:r w:rsidR="00C1418F" w:rsidRPr="00C1418F">
        <w:rPr>
          <w:rStyle w:val="Incipit"/>
          <w:lang w:val="la-Latn"/>
        </w:rPr>
        <w:t>Videbunt gentes iustum tuum</w:t>
      </w:r>
      <w:r w:rsidR="006F1976" w:rsidRPr="00445ED0">
        <w:rPr>
          <w:rStyle w:val="Incipit"/>
          <w:lang w:val="la-Latn"/>
        </w:rPr>
        <w:t>.</w:t>
      </w:r>
      <w:r w:rsidR="00C1418F" w:rsidRPr="00C1418F">
        <w:rPr>
          <w:rStyle w:val="Incipit"/>
          <w:lang w:val="la-Latn"/>
        </w:rPr>
        <w:t xml:space="preserve"> </w:t>
      </w:r>
      <w:r w:rsidR="006F1976" w:rsidRPr="006F1976">
        <w:rPr>
          <w:rStyle w:val="Incipit"/>
          <w:lang w:val="la-Latn"/>
        </w:rPr>
        <w:t>E</w:t>
      </w:r>
      <w:r w:rsidR="00C1418F" w:rsidRPr="00C1418F">
        <w:rPr>
          <w:rStyle w:val="Incipit"/>
          <w:lang w:val="la-Latn"/>
        </w:rPr>
        <w:t>t cuncti reges inclitum tuum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EV </w:t>
      </w:r>
      <w:r w:rsidR="00C1418F" w:rsidRPr="00C1418F">
        <w:rPr>
          <w:rStyle w:val="Incipit"/>
          <w:lang w:val="la-Latn"/>
        </w:rPr>
        <w:t>Cum esset desponsata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cum hom</w:t>
      </w:r>
      <w:r w:rsidR="006F1976" w:rsidRPr="006F1976">
        <w:rPr>
          <w:lang w:val="la-Latn"/>
        </w:rPr>
        <w:t>i</w:t>
      </w:r>
      <w:r w:rsidRPr="00EE485F">
        <w:rPr>
          <w:lang w:val="la-Latn"/>
        </w:rPr>
        <w:t>lia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 xml:space="preserve">quod postea super </w:t>
      </w:r>
      <w:r w:rsidRPr="001047B1">
        <w:rPr>
          <w:rStyle w:val="Ort"/>
          <w:lang w:val="la-Latn"/>
        </w:rPr>
        <w:t>analogium</w:t>
      </w:r>
      <w:r w:rsidRPr="008262EE">
        <w:rPr>
          <w:lang w:val="la-Latn"/>
        </w:rPr>
        <w:t xml:space="preserve"> legitur adiuncta OR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Deus qui nos redemptionis</w:t>
      </w:r>
      <w:r w:rsidR="00AF24A8" w:rsidRPr="00EE485F">
        <w:rPr>
          <w:lang w:val="la-Latn"/>
        </w:rPr>
        <w:t>.</w:t>
      </w:r>
    </w:p>
    <w:p w:rsidR="00C1418F" w:rsidRPr="001B63A5" w:rsidRDefault="00C73AE8" w:rsidP="00C10675">
      <w:pPr>
        <w:rPr>
          <w:rStyle w:val="Incipit"/>
          <w:i w:val="0"/>
          <w:shd w:val="clear" w:color="auto" w:fill="auto"/>
          <w:lang w:val="it-IT"/>
        </w:rPr>
      </w:pPr>
      <w:r w:rsidRPr="008262EE">
        <w:rPr>
          <w:rStyle w:val="Time1"/>
          <w:lang w:val="la-Latn"/>
        </w:rPr>
        <w:t>In matutin</w:t>
      </w:r>
      <w:r w:rsidR="006F1976" w:rsidRPr="001B63A5">
        <w:rPr>
          <w:rStyle w:val="Time1"/>
          <w:lang w:val="fr-FR"/>
        </w:rPr>
        <w:t>is</w:t>
      </w:r>
      <w:r w:rsidRPr="008262EE">
        <w:rPr>
          <w:rStyle w:val="Time1"/>
          <w:lang w:val="la-Latn"/>
        </w:rPr>
        <w:t xml:space="preserve"> laudibus</w:t>
      </w:r>
      <w:r w:rsidRPr="008262EE">
        <w:rPr>
          <w:lang w:val="la-Latn"/>
        </w:rPr>
        <w:t xml:space="preserve"> RP </w:t>
      </w:r>
      <w:r w:rsidR="00C1418F" w:rsidRPr="00C1418F">
        <w:rPr>
          <w:rStyle w:val="Incipit"/>
          <w:lang w:val="la-Latn"/>
        </w:rPr>
        <w:t>Sanctificamini</w:t>
      </w:r>
      <w:r w:rsidR="00C94F95" w:rsidRPr="008262EE">
        <w:rPr>
          <w:lang w:val="la-Latn"/>
        </w:rPr>
        <w:t xml:space="preserve">, </w:t>
      </w:r>
      <w:r w:rsidRPr="008262EE">
        <w:rPr>
          <w:lang w:val="la-Latn"/>
        </w:rPr>
        <w:t>cum reliquis</w:t>
      </w:r>
      <w:r w:rsidR="00C94F95" w:rsidRPr="008262EE">
        <w:rPr>
          <w:lang w:val="la-Latn"/>
        </w:rPr>
        <w:t xml:space="preserve">. </w:t>
      </w:r>
      <w:r w:rsidR="00762470" w:rsidRPr="008262EE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Iudaea et Hierusalem</w:t>
      </w:r>
      <w:r w:rsidR="00C94F95" w:rsidRPr="008262EE">
        <w:rPr>
          <w:lang w:val="la-Latn"/>
        </w:rPr>
        <w:t xml:space="preserve">. </w:t>
      </w:r>
      <w:r w:rsidRPr="008262EE">
        <w:rPr>
          <w:lang w:val="fr-FR"/>
        </w:rPr>
        <w:t xml:space="preserve">PS </w:t>
      </w:r>
      <w:r w:rsidR="00C1418F" w:rsidRPr="00C1418F">
        <w:rPr>
          <w:rStyle w:val="Incipit"/>
          <w:lang w:val="fr-FR"/>
        </w:rPr>
        <w:t>Dominus regnavit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cum reli</w:t>
      </w:r>
      <w:r w:rsidRPr="008262EE">
        <w:rPr>
          <w:lang w:val="fr-FR"/>
        </w:rPr>
        <w:t>quis</w:t>
      </w:r>
      <w:r w:rsidR="00C94F95" w:rsidRPr="008262EE">
        <w:rPr>
          <w:lang w:val="fr-FR"/>
        </w:rPr>
        <w:t xml:space="preserve">. </w:t>
      </w:r>
      <w:r w:rsidRPr="008262EE">
        <w:rPr>
          <w:lang w:val="fr-FR"/>
        </w:rPr>
        <w:t>CP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fr-FR"/>
        </w:rPr>
        <w:t>Propter Sion</w:t>
      </w:r>
      <w:r w:rsidR="00C94F95" w:rsidRPr="008262EE">
        <w:rPr>
          <w:lang w:val="fr-FR"/>
        </w:rPr>
        <w:t xml:space="preserve">. </w:t>
      </w:r>
      <w:r w:rsidRPr="008262EE">
        <w:rPr>
          <w:lang w:val="fr-FR"/>
        </w:rPr>
        <w:t xml:space="preserve">RP </w:t>
      </w:r>
      <w:r w:rsidR="00C1418F" w:rsidRPr="00C1418F">
        <w:rPr>
          <w:rStyle w:val="Incipit"/>
          <w:lang w:val="fr-FR"/>
        </w:rPr>
        <w:t>Hodie scietis</w:t>
      </w:r>
      <w:r w:rsidR="00C94F95" w:rsidRPr="008262EE">
        <w:rPr>
          <w:lang w:val="fr-FR"/>
        </w:rPr>
        <w:t xml:space="preserve">. </w:t>
      </w:r>
      <w:r w:rsidRPr="008262EE">
        <w:rPr>
          <w:lang w:val="fr-FR"/>
        </w:rPr>
        <w:t>V</w:t>
      </w:r>
      <w:r w:rsidR="006F1976">
        <w:rPr>
          <w:lang w:val="fr-FR"/>
        </w:rPr>
        <w:t>S</w:t>
      </w:r>
      <w:r w:rsidRPr="008262EE">
        <w:rPr>
          <w:lang w:val="fr-FR"/>
        </w:rPr>
        <w:t xml:space="preserve"> </w:t>
      </w:r>
      <w:r w:rsidR="00C1418F" w:rsidRPr="00C1418F">
        <w:rPr>
          <w:rStyle w:val="Incipit"/>
          <w:lang w:val="fr-FR"/>
        </w:rPr>
        <w:t>Hodie scietis</w:t>
      </w:r>
      <w:r w:rsidR="00C94F95" w:rsidRPr="008262EE">
        <w:rPr>
          <w:lang w:val="fr-FR"/>
        </w:rPr>
        <w:t xml:space="preserve">. </w:t>
      </w:r>
      <w:r w:rsidRPr="008262EE">
        <w:rPr>
          <w:lang w:val="fr-FR"/>
        </w:rPr>
        <w:t xml:space="preserve">Post </w:t>
      </w:r>
      <w:r w:rsidR="008559D1" w:rsidRPr="008262EE">
        <w:rPr>
          <w:lang w:val="fr-FR"/>
        </w:rPr>
        <w:t>[</w:t>
      </w:r>
      <w:r w:rsidRPr="008262EE">
        <w:rPr>
          <w:lang w:val="fr-FR"/>
        </w:rPr>
        <w:t>BD</w:t>
      </w:r>
      <w:r w:rsidR="008559D1" w:rsidRPr="008262EE">
        <w:rPr>
          <w:lang w:val="fr-FR"/>
        </w:rPr>
        <w:t>]</w:t>
      </w:r>
      <w:r w:rsidRPr="008262EE">
        <w:rPr>
          <w:lang w:val="fr-FR"/>
        </w:rPr>
        <w:t xml:space="preserve"> </w:t>
      </w:r>
      <w:r w:rsidR="00C1418F" w:rsidRPr="00C1418F">
        <w:rPr>
          <w:rStyle w:val="Incipit"/>
          <w:lang w:val="fr-FR"/>
        </w:rPr>
        <w:t>Benedicamus domino</w:t>
      </w:r>
      <w:r w:rsidRPr="008262EE">
        <w:rPr>
          <w:lang w:val="fr-FR"/>
        </w:rPr>
        <w:t xml:space="preserve"> </w:t>
      </w:r>
      <w:r w:rsidRPr="00EE485F">
        <w:rPr>
          <w:lang w:val="la-Latn"/>
        </w:rPr>
        <w:t>mentio dominic</w:t>
      </w:r>
      <w:r w:rsidR="006F1976" w:rsidRPr="001047B1">
        <w:rPr>
          <w:lang w:val="fr-FR"/>
        </w:rPr>
        <w:t>a</w:t>
      </w:r>
      <w:r w:rsidRPr="00EE485F">
        <w:rPr>
          <w:lang w:val="la-Latn"/>
        </w:rPr>
        <w:t>e non agitur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quia mat</w:t>
      </w:r>
      <w:r w:rsidRPr="008262EE">
        <w:rPr>
          <w:lang w:val="fr-FR"/>
        </w:rPr>
        <w:t>utina</w:t>
      </w:r>
      <w:r w:rsidRPr="00EE485F">
        <w:rPr>
          <w:lang w:val="la-Latn"/>
        </w:rPr>
        <w:t xml:space="preserve"> laus</w:t>
      </w:r>
      <w:r w:rsidRPr="008262EE">
        <w:rPr>
          <w:lang w:val="fr-FR"/>
        </w:rPr>
        <w:t xml:space="preserve"> </w:t>
      </w:r>
      <w:r w:rsidR="008559D1" w:rsidRPr="008262EE">
        <w:rPr>
          <w:lang w:val="fr-FR"/>
        </w:rPr>
        <w:t>[</w:t>
      </w:r>
      <w:r w:rsidRPr="008262EE">
        <w:rPr>
          <w:lang w:val="fr-FR"/>
        </w:rPr>
        <w:t>RP</w:t>
      </w:r>
      <w:r w:rsidR="008559D1" w:rsidRPr="008262EE">
        <w:rPr>
          <w:lang w:val="fr-FR"/>
        </w:rPr>
        <w:t>]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fr-FR"/>
        </w:rPr>
        <w:t>Canite tuba</w:t>
      </w:r>
      <w:r w:rsidRPr="008262EE">
        <w:rPr>
          <w:lang w:val="fr-FR"/>
        </w:rPr>
        <w:t xml:space="preserve"> </w:t>
      </w:r>
      <w:r w:rsidRPr="00EE485F">
        <w:rPr>
          <w:lang w:val="la-Latn"/>
        </w:rPr>
        <w:t xml:space="preserve">ad </w:t>
      </w:r>
      <w:r w:rsidRPr="008262EE">
        <w:rPr>
          <w:rStyle w:val="Ort"/>
          <w:lang w:val="fr-FR"/>
        </w:rPr>
        <w:t>sanctam Mariam</w:t>
      </w:r>
      <w:r w:rsidRPr="008262EE">
        <w:rPr>
          <w:lang w:val="fr-FR"/>
        </w:rPr>
        <w:t xml:space="preserve"> canitur et oratio dominicalis adiungitur</w:t>
      </w:r>
      <w:r w:rsidR="00C94F95" w:rsidRPr="008262EE">
        <w:rPr>
          <w:lang w:val="fr-FR"/>
        </w:rPr>
        <w:t>.</w:t>
      </w:r>
      <w:r w:rsidR="00A0625C">
        <w:rPr>
          <w:lang w:val="fr-FR"/>
        </w:rPr>
        <w:t xml:space="preserve"> </w:t>
      </w:r>
      <w:r w:rsidRPr="00907DF6">
        <w:rPr>
          <w:rStyle w:val="Time2"/>
          <w:lang w:val="it-IT"/>
        </w:rPr>
        <w:t>Ad processionem</w:t>
      </w:r>
      <w:r w:rsidRPr="008262EE">
        <w:rPr>
          <w:lang w:val="it-IT"/>
        </w:rPr>
        <w:t xml:space="preserve"> RPP </w:t>
      </w:r>
      <w:r w:rsidR="00C1418F" w:rsidRPr="00C1418F">
        <w:rPr>
          <w:rStyle w:val="Incipit"/>
          <w:lang w:val="it-IT"/>
        </w:rPr>
        <w:t>Virgo Israel</w:t>
      </w:r>
      <w:r w:rsidR="00AF24A8" w:rsidRPr="00EE485F">
        <w:rPr>
          <w:lang w:val="la-Latn"/>
        </w:rPr>
        <w:t>.</w:t>
      </w:r>
    </w:p>
    <w:p w:rsidR="001B39FE" w:rsidRDefault="00C73AE8" w:rsidP="00C10675">
      <w:pPr>
        <w:rPr>
          <w:lang w:val="la-Latn"/>
        </w:rPr>
      </w:pPr>
      <w:r w:rsidRPr="008262EE">
        <w:rPr>
          <w:rStyle w:val="Time1"/>
          <w:lang w:val="it-IT"/>
        </w:rPr>
        <w:t>Ad cursum</w:t>
      </w:r>
      <w:r w:rsidRPr="00EE485F">
        <w:rPr>
          <w:lang w:val="la-Latn"/>
        </w:rPr>
        <w:t xml:space="preserve"> sicut in vigilia natalis domini scriptum est</w:t>
      </w:r>
      <w:r w:rsidR="001B39FE">
        <w:rPr>
          <w:lang w:val="la-Latn"/>
        </w:rPr>
        <w:t>.</w:t>
      </w:r>
    </w:p>
    <w:p w:rsidR="001B39FE" w:rsidRDefault="00C73AE8" w:rsidP="00C10675">
      <w:pPr>
        <w:rPr>
          <w:lang w:val="la-Latn"/>
        </w:rPr>
      </w:pPr>
      <w:r w:rsidRPr="008262EE">
        <w:rPr>
          <w:rStyle w:val="Time1"/>
          <w:lang w:val="pt-PT"/>
        </w:rPr>
        <w:t>Ad priorem missam</w:t>
      </w:r>
      <w:r w:rsidRPr="00EE485F">
        <w:rPr>
          <w:lang w:val="la-Latn"/>
        </w:rPr>
        <w:t xml:space="preserve"> </w:t>
      </w:r>
      <w:r w:rsidR="008559D1" w:rsidRPr="00EE485F">
        <w:rPr>
          <w:lang w:val="la-Latn"/>
        </w:rPr>
        <w:t>[</w:t>
      </w:r>
      <w:r w:rsidRPr="00EE485F">
        <w:rPr>
          <w:lang w:val="la-Latn"/>
        </w:rPr>
        <w:t>de</w:t>
      </w:r>
      <w:r w:rsidR="008559D1" w:rsidRPr="00EE485F">
        <w:rPr>
          <w:lang w:val="la-Latn"/>
        </w:rPr>
        <w:t>]</w:t>
      </w:r>
      <w:r w:rsidRPr="00EE485F">
        <w:rPr>
          <w:lang w:val="la-Latn"/>
        </w:rPr>
        <w:t xml:space="preserve"> dominica</w:t>
      </w:r>
      <w:r w:rsidR="001B39FE">
        <w:rPr>
          <w:lang w:val="la-Latn"/>
        </w:rPr>
        <w:t>.</w:t>
      </w:r>
    </w:p>
    <w:p w:rsidR="00C1418F" w:rsidRPr="00C1418F" w:rsidRDefault="00C73AE8" w:rsidP="00C10675">
      <w:pPr>
        <w:rPr>
          <w:rStyle w:val="Incipit"/>
          <w:lang w:val="la-Latn"/>
        </w:rPr>
      </w:pPr>
      <w:r w:rsidRPr="008262EE">
        <w:rPr>
          <w:rStyle w:val="Time1"/>
          <w:lang w:val="la-Latn"/>
        </w:rPr>
        <w:t>Ad processionem</w:t>
      </w:r>
      <w:r w:rsidRPr="00EE485F">
        <w:rPr>
          <w:lang w:val="la-Latn"/>
        </w:rPr>
        <w:t xml:space="preserve"> in die</w:t>
      </w:r>
      <w:r w:rsidRPr="008262EE">
        <w:rPr>
          <w:lang w:val="la-Latn"/>
        </w:rPr>
        <w:t xml:space="preserve"> RPP </w:t>
      </w:r>
      <w:r w:rsidR="00C1418F" w:rsidRPr="00C1418F">
        <w:rPr>
          <w:rStyle w:val="Incipit"/>
          <w:lang w:val="la-Latn"/>
        </w:rPr>
        <w:t>Egredietur virga</w:t>
      </w:r>
      <w:r w:rsidRPr="008262EE">
        <w:rPr>
          <w:lang w:val="la-Latn"/>
        </w:rPr>
        <w:t xml:space="preserve"> </w:t>
      </w:r>
      <w:r w:rsidRPr="00EE485F">
        <w:rPr>
          <w:lang w:val="la-Latn"/>
        </w:rPr>
        <w:t>et</w:t>
      </w:r>
      <w:r w:rsidRPr="008262EE">
        <w:rPr>
          <w:lang w:val="la-Latn"/>
        </w:rPr>
        <w:t xml:space="preserve"> RPP </w:t>
      </w:r>
      <w:r w:rsidR="00C1418F" w:rsidRPr="00C1418F">
        <w:rPr>
          <w:rStyle w:val="Incipit"/>
          <w:lang w:val="la-Latn"/>
        </w:rPr>
        <w:t>Suscipe</w:t>
      </w:r>
      <w:r w:rsidRPr="008262EE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verbum</w:t>
      </w:r>
      <w:r w:rsidR="00C94F95" w:rsidRPr="008262EE">
        <w:rPr>
          <w:lang w:val="la-Latn"/>
        </w:rPr>
        <w:t xml:space="preserve">, </w:t>
      </w:r>
      <w:r w:rsidRPr="008262EE">
        <w:rPr>
          <w:lang w:val="la-Latn"/>
        </w:rPr>
        <w:t>si opus est</w:t>
      </w:r>
      <w:r w:rsidR="00C94F95" w:rsidRPr="008262EE">
        <w:rPr>
          <w:lang w:val="la-Latn"/>
        </w:rPr>
        <w:t xml:space="preserve">. </w:t>
      </w:r>
      <w:r w:rsidRPr="008262EE">
        <w:rPr>
          <w:lang w:val="la-Latn"/>
        </w:rPr>
        <w:t xml:space="preserve">Egrediendo de </w:t>
      </w:r>
      <w:r w:rsidRPr="001B63A5">
        <w:rPr>
          <w:rStyle w:val="Ort"/>
          <w:lang w:val="la-Latn"/>
        </w:rPr>
        <w:t>sancta Maria</w:t>
      </w:r>
      <w:r w:rsidRPr="008262EE">
        <w:rPr>
          <w:lang w:val="la-Latn"/>
        </w:rPr>
        <w:t xml:space="preserve"> canitur ad stationem: RPP </w:t>
      </w:r>
      <w:r w:rsidR="00C1418F" w:rsidRPr="00C1418F">
        <w:rPr>
          <w:rStyle w:val="Incipit"/>
          <w:lang w:val="la-Latn"/>
        </w:rPr>
        <w:t>Sanctificamini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cum</w:t>
      </w:r>
      <w:r w:rsidRPr="008262EE">
        <w:rPr>
          <w:lang w:val="la-Latn"/>
        </w:rPr>
        <w:t xml:space="preserve"> </w:t>
      </w:r>
      <w:r w:rsidRPr="00EE485F">
        <w:rPr>
          <w:lang w:val="la-Latn"/>
        </w:rPr>
        <w:t>reliquis</w:t>
      </w:r>
      <w:r w:rsidR="00C94F95" w:rsidRPr="008262EE">
        <w:rPr>
          <w:lang w:val="la-Latn"/>
        </w:rPr>
        <w:t xml:space="preserve">. </w:t>
      </w:r>
      <w:r w:rsidRPr="00EE485F">
        <w:rPr>
          <w:lang w:val="la-Latn"/>
        </w:rPr>
        <w:t xml:space="preserve">In </w:t>
      </w:r>
      <w:r w:rsidRPr="008262EE">
        <w:rPr>
          <w:rStyle w:val="Ort"/>
          <w:lang w:val="la-Latn"/>
        </w:rPr>
        <w:t>vestibulo</w:t>
      </w:r>
      <w:r w:rsidRPr="008262EE">
        <w:rPr>
          <w:lang w:val="la-Latn"/>
        </w:rPr>
        <w:t xml:space="preserve"> RPP </w:t>
      </w:r>
      <w:r w:rsidR="00C1418F" w:rsidRPr="00C1418F">
        <w:rPr>
          <w:rStyle w:val="Incipit"/>
          <w:lang w:val="la-Latn"/>
        </w:rPr>
        <w:t>Nascetur nobis</w:t>
      </w:r>
      <w:r w:rsidR="00C94F95" w:rsidRPr="008262EE">
        <w:rPr>
          <w:lang w:val="la-Latn"/>
        </w:rPr>
        <w:t xml:space="preserve">. </w:t>
      </w:r>
      <w:r w:rsidRPr="00EE485F">
        <w:rPr>
          <w:lang w:val="la-Latn"/>
        </w:rPr>
        <w:t>C</w:t>
      </w:r>
      <w:r w:rsidRPr="008262EE">
        <w:rPr>
          <w:lang w:val="la-Latn"/>
        </w:rPr>
        <w:t xml:space="preserve">P </w:t>
      </w:r>
      <w:r w:rsidR="00C1418F" w:rsidRPr="00C1418F">
        <w:rPr>
          <w:rStyle w:val="Incipit"/>
          <w:lang w:val="la-Latn"/>
        </w:rPr>
        <w:t>Paulus servus</w:t>
      </w:r>
      <w:r w:rsidR="00AF24A8" w:rsidRPr="008262EE">
        <w:rPr>
          <w:lang w:val="la-Latn"/>
        </w:rPr>
        <w:t>.</w:t>
      </w:r>
    </w:p>
    <w:p w:rsidR="00C73AE8" w:rsidRPr="00EE485F" w:rsidRDefault="00C73AE8" w:rsidP="00C10675">
      <w:pPr>
        <w:rPr>
          <w:lang w:val="la-Latn"/>
        </w:rPr>
      </w:pPr>
      <w:r w:rsidRPr="008262EE">
        <w:rPr>
          <w:rStyle w:val="Time1"/>
          <w:lang w:val="fr-FR"/>
        </w:rPr>
        <w:t>Ad missam</w:t>
      </w:r>
      <w:r w:rsidRPr="00EE485F">
        <w:rPr>
          <w:lang w:val="la-Latn"/>
        </w:rPr>
        <w:t xml:space="preserve"> </w:t>
      </w:r>
      <w:r w:rsidRPr="008262EE">
        <w:rPr>
          <w:rStyle w:val="Funktion"/>
          <w:lang w:val="fr-FR"/>
        </w:rPr>
        <w:t>diaconus</w:t>
      </w:r>
      <w:r w:rsidRPr="00EE485F">
        <w:rPr>
          <w:lang w:val="la-Latn"/>
        </w:rPr>
        <w:t xml:space="preserve"> dalmatica et </w:t>
      </w:r>
      <w:r w:rsidRPr="008262EE">
        <w:rPr>
          <w:rStyle w:val="Funktion"/>
          <w:lang w:val="fr-FR"/>
        </w:rPr>
        <w:t>subdiaconus</w:t>
      </w:r>
      <w:r w:rsidRPr="00EE485F">
        <w:rPr>
          <w:lang w:val="la-Latn"/>
        </w:rPr>
        <w:t xml:space="preserve"> tunica induitur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sed tamen</w:t>
      </w:r>
      <w:r w:rsidRPr="008262EE">
        <w:rPr>
          <w:lang w:val="fr-FR"/>
        </w:rPr>
        <w:t xml:space="preserve"> </w:t>
      </w:r>
      <w:r w:rsidR="008559D1" w:rsidRPr="008262EE">
        <w:rPr>
          <w:lang w:val="fr-FR"/>
        </w:rPr>
        <w:t>[</w:t>
      </w:r>
      <w:r w:rsidRPr="008262EE">
        <w:rPr>
          <w:lang w:val="fr-FR"/>
        </w:rPr>
        <w:t>GL</w:t>
      </w:r>
      <w:r w:rsidR="008559D1" w:rsidRPr="008262EE">
        <w:rPr>
          <w:lang w:val="fr-FR"/>
        </w:rPr>
        <w:t>]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fr-FR"/>
        </w:rPr>
        <w:t>Gloria in excelsis</w:t>
      </w:r>
      <w:r w:rsidRPr="008262EE">
        <w:rPr>
          <w:lang w:val="fr-FR"/>
        </w:rPr>
        <w:t xml:space="preserve"> </w:t>
      </w:r>
      <w:r w:rsidRPr="00EE485F">
        <w:rPr>
          <w:lang w:val="la-Latn"/>
        </w:rPr>
        <w:t>et</w:t>
      </w:r>
      <w:r w:rsidRPr="008262EE">
        <w:rPr>
          <w:lang w:val="fr-FR"/>
        </w:rPr>
        <w:t xml:space="preserve"> </w:t>
      </w:r>
      <w:r w:rsidR="008559D1" w:rsidRPr="008262EE">
        <w:rPr>
          <w:lang w:val="fr-FR"/>
        </w:rPr>
        <w:t>[</w:t>
      </w:r>
      <w:r w:rsidRPr="008262EE">
        <w:rPr>
          <w:lang w:val="fr-FR"/>
        </w:rPr>
        <w:t>IM</w:t>
      </w:r>
      <w:r w:rsidR="008559D1" w:rsidRPr="008262EE">
        <w:rPr>
          <w:lang w:val="fr-FR"/>
        </w:rPr>
        <w:t>]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fr-FR"/>
        </w:rPr>
        <w:t xml:space="preserve">Ite missa est </w:t>
      </w:r>
      <w:r w:rsidRPr="00EE485F">
        <w:rPr>
          <w:lang w:val="la-Latn"/>
        </w:rPr>
        <w:t>reticetur</w:t>
      </w:r>
      <w:r w:rsidR="00C94F95" w:rsidRPr="008262EE">
        <w:rPr>
          <w:lang w:val="fr-FR"/>
        </w:rPr>
        <w:t xml:space="preserve">. </w:t>
      </w:r>
      <w:r w:rsidR="00C87E3F" w:rsidRPr="008262EE">
        <w:rPr>
          <w:lang w:val="it-IT"/>
        </w:rPr>
        <w:t>(</w:t>
      </w:r>
      <w:r w:rsidR="00150D7F">
        <w:rPr>
          <w:lang w:val="it-IT"/>
        </w:rPr>
        <w:t>29a</w:t>
      </w:r>
      <w:r w:rsidR="00C87E3F" w:rsidRPr="008262EE">
        <w:rPr>
          <w:lang w:val="it-IT"/>
        </w:rPr>
        <w:t>)</w:t>
      </w:r>
      <w:r w:rsidRPr="008262EE">
        <w:rPr>
          <w:lang w:val="it-IT"/>
        </w:rPr>
        <w:t xml:space="preserve"> </w:t>
      </w:r>
      <w:r w:rsidR="008559D1" w:rsidRPr="008262EE">
        <w:rPr>
          <w:lang w:val="it-IT"/>
        </w:rPr>
        <w:t>[</w:t>
      </w:r>
      <w:r w:rsidRPr="008262EE">
        <w:rPr>
          <w:lang w:val="it-IT"/>
        </w:rPr>
        <w:t>AL</w:t>
      </w:r>
      <w:r w:rsidR="008559D1" w:rsidRPr="008262EE">
        <w:rPr>
          <w:lang w:val="it-IT"/>
        </w:rPr>
        <w:t>]</w:t>
      </w:r>
      <w:r w:rsidRPr="008262EE">
        <w:rPr>
          <w:lang w:val="it-IT"/>
        </w:rPr>
        <w:t xml:space="preserve"> </w:t>
      </w:r>
      <w:r w:rsidR="00C1418F" w:rsidRPr="00C1418F">
        <w:rPr>
          <w:rStyle w:val="Incipit"/>
          <w:lang w:val="it-IT"/>
        </w:rPr>
        <w:t>Alleluia</w:t>
      </w:r>
      <w:r w:rsidR="00C94F95" w:rsidRPr="00EE485F">
        <w:rPr>
          <w:lang w:val="la-Latn"/>
        </w:rPr>
        <w:t xml:space="preserve">. </w:t>
      </w:r>
      <w:r w:rsidR="008559D1" w:rsidRPr="008262EE">
        <w:rPr>
          <w:lang w:val="it-IT"/>
        </w:rPr>
        <w:t>[</w:t>
      </w:r>
      <w:r w:rsidRPr="008262EE">
        <w:rPr>
          <w:lang w:val="it-IT"/>
        </w:rPr>
        <w:t>ALV</w:t>
      </w:r>
      <w:r w:rsidR="008559D1" w:rsidRPr="008262EE">
        <w:rPr>
          <w:lang w:val="it-IT"/>
        </w:rPr>
        <w:t>]</w:t>
      </w:r>
      <w:r w:rsidRPr="008262EE">
        <w:rPr>
          <w:lang w:val="it-IT"/>
        </w:rPr>
        <w:t xml:space="preserve"> </w:t>
      </w:r>
      <w:r w:rsidR="00C1418F" w:rsidRPr="00C1418F">
        <w:rPr>
          <w:rStyle w:val="Incipit"/>
          <w:lang w:val="it-IT"/>
        </w:rPr>
        <w:t>Veni domine</w:t>
      </w:r>
      <w:r w:rsidR="00C94F95" w:rsidRPr="008262EE">
        <w:rPr>
          <w:lang w:val="it-IT"/>
        </w:rPr>
        <w:t xml:space="preserve">, </w:t>
      </w:r>
      <w:r w:rsidRPr="008262EE">
        <w:rPr>
          <w:lang w:val="it-IT"/>
        </w:rPr>
        <w:t>sicut ad priorem missam</w:t>
      </w:r>
      <w:r w:rsidR="00AF24A8" w:rsidRPr="008262EE">
        <w:rPr>
          <w:lang w:val="it-IT"/>
        </w:rPr>
        <w:t>.</w:t>
      </w:r>
    </w:p>
    <w:p w:rsidR="0061030E" w:rsidRPr="001B63A5" w:rsidRDefault="0061030E" w:rsidP="002948B5">
      <w:pPr>
        <w:pStyle w:val="berschrift1"/>
        <w:rPr>
          <w:lang w:val="it-IT"/>
        </w:rPr>
      </w:pPr>
      <w:r w:rsidRPr="001B63A5">
        <w:rPr>
          <w:lang w:val="it-IT"/>
        </w:rPr>
        <w:t>KOMMENTAR</w:t>
      </w:r>
    </w:p>
    <w:p w:rsidR="00C73AE8" w:rsidRPr="00EE485F" w:rsidRDefault="00C73AE8" w:rsidP="00C10675">
      <w:pPr>
        <w:rPr>
          <w:lang w:val="la-Latn"/>
        </w:rPr>
      </w:pPr>
      <w:r w:rsidRPr="00EE485F">
        <w:rPr>
          <w:lang w:val="la-Latn"/>
        </w:rPr>
        <w:t>Quando incipienda sit historia</w:t>
      </w:r>
      <w:r w:rsidRPr="008262EE">
        <w:rPr>
          <w:lang w:val="it-IT"/>
        </w:rPr>
        <w:t xml:space="preserve"> </w:t>
      </w:r>
      <w:r w:rsidR="008559D1" w:rsidRPr="008262EE">
        <w:rPr>
          <w:lang w:val="it-IT"/>
        </w:rPr>
        <w:t>[</w:t>
      </w:r>
      <w:r w:rsidRPr="008262EE">
        <w:rPr>
          <w:lang w:val="it-IT"/>
        </w:rPr>
        <w:t>RP</w:t>
      </w:r>
      <w:r w:rsidR="008559D1" w:rsidRPr="008262EE">
        <w:rPr>
          <w:lang w:val="it-IT"/>
        </w:rPr>
        <w:t>]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it-IT"/>
        </w:rPr>
        <w:t>Clama</w:t>
      </w:r>
      <w:r w:rsidR="00C94F95" w:rsidRPr="008262EE">
        <w:rPr>
          <w:lang w:val="it-IT"/>
        </w:rPr>
        <w:t xml:space="preserve">. </w:t>
      </w:r>
      <w:r w:rsidRPr="008262EE">
        <w:rPr>
          <w:lang w:val="it-IT"/>
        </w:rPr>
        <w:t xml:space="preserve">Haec historia in ea die </w:t>
      </w:r>
      <w:r w:rsidR="00A06818" w:rsidRPr="008262EE">
        <w:rPr>
          <w:lang w:val="it-IT"/>
        </w:rPr>
        <w:t xml:space="preserve">est </w:t>
      </w:r>
      <w:r w:rsidRPr="008262EE">
        <w:rPr>
          <w:rFonts w:eastAsia="Arial"/>
          <w:lang w:val="it-IT"/>
        </w:rPr>
        <w:t>(46) i</w:t>
      </w:r>
      <w:r w:rsidRPr="008262EE">
        <w:rPr>
          <w:lang w:val="it-IT"/>
        </w:rPr>
        <w:t>ncipienda</w:t>
      </w:r>
      <w:r w:rsidR="00C94F95" w:rsidRPr="008262EE">
        <w:rPr>
          <w:lang w:val="it-IT"/>
        </w:rPr>
        <w:t xml:space="preserve">, </w:t>
      </w:r>
      <w:r w:rsidRPr="008262EE">
        <w:rPr>
          <w:lang w:val="it-IT"/>
        </w:rPr>
        <w:t>quando in futura eiusdem diei octava nativitatis domini occurrerit vigilia</w:t>
      </w:r>
      <w:r w:rsidR="0061030E">
        <w:rPr>
          <w:lang w:val="it-IT"/>
        </w:rPr>
        <w:t>.</w:t>
      </w:r>
      <w:r w:rsidR="00C94F95" w:rsidRPr="008262EE">
        <w:rPr>
          <w:lang w:val="it-IT"/>
        </w:rPr>
        <w:t xml:space="preserve"> </w:t>
      </w:r>
      <w:r w:rsidR="0061030E">
        <w:rPr>
          <w:lang w:val="it-IT"/>
        </w:rPr>
        <w:t>V</w:t>
      </w:r>
      <w:r w:rsidRPr="008262EE">
        <w:rPr>
          <w:lang w:val="it-IT"/>
        </w:rPr>
        <w:t>erbi gratia</w:t>
      </w:r>
      <w:r w:rsidR="0061030E">
        <w:rPr>
          <w:lang w:val="it-IT"/>
        </w:rPr>
        <w:t>:</w:t>
      </w:r>
      <w:r w:rsidR="00C94F95" w:rsidRPr="008262EE">
        <w:rPr>
          <w:lang w:val="it-IT"/>
        </w:rPr>
        <w:t xml:space="preserve"> </w:t>
      </w:r>
      <w:r w:rsidRPr="008262EE">
        <w:rPr>
          <w:lang w:val="it-IT"/>
        </w:rPr>
        <w:t>si vigilia nativitatis in feria secunda venerit</w:t>
      </w:r>
      <w:r w:rsidR="00C94F95" w:rsidRPr="008262EE">
        <w:rPr>
          <w:lang w:val="it-IT"/>
        </w:rPr>
        <w:t xml:space="preserve">, </w:t>
      </w:r>
      <w:r w:rsidRPr="008262EE">
        <w:rPr>
          <w:lang w:val="it-IT"/>
        </w:rPr>
        <w:t xml:space="preserve">tunc in praecedentis </w:t>
      </w:r>
      <w:r w:rsidR="008D4CC2">
        <w:rPr>
          <w:lang w:val="it-IT"/>
        </w:rPr>
        <w:t>ebdomada</w:t>
      </w:r>
      <w:r w:rsidRPr="008262EE">
        <w:rPr>
          <w:lang w:val="it-IT"/>
        </w:rPr>
        <w:t>dae feria secunda</w:t>
      </w:r>
      <w:r w:rsidRPr="008262EE">
        <w:rPr>
          <w:rFonts w:eastAsia="Arial"/>
          <w:lang w:val="it-IT"/>
        </w:rPr>
        <w:t xml:space="preserve"> </w:t>
      </w:r>
      <w:r w:rsidRPr="008262EE">
        <w:rPr>
          <w:lang w:val="it-IT"/>
        </w:rPr>
        <w:t>incipitur</w:t>
      </w:r>
      <w:r w:rsidR="00C94F95" w:rsidRPr="008262EE">
        <w:rPr>
          <w:lang w:val="it-IT"/>
        </w:rPr>
        <w:t xml:space="preserve">, </w:t>
      </w:r>
      <w:r w:rsidRPr="008262EE">
        <w:rPr>
          <w:lang w:val="it-IT"/>
        </w:rPr>
        <w:t>id est</w:t>
      </w:r>
      <w:r w:rsidR="00C94F95" w:rsidRPr="008262EE">
        <w:rPr>
          <w:lang w:val="it-IT"/>
        </w:rPr>
        <w:t xml:space="preserve">, </w:t>
      </w:r>
      <w:r w:rsidRPr="008262EE">
        <w:rPr>
          <w:lang w:val="it-IT"/>
        </w:rPr>
        <w:t>post dominicam</w:t>
      </w:r>
      <w:r w:rsidR="00C94F95" w:rsidRPr="008262EE">
        <w:rPr>
          <w:lang w:val="it-IT"/>
        </w:rPr>
        <w:t xml:space="preserve">, </w:t>
      </w:r>
      <w:r w:rsidRPr="008262EE">
        <w:rPr>
          <w:lang w:val="it-IT"/>
        </w:rPr>
        <w:t xml:space="preserve">in qua canitur historia </w:t>
      </w:r>
      <w:r w:rsidR="008559D1" w:rsidRPr="008262EE">
        <w:rPr>
          <w:lang w:val="it-IT"/>
        </w:rPr>
        <w:t>[</w:t>
      </w:r>
      <w:r w:rsidRPr="008262EE">
        <w:rPr>
          <w:lang w:val="it-IT"/>
        </w:rPr>
        <w:t>RP</w:t>
      </w:r>
      <w:r w:rsidR="008559D1" w:rsidRPr="008262EE">
        <w:rPr>
          <w:lang w:val="it-IT"/>
        </w:rPr>
        <w:t>]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it-IT"/>
        </w:rPr>
        <w:t>Ecce apparebit</w:t>
      </w:r>
      <w:r w:rsidR="00AF24A8" w:rsidRPr="00EE485F">
        <w:rPr>
          <w:lang w:val="la-Latn"/>
        </w:rPr>
        <w:t>.</w:t>
      </w:r>
      <w:r w:rsidR="0061030E">
        <w:rPr>
          <w:lang w:val="it-IT"/>
        </w:rPr>
        <w:t xml:space="preserve"> </w:t>
      </w:r>
      <w:r w:rsidRPr="008262EE">
        <w:rPr>
          <w:lang w:val="it-IT"/>
        </w:rPr>
        <w:t>Si in tertia feria vigilia venerit</w:t>
      </w:r>
      <w:r w:rsidR="00C94F95" w:rsidRPr="008262EE">
        <w:rPr>
          <w:lang w:val="it-IT"/>
        </w:rPr>
        <w:t xml:space="preserve">, </w:t>
      </w:r>
      <w:r w:rsidRPr="008262EE">
        <w:rPr>
          <w:lang w:val="it-IT"/>
        </w:rPr>
        <w:t>item in praecedenti feria tertia inc</w:t>
      </w:r>
      <w:r w:rsidR="0061030E">
        <w:rPr>
          <w:lang w:val="it-IT"/>
        </w:rPr>
        <w:t>h</w:t>
      </w:r>
      <w:r w:rsidRPr="008262EE">
        <w:rPr>
          <w:lang w:val="it-IT"/>
        </w:rPr>
        <w:t xml:space="preserve">oatur et ita </w:t>
      </w:r>
      <w:r w:rsidRPr="008262EE">
        <w:rPr>
          <w:lang w:val="it-IT"/>
        </w:rPr>
        <w:lastRenderedPageBreak/>
        <w:t>per ordinem usque in sabbatum</w:t>
      </w:r>
      <w:r w:rsidR="00C94F95" w:rsidRPr="008262EE">
        <w:rPr>
          <w:lang w:val="it-IT"/>
        </w:rPr>
        <w:t xml:space="preserve">. </w:t>
      </w:r>
      <w:r w:rsidRPr="008262EE">
        <w:rPr>
          <w:lang w:val="it-IT"/>
        </w:rPr>
        <w:t>Quod si vigilia in sabbato occurrerit</w:t>
      </w:r>
      <w:r w:rsidR="00C94F95" w:rsidRPr="008262EE">
        <w:rPr>
          <w:lang w:val="it-IT"/>
        </w:rPr>
        <w:t xml:space="preserve">, </w:t>
      </w:r>
      <w:r w:rsidRPr="008262EE">
        <w:rPr>
          <w:lang w:val="it-IT"/>
        </w:rPr>
        <w:t>in praecedenti sabbato non incipitur</w:t>
      </w:r>
      <w:r w:rsidR="00C94F95" w:rsidRPr="008262EE">
        <w:rPr>
          <w:lang w:val="it-IT"/>
        </w:rPr>
        <w:t xml:space="preserve">, </w:t>
      </w:r>
      <w:r w:rsidRPr="008262EE">
        <w:rPr>
          <w:lang w:val="it-IT"/>
        </w:rPr>
        <w:t xml:space="preserve">sed in feria </w:t>
      </w:r>
      <w:r w:rsidRPr="00EE485F">
        <w:rPr>
          <w:lang w:val="la-Latn"/>
        </w:rPr>
        <w:t>secunda</w:t>
      </w:r>
      <w:r w:rsidRPr="00EE485F">
        <w:rPr>
          <w:rFonts w:eastAsia="Arial"/>
          <w:lang w:val="la-Latn"/>
        </w:rPr>
        <w:t xml:space="preserve"> </w:t>
      </w:r>
      <w:r w:rsidRPr="00EE485F">
        <w:rPr>
          <w:lang w:val="la-Latn"/>
        </w:rPr>
        <w:t>post h</w:t>
      </w:r>
      <w:r w:rsidRPr="008262EE">
        <w:rPr>
          <w:lang w:val="it-IT"/>
        </w:rPr>
        <w:t>i</w:t>
      </w:r>
      <w:r w:rsidRPr="00EE485F">
        <w:rPr>
          <w:lang w:val="la-Latn"/>
        </w:rPr>
        <w:t>storiam</w:t>
      </w:r>
      <w:r w:rsidRPr="008262EE">
        <w:rPr>
          <w:lang w:val="it-IT"/>
        </w:rPr>
        <w:t xml:space="preserve"> </w:t>
      </w:r>
      <w:r w:rsidR="008559D1" w:rsidRPr="008262EE">
        <w:rPr>
          <w:lang w:val="it-IT"/>
        </w:rPr>
        <w:t>[</w:t>
      </w:r>
      <w:r w:rsidRPr="008262EE">
        <w:rPr>
          <w:lang w:val="it-IT"/>
        </w:rPr>
        <w:t>RP</w:t>
      </w:r>
      <w:r w:rsidR="008559D1" w:rsidRPr="008262EE">
        <w:rPr>
          <w:lang w:val="it-IT"/>
        </w:rPr>
        <w:t>]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it-IT"/>
        </w:rPr>
        <w:t>Canite tuba</w:t>
      </w:r>
      <w:r w:rsidR="00C94F95" w:rsidRPr="00EE485F">
        <w:rPr>
          <w:lang w:val="la-Latn"/>
        </w:rPr>
        <w:t xml:space="preserve">. </w:t>
      </w:r>
      <w:r w:rsidRPr="008262EE">
        <w:rPr>
          <w:lang w:val="it-IT"/>
        </w:rPr>
        <w:t>Si vero vigilia in dominica occurrit</w:t>
      </w:r>
      <w:r w:rsidR="00C94F95" w:rsidRPr="008262EE">
        <w:rPr>
          <w:lang w:val="it-IT"/>
        </w:rPr>
        <w:t xml:space="preserve">, </w:t>
      </w:r>
      <w:r w:rsidR="008559D1" w:rsidRPr="008262EE">
        <w:rPr>
          <w:lang w:val="it-IT"/>
        </w:rPr>
        <w:t>[</w:t>
      </w:r>
      <w:r w:rsidRPr="008262EE">
        <w:rPr>
          <w:lang w:val="it-IT"/>
        </w:rPr>
        <w:t>RP</w:t>
      </w:r>
      <w:r w:rsidR="008559D1" w:rsidRPr="008262EE">
        <w:rPr>
          <w:lang w:val="it-IT"/>
        </w:rPr>
        <w:t>]</w:t>
      </w:r>
      <w:r w:rsidRPr="008262EE">
        <w:rPr>
          <w:lang w:val="it-IT"/>
        </w:rPr>
        <w:t xml:space="preserve"> </w:t>
      </w:r>
      <w:r w:rsidR="00C1418F" w:rsidRPr="00C1418F">
        <w:rPr>
          <w:rStyle w:val="Incipit"/>
          <w:lang w:val="it-IT"/>
        </w:rPr>
        <w:t>Clama</w:t>
      </w:r>
      <w:r w:rsidRPr="008262EE">
        <w:rPr>
          <w:lang w:val="it-IT"/>
        </w:rPr>
        <w:t xml:space="preserve"> incipitur in feria secunda</w:t>
      </w:r>
      <w:r w:rsidRPr="008262EE">
        <w:rPr>
          <w:rFonts w:eastAsia="Arial"/>
          <w:lang w:val="it-IT"/>
        </w:rPr>
        <w:t xml:space="preserve"> </w:t>
      </w:r>
      <w:r w:rsidRPr="008262EE">
        <w:rPr>
          <w:lang w:val="it-IT"/>
        </w:rPr>
        <w:t xml:space="preserve">post historiam </w:t>
      </w:r>
      <w:r w:rsidR="008559D1" w:rsidRPr="008262EE">
        <w:rPr>
          <w:lang w:val="it-IT"/>
        </w:rPr>
        <w:t>[</w:t>
      </w:r>
      <w:r w:rsidRPr="008262EE">
        <w:rPr>
          <w:lang w:val="it-IT"/>
        </w:rPr>
        <w:t>RP</w:t>
      </w:r>
      <w:r w:rsidR="008559D1" w:rsidRPr="008262EE">
        <w:rPr>
          <w:lang w:val="it-IT"/>
        </w:rPr>
        <w:t>]</w:t>
      </w:r>
      <w:r w:rsidRPr="008262EE">
        <w:rPr>
          <w:lang w:val="it-IT"/>
        </w:rPr>
        <w:t xml:space="preserve"> </w:t>
      </w:r>
      <w:r w:rsidR="00C1418F" w:rsidRPr="00C1418F">
        <w:rPr>
          <w:rStyle w:val="Incipit"/>
          <w:lang w:val="it-IT"/>
        </w:rPr>
        <w:t>Ecce apparebit</w:t>
      </w:r>
      <w:r w:rsidR="00C94F95" w:rsidRPr="00EE485F">
        <w:rPr>
          <w:lang w:val="la-Latn"/>
        </w:rPr>
        <w:t xml:space="preserve">. </w:t>
      </w:r>
      <w:r w:rsidRPr="008262EE">
        <w:rPr>
          <w:lang w:val="la-Latn"/>
        </w:rPr>
        <w:t>In quacumque autem die</w:t>
      </w:r>
      <w:r w:rsidRPr="00EE485F">
        <w:rPr>
          <w:lang w:val="la-Latn"/>
        </w:rPr>
        <w:t xml:space="preserve"> inc</w:t>
      </w:r>
      <w:r w:rsidR="003A27D9" w:rsidRPr="001B63A5">
        <w:rPr>
          <w:lang w:val="la-Latn"/>
        </w:rPr>
        <w:t>h</w:t>
      </w:r>
      <w:r w:rsidRPr="00EE485F">
        <w:rPr>
          <w:lang w:val="la-Latn"/>
        </w:rPr>
        <w:t>oatur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in ea quoque die matutina laus eiusdem</w:t>
      </w:r>
      <w:r w:rsidRPr="008262EE">
        <w:rPr>
          <w:lang w:val="la-Latn"/>
        </w:rPr>
        <w:t xml:space="preserve"> feriae </w:t>
      </w:r>
      <w:r w:rsidRPr="00EE485F">
        <w:rPr>
          <w:lang w:val="la-Latn"/>
        </w:rPr>
        <w:t xml:space="preserve">simul incipitur </w:t>
      </w:r>
      <w:r w:rsidR="00C87E3F" w:rsidRPr="00EE485F">
        <w:rPr>
          <w:lang w:val="la-Latn"/>
        </w:rPr>
        <w:t>(</w:t>
      </w:r>
      <w:r w:rsidR="00150D7F" w:rsidRPr="001B63A5">
        <w:rPr>
          <w:lang w:val="la-Latn"/>
        </w:rPr>
        <w:t>29b</w:t>
      </w:r>
      <w:r w:rsidR="00C87E3F" w:rsidRPr="00EE485F">
        <w:rPr>
          <w:lang w:val="la-Latn"/>
        </w:rPr>
        <w:t>)</w:t>
      </w:r>
      <w:r w:rsidRPr="00EE485F">
        <w:rPr>
          <w:lang w:val="la-Latn"/>
        </w:rPr>
        <w:t xml:space="preserve"> et non prius</w:t>
      </w:r>
      <w:r w:rsidR="00DA102D" w:rsidRPr="001B63A5">
        <w:rPr>
          <w:lang w:val="la-Latn"/>
        </w:rPr>
        <w:t>.</w:t>
      </w:r>
      <w:r w:rsidR="00C94F95" w:rsidRPr="00EE485F">
        <w:rPr>
          <w:lang w:val="la-Latn"/>
        </w:rPr>
        <w:t xml:space="preserve"> </w:t>
      </w:r>
      <w:r w:rsidR="00DA102D" w:rsidRPr="001B63A5">
        <w:rPr>
          <w:lang w:val="la-Latn"/>
        </w:rPr>
        <w:t>V</w:t>
      </w:r>
      <w:r w:rsidRPr="00EE485F">
        <w:rPr>
          <w:lang w:val="la-Latn"/>
        </w:rPr>
        <w:t>erbi gratia</w:t>
      </w:r>
      <w:r w:rsidR="00DA102D" w:rsidRPr="001B63A5">
        <w:rPr>
          <w:lang w:val="la-Latn"/>
        </w:rPr>
        <w:t>:</w:t>
      </w:r>
      <w:r w:rsidR="00C94F95" w:rsidRPr="00EE485F">
        <w:rPr>
          <w:lang w:val="la-Latn"/>
        </w:rPr>
        <w:t xml:space="preserve"> </w:t>
      </w:r>
      <w:r w:rsidRPr="00EE485F">
        <w:rPr>
          <w:lang w:val="la-Latn"/>
        </w:rPr>
        <w:t xml:space="preserve">si </w:t>
      </w:r>
      <w:r w:rsidR="008559D1" w:rsidRPr="008262EE">
        <w:rPr>
          <w:lang w:val="la-Latn"/>
        </w:rPr>
        <w:t>[</w:t>
      </w:r>
      <w:r w:rsidRPr="008262EE">
        <w:rPr>
          <w:lang w:val="la-Latn"/>
        </w:rPr>
        <w:t>RP</w:t>
      </w:r>
      <w:r w:rsidR="008559D1" w:rsidRPr="008262EE">
        <w:rPr>
          <w:lang w:val="la-Latn"/>
        </w:rPr>
        <w:t>]</w:t>
      </w:r>
      <w:r w:rsidRPr="008262EE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Clama</w:t>
      </w:r>
      <w:r w:rsidR="00C1418F" w:rsidRPr="001B63A5">
        <w:rPr>
          <w:lang w:val="la-Latn"/>
        </w:rPr>
        <w:t xml:space="preserve"> </w:t>
      </w:r>
      <w:r w:rsidRPr="00EE485F">
        <w:rPr>
          <w:lang w:val="la-Latn"/>
        </w:rPr>
        <w:t xml:space="preserve">in feria </w:t>
      </w:r>
      <w:r w:rsidRPr="008262EE">
        <w:rPr>
          <w:lang w:val="la-Latn"/>
        </w:rPr>
        <w:t>tertia inci</w:t>
      </w:r>
      <w:r w:rsidRPr="00EE485F">
        <w:rPr>
          <w:lang w:val="la-Latn"/>
        </w:rPr>
        <w:t>pitur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simul matutina laus</w:t>
      </w:r>
      <w:r w:rsidRPr="008262EE">
        <w:rPr>
          <w:lang w:val="la-Latn"/>
        </w:rPr>
        <w:t xml:space="preserve"> </w:t>
      </w:r>
      <w:r w:rsidR="008559D1" w:rsidRPr="008262EE">
        <w:rPr>
          <w:lang w:val="la-Latn"/>
        </w:rPr>
        <w:t>[</w:t>
      </w:r>
      <w:r w:rsidR="00D21DAF" w:rsidRPr="001B63A5">
        <w:rPr>
          <w:lang w:val="la-Latn"/>
        </w:rPr>
        <w:t>AN</w:t>
      </w:r>
      <w:r w:rsidR="008559D1" w:rsidRPr="008262EE">
        <w:rPr>
          <w:lang w:val="la-Latn"/>
        </w:rPr>
        <w:t>]</w:t>
      </w:r>
      <w:r w:rsidRPr="00EE485F">
        <w:rPr>
          <w:lang w:val="la-Latn"/>
        </w:rPr>
        <w:t xml:space="preserve"> </w:t>
      </w:r>
      <w:r w:rsidR="00C1418F" w:rsidRPr="001B63A5">
        <w:rPr>
          <w:rStyle w:val="Incipit"/>
          <w:lang w:val="la-Latn"/>
        </w:rPr>
        <w:t>Rorate caeli</w:t>
      </w:r>
      <w:r w:rsidR="00150D7F" w:rsidRPr="001B63A5">
        <w:rPr>
          <w:lang w:val="la-Latn"/>
        </w:rPr>
        <w:t xml:space="preserve"> </w:t>
      </w:r>
      <w:r w:rsidRPr="00EE485F">
        <w:rPr>
          <w:lang w:val="la-Latn"/>
        </w:rPr>
        <w:t>et tunc matutina laus feri</w:t>
      </w:r>
      <w:r w:rsidRPr="001B63A5">
        <w:rPr>
          <w:lang w:val="la-Latn"/>
        </w:rPr>
        <w:t>ae</w:t>
      </w:r>
      <w:r w:rsidRPr="00EE485F">
        <w:rPr>
          <w:lang w:val="la-Latn"/>
        </w:rPr>
        <w:t xml:space="preserve"> </w:t>
      </w:r>
      <w:r w:rsidRPr="001B63A5">
        <w:rPr>
          <w:lang w:val="la-Latn"/>
        </w:rPr>
        <w:t>secundae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id est</w:t>
      </w:r>
      <w:r w:rsidR="00C94F95" w:rsidRPr="00EE485F">
        <w:rPr>
          <w:lang w:val="la-Latn"/>
        </w:rPr>
        <w:t xml:space="preserve">, </w:t>
      </w:r>
      <w:r w:rsidR="008559D1" w:rsidRPr="001B63A5">
        <w:rPr>
          <w:lang w:val="la-Latn"/>
        </w:rPr>
        <w:t>[</w:t>
      </w:r>
      <w:r w:rsidR="00D21DAF" w:rsidRPr="001B63A5">
        <w:rPr>
          <w:lang w:val="la-Latn"/>
        </w:rPr>
        <w:t>AN</w:t>
      </w:r>
      <w:r w:rsidR="008559D1" w:rsidRPr="001B63A5">
        <w:rPr>
          <w:lang w:val="la-Latn"/>
        </w:rPr>
        <w:t>]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Ecce veniet dominus</w:t>
      </w:r>
      <w:r w:rsidR="00C94F95" w:rsidRPr="008262EE">
        <w:rPr>
          <w:lang w:val="la-Latn"/>
        </w:rPr>
        <w:t xml:space="preserve">, </w:t>
      </w:r>
      <w:r w:rsidRPr="008262EE">
        <w:rPr>
          <w:lang w:val="la-Latn"/>
        </w:rPr>
        <w:t>in futura feria secunda differtur et ita de reliquis</w:t>
      </w:r>
      <w:r w:rsidR="00C94F95" w:rsidRPr="008262EE">
        <w:rPr>
          <w:lang w:val="la-Latn"/>
        </w:rPr>
        <w:t xml:space="preserve">, </w:t>
      </w:r>
      <w:r w:rsidRPr="008262EE">
        <w:rPr>
          <w:lang w:val="la-Latn"/>
        </w:rPr>
        <w:t xml:space="preserve">nisi de matutina laude </w:t>
      </w:r>
      <w:r w:rsidR="008559D1" w:rsidRPr="008262EE">
        <w:rPr>
          <w:lang w:val="la-Latn"/>
        </w:rPr>
        <w:t>[</w:t>
      </w:r>
      <w:r w:rsidR="00D21DAF" w:rsidRPr="001B63A5">
        <w:rPr>
          <w:lang w:val="la-Latn"/>
        </w:rPr>
        <w:t>AN</w:t>
      </w:r>
      <w:r w:rsidR="008559D1" w:rsidRPr="008262EE">
        <w:rPr>
          <w:lang w:val="la-Latn"/>
        </w:rPr>
        <w:t>]</w:t>
      </w:r>
      <w:r w:rsidRPr="008262EE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Intuemini</w:t>
      </w:r>
      <w:r w:rsidR="00C94F95" w:rsidRPr="008262EE">
        <w:rPr>
          <w:lang w:val="la-Latn"/>
        </w:rPr>
        <w:t xml:space="preserve">, </w:t>
      </w:r>
      <w:r w:rsidRPr="00EE485F">
        <w:rPr>
          <w:lang w:val="la-Latn"/>
        </w:rPr>
        <w:t>qu</w:t>
      </w:r>
      <w:r w:rsidRPr="008262EE">
        <w:rPr>
          <w:lang w:val="la-Latn"/>
        </w:rPr>
        <w:t xml:space="preserve">ae </w:t>
      </w:r>
      <w:r w:rsidRPr="00EE485F">
        <w:rPr>
          <w:lang w:val="la-Latn"/>
        </w:rPr>
        <w:t>sola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ut pr</w:t>
      </w:r>
      <w:r w:rsidRPr="008262EE">
        <w:rPr>
          <w:lang w:val="la-Latn"/>
        </w:rPr>
        <w:t>a</w:t>
      </w:r>
      <w:r w:rsidRPr="00EE485F">
        <w:rPr>
          <w:lang w:val="la-Latn"/>
        </w:rPr>
        <w:t>edictum est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anticipatur</w:t>
      </w:r>
      <w:r w:rsidRPr="008262EE">
        <w:rPr>
          <w:lang w:val="la-Latn"/>
        </w:rPr>
        <w:t xml:space="preserve"> </w:t>
      </w:r>
      <w:r w:rsidRPr="00EE485F">
        <w:rPr>
          <w:lang w:val="la-Latn"/>
        </w:rPr>
        <w:t>ante h</w:t>
      </w:r>
      <w:r w:rsidRPr="008262EE">
        <w:rPr>
          <w:lang w:val="la-Latn"/>
        </w:rPr>
        <w:t>i</w:t>
      </w:r>
      <w:r w:rsidRPr="00EE485F">
        <w:rPr>
          <w:lang w:val="la-Latn"/>
        </w:rPr>
        <w:t>storiam</w:t>
      </w:r>
      <w:r w:rsidRPr="008262EE">
        <w:rPr>
          <w:lang w:val="la-Latn"/>
        </w:rPr>
        <w:t xml:space="preserve"> </w:t>
      </w:r>
      <w:r w:rsidR="008559D1" w:rsidRPr="008262EE">
        <w:rPr>
          <w:lang w:val="la-Latn"/>
        </w:rPr>
        <w:t>[</w:t>
      </w:r>
      <w:r w:rsidRPr="008262EE">
        <w:rPr>
          <w:lang w:val="la-Latn"/>
        </w:rPr>
        <w:t>RP</w:t>
      </w:r>
      <w:r w:rsidR="008559D1" w:rsidRPr="008262EE">
        <w:rPr>
          <w:lang w:val="la-Latn"/>
        </w:rPr>
        <w:t>]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Clama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quando vigilia domini in sabbato occurrit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Quandocumque autem eadem h</w:t>
      </w:r>
      <w:r w:rsidRPr="008262EE">
        <w:rPr>
          <w:lang w:val="la-Latn"/>
        </w:rPr>
        <w:t>i</w:t>
      </w:r>
      <w:r w:rsidRPr="00EE485F">
        <w:rPr>
          <w:lang w:val="la-Latn"/>
        </w:rPr>
        <w:t>storia incipitur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tunc in priori tant</w:t>
      </w:r>
      <w:r w:rsidRPr="008262EE">
        <w:rPr>
          <w:lang w:val="la-Latn"/>
        </w:rPr>
        <w:t>u</w:t>
      </w:r>
      <w:r w:rsidRPr="00EE485F">
        <w:rPr>
          <w:lang w:val="la-Latn"/>
        </w:rPr>
        <w:t>m vespera</w:t>
      </w:r>
      <w:r w:rsidRPr="008262EE">
        <w:rPr>
          <w:lang w:val="la-Latn"/>
        </w:rPr>
        <w:t xml:space="preserve"> RP </w:t>
      </w:r>
      <w:r w:rsidR="00C1418F" w:rsidRPr="00C1418F">
        <w:rPr>
          <w:rStyle w:val="Incipit"/>
          <w:lang w:val="la-Latn"/>
        </w:rPr>
        <w:t>Festina ne tardaveris</w:t>
      </w:r>
      <w:r w:rsidRPr="008262EE">
        <w:rPr>
          <w:lang w:val="la-Latn"/>
        </w:rPr>
        <w:t xml:space="preserve"> canitur</w:t>
      </w:r>
      <w:r w:rsidR="00C94F95" w:rsidRPr="008262EE">
        <w:rPr>
          <w:lang w:val="la-Latn"/>
        </w:rPr>
        <w:t xml:space="preserve">, </w:t>
      </w:r>
      <w:r w:rsidRPr="008262EE">
        <w:rPr>
          <w:lang w:val="la-Latn"/>
        </w:rPr>
        <w:t>nisi in feria secunda</w:t>
      </w:r>
      <w:r w:rsidRPr="008262EE">
        <w:rPr>
          <w:rFonts w:eastAsia="Arial"/>
          <w:lang w:val="la-Latn"/>
        </w:rPr>
        <w:t xml:space="preserve"> </w:t>
      </w:r>
      <w:r w:rsidRPr="008262EE">
        <w:rPr>
          <w:lang w:val="la-Latn"/>
        </w:rPr>
        <w:t>incipiatur</w:t>
      </w:r>
      <w:r w:rsidR="00C94F95" w:rsidRPr="008262EE">
        <w:rPr>
          <w:lang w:val="la-Latn"/>
        </w:rPr>
        <w:t xml:space="preserve">. </w:t>
      </w:r>
      <w:r w:rsidRPr="008262EE">
        <w:rPr>
          <w:lang w:val="la-Latn"/>
        </w:rPr>
        <w:t>Haec historia semel finita iterum incipitur</w:t>
      </w:r>
      <w:r w:rsidR="00C94F95" w:rsidRPr="008262EE">
        <w:rPr>
          <w:lang w:val="la-Latn"/>
        </w:rPr>
        <w:t xml:space="preserve">, </w:t>
      </w:r>
      <w:r w:rsidRPr="008262EE">
        <w:rPr>
          <w:lang w:val="la-Latn"/>
        </w:rPr>
        <w:t>sed in die novissimo canitur de ea</w:t>
      </w:r>
      <w:r w:rsidR="00C94F95" w:rsidRPr="008262EE">
        <w:rPr>
          <w:lang w:val="la-Latn"/>
        </w:rPr>
        <w:t xml:space="preserve">, </w:t>
      </w:r>
      <w:r w:rsidRPr="008262EE">
        <w:rPr>
          <w:lang w:val="la-Latn"/>
        </w:rPr>
        <w:t xml:space="preserve">ut tertium sit </w:t>
      </w:r>
      <w:r w:rsidR="008559D1" w:rsidRPr="008262EE">
        <w:rPr>
          <w:lang w:val="la-Latn"/>
        </w:rPr>
        <w:t>[</w:t>
      </w:r>
      <w:r w:rsidRPr="008262EE">
        <w:rPr>
          <w:lang w:val="la-Latn"/>
        </w:rPr>
        <w:t>RP</w:t>
      </w:r>
      <w:r w:rsidR="008559D1" w:rsidRPr="008262EE">
        <w:rPr>
          <w:lang w:val="la-Latn"/>
        </w:rPr>
        <w:t>]</w:t>
      </w:r>
      <w:r w:rsidRPr="008262EE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Radix Iesse</w:t>
      </w:r>
      <w:r w:rsidR="00AF24A8" w:rsidRPr="00EE485F">
        <w:rPr>
          <w:lang w:val="la-Latn"/>
        </w:rPr>
        <w:t>.</w:t>
      </w:r>
    </w:p>
    <w:p w:rsidR="00C73AE8" w:rsidRPr="001B63A5" w:rsidRDefault="00DA102D" w:rsidP="002948B5">
      <w:pPr>
        <w:pStyle w:val="berschrift1"/>
        <w:rPr>
          <w:lang w:val="la-Latn"/>
        </w:rPr>
      </w:pPr>
      <w:r w:rsidRPr="001B63A5">
        <w:rPr>
          <w:lang w:val="la-Latn"/>
        </w:rPr>
        <w:t xml:space="preserve">IN PROXIMA </w:t>
      </w:r>
      <w:r w:rsidR="008D4CC2" w:rsidRPr="001B63A5">
        <w:rPr>
          <w:lang w:val="la-Latn"/>
        </w:rPr>
        <w:t>EBDOMADA</w:t>
      </w:r>
      <w:r w:rsidRPr="001B63A5">
        <w:rPr>
          <w:lang w:val="la-Latn"/>
        </w:rPr>
        <w:t>DA NATALIS DOMINI</w:t>
      </w:r>
    </w:p>
    <w:p w:rsidR="00C1418F" w:rsidRPr="00C1418F" w:rsidRDefault="00E352DC" w:rsidP="00C10675">
      <w:pPr>
        <w:rPr>
          <w:rStyle w:val="Incipit"/>
          <w:lang w:val="la-Latn"/>
        </w:rPr>
      </w:pPr>
      <w:r w:rsidRPr="00EE485F">
        <w:rPr>
          <w:rStyle w:val="Time1"/>
          <w:lang w:val="la-Latn"/>
        </w:rPr>
        <w:t>[Ad matutin</w:t>
      </w:r>
      <w:r w:rsidR="00DA102D" w:rsidRPr="001B63A5">
        <w:rPr>
          <w:rStyle w:val="Time1"/>
          <w:lang w:val="la-Latn"/>
        </w:rPr>
        <w:t>um</w:t>
      </w:r>
      <w:r w:rsidRPr="00EE485F">
        <w:rPr>
          <w:rStyle w:val="Time1"/>
          <w:lang w:val="la-Latn"/>
        </w:rPr>
        <w:t>]</w:t>
      </w:r>
      <w:r w:rsidR="00C73AE8" w:rsidRPr="00EE485F">
        <w:rPr>
          <w:lang w:val="la-Latn"/>
        </w:rPr>
        <w:t xml:space="preserve"> INV </w:t>
      </w:r>
      <w:r w:rsidR="00C1418F" w:rsidRPr="00C1418F">
        <w:rPr>
          <w:rStyle w:val="Incipit"/>
          <w:lang w:val="la-Latn"/>
        </w:rPr>
        <w:t>Surgite vigilemus</w:t>
      </w:r>
      <w:r w:rsidR="00C94F95" w:rsidRPr="00EE485F">
        <w:rPr>
          <w:lang w:val="la-Latn"/>
        </w:rPr>
        <w:t xml:space="preserve">, </w:t>
      </w:r>
      <w:r w:rsidR="00C73AE8" w:rsidRPr="00EE485F">
        <w:rPr>
          <w:lang w:val="la-Latn"/>
        </w:rPr>
        <w:t>q</w:t>
      </w:r>
      <w:r w:rsidR="00C73AE8" w:rsidRPr="008262EE">
        <w:rPr>
          <w:lang w:val="la-Latn"/>
        </w:rPr>
        <w:t>u</w:t>
      </w:r>
      <w:r w:rsidR="00C73AE8" w:rsidRPr="00EE485F">
        <w:rPr>
          <w:lang w:val="la-Latn"/>
        </w:rPr>
        <w:t>od co</w:t>
      </w:r>
      <w:r w:rsidR="00DA102D" w:rsidRPr="001B63A5">
        <w:rPr>
          <w:lang w:val="la-Latn"/>
        </w:rPr>
        <w:t>t</w:t>
      </w:r>
      <w:r w:rsidR="00C73AE8" w:rsidRPr="00EE485F">
        <w:rPr>
          <w:lang w:val="la-Latn"/>
        </w:rPr>
        <w:t>tidie in privatis diebus usque in vigiliam nativitatis domini est canendum</w:t>
      </w:r>
      <w:r w:rsidR="00C94F95" w:rsidRPr="00EE485F">
        <w:rPr>
          <w:lang w:val="la-Latn"/>
        </w:rPr>
        <w:t xml:space="preserve">. </w:t>
      </w:r>
      <w:r w:rsidR="008559D1" w:rsidRPr="008262EE">
        <w:rPr>
          <w:lang w:val="it-IT"/>
        </w:rPr>
        <w:t>[</w:t>
      </w:r>
      <w:r w:rsidR="00C73AE8" w:rsidRPr="008262EE">
        <w:rPr>
          <w:lang w:val="it-IT"/>
        </w:rPr>
        <w:t>RP</w:t>
      </w:r>
      <w:r w:rsidR="008559D1" w:rsidRPr="008262EE">
        <w:rPr>
          <w:lang w:val="it-IT"/>
        </w:rPr>
        <w:t>]</w:t>
      </w:r>
      <w:r w:rsidR="00C73AE8" w:rsidRPr="00EE485F">
        <w:rPr>
          <w:lang w:val="la-Latn"/>
        </w:rPr>
        <w:t xml:space="preserve"> </w:t>
      </w:r>
      <w:r w:rsidR="00C1418F" w:rsidRPr="00C1418F">
        <w:rPr>
          <w:rStyle w:val="Incipit"/>
          <w:lang w:val="it-IT"/>
        </w:rPr>
        <w:t>Clama in fortitudine</w:t>
      </w:r>
      <w:r w:rsidR="00C94F95" w:rsidRPr="00EE485F">
        <w:rPr>
          <w:lang w:val="la-Latn"/>
        </w:rPr>
        <w:t xml:space="preserve">. </w:t>
      </w:r>
      <w:r w:rsidR="00C73AE8"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it-IT"/>
        </w:rPr>
        <w:t>Super montem</w:t>
      </w:r>
      <w:r w:rsidR="00C94F95" w:rsidRPr="00EE485F">
        <w:rPr>
          <w:lang w:val="la-Latn"/>
        </w:rPr>
        <w:t xml:space="preserve">. </w:t>
      </w:r>
      <w:r w:rsidR="00C73AE8" w:rsidRPr="008262EE">
        <w:rPr>
          <w:lang w:val="it-IT"/>
        </w:rPr>
        <w:t xml:space="preserve">RP </w:t>
      </w:r>
      <w:r w:rsidR="00C1418F" w:rsidRPr="00C1418F">
        <w:rPr>
          <w:rStyle w:val="Incipit"/>
          <w:lang w:val="it-IT"/>
        </w:rPr>
        <w:t>Orietur stel</w:t>
      </w:r>
      <w:r w:rsidR="00DA102D">
        <w:rPr>
          <w:rStyle w:val="Incipit"/>
          <w:lang w:val="it-IT"/>
        </w:rPr>
        <w:t>l</w:t>
      </w:r>
      <w:r w:rsidR="00C1418F" w:rsidRPr="00C1418F">
        <w:rPr>
          <w:rStyle w:val="Incipit"/>
          <w:lang w:val="it-IT"/>
        </w:rPr>
        <w:t>a</w:t>
      </w:r>
      <w:r w:rsidR="00C94F95" w:rsidRPr="00EE485F">
        <w:rPr>
          <w:lang w:val="la-Latn"/>
        </w:rPr>
        <w:t xml:space="preserve">. </w:t>
      </w:r>
      <w:r w:rsidR="00C73AE8" w:rsidRPr="008262EE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A solis ortu</w:t>
      </w:r>
      <w:r w:rsidR="00C94F95" w:rsidRPr="00EE485F">
        <w:rPr>
          <w:lang w:val="la-Latn"/>
        </w:rPr>
        <w:t xml:space="preserve">. </w:t>
      </w:r>
      <w:r w:rsidR="00C87E3F" w:rsidRPr="008262EE">
        <w:rPr>
          <w:lang w:val="la-Latn"/>
        </w:rPr>
        <w:t>(</w:t>
      </w:r>
      <w:r w:rsidR="00150D7F" w:rsidRPr="001B63A5">
        <w:rPr>
          <w:lang w:val="la-Latn"/>
        </w:rPr>
        <w:t>3</w:t>
      </w:r>
      <w:r w:rsidR="00C87E3F" w:rsidRPr="008262EE">
        <w:rPr>
          <w:lang w:val="la-Latn"/>
        </w:rPr>
        <w:t>0</w:t>
      </w:r>
      <w:r w:rsidR="00150D7F" w:rsidRPr="001B63A5">
        <w:rPr>
          <w:lang w:val="la-Latn"/>
        </w:rPr>
        <w:t>a</w:t>
      </w:r>
      <w:r w:rsidR="00C87E3F" w:rsidRPr="008262EE">
        <w:rPr>
          <w:lang w:val="la-Latn"/>
        </w:rPr>
        <w:t>)</w:t>
      </w:r>
      <w:r w:rsidR="00C73AE8" w:rsidRPr="008262EE">
        <w:rPr>
          <w:lang w:val="la-Latn"/>
        </w:rPr>
        <w:t xml:space="preserve"> RP </w:t>
      </w:r>
      <w:r w:rsidR="00C1418F" w:rsidRPr="00C1418F">
        <w:rPr>
          <w:rStyle w:val="Incipit"/>
          <w:lang w:val="la-Latn"/>
        </w:rPr>
        <w:t>Modo veniet</w:t>
      </w:r>
      <w:r w:rsidR="00C94F95" w:rsidRPr="00EE485F">
        <w:rPr>
          <w:lang w:val="la-Latn"/>
        </w:rPr>
        <w:t xml:space="preserve">. </w:t>
      </w:r>
      <w:r w:rsidR="00C73AE8"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Ecce dominator</w:t>
      </w:r>
      <w:r w:rsidR="00C94F95" w:rsidRPr="00EE485F">
        <w:rPr>
          <w:lang w:val="la-Latn"/>
        </w:rPr>
        <w:t xml:space="preserve">. </w:t>
      </w:r>
      <w:r w:rsidR="00C73AE8" w:rsidRPr="008262EE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Egredietur dominus</w:t>
      </w:r>
      <w:r w:rsidR="00C94F95" w:rsidRPr="008262EE">
        <w:rPr>
          <w:lang w:val="la-Latn"/>
        </w:rPr>
        <w:t xml:space="preserve">. </w:t>
      </w:r>
      <w:r w:rsidR="00C73AE8" w:rsidRPr="008262EE">
        <w:rPr>
          <w:lang w:val="la-Latn"/>
        </w:rPr>
        <w:t>RV</w:t>
      </w:r>
      <w:r w:rsidR="00C73AE8" w:rsidRPr="008262EE">
        <w:rPr>
          <w:rFonts w:eastAsia="Arial"/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Ex Sion species</w:t>
      </w:r>
      <w:r w:rsidR="00C94F95" w:rsidRPr="00EE485F">
        <w:rPr>
          <w:lang w:val="la-Latn"/>
        </w:rPr>
        <w:t xml:space="preserve">. </w:t>
      </w:r>
      <w:r w:rsidR="00C73AE8" w:rsidRPr="008262EE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Praecursor pro nobis</w:t>
      </w:r>
      <w:r w:rsidR="00C94F95" w:rsidRPr="00EE485F">
        <w:rPr>
          <w:lang w:val="la-Latn"/>
        </w:rPr>
        <w:t xml:space="preserve">. </w:t>
      </w:r>
      <w:r w:rsidR="00C73AE8" w:rsidRPr="008262EE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Ecce dominator</w:t>
      </w:r>
      <w:r w:rsidR="00C94F95" w:rsidRPr="00EE485F">
        <w:rPr>
          <w:lang w:val="la-Latn"/>
        </w:rPr>
        <w:t xml:space="preserve">. </w:t>
      </w:r>
      <w:r w:rsidR="00C73AE8" w:rsidRPr="008262EE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Videbunt gentes</w:t>
      </w:r>
      <w:r w:rsidR="00C94F95" w:rsidRPr="00EE485F">
        <w:rPr>
          <w:lang w:val="la-Latn"/>
        </w:rPr>
        <w:t xml:space="preserve">. </w:t>
      </w:r>
      <w:r w:rsidR="00C73AE8" w:rsidRPr="008262EE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Et eris corona</w:t>
      </w:r>
      <w:r w:rsidR="00C94F95" w:rsidRPr="00EE485F">
        <w:rPr>
          <w:lang w:val="la-Latn"/>
        </w:rPr>
        <w:t xml:space="preserve">. </w:t>
      </w:r>
      <w:r w:rsidR="00C73AE8" w:rsidRPr="008262EE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Emitte agnum</w:t>
      </w:r>
      <w:r w:rsidR="00C94F95" w:rsidRPr="00EE485F">
        <w:rPr>
          <w:lang w:val="la-Latn"/>
        </w:rPr>
        <w:t xml:space="preserve">. </w:t>
      </w:r>
      <w:r w:rsidR="00C73AE8"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Ex Sion species</w:t>
      </w:r>
      <w:r w:rsidR="00C94F95" w:rsidRPr="00EE485F">
        <w:rPr>
          <w:lang w:val="la-Latn"/>
        </w:rPr>
        <w:t xml:space="preserve">. </w:t>
      </w:r>
      <w:r w:rsidR="00C73AE8" w:rsidRPr="008262EE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Rorate caeli</w:t>
      </w:r>
      <w:r w:rsidR="00C94F95" w:rsidRPr="00EE485F">
        <w:rPr>
          <w:lang w:val="la-Latn"/>
        </w:rPr>
        <w:t xml:space="preserve">. </w:t>
      </w:r>
      <w:r w:rsidR="00C73AE8" w:rsidRPr="008262EE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Emitte agnum</w:t>
      </w:r>
      <w:r w:rsidR="00C94F95" w:rsidRPr="00EE485F">
        <w:rPr>
          <w:lang w:val="la-Latn"/>
        </w:rPr>
        <w:t xml:space="preserve">. </w:t>
      </w:r>
      <w:r w:rsidR="00C73AE8" w:rsidRPr="008262EE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Germinaverunt campi</w:t>
      </w:r>
      <w:r w:rsidR="00C94F95" w:rsidRPr="00EE485F">
        <w:rPr>
          <w:lang w:val="la-Latn"/>
        </w:rPr>
        <w:t xml:space="preserve">. </w:t>
      </w:r>
      <w:r w:rsidR="00C73AE8" w:rsidRPr="008262EE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Ecce dominator</w:t>
      </w:r>
      <w:r w:rsidR="00C94F95" w:rsidRPr="00EE485F">
        <w:rPr>
          <w:lang w:val="la-Latn"/>
        </w:rPr>
        <w:t xml:space="preserve">. </w:t>
      </w:r>
      <w:r w:rsidR="00C73AE8" w:rsidRPr="008262EE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Radix Iesse</w:t>
      </w:r>
      <w:r w:rsidR="00C94F95" w:rsidRPr="00EE485F">
        <w:rPr>
          <w:lang w:val="la-Latn"/>
        </w:rPr>
        <w:t xml:space="preserve">. </w:t>
      </w:r>
      <w:r w:rsidR="00C73AE8"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Ex Sion species</w:t>
      </w:r>
      <w:r w:rsidR="00C94F95" w:rsidRPr="00EE485F">
        <w:rPr>
          <w:lang w:val="la-Latn"/>
        </w:rPr>
        <w:t xml:space="preserve">. </w:t>
      </w:r>
      <w:r w:rsidR="00C73AE8" w:rsidRPr="008262EE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Annuntiatum est</w:t>
      </w:r>
      <w:r w:rsidR="00C94F95" w:rsidRPr="00EE485F">
        <w:rPr>
          <w:lang w:val="la-Latn"/>
        </w:rPr>
        <w:t xml:space="preserve">. </w:t>
      </w:r>
      <w:r w:rsidR="00C73AE8"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Ave Maria</w:t>
      </w:r>
      <w:r w:rsidR="00AF24A8" w:rsidRPr="00EE485F">
        <w:rPr>
          <w:lang w:val="la-Latn"/>
        </w:rPr>
        <w:t>.</w:t>
      </w:r>
    </w:p>
    <w:p w:rsidR="00C73AE8" w:rsidRPr="001B63A5" w:rsidRDefault="00DA102D" w:rsidP="002948B5">
      <w:pPr>
        <w:pStyle w:val="berschrift1"/>
        <w:rPr>
          <w:lang w:val="la-Latn"/>
        </w:rPr>
      </w:pPr>
      <w:r w:rsidRPr="001B63A5">
        <w:rPr>
          <w:lang w:val="la-Latn"/>
        </w:rPr>
        <w:t>[FERIA SECUNDA]</w:t>
      </w:r>
    </w:p>
    <w:p w:rsidR="00C73AE8" w:rsidRPr="00EE485F" w:rsidRDefault="00C73AE8" w:rsidP="00C10675">
      <w:pPr>
        <w:rPr>
          <w:lang w:val="la-Latn"/>
        </w:rPr>
      </w:pPr>
      <w:r w:rsidRPr="001B63A5">
        <w:rPr>
          <w:rStyle w:val="Time1"/>
          <w:lang w:val="la-Latn"/>
        </w:rPr>
        <w:t>In matutin</w:t>
      </w:r>
      <w:r w:rsidR="00DA102D" w:rsidRPr="001B63A5">
        <w:rPr>
          <w:rStyle w:val="Time1"/>
          <w:lang w:val="la-Latn"/>
        </w:rPr>
        <w:t>is</w:t>
      </w:r>
      <w:r w:rsidRPr="001B63A5">
        <w:rPr>
          <w:rStyle w:val="Time1"/>
          <w:lang w:val="la-Latn"/>
        </w:rPr>
        <w:t xml:space="preserve"> </w:t>
      </w:r>
      <w:r w:rsidR="008559D1" w:rsidRPr="001B63A5">
        <w:rPr>
          <w:rStyle w:val="Time1"/>
          <w:lang w:val="la-Latn"/>
        </w:rPr>
        <w:t>[</w:t>
      </w:r>
      <w:r w:rsidRPr="001B63A5">
        <w:rPr>
          <w:rStyle w:val="Time1"/>
          <w:lang w:val="la-Latn"/>
        </w:rPr>
        <w:t>laudibus</w:t>
      </w:r>
      <w:r w:rsidR="008559D1" w:rsidRPr="001B63A5">
        <w:rPr>
          <w:rStyle w:val="Time1"/>
          <w:lang w:val="la-Latn"/>
        </w:rPr>
        <w:t>]</w:t>
      </w:r>
      <w:r w:rsidRPr="001B63A5">
        <w:rPr>
          <w:lang w:val="la-Latn"/>
        </w:rPr>
        <w:t xml:space="preserve"> </w:t>
      </w:r>
      <w:r w:rsidR="008559D1" w:rsidRPr="001B63A5">
        <w:rPr>
          <w:lang w:val="la-Latn"/>
        </w:rPr>
        <w:t xml:space="preserve">AN </w:t>
      </w:r>
      <w:r w:rsidR="00C1418F" w:rsidRPr="001B63A5">
        <w:rPr>
          <w:rStyle w:val="Incipit"/>
          <w:lang w:val="la-Latn"/>
        </w:rPr>
        <w:t>Ecce veniet dominus princeps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1B63A5">
        <w:rPr>
          <w:rStyle w:val="Incipit"/>
          <w:lang w:val="la-Latn"/>
        </w:rPr>
        <w:t>Dum</w:t>
      </w:r>
      <w:r w:rsidRPr="001B63A5">
        <w:rPr>
          <w:lang w:val="la-Latn"/>
        </w:rPr>
        <w:t xml:space="preserve"> </w:t>
      </w:r>
      <w:r w:rsidR="00C1418F" w:rsidRPr="001B63A5">
        <w:rPr>
          <w:rStyle w:val="Incipit"/>
          <w:lang w:val="la-Latn"/>
        </w:rPr>
        <w:t>venerit filius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</w:rPr>
        <w:t>Ecce iam veniet</w:t>
      </w:r>
      <w:r w:rsidR="00C94F95" w:rsidRPr="00EE485F">
        <w:t xml:space="preserve">. </w:t>
      </w:r>
      <w:r w:rsidR="00762470" w:rsidRPr="00EE485F">
        <w:t xml:space="preserve">AN </w:t>
      </w:r>
      <w:r w:rsidR="00C1418F" w:rsidRPr="00C1418F">
        <w:rPr>
          <w:rStyle w:val="Incipit"/>
        </w:rPr>
        <w:t>Haurietis aquas</w:t>
      </w:r>
      <w:r w:rsidR="00C94F95" w:rsidRPr="00EE485F">
        <w:t xml:space="preserve">. </w:t>
      </w:r>
      <w:r w:rsidR="00762470" w:rsidRPr="00EE485F">
        <w:t xml:space="preserve">AN </w:t>
      </w:r>
      <w:r w:rsidR="00C1418F" w:rsidRPr="00C1418F">
        <w:rPr>
          <w:rStyle w:val="Incipit"/>
        </w:rPr>
        <w:t>Egredietur dominus</w:t>
      </w:r>
      <w:r w:rsidR="00C94F95" w:rsidRPr="00EE485F">
        <w:rPr>
          <w:lang w:val="de-DE"/>
        </w:rPr>
        <w:t xml:space="preserve">. </w:t>
      </w:r>
      <w:r w:rsidRPr="00EE485F">
        <w:rPr>
          <w:lang w:val="la-Latn"/>
        </w:rPr>
        <w:t xml:space="preserve">AB </w:t>
      </w:r>
      <w:r w:rsidR="00C1418F" w:rsidRPr="00C1418F">
        <w:rPr>
          <w:rStyle w:val="Incipit"/>
        </w:rPr>
        <w:t>Egredietur virga</w:t>
      </w:r>
      <w:r w:rsidR="00AF24A8" w:rsidRPr="00EE485F">
        <w:rPr>
          <w:lang w:val="la-Latn"/>
        </w:rPr>
        <w:t>.</w:t>
      </w:r>
    </w:p>
    <w:p w:rsidR="00C73AE8" w:rsidRPr="00321677" w:rsidRDefault="00DA102D" w:rsidP="002948B5">
      <w:pPr>
        <w:pStyle w:val="berschrift1"/>
        <w:rPr>
          <w:rFonts w:eastAsia="Arial"/>
          <w:lang w:val="de-DE"/>
        </w:rPr>
      </w:pPr>
      <w:r w:rsidRPr="00321677">
        <w:rPr>
          <w:lang w:val="de-DE"/>
        </w:rPr>
        <w:t>FERIA TERTIA</w:t>
      </w:r>
    </w:p>
    <w:p w:rsidR="00C73AE8" w:rsidRPr="001B63A5" w:rsidRDefault="00C73AE8" w:rsidP="00C10675">
      <w:pPr>
        <w:rPr>
          <w:lang w:val="it-IT"/>
        </w:rPr>
      </w:pPr>
      <w:r w:rsidRPr="00EE485F">
        <w:rPr>
          <w:rStyle w:val="Time1"/>
          <w:lang w:val="la-Latn"/>
        </w:rPr>
        <w:t>In matutina laudibus</w:t>
      </w:r>
      <w:r w:rsidRPr="00EE485F">
        <w:rPr>
          <w:lang w:val="la-Latn"/>
        </w:rPr>
        <w:t xml:space="preserve"> </w:t>
      </w:r>
      <w:r w:rsidR="008559D1" w:rsidRPr="00EE485F">
        <w:rPr>
          <w:lang w:val="la-Latn"/>
        </w:rPr>
        <w:t xml:space="preserve">AN </w:t>
      </w:r>
      <w:r w:rsidR="00C1418F" w:rsidRPr="001B63A5">
        <w:rPr>
          <w:rStyle w:val="Incipit"/>
          <w:lang w:val="it-IT"/>
        </w:rPr>
        <w:t>Rorate caeli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</w:rPr>
        <w:t>Emitte agnum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</w:rPr>
        <w:t>Ut cognoscamus</w:t>
      </w:r>
      <w:r w:rsidR="00C94F95" w:rsidRPr="00EE485F">
        <w:t xml:space="preserve">. </w:t>
      </w:r>
      <w:r w:rsidR="00762470" w:rsidRPr="00EE485F">
        <w:t xml:space="preserve">AN </w:t>
      </w:r>
      <w:r w:rsidR="00C1418F" w:rsidRPr="00C1418F">
        <w:rPr>
          <w:rStyle w:val="Incipit"/>
        </w:rPr>
        <w:t>Da mercedem</w:t>
      </w:r>
      <w:r w:rsidR="00C94F95" w:rsidRPr="00EE485F">
        <w:t xml:space="preserve">. </w:t>
      </w:r>
      <w:r w:rsidR="00762470" w:rsidRPr="00EE485F">
        <w:t xml:space="preserve">AN </w:t>
      </w:r>
      <w:r w:rsidR="00C1418F" w:rsidRPr="00C1418F">
        <w:rPr>
          <w:rStyle w:val="Incipit"/>
        </w:rPr>
        <w:t>Lex per Moysen</w:t>
      </w:r>
      <w:r w:rsidR="00C94F95" w:rsidRPr="00EE485F">
        <w:rPr>
          <w:lang w:val="la-Latn"/>
        </w:rPr>
        <w:t xml:space="preserve">. </w:t>
      </w:r>
      <w:r w:rsidRPr="00EE485F">
        <w:rPr>
          <w:lang w:val="de-DE"/>
        </w:rPr>
        <w:t>AB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</w:rPr>
        <w:t>Tu Bethlehem terra</w:t>
      </w:r>
      <w:r w:rsidR="00C94F95" w:rsidRPr="00EE485F">
        <w:t xml:space="preserve">. </w:t>
      </w:r>
      <w:r w:rsidRPr="001B63A5">
        <w:rPr>
          <w:lang w:val="it-IT"/>
        </w:rPr>
        <w:t>(47)</w:t>
      </w:r>
    </w:p>
    <w:p w:rsidR="00C73AE8" w:rsidRPr="001B63A5" w:rsidRDefault="00DA102D" w:rsidP="002948B5">
      <w:pPr>
        <w:pStyle w:val="berschrift1"/>
        <w:rPr>
          <w:lang w:val="it-IT"/>
        </w:rPr>
      </w:pPr>
      <w:r w:rsidRPr="001B63A5">
        <w:rPr>
          <w:lang w:val="it-IT"/>
        </w:rPr>
        <w:t>FERIA QUARTA</w:t>
      </w:r>
    </w:p>
    <w:p w:rsidR="00C73AE8" w:rsidRPr="00EE485F" w:rsidRDefault="00C73AE8" w:rsidP="00C10675">
      <w:pPr>
        <w:rPr>
          <w:lang w:val="la-Latn"/>
        </w:rPr>
      </w:pPr>
      <w:r w:rsidRPr="001B63A5">
        <w:rPr>
          <w:rStyle w:val="Time1"/>
          <w:lang w:val="it-IT"/>
        </w:rPr>
        <w:t>In matutina laudibus</w:t>
      </w:r>
      <w:r w:rsidRPr="00EE485F">
        <w:rPr>
          <w:lang w:val="la-Latn"/>
        </w:rPr>
        <w:t xml:space="preserve"> </w:t>
      </w:r>
      <w:r w:rsidR="008559D1" w:rsidRPr="00EE485F">
        <w:rPr>
          <w:lang w:val="la-Latn"/>
        </w:rPr>
        <w:t xml:space="preserve">AN </w:t>
      </w:r>
      <w:r w:rsidR="00C1418F" w:rsidRPr="001B63A5">
        <w:rPr>
          <w:rStyle w:val="Incipit"/>
          <w:lang w:val="it-IT"/>
        </w:rPr>
        <w:t>Prophetae praedicaverunt</w:t>
      </w:r>
      <w:r w:rsidR="00C94F95" w:rsidRPr="001B63A5">
        <w:rPr>
          <w:lang w:val="it-IT"/>
        </w:rPr>
        <w:t xml:space="preserve">. </w:t>
      </w:r>
      <w:r w:rsidR="00762470" w:rsidRPr="001B63A5">
        <w:rPr>
          <w:lang w:val="it-IT"/>
        </w:rPr>
        <w:t xml:space="preserve">AN </w:t>
      </w:r>
      <w:r w:rsidR="00C1418F" w:rsidRPr="001B63A5">
        <w:rPr>
          <w:rStyle w:val="Incipit"/>
          <w:lang w:val="it-IT"/>
        </w:rPr>
        <w:t>Spiritus domini super</w:t>
      </w:r>
      <w:r w:rsidR="00C94F95" w:rsidRPr="001B63A5">
        <w:rPr>
          <w:lang w:val="it-IT"/>
        </w:rPr>
        <w:t xml:space="preserve">. </w:t>
      </w:r>
      <w:r w:rsidR="00762470" w:rsidRPr="00EE485F">
        <w:rPr>
          <w:lang w:val="en-GB"/>
        </w:rPr>
        <w:t xml:space="preserve">AN </w:t>
      </w:r>
      <w:r w:rsidR="00C1418F" w:rsidRPr="00C1418F">
        <w:rPr>
          <w:rStyle w:val="Incipit"/>
          <w:lang w:val="en-US"/>
        </w:rPr>
        <w:t>Annuntiate</w:t>
      </w:r>
      <w:r w:rsidR="00C94F95" w:rsidRPr="00EE485F">
        <w:rPr>
          <w:lang w:val="en-GB"/>
        </w:rPr>
        <w:t xml:space="preserve">. </w:t>
      </w:r>
      <w:r w:rsidR="00762470" w:rsidRPr="00EE485F">
        <w:rPr>
          <w:lang w:val="en-GB"/>
        </w:rPr>
        <w:t xml:space="preserve">AN </w:t>
      </w:r>
      <w:r w:rsidR="00C1418F" w:rsidRPr="00C1418F">
        <w:rPr>
          <w:rStyle w:val="Incipit"/>
          <w:lang w:val="en-US"/>
        </w:rPr>
        <w:t>Ecce veniet dominus ut sedeat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en-US"/>
        </w:rPr>
        <w:t>Propter Sion</w:t>
      </w:r>
      <w:r w:rsidR="00C94F95" w:rsidRPr="00EE485F">
        <w:rPr>
          <w:lang w:val="la-Latn"/>
        </w:rPr>
        <w:t xml:space="preserve">. </w:t>
      </w:r>
      <w:r w:rsidRPr="008262EE">
        <w:rPr>
          <w:lang w:val="la-Latn"/>
        </w:rPr>
        <w:t>A</w:t>
      </w:r>
      <w:r w:rsidRPr="00EE485F">
        <w:rPr>
          <w:lang w:val="la-Latn"/>
        </w:rPr>
        <w:t xml:space="preserve">B </w:t>
      </w:r>
      <w:r w:rsidR="00C1418F" w:rsidRPr="00C1418F">
        <w:rPr>
          <w:rStyle w:val="Incipit"/>
          <w:lang w:val="la-Latn"/>
        </w:rPr>
        <w:t>Quomodo fiet</w:t>
      </w:r>
      <w:r w:rsidR="00C94F95" w:rsidRPr="008262EE">
        <w:rPr>
          <w:lang w:val="la-Latn"/>
        </w:rPr>
        <w:t xml:space="preserve">, </w:t>
      </w:r>
      <w:r w:rsidRPr="008262EE">
        <w:rPr>
          <w:lang w:val="la-Latn"/>
        </w:rPr>
        <w:t xml:space="preserve">vel </w:t>
      </w:r>
      <w:r w:rsidR="008559D1" w:rsidRPr="008262EE">
        <w:rPr>
          <w:lang w:val="la-Latn"/>
        </w:rPr>
        <w:t>[</w:t>
      </w:r>
      <w:r w:rsidRPr="008262EE">
        <w:rPr>
          <w:lang w:val="la-Latn"/>
        </w:rPr>
        <w:t>AB</w:t>
      </w:r>
      <w:r w:rsidR="008559D1" w:rsidRPr="008262EE">
        <w:rPr>
          <w:lang w:val="la-Latn"/>
        </w:rPr>
        <w:t>]</w:t>
      </w:r>
      <w:r w:rsidRPr="008262EE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Ponam in Sion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Qua</w:t>
      </w:r>
      <w:r w:rsidRPr="008262EE">
        <w:rPr>
          <w:lang w:val="la-Latn"/>
        </w:rPr>
        <w:t>n</w:t>
      </w:r>
      <w:r w:rsidRPr="00EE485F">
        <w:rPr>
          <w:lang w:val="la-Latn"/>
        </w:rPr>
        <w:t>do autem h</w:t>
      </w:r>
      <w:r w:rsidRPr="008262EE">
        <w:rPr>
          <w:lang w:val="la-Latn"/>
        </w:rPr>
        <w:t>ae</w:t>
      </w:r>
      <w:r w:rsidRPr="00EE485F">
        <w:rPr>
          <w:lang w:val="la-Latn"/>
        </w:rPr>
        <w:t xml:space="preserve">c antiphona sit canenda ante feriam </w:t>
      </w:r>
      <w:r w:rsidRPr="008262EE">
        <w:rPr>
          <w:lang w:val="la-Latn"/>
        </w:rPr>
        <w:t>quartam</w:t>
      </w:r>
      <w:r w:rsidRPr="00EE485F">
        <w:rPr>
          <w:lang w:val="la-Latn"/>
        </w:rPr>
        <w:t xml:space="preserve"> ieiunii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inv</w:t>
      </w:r>
      <w:r w:rsidRPr="008262EE">
        <w:rPr>
          <w:lang w:val="la-Latn"/>
        </w:rPr>
        <w:t>e</w:t>
      </w:r>
      <w:r w:rsidRPr="00EE485F">
        <w:rPr>
          <w:lang w:val="la-Latn"/>
        </w:rPr>
        <w:t>nitur in pr</w:t>
      </w:r>
      <w:r w:rsidRPr="008262EE">
        <w:rPr>
          <w:lang w:val="la-Latn"/>
        </w:rPr>
        <w:t>a</w:t>
      </w:r>
      <w:r w:rsidRPr="00EE485F">
        <w:rPr>
          <w:lang w:val="la-Latn"/>
        </w:rPr>
        <w:t>ecedenti septimana; idipsum quoque est agendum in seq</w:t>
      </w:r>
      <w:r w:rsidRPr="008262EE">
        <w:rPr>
          <w:lang w:val="la-Latn"/>
        </w:rPr>
        <w:t>u</w:t>
      </w:r>
      <w:r w:rsidRPr="00EE485F">
        <w:rPr>
          <w:lang w:val="la-Latn"/>
        </w:rPr>
        <w:t>enti feria</w:t>
      </w:r>
      <w:r w:rsidRPr="008262EE">
        <w:rPr>
          <w:lang w:val="la-Latn"/>
        </w:rPr>
        <w:t xml:space="preserve"> quinta</w:t>
      </w:r>
      <w:r w:rsidR="00AF24A8" w:rsidRPr="00EE485F">
        <w:rPr>
          <w:lang w:val="la-Latn"/>
        </w:rPr>
        <w:t>.</w:t>
      </w:r>
    </w:p>
    <w:p w:rsidR="00C73AE8" w:rsidRPr="001B63A5" w:rsidRDefault="00DA102D" w:rsidP="002948B5">
      <w:pPr>
        <w:pStyle w:val="berschrift1"/>
        <w:rPr>
          <w:lang w:val="fr-FR"/>
        </w:rPr>
      </w:pPr>
      <w:r w:rsidRPr="001B63A5">
        <w:rPr>
          <w:lang w:val="fr-FR"/>
        </w:rPr>
        <w:lastRenderedPageBreak/>
        <w:t>[FERIA QUINTA]</w:t>
      </w:r>
    </w:p>
    <w:p w:rsidR="00C73AE8" w:rsidRPr="00EE485F" w:rsidRDefault="00C73AE8" w:rsidP="00C10675">
      <w:pPr>
        <w:rPr>
          <w:lang w:val="la-Latn"/>
        </w:rPr>
      </w:pPr>
      <w:r w:rsidRPr="001B63A5">
        <w:rPr>
          <w:rStyle w:val="Time1"/>
          <w:lang w:val="fr-FR"/>
        </w:rPr>
        <w:t>In matutin</w:t>
      </w:r>
      <w:r w:rsidR="00DA102D" w:rsidRPr="001B63A5">
        <w:rPr>
          <w:rStyle w:val="Time1"/>
          <w:lang w:val="fr-FR"/>
        </w:rPr>
        <w:t>is</w:t>
      </w:r>
      <w:r w:rsidRPr="001B63A5">
        <w:rPr>
          <w:rStyle w:val="Time1"/>
          <w:lang w:val="fr-FR"/>
        </w:rPr>
        <w:t xml:space="preserve"> laudibus</w:t>
      </w:r>
      <w:r w:rsidRPr="00EE485F">
        <w:rPr>
          <w:lang w:val="la-Latn"/>
        </w:rPr>
        <w:t xml:space="preserve"> </w:t>
      </w:r>
      <w:r w:rsidR="008559D1" w:rsidRPr="00EE485F">
        <w:rPr>
          <w:lang w:val="la-Latn"/>
        </w:rPr>
        <w:t>[</w:t>
      </w:r>
      <w:r w:rsidRPr="00EE485F">
        <w:rPr>
          <w:lang w:val="la-Latn"/>
        </w:rPr>
        <w:t>A</w:t>
      </w:r>
      <w:r w:rsidRPr="001B63A5">
        <w:rPr>
          <w:lang w:val="fr-FR"/>
        </w:rPr>
        <w:t>N</w:t>
      </w:r>
      <w:r w:rsidR="008559D1" w:rsidRPr="00EE485F">
        <w:rPr>
          <w:lang w:val="la-Latn"/>
        </w:rPr>
        <w:t>]</w:t>
      </w:r>
      <w:r w:rsidRPr="00EE485F">
        <w:rPr>
          <w:lang w:val="la-Latn"/>
        </w:rPr>
        <w:t xml:space="preserve"> </w:t>
      </w:r>
      <w:r w:rsidR="00C1418F" w:rsidRPr="001B63A5">
        <w:rPr>
          <w:rStyle w:val="Incipit"/>
          <w:lang w:val="fr-FR"/>
        </w:rPr>
        <w:t>De Sion veniet dominus</w:t>
      </w:r>
      <w:r w:rsidR="00C94F95" w:rsidRPr="001B63A5">
        <w:rPr>
          <w:lang w:val="fr-FR"/>
        </w:rPr>
        <w:t xml:space="preserve">. </w:t>
      </w:r>
      <w:r w:rsidR="00762470" w:rsidRPr="008262EE">
        <w:rPr>
          <w:lang w:val="fr-FR"/>
        </w:rPr>
        <w:t xml:space="preserve">AN </w:t>
      </w:r>
      <w:r w:rsidR="00C1418F" w:rsidRPr="00C1418F">
        <w:rPr>
          <w:rStyle w:val="Incipit"/>
          <w:lang w:val="fr-FR"/>
        </w:rPr>
        <w:t>De Sion veniet qui regnaturus</w:t>
      </w:r>
      <w:r w:rsidR="00C94F95" w:rsidRPr="008262EE">
        <w:rPr>
          <w:lang w:val="fr-FR"/>
        </w:rPr>
        <w:t xml:space="preserve">. </w:t>
      </w:r>
      <w:r w:rsidR="00150D7F" w:rsidRPr="001B63A5">
        <w:rPr>
          <w:lang w:val="pt-PT"/>
        </w:rPr>
        <w:t xml:space="preserve">(30b) </w:t>
      </w:r>
      <w:r w:rsidR="00762470" w:rsidRPr="008262EE">
        <w:rPr>
          <w:lang w:val="pt-PT"/>
        </w:rPr>
        <w:t xml:space="preserve">AN </w:t>
      </w:r>
      <w:r w:rsidR="00C1418F" w:rsidRPr="00C1418F">
        <w:rPr>
          <w:rStyle w:val="Incipit"/>
          <w:lang w:val="pt-PT"/>
        </w:rPr>
        <w:t>Convertere domine</w:t>
      </w:r>
      <w:r w:rsidR="00C94F95" w:rsidRPr="008262EE">
        <w:rPr>
          <w:lang w:val="pt-PT"/>
        </w:rPr>
        <w:t xml:space="preserve">. </w:t>
      </w:r>
      <w:r w:rsidR="00762470" w:rsidRPr="008262EE">
        <w:rPr>
          <w:lang w:val="pt-PT"/>
        </w:rPr>
        <w:t xml:space="preserve">AN </w:t>
      </w:r>
      <w:r w:rsidR="00C1418F" w:rsidRPr="00C1418F">
        <w:rPr>
          <w:rStyle w:val="Incipit"/>
          <w:lang w:val="pt-PT"/>
        </w:rPr>
        <w:t>Ecce deus meus</w:t>
      </w:r>
      <w:r w:rsidR="00C94F95" w:rsidRPr="008262EE">
        <w:rPr>
          <w:lang w:val="pt-PT"/>
        </w:rPr>
        <w:t xml:space="preserve">. </w:t>
      </w:r>
      <w:r w:rsidR="00762470" w:rsidRPr="008262EE">
        <w:rPr>
          <w:lang w:val="pt-PT"/>
        </w:rPr>
        <w:t xml:space="preserve">AN </w:t>
      </w:r>
      <w:r w:rsidR="00C1418F" w:rsidRPr="00C1418F">
        <w:rPr>
          <w:rStyle w:val="Incipit"/>
          <w:lang w:val="pt-PT"/>
        </w:rPr>
        <w:t>Dominus legifer noster dominus</w:t>
      </w:r>
      <w:r w:rsidR="00C94F95" w:rsidRPr="008262EE">
        <w:rPr>
          <w:lang w:val="pt-PT"/>
        </w:rPr>
        <w:t xml:space="preserve">. </w:t>
      </w:r>
      <w:r w:rsidRPr="00EE485F">
        <w:rPr>
          <w:lang w:val="la-Latn"/>
        </w:rPr>
        <w:t xml:space="preserve">AB </w:t>
      </w:r>
      <w:r w:rsidR="00C1418F" w:rsidRPr="00C1418F">
        <w:rPr>
          <w:rStyle w:val="Incipit"/>
          <w:lang w:val="pt-PT"/>
        </w:rPr>
        <w:t>Vigilate</w:t>
      </w:r>
      <w:r w:rsidRPr="008262EE">
        <w:rPr>
          <w:lang w:val="pt-PT"/>
        </w:rPr>
        <w:t xml:space="preserve"> </w:t>
      </w:r>
      <w:r w:rsidR="00C1418F" w:rsidRPr="00C1418F">
        <w:rPr>
          <w:rStyle w:val="Incipit"/>
          <w:lang w:val="pt-PT"/>
        </w:rPr>
        <w:t>animo</w:t>
      </w:r>
      <w:r w:rsidR="00AF24A8" w:rsidRPr="00EE485F">
        <w:rPr>
          <w:lang w:val="la-Latn"/>
        </w:rPr>
        <w:t>.</w:t>
      </w:r>
    </w:p>
    <w:p w:rsidR="00C73AE8" w:rsidRPr="001B63A5" w:rsidRDefault="00DA102D" w:rsidP="002948B5">
      <w:pPr>
        <w:pStyle w:val="berschrift1"/>
        <w:rPr>
          <w:lang w:val="pt-PT"/>
        </w:rPr>
      </w:pPr>
      <w:r w:rsidRPr="001B63A5">
        <w:rPr>
          <w:lang w:val="pt-PT"/>
        </w:rPr>
        <w:t>FERIA SEXTA</w:t>
      </w:r>
    </w:p>
    <w:p w:rsidR="00C73AE8" w:rsidRPr="00EE485F" w:rsidRDefault="008559D1" w:rsidP="00C10675">
      <w:pPr>
        <w:rPr>
          <w:lang w:val="la-Latn"/>
        </w:rPr>
      </w:pPr>
      <w:r w:rsidRPr="001B63A5">
        <w:rPr>
          <w:rStyle w:val="Time1"/>
          <w:lang w:val="fr-FR"/>
        </w:rPr>
        <w:t>[</w:t>
      </w:r>
      <w:r w:rsidR="00C73AE8" w:rsidRPr="001B63A5">
        <w:rPr>
          <w:rStyle w:val="Time1"/>
          <w:lang w:val="fr-FR"/>
        </w:rPr>
        <w:t>In</w:t>
      </w:r>
      <w:r w:rsidRPr="001B63A5">
        <w:rPr>
          <w:rStyle w:val="Time1"/>
          <w:lang w:val="fr-FR"/>
        </w:rPr>
        <w:t>]</w:t>
      </w:r>
      <w:r w:rsidR="00C73AE8" w:rsidRPr="001B63A5">
        <w:rPr>
          <w:rStyle w:val="Time1"/>
          <w:lang w:val="fr-FR"/>
        </w:rPr>
        <w:t xml:space="preserve"> matutin</w:t>
      </w:r>
      <w:r w:rsidR="00DA102D" w:rsidRPr="001B63A5">
        <w:rPr>
          <w:rStyle w:val="Time1"/>
          <w:lang w:val="fr-FR"/>
        </w:rPr>
        <w:t>is</w:t>
      </w:r>
      <w:r w:rsidR="00C73AE8" w:rsidRPr="001B63A5">
        <w:rPr>
          <w:rStyle w:val="Time1"/>
          <w:lang w:val="fr-FR"/>
        </w:rPr>
        <w:t xml:space="preserve"> laudibus</w:t>
      </w:r>
      <w:r w:rsidR="00C73AE8" w:rsidRPr="001B63A5">
        <w:rPr>
          <w:lang w:val="fr-FR"/>
        </w:rPr>
        <w:t xml:space="preserve"> </w:t>
      </w:r>
      <w:r w:rsidRPr="00EE485F">
        <w:rPr>
          <w:lang w:val="la-Latn"/>
        </w:rPr>
        <w:t xml:space="preserve">AN </w:t>
      </w:r>
      <w:r w:rsidR="00C1418F" w:rsidRPr="001B63A5">
        <w:rPr>
          <w:rStyle w:val="Incipit"/>
          <w:lang w:val="fr-FR"/>
        </w:rPr>
        <w:t>Constantes estote</w:t>
      </w:r>
      <w:r w:rsidR="00C94F95" w:rsidRPr="001B63A5">
        <w:rPr>
          <w:lang w:val="fr-FR"/>
        </w:rPr>
        <w:t xml:space="preserve">. </w:t>
      </w:r>
      <w:r w:rsidR="00762470" w:rsidRPr="001B63A5">
        <w:rPr>
          <w:lang w:val="fr-FR"/>
        </w:rPr>
        <w:t xml:space="preserve">AN </w:t>
      </w:r>
      <w:r w:rsidR="00C1418F" w:rsidRPr="001B63A5">
        <w:rPr>
          <w:rStyle w:val="Incipit"/>
          <w:lang w:val="fr-FR"/>
        </w:rPr>
        <w:t>Veni domine et noli</w:t>
      </w:r>
      <w:r w:rsidR="00C94F95" w:rsidRPr="001B63A5">
        <w:rPr>
          <w:lang w:val="fr-FR"/>
        </w:rPr>
        <w:t xml:space="preserve">. </w:t>
      </w:r>
      <w:r w:rsidR="00762470" w:rsidRPr="008262EE">
        <w:rPr>
          <w:lang w:val="pt-PT"/>
        </w:rPr>
        <w:t xml:space="preserve">AN </w:t>
      </w:r>
      <w:r w:rsidR="00C1418F" w:rsidRPr="00C1418F">
        <w:rPr>
          <w:rStyle w:val="Incipit"/>
          <w:lang w:val="pt-PT"/>
        </w:rPr>
        <w:t>Ego autem ad dominum</w:t>
      </w:r>
      <w:r w:rsidR="00C94F95" w:rsidRPr="008262EE">
        <w:rPr>
          <w:lang w:val="pt-PT"/>
        </w:rPr>
        <w:t xml:space="preserve">. </w:t>
      </w:r>
      <w:r w:rsidR="00762470" w:rsidRPr="008262EE">
        <w:rPr>
          <w:lang w:val="pt-PT"/>
        </w:rPr>
        <w:t xml:space="preserve">AN </w:t>
      </w:r>
      <w:r w:rsidR="00C1418F" w:rsidRPr="00C1418F">
        <w:rPr>
          <w:rStyle w:val="Incipit"/>
          <w:lang w:val="pt-PT"/>
        </w:rPr>
        <w:t>Deus a Libano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1B63A5">
        <w:rPr>
          <w:rStyle w:val="Incipit"/>
          <w:lang w:val="pt-PT"/>
        </w:rPr>
        <w:t>Veni domine visitare</w:t>
      </w:r>
      <w:r w:rsidR="00C94F95" w:rsidRPr="00EE485F">
        <w:rPr>
          <w:lang w:val="la-Latn"/>
        </w:rPr>
        <w:t xml:space="preserve">. </w:t>
      </w:r>
      <w:r w:rsidR="00C73AE8" w:rsidRPr="001B63A5">
        <w:rPr>
          <w:lang w:val="fr-FR"/>
        </w:rPr>
        <w:t>A</w:t>
      </w:r>
      <w:r w:rsidR="00C73AE8" w:rsidRPr="00EE485F">
        <w:rPr>
          <w:lang w:val="la-Latn"/>
        </w:rPr>
        <w:t xml:space="preserve">B </w:t>
      </w:r>
      <w:r w:rsidR="00C1418F" w:rsidRPr="001B63A5">
        <w:rPr>
          <w:rStyle w:val="Incipit"/>
          <w:lang w:val="fr-FR"/>
        </w:rPr>
        <w:t>Ex quo facta est</w:t>
      </w:r>
      <w:r w:rsidR="00AF24A8" w:rsidRPr="00EE485F">
        <w:rPr>
          <w:lang w:val="la-Latn"/>
        </w:rPr>
        <w:t>.</w:t>
      </w:r>
    </w:p>
    <w:p w:rsidR="00C73AE8" w:rsidRPr="001B63A5" w:rsidRDefault="00DA102D" w:rsidP="002948B5">
      <w:pPr>
        <w:pStyle w:val="berschrift1"/>
        <w:rPr>
          <w:lang w:val="fr-FR"/>
        </w:rPr>
      </w:pPr>
      <w:r w:rsidRPr="001B63A5">
        <w:rPr>
          <w:lang w:val="fr-FR"/>
        </w:rPr>
        <w:t>SABBATO</w:t>
      </w:r>
    </w:p>
    <w:p w:rsidR="008B37FB" w:rsidRDefault="008559D1" w:rsidP="00C10675">
      <w:pPr>
        <w:rPr>
          <w:lang w:val="pt-PT"/>
        </w:rPr>
      </w:pPr>
      <w:r w:rsidRPr="001B63A5">
        <w:rPr>
          <w:rStyle w:val="Time1"/>
          <w:lang w:val="fr-FR"/>
        </w:rPr>
        <w:t>[</w:t>
      </w:r>
      <w:r w:rsidR="00C73AE8" w:rsidRPr="001B63A5">
        <w:rPr>
          <w:rStyle w:val="Time1"/>
          <w:lang w:val="fr-FR"/>
        </w:rPr>
        <w:t>In</w:t>
      </w:r>
      <w:r w:rsidRPr="001B63A5">
        <w:rPr>
          <w:rStyle w:val="Time1"/>
          <w:lang w:val="fr-FR"/>
        </w:rPr>
        <w:t>]</w:t>
      </w:r>
      <w:r w:rsidR="00C73AE8" w:rsidRPr="001B63A5">
        <w:rPr>
          <w:rStyle w:val="Time1"/>
          <w:lang w:val="fr-FR"/>
        </w:rPr>
        <w:t xml:space="preserve"> matutin</w:t>
      </w:r>
      <w:r w:rsidR="00DA102D" w:rsidRPr="001B63A5">
        <w:rPr>
          <w:rStyle w:val="Time1"/>
          <w:lang w:val="fr-FR"/>
        </w:rPr>
        <w:t>is</w:t>
      </w:r>
      <w:r w:rsidR="00C73AE8" w:rsidRPr="001B63A5">
        <w:rPr>
          <w:rStyle w:val="Time1"/>
          <w:lang w:val="fr-FR"/>
        </w:rPr>
        <w:t xml:space="preserve"> laudibus</w:t>
      </w:r>
      <w:r w:rsidR="00E9570B" w:rsidRPr="001B63A5">
        <w:rPr>
          <w:rStyle w:val="Time1"/>
          <w:lang w:val="fr-FR"/>
        </w:rPr>
        <w:t xml:space="preserve"> </w:t>
      </w:r>
      <w:r w:rsidRPr="00EE485F">
        <w:rPr>
          <w:lang w:val="la-Latn"/>
        </w:rPr>
        <w:t>[</w:t>
      </w:r>
      <w:r w:rsidR="00C73AE8" w:rsidRPr="00EE485F">
        <w:rPr>
          <w:lang w:val="la-Latn"/>
        </w:rPr>
        <w:t>A</w:t>
      </w:r>
      <w:r w:rsidR="00C73AE8" w:rsidRPr="001B63A5">
        <w:rPr>
          <w:lang w:val="fr-FR"/>
        </w:rPr>
        <w:t>N</w:t>
      </w:r>
      <w:r w:rsidRPr="00EE485F">
        <w:rPr>
          <w:lang w:val="la-Latn"/>
        </w:rPr>
        <w:t>]</w:t>
      </w:r>
      <w:r w:rsidR="00C73AE8" w:rsidRPr="00EE485F">
        <w:rPr>
          <w:lang w:val="la-Latn"/>
        </w:rPr>
        <w:t xml:space="preserve"> </w:t>
      </w:r>
      <w:r w:rsidR="00C1418F" w:rsidRPr="001B63A5">
        <w:rPr>
          <w:rStyle w:val="Incipit"/>
          <w:lang w:val="fr-FR"/>
        </w:rPr>
        <w:t>Intuemini quantus</w:t>
      </w:r>
      <w:r w:rsidR="00C94F95" w:rsidRPr="001B63A5">
        <w:rPr>
          <w:lang w:val="fr-FR"/>
        </w:rPr>
        <w:t xml:space="preserve">. </w:t>
      </w:r>
      <w:r w:rsidR="00762470" w:rsidRPr="001B63A5">
        <w:rPr>
          <w:lang w:val="fr-FR"/>
        </w:rPr>
        <w:t xml:space="preserve">AN </w:t>
      </w:r>
      <w:r w:rsidR="00C1418F" w:rsidRPr="001B63A5">
        <w:rPr>
          <w:rStyle w:val="Incipit"/>
          <w:lang w:val="fr-FR"/>
        </w:rPr>
        <w:t>Ad te domine levavi</w:t>
      </w:r>
      <w:r w:rsidR="00C94F95" w:rsidRPr="001B63A5">
        <w:rPr>
          <w:lang w:val="fr-FR"/>
        </w:rPr>
        <w:t xml:space="preserve">. </w:t>
      </w:r>
      <w:r w:rsidR="00762470" w:rsidRPr="001B63A5">
        <w:rPr>
          <w:lang w:val="fr-FR"/>
        </w:rPr>
        <w:t xml:space="preserve">AN </w:t>
      </w:r>
      <w:r w:rsidR="00C1418F" w:rsidRPr="001B63A5">
        <w:rPr>
          <w:rStyle w:val="Incipit"/>
          <w:lang w:val="fr-FR"/>
        </w:rPr>
        <w:t>Expectetur sicut pluvia</w:t>
      </w:r>
      <w:r w:rsidR="00C94F95" w:rsidRPr="001B63A5">
        <w:rPr>
          <w:lang w:val="fr-FR"/>
        </w:rPr>
        <w:t xml:space="preserve">. </w:t>
      </w:r>
      <w:r w:rsidR="00762470" w:rsidRPr="008262EE">
        <w:rPr>
          <w:lang w:val="pt-PT"/>
        </w:rPr>
        <w:t xml:space="preserve">AN </w:t>
      </w:r>
      <w:r w:rsidR="00C1418F" w:rsidRPr="00C1418F">
        <w:rPr>
          <w:rStyle w:val="Incipit"/>
          <w:lang w:val="pt-PT"/>
        </w:rPr>
        <w:t>Veniat iterum</w:t>
      </w:r>
      <w:r w:rsidR="00C94F95" w:rsidRPr="00EE485F">
        <w:rPr>
          <w:lang w:val="la-Latn"/>
        </w:rPr>
        <w:t xml:space="preserve">. </w:t>
      </w:r>
      <w:r w:rsidR="00C73AE8" w:rsidRPr="008262EE">
        <w:rPr>
          <w:lang w:val="pt-PT"/>
        </w:rPr>
        <w:t>AB</w:t>
      </w:r>
      <w:r w:rsidR="00C73AE8" w:rsidRPr="00EE485F">
        <w:rPr>
          <w:lang w:val="la-Latn"/>
        </w:rPr>
        <w:t xml:space="preserve"> </w:t>
      </w:r>
      <w:r w:rsidR="00C1418F" w:rsidRPr="00C1418F">
        <w:rPr>
          <w:rStyle w:val="Incipit"/>
          <w:lang w:val="pt-PT"/>
        </w:rPr>
        <w:t>Omnis vallis</w:t>
      </w:r>
      <w:r w:rsidR="00C94F95" w:rsidRPr="008262EE">
        <w:rPr>
          <w:lang w:val="pt-PT"/>
        </w:rPr>
        <w:t>.</w:t>
      </w:r>
    </w:p>
    <w:p w:rsidR="008B37FB" w:rsidRDefault="008559D1" w:rsidP="002948B5">
      <w:pPr>
        <w:pStyle w:val="berschrift1"/>
        <w:rPr>
          <w:lang w:val="la-Latn"/>
        </w:rPr>
      </w:pPr>
      <w:r w:rsidRPr="00EE485F">
        <w:rPr>
          <w:lang w:val="la-Latn"/>
        </w:rPr>
        <w:t>[</w:t>
      </w:r>
      <w:r w:rsidR="008B37FB" w:rsidRPr="001B63A5">
        <w:rPr>
          <w:lang w:val="pt-PT"/>
        </w:rPr>
        <w:t>DE ANTIPHONIS MAIORIBUS</w:t>
      </w:r>
      <w:r w:rsidRPr="00EE485F">
        <w:rPr>
          <w:lang w:val="la-Latn"/>
        </w:rPr>
        <w:t>]</w:t>
      </w:r>
    </w:p>
    <w:p w:rsidR="00C73AE8" w:rsidRPr="00EE485F" w:rsidRDefault="00C73AE8" w:rsidP="00C10675">
      <w:pPr>
        <w:rPr>
          <w:lang w:val="la-Latn"/>
        </w:rPr>
      </w:pPr>
      <w:r w:rsidRPr="00EE485F">
        <w:rPr>
          <w:lang w:val="la-Latn"/>
        </w:rPr>
        <w:t>A</w:t>
      </w:r>
      <w:r w:rsidR="008B37FB">
        <w:rPr>
          <w:lang w:val="pt-PT"/>
        </w:rPr>
        <w:t>M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pt-PT"/>
        </w:rPr>
        <w:t>O sapientia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>A</w:t>
      </w:r>
      <w:r w:rsidR="008B37FB">
        <w:rPr>
          <w:lang w:val="pt-PT"/>
        </w:rPr>
        <w:t>M</w:t>
      </w:r>
      <w:r w:rsidRPr="008262EE">
        <w:rPr>
          <w:lang w:val="pt-PT"/>
        </w:rPr>
        <w:t xml:space="preserve"> </w:t>
      </w:r>
      <w:r w:rsidR="00C1418F" w:rsidRPr="00C1418F">
        <w:rPr>
          <w:rStyle w:val="Incipit"/>
          <w:lang w:val="pt-PT"/>
        </w:rPr>
        <w:t>O Adonai</w:t>
      </w:r>
      <w:r w:rsidR="00C94F95" w:rsidRPr="00EE485F">
        <w:rPr>
          <w:lang w:val="la-Latn"/>
        </w:rPr>
        <w:t xml:space="preserve">. </w:t>
      </w:r>
      <w:r w:rsidRPr="008262EE">
        <w:rPr>
          <w:lang w:val="pt-PT"/>
        </w:rPr>
        <w:t>A</w:t>
      </w:r>
      <w:r w:rsidR="008B37FB">
        <w:rPr>
          <w:lang w:val="pt-PT"/>
        </w:rPr>
        <w:t>M</w:t>
      </w:r>
      <w:r w:rsidRPr="008262EE">
        <w:rPr>
          <w:lang w:val="pt-PT"/>
        </w:rPr>
        <w:t xml:space="preserve"> </w:t>
      </w:r>
      <w:r w:rsidR="00C1418F" w:rsidRPr="00C1418F">
        <w:rPr>
          <w:rStyle w:val="Incipit"/>
          <w:lang w:val="pt-PT"/>
        </w:rPr>
        <w:t>O radix lesse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>A</w:t>
      </w:r>
      <w:r w:rsidR="008B37FB">
        <w:rPr>
          <w:lang w:val="pt-PT"/>
        </w:rPr>
        <w:t>M</w:t>
      </w:r>
      <w:r w:rsidRPr="008262EE">
        <w:rPr>
          <w:lang w:val="pt-PT"/>
        </w:rPr>
        <w:t xml:space="preserve"> </w:t>
      </w:r>
      <w:r w:rsidR="00C1418F" w:rsidRPr="00C1418F">
        <w:rPr>
          <w:rStyle w:val="Incipit"/>
          <w:lang w:val="pt-PT"/>
        </w:rPr>
        <w:t>O clavis David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>A</w:t>
      </w:r>
      <w:r w:rsidR="008B37FB">
        <w:rPr>
          <w:lang w:val="pt-PT"/>
        </w:rPr>
        <w:t>M</w:t>
      </w:r>
      <w:r w:rsidRPr="008262EE">
        <w:rPr>
          <w:lang w:val="pt-PT"/>
        </w:rPr>
        <w:t xml:space="preserve"> </w:t>
      </w:r>
      <w:r w:rsidR="00C1418F" w:rsidRPr="00C1418F">
        <w:rPr>
          <w:rStyle w:val="Incipit"/>
          <w:lang w:val="pt-PT"/>
        </w:rPr>
        <w:t>O oriens splendor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>A</w:t>
      </w:r>
      <w:r w:rsidR="008B37FB">
        <w:rPr>
          <w:lang w:val="pt-PT"/>
        </w:rPr>
        <w:t>M</w:t>
      </w:r>
      <w:r w:rsidRPr="008262EE">
        <w:rPr>
          <w:lang w:val="pt-PT"/>
        </w:rPr>
        <w:t xml:space="preserve"> </w:t>
      </w:r>
      <w:r w:rsidR="00C1418F" w:rsidRPr="00C1418F">
        <w:rPr>
          <w:rStyle w:val="Incipit"/>
          <w:lang w:val="pt-PT"/>
        </w:rPr>
        <w:t>O rex gentium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>A</w:t>
      </w:r>
      <w:r w:rsidR="008B37FB">
        <w:rPr>
          <w:lang w:val="pt-PT"/>
        </w:rPr>
        <w:t>M</w:t>
      </w:r>
      <w:r w:rsidRPr="008262EE">
        <w:rPr>
          <w:lang w:val="pt-PT"/>
        </w:rPr>
        <w:t xml:space="preserve"> </w:t>
      </w:r>
      <w:r w:rsidR="00C1418F" w:rsidRPr="00C1418F">
        <w:rPr>
          <w:rStyle w:val="Incipit"/>
          <w:lang w:val="pt-PT"/>
        </w:rPr>
        <w:t>O rex pacifice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>A</w:t>
      </w:r>
      <w:r w:rsidR="008B37FB">
        <w:rPr>
          <w:lang w:val="pt-PT"/>
        </w:rPr>
        <w:t>M</w:t>
      </w:r>
      <w:r w:rsidRPr="008262EE">
        <w:rPr>
          <w:lang w:val="pt-PT"/>
        </w:rPr>
        <w:t xml:space="preserve"> </w:t>
      </w:r>
      <w:r w:rsidR="00C1418F" w:rsidRPr="00C1418F">
        <w:rPr>
          <w:rStyle w:val="Incipit"/>
          <w:lang w:val="pt-PT"/>
        </w:rPr>
        <w:t>O E</w:t>
      </w:r>
      <w:r w:rsidR="008B37FB">
        <w:rPr>
          <w:rStyle w:val="Incipit"/>
          <w:lang w:val="pt-PT"/>
        </w:rPr>
        <w:t>m</w:t>
      </w:r>
      <w:r w:rsidR="00C1418F" w:rsidRPr="00C1418F">
        <w:rPr>
          <w:rStyle w:val="Incipit"/>
          <w:lang w:val="pt-PT"/>
        </w:rPr>
        <w:t>manuel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 xml:space="preserve">AE </w:t>
      </w:r>
      <w:r w:rsidR="00C1418F" w:rsidRPr="001B63A5">
        <w:rPr>
          <w:rStyle w:val="Incipit"/>
          <w:lang w:val="pt-PT"/>
        </w:rPr>
        <w:t>O Gabriel</w:t>
      </w:r>
      <w:r w:rsidR="00D21DAF" w:rsidRPr="001B63A5">
        <w:rPr>
          <w:rStyle w:val="Incipit"/>
          <w:lang w:val="pt-PT"/>
        </w:rPr>
        <w:t xml:space="preserve"> </w:t>
      </w:r>
      <w:r w:rsidR="00C1418F" w:rsidRPr="001B63A5">
        <w:rPr>
          <w:rStyle w:val="Incipit"/>
          <w:lang w:val="pt-PT"/>
        </w:rPr>
        <w:t>nuntius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 xml:space="preserve">AE </w:t>
      </w:r>
      <w:r w:rsidR="00C1418F" w:rsidRPr="00C1418F">
        <w:rPr>
          <w:rStyle w:val="Incipit"/>
          <w:lang w:val="pt-PT"/>
        </w:rPr>
        <w:t>O Hierusalem</w:t>
      </w:r>
      <w:r w:rsidR="00C94F95" w:rsidRPr="008262EE">
        <w:rPr>
          <w:lang w:val="pt-PT"/>
        </w:rPr>
        <w:t xml:space="preserve">. </w:t>
      </w:r>
      <w:r w:rsidRPr="001B63A5">
        <w:rPr>
          <w:lang w:val="it-IT"/>
        </w:rPr>
        <w:t xml:space="preserve">AE </w:t>
      </w:r>
      <w:r w:rsidR="00C1418F" w:rsidRPr="001B63A5">
        <w:rPr>
          <w:rStyle w:val="Incipit"/>
          <w:lang w:val="it-IT"/>
        </w:rPr>
        <w:t>O virgo virginum</w:t>
      </w:r>
      <w:r w:rsidR="00C94F95" w:rsidRPr="001B63A5">
        <w:rPr>
          <w:lang w:val="it-IT"/>
        </w:rPr>
        <w:t xml:space="preserve">. </w:t>
      </w:r>
      <w:r w:rsidRPr="008262EE">
        <w:rPr>
          <w:lang w:val="it-IT"/>
        </w:rPr>
        <w:t xml:space="preserve">AE </w:t>
      </w:r>
      <w:r w:rsidR="00C1418F" w:rsidRPr="00C1418F">
        <w:rPr>
          <w:rStyle w:val="Incipit"/>
          <w:lang w:val="it-IT"/>
        </w:rPr>
        <w:t>O mundi domina</w:t>
      </w:r>
      <w:r w:rsidR="00AF24A8" w:rsidRPr="00EE485F">
        <w:rPr>
          <w:lang w:val="la-Latn"/>
        </w:rPr>
        <w:t>.</w:t>
      </w:r>
    </w:p>
    <w:p w:rsidR="00C73AE8" w:rsidRPr="001B63A5" w:rsidRDefault="008B37FB" w:rsidP="002948B5">
      <w:pPr>
        <w:pStyle w:val="berschrift1"/>
        <w:rPr>
          <w:lang w:val="it-IT"/>
        </w:rPr>
      </w:pPr>
      <w:r w:rsidRPr="001B63A5">
        <w:rPr>
          <w:lang w:val="it-IT"/>
        </w:rPr>
        <w:t>[IN VIGILIA NATIVITATIS DOMINI]</w:t>
      </w:r>
    </w:p>
    <w:p w:rsidR="00C73AE8" w:rsidRPr="00EE485F" w:rsidRDefault="00C73AE8" w:rsidP="00C10675">
      <w:pPr>
        <w:rPr>
          <w:lang w:val="la-Latn"/>
        </w:rPr>
      </w:pPr>
      <w:r w:rsidRPr="008262EE">
        <w:rPr>
          <w:rStyle w:val="Time1"/>
          <w:lang w:val="it-IT"/>
        </w:rPr>
        <w:t>In priori vespera</w:t>
      </w:r>
      <w:r w:rsidRPr="008262EE">
        <w:rPr>
          <w:lang w:val="it-IT"/>
        </w:rPr>
        <w:t xml:space="preserve"> vigiliae nativitatis domini</w:t>
      </w:r>
      <w:r w:rsidR="00C94F95" w:rsidRPr="008262EE">
        <w:rPr>
          <w:lang w:val="it-IT"/>
        </w:rPr>
        <w:t xml:space="preserve">. </w:t>
      </w:r>
      <w:r w:rsidRPr="008262EE">
        <w:rPr>
          <w:lang w:val="it-IT"/>
        </w:rPr>
        <w:t>RP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it-IT"/>
        </w:rPr>
        <w:t>De illa occulta</w:t>
      </w:r>
      <w:r w:rsidR="00C94F95" w:rsidRPr="00EE485F">
        <w:rPr>
          <w:lang w:val="la-Latn"/>
        </w:rPr>
        <w:t xml:space="preserve">. </w:t>
      </w:r>
      <w:r w:rsidR="00F3652D" w:rsidRPr="008262EE">
        <w:rPr>
          <w:lang w:val="it-IT"/>
        </w:rPr>
        <w:t>[RV</w:t>
      </w:r>
      <w:r w:rsidR="00F3652D">
        <w:rPr>
          <w:lang w:val="it-IT"/>
        </w:rPr>
        <w:t xml:space="preserve">] </w:t>
      </w:r>
      <w:r w:rsidR="00C1418F" w:rsidRPr="00C1418F">
        <w:rPr>
          <w:rStyle w:val="Incipit"/>
          <w:lang w:val="it-IT"/>
        </w:rPr>
        <w:t>Ä+Ex Sion species+Ä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nisi in dominica venia</w:t>
      </w:r>
      <w:r w:rsidRPr="008262EE">
        <w:rPr>
          <w:lang w:val="it-IT"/>
        </w:rPr>
        <w:t>t viglia</w:t>
      </w:r>
      <w:r w:rsidR="00C94F95" w:rsidRPr="008262EE">
        <w:rPr>
          <w:lang w:val="it-IT"/>
        </w:rPr>
        <w:t xml:space="preserve">. </w:t>
      </w:r>
      <w:r w:rsidRPr="008262EE">
        <w:rPr>
          <w:lang w:val="it-IT"/>
        </w:rPr>
        <w:t xml:space="preserve">Hymnus quoque </w:t>
      </w:r>
      <w:r w:rsidR="008559D1" w:rsidRPr="008262EE">
        <w:rPr>
          <w:lang w:val="it-IT"/>
        </w:rPr>
        <w:t>[</w:t>
      </w:r>
      <w:r w:rsidRPr="008262EE">
        <w:rPr>
          <w:lang w:val="it-IT"/>
        </w:rPr>
        <w:t>HY</w:t>
      </w:r>
      <w:r w:rsidR="008559D1" w:rsidRPr="008262EE">
        <w:rPr>
          <w:lang w:val="it-IT"/>
        </w:rPr>
        <w:t>]</w:t>
      </w:r>
      <w:r w:rsidRPr="008262EE">
        <w:rPr>
          <w:lang w:val="it-IT"/>
        </w:rPr>
        <w:t xml:space="preserve"> </w:t>
      </w:r>
      <w:r w:rsidR="00C1418F" w:rsidRPr="00C1418F">
        <w:rPr>
          <w:rStyle w:val="Incipit"/>
          <w:lang w:val="it-IT"/>
        </w:rPr>
        <w:t>Veni redemptor</w:t>
      </w:r>
      <w:r w:rsidRPr="008262EE">
        <w:rPr>
          <w:lang w:val="it-IT"/>
        </w:rPr>
        <w:t xml:space="preserve"> </w:t>
      </w:r>
      <w:r w:rsidRPr="00EE485F">
        <w:rPr>
          <w:lang w:val="la-Latn"/>
        </w:rPr>
        <w:t>ad hanc vesperam et in crastino ta</w:t>
      </w:r>
      <w:r w:rsidRPr="008262EE">
        <w:rPr>
          <w:lang w:val="it-IT"/>
        </w:rPr>
        <w:t>ntu</w:t>
      </w:r>
      <w:r w:rsidRPr="00EE485F">
        <w:rPr>
          <w:lang w:val="la-Latn"/>
        </w:rPr>
        <w:t>m a</w:t>
      </w:r>
      <w:r w:rsidRPr="008262EE">
        <w:rPr>
          <w:lang w:val="it-IT"/>
        </w:rPr>
        <w:t>d matutinas laudes canitur</w:t>
      </w:r>
      <w:r w:rsidR="00AF24A8" w:rsidRPr="00EE485F">
        <w:rPr>
          <w:lang w:val="la-Latn"/>
        </w:rPr>
        <w:t>.</w:t>
      </w:r>
    </w:p>
    <w:p w:rsidR="00C73AE8" w:rsidRPr="00EE485F" w:rsidRDefault="00C73AE8" w:rsidP="00C10675">
      <w:pPr>
        <w:rPr>
          <w:lang w:val="la-Latn"/>
        </w:rPr>
      </w:pPr>
      <w:r w:rsidRPr="00EE485F">
        <w:rPr>
          <w:lang w:val="la-Latn"/>
        </w:rPr>
        <w:t>I</w:t>
      </w:r>
      <w:r w:rsidRPr="008262EE">
        <w:rPr>
          <w:lang w:val="la-Latn"/>
        </w:rPr>
        <w:t xml:space="preserve">n </w:t>
      </w:r>
      <w:r w:rsidRPr="00EE485F">
        <w:rPr>
          <w:lang w:val="la-Latn"/>
        </w:rPr>
        <w:t>vig</w:t>
      </w:r>
      <w:r w:rsidRPr="008262EE">
        <w:rPr>
          <w:lang w:val="la-Latn"/>
        </w:rPr>
        <w:t>ilia nativitatis do</w:t>
      </w:r>
      <w:r w:rsidRPr="00EE485F">
        <w:rPr>
          <w:lang w:val="la-Latn"/>
        </w:rPr>
        <w:t>mini nocturni fiunt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sicut in quolibet privato die</w:t>
      </w:r>
      <w:r w:rsidR="00C94F95" w:rsidRPr="00EE485F">
        <w:rPr>
          <w:lang w:val="la-Latn"/>
        </w:rPr>
        <w:t xml:space="preserve">, </w:t>
      </w:r>
      <w:r w:rsidRPr="008262EE">
        <w:rPr>
          <w:lang w:val="la-Latn"/>
        </w:rPr>
        <w:t>triginta</w:t>
      </w:r>
      <w:r w:rsidRPr="00EE485F">
        <w:rPr>
          <w:lang w:val="la-Latn"/>
        </w:rPr>
        <w:t xml:space="preserve"> psalmis pr</w:t>
      </w:r>
      <w:r w:rsidRPr="008262EE">
        <w:rPr>
          <w:lang w:val="la-Latn"/>
        </w:rPr>
        <w:t>a</w:t>
      </w:r>
      <w:r w:rsidRPr="00EE485F">
        <w:rPr>
          <w:lang w:val="la-Latn"/>
        </w:rPr>
        <w:t>ecedentibus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nec quid remanet de cetera psalmodia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que ante</w:t>
      </w:r>
      <w:r w:rsidRPr="008262EE">
        <w:rPr>
          <w:lang w:val="la-Latn"/>
        </w:rPr>
        <w:t xml:space="preserve"> </w:t>
      </w:r>
      <w:r w:rsidRPr="00EE485F">
        <w:rPr>
          <w:lang w:val="la-Latn"/>
        </w:rPr>
        <w:t>matutinas laudes cantari solet</w:t>
      </w:r>
      <w:r w:rsidR="00AF24A8" w:rsidRPr="00EE485F">
        <w:rPr>
          <w:lang w:val="la-Latn"/>
        </w:rPr>
        <w:t>.</w:t>
      </w:r>
    </w:p>
    <w:p w:rsidR="00C73AE8" w:rsidRPr="00EE485F" w:rsidRDefault="00C73AE8" w:rsidP="00C10675">
      <w:pPr>
        <w:rPr>
          <w:lang w:val="la-Latn"/>
        </w:rPr>
      </w:pPr>
      <w:r w:rsidRPr="008262EE">
        <w:rPr>
          <w:rStyle w:val="Time1"/>
          <w:lang w:val="pt-PT"/>
        </w:rPr>
        <w:t>Ad nocturnos</w:t>
      </w:r>
      <w:r w:rsidRPr="008262EE">
        <w:rPr>
          <w:lang w:val="pt-PT"/>
        </w:rPr>
        <w:t xml:space="preserve"> </w:t>
      </w:r>
      <w:r w:rsidR="00C87E3F" w:rsidRPr="008262EE">
        <w:rPr>
          <w:lang w:val="pt-PT"/>
        </w:rPr>
        <w:t>(</w:t>
      </w:r>
      <w:r w:rsidR="00150D7F">
        <w:rPr>
          <w:lang w:val="pt-PT"/>
        </w:rPr>
        <w:t>31</w:t>
      </w:r>
      <w:r w:rsidR="000240F2">
        <w:rPr>
          <w:lang w:val="pt-PT"/>
        </w:rPr>
        <w:t>b</w:t>
      </w:r>
      <w:r w:rsidR="00C87E3F" w:rsidRPr="008262EE">
        <w:rPr>
          <w:lang w:val="pt-PT"/>
        </w:rPr>
        <w:t>)</w:t>
      </w:r>
      <w:r w:rsidRPr="008262EE">
        <w:rPr>
          <w:lang w:val="pt-PT"/>
        </w:rPr>
        <w:t xml:space="preserve"> legitur LH </w:t>
      </w:r>
      <w:r w:rsidR="00C1418F" w:rsidRPr="00C1418F">
        <w:rPr>
          <w:rStyle w:val="Incipit"/>
          <w:lang w:val="pt-PT"/>
        </w:rPr>
        <w:t>Qu</w:t>
      </w:r>
      <w:r w:rsidR="002011AA">
        <w:rPr>
          <w:rStyle w:val="Incipit"/>
          <w:lang w:val="pt-PT"/>
        </w:rPr>
        <w:t>a</w:t>
      </w:r>
      <w:r w:rsidR="00C1418F" w:rsidRPr="00C1418F">
        <w:rPr>
          <w:rStyle w:val="Incipit"/>
          <w:lang w:val="pt-PT"/>
        </w:rPr>
        <w:t>e fuit necessitas</w:t>
      </w:r>
      <w:r w:rsidR="00C94F95" w:rsidRPr="008262EE">
        <w:rPr>
          <w:lang w:val="pt-PT"/>
        </w:rPr>
        <w:t xml:space="preserve">. </w:t>
      </w:r>
      <w:r w:rsidRPr="00EE485F">
        <w:rPr>
          <w:lang w:val="la-Latn"/>
        </w:rPr>
        <w:t xml:space="preserve">INV </w:t>
      </w:r>
      <w:r w:rsidR="00C1418F" w:rsidRPr="00C1418F">
        <w:rPr>
          <w:rStyle w:val="Incipit"/>
          <w:lang w:val="it-IT"/>
        </w:rPr>
        <w:t>Hodie scietis quia</w:t>
      </w:r>
      <w:r w:rsidR="00C94F95" w:rsidRPr="00EE485F">
        <w:rPr>
          <w:lang w:val="la-Latn"/>
        </w:rPr>
        <w:t xml:space="preserve">. </w:t>
      </w:r>
      <w:r w:rsidRPr="008262EE">
        <w:rPr>
          <w:rStyle w:val="Time2"/>
          <w:lang w:val="it-IT"/>
        </w:rPr>
        <w:t>In primo nocturno</w:t>
      </w:r>
      <w:r w:rsidRPr="00EE485F">
        <w:rPr>
          <w:lang w:val="la-Latn"/>
        </w:rPr>
        <w:t xml:space="preserve"> </w:t>
      </w:r>
      <w:r w:rsidR="008559D1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it-IT"/>
        </w:rPr>
        <w:t>Propter Sion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VS </w:t>
      </w:r>
      <w:r w:rsidR="00C1418F" w:rsidRPr="00C1418F">
        <w:rPr>
          <w:rStyle w:val="Incipit"/>
          <w:lang w:val="la-Latn"/>
        </w:rPr>
        <w:t>Crastina die delebitur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Sanctificamini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R</w:t>
      </w:r>
      <w:r w:rsidRPr="008262EE">
        <w:rPr>
          <w:lang w:val="la-Latn"/>
        </w:rPr>
        <w:t xml:space="preserve">V </w:t>
      </w:r>
      <w:r w:rsidR="00C1418F" w:rsidRPr="00C1418F">
        <w:rPr>
          <w:rStyle w:val="Incipit"/>
          <w:lang w:val="la-Latn"/>
        </w:rPr>
        <w:t>Hodie scietis</w:t>
      </w:r>
      <w:r w:rsidR="00C94F95" w:rsidRPr="008262EE">
        <w:rPr>
          <w:lang w:val="la-Latn"/>
        </w:rPr>
        <w:t xml:space="preserve">. </w:t>
      </w:r>
      <w:r w:rsidRPr="008262EE">
        <w:rPr>
          <w:lang w:val="la-Latn"/>
        </w:rPr>
        <w:t xml:space="preserve">(48) RP </w:t>
      </w:r>
      <w:r w:rsidR="00C1418F" w:rsidRPr="00C1418F">
        <w:rPr>
          <w:rStyle w:val="Incipit"/>
          <w:lang w:val="la-Latn"/>
        </w:rPr>
        <w:t>Constantes estote</w:t>
      </w:r>
      <w:r w:rsidR="00C94F95" w:rsidRPr="00EE485F">
        <w:rPr>
          <w:lang w:val="la-Latn"/>
        </w:rPr>
        <w:t xml:space="preserve">. </w:t>
      </w:r>
      <w:r w:rsidRPr="008262EE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Vos qui pulvere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RP</w:t>
      </w:r>
      <w:r w:rsidRPr="008262EE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Sanctificamini filii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R</w:t>
      </w:r>
      <w:r w:rsidRPr="008262EE">
        <w:rPr>
          <w:lang w:val="la-Latn"/>
        </w:rPr>
        <w:t xml:space="preserve">V </w:t>
      </w:r>
      <w:r w:rsidR="00C1418F" w:rsidRPr="00C1418F">
        <w:rPr>
          <w:rStyle w:val="Incipit"/>
          <w:lang w:val="la-Latn"/>
        </w:rPr>
        <w:t>Ecce dominus veniet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De illa occulta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R</w:t>
      </w:r>
      <w:r w:rsidRPr="008262EE">
        <w:rPr>
          <w:lang w:val="la-Latn"/>
        </w:rPr>
        <w:t>V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Ex Sion species</w:t>
      </w:r>
      <w:r w:rsidR="00AF24A8" w:rsidRPr="00EE485F">
        <w:rPr>
          <w:lang w:val="la-Latn"/>
        </w:rPr>
        <w:t>.</w:t>
      </w:r>
    </w:p>
    <w:p w:rsidR="002011AA" w:rsidRDefault="00C73AE8" w:rsidP="00C10675">
      <w:pPr>
        <w:rPr>
          <w:lang w:val="la-Latn"/>
        </w:rPr>
      </w:pPr>
      <w:r w:rsidRPr="00EE485F">
        <w:rPr>
          <w:rStyle w:val="Time2"/>
          <w:lang w:val="la-Latn"/>
        </w:rPr>
        <w:t>In secundo nocturno</w:t>
      </w:r>
      <w:r w:rsidRPr="00EE485F">
        <w:rPr>
          <w:lang w:val="la-Latn"/>
        </w:rPr>
        <w:t xml:space="preserve"> </w:t>
      </w:r>
      <w:r w:rsidR="008559D1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Paratus esto Israel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CP </w:t>
      </w:r>
      <w:r w:rsidR="00C1418F" w:rsidRPr="00C1418F">
        <w:rPr>
          <w:rStyle w:val="Incipit"/>
          <w:lang w:val="fr-FR"/>
        </w:rPr>
        <w:t>Propter Sion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VS </w:t>
      </w:r>
      <w:r w:rsidR="00C1418F" w:rsidRPr="00C1418F">
        <w:rPr>
          <w:rStyle w:val="Incipit"/>
          <w:lang w:val="fr-FR"/>
        </w:rPr>
        <w:t>Crast</w:t>
      </w:r>
      <w:r w:rsidR="002011AA">
        <w:rPr>
          <w:rStyle w:val="Incipit"/>
          <w:lang w:val="fr-FR"/>
        </w:rPr>
        <w:t>i</w:t>
      </w:r>
      <w:r w:rsidR="00C1418F" w:rsidRPr="00C1418F">
        <w:rPr>
          <w:rStyle w:val="Incipit"/>
          <w:lang w:val="fr-FR"/>
        </w:rPr>
        <w:t>na erit vobis salus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OR </w:t>
      </w:r>
      <w:r w:rsidR="00C1418F" w:rsidRPr="00C1418F">
        <w:rPr>
          <w:rStyle w:val="Incipit"/>
          <w:lang w:val="la-Latn"/>
        </w:rPr>
        <w:t>Da nobis quaesumus omnipotens deus</w:t>
      </w:r>
      <w:r w:rsidR="00C94F95" w:rsidRPr="00EE485F">
        <w:rPr>
          <w:lang w:val="la-Latn"/>
        </w:rPr>
        <w:t>.</w:t>
      </w:r>
    </w:p>
    <w:p w:rsidR="002011AA" w:rsidRDefault="008559D1" w:rsidP="00C10675">
      <w:pPr>
        <w:rPr>
          <w:lang w:val="la-Latn"/>
        </w:rPr>
      </w:pPr>
      <w:r w:rsidRPr="002011AA">
        <w:rPr>
          <w:rStyle w:val="Time1"/>
          <w:lang w:val="la-Latn"/>
        </w:rPr>
        <w:t>[</w:t>
      </w:r>
      <w:r w:rsidR="00C73AE8" w:rsidRPr="002011AA">
        <w:rPr>
          <w:rStyle w:val="Time1"/>
          <w:lang w:val="la-Latn"/>
        </w:rPr>
        <w:t>Ad processionem</w:t>
      </w:r>
      <w:r w:rsidRPr="002011AA">
        <w:rPr>
          <w:rStyle w:val="Time1"/>
          <w:lang w:val="la-Latn"/>
        </w:rPr>
        <w:t>]</w:t>
      </w:r>
      <w:r w:rsidR="00C94F95" w:rsidRPr="001B63A5">
        <w:rPr>
          <w:lang w:val="la-Latn"/>
        </w:rPr>
        <w:t xml:space="preserve"> </w:t>
      </w:r>
      <w:r w:rsidR="00C73AE8" w:rsidRPr="008262EE">
        <w:rPr>
          <w:lang w:val="la-Latn"/>
        </w:rPr>
        <w:t xml:space="preserve">Postquam </w:t>
      </w:r>
      <w:r w:rsidR="00C73AE8" w:rsidRPr="00907DF6">
        <w:rPr>
          <w:rStyle w:val="Funktion"/>
          <w:lang w:val="la-Latn"/>
        </w:rPr>
        <w:t>fratres</w:t>
      </w:r>
      <w:r w:rsidR="00C73AE8" w:rsidRPr="00EE485F">
        <w:rPr>
          <w:lang w:val="la-Latn"/>
        </w:rPr>
        <w:t xml:space="preserve"> ad </w:t>
      </w:r>
      <w:r w:rsidR="00C73AE8" w:rsidRPr="008262EE">
        <w:rPr>
          <w:rStyle w:val="Ort"/>
          <w:lang w:val="la-Latn"/>
        </w:rPr>
        <w:t>sanctam Mariam</w:t>
      </w:r>
      <w:r w:rsidR="00C73AE8" w:rsidRPr="00EE485F">
        <w:rPr>
          <w:lang w:val="la-Latn"/>
        </w:rPr>
        <w:t xml:space="preserve"> processerint</w:t>
      </w:r>
      <w:r w:rsidR="00C94F95" w:rsidRPr="00EE485F">
        <w:rPr>
          <w:lang w:val="la-Latn"/>
        </w:rPr>
        <w:t xml:space="preserve">, </w:t>
      </w:r>
      <w:r w:rsidR="00C73AE8" w:rsidRPr="008262EE">
        <w:rPr>
          <w:rStyle w:val="Ort"/>
          <w:lang w:val="la-Latn"/>
        </w:rPr>
        <w:t>chorus</w:t>
      </w:r>
      <w:r w:rsidR="00C73AE8" w:rsidRPr="00EE485F">
        <w:rPr>
          <w:lang w:val="la-Latn"/>
        </w:rPr>
        <w:t xml:space="preserve"> et </w:t>
      </w:r>
      <w:r w:rsidR="00C73AE8" w:rsidRPr="008262EE">
        <w:rPr>
          <w:rStyle w:val="Ort"/>
          <w:lang w:val="la-Latn"/>
        </w:rPr>
        <w:t>presbyterium</w:t>
      </w:r>
      <w:r w:rsidR="00C73AE8" w:rsidRPr="00EE485F">
        <w:rPr>
          <w:lang w:val="la-Latn"/>
        </w:rPr>
        <w:t xml:space="preserve"> et </w:t>
      </w:r>
      <w:r w:rsidR="00C73AE8" w:rsidRPr="008262EE">
        <w:rPr>
          <w:rStyle w:val="Ort"/>
          <w:lang w:val="la-Latn"/>
        </w:rPr>
        <w:t>altare</w:t>
      </w:r>
      <w:r w:rsidR="00C73AE8" w:rsidRPr="008262EE">
        <w:rPr>
          <w:lang w:val="la-Latn"/>
        </w:rPr>
        <w:t xml:space="preserve"> cum omnibus</w:t>
      </w:r>
      <w:r w:rsidR="00C94F95" w:rsidRPr="008262EE">
        <w:rPr>
          <w:lang w:val="la-Latn"/>
        </w:rPr>
        <w:t xml:space="preserve">, </w:t>
      </w:r>
      <w:r w:rsidR="00C73AE8" w:rsidRPr="008262EE">
        <w:rPr>
          <w:lang w:val="la-Latn"/>
        </w:rPr>
        <w:t>quae ad</w:t>
      </w:r>
      <w:r w:rsidR="00C73AE8" w:rsidRPr="00EE485F">
        <w:rPr>
          <w:lang w:val="la-Latn"/>
        </w:rPr>
        <w:t xml:space="preserve"> diem fest</w:t>
      </w:r>
      <w:r w:rsidR="00C73AE8" w:rsidRPr="008262EE">
        <w:rPr>
          <w:lang w:val="la-Latn"/>
        </w:rPr>
        <w:t>um pe</w:t>
      </w:r>
      <w:r w:rsidR="002011AA" w:rsidRPr="001B63A5">
        <w:rPr>
          <w:lang w:val="la-Latn"/>
        </w:rPr>
        <w:t>r</w:t>
      </w:r>
      <w:r w:rsidR="00C73AE8" w:rsidRPr="008262EE">
        <w:rPr>
          <w:lang w:val="la-Latn"/>
        </w:rPr>
        <w:t>tinent</w:t>
      </w:r>
      <w:r w:rsidR="00C94F95" w:rsidRPr="008262EE">
        <w:rPr>
          <w:lang w:val="la-Latn"/>
        </w:rPr>
        <w:t xml:space="preserve">, </w:t>
      </w:r>
      <w:r w:rsidR="00C73AE8" w:rsidRPr="008262EE">
        <w:rPr>
          <w:lang w:val="la-Latn"/>
        </w:rPr>
        <w:t>ado</w:t>
      </w:r>
      <w:r w:rsidR="002011AA" w:rsidRPr="001B63A5">
        <w:rPr>
          <w:lang w:val="la-Latn"/>
        </w:rPr>
        <w:t>rn</w:t>
      </w:r>
      <w:r w:rsidR="00C73AE8" w:rsidRPr="008262EE">
        <w:rPr>
          <w:lang w:val="la-Latn"/>
        </w:rPr>
        <w:t>antur</w:t>
      </w:r>
      <w:r w:rsidR="00C94F95" w:rsidRPr="008262EE">
        <w:rPr>
          <w:lang w:val="la-Latn"/>
        </w:rPr>
        <w:t xml:space="preserve">. </w:t>
      </w:r>
      <w:r w:rsidR="00C73AE8" w:rsidRPr="008262EE">
        <w:rPr>
          <w:rStyle w:val="Funktion"/>
          <w:lang w:val="la-Latn"/>
        </w:rPr>
        <w:t>Conventus</w:t>
      </w:r>
      <w:r w:rsidR="00C73AE8" w:rsidRPr="008262EE">
        <w:rPr>
          <w:lang w:val="la-Latn"/>
        </w:rPr>
        <w:t xml:space="preserve"> </w:t>
      </w:r>
      <w:r w:rsidR="00C73AE8" w:rsidRPr="00EE485F">
        <w:rPr>
          <w:lang w:val="la-Latn"/>
        </w:rPr>
        <w:t>re</w:t>
      </w:r>
      <w:r w:rsidR="00C73AE8" w:rsidRPr="008262EE">
        <w:rPr>
          <w:lang w:val="la-Latn"/>
        </w:rPr>
        <w:t>diens ex more intervallum agit</w:t>
      </w:r>
      <w:r w:rsidR="00C94F95" w:rsidRPr="008262EE">
        <w:rPr>
          <w:lang w:val="la-Latn"/>
        </w:rPr>
        <w:t>.</w:t>
      </w:r>
    </w:p>
    <w:p w:rsidR="00C73AE8" w:rsidRPr="008262EE" w:rsidRDefault="00C73AE8" w:rsidP="00C10675">
      <w:pPr>
        <w:rPr>
          <w:lang w:val="la-Latn"/>
        </w:rPr>
      </w:pPr>
      <w:r w:rsidRPr="008262EE">
        <w:rPr>
          <w:lang w:val="la-Latn"/>
        </w:rPr>
        <w:t>Ad matutina</w:t>
      </w:r>
      <w:r w:rsidR="002011AA" w:rsidRPr="001B63A5">
        <w:rPr>
          <w:lang w:val="la-Latn"/>
        </w:rPr>
        <w:t>s</w:t>
      </w:r>
      <w:r w:rsidRPr="008262EE">
        <w:rPr>
          <w:lang w:val="la-Latn"/>
        </w:rPr>
        <w:t xml:space="preserve"> laud</w:t>
      </w:r>
      <w:r w:rsidR="002011AA" w:rsidRPr="001B63A5">
        <w:rPr>
          <w:lang w:val="la-Latn"/>
        </w:rPr>
        <w:t>e</w:t>
      </w:r>
      <w:r w:rsidRPr="008262EE">
        <w:rPr>
          <w:lang w:val="la-Latn"/>
        </w:rPr>
        <w:t>s signo primum pulsato agitur oratio super formas procidendo et tunc demum formae complicantur tapetibusque operiuntur et omnia pulsantur signa et quinque candelabra</w:t>
      </w:r>
      <w:r w:rsidR="00E9570B" w:rsidRPr="008262EE">
        <w:rPr>
          <w:lang w:val="la-Latn"/>
        </w:rPr>
        <w:t xml:space="preserve"> </w:t>
      </w:r>
      <w:r w:rsidRPr="008262EE">
        <w:rPr>
          <w:lang w:val="la-Latn"/>
        </w:rPr>
        <w:t>incenduntur</w:t>
      </w:r>
      <w:r w:rsidR="00AF24A8" w:rsidRPr="008262EE">
        <w:rPr>
          <w:lang w:val="la-Latn"/>
        </w:rPr>
        <w:t>.</w:t>
      </w:r>
    </w:p>
    <w:p w:rsidR="00A47454" w:rsidRDefault="00C73AE8" w:rsidP="00C10675">
      <w:pPr>
        <w:rPr>
          <w:lang w:val="la-Latn"/>
        </w:rPr>
      </w:pPr>
      <w:r w:rsidRPr="008262EE">
        <w:rPr>
          <w:rStyle w:val="Time1"/>
          <w:lang w:val="fr-FR"/>
        </w:rPr>
        <w:lastRenderedPageBreak/>
        <w:t>In matutinis laudibus</w:t>
      </w:r>
      <w:r w:rsidR="00D96880" w:rsidRPr="008262EE">
        <w:rPr>
          <w:lang w:val="fr-FR"/>
        </w:rPr>
        <w:t xml:space="preserve"> </w:t>
      </w:r>
      <w:r w:rsidR="008559D1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fr-FR"/>
        </w:rPr>
        <w:t>Iudaea et Hierusalem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P</w:t>
      </w:r>
      <w:r w:rsidRPr="008262EE">
        <w:rPr>
          <w:lang w:val="fr-FR"/>
        </w:rPr>
        <w:t>S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fr-FR"/>
        </w:rPr>
        <w:t>Dominus regnavit</w:t>
      </w:r>
      <w:r w:rsidRPr="008262EE">
        <w:rPr>
          <w:lang w:val="fr-FR"/>
        </w:rPr>
        <w:t xml:space="preserve"> </w:t>
      </w:r>
      <w:r w:rsidRPr="00EE485F">
        <w:rPr>
          <w:lang w:val="la-Latn"/>
        </w:rPr>
        <w:t>cum rel</w:t>
      </w:r>
      <w:r w:rsidRPr="008262EE">
        <w:rPr>
          <w:lang w:val="fr-FR"/>
        </w:rPr>
        <w:t>iquis</w:t>
      </w:r>
      <w:r w:rsidR="00C94F95" w:rsidRPr="008262EE">
        <w:rPr>
          <w:lang w:val="fr-FR"/>
        </w:rPr>
        <w:t xml:space="preserve">. </w:t>
      </w:r>
      <w:r w:rsidR="00762470" w:rsidRPr="008262EE">
        <w:rPr>
          <w:lang w:val="fr-FR"/>
        </w:rPr>
        <w:t xml:space="preserve">AN </w:t>
      </w:r>
      <w:r w:rsidR="00C1418F" w:rsidRPr="00C1418F">
        <w:rPr>
          <w:rStyle w:val="Incipit"/>
          <w:lang w:val="fr-FR"/>
        </w:rPr>
        <w:t>Hodie scietis</w:t>
      </w:r>
      <w:r w:rsidR="00C94F95" w:rsidRPr="008262EE">
        <w:rPr>
          <w:lang w:val="fr-FR"/>
        </w:rPr>
        <w:t xml:space="preserve">. </w:t>
      </w:r>
      <w:r w:rsidR="00762470" w:rsidRPr="008262EE">
        <w:rPr>
          <w:lang w:val="fr-FR"/>
        </w:rPr>
        <w:t xml:space="preserve">AN </w:t>
      </w:r>
      <w:r w:rsidR="00C1418F" w:rsidRPr="00C1418F">
        <w:rPr>
          <w:rStyle w:val="Incipit"/>
          <w:lang w:val="fr-FR"/>
        </w:rPr>
        <w:t>Crastina die</w:t>
      </w:r>
      <w:r w:rsidR="00C94F95" w:rsidRPr="008262EE">
        <w:rPr>
          <w:lang w:val="fr-FR"/>
        </w:rPr>
        <w:t xml:space="preserve">. </w:t>
      </w:r>
      <w:r w:rsidR="00762470" w:rsidRPr="008262EE">
        <w:rPr>
          <w:lang w:val="fr-FR"/>
        </w:rPr>
        <w:t xml:space="preserve">AN </w:t>
      </w:r>
      <w:r w:rsidR="00C1418F" w:rsidRPr="00C1418F">
        <w:rPr>
          <w:rStyle w:val="Incipit"/>
          <w:lang w:val="fr-FR"/>
        </w:rPr>
        <w:t>Ecce deus noster</w:t>
      </w:r>
      <w:r w:rsidR="00C94F95" w:rsidRPr="008262EE">
        <w:rPr>
          <w:lang w:val="fr-FR"/>
        </w:rPr>
        <w:t xml:space="preserve">. </w:t>
      </w:r>
      <w:r w:rsidR="00762470" w:rsidRPr="008262EE">
        <w:rPr>
          <w:lang w:val="fr-FR"/>
        </w:rPr>
        <w:t xml:space="preserve">AN </w:t>
      </w:r>
      <w:r w:rsidR="00C1418F" w:rsidRPr="00C1418F">
        <w:rPr>
          <w:rStyle w:val="Incipit"/>
          <w:lang w:val="fr-FR"/>
        </w:rPr>
        <w:t>Crastina erit vobis</w:t>
      </w:r>
      <w:r w:rsidR="00C94F95" w:rsidRPr="008262EE">
        <w:rPr>
          <w:lang w:val="fr-FR"/>
        </w:rPr>
        <w:t xml:space="preserve">. </w:t>
      </w:r>
      <w:r w:rsidRPr="008262EE">
        <w:rPr>
          <w:lang w:val="fr-FR"/>
        </w:rPr>
        <w:t>C</w:t>
      </w:r>
      <w:r w:rsidRPr="00EE485F">
        <w:rPr>
          <w:lang w:val="la-Latn"/>
        </w:rPr>
        <w:t xml:space="preserve">P </w:t>
      </w:r>
      <w:r w:rsidR="00C1418F" w:rsidRPr="00C1418F">
        <w:rPr>
          <w:rStyle w:val="Incipit"/>
          <w:lang w:val="fr-FR"/>
        </w:rPr>
        <w:t>Paulus servus</w:t>
      </w:r>
      <w:r w:rsidR="00C94F95" w:rsidRPr="008262EE">
        <w:rPr>
          <w:lang w:val="fr-FR"/>
        </w:rPr>
        <w:t xml:space="preserve">. </w:t>
      </w:r>
      <w:r w:rsidRPr="008262EE">
        <w:rPr>
          <w:lang w:val="fr-FR"/>
        </w:rPr>
        <w:t xml:space="preserve">RP </w:t>
      </w:r>
      <w:r w:rsidR="00C1418F" w:rsidRPr="00C1418F">
        <w:rPr>
          <w:rStyle w:val="Incipit"/>
          <w:lang w:val="fr-FR"/>
        </w:rPr>
        <w:t>Hodie scietis</w:t>
      </w:r>
      <w:r w:rsidRPr="008262EE">
        <w:rPr>
          <w:lang w:val="fr-FR"/>
        </w:rPr>
        <w:t xml:space="preserve"> </w:t>
      </w:r>
      <w:r w:rsidRPr="00EE485F">
        <w:rPr>
          <w:lang w:val="la-Latn"/>
        </w:rPr>
        <w:t>a</w:t>
      </w:r>
      <w:r w:rsidRPr="008262EE">
        <w:rPr>
          <w:lang w:val="fr-FR"/>
        </w:rPr>
        <w:t xml:space="preserve"> </w:t>
      </w:r>
      <w:r w:rsidRPr="001B63A5">
        <w:rPr>
          <w:lang w:val="fr-FR"/>
        </w:rPr>
        <w:t>duobus</w:t>
      </w:r>
      <w:r w:rsidRPr="00EE485F">
        <w:rPr>
          <w:lang w:val="la-Latn"/>
        </w:rPr>
        <w:t xml:space="preserve"> canitur</w:t>
      </w:r>
      <w:r w:rsidR="00C94F95" w:rsidRPr="00EE485F">
        <w:rPr>
          <w:lang w:val="la-Latn"/>
        </w:rPr>
        <w:t xml:space="preserve">. </w:t>
      </w:r>
      <w:r w:rsidR="000240F2" w:rsidRPr="001B63A5">
        <w:rPr>
          <w:lang w:val="pt-PT"/>
        </w:rPr>
        <w:t xml:space="preserve">(31b) </w:t>
      </w:r>
      <w:r w:rsidRPr="008262EE">
        <w:rPr>
          <w:lang w:val="pt-PT"/>
        </w:rPr>
        <w:t xml:space="preserve">VS </w:t>
      </w:r>
      <w:r w:rsidR="00C1418F" w:rsidRPr="00C1418F">
        <w:rPr>
          <w:rStyle w:val="Incipit"/>
          <w:lang w:val="pt-PT"/>
        </w:rPr>
        <w:t>Constantes estote</w:t>
      </w:r>
      <w:r w:rsidR="00C94F95" w:rsidRPr="008262EE">
        <w:rPr>
          <w:lang w:val="pt-PT"/>
        </w:rPr>
        <w:t xml:space="preserve">. </w:t>
      </w:r>
      <w:r w:rsidRPr="00445ED0">
        <w:rPr>
          <w:rStyle w:val="Funktion"/>
          <w:lang w:val="pt-PT"/>
        </w:rPr>
        <w:t>Sacerdos</w:t>
      </w:r>
      <w:r w:rsidRPr="008262EE">
        <w:rPr>
          <w:lang w:val="pt-PT"/>
        </w:rPr>
        <w:t xml:space="preserve"> infra hymnum vestitur</w:t>
      </w:r>
      <w:r w:rsidR="00C94F95" w:rsidRPr="008262EE">
        <w:rPr>
          <w:lang w:val="pt-PT"/>
        </w:rPr>
        <w:t xml:space="preserve">, </w:t>
      </w:r>
      <w:r w:rsidRPr="00EE485F">
        <w:rPr>
          <w:lang w:val="la-Latn"/>
        </w:rPr>
        <w:t>ut altare ab eo incensetur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AB </w:t>
      </w:r>
      <w:r w:rsidR="00C1418F" w:rsidRPr="00C1418F">
        <w:rPr>
          <w:rStyle w:val="Incipit"/>
          <w:lang w:val="la-Latn"/>
        </w:rPr>
        <w:t xml:space="preserve">Ioseph </w:t>
      </w:r>
      <w:r w:rsidR="00C1418F" w:rsidRPr="00C1418F">
        <w:rPr>
          <w:rStyle w:val="Incipit"/>
          <w:rFonts w:eastAsia="Arial"/>
          <w:lang w:val="la-Latn"/>
        </w:rPr>
        <w:t xml:space="preserve">fili </w:t>
      </w:r>
      <w:r w:rsidR="00C1418F" w:rsidRPr="00C1418F">
        <w:rPr>
          <w:rStyle w:val="Incipit"/>
          <w:lang w:val="la-Latn"/>
        </w:rPr>
        <w:t>David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Post</w:t>
      </w:r>
      <w:r w:rsidRPr="008262EE">
        <w:rPr>
          <w:lang w:val="la-Latn"/>
        </w:rPr>
        <w:t xml:space="preserve"> </w:t>
      </w:r>
      <w:r w:rsidRPr="00EE485F">
        <w:rPr>
          <w:lang w:val="la-Latn"/>
        </w:rPr>
        <w:t>su</w:t>
      </w:r>
      <w:r w:rsidRPr="008262EE">
        <w:rPr>
          <w:lang w:val="la-Latn"/>
        </w:rPr>
        <w:t>f</w:t>
      </w:r>
      <w:r w:rsidRPr="00EE485F">
        <w:rPr>
          <w:lang w:val="la-Latn"/>
        </w:rPr>
        <w:t xml:space="preserve">fragia sanctorum et post </w:t>
      </w:r>
      <w:r w:rsidRPr="00514177">
        <w:rPr>
          <w:lang w:val="la-Latn"/>
        </w:rPr>
        <w:t>familiares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 xml:space="preserve">qui sunt </w:t>
      </w:r>
      <w:r w:rsidRPr="008262EE">
        <w:rPr>
          <w:lang w:val="la-Latn"/>
        </w:rPr>
        <w:t>PS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Deus in adiutorium</w:t>
      </w:r>
      <w:r w:rsidRPr="008262EE">
        <w:rPr>
          <w:lang w:val="la-Latn"/>
        </w:rPr>
        <w:t xml:space="preserve"> </w:t>
      </w:r>
      <w:r w:rsidRPr="00EE485F">
        <w:rPr>
          <w:lang w:val="la-Latn"/>
        </w:rPr>
        <w:t>et</w:t>
      </w:r>
      <w:r w:rsidRPr="008262EE">
        <w:rPr>
          <w:lang w:val="la-Latn"/>
        </w:rPr>
        <w:t xml:space="preserve"> </w:t>
      </w:r>
      <w:r w:rsidR="008559D1" w:rsidRPr="008262EE">
        <w:rPr>
          <w:lang w:val="la-Latn"/>
        </w:rPr>
        <w:t>[</w:t>
      </w:r>
      <w:r w:rsidRPr="008262EE">
        <w:rPr>
          <w:lang w:val="la-Latn"/>
        </w:rPr>
        <w:t>PS</w:t>
      </w:r>
      <w:r w:rsidR="008559D1" w:rsidRPr="008262EE">
        <w:rPr>
          <w:lang w:val="la-Latn"/>
        </w:rPr>
        <w:t>]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De profundis clamavi</w:t>
      </w:r>
      <w:r w:rsidR="00C94F95" w:rsidRPr="00EE485F">
        <w:rPr>
          <w:lang w:val="la-Latn"/>
        </w:rPr>
        <w:t xml:space="preserve">, </w:t>
      </w:r>
      <w:r w:rsidR="008559D1" w:rsidRPr="008262EE">
        <w:rPr>
          <w:lang w:val="la-Latn"/>
        </w:rPr>
        <w:t>[</w:t>
      </w:r>
      <w:r w:rsidRPr="008262EE">
        <w:rPr>
          <w:lang w:val="la-Latn"/>
        </w:rPr>
        <w:t>PS</w:t>
      </w:r>
      <w:r w:rsidR="008559D1" w:rsidRPr="008262EE">
        <w:rPr>
          <w:lang w:val="la-Latn"/>
        </w:rPr>
        <w:t>]</w:t>
      </w:r>
      <w:r w:rsidRPr="008262EE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Voce mea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 xml:space="preserve">sed </w:t>
      </w:r>
      <w:r w:rsidRPr="008262EE">
        <w:rPr>
          <w:lang w:val="la-Latn"/>
        </w:rPr>
        <w:t>PS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De profundis</w:t>
      </w:r>
      <w:r w:rsidRPr="008262EE">
        <w:rPr>
          <w:lang w:val="la-Latn"/>
        </w:rPr>
        <w:t xml:space="preserve"> </w:t>
      </w:r>
      <w:r w:rsidRPr="00EE485F">
        <w:rPr>
          <w:lang w:val="la-Latn"/>
        </w:rPr>
        <w:t>postea ad horas pro ob</w:t>
      </w:r>
      <w:r w:rsidR="00514177" w:rsidRPr="00514177">
        <w:rPr>
          <w:lang w:val="la-Latn"/>
        </w:rPr>
        <w:t>o</w:t>
      </w:r>
      <w:r w:rsidRPr="00EE485F">
        <w:rPr>
          <w:lang w:val="la-Latn"/>
        </w:rPr>
        <w:t>edientiarum parentibus additur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Subsequitur prima cum melodia </w:t>
      </w:r>
      <w:r w:rsidRPr="008262EE">
        <w:rPr>
          <w:lang w:val="la-Latn"/>
        </w:rPr>
        <w:t>h</w:t>
      </w:r>
      <w:r w:rsidRPr="00EE485F">
        <w:rPr>
          <w:lang w:val="la-Latn"/>
        </w:rPr>
        <w:t>ymni in privatis diebus solita</w:t>
      </w:r>
      <w:r w:rsidR="00C94F95" w:rsidRPr="00EE485F">
        <w:rPr>
          <w:lang w:val="la-Latn"/>
        </w:rPr>
        <w:t>.</w:t>
      </w:r>
    </w:p>
    <w:p w:rsidR="003B044E" w:rsidRPr="008262EE" w:rsidRDefault="008559D1" w:rsidP="00C10675">
      <w:pPr>
        <w:rPr>
          <w:lang w:val="it-IT"/>
        </w:rPr>
      </w:pPr>
      <w:r w:rsidRPr="001B63A5">
        <w:rPr>
          <w:rStyle w:val="Time1"/>
          <w:lang w:val="la-Latn"/>
        </w:rPr>
        <w:t>[</w:t>
      </w:r>
      <w:r w:rsidR="00C73AE8" w:rsidRPr="001B63A5">
        <w:rPr>
          <w:rStyle w:val="Time1"/>
          <w:lang w:val="la-Latn"/>
        </w:rPr>
        <w:t>Ad primam</w:t>
      </w:r>
      <w:r w:rsidRPr="001B63A5">
        <w:rPr>
          <w:rStyle w:val="Time1"/>
          <w:lang w:val="la-Latn"/>
        </w:rPr>
        <w:t>]</w:t>
      </w:r>
      <w:r w:rsidR="00C73AE8" w:rsidRPr="008262EE">
        <w:rPr>
          <w:lang w:val="la-Latn"/>
        </w:rPr>
        <w:t xml:space="preserve"> </w:t>
      </w:r>
      <w:r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Antequam convenirent</w:t>
      </w:r>
      <w:r w:rsidR="00C94F95" w:rsidRPr="00EE485F">
        <w:rPr>
          <w:lang w:val="la-Latn"/>
        </w:rPr>
        <w:t xml:space="preserve">. </w:t>
      </w:r>
      <w:r w:rsidR="00C73AE8" w:rsidRPr="00EE485F">
        <w:rPr>
          <w:lang w:val="la-Latn"/>
        </w:rPr>
        <w:t>Sequitur P</w:t>
      </w:r>
      <w:r w:rsidR="00C73AE8" w:rsidRPr="008262EE">
        <w:rPr>
          <w:lang w:val="la-Latn"/>
        </w:rPr>
        <w:t>S</w:t>
      </w:r>
      <w:r w:rsidR="00C73AE8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Deus in adiutorium meum</w:t>
      </w:r>
      <w:r w:rsidR="00C94F95" w:rsidRPr="00EE485F">
        <w:rPr>
          <w:lang w:val="la-Latn"/>
        </w:rPr>
        <w:t xml:space="preserve">. </w:t>
      </w:r>
      <w:r w:rsidR="00C73AE8" w:rsidRPr="00EE485F">
        <w:rPr>
          <w:lang w:val="la-Latn"/>
        </w:rPr>
        <w:t>P</w:t>
      </w:r>
      <w:r w:rsidR="00C73AE8" w:rsidRPr="008262EE">
        <w:rPr>
          <w:lang w:val="pt-PT"/>
        </w:rPr>
        <w:t>S</w:t>
      </w:r>
      <w:r w:rsidR="00C73AE8" w:rsidRPr="00EE485F">
        <w:rPr>
          <w:lang w:val="la-Latn"/>
        </w:rPr>
        <w:t xml:space="preserve"> </w:t>
      </w:r>
      <w:r w:rsidR="00C1418F" w:rsidRPr="00C1418F">
        <w:rPr>
          <w:rStyle w:val="Incipit"/>
          <w:lang w:val="pt-PT"/>
        </w:rPr>
        <w:t>Miserere mei deus</w:t>
      </w:r>
      <w:r w:rsidR="00C94F95" w:rsidRPr="008262EE">
        <w:rPr>
          <w:lang w:val="pt-PT"/>
        </w:rPr>
        <w:t xml:space="preserve">. </w:t>
      </w:r>
      <w:r w:rsidR="00C73AE8" w:rsidRPr="00EE485F">
        <w:rPr>
          <w:lang w:val="la-Latn"/>
        </w:rPr>
        <w:t>P</w:t>
      </w:r>
      <w:r w:rsidR="00C73AE8" w:rsidRPr="008262EE">
        <w:rPr>
          <w:lang w:val="pt-PT"/>
        </w:rPr>
        <w:t>S</w:t>
      </w:r>
      <w:r w:rsidR="00C73AE8" w:rsidRPr="00EE485F">
        <w:rPr>
          <w:lang w:val="la-Latn"/>
        </w:rPr>
        <w:t xml:space="preserve"> </w:t>
      </w:r>
      <w:r w:rsidR="00C1418F" w:rsidRPr="00C1418F">
        <w:rPr>
          <w:rStyle w:val="Incipit"/>
          <w:lang w:val="pt-PT"/>
        </w:rPr>
        <w:t>De profundis clamavi</w:t>
      </w:r>
      <w:r w:rsidR="00C94F95" w:rsidRPr="00EE485F">
        <w:rPr>
          <w:lang w:val="la-Latn"/>
        </w:rPr>
        <w:t xml:space="preserve">. </w:t>
      </w:r>
      <w:r w:rsidR="00C73AE8" w:rsidRPr="00EE485F">
        <w:rPr>
          <w:lang w:val="la-Latn"/>
        </w:rPr>
        <w:t>P</w:t>
      </w:r>
      <w:r w:rsidR="00C73AE8" w:rsidRPr="008262EE">
        <w:rPr>
          <w:lang w:val="pt-PT"/>
        </w:rPr>
        <w:t>S</w:t>
      </w:r>
      <w:r w:rsidR="00C73AE8" w:rsidRPr="00EE485F">
        <w:rPr>
          <w:lang w:val="la-Latn"/>
        </w:rPr>
        <w:t xml:space="preserve"> </w:t>
      </w:r>
      <w:r w:rsidR="00C1418F" w:rsidRPr="00C1418F">
        <w:rPr>
          <w:rStyle w:val="Incipit"/>
          <w:lang w:val="pt-PT"/>
        </w:rPr>
        <w:t>Voce mea</w:t>
      </w:r>
      <w:r w:rsidR="00C94F95" w:rsidRPr="00EE485F">
        <w:rPr>
          <w:lang w:val="la-Latn"/>
        </w:rPr>
        <w:t xml:space="preserve">, </w:t>
      </w:r>
      <w:r w:rsidR="00C73AE8" w:rsidRPr="00EE485F">
        <w:rPr>
          <w:lang w:val="la-Latn"/>
        </w:rPr>
        <w:t>septem quoque psalmi cum letania</w:t>
      </w:r>
      <w:r w:rsidR="00C94F95" w:rsidRPr="00EE485F">
        <w:rPr>
          <w:lang w:val="la-Latn"/>
        </w:rPr>
        <w:t xml:space="preserve">. </w:t>
      </w:r>
      <w:r w:rsidR="00C73AE8" w:rsidRPr="00EE485F">
        <w:rPr>
          <w:lang w:val="la-Latn"/>
        </w:rPr>
        <w:t>Tres orationes ad ter</w:t>
      </w:r>
      <w:r w:rsidR="00C73AE8" w:rsidRPr="008262EE">
        <w:rPr>
          <w:lang w:val="la-Latn"/>
        </w:rPr>
        <w:t>t</w:t>
      </w:r>
      <w:r w:rsidR="00C73AE8" w:rsidRPr="00EE485F">
        <w:rPr>
          <w:lang w:val="la-Latn"/>
        </w:rPr>
        <w:t>iam stando aguntur et de</w:t>
      </w:r>
      <w:r w:rsidR="00C73AE8" w:rsidRPr="008262EE">
        <w:rPr>
          <w:lang w:val="la-Latn"/>
        </w:rPr>
        <w:t xml:space="preserve"> (49) </w:t>
      </w:r>
      <w:r w:rsidR="00C73AE8" w:rsidRPr="00EE485F">
        <w:rPr>
          <w:lang w:val="la-Latn"/>
        </w:rPr>
        <w:t>cetero hor</w:t>
      </w:r>
      <w:r w:rsidR="00C73AE8" w:rsidRPr="008262EE">
        <w:rPr>
          <w:lang w:val="la-Latn"/>
        </w:rPr>
        <w:t xml:space="preserve">ae </w:t>
      </w:r>
      <w:r w:rsidR="00C73AE8" w:rsidRPr="00EE485F">
        <w:rPr>
          <w:lang w:val="la-Latn"/>
        </w:rPr>
        <w:t xml:space="preserve">sicut in </w:t>
      </w:r>
      <w:r w:rsidR="00C73AE8" w:rsidRPr="008262EE">
        <w:rPr>
          <w:lang w:val="la-Latn"/>
        </w:rPr>
        <w:t xml:space="preserve">duodecim </w:t>
      </w:r>
      <w:r w:rsidR="00C73AE8" w:rsidRPr="00EE485F">
        <w:rPr>
          <w:lang w:val="la-Latn"/>
        </w:rPr>
        <w:t>lectionibus canuntur</w:t>
      </w:r>
      <w:r w:rsidR="00C94F95" w:rsidRPr="00EE485F">
        <w:rPr>
          <w:lang w:val="la-Latn"/>
        </w:rPr>
        <w:t xml:space="preserve">, </w:t>
      </w:r>
      <w:r w:rsidR="00C73AE8" w:rsidRPr="00EE485F">
        <w:rPr>
          <w:lang w:val="la-Latn"/>
        </w:rPr>
        <w:t>excepta hymni melodia</w:t>
      </w:r>
      <w:r w:rsidR="00C73AE8" w:rsidRPr="008262EE">
        <w:rPr>
          <w:lang w:val="la-Latn"/>
        </w:rPr>
        <w:t xml:space="preserve"> </w:t>
      </w:r>
      <w:r w:rsidR="00C73AE8" w:rsidRPr="00EE485F">
        <w:rPr>
          <w:lang w:val="la-Latn"/>
        </w:rPr>
        <w:t xml:space="preserve">ad </w:t>
      </w:r>
      <w:r w:rsidR="00C73AE8" w:rsidRPr="008262EE">
        <w:rPr>
          <w:rFonts w:eastAsia="Arial"/>
          <w:lang w:val="la-Latn"/>
        </w:rPr>
        <w:t>tertiam</w:t>
      </w:r>
      <w:r w:rsidR="00C94F95" w:rsidRPr="00EE485F">
        <w:rPr>
          <w:rFonts w:eastAsia="Arial"/>
          <w:lang w:val="la-Latn"/>
        </w:rPr>
        <w:t xml:space="preserve">. </w:t>
      </w:r>
      <w:r w:rsidR="00C73AE8" w:rsidRPr="00EE485F">
        <w:rPr>
          <w:lang w:val="la-Latn"/>
        </w:rPr>
        <w:t>Qui vestiendi sunt ad missam</w:t>
      </w:r>
      <w:r w:rsidR="00C94F95" w:rsidRPr="00EE485F">
        <w:rPr>
          <w:lang w:val="la-Latn"/>
        </w:rPr>
        <w:t xml:space="preserve">, </w:t>
      </w:r>
      <w:r w:rsidR="00C73AE8" w:rsidRPr="00EE485F">
        <w:rPr>
          <w:lang w:val="la-Latn"/>
        </w:rPr>
        <w:t>ad preces exeunt</w:t>
      </w:r>
      <w:r w:rsidR="00C94F95" w:rsidRPr="00EE485F">
        <w:rPr>
          <w:lang w:val="la-Latn"/>
        </w:rPr>
        <w:t xml:space="preserve">. </w:t>
      </w:r>
      <w:r w:rsidR="00C73AE8" w:rsidRPr="00EE485F">
        <w:rPr>
          <w:lang w:val="la-Latn"/>
        </w:rPr>
        <w:t xml:space="preserve">Missa pro </w:t>
      </w:r>
      <w:r w:rsidR="00C73AE8" w:rsidRPr="008262EE">
        <w:rPr>
          <w:lang w:val="it-IT"/>
        </w:rPr>
        <w:t>ob</w:t>
      </w:r>
      <w:r w:rsidR="0078059F">
        <w:rPr>
          <w:lang w:val="it-IT"/>
        </w:rPr>
        <w:t>o</w:t>
      </w:r>
      <w:r w:rsidR="0092164A">
        <w:rPr>
          <w:lang w:val="it-IT"/>
        </w:rPr>
        <w:t>e</w:t>
      </w:r>
      <w:r w:rsidR="00C73AE8" w:rsidRPr="008262EE">
        <w:rPr>
          <w:lang w:val="it-IT"/>
        </w:rPr>
        <w:t>dientiar</w:t>
      </w:r>
      <w:r w:rsidR="00C73AE8" w:rsidRPr="00EE485F">
        <w:rPr>
          <w:lang w:val="la-Latn"/>
        </w:rPr>
        <w:t xml:space="preserve">um </w:t>
      </w:r>
      <w:r w:rsidR="00C73AE8" w:rsidRPr="00445ED0">
        <w:rPr>
          <w:lang w:val="it-IT"/>
        </w:rPr>
        <w:t>parentibus defunctis</w:t>
      </w:r>
      <w:r w:rsidR="00C73AE8" w:rsidRPr="00EE485F">
        <w:rPr>
          <w:lang w:val="la-Latn"/>
        </w:rPr>
        <w:t xml:space="preserve"> cantatur</w:t>
      </w:r>
      <w:r w:rsidR="00C94F95" w:rsidRPr="00EE485F">
        <w:rPr>
          <w:lang w:val="la-Latn"/>
        </w:rPr>
        <w:t xml:space="preserve">. </w:t>
      </w:r>
      <w:r w:rsidR="00C73AE8" w:rsidRPr="00EE485F">
        <w:rPr>
          <w:lang w:val="la-Latn"/>
        </w:rPr>
        <w:t xml:space="preserve">Ad capitulum prolixius solito </w:t>
      </w:r>
      <w:r w:rsidR="00C87E3F" w:rsidRPr="00EE485F">
        <w:rPr>
          <w:lang w:val="la-Latn"/>
        </w:rPr>
        <w:t>(</w:t>
      </w:r>
      <w:r w:rsidR="000240F2" w:rsidRPr="001B63A5">
        <w:rPr>
          <w:lang w:val="la-Latn"/>
        </w:rPr>
        <w:t>32a)</w:t>
      </w:r>
      <w:r w:rsidR="00C73AE8" w:rsidRPr="00EE485F">
        <w:rPr>
          <w:lang w:val="la-Latn"/>
        </w:rPr>
        <w:t xml:space="preserve"> pulsatur</w:t>
      </w:r>
      <w:r w:rsidR="00C94F95" w:rsidRPr="00EE485F">
        <w:rPr>
          <w:lang w:val="la-Latn"/>
        </w:rPr>
        <w:t xml:space="preserve">, </w:t>
      </w:r>
      <w:r w:rsidR="00C73AE8" w:rsidRPr="00EE485F">
        <w:rPr>
          <w:lang w:val="la-Latn"/>
        </w:rPr>
        <w:t>quia nullum pro ob</w:t>
      </w:r>
      <w:r w:rsidR="00A47454" w:rsidRPr="001B63A5">
        <w:rPr>
          <w:lang w:val="la-Latn"/>
        </w:rPr>
        <w:t>o</w:t>
      </w:r>
      <w:r w:rsidR="00C73AE8" w:rsidRPr="00EE485F">
        <w:rPr>
          <w:lang w:val="la-Latn"/>
        </w:rPr>
        <w:t>edienti</w:t>
      </w:r>
      <w:r w:rsidR="00C73AE8" w:rsidRPr="008262EE">
        <w:rPr>
          <w:lang w:val="la-Latn"/>
        </w:rPr>
        <w:t xml:space="preserve">ae </w:t>
      </w:r>
      <w:r w:rsidR="00C73AE8" w:rsidRPr="00EE485F">
        <w:rPr>
          <w:lang w:val="la-Latn"/>
        </w:rPr>
        <w:t>alicuius occasione</w:t>
      </w:r>
      <w:r w:rsidR="00C73AE8" w:rsidRPr="008262EE">
        <w:rPr>
          <w:lang w:val="la-Latn"/>
        </w:rPr>
        <w:t xml:space="preserve"> </w:t>
      </w:r>
      <w:r w:rsidR="00C73AE8" w:rsidRPr="00EE485F">
        <w:rPr>
          <w:lang w:val="la-Latn"/>
        </w:rPr>
        <w:t xml:space="preserve">ibi </w:t>
      </w:r>
      <w:r w:rsidR="00C73AE8" w:rsidRPr="008262EE">
        <w:rPr>
          <w:lang w:val="la-Latn"/>
        </w:rPr>
        <w:t>o</w:t>
      </w:r>
      <w:r w:rsidR="00C73AE8" w:rsidRPr="00EE485F">
        <w:rPr>
          <w:lang w:val="la-Latn"/>
        </w:rPr>
        <w:t>portet deesse</w:t>
      </w:r>
      <w:r w:rsidR="00C94F95" w:rsidRPr="00EE485F">
        <w:rPr>
          <w:lang w:val="la-Latn"/>
        </w:rPr>
        <w:t xml:space="preserve">. </w:t>
      </w:r>
      <w:r w:rsidR="00C73AE8" w:rsidRPr="00EE485F">
        <w:rPr>
          <w:lang w:val="la-Latn"/>
        </w:rPr>
        <w:t>Mox autem ut nativitas domini pronuntiatur</w:t>
      </w:r>
      <w:r w:rsidR="00C94F95" w:rsidRPr="00EE485F">
        <w:rPr>
          <w:lang w:val="la-Latn"/>
        </w:rPr>
        <w:t xml:space="preserve">, </w:t>
      </w:r>
      <w:r w:rsidR="00C73AE8" w:rsidRPr="00EE485F">
        <w:rPr>
          <w:lang w:val="la-Latn"/>
        </w:rPr>
        <w:t>omnes</w:t>
      </w:r>
      <w:r w:rsidR="00C73AE8" w:rsidRPr="008262EE">
        <w:rPr>
          <w:lang w:val="la-Latn"/>
        </w:rPr>
        <w:t xml:space="preserve"> </w:t>
      </w:r>
      <w:r w:rsidR="00C73AE8" w:rsidRPr="00EE485F">
        <w:rPr>
          <w:lang w:val="la-Latn"/>
        </w:rPr>
        <w:t xml:space="preserve">in </w:t>
      </w:r>
      <w:r w:rsidR="00C73AE8" w:rsidRPr="008262EE">
        <w:rPr>
          <w:lang w:val="la-Latn"/>
        </w:rPr>
        <w:t>lon</w:t>
      </w:r>
      <w:r w:rsidR="00C73AE8" w:rsidRPr="00EE485F">
        <w:rPr>
          <w:lang w:val="la-Latn"/>
        </w:rPr>
        <w:t>gum prostrati aliquamdiu in oratione iacent</w:t>
      </w:r>
      <w:r w:rsidR="00C94F95" w:rsidRPr="00EE485F">
        <w:rPr>
          <w:lang w:val="la-Latn"/>
        </w:rPr>
        <w:t xml:space="preserve">, </w:t>
      </w:r>
      <w:r w:rsidR="00C73AE8" w:rsidRPr="00EE485F">
        <w:rPr>
          <w:lang w:val="la-Latn"/>
        </w:rPr>
        <w:t xml:space="preserve">donec </w:t>
      </w:r>
      <w:r w:rsidR="00C73AE8" w:rsidRPr="008262EE">
        <w:rPr>
          <w:lang w:val="la-Latn"/>
        </w:rPr>
        <w:t>oratio</w:t>
      </w:r>
      <w:r w:rsidR="00C73AE8" w:rsidRPr="00EE485F">
        <w:rPr>
          <w:lang w:val="la-Latn"/>
        </w:rPr>
        <w:t xml:space="preserve"> dominica et </w:t>
      </w:r>
      <w:r w:rsidR="00C73AE8" w:rsidRPr="008262EE">
        <w:rPr>
          <w:lang w:val="la-Latn"/>
        </w:rPr>
        <w:t>oratio</w:t>
      </w:r>
      <w:r w:rsidR="00C73AE8" w:rsidRPr="00EE485F">
        <w:rPr>
          <w:lang w:val="la-Latn"/>
        </w:rPr>
        <w:t xml:space="preserve"> pro peccatis aliqua sit finita</w:t>
      </w:r>
      <w:r w:rsidR="00C94F95" w:rsidRPr="00EE485F">
        <w:rPr>
          <w:lang w:val="la-Latn"/>
        </w:rPr>
        <w:t xml:space="preserve">. </w:t>
      </w:r>
      <w:r w:rsidR="00C73AE8" w:rsidRPr="00EE485F">
        <w:rPr>
          <w:lang w:val="la-Latn"/>
        </w:rPr>
        <w:t>In annuntiatione autem domini super genua tantum veniam petunt</w:t>
      </w:r>
      <w:r w:rsidR="00C94F95" w:rsidRPr="00EE485F">
        <w:rPr>
          <w:lang w:val="la-Latn"/>
        </w:rPr>
        <w:t xml:space="preserve">. </w:t>
      </w:r>
      <w:r w:rsidR="00C73AE8" w:rsidRPr="00EE485F">
        <w:rPr>
          <w:lang w:val="la-Latn"/>
        </w:rPr>
        <w:t xml:space="preserve">Deinde </w:t>
      </w:r>
      <w:r w:rsidR="00C73AE8" w:rsidRPr="001B63A5">
        <w:rPr>
          <w:lang w:val="la-Latn"/>
        </w:rPr>
        <w:t>dom</w:t>
      </w:r>
      <w:r w:rsidR="00514177" w:rsidRPr="001B63A5">
        <w:rPr>
          <w:lang w:val="la-Latn"/>
        </w:rPr>
        <w:t>i</w:t>
      </w:r>
      <w:r w:rsidR="00C73AE8" w:rsidRPr="001B63A5">
        <w:rPr>
          <w:lang w:val="la-Latn"/>
        </w:rPr>
        <w:t xml:space="preserve">no </w:t>
      </w:r>
      <w:r w:rsidR="00C73AE8" w:rsidRPr="008262EE">
        <w:rPr>
          <w:rStyle w:val="Funktion"/>
          <w:lang w:val="la-Latn"/>
        </w:rPr>
        <w:t>abbate</w:t>
      </w:r>
      <w:r w:rsidR="00C73AE8" w:rsidRPr="00EE485F">
        <w:rPr>
          <w:lang w:val="la-Latn"/>
        </w:rPr>
        <w:t xml:space="preserve"> incipiente postquam residetur</w:t>
      </w:r>
      <w:r w:rsidR="00C94F95" w:rsidRPr="00EE485F">
        <w:rPr>
          <w:lang w:val="la-Latn"/>
        </w:rPr>
        <w:t xml:space="preserve">, </w:t>
      </w:r>
      <w:r w:rsidR="00C73AE8" w:rsidRPr="00EE485F">
        <w:rPr>
          <w:lang w:val="la-Latn"/>
        </w:rPr>
        <w:t>br</w:t>
      </w:r>
      <w:r w:rsidR="00C73AE8" w:rsidRPr="008262EE">
        <w:rPr>
          <w:lang w:val="la-Latn"/>
        </w:rPr>
        <w:t>e</w:t>
      </w:r>
      <w:r w:rsidR="00C73AE8" w:rsidRPr="00EE485F">
        <w:rPr>
          <w:lang w:val="la-Latn"/>
        </w:rPr>
        <w:t>vis in mart</w:t>
      </w:r>
      <w:r w:rsidR="00C73AE8" w:rsidRPr="008262EE">
        <w:rPr>
          <w:lang w:val="la-Latn"/>
        </w:rPr>
        <w:t>y</w:t>
      </w:r>
      <w:r w:rsidR="00C73AE8" w:rsidRPr="00EE485F">
        <w:rPr>
          <w:lang w:val="la-Latn"/>
        </w:rPr>
        <w:t>rologio perlegitur</w:t>
      </w:r>
      <w:r w:rsidR="00C94F95" w:rsidRPr="00EE485F">
        <w:rPr>
          <w:lang w:val="la-Latn"/>
        </w:rPr>
        <w:t xml:space="preserve">, </w:t>
      </w:r>
      <w:r w:rsidR="00C73AE8" w:rsidRPr="00EE485F">
        <w:rPr>
          <w:lang w:val="la-Latn"/>
        </w:rPr>
        <w:t xml:space="preserve">altera </w:t>
      </w:r>
      <w:r w:rsidR="00C73AE8" w:rsidRPr="008262EE">
        <w:rPr>
          <w:lang w:val="la-Latn"/>
        </w:rPr>
        <w:t>l</w:t>
      </w:r>
      <w:r w:rsidR="00C73AE8" w:rsidRPr="00EE485F">
        <w:rPr>
          <w:lang w:val="la-Latn"/>
        </w:rPr>
        <w:t>ectio de hom</w:t>
      </w:r>
      <w:r w:rsidR="00812A49">
        <w:rPr>
          <w:lang w:val="it-IT"/>
        </w:rPr>
        <w:t>i</w:t>
      </w:r>
      <w:r w:rsidR="00C73AE8" w:rsidRPr="00EE485F">
        <w:rPr>
          <w:lang w:val="la-Latn"/>
        </w:rPr>
        <w:t>lia sequitur</w:t>
      </w:r>
      <w:r w:rsidR="00C94F95" w:rsidRPr="00EE485F">
        <w:rPr>
          <w:lang w:val="la-Latn"/>
        </w:rPr>
        <w:t xml:space="preserve">. </w:t>
      </w:r>
      <w:r w:rsidR="00C73AE8" w:rsidRPr="00EE485F">
        <w:rPr>
          <w:lang w:val="la-Latn"/>
        </w:rPr>
        <w:t>Quod si natalis domini in dominicam venit</w:t>
      </w:r>
      <w:r w:rsidR="00C94F95" w:rsidRPr="00EE485F">
        <w:rPr>
          <w:lang w:val="la-Latn"/>
        </w:rPr>
        <w:t xml:space="preserve">, </w:t>
      </w:r>
      <w:r w:rsidR="00C73AE8" w:rsidRPr="00EE485F">
        <w:rPr>
          <w:lang w:val="la-Latn"/>
        </w:rPr>
        <w:t xml:space="preserve">futura </w:t>
      </w:r>
      <w:r w:rsidR="008D4CC2">
        <w:rPr>
          <w:lang w:val="la-Latn"/>
        </w:rPr>
        <w:t>ebdomada</w:t>
      </w:r>
      <w:r w:rsidR="00C73AE8" w:rsidRPr="00EE485F">
        <w:rPr>
          <w:lang w:val="la-Latn"/>
        </w:rPr>
        <w:t xml:space="preserve">da </w:t>
      </w:r>
      <w:r w:rsidR="00C73AE8" w:rsidRPr="001B63A5">
        <w:rPr>
          <w:lang w:val="la-Latn"/>
        </w:rPr>
        <w:t>dom</w:t>
      </w:r>
      <w:r w:rsidR="00514177" w:rsidRPr="001B63A5">
        <w:rPr>
          <w:lang w:val="la-Latn"/>
        </w:rPr>
        <w:t>i</w:t>
      </w:r>
      <w:r w:rsidR="00C73AE8" w:rsidRPr="001B63A5">
        <w:rPr>
          <w:lang w:val="la-Latn"/>
        </w:rPr>
        <w:t xml:space="preserve">no </w:t>
      </w:r>
      <w:r w:rsidR="00C73AE8" w:rsidRPr="008262EE">
        <w:rPr>
          <w:rStyle w:val="Funktion"/>
          <w:lang w:val="la-Latn"/>
        </w:rPr>
        <w:t>abbati</w:t>
      </w:r>
      <w:r w:rsidR="00C73AE8" w:rsidRPr="00EE485F">
        <w:rPr>
          <w:lang w:val="la-Latn"/>
        </w:rPr>
        <w:t xml:space="preserve"> et </w:t>
      </w:r>
      <w:r w:rsidR="00C73AE8" w:rsidRPr="008262EE">
        <w:rPr>
          <w:rStyle w:val="Funktion"/>
          <w:lang w:val="la-Latn"/>
        </w:rPr>
        <w:t>ministris</w:t>
      </w:r>
      <w:r w:rsidR="00C73AE8" w:rsidRPr="00EE485F">
        <w:rPr>
          <w:lang w:val="la-Latn"/>
        </w:rPr>
        <w:t xml:space="preserve"> tali festo idoneis</w:t>
      </w:r>
      <w:r w:rsidR="00F43148" w:rsidRPr="001B63A5">
        <w:rPr>
          <w:lang w:val="la-Latn"/>
        </w:rPr>
        <w:t xml:space="preserve"> ad (50) </w:t>
      </w:r>
      <w:r w:rsidR="003B044E" w:rsidRPr="008262EE">
        <w:rPr>
          <w:lang w:val="la-Latn"/>
        </w:rPr>
        <w:t>missam ascribitur</w:t>
      </w:r>
      <w:r w:rsidR="00C94F95" w:rsidRPr="008262EE">
        <w:rPr>
          <w:lang w:val="la-Latn"/>
        </w:rPr>
        <w:t xml:space="preserve">. </w:t>
      </w:r>
      <w:r w:rsidR="003B044E" w:rsidRPr="008262EE">
        <w:rPr>
          <w:lang w:val="la-Latn"/>
        </w:rPr>
        <w:t xml:space="preserve">In qua tamen </w:t>
      </w:r>
      <w:r w:rsidR="008D4CC2">
        <w:rPr>
          <w:lang w:val="la-Latn"/>
        </w:rPr>
        <w:t>ebdomada</w:t>
      </w:r>
      <w:r w:rsidR="003B044E" w:rsidRPr="008262EE">
        <w:rPr>
          <w:lang w:val="la-Latn"/>
        </w:rPr>
        <w:t xml:space="preserve">da alius </w:t>
      </w:r>
      <w:r w:rsidR="003B044E" w:rsidRPr="008262EE">
        <w:rPr>
          <w:rStyle w:val="Funktion"/>
          <w:lang w:val="la-Latn"/>
        </w:rPr>
        <w:t>sacerdos</w:t>
      </w:r>
      <w:r w:rsidR="003B044E" w:rsidRPr="008262EE">
        <w:rPr>
          <w:lang w:val="la-Latn"/>
        </w:rPr>
        <w:t xml:space="preserve"> ei per </w:t>
      </w:r>
      <w:r w:rsidR="003B044E" w:rsidRPr="001B63A5">
        <w:rPr>
          <w:rStyle w:val="Funktion"/>
          <w:lang w:val="la-Latn"/>
        </w:rPr>
        <w:t>armarium</w:t>
      </w:r>
      <w:r w:rsidR="003B044E" w:rsidRPr="008262EE">
        <w:rPr>
          <w:lang w:val="la-Latn"/>
        </w:rPr>
        <w:t xml:space="preserve"> deputatus vicem eius agit</w:t>
      </w:r>
      <w:r w:rsidR="00C94F95" w:rsidRPr="008262EE">
        <w:rPr>
          <w:lang w:val="la-Latn"/>
        </w:rPr>
        <w:t xml:space="preserve">. </w:t>
      </w:r>
      <w:r w:rsidR="003B044E" w:rsidRPr="008262EE">
        <w:rPr>
          <w:lang w:val="la-Latn"/>
        </w:rPr>
        <w:t>Si in alia die occurrerit</w:t>
      </w:r>
      <w:r w:rsidR="00C94F95" w:rsidRPr="008262EE">
        <w:rPr>
          <w:lang w:val="la-Latn"/>
        </w:rPr>
        <w:t xml:space="preserve">, </w:t>
      </w:r>
      <w:r w:rsidR="003B044E" w:rsidRPr="008262EE">
        <w:rPr>
          <w:lang w:val="la-Latn"/>
        </w:rPr>
        <w:t xml:space="preserve">illam solam diem </w:t>
      </w:r>
      <w:r w:rsidR="003B044E" w:rsidRPr="001B63A5">
        <w:rPr>
          <w:lang w:val="la-Latn"/>
        </w:rPr>
        <w:t>dom</w:t>
      </w:r>
      <w:r w:rsidR="00514177" w:rsidRPr="001B63A5">
        <w:rPr>
          <w:lang w:val="la-Latn"/>
        </w:rPr>
        <w:t>i</w:t>
      </w:r>
      <w:r w:rsidR="003B044E" w:rsidRPr="001B63A5">
        <w:rPr>
          <w:lang w:val="la-Latn"/>
        </w:rPr>
        <w:t xml:space="preserve">nus </w:t>
      </w:r>
      <w:r w:rsidR="003B044E" w:rsidRPr="008262EE">
        <w:rPr>
          <w:rStyle w:val="Funktion"/>
          <w:lang w:val="la-Latn"/>
        </w:rPr>
        <w:t>abba</w:t>
      </w:r>
      <w:r w:rsidR="00514177" w:rsidRPr="001B63A5">
        <w:rPr>
          <w:rStyle w:val="Funktion"/>
          <w:lang w:val="la-Latn"/>
        </w:rPr>
        <w:t>s</w:t>
      </w:r>
      <w:r w:rsidR="003B044E" w:rsidRPr="008262EE">
        <w:rPr>
          <w:lang w:val="la-Latn"/>
        </w:rPr>
        <w:t xml:space="preserve"> peragit pridie ad hanc notatus</w:t>
      </w:r>
      <w:r w:rsidR="00C94F95" w:rsidRPr="008262EE">
        <w:rPr>
          <w:lang w:val="la-Latn"/>
        </w:rPr>
        <w:t xml:space="preserve">, </w:t>
      </w:r>
      <w:r w:rsidR="003B044E" w:rsidRPr="008262EE">
        <w:rPr>
          <w:lang w:val="la-Latn"/>
        </w:rPr>
        <w:t xml:space="preserve">de cetero </w:t>
      </w:r>
      <w:r w:rsidR="003B044E" w:rsidRPr="008262EE">
        <w:rPr>
          <w:rStyle w:val="Funktion"/>
          <w:lang w:val="la-Latn"/>
        </w:rPr>
        <w:t>sacerdos</w:t>
      </w:r>
      <w:r w:rsidR="003B044E" w:rsidRPr="008262EE">
        <w:rPr>
          <w:lang w:val="la-Latn"/>
        </w:rPr>
        <w:t xml:space="preserve"> cum aliis in sabbato ad missale scriptis officium </w:t>
      </w:r>
      <w:r w:rsidR="008D4CC2">
        <w:rPr>
          <w:lang w:val="la-Latn"/>
        </w:rPr>
        <w:t>ebdomada</w:t>
      </w:r>
      <w:r w:rsidR="003B044E" w:rsidRPr="008262EE">
        <w:rPr>
          <w:lang w:val="la-Latn"/>
        </w:rPr>
        <w:t>dam perficiunt</w:t>
      </w:r>
      <w:r w:rsidR="00C94F95" w:rsidRPr="008262EE">
        <w:rPr>
          <w:lang w:val="la-Latn"/>
        </w:rPr>
        <w:t xml:space="preserve">. </w:t>
      </w:r>
      <w:r w:rsidR="003B044E" w:rsidRPr="008262EE">
        <w:rPr>
          <w:lang w:val="la-Latn"/>
        </w:rPr>
        <w:t>Ad duas missas</w:t>
      </w:r>
      <w:r w:rsidR="00C94F95" w:rsidRPr="008262EE">
        <w:rPr>
          <w:lang w:val="la-Latn"/>
        </w:rPr>
        <w:t xml:space="preserve">, </w:t>
      </w:r>
      <w:r w:rsidR="003B044E" w:rsidRPr="008262EE">
        <w:rPr>
          <w:lang w:val="la-Latn"/>
        </w:rPr>
        <w:t>id est in galli</w:t>
      </w:r>
      <w:r w:rsidR="00514177" w:rsidRPr="001B63A5">
        <w:rPr>
          <w:lang w:val="la-Latn"/>
        </w:rPr>
        <w:t xml:space="preserve"> </w:t>
      </w:r>
      <w:r w:rsidR="003B044E" w:rsidRPr="008262EE">
        <w:rPr>
          <w:lang w:val="la-Latn"/>
        </w:rPr>
        <w:t>cantu et in primo mane</w:t>
      </w:r>
      <w:r w:rsidR="00C94F95" w:rsidRPr="008262EE">
        <w:rPr>
          <w:lang w:val="la-Latn"/>
        </w:rPr>
        <w:t xml:space="preserve">, </w:t>
      </w:r>
      <w:r w:rsidR="00C87E3F" w:rsidRPr="008262EE">
        <w:rPr>
          <w:lang w:val="la-Latn"/>
        </w:rPr>
        <w:t>(</w:t>
      </w:r>
      <w:r w:rsidR="000240F2" w:rsidRPr="001B63A5">
        <w:rPr>
          <w:lang w:val="la-Latn"/>
        </w:rPr>
        <w:t>32b</w:t>
      </w:r>
      <w:r w:rsidR="00C87E3F" w:rsidRPr="008262EE">
        <w:rPr>
          <w:lang w:val="la-Latn"/>
        </w:rPr>
        <w:t>)</w:t>
      </w:r>
      <w:r w:rsidR="003B044E" w:rsidRPr="008262EE">
        <w:rPr>
          <w:lang w:val="la-Latn"/>
        </w:rPr>
        <w:t xml:space="preserve"> notantur singuli </w:t>
      </w:r>
      <w:r w:rsidR="003B044E" w:rsidRPr="008262EE">
        <w:rPr>
          <w:rStyle w:val="Funktion"/>
          <w:lang w:val="la-Latn"/>
        </w:rPr>
        <w:t>sacerdotes</w:t>
      </w:r>
      <w:r w:rsidR="003B044E" w:rsidRPr="008262EE">
        <w:rPr>
          <w:lang w:val="la-Latn"/>
        </w:rPr>
        <w:t xml:space="preserve"> cum singulis </w:t>
      </w:r>
      <w:r w:rsidR="003B044E" w:rsidRPr="008262EE">
        <w:rPr>
          <w:rStyle w:val="Funktion"/>
          <w:lang w:val="la-Latn"/>
        </w:rPr>
        <w:t>ministris</w:t>
      </w:r>
      <w:r w:rsidR="003B044E" w:rsidRPr="008262EE">
        <w:rPr>
          <w:lang w:val="la-Latn"/>
        </w:rPr>
        <w:t xml:space="preserve"> ad libitum </w:t>
      </w:r>
      <w:r w:rsidR="003B044E" w:rsidRPr="001B63A5">
        <w:rPr>
          <w:rStyle w:val="Funktion"/>
          <w:lang w:val="la-Latn"/>
        </w:rPr>
        <w:t>armarii</w:t>
      </w:r>
      <w:r w:rsidR="00C94F95" w:rsidRPr="008262EE">
        <w:rPr>
          <w:lang w:val="la-Latn"/>
        </w:rPr>
        <w:t xml:space="preserve">, </w:t>
      </w:r>
      <w:r w:rsidR="003B044E" w:rsidRPr="008262EE">
        <w:rPr>
          <w:lang w:val="la-Latn"/>
        </w:rPr>
        <w:t>ita tamen</w:t>
      </w:r>
      <w:r w:rsidR="00C94F95" w:rsidRPr="008262EE">
        <w:rPr>
          <w:lang w:val="la-Latn"/>
        </w:rPr>
        <w:t xml:space="preserve">, </w:t>
      </w:r>
      <w:r w:rsidR="003B044E" w:rsidRPr="008262EE">
        <w:rPr>
          <w:lang w:val="la-Latn"/>
        </w:rPr>
        <w:t>ut secunda</w:t>
      </w:r>
      <w:r w:rsidR="00C94F95" w:rsidRPr="008262EE">
        <w:rPr>
          <w:lang w:val="la-Latn"/>
        </w:rPr>
        <w:t xml:space="preserve">, </w:t>
      </w:r>
      <w:r w:rsidR="003B044E" w:rsidRPr="008262EE">
        <w:rPr>
          <w:lang w:val="la-Latn"/>
        </w:rPr>
        <w:t>qui in secunda missa ministrant</w:t>
      </w:r>
      <w:r w:rsidR="00C94F95" w:rsidRPr="008262EE">
        <w:rPr>
          <w:lang w:val="la-Latn"/>
        </w:rPr>
        <w:t xml:space="preserve">, </w:t>
      </w:r>
      <w:r w:rsidR="003B044E" w:rsidRPr="008262EE">
        <w:rPr>
          <w:lang w:val="la-Latn"/>
        </w:rPr>
        <w:t>priores sint in ordine in praecedenti missa servientibus</w:t>
      </w:r>
      <w:r w:rsidR="00C94F95" w:rsidRPr="008262EE">
        <w:rPr>
          <w:lang w:val="la-Latn"/>
        </w:rPr>
        <w:t xml:space="preserve">. </w:t>
      </w:r>
      <w:r w:rsidR="003B044E" w:rsidRPr="00445ED0">
        <w:rPr>
          <w:lang w:val="it-IT"/>
        </w:rPr>
        <w:t>Dom</w:t>
      </w:r>
      <w:r w:rsidR="00514177" w:rsidRPr="00445ED0">
        <w:rPr>
          <w:lang w:val="it-IT"/>
        </w:rPr>
        <w:t>i</w:t>
      </w:r>
      <w:r w:rsidR="003B044E" w:rsidRPr="00445ED0">
        <w:rPr>
          <w:lang w:val="it-IT"/>
        </w:rPr>
        <w:t xml:space="preserve">nus </w:t>
      </w:r>
      <w:r w:rsidR="003B044E" w:rsidRPr="008262EE">
        <w:rPr>
          <w:rStyle w:val="Funktion"/>
          <w:lang w:val="it-IT"/>
        </w:rPr>
        <w:t>abba</w:t>
      </w:r>
      <w:r w:rsidR="00514177">
        <w:rPr>
          <w:rStyle w:val="Funktion"/>
          <w:lang w:val="it-IT"/>
        </w:rPr>
        <w:t>s</w:t>
      </w:r>
      <w:r w:rsidR="003B044E" w:rsidRPr="008262EE">
        <w:rPr>
          <w:lang w:val="it-IT"/>
        </w:rPr>
        <w:t xml:space="preserve"> </w:t>
      </w:r>
      <w:r w:rsidR="003B044E" w:rsidRPr="008262EE">
        <w:rPr>
          <w:rFonts w:eastAsia="Arial"/>
          <w:lang w:val="it-IT"/>
        </w:rPr>
        <w:t xml:space="preserve">in </w:t>
      </w:r>
      <w:r w:rsidR="003B044E" w:rsidRPr="008262EE">
        <w:rPr>
          <w:lang w:val="it-IT"/>
        </w:rPr>
        <w:t xml:space="preserve">vigilia sermonem facit in </w:t>
      </w:r>
      <w:r w:rsidR="003B044E" w:rsidRPr="008262EE">
        <w:rPr>
          <w:rStyle w:val="Ort"/>
          <w:lang w:val="it-IT"/>
        </w:rPr>
        <w:t>capitulo</w:t>
      </w:r>
      <w:r w:rsidR="003B044E" w:rsidRPr="008262EE">
        <w:rPr>
          <w:lang w:val="it-IT"/>
        </w:rPr>
        <w:t xml:space="preserve"> aliquantum prolixius</w:t>
      </w:r>
      <w:r w:rsidR="00C94F95" w:rsidRPr="008262EE">
        <w:rPr>
          <w:lang w:val="it-IT"/>
        </w:rPr>
        <w:t xml:space="preserve">. </w:t>
      </w:r>
      <w:r w:rsidR="003B044E" w:rsidRPr="008262EE">
        <w:rPr>
          <w:lang w:val="it-IT"/>
        </w:rPr>
        <w:t>Nam in crastino omnino ultra solitum</w:t>
      </w:r>
      <w:r w:rsidR="00D96880" w:rsidRPr="008262EE">
        <w:rPr>
          <w:lang w:val="it-IT"/>
        </w:rPr>
        <w:t xml:space="preserve"> </w:t>
      </w:r>
      <w:r w:rsidR="003B044E" w:rsidRPr="008262EE">
        <w:rPr>
          <w:lang w:val="it-IT"/>
        </w:rPr>
        <w:t>breviatur</w:t>
      </w:r>
      <w:r w:rsidR="00AF24A8" w:rsidRPr="008262EE">
        <w:rPr>
          <w:lang w:val="it-IT"/>
        </w:rPr>
        <w:t>.</w:t>
      </w:r>
    </w:p>
    <w:p w:rsidR="003B044E" w:rsidRPr="00EE485F" w:rsidRDefault="003B044E" w:rsidP="00C10675">
      <w:pPr>
        <w:rPr>
          <w:lang w:val="la-Latn"/>
        </w:rPr>
      </w:pPr>
      <w:r w:rsidRPr="008262EE">
        <w:rPr>
          <w:rStyle w:val="Time1"/>
          <w:lang w:val="it-IT"/>
        </w:rPr>
        <w:t>Ad tertiam</w:t>
      </w:r>
      <w:r w:rsidRPr="008262EE">
        <w:rPr>
          <w:lang w:val="it-IT"/>
        </w:rPr>
        <w:t xml:space="preserve"> </w:t>
      </w:r>
      <w:r w:rsidR="008559D1" w:rsidRPr="008262EE">
        <w:rPr>
          <w:lang w:val="it-IT"/>
        </w:rPr>
        <w:t xml:space="preserve">AN </w:t>
      </w:r>
      <w:r w:rsidR="00C1418F" w:rsidRPr="00C1418F">
        <w:rPr>
          <w:rStyle w:val="Incipit"/>
          <w:lang w:val="it-IT"/>
        </w:rPr>
        <w:t>Rex pacificus</w:t>
      </w:r>
      <w:r w:rsidR="00C94F95" w:rsidRPr="008262EE">
        <w:rPr>
          <w:lang w:val="it-IT"/>
        </w:rPr>
        <w:t xml:space="preserve">. </w:t>
      </w:r>
      <w:r w:rsidRPr="008262EE">
        <w:rPr>
          <w:lang w:val="it-IT"/>
        </w:rPr>
        <w:t xml:space="preserve">VS </w:t>
      </w:r>
      <w:r w:rsidR="00C1418F" w:rsidRPr="00C1418F">
        <w:rPr>
          <w:rStyle w:val="Incipit"/>
          <w:lang w:val="it-IT"/>
        </w:rPr>
        <w:t>Crastina die delebitur</w:t>
      </w:r>
      <w:r w:rsidR="00C94F95" w:rsidRPr="008262EE">
        <w:rPr>
          <w:lang w:val="it-IT"/>
        </w:rPr>
        <w:t xml:space="preserve">. </w:t>
      </w:r>
      <w:r w:rsidRPr="00EE485F">
        <w:rPr>
          <w:lang w:val="la-Latn"/>
        </w:rPr>
        <w:t>C</w:t>
      </w:r>
      <w:r w:rsidRPr="008262EE">
        <w:rPr>
          <w:lang w:val="it-IT"/>
        </w:rPr>
        <w:t>apitulum</w:t>
      </w:r>
      <w:r w:rsidRPr="00EE485F">
        <w:rPr>
          <w:lang w:val="la-Latn"/>
        </w:rPr>
        <w:t xml:space="preserve"> et </w:t>
      </w:r>
      <w:r w:rsidRPr="008262EE">
        <w:rPr>
          <w:lang w:val="it-IT"/>
        </w:rPr>
        <w:t>oratio</w:t>
      </w:r>
      <w:r w:rsidRPr="00EE485F">
        <w:rPr>
          <w:lang w:val="la-Latn"/>
        </w:rPr>
        <w:t xml:space="preserve"> sicut ad mat</w:t>
      </w:r>
      <w:r w:rsidRPr="008262EE">
        <w:rPr>
          <w:lang w:val="it-IT"/>
        </w:rPr>
        <w:t>utina</w:t>
      </w:r>
      <w:r w:rsidR="00514177">
        <w:rPr>
          <w:lang w:val="it-IT"/>
        </w:rPr>
        <w:t>s</w:t>
      </w:r>
      <w:r w:rsidRPr="00EE485F">
        <w:rPr>
          <w:lang w:val="la-Latn"/>
        </w:rPr>
        <w:t xml:space="preserve"> laud</w:t>
      </w:r>
      <w:r w:rsidR="00514177">
        <w:rPr>
          <w:lang w:val="it-IT"/>
        </w:rPr>
        <w:t>e</w:t>
      </w:r>
      <w:r w:rsidRPr="008262EE">
        <w:rPr>
          <w:lang w:val="it-IT"/>
        </w:rPr>
        <w:t>s</w:t>
      </w:r>
      <w:r w:rsidR="00AF24A8" w:rsidRPr="008262EE">
        <w:rPr>
          <w:lang w:val="it-IT"/>
        </w:rPr>
        <w:t>.</w:t>
      </w:r>
    </w:p>
    <w:p w:rsidR="003B044E" w:rsidRPr="00EE485F" w:rsidRDefault="003B044E" w:rsidP="00C10675">
      <w:pPr>
        <w:rPr>
          <w:lang w:val="la-Latn"/>
        </w:rPr>
      </w:pPr>
      <w:r w:rsidRPr="00EE485F">
        <w:rPr>
          <w:rStyle w:val="Time1"/>
          <w:lang w:val="en-GB"/>
        </w:rPr>
        <w:t>Ad sextam</w:t>
      </w:r>
      <w:r w:rsidRPr="00EE485F">
        <w:rPr>
          <w:lang w:val="la-Latn"/>
        </w:rPr>
        <w:t xml:space="preserve"> </w:t>
      </w:r>
      <w:r w:rsidR="008559D1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en-US"/>
        </w:rPr>
        <w:t>Magnificatus est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CP </w:t>
      </w:r>
      <w:r w:rsidR="00C1418F" w:rsidRPr="00C1418F">
        <w:rPr>
          <w:rStyle w:val="Incipit"/>
          <w:lang w:val="la-Latn"/>
        </w:rPr>
        <w:t>Videbunt gentes iustum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VS </w:t>
      </w:r>
      <w:r w:rsidR="00C1418F" w:rsidRPr="00C1418F">
        <w:rPr>
          <w:rStyle w:val="Incipit"/>
          <w:lang w:val="la-Latn"/>
        </w:rPr>
        <w:t>Crastina erit vobis salus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OR </w:t>
      </w:r>
      <w:r w:rsidR="00C1418F" w:rsidRPr="00C1418F">
        <w:rPr>
          <w:rStyle w:val="Incipit"/>
          <w:lang w:val="la-Latn"/>
        </w:rPr>
        <w:t>Da nobis domine ut</w:t>
      </w:r>
      <w:r w:rsidR="00AF24A8" w:rsidRPr="00EE485F">
        <w:rPr>
          <w:lang w:val="la-Latn"/>
        </w:rPr>
        <w:t>.</w:t>
      </w:r>
    </w:p>
    <w:p w:rsidR="003B044E" w:rsidRPr="008262EE" w:rsidRDefault="003B044E" w:rsidP="00C10675">
      <w:pPr>
        <w:rPr>
          <w:lang w:val="la-Latn"/>
        </w:rPr>
      </w:pPr>
      <w:r w:rsidRPr="00EE485F">
        <w:rPr>
          <w:rStyle w:val="Time1"/>
          <w:lang w:val="la-Latn"/>
        </w:rPr>
        <w:t>Ad nonam</w:t>
      </w:r>
      <w:r w:rsidRPr="00EE485F">
        <w:rPr>
          <w:lang w:val="la-Latn"/>
        </w:rPr>
        <w:t xml:space="preserve"> </w:t>
      </w:r>
      <w:r w:rsidR="008559D1" w:rsidRPr="00EE485F">
        <w:rPr>
          <w:lang w:val="la-Latn"/>
        </w:rPr>
        <w:t xml:space="preserve">AN </w:t>
      </w:r>
      <w:r w:rsidR="00C1418F" w:rsidRPr="001B63A5">
        <w:rPr>
          <w:rStyle w:val="Incipit"/>
          <w:lang w:val="la-Latn"/>
        </w:rPr>
        <w:t>Orietur sicut sol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CP </w:t>
      </w:r>
      <w:r w:rsidR="00C1418F" w:rsidRPr="001B63A5">
        <w:rPr>
          <w:rStyle w:val="Incipit"/>
          <w:lang w:val="la-Latn"/>
        </w:rPr>
        <w:t>Gaudete et exultate simul</w:t>
      </w:r>
      <w:r w:rsidR="00C94F95" w:rsidRPr="00EE485F">
        <w:rPr>
          <w:lang w:val="la-Latn"/>
        </w:rPr>
        <w:t xml:space="preserve">. </w:t>
      </w:r>
      <w:r w:rsidRPr="008262EE">
        <w:rPr>
          <w:lang w:val="la-Latn"/>
        </w:rPr>
        <w:t>VS</w:t>
      </w:r>
      <w:r w:rsidRPr="00EE485F">
        <w:rPr>
          <w:lang w:val="la-Latn"/>
        </w:rPr>
        <w:t xml:space="preserve"> </w:t>
      </w:r>
      <w:r w:rsidR="00C1418F" w:rsidRPr="001B63A5">
        <w:rPr>
          <w:rStyle w:val="Incipit"/>
          <w:lang w:val="la-Latn"/>
        </w:rPr>
        <w:t>Videbunt gentes iustum tuum</w:t>
      </w:r>
      <w:r w:rsidR="00C94F95" w:rsidRPr="008262EE">
        <w:rPr>
          <w:lang w:val="la-Latn"/>
        </w:rPr>
        <w:t xml:space="preserve">. </w:t>
      </w:r>
      <w:r w:rsidRPr="008262EE">
        <w:rPr>
          <w:lang w:val="la-Latn"/>
        </w:rPr>
        <w:t>O</w:t>
      </w:r>
      <w:r w:rsidRPr="00EE485F">
        <w:rPr>
          <w:lang w:val="la-Latn"/>
        </w:rPr>
        <w:t xml:space="preserve">R </w:t>
      </w:r>
      <w:r w:rsidR="00C1418F" w:rsidRPr="00C1418F">
        <w:rPr>
          <w:rStyle w:val="Incipit"/>
          <w:lang w:val="la-Latn"/>
        </w:rPr>
        <w:t xml:space="preserve">Praesta quaesumus omnipotens deus ut </w:t>
      </w:r>
      <w:r w:rsidR="00F43148" w:rsidRPr="001B63A5">
        <w:rPr>
          <w:rStyle w:val="Incipit"/>
          <w:lang w:val="fr-FR"/>
        </w:rPr>
        <w:t>Ä+</w:t>
      </w:r>
      <w:r w:rsidR="00C1418F" w:rsidRPr="00C1418F">
        <w:rPr>
          <w:rStyle w:val="Incipit"/>
          <w:lang w:val="la-Latn"/>
        </w:rPr>
        <w:t>ad</w:t>
      </w:r>
      <w:r w:rsidR="00F43148" w:rsidRPr="001B63A5">
        <w:rPr>
          <w:rStyle w:val="Incipit"/>
          <w:lang w:val="fr-FR"/>
        </w:rPr>
        <w:t>+Ä</w:t>
      </w:r>
      <w:r w:rsidR="00C1418F" w:rsidRPr="00C1418F">
        <w:rPr>
          <w:rStyle w:val="Incipit"/>
          <w:lang w:val="la-Latn"/>
        </w:rPr>
        <w:t xml:space="preserve"> suscipiendum</w:t>
      </w:r>
      <w:r w:rsidR="00C94F95" w:rsidRPr="00EE485F">
        <w:rPr>
          <w:lang w:val="la-Latn"/>
        </w:rPr>
        <w:t xml:space="preserve">. </w:t>
      </w:r>
      <w:r w:rsidRPr="008262EE">
        <w:rPr>
          <w:lang w:val="la-Latn"/>
        </w:rPr>
        <w:t>Post capitulum et sextam loq</w:t>
      </w:r>
      <w:r w:rsidR="00514177" w:rsidRPr="001B63A5">
        <w:rPr>
          <w:lang w:val="fr-FR"/>
        </w:rPr>
        <w:t>u</w:t>
      </w:r>
      <w:r w:rsidRPr="008262EE">
        <w:rPr>
          <w:lang w:val="la-Latn"/>
        </w:rPr>
        <w:t xml:space="preserve">untur </w:t>
      </w:r>
      <w:r w:rsidRPr="001B63A5">
        <w:rPr>
          <w:rStyle w:val="Funktion"/>
          <w:lang w:val="fr-FR"/>
        </w:rPr>
        <w:t>fratres</w:t>
      </w:r>
      <w:r w:rsidR="00C94F95" w:rsidRPr="008262EE">
        <w:rPr>
          <w:lang w:val="la-Latn"/>
        </w:rPr>
        <w:t xml:space="preserve">. </w:t>
      </w:r>
      <w:r w:rsidRPr="008262EE">
        <w:rPr>
          <w:lang w:val="la-Latn"/>
        </w:rPr>
        <w:t xml:space="preserve">Signo ante missam pulsato priores versus altare se locant factaque oratione </w:t>
      </w:r>
      <w:r w:rsidRPr="008262EE">
        <w:rPr>
          <w:rStyle w:val="Funktion"/>
          <w:lang w:val="la-Latn"/>
        </w:rPr>
        <w:t>sacerdos</w:t>
      </w:r>
      <w:r w:rsidRPr="008262EE">
        <w:rPr>
          <w:lang w:val="la-Latn"/>
        </w:rPr>
        <w:t xml:space="preserve"> et </w:t>
      </w:r>
      <w:r w:rsidRPr="008262EE">
        <w:rPr>
          <w:rStyle w:val="Funktion"/>
          <w:lang w:val="la-Latn"/>
        </w:rPr>
        <w:t>ministri</w:t>
      </w:r>
      <w:r w:rsidRPr="008262EE">
        <w:rPr>
          <w:lang w:val="la-Latn"/>
        </w:rPr>
        <w:t xml:space="preserve"> </w:t>
      </w:r>
      <w:r w:rsidRPr="008262EE">
        <w:rPr>
          <w:rStyle w:val="Ort"/>
          <w:lang w:val="la-Latn"/>
        </w:rPr>
        <w:t>altaris</w:t>
      </w:r>
      <w:r w:rsidRPr="008262EE">
        <w:rPr>
          <w:lang w:val="la-Latn"/>
        </w:rPr>
        <w:t xml:space="preserve"> exeunt </w:t>
      </w:r>
      <w:r w:rsidR="00C87E3F" w:rsidRPr="008262EE">
        <w:rPr>
          <w:lang w:val="la-Latn"/>
        </w:rPr>
        <w:t>(</w:t>
      </w:r>
      <w:r w:rsidR="000240F2" w:rsidRPr="001B63A5">
        <w:rPr>
          <w:lang w:val="la-Latn"/>
        </w:rPr>
        <w:t>33a</w:t>
      </w:r>
      <w:r w:rsidR="00C87E3F" w:rsidRPr="008262EE">
        <w:rPr>
          <w:lang w:val="la-Latn"/>
        </w:rPr>
        <w:t>)</w:t>
      </w:r>
      <w:r w:rsidRPr="008262EE">
        <w:rPr>
          <w:lang w:val="la-Latn"/>
        </w:rPr>
        <w:t xml:space="preserve"> ad missam vestiendi</w:t>
      </w:r>
      <w:r w:rsidR="00C94F95" w:rsidRPr="008262EE">
        <w:rPr>
          <w:lang w:val="la-Latn"/>
        </w:rPr>
        <w:t xml:space="preserve">, </w:t>
      </w:r>
      <w:r w:rsidRPr="008262EE">
        <w:rPr>
          <w:rStyle w:val="Funktion"/>
          <w:lang w:val="la-Latn"/>
        </w:rPr>
        <w:t>diaconus</w:t>
      </w:r>
      <w:r w:rsidRPr="008262EE">
        <w:rPr>
          <w:lang w:val="la-Latn"/>
        </w:rPr>
        <w:t xml:space="preserve"> dalmatica</w:t>
      </w:r>
      <w:r w:rsidR="00C94F95" w:rsidRPr="008262EE">
        <w:rPr>
          <w:lang w:val="la-Latn"/>
        </w:rPr>
        <w:t xml:space="preserve">, </w:t>
      </w:r>
      <w:r w:rsidRPr="008262EE">
        <w:rPr>
          <w:rStyle w:val="Funktion"/>
          <w:lang w:val="la-Latn"/>
        </w:rPr>
        <w:t>subdiaconus</w:t>
      </w:r>
      <w:r w:rsidRPr="008262EE">
        <w:rPr>
          <w:lang w:val="la-Latn"/>
        </w:rPr>
        <w:t xml:space="preserve"> tunica</w:t>
      </w:r>
      <w:r w:rsidR="00C94F95" w:rsidRPr="008262EE">
        <w:rPr>
          <w:lang w:val="la-Latn"/>
        </w:rPr>
        <w:t xml:space="preserve">, </w:t>
      </w:r>
      <w:r w:rsidRPr="008262EE">
        <w:rPr>
          <w:lang w:val="la-Latn"/>
        </w:rPr>
        <w:t xml:space="preserve">qui tenet </w:t>
      </w:r>
      <w:r w:rsidRPr="008262EE">
        <w:rPr>
          <w:rStyle w:val="Ort"/>
          <w:lang w:val="la-Latn"/>
        </w:rPr>
        <w:t>chorum</w:t>
      </w:r>
      <w:r w:rsidR="00C94F95" w:rsidRPr="008262EE">
        <w:rPr>
          <w:lang w:val="la-Latn"/>
        </w:rPr>
        <w:t xml:space="preserve">, </w:t>
      </w:r>
      <w:r w:rsidRPr="008262EE">
        <w:rPr>
          <w:lang w:val="la-Latn"/>
        </w:rPr>
        <w:t>qui cantant graduale cappis et</w:t>
      </w:r>
      <w:r w:rsidR="00C94F95" w:rsidRPr="008262EE">
        <w:rPr>
          <w:lang w:val="la-Latn"/>
        </w:rPr>
        <w:t xml:space="preserve">, </w:t>
      </w:r>
      <w:r w:rsidRPr="008262EE">
        <w:rPr>
          <w:lang w:val="la-Latn"/>
        </w:rPr>
        <w:t>si est dominica</w:t>
      </w:r>
      <w:r w:rsidR="00C94F95" w:rsidRPr="008262EE">
        <w:rPr>
          <w:lang w:val="la-Latn"/>
        </w:rPr>
        <w:t xml:space="preserve">, </w:t>
      </w:r>
      <w:r w:rsidRPr="008262EE">
        <w:rPr>
          <w:lang w:val="la-Latn"/>
        </w:rPr>
        <w:t xml:space="preserve">qui </w:t>
      </w:r>
      <w:r w:rsidR="008559D1" w:rsidRPr="008262EE">
        <w:rPr>
          <w:lang w:val="la-Latn"/>
        </w:rPr>
        <w:t>[</w:t>
      </w:r>
      <w:r w:rsidRPr="008262EE">
        <w:rPr>
          <w:lang w:val="la-Latn"/>
        </w:rPr>
        <w:t>AL</w:t>
      </w:r>
      <w:r w:rsidR="008559D1" w:rsidRPr="008262EE">
        <w:rPr>
          <w:lang w:val="la-Latn"/>
        </w:rPr>
        <w:t>]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Alleluia</w:t>
      </w:r>
      <w:r w:rsidR="00C94F95" w:rsidRPr="008262EE">
        <w:rPr>
          <w:lang w:val="la-Latn"/>
        </w:rPr>
        <w:t xml:space="preserve">. </w:t>
      </w:r>
      <w:r w:rsidRPr="008262EE">
        <w:rPr>
          <w:lang w:val="la-Latn"/>
        </w:rPr>
        <w:t>Accelerans ante alios vestiri i</w:t>
      </w:r>
      <w:r w:rsidR="00706F22" w:rsidRPr="001B63A5">
        <w:rPr>
          <w:lang w:val="la-Latn"/>
        </w:rPr>
        <w:t>m</w:t>
      </w:r>
      <w:r w:rsidRPr="008262EE">
        <w:rPr>
          <w:lang w:val="la-Latn"/>
        </w:rPr>
        <w:t>positor officii</w:t>
      </w:r>
      <w:r w:rsidR="00C94F95" w:rsidRPr="008262EE">
        <w:rPr>
          <w:lang w:val="la-Latn"/>
        </w:rPr>
        <w:t xml:space="preserve">, </w:t>
      </w:r>
      <w:r w:rsidRPr="008262EE">
        <w:rPr>
          <w:lang w:val="la-Latn"/>
        </w:rPr>
        <w:t>priusquam cappam induat</w:t>
      </w:r>
      <w:r w:rsidR="00C94F95" w:rsidRPr="008262EE">
        <w:rPr>
          <w:lang w:val="la-Latn"/>
        </w:rPr>
        <w:t xml:space="preserve">, </w:t>
      </w:r>
      <w:r w:rsidRPr="008262EE">
        <w:rPr>
          <w:lang w:val="la-Latn"/>
        </w:rPr>
        <w:t>missam pulsat</w:t>
      </w:r>
      <w:r w:rsidR="00C94F95" w:rsidRPr="008262EE">
        <w:rPr>
          <w:lang w:val="la-Latn"/>
        </w:rPr>
        <w:t xml:space="preserve">. </w:t>
      </w:r>
      <w:r w:rsidRPr="008262EE">
        <w:rPr>
          <w:rStyle w:val="Funktion"/>
          <w:lang w:val="la-Latn"/>
        </w:rPr>
        <w:t>Cantores</w:t>
      </w:r>
      <w:r w:rsidRPr="008262EE">
        <w:rPr>
          <w:lang w:val="la-Latn"/>
        </w:rPr>
        <w:t xml:space="preserve"> in utroque </w:t>
      </w:r>
      <w:r w:rsidRPr="008262EE">
        <w:rPr>
          <w:rStyle w:val="Ort"/>
          <w:lang w:val="la-Latn"/>
        </w:rPr>
        <w:t>choro</w:t>
      </w:r>
      <w:r w:rsidRPr="008262EE">
        <w:rPr>
          <w:lang w:val="la-Latn"/>
        </w:rPr>
        <w:t xml:space="preserve"> ad formas vicissim supra </w:t>
      </w:r>
      <w:r w:rsidRPr="008262EE">
        <w:rPr>
          <w:rStyle w:val="Funktion"/>
          <w:lang w:val="la-Latn"/>
        </w:rPr>
        <w:t>seniores</w:t>
      </w:r>
      <w:r w:rsidRPr="008262EE">
        <w:rPr>
          <w:lang w:val="la-Latn"/>
        </w:rPr>
        <w:t xml:space="preserve"> se locant</w:t>
      </w:r>
      <w:r w:rsidR="00C94F95" w:rsidRPr="008262EE">
        <w:rPr>
          <w:lang w:val="la-Latn"/>
        </w:rPr>
        <w:t xml:space="preserve">. </w:t>
      </w:r>
      <w:r w:rsidRPr="008262EE">
        <w:rPr>
          <w:lang w:val="la-Latn"/>
        </w:rPr>
        <w:t>Ante altare quinque luminaria accenduntur</w:t>
      </w:r>
      <w:r w:rsidR="00AF24A8" w:rsidRPr="008262EE">
        <w:rPr>
          <w:lang w:val="la-Latn"/>
        </w:rPr>
        <w:t>.</w:t>
      </w:r>
    </w:p>
    <w:p w:rsidR="003B044E" w:rsidRPr="008262EE" w:rsidRDefault="008559D1" w:rsidP="00C10675">
      <w:pPr>
        <w:rPr>
          <w:lang w:val="it-IT"/>
        </w:rPr>
      </w:pPr>
      <w:r w:rsidRPr="008262EE">
        <w:rPr>
          <w:rStyle w:val="Time1"/>
          <w:lang w:val="la-Latn"/>
        </w:rPr>
        <w:t>[</w:t>
      </w:r>
      <w:r w:rsidR="003B044E" w:rsidRPr="008262EE">
        <w:rPr>
          <w:rStyle w:val="Time1"/>
          <w:lang w:val="la-Latn"/>
        </w:rPr>
        <w:t>Ad missam</w:t>
      </w:r>
      <w:r w:rsidRPr="008262EE">
        <w:rPr>
          <w:rStyle w:val="Time1"/>
          <w:lang w:val="la-Latn"/>
        </w:rPr>
        <w:t>]</w:t>
      </w:r>
      <w:r w:rsidR="003B044E" w:rsidRPr="008262EE">
        <w:rPr>
          <w:lang w:val="la-Latn"/>
        </w:rPr>
        <w:t xml:space="preserve"> Introitus ter repetitur</w:t>
      </w:r>
      <w:r w:rsidR="00C94F95" w:rsidRPr="008262EE">
        <w:rPr>
          <w:lang w:val="la-Latn"/>
        </w:rPr>
        <w:t xml:space="preserve">. </w:t>
      </w:r>
      <w:r w:rsidRPr="008262EE">
        <w:rPr>
          <w:lang w:val="la-Latn"/>
        </w:rPr>
        <w:t>[</w:t>
      </w:r>
      <w:r w:rsidR="003B044E" w:rsidRPr="008262EE">
        <w:rPr>
          <w:lang w:val="la-Latn"/>
        </w:rPr>
        <w:t>KY</w:t>
      </w:r>
      <w:r w:rsidRPr="008262EE">
        <w:rPr>
          <w:lang w:val="la-Latn"/>
        </w:rPr>
        <w:t>]</w:t>
      </w:r>
      <w:r w:rsidR="003B044E" w:rsidRPr="008262EE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Kyrie eleison</w:t>
      </w:r>
      <w:r w:rsidR="00C94F95" w:rsidRPr="008262EE">
        <w:rPr>
          <w:lang w:val="la-Latn"/>
        </w:rPr>
        <w:t xml:space="preserve">, </w:t>
      </w:r>
      <w:r w:rsidRPr="008262EE">
        <w:rPr>
          <w:lang w:val="la-Latn"/>
        </w:rPr>
        <w:t>[</w:t>
      </w:r>
      <w:r w:rsidR="003B044E" w:rsidRPr="008262EE">
        <w:rPr>
          <w:lang w:val="la-Latn"/>
        </w:rPr>
        <w:t>SA</w:t>
      </w:r>
      <w:r w:rsidRPr="008262EE">
        <w:rPr>
          <w:lang w:val="la-Latn"/>
        </w:rPr>
        <w:t>]</w:t>
      </w:r>
      <w:r w:rsidR="003B044E" w:rsidRPr="008262EE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Sanctus</w:t>
      </w:r>
      <w:r w:rsidR="00C94F95" w:rsidRPr="00EE485F">
        <w:rPr>
          <w:lang w:val="la-Latn"/>
        </w:rPr>
        <w:t xml:space="preserve">, </w:t>
      </w:r>
      <w:r w:rsidRPr="008262EE">
        <w:rPr>
          <w:lang w:val="la-Latn"/>
        </w:rPr>
        <w:t>[</w:t>
      </w:r>
      <w:r w:rsidR="003B044E" w:rsidRPr="008262EE">
        <w:rPr>
          <w:lang w:val="la-Latn"/>
        </w:rPr>
        <w:t>AG</w:t>
      </w:r>
      <w:r w:rsidRPr="008262EE">
        <w:rPr>
          <w:lang w:val="la-Latn"/>
        </w:rPr>
        <w:t>]</w:t>
      </w:r>
      <w:r w:rsidR="003B044E" w:rsidRPr="008262EE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Agnus dei</w:t>
      </w:r>
      <w:r w:rsidR="00C1418F" w:rsidRPr="001B63A5">
        <w:rPr>
          <w:lang w:val="la-Latn"/>
        </w:rPr>
        <w:t xml:space="preserve"> </w:t>
      </w:r>
      <w:r w:rsidR="003B044E" w:rsidRPr="00EE485F">
        <w:rPr>
          <w:lang w:val="la-Latn"/>
        </w:rPr>
        <w:t>sicut in qualibet dominica canitur</w:t>
      </w:r>
      <w:r w:rsidR="00C94F95" w:rsidRPr="00EE485F">
        <w:rPr>
          <w:lang w:val="la-Latn"/>
        </w:rPr>
        <w:t xml:space="preserve">. </w:t>
      </w:r>
      <w:r w:rsidRPr="008262EE">
        <w:rPr>
          <w:lang w:val="it-IT"/>
        </w:rPr>
        <w:t>[</w:t>
      </w:r>
      <w:r w:rsidR="003B044E" w:rsidRPr="008262EE">
        <w:rPr>
          <w:lang w:val="it-IT"/>
        </w:rPr>
        <w:t>GL</w:t>
      </w:r>
      <w:r w:rsidRPr="008262EE">
        <w:rPr>
          <w:lang w:val="it-IT"/>
        </w:rPr>
        <w:t>]</w:t>
      </w:r>
      <w:r w:rsidR="003B044E" w:rsidRPr="00EE485F">
        <w:rPr>
          <w:lang w:val="la-Latn"/>
        </w:rPr>
        <w:t xml:space="preserve"> </w:t>
      </w:r>
      <w:r w:rsidR="00C1418F" w:rsidRPr="00C1418F">
        <w:rPr>
          <w:rStyle w:val="Incipit"/>
          <w:lang w:val="it-IT"/>
        </w:rPr>
        <w:t>Gloria in excelsis</w:t>
      </w:r>
      <w:r w:rsidR="00C1418F" w:rsidRPr="00445ED0">
        <w:rPr>
          <w:lang w:val="it-IT"/>
        </w:rPr>
        <w:t xml:space="preserve"> </w:t>
      </w:r>
      <w:r w:rsidR="003B044E" w:rsidRPr="00EE485F">
        <w:rPr>
          <w:lang w:val="la-Latn"/>
        </w:rPr>
        <w:t>non cantatur</w:t>
      </w:r>
      <w:r w:rsidR="00C94F95" w:rsidRPr="00EE485F">
        <w:rPr>
          <w:lang w:val="la-Latn"/>
        </w:rPr>
        <w:t xml:space="preserve">, </w:t>
      </w:r>
      <w:r w:rsidR="003B044E" w:rsidRPr="00EE485F">
        <w:rPr>
          <w:lang w:val="la-Latn"/>
        </w:rPr>
        <w:t>etiam si sit dominica</w:t>
      </w:r>
      <w:r w:rsidR="00C94F95" w:rsidRPr="00EE485F">
        <w:rPr>
          <w:lang w:val="la-Latn"/>
        </w:rPr>
        <w:t xml:space="preserve">. </w:t>
      </w:r>
      <w:r w:rsidR="003B044E" w:rsidRPr="008262EE">
        <w:rPr>
          <w:rStyle w:val="Funktion"/>
          <w:lang w:val="la-Latn"/>
        </w:rPr>
        <w:t>Cantores</w:t>
      </w:r>
      <w:r w:rsidR="003B044E" w:rsidRPr="00EE485F">
        <w:rPr>
          <w:lang w:val="la-Latn"/>
        </w:rPr>
        <w:t xml:space="preserve"> ante finem</w:t>
      </w:r>
      <w:r w:rsidR="003B044E" w:rsidRPr="008262EE">
        <w:rPr>
          <w:lang w:val="la-Latn"/>
        </w:rPr>
        <w:t xml:space="preserve"> missae non divestiuntur</w:t>
      </w:r>
      <w:r w:rsidR="00C94F95" w:rsidRPr="008262EE">
        <w:rPr>
          <w:lang w:val="la-Latn"/>
        </w:rPr>
        <w:t xml:space="preserve">. </w:t>
      </w:r>
      <w:r w:rsidR="003B044E" w:rsidRPr="008262EE">
        <w:rPr>
          <w:lang w:val="la-Latn"/>
        </w:rPr>
        <w:t>Pax a</w:t>
      </w:r>
      <w:r w:rsidR="003B044E" w:rsidRPr="00EE485F">
        <w:rPr>
          <w:lang w:val="la-Latn"/>
        </w:rPr>
        <w:t xml:space="preserve"> </w:t>
      </w:r>
      <w:r w:rsidR="003B044E" w:rsidRPr="008262EE">
        <w:rPr>
          <w:rStyle w:val="Funktion"/>
          <w:lang w:val="la-Latn"/>
        </w:rPr>
        <w:t>priore</w:t>
      </w:r>
      <w:r w:rsidR="003B044E" w:rsidRPr="00EE485F">
        <w:rPr>
          <w:lang w:val="la-Latn"/>
        </w:rPr>
        <w:t xml:space="preserve"> et a </w:t>
      </w:r>
      <w:r w:rsidR="003B044E" w:rsidRPr="008262EE">
        <w:rPr>
          <w:rStyle w:val="Funktion"/>
          <w:lang w:val="la-Latn"/>
        </w:rPr>
        <w:t>communicantibus</w:t>
      </w:r>
      <w:r w:rsidR="003B044E" w:rsidRPr="008262EE">
        <w:rPr>
          <w:lang w:val="la-Latn"/>
        </w:rPr>
        <w:t xml:space="preserve"> tantum recipitur</w:t>
      </w:r>
      <w:r w:rsidR="00C94F95" w:rsidRPr="008262EE">
        <w:rPr>
          <w:lang w:val="la-Latn"/>
        </w:rPr>
        <w:t xml:space="preserve">. </w:t>
      </w:r>
      <w:r w:rsidRPr="008262EE">
        <w:rPr>
          <w:lang w:val="la-Latn"/>
        </w:rPr>
        <w:t>[</w:t>
      </w:r>
      <w:r w:rsidR="003B044E" w:rsidRPr="008262EE">
        <w:rPr>
          <w:lang w:val="la-Latn"/>
        </w:rPr>
        <w:t>BD</w:t>
      </w:r>
      <w:r w:rsidRPr="008262EE">
        <w:rPr>
          <w:lang w:val="la-Latn"/>
        </w:rPr>
        <w:t>]</w:t>
      </w:r>
      <w:r w:rsidR="003B044E" w:rsidRPr="008262EE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Benedicamus domino</w:t>
      </w:r>
      <w:r w:rsidR="00C1418F" w:rsidRPr="001B63A5">
        <w:rPr>
          <w:lang w:val="la-Latn"/>
        </w:rPr>
        <w:t xml:space="preserve"> </w:t>
      </w:r>
      <w:r w:rsidR="003B044E" w:rsidRPr="00EE485F">
        <w:rPr>
          <w:lang w:val="la-Latn"/>
        </w:rPr>
        <w:t>dic</w:t>
      </w:r>
      <w:r w:rsidR="003B044E" w:rsidRPr="008262EE">
        <w:rPr>
          <w:lang w:val="la-Latn"/>
        </w:rPr>
        <w:t xml:space="preserve">to et </w:t>
      </w:r>
      <w:r w:rsidRPr="008262EE">
        <w:rPr>
          <w:lang w:val="la-Latn"/>
        </w:rPr>
        <w:t>[</w:t>
      </w:r>
      <w:r w:rsidR="00AC7DF1" w:rsidRPr="001B63A5">
        <w:rPr>
          <w:lang w:val="la-Latn"/>
        </w:rPr>
        <w:t>_BD</w:t>
      </w:r>
      <w:r w:rsidRPr="008262EE">
        <w:rPr>
          <w:lang w:val="la-Latn"/>
        </w:rPr>
        <w:t>]</w:t>
      </w:r>
      <w:r w:rsidR="003B044E" w:rsidRPr="008262EE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Deo gratias</w:t>
      </w:r>
      <w:r w:rsidR="00C94F95" w:rsidRPr="008262EE">
        <w:rPr>
          <w:lang w:val="la-Latn"/>
        </w:rPr>
        <w:t xml:space="preserve">, </w:t>
      </w:r>
      <w:r w:rsidR="003B044E" w:rsidRPr="008262EE">
        <w:rPr>
          <w:lang w:val="la-Latn"/>
        </w:rPr>
        <w:t>nona pulsatur</w:t>
      </w:r>
      <w:r w:rsidR="00C94F95" w:rsidRPr="008262EE">
        <w:rPr>
          <w:lang w:val="la-Latn"/>
        </w:rPr>
        <w:t xml:space="preserve">. </w:t>
      </w:r>
      <w:r w:rsidR="003B044E" w:rsidRPr="008262EE">
        <w:rPr>
          <w:lang w:val="it-IT"/>
        </w:rPr>
        <w:t>Facta oratione s</w:t>
      </w:r>
      <w:r w:rsidR="003B044E" w:rsidRPr="00EE485F">
        <w:rPr>
          <w:lang w:val="la-Latn"/>
        </w:rPr>
        <w:t xml:space="preserve">edent </w:t>
      </w:r>
      <w:r w:rsidR="003B044E" w:rsidRPr="00907DF6">
        <w:rPr>
          <w:rStyle w:val="Funktion"/>
          <w:lang w:val="it-IT"/>
        </w:rPr>
        <w:t>fratres</w:t>
      </w:r>
      <w:r w:rsidR="003B044E" w:rsidRPr="008262EE">
        <w:rPr>
          <w:lang w:val="it-IT"/>
        </w:rPr>
        <w:t xml:space="preserve"> in </w:t>
      </w:r>
      <w:r w:rsidR="003B044E" w:rsidRPr="008262EE">
        <w:rPr>
          <w:rStyle w:val="Ort"/>
          <w:lang w:val="it-IT"/>
        </w:rPr>
        <w:t>choro</w:t>
      </w:r>
      <w:r w:rsidR="003B044E" w:rsidRPr="008262EE">
        <w:rPr>
          <w:lang w:val="it-IT"/>
        </w:rPr>
        <w:t xml:space="preserve"> </w:t>
      </w:r>
      <w:r w:rsidR="003B044E" w:rsidRPr="008262EE">
        <w:rPr>
          <w:rStyle w:val="Funktion"/>
          <w:lang w:val="it-IT"/>
        </w:rPr>
        <w:t>ministros</w:t>
      </w:r>
      <w:r w:rsidR="003B044E" w:rsidRPr="008262EE">
        <w:rPr>
          <w:lang w:val="it-IT"/>
        </w:rPr>
        <w:t xml:space="preserve"> missae expectantes</w:t>
      </w:r>
      <w:r w:rsidR="00AF24A8" w:rsidRPr="008262EE">
        <w:rPr>
          <w:lang w:val="it-IT"/>
        </w:rPr>
        <w:t>.</w:t>
      </w:r>
    </w:p>
    <w:p w:rsidR="00D7786E" w:rsidRPr="001B63A5" w:rsidRDefault="009F7499" w:rsidP="002948B5">
      <w:pPr>
        <w:pStyle w:val="berschrift1"/>
        <w:rPr>
          <w:lang w:val="it-IT"/>
        </w:rPr>
      </w:pPr>
      <w:r w:rsidRPr="001B63A5">
        <w:rPr>
          <w:lang w:val="it-IT"/>
        </w:rPr>
        <w:lastRenderedPageBreak/>
        <w:t>[IN NATIVITATE DOMINI]</w:t>
      </w:r>
    </w:p>
    <w:p w:rsidR="006513C8" w:rsidRPr="008262EE" w:rsidRDefault="006D63F1" w:rsidP="00C10675">
      <w:pPr>
        <w:rPr>
          <w:lang w:val="la-Latn"/>
        </w:rPr>
      </w:pPr>
      <w:r w:rsidRPr="00321677">
        <w:rPr>
          <w:rStyle w:val="Time1"/>
          <w:lang w:val="it-IT"/>
        </w:rPr>
        <w:t>Ad vesperam</w:t>
      </w:r>
      <w:r w:rsidRPr="008262EE">
        <w:rPr>
          <w:lang w:val="it-IT"/>
        </w:rPr>
        <w:t xml:space="preserve"> </w:t>
      </w:r>
      <w:r w:rsidR="008559D1" w:rsidRPr="008262EE">
        <w:rPr>
          <w:lang w:val="it-IT"/>
        </w:rPr>
        <w:t>[</w:t>
      </w:r>
      <w:r w:rsidRPr="008262EE">
        <w:rPr>
          <w:lang w:val="it-IT"/>
        </w:rPr>
        <w:t>AN</w:t>
      </w:r>
      <w:r w:rsidR="008559D1" w:rsidRPr="008262EE">
        <w:rPr>
          <w:lang w:val="it-IT"/>
        </w:rPr>
        <w:t>]</w:t>
      </w:r>
      <w:r w:rsidRPr="008262EE">
        <w:rPr>
          <w:lang w:val="it-IT"/>
        </w:rPr>
        <w:t xml:space="preserve"> </w:t>
      </w:r>
      <w:r w:rsidR="00C1418F" w:rsidRPr="00C1418F">
        <w:rPr>
          <w:rStyle w:val="Incipit"/>
          <w:lang w:val="it-IT"/>
        </w:rPr>
        <w:t>Scitote</w:t>
      </w:r>
      <w:r w:rsidR="00C94F95" w:rsidRPr="008262EE">
        <w:rPr>
          <w:lang w:val="it-IT"/>
        </w:rPr>
        <w:t xml:space="preserve">. </w:t>
      </w:r>
      <w:r w:rsidRPr="008262EE">
        <w:rPr>
          <w:lang w:val="it-IT"/>
        </w:rPr>
        <w:t xml:space="preserve">PS </w:t>
      </w:r>
      <w:r w:rsidR="00C1418F" w:rsidRPr="00C1418F">
        <w:rPr>
          <w:rStyle w:val="Incipit"/>
          <w:lang w:val="it-IT"/>
        </w:rPr>
        <w:t>Laudate pueri</w:t>
      </w:r>
      <w:r w:rsidR="00C94F95" w:rsidRPr="008262EE">
        <w:rPr>
          <w:lang w:val="it-IT"/>
        </w:rPr>
        <w:t xml:space="preserve">. </w:t>
      </w:r>
      <w:r w:rsidR="00762470" w:rsidRPr="008262EE">
        <w:rPr>
          <w:lang w:val="it-IT"/>
        </w:rPr>
        <w:t xml:space="preserve">AN </w:t>
      </w:r>
      <w:r w:rsidR="00C1418F" w:rsidRPr="00C1418F">
        <w:rPr>
          <w:rStyle w:val="Incipit"/>
          <w:lang w:val="it-IT"/>
        </w:rPr>
        <w:t>Levate capita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PS </w:t>
      </w:r>
      <w:r w:rsidR="00C1418F" w:rsidRPr="00C1418F">
        <w:rPr>
          <w:rStyle w:val="Incipit"/>
          <w:lang w:val="it-IT"/>
        </w:rPr>
        <w:t>Lauda anima</w:t>
      </w:r>
      <w:r w:rsidR="00C94F95" w:rsidRPr="008262EE">
        <w:rPr>
          <w:lang w:val="it-IT"/>
        </w:rPr>
        <w:t xml:space="preserve">. </w:t>
      </w:r>
      <w:r w:rsidR="00C87E3F" w:rsidRPr="00321677">
        <w:rPr>
          <w:lang w:val="de-DE"/>
        </w:rPr>
        <w:t>(</w:t>
      </w:r>
      <w:r w:rsidR="000240F2" w:rsidRPr="00321677">
        <w:rPr>
          <w:lang w:val="de-DE"/>
        </w:rPr>
        <w:t>33b</w:t>
      </w:r>
      <w:r w:rsidR="00C87E3F" w:rsidRPr="00321677">
        <w:rPr>
          <w:lang w:val="de-DE"/>
        </w:rPr>
        <w:t>)</w:t>
      </w:r>
      <w:r w:rsidRPr="00321677">
        <w:rPr>
          <w:lang w:val="de-DE"/>
        </w:rPr>
        <w:t xml:space="preserve"> </w:t>
      </w:r>
      <w:r w:rsidR="008559D1" w:rsidRPr="00321677">
        <w:rPr>
          <w:rFonts w:eastAsia="Arial"/>
          <w:lang w:val="de-DE"/>
        </w:rPr>
        <w:t xml:space="preserve">AN </w:t>
      </w:r>
      <w:r w:rsidR="00C1418F" w:rsidRPr="00321677">
        <w:rPr>
          <w:rStyle w:val="Incipit"/>
          <w:lang w:val="de-DE"/>
        </w:rPr>
        <w:t>Dum ortus</w:t>
      </w:r>
      <w:r w:rsidR="00C94F95" w:rsidRPr="00321677">
        <w:rPr>
          <w:lang w:val="de-DE"/>
        </w:rPr>
        <w:t xml:space="preserve">. </w:t>
      </w:r>
      <w:r w:rsidRPr="00EE485F">
        <w:rPr>
          <w:lang w:val="la-Latn"/>
        </w:rPr>
        <w:t xml:space="preserve">PS </w:t>
      </w:r>
      <w:r w:rsidR="00C1418F" w:rsidRPr="00321677">
        <w:rPr>
          <w:rStyle w:val="Incipit"/>
          <w:lang w:val="de-DE"/>
        </w:rPr>
        <w:t>Laudate dominum quoniam</w:t>
      </w:r>
      <w:r w:rsidR="00C94F95" w:rsidRPr="00321677">
        <w:rPr>
          <w:lang w:val="de-DE"/>
        </w:rPr>
        <w:t xml:space="preserve">. </w:t>
      </w:r>
      <w:r w:rsidR="00762470" w:rsidRPr="00321677">
        <w:rPr>
          <w:lang w:val="de-DE"/>
        </w:rPr>
        <w:t xml:space="preserve">AN </w:t>
      </w:r>
      <w:r w:rsidR="00C1418F" w:rsidRPr="00321677">
        <w:rPr>
          <w:rStyle w:val="Incipit"/>
          <w:lang w:val="de-DE"/>
        </w:rPr>
        <w:t>Completi sunt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PS </w:t>
      </w:r>
      <w:r w:rsidR="00C1418F" w:rsidRPr="00321677">
        <w:rPr>
          <w:rStyle w:val="Incipit"/>
          <w:lang w:val="de-DE"/>
        </w:rPr>
        <w:t>Lauda Hierusalem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CP </w:t>
      </w:r>
      <w:r w:rsidR="00C1418F" w:rsidRPr="00FB113A">
        <w:rPr>
          <w:rStyle w:val="Incipit"/>
          <w:lang w:val="la-Latn"/>
        </w:rPr>
        <w:t>Paulus servus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(51)</w:t>
      </w:r>
      <w:r w:rsidR="006513C8" w:rsidRPr="00EE485F">
        <w:rPr>
          <w:lang w:val="la-Latn"/>
        </w:rPr>
        <w:t xml:space="preserve"> RP </w:t>
      </w:r>
      <w:r w:rsidR="00C1418F" w:rsidRPr="00FB113A">
        <w:rPr>
          <w:rStyle w:val="Incipit"/>
          <w:lang w:val="la-Latn"/>
        </w:rPr>
        <w:t>Iudaea et Hierusalem</w:t>
      </w:r>
      <w:r w:rsidR="00C94F95" w:rsidRPr="00EE485F">
        <w:rPr>
          <w:lang w:val="la-Latn"/>
        </w:rPr>
        <w:t xml:space="preserve">. </w:t>
      </w:r>
      <w:r w:rsidR="00F3652D" w:rsidRPr="00EE485F">
        <w:rPr>
          <w:rFonts w:eastAsia="Arial"/>
          <w:lang w:val="la-Latn"/>
        </w:rPr>
        <w:t>[RV</w:t>
      </w:r>
      <w:r w:rsidR="00F3652D">
        <w:rPr>
          <w:rFonts w:eastAsia="Arial"/>
          <w:lang w:val="la-Latn"/>
        </w:rPr>
        <w:t xml:space="preserve">] </w:t>
      </w:r>
      <w:r w:rsidR="00C1418F" w:rsidRPr="00C1418F">
        <w:rPr>
          <w:rStyle w:val="Incipit"/>
          <w:rFonts w:eastAsia="Arial"/>
          <w:lang w:val="la-Latn"/>
        </w:rPr>
        <w:t>Ä+</w:t>
      </w:r>
      <w:r w:rsidR="00C1418F" w:rsidRPr="00C1418F">
        <w:rPr>
          <w:rStyle w:val="Incipit"/>
          <w:lang w:val="la-Latn"/>
        </w:rPr>
        <w:t>Constantes</w:t>
      </w:r>
      <w:r w:rsidR="00C1418F" w:rsidRPr="00C1418F">
        <w:rPr>
          <w:rStyle w:val="Incipit"/>
          <w:rFonts w:eastAsia="Arial"/>
          <w:lang w:val="la-Latn"/>
        </w:rPr>
        <w:t>+Ä</w:t>
      </w:r>
      <w:r w:rsidR="00C94F95" w:rsidRPr="00EE485F">
        <w:rPr>
          <w:lang w:val="la-Latn"/>
        </w:rPr>
        <w:t xml:space="preserve">. </w:t>
      </w:r>
      <w:r w:rsidR="006513C8" w:rsidRPr="00EE485F">
        <w:rPr>
          <w:lang w:val="la-Latn"/>
        </w:rPr>
        <w:t xml:space="preserve">HY </w:t>
      </w:r>
      <w:r w:rsidR="00C1418F" w:rsidRPr="00C1418F">
        <w:rPr>
          <w:rStyle w:val="Incipit"/>
          <w:lang w:val="la-Latn"/>
        </w:rPr>
        <w:t>Veni redemptor gentium</w:t>
      </w:r>
      <w:r w:rsidR="00C94F95" w:rsidRPr="00EE485F">
        <w:rPr>
          <w:lang w:val="la-Latn"/>
        </w:rPr>
        <w:t xml:space="preserve">. </w:t>
      </w:r>
      <w:r w:rsidR="006513C8" w:rsidRPr="00EE485F">
        <w:rPr>
          <w:lang w:val="la-Latn"/>
        </w:rPr>
        <w:t>VS</w:t>
      </w:r>
      <w:r w:rsidR="006513C8" w:rsidRPr="00EE485F">
        <w:rPr>
          <w:rFonts w:eastAsia="Arial"/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Hodie scietis</w:t>
      </w:r>
      <w:r w:rsidR="00C94F95" w:rsidRPr="00EE485F">
        <w:rPr>
          <w:lang w:val="la-Latn"/>
        </w:rPr>
        <w:t xml:space="preserve">. </w:t>
      </w:r>
      <w:r w:rsidR="006513C8" w:rsidRPr="008262EE">
        <w:rPr>
          <w:lang w:val="la-Latn"/>
        </w:rPr>
        <w:t>AM</w:t>
      </w:r>
      <w:r w:rsidR="006513C8" w:rsidRPr="00EE485F">
        <w:rPr>
          <w:lang w:val="la-Latn"/>
        </w:rPr>
        <w:t xml:space="preserve"> </w:t>
      </w:r>
      <w:r w:rsidR="00C1418F" w:rsidRPr="001B63A5">
        <w:rPr>
          <w:rStyle w:val="Incipit"/>
          <w:lang w:val="la-Latn"/>
        </w:rPr>
        <w:t>Cum esset desponsata</w:t>
      </w:r>
      <w:r w:rsidR="00C94F95" w:rsidRPr="00EE485F">
        <w:rPr>
          <w:lang w:val="la-Latn"/>
        </w:rPr>
        <w:t xml:space="preserve">. </w:t>
      </w:r>
      <w:r w:rsidR="006513C8" w:rsidRPr="00EE485F">
        <w:rPr>
          <w:lang w:val="la-Latn"/>
        </w:rPr>
        <w:t>O</w:t>
      </w:r>
      <w:r w:rsidR="006513C8" w:rsidRPr="008262EE">
        <w:rPr>
          <w:lang w:val="la-Latn"/>
        </w:rPr>
        <w:t>ratio</w:t>
      </w:r>
      <w:r w:rsidR="006513C8" w:rsidRPr="00EE485F">
        <w:rPr>
          <w:lang w:val="la-Latn"/>
        </w:rPr>
        <w:t xml:space="preserve"> sicut ad missam</w:t>
      </w:r>
      <w:r w:rsidR="00C94F95" w:rsidRPr="00EE485F">
        <w:rPr>
          <w:lang w:val="la-Latn"/>
        </w:rPr>
        <w:t>.</w:t>
      </w:r>
      <w:r w:rsidR="00A0625C" w:rsidRPr="001B63A5">
        <w:rPr>
          <w:lang w:val="la-Latn"/>
        </w:rPr>
        <w:t xml:space="preserve"> </w:t>
      </w:r>
      <w:r w:rsidR="006513C8" w:rsidRPr="001B63A5">
        <w:rPr>
          <w:rStyle w:val="Time2"/>
          <w:lang w:val="la-Latn"/>
        </w:rPr>
        <w:t>Ad processionem</w:t>
      </w:r>
      <w:r w:rsidR="006513C8" w:rsidRPr="00EE485F">
        <w:rPr>
          <w:lang w:val="la-Latn"/>
        </w:rPr>
        <w:t xml:space="preserve"> A</w:t>
      </w:r>
      <w:r w:rsidR="006513C8" w:rsidRPr="008262EE">
        <w:rPr>
          <w:lang w:val="la-Latn"/>
        </w:rPr>
        <w:t>P</w:t>
      </w:r>
      <w:r w:rsidR="006513C8" w:rsidRPr="00EE485F">
        <w:rPr>
          <w:lang w:val="la-Latn"/>
        </w:rPr>
        <w:t xml:space="preserve"> </w:t>
      </w:r>
      <w:r w:rsidR="00C1418F" w:rsidRPr="001B63A5">
        <w:rPr>
          <w:rStyle w:val="Incipit"/>
          <w:lang w:val="la-Latn"/>
        </w:rPr>
        <w:t>Ave spes nostra</w:t>
      </w:r>
      <w:r w:rsidR="00C94F95" w:rsidRPr="00EE485F">
        <w:rPr>
          <w:lang w:val="la-Latn"/>
        </w:rPr>
        <w:t xml:space="preserve">. </w:t>
      </w:r>
      <w:r w:rsidR="006513C8" w:rsidRPr="008262EE">
        <w:rPr>
          <w:lang w:val="la-Latn"/>
        </w:rPr>
        <w:t xml:space="preserve">VS </w:t>
      </w:r>
      <w:r w:rsidR="009F7499" w:rsidRPr="001B63A5">
        <w:rPr>
          <w:rStyle w:val="Incipit"/>
          <w:lang w:val="la-Latn"/>
        </w:rPr>
        <w:t xml:space="preserve">Ave </w:t>
      </w:r>
      <w:r w:rsidR="00C1418F" w:rsidRPr="001B63A5">
        <w:rPr>
          <w:rStyle w:val="Incipit"/>
          <w:lang w:val="la-Latn"/>
        </w:rPr>
        <w:t>Maria gratia plena</w:t>
      </w:r>
      <w:r w:rsidR="00C94F95" w:rsidRPr="00EE485F">
        <w:rPr>
          <w:lang w:val="la-Latn"/>
        </w:rPr>
        <w:t xml:space="preserve">. </w:t>
      </w:r>
      <w:r w:rsidR="006513C8" w:rsidRPr="00EE485F">
        <w:rPr>
          <w:lang w:val="la-Latn"/>
        </w:rPr>
        <w:t>OR</w:t>
      </w:r>
      <w:r w:rsidR="006513C8" w:rsidRPr="008262EE">
        <w:rPr>
          <w:lang w:val="la-Latn"/>
        </w:rPr>
        <w:t>C</w:t>
      </w:r>
      <w:r w:rsidR="006513C8" w:rsidRPr="00EE485F">
        <w:rPr>
          <w:lang w:val="la-Latn"/>
        </w:rPr>
        <w:t xml:space="preserve"> </w:t>
      </w:r>
      <w:r w:rsidR="00C1418F" w:rsidRPr="001B63A5">
        <w:rPr>
          <w:rStyle w:val="Incipit"/>
          <w:lang w:val="la-Latn"/>
        </w:rPr>
        <w:t>Deus qui de beate</w:t>
      </w:r>
      <w:r w:rsidR="00AF24A8" w:rsidRPr="00EE485F">
        <w:rPr>
          <w:lang w:val="la-Latn"/>
        </w:rPr>
        <w:t>.</w:t>
      </w:r>
    </w:p>
    <w:p w:rsidR="006513C8" w:rsidRPr="00EE485F" w:rsidRDefault="008559D1" w:rsidP="00C10675">
      <w:pPr>
        <w:rPr>
          <w:lang w:val="la-Latn"/>
        </w:rPr>
      </w:pPr>
      <w:r w:rsidRPr="008262EE">
        <w:rPr>
          <w:rStyle w:val="Time1"/>
          <w:lang w:val="la-Latn"/>
        </w:rPr>
        <w:t>[</w:t>
      </w:r>
      <w:r w:rsidR="006513C8" w:rsidRPr="008262EE">
        <w:rPr>
          <w:rStyle w:val="Time1"/>
          <w:lang w:val="la-Latn"/>
        </w:rPr>
        <w:t>Ad completorium</w:t>
      </w:r>
      <w:r w:rsidRPr="008262EE">
        <w:rPr>
          <w:rStyle w:val="Time1"/>
          <w:lang w:val="la-Latn"/>
        </w:rPr>
        <w:t>]</w:t>
      </w:r>
      <w:r w:rsidR="006513C8" w:rsidRPr="008262EE">
        <w:rPr>
          <w:lang w:val="la-Latn"/>
        </w:rPr>
        <w:t xml:space="preserve"> </w:t>
      </w:r>
      <w:r w:rsidR="006513C8" w:rsidRPr="00EE485F">
        <w:rPr>
          <w:lang w:val="la-Latn"/>
        </w:rPr>
        <w:t xml:space="preserve">Ad </w:t>
      </w:r>
      <w:r w:rsidR="006513C8" w:rsidRPr="008262EE">
        <w:rPr>
          <w:lang w:val="la-Latn"/>
        </w:rPr>
        <w:t>h</w:t>
      </w:r>
      <w:r w:rsidR="006513C8" w:rsidRPr="00EE485F">
        <w:rPr>
          <w:lang w:val="la-Latn"/>
        </w:rPr>
        <w:t>ymnum complet</w:t>
      </w:r>
      <w:r w:rsidR="006513C8" w:rsidRPr="008262EE">
        <w:rPr>
          <w:lang w:val="la-Latn"/>
        </w:rPr>
        <w:t>o</w:t>
      </w:r>
      <w:r w:rsidR="006513C8" w:rsidRPr="00EE485F">
        <w:rPr>
          <w:lang w:val="la-Latn"/>
        </w:rPr>
        <w:t>rii adduntur hi versus:</w:t>
      </w:r>
      <w:r w:rsidR="006513C8" w:rsidRPr="008262EE">
        <w:rPr>
          <w:lang w:val="la-Latn"/>
        </w:rPr>
        <w:t xml:space="preserve"> </w:t>
      </w:r>
      <w:r w:rsidRPr="008262EE">
        <w:rPr>
          <w:lang w:val="la-Latn"/>
        </w:rPr>
        <w:t>[</w:t>
      </w:r>
      <w:r w:rsidR="006513C8" w:rsidRPr="008262EE">
        <w:rPr>
          <w:lang w:val="la-Latn"/>
        </w:rPr>
        <w:t>HV</w:t>
      </w:r>
      <w:r w:rsidRPr="008262EE">
        <w:rPr>
          <w:lang w:val="la-Latn"/>
        </w:rPr>
        <w:t>]</w:t>
      </w:r>
      <w:r w:rsidR="006513C8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Memento salutis</w:t>
      </w:r>
      <w:r w:rsidR="00C94F95" w:rsidRPr="00EE485F">
        <w:rPr>
          <w:lang w:val="la-Latn"/>
        </w:rPr>
        <w:t xml:space="preserve">, </w:t>
      </w:r>
      <w:r w:rsidRPr="00EE485F">
        <w:rPr>
          <w:rFonts w:eastAsia="Arial"/>
          <w:lang w:val="la-Latn"/>
        </w:rPr>
        <w:t>[</w:t>
      </w:r>
      <w:r w:rsidR="006513C8" w:rsidRPr="008262EE">
        <w:rPr>
          <w:rFonts w:eastAsia="Arial"/>
          <w:lang w:val="la-Latn"/>
        </w:rPr>
        <w:t>HV</w:t>
      </w:r>
      <w:r w:rsidRPr="00EE485F">
        <w:rPr>
          <w:rFonts w:eastAsia="Arial"/>
          <w:lang w:val="la-Latn"/>
        </w:rPr>
        <w:t>]</w:t>
      </w:r>
      <w:r w:rsidR="006513C8" w:rsidRPr="00EE485F">
        <w:rPr>
          <w:rFonts w:eastAsia="Arial"/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Gloria tibi domine qui natus</w:t>
      </w:r>
      <w:r w:rsidR="00C94F95" w:rsidRPr="008262EE">
        <w:rPr>
          <w:lang w:val="la-Latn"/>
        </w:rPr>
        <w:t xml:space="preserve">. </w:t>
      </w:r>
      <w:r w:rsidR="006513C8" w:rsidRPr="00EE485F">
        <w:rPr>
          <w:lang w:val="la-Latn"/>
        </w:rPr>
        <w:t xml:space="preserve">Post completorium mittuntur tria pallia super </w:t>
      </w:r>
      <w:r w:rsidR="006513C8" w:rsidRPr="001B63A5">
        <w:rPr>
          <w:lang w:val="la-Latn"/>
        </w:rPr>
        <w:t xml:space="preserve">altare </w:t>
      </w:r>
      <w:r w:rsidR="006513C8" w:rsidRPr="00EE485F">
        <w:rPr>
          <w:lang w:val="la-Latn"/>
        </w:rPr>
        <w:t>inter nocturnos auferenda</w:t>
      </w:r>
      <w:r w:rsidR="00AF24A8" w:rsidRPr="00EE485F">
        <w:rPr>
          <w:lang w:val="la-Latn"/>
        </w:rPr>
        <w:t>.</w:t>
      </w:r>
    </w:p>
    <w:p w:rsidR="006513C8" w:rsidRPr="00EE485F" w:rsidRDefault="006513C8" w:rsidP="00C10675">
      <w:pPr>
        <w:rPr>
          <w:lang w:val="la-Latn"/>
        </w:rPr>
      </w:pPr>
      <w:r w:rsidRPr="00EE485F">
        <w:rPr>
          <w:lang w:val="la-Latn"/>
        </w:rPr>
        <w:t>I</w:t>
      </w:r>
      <w:r w:rsidRPr="008262EE">
        <w:rPr>
          <w:lang w:val="la-Latn"/>
        </w:rPr>
        <w:t xml:space="preserve">n </w:t>
      </w:r>
      <w:r w:rsidRPr="00EE485F">
        <w:rPr>
          <w:lang w:val="la-Latn"/>
        </w:rPr>
        <w:t>ipsa nocte nativitatis domini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priusquam consurgatur ad nocturnos</w:t>
      </w:r>
      <w:r w:rsidR="00C94F95" w:rsidRPr="00EE485F">
        <w:rPr>
          <w:lang w:val="la-Latn"/>
        </w:rPr>
        <w:t xml:space="preserve">, </w:t>
      </w:r>
      <w:r w:rsidR="00525EB8">
        <w:rPr>
          <w:lang w:val="la-Latn"/>
        </w:rPr>
        <w:t>quattuor</w:t>
      </w:r>
      <w:r w:rsidRPr="00EE485F">
        <w:rPr>
          <w:lang w:val="la-Latn"/>
        </w:rPr>
        <w:t xml:space="preserve"> cerei per </w:t>
      </w:r>
      <w:r w:rsidR="00525EB8">
        <w:rPr>
          <w:lang w:val="la-Latn"/>
        </w:rPr>
        <w:t>quattuor</w:t>
      </w:r>
      <w:r w:rsidRPr="00EE485F">
        <w:rPr>
          <w:lang w:val="la-Latn"/>
        </w:rPr>
        <w:t xml:space="preserve"> angulos </w:t>
      </w:r>
      <w:r w:rsidRPr="008262EE">
        <w:rPr>
          <w:rStyle w:val="Ort"/>
          <w:lang w:val="la-Latn"/>
        </w:rPr>
        <w:t>claustri</w:t>
      </w:r>
      <w:r w:rsidRPr="00EE485F">
        <w:rPr>
          <w:lang w:val="la-Latn"/>
        </w:rPr>
        <w:t xml:space="preserve"> accenduntur iugiter usque ad diem arsuri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Quintus ponitur in medio </w:t>
      </w:r>
      <w:r w:rsidRPr="008262EE">
        <w:rPr>
          <w:rStyle w:val="Ort"/>
          <w:lang w:val="la-Latn"/>
        </w:rPr>
        <w:t>lavatorii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Ponuntur in utraque parte </w:t>
      </w:r>
      <w:r w:rsidRPr="008262EE">
        <w:rPr>
          <w:rStyle w:val="Ort"/>
          <w:lang w:val="la-Latn"/>
        </w:rPr>
        <w:t>presbyterii</w:t>
      </w:r>
      <w:r w:rsidRPr="00EE485F">
        <w:rPr>
          <w:lang w:val="la-Latn"/>
        </w:rPr>
        <w:t xml:space="preserve"> turibula cum sufficienti ture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qu</w:t>
      </w:r>
      <w:r w:rsidRPr="008262EE">
        <w:rPr>
          <w:lang w:val="la-Latn"/>
        </w:rPr>
        <w:t xml:space="preserve">ae </w:t>
      </w:r>
      <w:r w:rsidRPr="00EE485F">
        <w:rPr>
          <w:lang w:val="la-Latn"/>
        </w:rPr>
        <w:t>et mox</w:t>
      </w:r>
      <w:r w:rsidRPr="008262EE">
        <w:rPr>
          <w:lang w:val="la-Latn"/>
        </w:rPr>
        <w:t xml:space="preserve"> i</w:t>
      </w:r>
      <w:r w:rsidRPr="00EE485F">
        <w:rPr>
          <w:lang w:val="la-Latn"/>
        </w:rPr>
        <w:t>ncenso consu</w:t>
      </w:r>
      <w:r w:rsidRPr="008262EE">
        <w:rPr>
          <w:lang w:val="la-Latn"/>
        </w:rPr>
        <w:t>m</w:t>
      </w:r>
      <w:r w:rsidRPr="00EE485F">
        <w:rPr>
          <w:lang w:val="la-Latn"/>
        </w:rPr>
        <w:t>pto auferuntur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Accenduntur et lumina</w:t>
      </w:r>
      <w:r w:rsidRPr="008262EE">
        <w:rPr>
          <w:lang w:val="la-Latn"/>
        </w:rPr>
        <w:t xml:space="preserve"> </w:t>
      </w:r>
      <w:r w:rsidR="00C87E3F" w:rsidRPr="008262EE">
        <w:rPr>
          <w:lang w:val="la-Latn"/>
        </w:rPr>
        <w:t>(</w:t>
      </w:r>
      <w:r w:rsidR="000240F2" w:rsidRPr="001B63A5">
        <w:rPr>
          <w:lang w:val="la-Latn"/>
        </w:rPr>
        <w:t>34a</w:t>
      </w:r>
      <w:r w:rsidR="00C87E3F" w:rsidRPr="008262EE">
        <w:rPr>
          <w:lang w:val="la-Latn"/>
        </w:rPr>
        <w:t>)</w:t>
      </w:r>
      <w:r w:rsidRPr="00EE485F">
        <w:rPr>
          <w:lang w:val="la-Latn"/>
        </w:rPr>
        <w:t xml:space="preserve"> </w:t>
      </w:r>
      <w:r w:rsidRPr="008262EE">
        <w:rPr>
          <w:lang w:val="la-Latn"/>
        </w:rPr>
        <w:t xml:space="preserve">tria </w:t>
      </w:r>
      <w:r w:rsidRPr="00EE485F">
        <w:rPr>
          <w:lang w:val="la-Latn"/>
        </w:rPr>
        <w:t xml:space="preserve">de his </w:t>
      </w:r>
      <w:r w:rsidRPr="008262EE">
        <w:rPr>
          <w:lang w:val="la-Latn"/>
        </w:rPr>
        <w:t>septem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qu</w:t>
      </w:r>
      <w:r w:rsidRPr="008262EE">
        <w:rPr>
          <w:lang w:val="la-Latn"/>
        </w:rPr>
        <w:t xml:space="preserve">ae </w:t>
      </w:r>
      <w:r w:rsidRPr="00EE485F">
        <w:rPr>
          <w:lang w:val="la-Latn"/>
        </w:rPr>
        <w:t xml:space="preserve">ante </w:t>
      </w:r>
      <w:r w:rsidRPr="001B63A5">
        <w:rPr>
          <w:lang w:val="la-Latn"/>
        </w:rPr>
        <w:t>altare</w:t>
      </w:r>
      <w:r w:rsidRPr="00EE485F">
        <w:rPr>
          <w:lang w:val="la-Latn"/>
        </w:rPr>
        <w:t xml:space="preserve"> sunt posita et tunc vice</w:t>
      </w:r>
      <w:r w:rsidRPr="008262EE">
        <w:rPr>
          <w:lang w:val="la-Latn"/>
        </w:rPr>
        <w:t xml:space="preserve"> </w:t>
      </w:r>
      <w:r w:rsidRPr="00EE485F">
        <w:rPr>
          <w:lang w:val="la-Latn"/>
        </w:rPr>
        <w:t>scill</w:t>
      </w:r>
      <w:r w:rsidRPr="008262EE">
        <w:rPr>
          <w:lang w:val="la-Latn"/>
        </w:rPr>
        <w:t xml:space="preserve">ae </w:t>
      </w:r>
      <w:r w:rsidRPr="00EE485F">
        <w:rPr>
          <w:lang w:val="la-Latn"/>
        </w:rPr>
        <w:t>pulsantur omnia signa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Quamvis autem missarum solemnia ter sint celebranda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 xml:space="preserve">tamen cantica </w:t>
      </w:r>
      <w:r w:rsidRPr="008262EE">
        <w:rPr>
          <w:lang w:val="la-Latn"/>
        </w:rPr>
        <w:t>quindecim</w:t>
      </w:r>
      <w:r w:rsidRPr="00EE485F">
        <w:rPr>
          <w:lang w:val="la-Latn"/>
        </w:rPr>
        <w:t xml:space="preserve"> graduum no</w:t>
      </w:r>
      <w:r w:rsidRPr="008262EE">
        <w:rPr>
          <w:lang w:val="la-Latn"/>
        </w:rPr>
        <w:t>n praetermittuntur</w:t>
      </w:r>
      <w:r w:rsidR="00AF24A8" w:rsidRPr="00EE485F">
        <w:rPr>
          <w:lang w:val="la-Latn"/>
        </w:rPr>
        <w:t>.</w:t>
      </w:r>
    </w:p>
    <w:p w:rsidR="00A0625C" w:rsidRDefault="00E352DC" w:rsidP="00C10675">
      <w:pPr>
        <w:rPr>
          <w:lang w:val="it-IT"/>
        </w:rPr>
      </w:pPr>
      <w:r w:rsidRPr="008262EE">
        <w:rPr>
          <w:rStyle w:val="Time1"/>
          <w:lang w:val="la-Latn"/>
        </w:rPr>
        <w:t>[Ad matutin</w:t>
      </w:r>
      <w:r w:rsidR="00DD012F" w:rsidRPr="001B63A5">
        <w:rPr>
          <w:rStyle w:val="Time1"/>
          <w:lang w:val="la-Latn"/>
        </w:rPr>
        <w:t>um</w:t>
      </w:r>
      <w:r w:rsidRPr="008262EE">
        <w:rPr>
          <w:rStyle w:val="Time1"/>
          <w:lang w:val="la-Latn"/>
        </w:rPr>
        <w:t>]</w:t>
      </w:r>
      <w:r w:rsidR="006513C8" w:rsidRPr="00EE485F">
        <w:rPr>
          <w:lang w:val="la-Latn"/>
        </w:rPr>
        <w:t xml:space="preserve"> INV </w:t>
      </w:r>
      <w:r w:rsidR="00C1418F" w:rsidRPr="00C1418F">
        <w:rPr>
          <w:rStyle w:val="Incipit"/>
          <w:lang w:val="la-Latn"/>
        </w:rPr>
        <w:t>Christus natus est</w:t>
      </w:r>
      <w:r w:rsidR="00C94F95" w:rsidRPr="00EE485F">
        <w:rPr>
          <w:lang w:val="la-Latn"/>
        </w:rPr>
        <w:t xml:space="preserve">. </w:t>
      </w:r>
      <w:r w:rsidR="006513C8" w:rsidRPr="00EE485F">
        <w:rPr>
          <w:lang w:val="la-Latn"/>
        </w:rPr>
        <w:t xml:space="preserve">HY </w:t>
      </w:r>
      <w:r w:rsidR="00C1418F" w:rsidRPr="00C1418F">
        <w:rPr>
          <w:rStyle w:val="Incipit"/>
          <w:lang w:val="it-IT"/>
        </w:rPr>
        <w:t>Agnoscat omne saeculum</w:t>
      </w:r>
      <w:r w:rsidR="00C94F95" w:rsidRPr="008262EE">
        <w:rPr>
          <w:lang w:val="it-IT"/>
        </w:rPr>
        <w:t>.</w:t>
      </w:r>
    </w:p>
    <w:p w:rsidR="006513C8" w:rsidRPr="00EE485F" w:rsidRDefault="006513C8" w:rsidP="00C10675">
      <w:pPr>
        <w:rPr>
          <w:lang w:val="la-Latn"/>
        </w:rPr>
      </w:pPr>
      <w:r w:rsidRPr="008262EE">
        <w:rPr>
          <w:rStyle w:val="Time2"/>
          <w:lang w:val="it-IT"/>
        </w:rPr>
        <w:t xml:space="preserve">In </w:t>
      </w:r>
      <w:r w:rsidRPr="008262EE">
        <w:rPr>
          <w:rStyle w:val="Time2"/>
          <w:rFonts w:eastAsia="Arial"/>
          <w:lang w:val="it-IT"/>
        </w:rPr>
        <w:t xml:space="preserve">primo </w:t>
      </w:r>
      <w:r w:rsidRPr="008262EE">
        <w:rPr>
          <w:rStyle w:val="Time2"/>
          <w:lang w:val="it-IT"/>
        </w:rPr>
        <w:t>nocturno</w:t>
      </w:r>
      <w:r w:rsidRPr="008262EE">
        <w:rPr>
          <w:lang w:val="it-IT"/>
        </w:rPr>
        <w:t xml:space="preserve"> </w:t>
      </w:r>
      <w:r w:rsidR="008559D1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it-IT"/>
        </w:rPr>
        <w:t>Dominus dixit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PS </w:t>
      </w:r>
      <w:r w:rsidR="00C1418F" w:rsidRPr="00C1418F">
        <w:rPr>
          <w:rStyle w:val="Incipit"/>
          <w:lang w:val="la-Latn"/>
        </w:rPr>
        <w:t>Quare fremuerunt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Tamquam sponsus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PS </w:t>
      </w:r>
      <w:r w:rsidR="00C1418F" w:rsidRPr="00C1418F">
        <w:rPr>
          <w:rStyle w:val="Incipit"/>
          <w:lang w:val="la-Latn"/>
        </w:rPr>
        <w:t>Caeli enarrant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Diffusa est gratia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PS </w:t>
      </w:r>
      <w:r w:rsidR="00C1418F" w:rsidRPr="00C1418F">
        <w:rPr>
          <w:rStyle w:val="Incipit"/>
          <w:lang w:val="la-Latn"/>
        </w:rPr>
        <w:t>Eructavit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Rex omnis terrae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PS </w:t>
      </w:r>
      <w:r w:rsidR="00C1418F" w:rsidRPr="00C1418F">
        <w:rPr>
          <w:rStyle w:val="Incipit"/>
          <w:lang w:val="la-Latn"/>
        </w:rPr>
        <w:t>Omnes gentes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Suscepimus deus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PS </w:t>
      </w:r>
      <w:r w:rsidR="00C1418F" w:rsidRPr="00C1418F">
        <w:rPr>
          <w:rStyle w:val="Incipit"/>
          <w:lang w:val="la-Latn"/>
        </w:rPr>
        <w:t>Magnus dominus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Orietur diebus domini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PS </w:t>
      </w:r>
      <w:r w:rsidR="00C1418F" w:rsidRPr="00C1418F">
        <w:rPr>
          <w:rStyle w:val="Incipit"/>
          <w:lang w:val="la-Latn"/>
        </w:rPr>
        <w:t>Deus iudicium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VS </w:t>
      </w:r>
      <w:r w:rsidR="00C1418F" w:rsidRPr="00C1418F">
        <w:rPr>
          <w:rStyle w:val="Incipit"/>
          <w:lang w:val="la-Latn"/>
        </w:rPr>
        <w:t>Tamquam sponsus dominus procedens e thalamo suo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Legitur de </w:t>
      </w:r>
      <w:r w:rsidRPr="008262EE">
        <w:rPr>
          <w:lang w:val="la-Latn"/>
        </w:rPr>
        <w:t>I</w:t>
      </w:r>
      <w:r w:rsidRPr="00EE485F">
        <w:rPr>
          <w:lang w:val="la-Latn"/>
        </w:rPr>
        <w:t>saia propheta</w:t>
      </w:r>
      <w:r w:rsidR="00C94F95" w:rsidRPr="008262EE">
        <w:rPr>
          <w:lang w:val="la-Latn"/>
        </w:rPr>
        <w:t xml:space="preserve">. </w:t>
      </w:r>
      <w:r w:rsidRPr="008262EE">
        <w:rPr>
          <w:lang w:val="la-Latn"/>
        </w:rPr>
        <w:t>R</w:t>
      </w:r>
      <w:r w:rsidRPr="00EE485F">
        <w:rPr>
          <w:lang w:val="la-Latn"/>
        </w:rPr>
        <w:t xml:space="preserve">P </w:t>
      </w:r>
      <w:r w:rsidR="00C1418F" w:rsidRPr="00C1418F">
        <w:rPr>
          <w:rStyle w:val="Incipit"/>
          <w:lang w:val="la-Latn"/>
        </w:rPr>
        <w:t>Hodie nobis</w:t>
      </w:r>
      <w:r w:rsidR="00C94F95" w:rsidRPr="008262EE">
        <w:rPr>
          <w:lang w:val="la-Latn"/>
        </w:rPr>
        <w:t xml:space="preserve">. </w:t>
      </w:r>
      <w:r w:rsidRPr="008262EE">
        <w:rPr>
          <w:lang w:val="la-Latn"/>
        </w:rPr>
        <w:t>R</w:t>
      </w:r>
      <w:r w:rsidRPr="008262EE">
        <w:rPr>
          <w:rFonts w:eastAsia="Arial"/>
          <w:lang w:val="la-Latn"/>
        </w:rPr>
        <w:t xml:space="preserve">V </w:t>
      </w:r>
      <w:r w:rsidR="00C1418F" w:rsidRPr="00C1418F">
        <w:rPr>
          <w:rStyle w:val="Incipit"/>
          <w:lang w:val="la-Latn"/>
        </w:rPr>
        <w:t>Gloria in excelsis</w:t>
      </w:r>
      <w:r w:rsidR="00C94F95" w:rsidRPr="008262EE">
        <w:rPr>
          <w:lang w:val="la-Latn"/>
        </w:rPr>
        <w:t xml:space="preserve">. </w:t>
      </w:r>
      <w:r w:rsidRPr="008262EE">
        <w:rPr>
          <w:lang w:val="pt-PT"/>
        </w:rPr>
        <w:t xml:space="preserve">RP </w:t>
      </w:r>
      <w:r w:rsidR="00C1418F" w:rsidRPr="00C1418F">
        <w:rPr>
          <w:rStyle w:val="Incipit"/>
          <w:lang w:val="pt-PT"/>
        </w:rPr>
        <w:t>Hodie nobis de caelo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 xml:space="preserve">RV </w:t>
      </w:r>
      <w:r w:rsidR="00C1418F" w:rsidRPr="00C1418F">
        <w:rPr>
          <w:rStyle w:val="Incipit"/>
          <w:lang w:val="pt-PT"/>
        </w:rPr>
        <w:t>Gloria in excelsis</w:t>
      </w:r>
      <w:r w:rsidR="00C94F95" w:rsidRPr="00EE485F">
        <w:rPr>
          <w:lang w:val="la-Latn"/>
        </w:rPr>
        <w:t xml:space="preserve">. </w:t>
      </w:r>
      <w:r w:rsidRPr="008262EE">
        <w:rPr>
          <w:lang w:val="pt-PT"/>
        </w:rPr>
        <w:t xml:space="preserve">RP </w:t>
      </w:r>
      <w:r w:rsidR="00C1418F" w:rsidRPr="00C1418F">
        <w:rPr>
          <w:rStyle w:val="Incipit"/>
          <w:lang w:val="pt-PT"/>
        </w:rPr>
        <w:t>Quem vidistis</w:t>
      </w:r>
      <w:r w:rsidR="00C94F95" w:rsidRPr="008262EE">
        <w:rPr>
          <w:lang w:val="pt-PT"/>
        </w:rPr>
        <w:t xml:space="preserve">. </w:t>
      </w:r>
      <w:r w:rsidRPr="008262EE">
        <w:rPr>
          <w:lang w:val="fr-FR"/>
        </w:rPr>
        <w:t xml:space="preserve">RV </w:t>
      </w:r>
      <w:r w:rsidR="00C1418F" w:rsidRPr="00C1418F">
        <w:rPr>
          <w:rStyle w:val="Incipit"/>
          <w:lang w:val="fr-FR"/>
        </w:rPr>
        <w:t>Natus est nobis</w:t>
      </w:r>
      <w:r w:rsidR="00C94F95" w:rsidRPr="00EE485F">
        <w:rPr>
          <w:lang w:val="la-Latn"/>
        </w:rPr>
        <w:t xml:space="preserve">. </w:t>
      </w:r>
      <w:r w:rsidRPr="008262EE">
        <w:rPr>
          <w:lang w:val="fr-FR"/>
        </w:rPr>
        <w:t xml:space="preserve">RP </w:t>
      </w:r>
      <w:r w:rsidR="00C1418F" w:rsidRPr="00C1418F">
        <w:rPr>
          <w:rStyle w:val="Incipit"/>
          <w:lang w:val="fr-FR"/>
        </w:rPr>
        <w:t>Descendit de caelis</w:t>
      </w:r>
      <w:r w:rsidR="00C94F95" w:rsidRPr="00EE485F">
        <w:rPr>
          <w:lang w:val="la-Latn"/>
        </w:rPr>
        <w:t xml:space="preserve">. </w:t>
      </w:r>
      <w:r w:rsidRPr="008262EE">
        <w:rPr>
          <w:lang w:val="fr-FR"/>
        </w:rPr>
        <w:t xml:space="preserve">RV </w:t>
      </w:r>
      <w:r w:rsidR="00C1418F" w:rsidRPr="00C1418F">
        <w:rPr>
          <w:rStyle w:val="Incipit"/>
          <w:lang w:val="fr-FR"/>
        </w:rPr>
        <w:t>Tamquam sponsus</w:t>
      </w:r>
      <w:r w:rsidR="00AF24A8" w:rsidRPr="00EE485F">
        <w:rPr>
          <w:lang w:val="la-Latn"/>
        </w:rPr>
        <w:t>.</w:t>
      </w:r>
    </w:p>
    <w:p w:rsidR="00C1418F" w:rsidRPr="00C1418F" w:rsidRDefault="006513C8" w:rsidP="00C10675">
      <w:pPr>
        <w:rPr>
          <w:rStyle w:val="Incipit"/>
          <w:lang w:val="la-Latn"/>
        </w:rPr>
      </w:pPr>
      <w:r w:rsidRPr="008262EE">
        <w:rPr>
          <w:rStyle w:val="Time2"/>
          <w:lang w:val="es-ES"/>
        </w:rPr>
        <w:t>In secundo noctu</w:t>
      </w:r>
      <w:r w:rsidR="001F2829">
        <w:rPr>
          <w:rStyle w:val="Time2"/>
          <w:lang w:val="es-ES"/>
        </w:rPr>
        <w:t>rn</w:t>
      </w:r>
      <w:r w:rsidRPr="008262EE">
        <w:rPr>
          <w:rStyle w:val="Time2"/>
          <w:lang w:val="es-ES"/>
        </w:rPr>
        <w:t>o</w:t>
      </w:r>
      <w:r w:rsidRPr="008262EE">
        <w:rPr>
          <w:lang w:val="es-ES"/>
        </w:rPr>
        <w:t xml:space="preserve"> tres neumae cantantur</w:t>
      </w:r>
      <w:r w:rsidR="00C94F95" w:rsidRPr="008262EE">
        <w:rPr>
          <w:lang w:val="es-ES"/>
        </w:rPr>
        <w:t xml:space="preserve">. </w:t>
      </w:r>
      <w:r w:rsidR="00762470" w:rsidRPr="008262EE">
        <w:rPr>
          <w:lang w:val="pt-PT"/>
        </w:rPr>
        <w:t xml:space="preserve">AN </w:t>
      </w:r>
      <w:r w:rsidR="00C1418F" w:rsidRPr="00C1418F">
        <w:rPr>
          <w:rStyle w:val="Incipit"/>
          <w:lang w:val="pt-PT"/>
        </w:rPr>
        <w:t>Veritas de terra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PS </w:t>
      </w:r>
      <w:r w:rsidR="00C1418F" w:rsidRPr="00C1418F">
        <w:rPr>
          <w:rStyle w:val="Incipit"/>
          <w:lang w:val="pt-PT"/>
        </w:rPr>
        <w:t>Benedixisti</w:t>
      </w:r>
      <w:r w:rsidR="00C94F95" w:rsidRPr="008262EE">
        <w:rPr>
          <w:lang w:val="pt-PT"/>
        </w:rPr>
        <w:t xml:space="preserve">. </w:t>
      </w:r>
      <w:r w:rsidR="00762470" w:rsidRPr="00EE485F">
        <w:rPr>
          <w:lang w:val="en-GB"/>
        </w:rPr>
        <w:t xml:space="preserve">AN </w:t>
      </w:r>
      <w:r w:rsidR="00C1418F" w:rsidRPr="00C1418F">
        <w:rPr>
          <w:rStyle w:val="Incipit"/>
          <w:lang w:val="en-US"/>
        </w:rPr>
        <w:t>Homo natus est</w:t>
      </w:r>
      <w:r w:rsidR="00C94F95" w:rsidRPr="00EE485F">
        <w:rPr>
          <w:lang w:val="en-GB"/>
        </w:rPr>
        <w:t xml:space="preserve">. </w:t>
      </w:r>
      <w:r w:rsidRPr="00EE485F">
        <w:rPr>
          <w:lang w:val="la-Latn"/>
        </w:rPr>
        <w:t xml:space="preserve">PS </w:t>
      </w:r>
      <w:r w:rsidR="00C1418F" w:rsidRPr="00C1418F">
        <w:rPr>
          <w:rStyle w:val="Incipit"/>
          <w:lang w:val="en-US"/>
        </w:rPr>
        <w:t>Fundamenta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1B63A5">
        <w:rPr>
          <w:rStyle w:val="Incipit"/>
          <w:lang w:val="la-Latn"/>
        </w:rPr>
        <w:t>Laetentur caeli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PS </w:t>
      </w:r>
      <w:r w:rsidR="00C1418F" w:rsidRPr="001B63A5">
        <w:rPr>
          <w:rStyle w:val="Incipit"/>
          <w:lang w:val="la-Latn"/>
        </w:rPr>
        <w:t xml:space="preserve">Cantate 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1B63A5">
        <w:rPr>
          <w:rStyle w:val="Incipit"/>
          <w:lang w:val="la-Latn"/>
        </w:rPr>
        <w:t>In principio</w:t>
      </w:r>
      <w:r w:rsidR="00C94F95" w:rsidRPr="008262EE">
        <w:rPr>
          <w:lang w:val="la-Latn"/>
        </w:rPr>
        <w:t xml:space="preserve">. </w:t>
      </w:r>
      <w:r w:rsidRPr="00EE485F">
        <w:rPr>
          <w:lang w:val="la-Latn"/>
        </w:rPr>
        <w:t xml:space="preserve">PS </w:t>
      </w:r>
      <w:r w:rsidR="00C1418F" w:rsidRPr="001B63A5">
        <w:rPr>
          <w:rStyle w:val="Incipit"/>
          <w:lang w:val="la-Latn"/>
        </w:rPr>
        <w:t>Dominus regnavit exultet</w:t>
      </w:r>
      <w:r w:rsidR="00C94F95" w:rsidRPr="008262EE">
        <w:rPr>
          <w:lang w:val="la-Latn"/>
        </w:rPr>
        <w:t xml:space="preserve">. </w:t>
      </w:r>
      <w:r w:rsidR="00762470" w:rsidRPr="008262EE">
        <w:rPr>
          <w:lang w:val="la-Latn"/>
        </w:rPr>
        <w:t xml:space="preserve">AN </w:t>
      </w:r>
      <w:r w:rsidR="00C1418F" w:rsidRPr="001B63A5">
        <w:rPr>
          <w:rStyle w:val="Incipit"/>
          <w:lang w:val="la-Latn"/>
        </w:rPr>
        <w:t>Notum fecit</w:t>
      </w:r>
      <w:r w:rsidR="00C94F95" w:rsidRPr="00EE485F">
        <w:rPr>
          <w:lang w:val="la-Latn"/>
        </w:rPr>
        <w:t xml:space="preserve">. </w:t>
      </w:r>
      <w:r w:rsidRPr="008262EE">
        <w:rPr>
          <w:lang w:val="la-Latn"/>
        </w:rPr>
        <w:t>P</w:t>
      </w:r>
      <w:r w:rsidRPr="00EE485F">
        <w:rPr>
          <w:lang w:val="la-Latn"/>
        </w:rPr>
        <w:t xml:space="preserve">S </w:t>
      </w:r>
      <w:r w:rsidR="00C1418F" w:rsidRPr="001B63A5">
        <w:rPr>
          <w:rStyle w:val="Incipit"/>
          <w:lang w:val="la-Latn"/>
        </w:rPr>
        <w:t>Cantate domino</w:t>
      </w:r>
      <w:r w:rsidR="00E83DA8" w:rsidRPr="008262EE">
        <w:rPr>
          <w:lang w:val="la-Latn"/>
        </w:rPr>
        <w:t>@</w:t>
      </w:r>
      <w:r w:rsidR="006D3978" w:rsidRPr="00CE65A9">
        <w:rPr>
          <w:lang w:val="de-DE"/>
        </w:rPr>
        <w:t>ii</w:t>
      </w:r>
      <w:r w:rsidR="00C94F95" w:rsidRPr="008262EE">
        <w:rPr>
          <w:lang w:val="la-Latn"/>
        </w:rPr>
        <w:t xml:space="preserve">. </w:t>
      </w:r>
      <w:r w:rsidR="00762470" w:rsidRPr="008262EE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Nato domino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PS </w:t>
      </w:r>
      <w:r w:rsidR="00C1418F" w:rsidRPr="00C1418F">
        <w:rPr>
          <w:rStyle w:val="Incipit"/>
          <w:lang w:val="la-Latn"/>
        </w:rPr>
        <w:t>Dominus regnavit irascantur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(52)</w:t>
      </w:r>
      <w:r w:rsidR="00EB2386" w:rsidRPr="00EE485F">
        <w:rPr>
          <w:lang w:val="la-Latn"/>
        </w:rPr>
        <w:t xml:space="preserve"> </w:t>
      </w:r>
      <w:r w:rsidR="00C87E3F" w:rsidRPr="00EE485F">
        <w:rPr>
          <w:lang w:val="la-Latn"/>
        </w:rPr>
        <w:t>(</w:t>
      </w:r>
      <w:r w:rsidR="000240F2" w:rsidRPr="00B450FB">
        <w:rPr>
          <w:lang w:val="la-Latn"/>
        </w:rPr>
        <w:t>34b</w:t>
      </w:r>
      <w:r w:rsidR="00C87E3F" w:rsidRPr="00EE485F">
        <w:rPr>
          <w:lang w:val="la-Latn"/>
        </w:rPr>
        <w:t>)</w:t>
      </w:r>
      <w:r w:rsidRPr="00EE485F">
        <w:rPr>
          <w:lang w:val="la-Latn"/>
        </w:rPr>
        <w:t xml:space="preserve"> VS </w:t>
      </w:r>
      <w:r w:rsidR="00C1418F" w:rsidRPr="00C1418F">
        <w:rPr>
          <w:rStyle w:val="Incipit"/>
          <w:lang w:val="la-Latn"/>
        </w:rPr>
        <w:t>Speciosus forma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Leguntur sermones</w:t>
      </w:r>
      <w:r w:rsidR="00C94F95" w:rsidRPr="00EE485F">
        <w:rPr>
          <w:lang w:val="la-Latn"/>
        </w:rPr>
        <w:t xml:space="preserve">. </w:t>
      </w:r>
      <w:r w:rsidRPr="00EE485F">
        <w:rPr>
          <w:rFonts w:eastAsia="Arial"/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O magnum mysterium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it-IT"/>
        </w:rPr>
        <w:t>Domine audivi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RP </w:t>
      </w:r>
      <w:r w:rsidR="00C1418F" w:rsidRPr="00C1418F">
        <w:rPr>
          <w:rStyle w:val="Incipit"/>
          <w:lang w:val="it-IT"/>
        </w:rPr>
        <w:t>Beata dei genitrix</w:t>
      </w:r>
      <w:r w:rsidR="00C94F95" w:rsidRPr="00EE485F">
        <w:rPr>
          <w:lang w:val="la-Latn"/>
        </w:rPr>
        <w:t xml:space="preserve">. </w:t>
      </w:r>
      <w:r w:rsidRPr="008262EE">
        <w:rPr>
          <w:lang w:val="it-IT"/>
        </w:rPr>
        <w:t xml:space="preserve">RV </w:t>
      </w:r>
      <w:r w:rsidR="00C1418F" w:rsidRPr="00C1418F">
        <w:rPr>
          <w:rStyle w:val="Incipit"/>
          <w:lang w:val="it-IT"/>
        </w:rPr>
        <w:t>Beata et venerabilis</w:t>
      </w:r>
      <w:r w:rsidR="00C94F95" w:rsidRPr="00EE485F">
        <w:rPr>
          <w:lang w:val="la-Latn"/>
        </w:rPr>
        <w:t xml:space="preserve">. </w:t>
      </w:r>
      <w:r w:rsidRPr="008262EE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Beata viscera</w:t>
      </w:r>
      <w:r w:rsidR="00C94F95" w:rsidRPr="00EE485F">
        <w:rPr>
          <w:lang w:val="la-Latn"/>
        </w:rPr>
        <w:t xml:space="preserve">. </w:t>
      </w:r>
      <w:r w:rsidRPr="008262EE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Dies sanctificatus</w:t>
      </w:r>
      <w:r w:rsidR="00C94F95" w:rsidRPr="00EE485F">
        <w:rPr>
          <w:lang w:val="la-Latn"/>
        </w:rPr>
        <w:t xml:space="preserve">. </w:t>
      </w:r>
      <w:r w:rsidRPr="008262EE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Sancta et immaculata</w:t>
      </w:r>
      <w:r w:rsidR="00C94F95" w:rsidRPr="00EE485F">
        <w:rPr>
          <w:lang w:val="la-Latn"/>
        </w:rPr>
        <w:t xml:space="preserve">. </w:t>
      </w:r>
      <w:r w:rsidRPr="008262EE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Benedicta</w:t>
      </w:r>
      <w:r w:rsidR="00AF24A8" w:rsidRPr="00EE485F">
        <w:rPr>
          <w:lang w:val="la-Latn"/>
        </w:rPr>
        <w:t>.</w:t>
      </w:r>
    </w:p>
    <w:p w:rsidR="001B39FE" w:rsidRPr="008262EE" w:rsidRDefault="008559D1" w:rsidP="00C10675">
      <w:pPr>
        <w:rPr>
          <w:lang w:val="la-Latn"/>
        </w:rPr>
      </w:pPr>
      <w:r w:rsidRPr="008262EE">
        <w:rPr>
          <w:rStyle w:val="Time2"/>
          <w:lang w:val="la-Latn"/>
        </w:rPr>
        <w:t>[</w:t>
      </w:r>
      <w:r w:rsidR="006513C8" w:rsidRPr="008262EE">
        <w:rPr>
          <w:rStyle w:val="Time2"/>
          <w:lang w:val="la-Latn"/>
        </w:rPr>
        <w:t>In tertio nocturno</w:t>
      </w:r>
      <w:r w:rsidRPr="008262EE">
        <w:rPr>
          <w:rStyle w:val="Time2"/>
          <w:lang w:val="la-Latn"/>
        </w:rPr>
        <w:t>]</w:t>
      </w:r>
      <w:r w:rsidR="006513C8" w:rsidRPr="00EE485F">
        <w:rPr>
          <w:lang w:val="la-Latn"/>
        </w:rPr>
        <w:t xml:space="preserve"> ACN </w:t>
      </w:r>
      <w:r w:rsidR="00C1418F" w:rsidRPr="00C1418F">
        <w:rPr>
          <w:rStyle w:val="Incipit"/>
          <w:lang w:val="la-Latn"/>
        </w:rPr>
        <w:t>Parvulus filius</w:t>
      </w:r>
      <w:r w:rsidR="00C94F95" w:rsidRPr="00EE485F">
        <w:rPr>
          <w:lang w:val="la-Latn"/>
        </w:rPr>
        <w:t xml:space="preserve">. </w:t>
      </w:r>
      <w:r w:rsidR="006513C8" w:rsidRPr="008262EE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Ipse invocabit me</w:t>
      </w:r>
      <w:r w:rsidR="00C94F95" w:rsidRPr="00EE485F">
        <w:rPr>
          <w:lang w:val="la-Latn"/>
        </w:rPr>
        <w:t xml:space="preserve">. </w:t>
      </w:r>
      <w:r w:rsidR="006513C8" w:rsidRPr="008262EE">
        <w:rPr>
          <w:lang w:val="la-Latn"/>
        </w:rPr>
        <w:t>H</w:t>
      </w:r>
      <w:r w:rsidR="006513C8" w:rsidRPr="00EE485F">
        <w:rPr>
          <w:lang w:val="la-Latn"/>
        </w:rPr>
        <w:t xml:space="preserve">ic leguntur </w:t>
      </w:r>
      <w:r w:rsidR="00525EB8">
        <w:rPr>
          <w:lang w:val="la-Latn"/>
        </w:rPr>
        <w:t>quattuor</w:t>
      </w:r>
      <w:r w:rsidR="006513C8" w:rsidRPr="00EE485F">
        <w:rPr>
          <w:lang w:val="la-Latn"/>
        </w:rPr>
        <w:t xml:space="preserve"> evangeliorum initia</w:t>
      </w:r>
      <w:r w:rsidR="00C94F95" w:rsidRPr="00EE485F">
        <w:rPr>
          <w:lang w:val="la-Latn"/>
        </w:rPr>
        <w:t xml:space="preserve">, </w:t>
      </w:r>
      <w:r w:rsidR="006513C8" w:rsidRPr="00EE485F">
        <w:rPr>
          <w:lang w:val="la-Latn"/>
        </w:rPr>
        <w:t>id est</w:t>
      </w:r>
      <w:r w:rsidR="006513C8" w:rsidRPr="008262EE">
        <w:rPr>
          <w:lang w:val="la-Latn"/>
        </w:rPr>
        <w:t xml:space="preserve"> </w:t>
      </w:r>
      <w:r w:rsidRPr="008262EE">
        <w:rPr>
          <w:lang w:val="la-Latn"/>
        </w:rPr>
        <w:t>[</w:t>
      </w:r>
      <w:r w:rsidR="006513C8" w:rsidRPr="008262EE">
        <w:rPr>
          <w:lang w:val="la-Latn"/>
        </w:rPr>
        <w:t>EV</w:t>
      </w:r>
      <w:r w:rsidRPr="008262EE">
        <w:rPr>
          <w:lang w:val="la-Latn"/>
        </w:rPr>
        <w:t>]</w:t>
      </w:r>
      <w:r w:rsidR="006513C8" w:rsidRPr="008262EE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Liber generationis</w:t>
      </w:r>
      <w:r w:rsidR="00C94F95" w:rsidRPr="00EE485F">
        <w:rPr>
          <w:lang w:val="la-Latn"/>
        </w:rPr>
        <w:t xml:space="preserve">. </w:t>
      </w:r>
      <w:r w:rsidRPr="008262EE">
        <w:rPr>
          <w:lang w:val="la-Latn"/>
        </w:rPr>
        <w:t>[</w:t>
      </w:r>
      <w:r w:rsidR="006513C8" w:rsidRPr="008262EE">
        <w:rPr>
          <w:lang w:val="la-Latn"/>
        </w:rPr>
        <w:t>EV</w:t>
      </w:r>
      <w:r w:rsidRPr="008262EE">
        <w:rPr>
          <w:lang w:val="la-Latn"/>
        </w:rPr>
        <w:t>]</w:t>
      </w:r>
      <w:r w:rsidR="006513C8" w:rsidRPr="008262EE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Exiit aedictum</w:t>
      </w:r>
      <w:r w:rsidR="00C94F95" w:rsidRPr="00EE485F">
        <w:rPr>
          <w:lang w:val="la-Latn"/>
        </w:rPr>
        <w:t xml:space="preserve">. </w:t>
      </w:r>
      <w:r w:rsidRPr="008262EE">
        <w:rPr>
          <w:lang w:val="la-Latn"/>
        </w:rPr>
        <w:t>[</w:t>
      </w:r>
      <w:r w:rsidR="006513C8" w:rsidRPr="008262EE">
        <w:rPr>
          <w:lang w:val="la-Latn"/>
        </w:rPr>
        <w:t>EV</w:t>
      </w:r>
      <w:r w:rsidRPr="008262EE">
        <w:rPr>
          <w:lang w:val="la-Latn"/>
        </w:rPr>
        <w:t>]</w:t>
      </w:r>
      <w:r w:rsidR="006513C8" w:rsidRPr="008262EE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Pastores loquebantur ad invicem</w:t>
      </w:r>
      <w:r w:rsidR="00C94F95" w:rsidRPr="00EE485F">
        <w:rPr>
          <w:lang w:val="la-Latn"/>
        </w:rPr>
        <w:t xml:space="preserve">. </w:t>
      </w:r>
      <w:r w:rsidRPr="008262EE">
        <w:rPr>
          <w:lang w:val="la-Latn"/>
        </w:rPr>
        <w:t>[</w:t>
      </w:r>
      <w:r w:rsidR="006513C8" w:rsidRPr="008262EE">
        <w:rPr>
          <w:lang w:val="la-Latn"/>
        </w:rPr>
        <w:t>EV</w:t>
      </w:r>
      <w:r w:rsidRPr="008262EE">
        <w:rPr>
          <w:lang w:val="la-Latn"/>
        </w:rPr>
        <w:t>]</w:t>
      </w:r>
      <w:r w:rsidR="006513C8" w:rsidRPr="008262EE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In principio</w:t>
      </w:r>
      <w:r w:rsidR="00C94F95" w:rsidRPr="008262EE">
        <w:rPr>
          <w:lang w:val="la-Latn"/>
        </w:rPr>
        <w:t xml:space="preserve">, </w:t>
      </w:r>
      <w:r w:rsidR="006513C8" w:rsidRPr="00EE485F">
        <w:rPr>
          <w:lang w:val="la-Latn"/>
        </w:rPr>
        <w:t>et de singulorum hom</w:t>
      </w:r>
      <w:r w:rsidR="00812A49">
        <w:rPr>
          <w:lang w:val="it-IT"/>
        </w:rPr>
        <w:t>i</w:t>
      </w:r>
      <w:r w:rsidR="006513C8" w:rsidRPr="00EE485F">
        <w:rPr>
          <w:lang w:val="la-Latn"/>
        </w:rPr>
        <w:t>lia lectio</w:t>
      </w:r>
      <w:r w:rsidR="006513C8" w:rsidRPr="008262EE">
        <w:rPr>
          <w:lang w:val="la-Latn"/>
        </w:rPr>
        <w:t xml:space="preserve"> una </w:t>
      </w:r>
      <w:r w:rsidRPr="008262EE">
        <w:rPr>
          <w:lang w:val="la-Latn"/>
        </w:rPr>
        <w:t>[</w:t>
      </w:r>
      <w:r w:rsidR="006513C8" w:rsidRPr="008262EE">
        <w:rPr>
          <w:lang w:val="la-Latn"/>
        </w:rPr>
        <w:t>legitur</w:t>
      </w:r>
      <w:r w:rsidRPr="008262EE">
        <w:rPr>
          <w:lang w:val="la-Latn"/>
        </w:rPr>
        <w:t>]</w:t>
      </w:r>
      <w:r w:rsidR="00C94F95" w:rsidRPr="008262EE">
        <w:rPr>
          <w:lang w:val="la-Latn"/>
        </w:rPr>
        <w:t xml:space="preserve">. </w:t>
      </w:r>
      <w:r w:rsidR="006513C8" w:rsidRPr="008262EE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Beata et venerabilis</w:t>
      </w:r>
      <w:r w:rsidR="00C94F95" w:rsidRPr="00EE485F">
        <w:rPr>
          <w:lang w:val="la-Latn"/>
        </w:rPr>
        <w:t xml:space="preserve">. </w:t>
      </w:r>
      <w:r w:rsidR="006513C8" w:rsidRPr="008262EE">
        <w:rPr>
          <w:lang w:val="it-IT"/>
        </w:rPr>
        <w:t>RV</w:t>
      </w:r>
      <w:r w:rsidR="00EB2386" w:rsidRPr="008262EE">
        <w:rPr>
          <w:lang w:val="it-IT"/>
        </w:rPr>
        <w:t xml:space="preserve"> </w:t>
      </w:r>
      <w:r w:rsidR="00C1418F" w:rsidRPr="00C1418F">
        <w:rPr>
          <w:rStyle w:val="Incipit"/>
          <w:lang w:val="it-IT"/>
        </w:rPr>
        <w:t>Domine audivi</w:t>
      </w:r>
      <w:r w:rsidR="00C94F95" w:rsidRPr="00EE485F">
        <w:rPr>
          <w:lang w:val="la-Latn"/>
        </w:rPr>
        <w:t xml:space="preserve">. </w:t>
      </w:r>
      <w:r w:rsidR="006513C8" w:rsidRPr="008262EE">
        <w:rPr>
          <w:lang w:val="it-IT"/>
        </w:rPr>
        <w:t xml:space="preserve">RP </w:t>
      </w:r>
      <w:r w:rsidR="00C1418F" w:rsidRPr="00C1418F">
        <w:rPr>
          <w:rStyle w:val="Incipit"/>
          <w:lang w:val="it-IT"/>
        </w:rPr>
        <w:t>Nesciens mater</w:t>
      </w:r>
      <w:r w:rsidR="00C94F95" w:rsidRPr="00EE485F">
        <w:rPr>
          <w:lang w:val="la-Latn"/>
        </w:rPr>
        <w:t xml:space="preserve">. </w:t>
      </w:r>
      <w:r w:rsidR="006513C8" w:rsidRPr="008262EE">
        <w:rPr>
          <w:lang w:val="it-IT"/>
        </w:rPr>
        <w:t xml:space="preserve">RV </w:t>
      </w:r>
      <w:r w:rsidR="00C1418F" w:rsidRPr="00C1418F">
        <w:rPr>
          <w:rStyle w:val="Incipit"/>
          <w:lang w:val="it-IT"/>
        </w:rPr>
        <w:t>Beata dei genitrix</w:t>
      </w:r>
      <w:r w:rsidR="00C94F95" w:rsidRPr="00EE485F">
        <w:rPr>
          <w:lang w:val="la-Latn"/>
        </w:rPr>
        <w:t xml:space="preserve">. </w:t>
      </w:r>
      <w:r w:rsidR="006513C8" w:rsidRPr="008262EE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 xml:space="preserve">Confirmatum est </w:t>
      </w:r>
      <w:r w:rsidR="00C94F95" w:rsidRPr="00EE485F">
        <w:rPr>
          <w:lang w:val="la-Latn"/>
        </w:rPr>
        <w:t xml:space="preserve">. </w:t>
      </w:r>
      <w:r w:rsidR="006513C8" w:rsidRPr="008262EE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Domus pudici</w:t>
      </w:r>
      <w:r w:rsidR="00C94F95" w:rsidRPr="00EE485F">
        <w:rPr>
          <w:lang w:val="la-Latn"/>
        </w:rPr>
        <w:t xml:space="preserve">. </w:t>
      </w:r>
      <w:r w:rsidR="006513C8" w:rsidRPr="008262EE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Verbum caro</w:t>
      </w:r>
      <w:r w:rsidR="00C94F95" w:rsidRPr="00EE485F">
        <w:rPr>
          <w:lang w:val="la-Latn"/>
        </w:rPr>
        <w:t xml:space="preserve">. </w:t>
      </w:r>
      <w:r w:rsidR="006513C8"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In principio</w:t>
      </w:r>
      <w:r w:rsidR="00C94F95" w:rsidRPr="008262EE">
        <w:rPr>
          <w:lang w:val="la-Latn"/>
        </w:rPr>
        <w:t xml:space="preserve">. </w:t>
      </w:r>
      <w:r w:rsidR="006513C8" w:rsidRPr="00EE485F">
        <w:rPr>
          <w:lang w:val="la-Latn"/>
        </w:rPr>
        <w:t xml:space="preserve">EV </w:t>
      </w:r>
      <w:r w:rsidR="00C1418F" w:rsidRPr="00C1418F">
        <w:rPr>
          <w:rStyle w:val="Incipit"/>
          <w:lang w:val="la-Latn"/>
        </w:rPr>
        <w:t>Liber generationis</w:t>
      </w:r>
      <w:r w:rsidR="00C94F95" w:rsidRPr="008262EE">
        <w:rPr>
          <w:lang w:val="la-Latn"/>
        </w:rPr>
        <w:t xml:space="preserve">. </w:t>
      </w:r>
      <w:r w:rsidR="006513C8" w:rsidRPr="00EE485F">
        <w:rPr>
          <w:lang w:val="la-Latn"/>
        </w:rPr>
        <w:t xml:space="preserve">OR </w:t>
      </w:r>
      <w:r w:rsidR="00C1418F" w:rsidRPr="00C1418F">
        <w:rPr>
          <w:rStyle w:val="Incipit"/>
          <w:lang w:val="la-Latn"/>
        </w:rPr>
        <w:t>Deus qui hanc sacratissimam noctem</w:t>
      </w:r>
      <w:r w:rsidR="001B39FE" w:rsidRPr="008262EE">
        <w:rPr>
          <w:lang w:val="la-Latn"/>
        </w:rPr>
        <w:t>.</w:t>
      </w:r>
    </w:p>
    <w:p w:rsidR="001B39FE" w:rsidRDefault="008559D1" w:rsidP="00C10675">
      <w:pPr>
        <w:rPr>
          <w:lang w:val="la-Latn"/>
        </w:rPr>
      </w:pPr>
      <w:r w:rsidRPr="008262EE">
        <w:rPr>
          <w:rStyle w:val="Time1"/>
          <w:lang w:val="la-Latn"/>
        </w:rPr>
        <w:t>[</w:t>
      </w:r>
      <w:r w:rsidR="006513C8" w:rsidRPr="008262EE">
        <w:rPr>
          <w:rStyle w:val="Time1"/>
          <w:lang w:val="la-Latn"/>
        </w:rPr>
        <w:t>Ad processionem</w:t>
      </w:r>
      <w:r w:rsidRPr="008262EE">
        <w:rPr>
          <w:rStyle w:val="Time1"/>
          <w:lang w:val="la-Latn"/>
        </w:rPr>
        <w:t>]</w:t>
      </w:r>
      <w:r w:rsidR="006513C8" w:rsidRPr="008262EE">
        <w:rPr>
          <w:lang w:val="la-Latn"/>
        </w:rPr>
        <w:t xml:space="preserve"> Interim ponuntur duo candelabra super gradum</w:t>
      </w:r>
      <w:r w:rsidR="00C94F95" w:rsidRPr="008262EE">
        <w:rPr>
          <w:lang w:val="la-Latn"/>
        </w:rPr>
        <w:t xml:space="preserve">, </w:t>
      </w:r>
      <w:r w:rsidR="006513C8" w:rsidRPr="008262EE">
        <w:rPr>
          <w:lang w:val="la-Latn"/>
        </w:rPr>
        <w:t xml:space="preserve">cum quibus mox finita oratione ad </w:t>
      </w:r>
      <w:r w:rsidR="006513C8" w:rsidRPr="008262EE">
        <w:rPr>
          <w:rStyle w:val="Ort"/>
          <w:lang w:val="la-Latn"/>
        </w:rPr>
        <w:t>sanctam Mariam</w:t>
      </w:r>
      <w:r w:rsidR="006513C8" w:rsidRPr="008262EE">
        <w:rPr>
          <w:lang w:val="la-Latn"/>
        </w:rPr>
        <w:t xml:space="preserve"> procedatur </w:t>
      </w:r>
      <w:r w:rsidR="006513C8" w:rsidRPr="008262EE">
        <w:rPr>
          <w:rStyle w:val="Funktion"/>
          <w:lang w:val="la-Latn"/>
        </w:rPr>
        <w:t>lectore</w:t>
      </w:r>
      <w:r w:rsidR="006513C8" w:rsidRPr="008262EE">
        <w:rPr>
          <w:lang w:val="la-Latn"/>
        </w:rPr>
        <w:t xml:space="preserve"> evangelii cum suis </w:t>
      </w:r>
      <w:r w:rsidR="006513C8" w:rsidRPr="008262EE">
        <w:rPr>
          <w:rStyle w:val="Funktion"/>
          <w:lang w:val="la-Latn"/>
        </w:rPr>
        <w:t>coadiutoribus</w:t>
      </w:r>
      <w:r w:rsidR="006513C8" w:rsidRPr="008262EE">
        <w:rPr>
          <w:lang w:val="la-Latn"/>
        </w:rPr>
        <w:t xml:space="preserve"> exitum </w:t>
      </w:r>
      <w:r w:rsidR="006513C8" w:rsidRPr="008262EE">
        <w:rPr>
          <w:rStyle w:val="Funktion"/>
          <w:lang w:val="la-Latn"/>
        </w:rPr>
        <w:t>conventus</w:t>
      </w:r>
      <w:r w:rsidR="006513C8" w:rsidRPr="008262EE">
        <w:rPr>
          <w:lang w:val="la-Latn"/>
        </w:rPr>
        <w:t xml:space="preserve"> in </w:t>
      </w:r>
      <w:r w:rsidR="006513C8" w:rsidRPr="008262EE">
        <w:rPr>
          <w:rStyle w:val="Ort"/>
          <w:lang w:val="la-Latn"/>
        </w:rPr>
        <w:t>sanctuario</w:t>
      </w:r>
      <w:r w:rsidR="006513C8" w:rsidRPr="008262EE">
        <w:rPr>
          <w:lang w:val="la-Latn"/>
        </w:rPr>
        <w:t xml:space="preserve"> expectantibus</w:t>
      </w:r>
      <w:r w:rsidR="00C94F95" w:rsidRPr="008262EE">
        <w:rPr>
          <w:lang w:val="la-Latn"/>
        </w:rPr>
        <w:t xml:space="preserve">. </w:t>
      </w:r>
      <w:r w:rsidR="006513C8" w:rsidRPr="008262EE">
        <w:rPr>
          <w:lang w:val="la-Latn"/>
        </w:rPr>
        <w:t xml:space="preserve">Canitur illuc </w:t>
      </w:r>
      <w:r w:rsidR="006513C8" w:rsidRPr="008262EE">
        <w:rPr>
          <w:rFonts w:eastAsia="Arial"/>
          <w:lang w:val="la-Latn"/>
        </w:rPr>
        <w:t xml:space="preserve">RPP </w:t>
      </w:r>
      <w:r w:rsidR="00C1418F" w:rsidRPr="00C1418F">
        <w:rPr>
          <w:rStyle w:val="Incipit"/>
          <w:lang w:val="la-Latn"/>
        </w:rPr>
        <w:t>Confirmatum est</w:t>
      </w:r>
      <w:r w:rsidR="00C94F95" w:rsidRPr="008262EE">
        <w:rPr>
          <w:lang w:val="la-Latn"/>
        </w:rPr>
        <w:t xml:space="preserve">, </w:t>
      </w:r>
      <w:r w:rsidR="006513C8" w:rsidRPr="00EE485F">
        <w:rPr>
          <w:lang w:val="la-Latn"/>
        </w:rPr>
        <w:t>ac subsequenter</w:t>
      </w:r>
      <w:r w:rsidR="006513C8" w:rsidRPr="008262EE">
        <w:rPr>
          <w:lang w:val="la-Latn"/>
        </w:rPr>
        <w:t xml:space="preserve"> </w:t>
      </w:r>
      <w:r w:rsidR="00C87E3F" w:rsidRPr="008262EE">
        <w:rPr>
          <w:lang w:val="la-Latn"/>
        </w:rPr>
        <w:t>(</w:t>
      </w:r>
      <w:r w:rsidR="000240F2" w:rsidRPr="001B63A5">
        <w:rPr>
          <w:lang w:val="la-Latn"/>
        </w:rPr>
        <w:t>35a</w:t>
      </w:r>
      <w:r w:rsidR="00C87E3F" w:rsidRPr="008262EE">
        <w:rPr>
          <w:lang w:val="la-Latn"/>
        </w:rPr>
        <w:t>)</w:t>
      </w:r>
      <w:r w:rsidR="006513C8" w:rsidRPr="008262EE">
        <w:rPr>
          <w:lang w:val="la-Latn"/>
        </w:rPr>
        <w:t xml:space="preserve"> </w:t>
      </w:r>
      <w:r w:rsidR="006513C8" w:rsidRPr="008262EE">
        <w:rPr>
          <w:rStyle w:val="Funktion"/>
          <w:lang w:val="la-Latn"/>
        </w:rPr>
        <w:t>armarius</w:t>
      </w:r>
      <w:r w:rsidR="006513C8" w:rsidRPr="00EE485F">
        <w:rPr>
          <w:lang w:val="la-Latn"/>
        </w:rPr>
        <w:t xml:space="preserve"> i</w:t>
      </w:r>
      <w:r w:rsidR="00DD012F" w:rsidRPr="001B63A5">
        <w:rPr>
          <w:lang w:val="la-Latn"/>
        </w:rPr>
        <w:t>m</w:t>
      </w:r>
      <w:r w:rsidR="006513C8" w:rsidRPr="00EE485F">
        <w:rPr>
          <w:lang w:val="la-Latn"/>
        </w:rPr>
        <w:t>ponit A</w:t>
      </w:r>
      <w:r w:rsidR="006513C8" w:rsidRPr="008262EE">
        <w:rPr>
          <w:lang w:val="la-Latn"/>
        </w:rPr>
        <w:t>P</w:t>
      </w:r>
      <w:r w:rsidR="006513C8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O mundi domina</w:t>
      </w:r>
      <w:r w:rsidR="00C94F95" w:rsidRPr="00EE485F">
        <w:rPr>
          <w:lang w:val="la-Latn"/>
        </w:rPr>
        <w:t xml:space="preserve">, </w:t>
      </w:r>
      <w:r w:rsidR="006513C8" w:rsidRPr="008262EE">
        <w:rPr>
          <w:lang w:val="la-Latn"/>
        </w:rPr>
        <w:t>e</w:t>
      </w:r>
      <w:r w:rsidR="006513C8" w:rsidRPr="00EE485F">
        <w:rPr>
          <w:lang w:val="la-Latn"/>
        </w:rPr>
        <w:t>t</w:t>
      </w:r>
      <w:r w:rsidR="006513C8" w:rsidRPr="008262EE">
        <w:rPr>
          <w:lang w:val="la-Latn"/>
        </w:rPr>
        <w:t xml:space="preserve"> </w:t>
      </w:r>
      <w:r w:rsidR="006513C8" w:rsidRPr="008262EE">
        <w:rPr>
          <w:rStyle w:val="Funktion"/>
          <w:lang w:val="la-Latn"/>
        </w:rPr>
        <w:t>sacerdos</w:t>
      </w:r>
      <w:r w:rsidR="006513C8" w:rsidRPr="00EE485F">
        <w:rPr>
          <w:lang w:val="la-Latn"/>
        </w:rPr>
        <w:t xml:space="preserve"> adiungit</w:t>
      </w:r>
      <w:r w:rsidR="006513C8" w:rsidRPr="008262EE">
        <w:rPr>
          <w:lang w:val="la-Latn"/>
        </w:rPr>
        <w:t xml:space="preserve"> </w:t>
      </w:r>
      <w:r w:rsidR="006513C8" w:rsidRPr="008262EE">
        <w:rPr>
          <w:rFonts w:eastAsia="Arial"/>
          <w:lang w:val="la-Latn"/>
        </w:rPr>
        <w:t xml:space="preserve">VS </w:t>
      </w:r>
      <w:r w:rsidR="00C1418F" w:rsidRPr="00C1418F">
        <w:rPr>
          <w:rStyle w:val="Incipit"/>
          <w:lang w:val="la-Latn"/>
        </w:rPr>
        <w:t>Post partum virgo</w:t>
      </w:r>
      <w:r w:rsidR="00C94F95" w:rsidRPr="00EE485F">
        <w:rPr>
          <w:lang w:val="la-Latn"/>
        </w:rPr>
        <w:t xml:space="preserve">. </w:t>
      </w:r>
      <w:r w:rsidR="006513C8" w:rsidRPr="00EE485F">
        <w:rPr>
          <w:lang w:val="la-Latn"/>
        </w:rPr>
        <w:t>OR</w:t>
      </w:r>
      <w:r w:rsidR="006513C8" w:rsidRPr="008262EE">
        <w:rPr>
          <w:lang w:val="la-Latn"/>
        </w:rPr>
        <w:t>C</w:t>
      </w:r>
      <w:r w:rsidR="006513C8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Deus qui per beatae Mariae virginis partum</w:t>
      </w:r>
      <w:r w:rsidR="00C94F95" w:rsidRPr="00EE485F">
        <w:rPr>
          <w:lang w:val="la-Latn"/>
        </w:rPr>
        <w:t xml:space="preserve">. </w:t>
      </w:r>
      <w:r w:rsidR="006513C8" w:rsidRPr="00EE485F">
        <w:rPr>
          <w:lang w:val="la-Latn"/>
        </w:rPr>
        <w:t>Sequuntu</w:t>
      </w:r>
      <w:r w:rsidR="006513C8" w:rsidRPr="008262EE">
        <w:rPr>
          <w:lang w:val="la-Latn"/>
        </w:rPr>
        <w:t>r matutinae laudes de omnibus sanctis</w:t>
      </w:r>
      <w:r w:rsidR="00C94F95" w:rsidRPr="008262EE">
        <w:rPr>
          <w:lang w:val="la-Latn"/>
        </w:rPr>
        <w:t xml:space="preserve">, </w:t>
      </w:r>
      <w:r w:rsidR="006513C8" w:rsidRPr="008262EE">
        <w:rPr>
          <w:lang w:val="la-Latn"/>
        </w:rPr>
        <w:t>s</w:t>
      </w:r>
      <w:r w:rsidR="006513C8" w:rsidRPr="00EE485F">
        <w:rPr>
          <w:lang w:val="la-Latn"/>
        </w:rPr>
        <w:t xml:space="preserve">ed non </w:t>
      </w:r>
      <w:r w:rsidRPr="008262EE">
        <w:rPr>
          <w:lang w:val="la-Latn"/>
        </w:rPr>
        <w:t>[</w:t>
      </w:r>
      <w:r w:rsidR="006513C8" w:rsidRPr="008262EE">
        <w:rPr>
          <w:lang w:val="la-Latn"/>
        </w:rPr>
        <w:t>PS</w:t>
      </w:r>
      <w:r w:rsidRPr="008262EE">
        <w:rPr>
          <w:lang w:val="la-Latn"/>
        </w:rPr>
        <w:t>]</w:t>
      </w:r>
      <w:r w:rsidR="006513C8" w:rsidRPr="008262EE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Verba mea</w:t>
      </w:r>
      <w:r w:rsidR="00C94F95" w:rsidRPr="00EE485F">
        <w:rPr>
          <w:lang w:val="la-Latn"/>
        </w:rPr>
        <w:t xml:space="preserve">, </w:t>
      </w:r>
      <w:r w:rsidR="006513C8" w:rsidRPr="00EE485F">
        <w:rPr>
          <w:lang w:val="la-Latn"/>
        </w:rPr>
        <w:t xml:space="preserve">etiamsi </w:t>
      </w:r>
      <w:r w:rsidR="00DA0B72" w:rsidRPr="00DA0B72">
        <w:rPr>
          <w:lang w:val="la-Latn"/>
        </w:rPr>
        <w:t>trigesi</w:t>
      </w:r>
      <w:r w:rsidR="006513C8" w:rsidRPr="001B63A5">
        <w:rPr>
          <w:lang w:val="la-Latn"/>
        </w:rPr>
        <w:t>mus</w:t>
      </w:r>
      <w:r w:rsidR="006513C8" w:rsidRPr="00EE485F">
        <w:rPr>
          <w:lang w:val="la-Latn"/>
        </w:rPr>
        <w:t xml:space="preserve"> agitur</w:t>
      </w:r>
      <w:r w:rsidR="001B39FE">
        <w:rPr>
          <w:lang w:val="la-Latn"/>
        </w:rPr>
        <w:t>.</w:t>
      </w:r>
    </w:p>
    <w:p w:rsidR="006513C8" w:rsidRPr="00EE485F" w:rsidRDefault="006513C8" w:rsidP="00C10675">
      <w:pPr>
        <w:rPr>
          <w:lang w:val="la-Latn"/>
        </w:rPr>
      </w:pPr>
      <w:r w:rsidRPr="00EE485F">
        <w:rPr>
          <w:lang w:val="la-Latn"/>
        </w:rPr>
        <w:lastRenderedPageBreak/>
        <w:t xml:space="preserve">Deinde </w:t>
      </w:r>
      <w:r w:rsidRPr="008262EE">
        <w:rPr>
          <w:rStyle w:val="Funktion"/>
          <w:lang w:val="la-Latn"/>
        </w:rPr>
        <w:t>fratres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postqu</w:t>
      </w:r>
      <w:r w:rsidRPr="008262EE">
        <w:rPr>
          <w:lang w:val="la-Latn"/>
        </w:rPr>
        <w:t>am</w:t>
      </w:r>
      <w:r w:rsidRPr="00EE485F">
        <w:rPr>
          <w:lang w:val="la-Latn"/>
        </w:rPr>
        <w:t xml:space="preserve"> corporali indigenti</w:t>
      </w:r>
      <w:r w:rsidRPr="008262EE">
        <w:rPr>
          <w:lang w:val="la-Latn"/>
        </w:rPr>
        <w:t xml:space="preserve">ae </w:t>
      </w:r>
      <w:r w:rsidRPr="00EE485F">
        <w:rPr>
          <w:lang w:val="la-Latn"/>
        </w:rPr>
        <w:t xml:space="preserve">et ad </w:t>
      </w:r>
      <w:r w:rsidRPr="008262EE">
        <w:rPr>
          <w:rStyle w:val="Ort"/>
          <w:lang w:val="la-Latn"/>
        </w:rPr>
        <w:t>dormitorium</w:t>
      </w:r>
      <w:r w:rsidRPr="00EE485F">
        <w:rPr>
          <w:lang w:val="la-Latn"/>
        </w:rPr>
        <w:t xml:space="preserve"> et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si opus est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 xml:space="preserve">ad </w:t>
      </w:r>
      <w:r w:rsidRPr="008262EE">
        <w:rPr>
          <w:rStyle w:val="Ort"/>
          <w:lang w:val="la-Latn"/>
        </w:rPr>
        <w:t>calefactorium</w:t>
      </w:r>
      <w:r w:rsidRPr="00EE485F">
        <w:rPr>
          <w:lang w:val="la-Latn"/>
        </w:rPr>
        <w:t xml:space="preserve"> satisfaciunt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communiter manus et facies lavant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capita pectit</w:t>
      </w:r>
      <w:r w:rsidRPr="008262EE">
        <w:rPr>
          <w:lang w:val="la-Latn"/>
        </w:rPr>
        <w:t>ant</w:t>
      </w:r>
      <w:r w:rsidR="00C94F95" w:rsidRPr="008262EE">
        <w:rPr>
          <w:lang w:val="la-Latn"/>
        </w:rPr>
        <w:t xml:space="preserve">. </w:t>
      </w:r>
      <w:r w:rsidRPr="00EE485F">
        <w:rPr>
          <w:lang w:val="la-Latn"/>
        </w:rPr>
        <w:t>Cum</w:t>
      </w:r>
      <w:r w:rsidRPr="008262EE">
        <w:rPr>
          <w:lang w:val="la-Latn"/>
        </w:rPr>
        <w:t xml:space="preserve"> </w:t>
      </w:r>
      <w:r w:rsidRPr="00EE485F">
        <w:rPr>
          <w:lang w:val="la-Latn"/>
        </w:rPr>
        <w:t>autem signum auditum fuerit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 xml:space="preserve">ad </w:t>
      </w:r>
      <w:r w:rsidRPr="001B63A5">
        <w:rPr>
          <w:lang w:val="la-Latn"/>
        </w:rPr>
        <w:t>ecclesiam</w:t>
      </w:r>
      <w:r w:rsidRPr="00EE485F">
        <w:rPr>
          <w:lang w:val="la-Latn"/>
        </w:rPr>
        <w:t xml:space="preserve"> conveniunt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Cum vero </w:t>
      </w:r>
      <w:r w:rsidRPr="008262EE">
        <w:rPr>
          <w:rStyle w:val="Funktion"/>
          <w:lang w:val="la-Latn"/>
        </w:rPr>
        <w:t>sacerdos</w:t>
      </w:r>
      <w:r w:rsidRPr="00EE485F">
        <w:rPr>
          <w:lang w:val="la-Latn"/>
        </w:rPr>
        <w:t xml:space="preserve"> c</w:t>
      </w:r>
      <w:r w:rsidRPr="008262EE">
        <w:rPr>
          <w:lang w:val="la-Latn"/>
        </w:rPr>
        <w:t>e</w:t>
      </w:r>
      <w:r w:rsidRPr="00EE485F">
        <w:rPr>
          <w:lang w:val="la-Latn"/>
        </w:rPr>
        <w:t>terique ministraturi pene fuerint vestiti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 xml:space="preserve">quia tunc </w:t>
      </w:r>
      <w:r w:rsidRPr="008262EE">
        <w:rPr>
          <w:lang w:val="la-Latn"/>
        </w:rPr>
        <w:t>oratio</w:t>
      </w:r>
      <w:r w:rsidRPr="00EE485F">
        <w:rPr>
          <w:lang w:val="la-Latn"/>
        </w:rPr>
        <w:t xml:space="preserve"> non fit in </w:t>
      </w:r>
      <w:r w:rsidRPr="008262EE">
        <w:rPr>
          <w:rStyle w:val="Ort"/>
          <w:lang w:val="la-Latn"/>
        </w:rPr>
        <w:t>choro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 xml:space="preserve">inchoante </w:t>
      </w:r>
      <w:r w:rsidRPr="008262EE">
        <w:rPr>
          <w:rStyle w:val="Funktion"/>
          <w:lang w:val="la-Latn"/>
        </w:rPr>
        <w:t>armario</w:t>
      </w:r>
      <w:r w:rsidRPr="00EE485F">
        <w:rPr>
          <w:lang w:val="la-Latn"/>
        </w:rPr>
        <w:t xml:space="preserve"> pulsantur signa</w:t>
      </w:r>
    </w:p>
    <w:p w:rsidR="006513C8" w:rsidRPr="00EE485F" w:rsidRDefault="00E83DA8" w:rsidP="00C10675">
      <w:pPr>
        <w:rPr>
          <w:rFonts w:eastAsia="Arial"/>
          <w:lang w:val="en-GB"/>
        </w:rPr>
      </w:pPr>
      <w:r w:rsidRPr="008262EE">
        <w:rPr>
          <w:rStyle w:val="Time1"/>
          <w:lang w:val="la-Latn"/>
        </w:rPr>
        <w:t>A</w:t>
      </w:r>
      <w:r w:rsidR="006513C8" w:rsidRPr="008262EE">
        <w:rPr>
          <w:rStyle w:val="Time1"/>
          <w:lang w:val="la-Latn"/>
        </w:rPr>
        <w:t>d missam</w:t>
      </w:r>
      <w:r w:rsidR="006513C8" w:rsidRPr="00EE485F">
        <w:rPr>
          <w:lang w:val="la-Latn"/>
        </w:rPr>
        <w:t xml:space="preserve"> </w:t>
      </w:r>
      <w:r w:rsidR="008559D1" w:rsidRPr="008262EE">
        <w:rPr>
          <w:lang w:val="la-Latn"/>
        </w:rPr>
        <w:t>[</w:t>
      </w:r>
      <w:r w:rsidR="006513C8" w:rsidRPr="008262EE">
        <w:rPr>
          <w:lang w:val="la-Latn"/>
        </w:rPr>
        <w:t>IN</w:t>
      </w:r>
      <w:r w:rsidR="008559D1" w:rsidRPr="008262EE">
        <w:rPr>
          <w:lang w:val="la-Latn"/>
        </w:rPr>
        <w:t>]</w:t>
      </w:r>
      <w:r w:rsidR="006513C8" w:rsidRPr="008262EE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Dominus dixit</w:t>
      </w:r>
      <w:r w:rsidR="00C94F95" w:rsidRPr="008262EE">
        <w:rPr>
          <w:lang w:val="la-Latn"/>
        </w:rPr>
        <w:t xml:space="preserve">, </w:t>
      </w:r>
      <w:r w:rsidR="006513C8" w:rsidRPr="00EE485F">
        <w:rPr>
          <w:lang w:val="la-Latn"/>
        </w:rPr>
        <w:t xml:space="preserve">ad quam cum ipso duo </w:t>
      </w:r>
      <w:r w:rsidR="006513C8" w:rsidRPr="008262EE">
        <w:rPr>
          <w:rStyle w:val="Funktion"/>
          <w:lang w:val="la-Latn"/>
        </w:rPr>
        <w:t>cantores</w:t>
      </w:r>
      <w:r w:rsidR="006513C8" w:rsidRPr="00EE485F">
        <w:rPr>
          <w:lang w:val="la-Latn"/>
        </w:rPr>
        <w:t xml:space="preserve"> cappis induti sicut etiam ad sequentem tenent </w:t>
      </w:r>
      <w:r w:rsidR="006513C8" w:rsidRPr="008262EE">
        <w:rPr>
          <w:rStyle w:val="Ort"/>
          <w:lang w:val="la-Latn"/>
        </w:rPr>
        <w:t>chorum</w:t>
      </w:r>
      <w:r w:rsidR="006513C8" w:rsidRPr="00EE485F">
        <w:rPr>
          <w:lang w:val="la-Latn"/>
        </w:rPr>
        <w:t xml:space="preserve"> et utrimque illorum duo candelabra ex illis ante </w:t>
      </w:r>
      <w:r w:rsidR="006513C8" w:rsidRPr="001B63A5">
        <w:rPr>
          <w:lang w:val="la-Latn"/>
        </w:rPr>
        <w:t xml:space="preserve">altare </w:t>
      </w:r>
      <w:r w:rsidR="006513C8" w:rsidRPr="00EE485F">
        <w:rPr>
          <w:lang w:val="la-Latn"/>
        </w:rPr>
        <w:t>sumpta</w:t>
      </w:r>
      <w:r w:rsidR="00C94F95" w:rsidRPr="00EE485F">
        <w:rPr>
          <w:lang w:val="la-Latn"/>
        </w:rPr>
        <w:t xml:space="preserve">. </w:t>
      </w:r>
      <w:r w:rsidR="006513C8" w:rsidRPr="00EE485F">
        <w:rPr>
          <w:lang w:val="la-Latn"/>
        </w:rPr>
        <w:t>Hi autem</w:t>
      </w:r>
      <w:r w:rsidR="00C94F95" w:rsidRPr="00EE485F">
        <w:rPr>
          <w:lang w:val="la-Latn"/>
        </w:rPr>
        <w:t xml:space="preserve">, </w:t>
      </w:r>
      <w:r w:rsidR="00C87E3F" w:rsidRPr="008262EE">
        <w:rPr>
          <w:lang w:val="la-Latn"/>
        </w:rPr>
        <w:t>(</w:t>
      </w:r>
      <w:r w:rsidR="000240F2" w:rsidRPr="001B63A5">
        <w:rPr>
          <w:lang w:val="la-Latn"/>
        </w:rPr>
        <w:t>35b</w:t>
      </w:r>
      <w:r w:rsidR="00C87E3F" w:rsidRPr="008262EE">
        <w:rPr>
          <w:lang w:val="la-Latn"/>
        </w:rPr>
        <w:t>)</w:t>
      </w:r>
      <w:r w:rsidR="006513C8" w:rsidRPr="008262EE">
        <w:rPr>
          <w:lang w:val="la-Latn"/>
        </w:rPr>
        <w:t xml:space="preserve"> </w:t>
      </w:r>
      <w:r w:rsidR="006513C8" w:rsidRPr="00EE485F">
        <w:rPr>
          <w:lang w:val="la-Latn"/>
        </w:rPr>
        <w:t>qu</w:t>
      </w:r>
      <w:r w:rsidR="006513C8" w:rsidRPr="008262EE">
        <w:rPr>
          <w:lang w:val="la-Latn"/>
        </w:rPr>
        <w:t>i cantant graduale</w:t>
      </w:r>
      <w:r w:rsidR="00C94F95" w:rsidRPr="008262EE">
        <w:rPr>
          <w:lang w:val="la-Latn"/>
        </w:rPr>
        <w:t xml:space="preserve">, </w:t>
      </w:r>
      <w:r w:rsidR="006513C8" w:rsidRPr="008262EE">
        <w:rPr>
          <w:lang w:val="la-Latn"/>
        </w:rPr>
        <w:t>et alleluia</w:t>
      </w:r>
      <w:r w:rsidR="00C94F95" w:rsidRPr="008262EE">
        <w:rPr>
          <w:lang w:val="la-Latn"/>
        </w:rPr>
        <w:t xml:space="preserve">, </w:t>
      </w:r>
      <w:r w:rsidR="006513C8" w:rsidRPr="008262EE">
        <w:rPr>
          <w:lang w:val="la-Latn"/>
        </w:rPr>
        <w:t>mox ut percantaverint</w:t>
      </w:r>
      <w:r w:rsidR="00C94F95" w:rsidRPr="008262EE">
        <w:rPr>
          <w:lang w:val="la-Latn"/>
        </w:rPr>
        <w:t xml:space="preserve">, </w:t>
      </w:r>
      <w:r w:rsidR="006513C8" w:rsidRPr="008262EE">
        <w:rPr>
          <w:lang w:val="la-Latn"/>
        </w:rPr>
        <w:t xml:space="preserve">adiunguntur praedictis tribus </w:t>
      </w:r>
      <w:r w:rsidR="006513C8" w:rsidRPr="008262EE">
        <w:rPr>
          <w:rStyle w:val="Funktion"/>
          <w:lang w:val="la-Latn"/>
        </w:rPr>
        <w:t>cantoribus</w:t>
      </w:r>
      <w:r w:rsidR="006513C8" w:rsidRPr="00EE485F">
        <w:rPr>
          <w:lang w:val="la-Latn"/>
        </w:rPr>
        <w:t xml:space="preserve"> una cum eis </w:t>
      </w:r>
      <w:r w:rsidR="006513C8" w:rsidRPr="008262EE">
        <w:rPr>
          <w:rStyle w:val="Ort"/>
          <w:lang w:val="la-Latn"/>
        </w:rPr>
        <w:t>chorum</w:t>
      </w:r>
      <w:r w:rsidR="006513C8" w:rsidRPr="00EE485F">
        <w:rPr>
          <w:lang w:val="la-Latn"/>
        </w:rPr>
        <w:t xml:space="preserve"> recturi</w:t>
      </w:r>
      <w:r w:rsidR="00C94F95" w:rsidRPr="00EE485F">
        <w:rPr>
          <w:lang w:val="la-Latn"/>
        </w:rPr>
        <w:t xml:space="preserve">. </w:t>
      </w:r>
      <w:r w:rsidR="006513C8" w:rsidRPr="00EE485F">
        <w:rPr>
          <w:lang w:val="la-Latn"/>
        </w:rPr>
        <w:t>Quod et in secunda missa similiter agitur</w:t>
      </w:r>
      <w:r w:rsidR="00C94F95" w:rsidRPr="00EE485F">
        <w:rPr>
          <w:lang w:val="la-Latn"/>
        </w:rPr>
        <w:t xml:space="preserve">. </w:t>
      </w:r>
      <w:r w:rsidR="006513C8" w:rsidRPr="00EE485F">
        <w:rPr>
          <w:lang w:val="la-Latn"/>
        </w:rPr>
        <w:t>Ad istam missam i</w:t>
      </w:r>
      <w:r w:rsidR="000830A0" w:rsidRPr="001B63A5">
        <w:rPr>
          <w:lang w:val="la-Latn"/>
        </w:rPr>
        <w:t>m</w:t>
      </w:r>
      <w:r w:rsidR="006513C8" w:rsidRPr="00EE485F">
        <w:rPr>
          <w:lang w:val="la-Latn"/>
        </w:rPr>
        <w:t xml:space="preserve">ponitur </w:t>
      </w:r>
      <w:r w:rsidR="008559D1" w:rsidRPr="008262EE">
        <w:rPr>
          <w:lang w:val="la-Latn"/>
        </w:rPr>
        <w:t>[</w:t>
      </w:r>
      <w:r w:rsidR="006513C8" w:rsidRPr="008262EE">
        <w:rPr>
          <w:lang w:val="la-Latn"/>
        </w:rPr>
        <w:t>KY</w:t>
      </w:r>
      <w:r w:rsidR="008559D1" w:rsidRPr="008262EE">
        <w:rPr>
          <w:lang w:val="la-Latn"/>
        </w:rPr>
        <w:t>]</w:t>
      </w:r>
      <w:r w:rsidR="006513C8" w:rsidRPr="008262EE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Kyrie eleison</w:t>
      </w:r>
      <w:r w:rsidR="00C94F95" w:rsidRPr="00EE485F">
        <w:rPr>
          <w:lang w:val="la-Latn"/>
        </w:rPr>
        <w:t xml:space="preserve">. </w:t>
      </w:r>
      <w:r w:rsidR="008559D1" w:rsidRPr="008262EE">
        <w:rPr>
          <w:lang w:val="la-Latn"/>
        </w:rPr>
        <w:t>[</w:t>
      </w:r>
      <w:r w:rsidR="006513C8" w:rsidRPr="008262EE">
        <w:rPr>
          <w:lang w:val="la-Latn"/>
        </w:rPr>
        <w:t>GL</w:t>
      </w:r>
      <w:r w:rsidR="008559D1" w:rsidRPr="008262EE">
        <w:rPr>
          <w:lang w:val="la-Latn"/>
        </w:rPr>
        <w:t>]</w:t>
      </w:r>
      <w:r w:rsidR="006513C8" w:rsidRPr="008262EE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Gloria in excelsis deo</w:t>
      </w:r>
      <w:r w:rsidR="00C94F95" w:rsidRPr="00EE485F">
        <w:rPr>
          <w:lang w:val="la-Latn"/>
        </w:rPr>
        <w:t xml:space="preserve">. </w:t>
      </w:r>
      <w:r w:rsidR="008559D1" w:rsidRPr="008262EE">
        <w:rPr>
          <w:lang w:val="la-Latn"/>
        </w:rPr>
        <w:t>[</w:t>
      </w:r>
      <w:r w:rsidR="006513C8" w:rsidRPr="008262EE">
        <w:rPr>
          <w:lang w:val="la-Latn"/>
        </w:rPr>
        <w:t>CR</w:t>
      </w:r>
      <w:r w:rsidR="008559D1" w:rsidRPr="008262EE">
        <w:rPr>
          <w:lang w:val="la-Latn"/>
        </w:rPr>
        <w:t>]</w:t>
      </w:r>
      <w:r w:rsidR="006513C8" w:rsidRPr="008262EE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 xml:space="preserve">Credo in unum </w:t>
      </w:r>
      <w:r w:rsidR="006513C8" w:rsidRPr="00EE485F">
        <w:rPr>
          <w:lang w:val="la-Latn"/>
        </w:rPr>
        <w:t>canitur</w:t>
      </w:r>
      <w:r w:rsidR="00C94F95" w:rsidRPr="00EE485F">
        <w:rPr>
          <w:lang w:val="la-Latn"/>
        </w:rPr>
        <w:t xml:space="preserve">. </w:t>
      </w:r>
      <w:r w:rsidR="006513C8" w:rsidRPr="00EE485F">
        <w:rPr>
          <w:lang w:val="la-Latn"/>
        </w:rPr>
        <w:t>Una hostia offertur et pax ab</w:t>
      </w:r>
      <w:r w:rsidR="006513C8" w:rsidRPr="008262EE">
        <w:rPr>
          <w:lang w:val="it-IT"/>
        </w:rPr>
        <w:t xml:space="preserve"> </w:t>
      </w:r>
      <w:r w:rsidR="006513C8" w:rsidRPr="00445ED0">
        <w:rPr>
          <w:lang w:val="it-IT"/>
        </w:rPr>
        <w:t>uno</w:t>
      </w:r>
      <w:r w:rsidR="006513C8" w:rsidRPr="00EE485F">
        <w:rPr>
          <w:lang w:val="la-Latn"/>
        </w:rPr>
        <w:t xml:space="preserve"> recipitur</w:t>
      </w:r>
      <w:r w:rsidR="00C94F95" w:rsidRPr="00EE485F">
        <w:rPr>
          <w:lang w:val="la-Latn"/>
        </w:rPr>
        <w:t xml:space="preserve">. </w:t>
      </w:r>
      <w:r w:rsidR="006513C8" w:rsidRPr="00EE485F">
        <w:rPr>
          <w:lang w:val="la-Latn"/>
        </w:rPr>
        <w:t>Missa cum</w:t>
      </w:r>
      <w:r w:rsidR="006513C8" w:rsidRPr="008262EE">
        <w:rPr>
          <w:lang w:val="it-IT"/>
        </w:rPr>
        <w:t xml:space="preserve"> </w:t>
      </w:r>
      <w:r w:rsidR="008559D1" w:rsidRPr="008262EE">
        <w:rPr>
          <w:lang w:val="it-IT"/>
        </w:rPr>
        <w:t>[</w:t>
      </w:r>
      <w:r w:rsidR="006513C8" w:rsidRPr="008262EE">
        <w:rPr>
          <w:lang w:val="it-IT"/>
        </w:rPr>
        <w:t>BD</w:t>
      </w:r>
      <w:r w:rsidR="008559D1" w:rsidRPr="008262EE">
        <w:rPr>
          <w:lang w:val="it-IT"/>
        </w:rPr>
        <w:t>]</w:t>
      </w:r>
      <w:r w:rsidR="006513C8" w:rsidRPr="00EE485F">
        <w:rPr>
          <w:lang w:val="la-Latn"/>
        </w:rPr>
        <w:t xml:space="preserve"> </w:t>
      </w:r>
      <w:r w:rsidR="00C1418F" w:rsidRPr="00C1418F">
        <w:rPr>
          <w:rStyle w:val="Incipit"/>
          <w:lang w:val="it-IT"/>
        </w:rPr>
        <w:t>Benedicamus domino</w:t>
      </w:r>
      <w:r w:rsidR="006513C8" w:rsidRPr="008262EE">
        <w:rPr>
          <w:lang w:val="it-IT"/>
        </w:rPr>
        <w:t xml:space="preserve"> </w:t>
      </w:r>
      <w:r w:rsidR="006513C8" w:rsidRPr="00EE485F">
        <w:rPr>
          <w:lang w:val="la-Latn"/>
        </w:rPr>
        <w:t>terminatur</w:t>
      </w:r>
      <w:r w:rsidR="00C94F95" w:rsidRPr="00EE485F">
        <w:rPr>
          <w:lang w:val="la-Latn"/>
        </w:rPr>
        <w:t xml:space="preserve">. </w:t>
      </w:r>
      <w:r w:rsidR="006513C8" w:rsidRPr="008262EE">
        <w:rPr>
          <w:rStyle w:val="Funktion"/>
          <w:lang w:val="la-Latn"/>
        </w:rPr>
        <w:t>Conventus</w:t>
      </w:r>
      <w:r w:rsidR="006513C8" w:rsidRPr="008262EE">
        <w:rPr>
          <w:lang w:val="la-Latn"/>
        </w:rPr>
        <w:t xml:space="preserve"> </w:t>
      </w:r>
      <w:r w:rsidR="006513C8" w:rsidRPr="00EE485F">
        <w:rPr>
          <w:lang w:val="la-Latn"/>
        </w:rPr>
        <w:t>interim sedet</w:t>
      </w:r>
      <w:r w:rsidR="00C94F95" w:rsidRPr="00EE485F">
        <w:rPr>
          <w:lang w:val="la-Latn"/>
        </w:rPr>
        <w:t xml:space="preserve">, </w:t>
      </w:r>
      <w:r w:rsidR="006513C8" w:rsidRPr="00EE485F">
        <w:rPr>
          <w:lang w:val="la-Latn"/>
        </w:rPr>
        <w:t xml:space="preserve">usque dum </w:t>
      </w:r>
      <w:r w:rsidR="006513C8" w:rsidRPr="008262EE">
        <w:rPr>
          <w:rStyle w:val="Funktion"/>
          <w:lang w:val="la-Latn"/>
        </w:rPr>
        <w:t>ministri</w:t>
      </w:r>
      <w:r w:rsidR="006513C8" w:rsidRPr="00EE485F">
        <w:rPr>
          <w:lang w:val="la-Latn"/>
        </w:rPr>
        <w:t xml:space="preserve"> exuantur et a </w:t>
      </w:r>
      <w:r w:rsidR="006513C8" w:rsidRPr="001B63A5">
        <w:rPr>
          <w:rStyle w:val="Funktion"/>
          <w:lang w:val="la-Latn"/>
        </w:rPr>
        <w:t>custode</w:t>
      </w:r>
      <w:r w:rsidR="006513C8" w:rsidRPr="00EE485F">
        <w:rPr>
          <w:lang w:val="la-Latn"/>
        </w:rPr>
        <w:t xml:space="preserve"> ad matut</w:t>
      </w:r>
      <w:r w:rsidR="006513C8" w:rsidRPr="008262EE">
        <w:rPr>
          <w:lang w:val="la-Latn"/>
        </w:rPr>
        <w:t>ina</w:t>
      </w:r>
      <w:r w:rsidR="000830A0" w:rsidRPr="001B63A5">
        <w:rPr>
          <w:lang w:val="la-Latn"/>
        </w:rPr>
        <w:t>s</w:t>
      </w:r>
      <w:r w:rsidR="006513C8" w:rsidRPr="00EE485F">
        <w:rPr>
          <w:lang w:val="la-Latn"/>
        </w:rPr>
        <w:t xml:space="preserve"> laudes pulsetur</w:t>
      </w:r>
      <w:r w:rsidR="00C94F95" w:rsidRPr="00EE485F">
        <w:rPr>
          <w:lang w:val="la-Latn"/>
        </w:rPr>
        <w:t xml:space="preserve">, </w:t>
      </w:r>
      <w:r w:rsidR="006513C8" w:rsidRPr="00EE485F">
        <w:rPr>
          <w:lang w:val="la-Latn"/>
        </w:rPr>
        <w:t xml:space="preserve">quas </w:t>
      </w:r>
      <w:r w:rsidR="006513C8" w:rsidRPr="001B63A5">
        <w:rPr>
          <w:lang w:val="la-Latn"/>
        </w:rPr>
        <w:t xml:space="preserve">domnus </w:t>
      </w:r>
      <w:r w:rsidR="006513C8" w:rsidRPr="008262EE">
        <w:rPr>
          <w:rStyle w:val="Funktion"/>
          <w:lang w:val="la-Latn"/>
        </w:rPr>
        <w:t>abba</w:t>
      </w:r>
      <w:r w:rsidR="000830A0" w:rsidRPr="001B63A5">
        <w:rPr>
          <w:rStyle w:val="Funktion"/>
          <w:lang w:val="la-Latn"/>
        </w:rPr>
        <w:t>s</w:t>
      </w:r>
      <w:r w:rsidR="006513C8" w:rsidRPr="00EE485F">
        <w:rPr>
          <w:lang w:val="la-Latn"/>
        </w:rPr>
        <w:t xml:space="preserve"> vel eius </w:t>
      </w:r>
      <w:r w:rsidR="006513C8" w:rsidRPr="008262EE">
        <w:rPr>
          <w:rStyle w:val="Funktion"/>
          <w:lang w:val="la-Latn"/>
        </w:rPr>
        <w:t>vicarius</w:t>
      </w:r>
      <w:r w:rsidR="006513C8" w:rsidRPr="00EE485F">
        <w:rPr>
          <w:lang w:val="la-Latn"/>
        </w:rPr>
        <w:t xml:space="preserve"> inchoaturus est</w:t>
      </w:r>
      <w:r w:rsidR="00C94F95" w:rsidRPr="00EE485F">
        <w:rPr>
          <w:lang w:val="la-Latn"/>
        </w:rPr>
        <w:t xml:space="preserve">, </w:t>
      </w:r>
      <w:r w:rsidR="006513C8" w:rsidRPr="00EE485F">
        <w:rPr>
          <w:lang w:val="la-Latn"/>
        </w:rPr>
        <w:t>non tamen alba indutus</w:t>
      </w:r>
      <w:r w:rsidR="00C94F95" w:rsidRPr="008262EE">
        <w:rPr>
          <w:lang w:val="la-Latn"/>
        </w:rPr>
        <w:t xml:space="preserve">. </w:t>
      </w:r>
      <w:r w:rsidR="006513C8" w:rsidRPr="00EE485F">
        <w:rPr>
          <w:lang w:val="en-GB"/>
        </w:rPr>
        <w:t>(53)</w:t>
      </w:r>
    </w:p>
    <w:p w:rsidR="00A028A7" w:rsidRDefault="006513C8" w:rsidP="00C10675">
      <w:pPr>
        <w:rPr>
          <w:lang w:val="pt-PT"/>
        </w:rPr>
      </w:pPr>
      <w:r w:rsidRPr="00EE485F">
        <w:rPr>
          <w:rStyle w:val="Time1"/>
          <w:rFonts w:eastAsia="Arial"/>
          <w:lang w:val="en-GB"/>
        </w:rPr>
        <w:t>In matutin</w:t>
      </w:r>
      <w:r w:rsidR="000830A0">
        <w:rPr>
          <w:rStyle w:val="Time1"/>
          <w:rFonts w:eastAsia="Arial"/>
          <w:lang w:val="en-GB"/>
        </w:rPr>
        <w:t>is</w:t>
      </w:r>
      <w:r w:rsidRPr="00EE485F">
        <w:rPr>
          <w:rStyle w:val="Time1"/>
          <w:rFonts w:eastAsia="Arial"/>
          <w:lang w:val="en-GB"/>
        </w:rPr>
        <w:t xml:space="preserve"> laudibus</w:t>
      </w:r>
      <w:r w:rsidRPr="00EE485F">
        <w:rPr>
          <w:rFonts w:eastAsia="Arial"/>
          <w:lang w:val="en-GB"/>
        </w:rPr>
        <w:t xml:space="preserve"> </w:t>
      </w:r>
      <w:r w:rsidR="008559D1" w:rsidRPr="00EE485F">
        <w:rPr>
          <w:rFonts w:eastAsia="Arial"/>
          <w:lang w:val="en-GB"/>
        </w:rPr>
        <w:t xml:space="preserve">AN </w:t>
      </w:r>
      <w:r w:rsidR="00C1418F" w:rsidRPr="00C1418F">
        <w:rPr>
          <w:rStyle w:val="Incipit"/>
          <w:rFonts w:eastAsia="Arial"/>
          <w:lang w:val="en-US"/>
        </w:rPr>
        <w:t>Genuit puerpera</w:t>
      </w:r>
      <w:r w:rsidR="00C94F95" w:rsidRPr="00EE485F">
        <w:rPr>
          <w:rFonts w:eastAsia="Arial"/>
          <w:lang w:val="en-GB"/>
        </w:rPr>
        <w:t xml:space="preserve">. </w:t>
      </w:r>
      <w:r w:rsidR="00762470" w:rsidRPr="00EE485F">
        <w:rPr>
          <w:rFonts w:eastAsia="Arial"/>
          <w:lang w:val="en-GB"/>
        </w:rPr>
        <w:t xml:space="preserve">AN </w:t>
      </w:r>
      <w:r w:rsidR="00C1418F" w:rsidRPr="00C1418F">
        <w:rPr>
          <w:rStyle w:val="Incipit"/>
          <w:rFonts w:eastAsia="Arial"/>
          <w:lang w:val="en-US"/>
        </w:rPr>
        <w:t>Angelus ad pastores</w:t>
      </w:r>
      <w:r w:rsidR="00C94F95" w:rsidRPr="00EE485F">
        <w:rPr>
          <w:rFonts w:eastAsia="Arial"/>
          <w:lang w:val="en-GB"/>
        </w:rPr>
        <w:t xml:space="preserve">. </w:t>
      </w:r>
      <w:r w:rsidR="00762470" w:rsidRPr="00EE485F">
        <w:rPr>
          <w:rFonts w:eastAsia="Arial"/>
          <w:lang w:val="en-GB"/>
        </w:rPr>
        <w:t xml:space="preserve">AN </w:t>
      </w:r>
      <w:r w:rsidR="00C1418F" w:rsidRPr="00C1418F">
        <w:rPr>
          <w:rStyle w:val="Incipit"/>
          <w:rFonts w:eastAsia="Arial"/>
          <w:lang w:val="en-US"/>
        </w:rPr>
        <w:t>Facta est cum angelo</w:t>
      </w:r>
      <w:r w:rsidR="00C94F95" w:rsidRPr="00EE485F">
        <w:rPr>
          <w:rFonts w:eastAsia="Arial"/>
          <w:lang w:val="en-GB"/>
        </w:rPr>
        <w:t xml:space="preserve">. </w:t>
      </w:r>
      <w:r w:rsidR="00762470" w:rsidRPr="008262EE">
        <w:rPr>
          <w:rFonts w:eastAsia="Arial"/>
          <w:lang w:val="pt-PT"/>
        </w:rPr>
        <w:t xml:space="preserve">AN </w:t>
      </w:r>
      <w:r w:rsidR="00C1418F" w:rsidRPr="00C1418F">
        <w:rPr>
          <w:rStyle w:val="Incipit"/>
          <w:rFonts w:eastAsia="Arial"/>
          <w:lang w:val="pt-PT"/>
        </w:rPr>
        <w:t>Pastores loquebantur</w:t>
      </w:r>
      <w:r w:rsidR="00C94F95" w:rsidRPr="008262EE">
        <w:rPr>
          <w:rFonts w:eastAsia="Arial"/>
          <w:lang w:val="pt-PT"/>
        </w:rPr>
        <w:t xml:space="preserve">. </w:t>
      </w:r>
      <w:r w:rsidR="00762470" w:rsidRPr="008262EE">
        <w:rPr>
          <w:rFonts w:eastAsia="Arial"/>
          <w:lang w:val="pt-PT"/>
        </w:rPr>
        <w:t xml:space="preserve">AN </w:t>
      </w:r>
      <w:r w:rsidR="00C1418F" w:rsidRPr="00C1418F">
        <w:rPr>
          <w:rStyle w:val="Incipit"/>
          <w:rFonts w:eastAsia="Arial"/>
          <w:lang w:val="pt-PT"/>
        </w:rPr>
        <w:t>Maria autem</w:t>
      </w:r>
      <w:r w:rsidR="00C94F95" w:rsidRPr="008262EE">
        <w:rPr>
          <w:rFonts w:eastAsia="Arial"/>
          <w:lang w:val="pt-PT"/>
        </w:rPr>
        <w:t xml:space="preserve">. </w:t>
      </w:r>
      <w:r w:rsidRPr="008262EE">
        <w:rPr>
          <w:rFonts w:eastAsia="Arial"/>
          <w:lang w:val="pt-PT"/>
        </w:rPr>
        <w:t xml:space="preserve">CP </w:t>
      </w:r>
      <w:r w:rsidR="00C1418F" w:rsidRPr="00C1418F">
        <w:rPr>
          <w:rStyle w:val="Incipit"/>
          <w:rFonts w:eastAsia="Arial"/>
          <w:lang w:val="pt-PT"/>
        </w:rPr>
        <w:t>Multifariam multisque</w:t>
      </w:r>
      <w:r w:rsidR="00C94F95" w:rsidRPr="008262EE">
        <w:rPr>
          <w:rFonts w:eastAsia="Arial"/>
          <w:lang w:val="pt-PT"/>
        </w:rPr>
        <w:t xml:space="preserve">. </w:t>
      </w:r>
      <w:r w:rsidRPr="008262EE">
        <w:rPr>
          <w:rFonts w:eastAsia="Arial"/>
          <w:lang w:val="pt-PT"/>
        </w:rPr>
        <w:t xml:space="preserve">RP </w:t>
      </w:r>
      <w:r w:rsidR="00C1418F" w:rsidRPr="00C1418F">
        <w:rPr>
          <w:rStyle w:val="Incipit"/>
          <w:rFonts w:eastAsia="Arial"/>
          <w:lang w:val="pt-PT"/>
        </w:rPr>
        <w:t>Benedictus qui venit</w:t>
      </w:r>
      <w:r w:rsidR="00C94F95" w:rsidRPr="008262EE">
        <w:rPr>
          <w:rFonts w:eastAsia="Arial"/>
          <w:lang w:val="pt-PT"/>
        </w:rPr>
        <w:t xml:space="preserve">. </w:t>
      </w:r>
      <w:r w:rsidR="00F3652D" w:rsidRPr="008262EE">
        <w:rPr>
          <w:rFonts w:eastAsia="Arial"/>
          <w:lang w:val="pt-PT"/>
        </w:rPr>
        <w:t>[RV</w:t>
      </w:r>
      <w:r w:rsidR="00F3652D">
        <w:rPr>
          <w:rFonts w:eastAsia="Arial"/>
          <w:lang w:val="pt-PT"/>
        </w:rPr>
        <w:t xml:space="preserve">] </w:t>
      </w:r>
      <w:r w:rsidR="00C1418F" w:rsidRPr="00C1418F">
        <w:rPr>
          <w:rStyle w:val="Incipit"/>
          <w:rFonts w:eastAsia="Arial"/>
          <w:lang w:val="pt-PT"/>
        </w:rPr>
        <w:t>Ä+Lapidem+Ä</w:t>
      </w:r>
      <w:r w:rsidR="00C94F95" w:rsidRPr="008262EE">
        <w:rPr>
          <w:rFonts w:eastAsia="Arial"/>
          <w:lang w:val="pt-PT"/>
        </w:rPr>
        <w:t xml:space="preserve">. </w:t>
      </w:r>
      <w:r w:rsidRPr="008262EE">
        <w:rPr>
          <w:rFonts w:eastAsia="Arial"/>
          <w:lang w:val="pt-PT"/>
        </w:rPr>
        <w:t xml:space="preserve">HY </w:t>
      </w:r>
      <w:r w:rsidR="00C1418F" w:rsidRPr="00C1418F">
        <w:rPr>
          <w:rStyle w:val="Incipit"/>
          <w:rFonts w:eastAsia="Arial"/>
          <w:lang w:val="pt-PT"/>
        </w:rPr>
        <w:t>Christe redemptor</w:t>
      </w:r>
      <w:r w:rsidR="00C94F95" w:rsidRPr="008262EE">
        <w:rPr>
          <w:rFonts w:eastAsia="Arial"/>
          <w:lang w:val="pt-PT"/>
        </w:rPr>
        <w:t xml:space="preserve">. </w:t>
      </w:r>
      <w:r w:rsidRPr="008262EE">
        <w:rPr>
          <w:rFonts w:eastAsia="Arial"/>
          <w:lang w:val="pt-PT"/>
        </w:rPr>
        <w:t xml:space="preserve">VS </w:t>
      </w:r>
      <w:r w:rsidR="00C1418F" w:rsidRPr="00C1418F">
        <w:rPr>
          <w:rStyle w:val="Incipit"/>
          <w:rFonts w:eastAsia="Arial"/>
          <w:lang w:val="pt-PT"/>
        </w:rPr>
        <w:t>Benedictus qui venit</w:t>
      </w:r>
      <w:r w:rsidR="00C94F95" w:rsidRPr="008262EE">
        <w:rPr>
          <w:rFonts w:eastAsia="Arial"/>
          <w:lang w:val="pt-PT"/>
        </w:rPr>
        <w:t xml:space="preserve">. </w:t>
      </w:r>
      <w:r w:rsidRPr="008262EE">
        <w:rPr>
          <w:rFonts w:eastAsia="Arial"/>
          <w:lang w:val="pt-PT"/>
        </w:rPr>
        <w:t>A</w:t>
      </w:r>
      <w:r w:rsidRPr="008262EE">
        <w:rPr>
          <w:lang w:val="pt-PT"/>
        </w:rPr>
        <w:t xml:space="preserve">B </w:t>
      </w:r>
      <w:r w:rsidR="00C1418F" w:rsidRPr="00C1418F">
        <w:rPr>
          <w:rStyle w:val="Incipit"/>
          <w:lang w:val="pt-PT"/>
        </w:rPr>
        <w:t>Gloria excelsis deo</w:t>
      </w:r>
      <w:r w:rsidR="00C94F95" w:rsidRPr="008262EE">
        <w:rPr>
          <w:lang w:val="pt-PT"/>
        </w:rPr>
        <w:t xml:space="preserve">. </w:t>
      </w:r>
      <w:r w:rsidRPr="00EE485F">
        <w:rPr>
          <w:lang w:val="la-Latn"/>
        </w:rPr>
        <w:t xml:space="preserve">OR </w:t>
      </w:r>
      <w:r w:rsidR="00C1418F" w:rsidRPr="00C1418F">
        <w:rPr>
          <w:rStyle w:val="Incipit"/>
          <w:lang w:val="pt-PT"/>
        </w:rPr>
        <w:t>Concede quaesumus omnipotens deus</w:t>
      </w:r>
      <w:r w:rsidR="00C94F95" w:rsidRPr="008262EE">
        <w:rPr>
          <w:lang w:val="pt-PT"/>
        </w:rPr>
        <w:t xml:space="preserve">. </w:t>
      </w:r>
      <w:r w:rsidRPr="00EE485F">
        <w:rPr>
          <w:lang w:val="la-Latn"/>
        </w:rPr>
        <w:t xml:space="preserve">Suffragia et </w:t>
      </w:r>
      <w:r w:rsidRPr="008262EE">
        <w:rPr>
          <w:lang w:val="pt-PT"/>
        </w:rPr>
        <w:t xml:space="preserve">psalmi </w:t>
      </w:r>
      <w:r w:rsidR="00C87E3F" w:rsidRPr="008262EE">
        <w:rPr>
          <w:rFonts w:eastAsia="Arial"/>
          <w:lang w:val="pt-PT"/>
        </w:rPr>
        <w:t>(</w:t>
      </w:r>
      <w:r w:rsidR="000240F2">
        <w:rPr>
          <w:rFonts w:eastAsia="Arial"/>
          <w:lang w:val="pt-PT"/>
        </w:rPr>
        <w:t>36a</w:t>
      </w:r>
      <w:r w:rsidR="00C87E3F" w:rsidRPr="008262EE">
        <w:rPr>
          <w:rFonts w:eastAsia="Arial"/>
          <w:lang w:val="pt-PT"/>
        </w:rPr>
        <w:t>)</w:t>
      </w:r>
      <w:r w:rsidRPr="008262EE">
        <w:rPr>
          <w:rFonts w:eastAsia="Arial"/>
          <w:lang w:val="pt-PT"/>
        </w:rPr>
        <w:t xml:space="preserve"> </w:t>
      </w:r>
      <w:r w:rsidRPr="001B63A5">
        <w:rPr>
          <w:lang w:val="pt-PT"/>
        </w:rPr>
        <w:t>familiares</w:t>
      </w:r>
      <w:r w:rsidRPr="008262EE">
        <w:rPr>
          <w:lang w:val="pt-PT"/>
        </w:rPr>
        <w:t xml:space="preserve"> subse</w:t>
      </w:r>
      <w:r w:rsidR="000830A0">
        <w:rPr>
          <w:lang w:val="pt-PT"/>
        </w:rPr>
        <w:t>qu</w:t>
      </w:r>
      <w:r w:rsidRPr="008262EE">
        <w:rPr>
          <w:lang w:val="pt-PT"/>
        </w:rPr>
        <w:t>untur</w:t>
      </w:r>
      <w:r w:rsidR="00C94F95" w:rsidRPr="008262EE">
        <w:rPr>
          <w:lang w:val="pt-PT"/>
        </w:rPr>
        <w:t xml:space="preserve">, </w:t>
      </w:r>
      <w:r w:rsidRPr="008262EE">
        <w:rPr>
          <w:lang w:val="pt-PT"/>
        </w:rPr>
        <w:t xml:space="preserve">inter quos ad singulas horas PS </w:t>
      </w:r>
      <w:r w:rsidR="00C1418F" w:rsidRPr="00C1418F">
        <w:rPr>
          <w:rStyle w:val="Incipit"/>
          <w:lang w:val="pt-PT"/>
        </w:rPr>
        <w:t>Ad te levavi</w:t>
      </w:r>
      <w:r w:rsidRPr="008262EE">
        <w:rPr>
          <w:lang w:val="pt-PT"/>
        </w:rPr>
        <w:t xml:space="preserve"> pro ob</w:t>
      </w:r>
      <w:r w:rsidR="000830A0">
        <w:rPr>
          <w:lang w:val="pt-PT"/>
        </w:rPr>
        <w:t>o</w:t>
      </w:r>
      <w:r w:rsidRPr="008262EE">
        <w:rPr>
          <w:lang w:val="pt-PT"/>
        </w:rPr>
        <w:t>edientiariis dicitur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>Itur</w:t>
      </w:r>
      <w:r w:rsidRPr="00EE485F">
        <w:rPr>
          <w:lang w:val="la-Latn"/>
        </w:rPr>
        <w:t xml:space="preserve"> i</w:t>
      </w:r>
      <w:r w:rsidRPr="008262EE">
        <w:rPr>
          <w:lang w:val="pt-PT"/>
        </w:rPr>
        <w:t xml:space="preserve">n </w:t>
      </w:r>
      <w:r w:rsidRPr="008262EE">
        <w:rPr>
          <w:rStyle w:val="Ort"/>
          <w:lang w:val="pt-PT"/>
        </w:rPr>
        <w:t>dormitorium</w:t>
      </w:r>
      <w:r w:rsidR="00C94F95" w:rsidRPr="008262EE">
        <w:rPr>
          <w:lang w:val="pt-PT"/>
        </w:rPr>
        <w:t xml:space="preserve">, </w:t>
      </w:r>
      <w:r w:rsidRPr="008262EE">
        <w:rPr>
          <w:lang w:val="pt-PT"/>
        </w:rPr>
        <w:t>si tempus permittit</w:t>
      </w:r>
      <w:r w:rsidR="00C94F95" w:rsidRPr="008262EE">
        <w:rPr>
          <w:lang w:val="pt-PT"/>
        </w:rPr>
        <w:t xml:space="preserve">, </w:t>
      </w:r>
      <w:r w:rsidRPr="008262EE">
        <w:rPr>
          <w:lang w:val="pt-PT"/>
        </w:rPr>
        <w:t>aliquantum pausatum</w:t>
      </w:r>
      <w:r w:rsidR="00C94F95" w:rsidRPr="008262EE">
        <w:rPr>
          <w:lang w:val="pt-PT"/>
        </w:rPr>
        <w:t xml:space="preserve">, </w:t>
      </w:r>
      <w:r w:rsidRPr="008262EE">
        <w:rPr>
          <w:lang w:val="pt-PT"/>
        </w:rPr>
        <w:t>pedibus etiam infra lectos collocatis non discalciatis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 xml:space="preserve">Cum visum fuerit </w:t>
      </w:r>
      <w:r w:rsidRPr="008262EE">
        <w:rPr>
          <w:rStyle w:val="Funktion"/>
          <w:lang w:val="pt-PT"/>
        </w:rPr>
        <w:t>custodi ecclesiae</w:t>
      </w:r>
      <w:r w:rsidR="00C94F95" w:rsidRPr="008262EE">
        <w:rPr>
          <w:lang w:val="pt-PT"/>
        </w:rPr>
        <w:t xml:space="preserve">, </w:t>
      </w:r>
      <w:r w:rsidRPr="008262EE">
        <w:rPr>
          <w:lang w:val="pt-PT"/>
        </w:rPr>
        <w:t>pulsat aliquantum</w:t>
      </w:r>
      <w:r w:rsidR="00C94F95" w:rsidRPr="008262EE">
        <w:rPr>
          <w:lang w:val="pt-PT"/>
        </w:rPr>
        <w:t xml:space="preserve">, </w:t>
      </w:r>
      <w:r w:rsidRPr="008262EE">
        <w:rPr>
          <w:lang w:val="pt-PT"/>
        </w:rPr>
        <w:t xml:space="preserve">ut ad </w:t>
      </w:r>
      <w:r w:rsidRPr="001B63A5">
        <w:rPr>
          <w:lang w:val="pt-PT"/>
        </w:rPr>
        <w:t>ecclesiam</w:t>
      </w:r>
      <w:r w:rsidRPr="008262EE">
        <w:rPr>
          <w:lang w:val="pt-PT"/>
        </w:rPr>
        <w:t xml:space="preserve"> veniatur</w:t>
      </w:r>
      <w:r w:rsidR="00C94F95" w:rsidRPr="008262EE">
        <w:rPr>
          <w:lang w:val="pt-PT"/>
        </w:rPr>
        <w:t>.</w:t>
      </w:r>
    </w:p>
    <w:p w:rsidR="006139BC" w:rsidRDefault="00A028A7" w:rsidP="00C10675">
      <w:pPr>
        <w:rPr>
          <w:lang w:val="la-Latn"/>
        </w:rPr>
      </w:pPr>
      <w:r w:rsidRPr="00445ED0">
        <w:rPr>
          <w:rStyle w:val="Time1"/>
          <w:lang w:val="it-IT"/>
        </w:rPr>
        <w:t>[</w:t>
      </w:r>
      <w:r w:rsidR="00FA3C1F" w:rsidRPr="00445ED0">
        <w:rPr>
          <w:rStyle w:val="Time1"/>
          <w:lang w:val="it-IT"/>
        </w:rPr>
        <w:t>In primo mane ad missam]</w:t>
      </w:r>
      <w:r w:rsidRPr="001B63A5">
        <w:rPr>
          <w:lang w:val="it-IT"/>
        </w:rPr>
        <w:t xml:space="preserve"> </w:t>
      </w:r>
      <w:r w:rsidR="006513C8" w:rsidRPr="001B63A5">
        <w:rPr>
          <w:lang w:val="it-IT"/>
        </w:rPr>
        <w:t xml:space="preserve">Praecedente ea vice missam oratione </w:t>
      </w:r>
      <w:r w:rsidR="006513C8" w:rsidRPr="001B63A5">
        <w:rPr>
          <w:rStyle w:val="Funktion"/>
          <w:lang w:val="it-IT"/>
        </w:rPr>
        <w:t>sacerdos</w:t>
      </w:r>
      <w:r w:rsidR="006513C8" w:rsidRPr="001B63A5">
        <w:rPr>
          <w:lang w:val="it-IT"/>
        </w:rPr>
        <w:t xml:space="preserve"> cum ceteris </w:t>
      </w:r>
      <w:r w:rsidR="006513C8" w:rsidRPr="001B63A5">
        <w:rPr>
          <w:rStyle w:val="Funktion"/>
          <w:lang w:val="it-IT"/>
        </w:rPr>
        <w:t>ministris</w:t>
      </w:r>
      <w:r w:rsidR="006513C8" w:rsidRPr="001B63A5">
        <w:rPr>
          <w:lang w:val="it-IT"/>
        </w:rPr>
        <w:t xml:space="preserve"> exit ad induendum</w:t>
      </w:r>
      <w:r w:rsidR="00C94F95" w:rsidRPr="001B63A5">
        <w:rPr>
          <w:lang w:val="it-IT"/>
        </w:rPr>
        <w:t xml:space="preserve">. </w:t>
      </w:r>
      <w:r w:rsidR="006513C8" w:rsidRPr="001B63A5">
        <w:rPr>
          <w:lang w:val="it-IT"/>
        </w:rPr>
        <w:t xml:space="preserve">Qui tamen meliori paratura vestiuntur quam </w:t>
      </w:r>
      <w:r w:rsidR="006513C8" w:rsidRPr="001B63A5">
        <w:rPr>
          <w:rStyle w:val="Funktion"/>
          <w:lang w:val="it-IT"/>
        </w:rPr>
        <w:t>ministri</w:t>
      </w:r>
      <w:r w:rsidR="006513C8" w:rsidRPr="001B63A5">
        <w:rPr>
          <w:lang w:val="it-IT"/>
        </w:rPr>
        <w:t xml:space="preserve"> praecedentis missae</w:t>
      </w:r>
      <w:r w:rsidR="00C94F95" w:rsidRPr="001B63A5">
        <w:rPr>
          <w:lang w:val="it-IT"/>
        </w:rPr>
        <w:t xml:space="preserve">. </w:t>
      </w:r>
      <w:r w:rsidR="006513C8" w:rsidRPr="008262EE">
        <w:rPr>
          <w:lang w:val="it-IT"/>
        </w:rPr>
        <w:t>Quaecumque pro solemni officio cantata sunt ad priorem missam</w:t>
      </w:r>
      <w:r w:rsidR="00C94F95" w:rsidRPr="008262EE">
        <w:rPr>
          <w:lang w:val="it-IT"/>
        </w:rPr>
        <w:t xml:space="preserve">, </w:t>
      </w:r>
      <w:r w:rsidR="006513C8" w:rsidRPr="008262EE">
        <w:rPr>
          <w:lang w:val="it-IT"/>
        </w:rPr>
        <w:t xml:space="preserve">cantantur et ad istam et insuper SE </w:t>
      </w:r>
      <w:r w:rsidR="00C1418F" w:rsidRPr="00C1418F">
        <w:rPr>
          <w:rStyle w:val="Incipit"/>
          <w:lang w:val="it-IT"/>
        </w:rPr>
        <w:t>Eia recolamus laudibus</w:t>
      </w:r>
      <w:r w:rsidR="00C94F95" w:rsidRPr="008262EE">
        <w:rPr>
          <w:lang w:val="it-IT"/>
        </w:rPr>
        <w:t xml:space="preserve">. </w:t>
      </w:r>
      <w:r w:rsidR="008559D1" w:rsidRPr="008262EE">
        <w:rPr>
          <w:lang w:val="it-IT"/>
        </w:rPr>
        <w:t>[</w:t>
      </w:r>
      <w:r w:rsidR="006513C8" w:rsidRPr="008262EE">
        <w:rPr>
          <w:lang w:val="it-IT"/>
        </w:rPr>
        <w:t>KY</w:t>
      </w:r>
      <w:r w:rsidR="008559D1" w:rsidRPr="008262EE">
        <w:rPr>
          <w:lang w:val="it-IT"/>
        </w:rPr>
        <w:t>]</w:t>
      </w:r>
      <w:r w:rsidR="006513C8" w:rsidRPr="008262EE">
        <w:rPr>
          <w:lang w:val="it-IT"/>
        </w:rPr>
        <w:t xml:space="preserve"> </w:t>
      </w:r>
      <w:r w:rsidR="00C1418F" w:rsidRPr="00C1418F">
        <w:rPr>
          <w:rStyle w:val="Incipit"/>
          <w:lang w:val="it-IT"/>
        </w:rPr>
        <w:t>Kyrieleison</w:t>
      </w:r>
      <w:r w:rsidR="00C94F95" w:rsidRPr="00EE485F">
        <w:rPr>
          <w:lang w:val="la-Latn"/>
        </w:rPr>
        <w:t xml:space="preserve">. </w:t>
      </w:r>
      <w:r w:rsidR="008559D1" w:rsidRPr="008262EE">
        <w:rPr>
          <w:lang w:val="it-IT"/>
        </w:rPr>
        <w:t>[</w:t>
      </w:r>
      <w:r w:rsidR="006513C8" w:rsidRPr="008262EE">
        <w:rPr>
          <w:lang w:val="it-IT"/>
        </w:rPr>
        <w:t>GL</w:t>
      </w:r>
      <w:r w:rsidR="008559D1" w:rsidRPr="008262EE">
        <w:rPr>
          <w:lang w:val="it-IT"/>
        </w:rPr>
        <w:t>]</w:t>
      </w:r>
      <w:r w:rsidR="006513C8" w:rsidRPr="008262EE">
        <w:rPr>
          <w:lang w:val="it-IT"/>
        </w:rPr>
        <w:t xml:space="preserve"> </w:t>
      </w:r>
      <w:r w:rsidR="00C1418F" w:rsidRPr="00C1418F">
        <w:rPr>
          <w:rStyle w:val="Incipit"/>
          <w:lang w:val="it-IT"/>
        </w:rPr>
        <w:t>Gloria in excelsis deo</w:t>
      </w:r>
      <w:r w:rsidR="00C94F95" w:rsidRPr="00EE485F">
        <w:rPr>
          <w:lang w:val="la-Latn"/>
        </w:rPr>
        <w:t xml:space="preserve">. </w:t>
      </w:r>
      <w:r w:rsidR="006513C8" w:rsidRPr="00EE485F">
        <w:rPr>
          <w:lang w:val="la-Latn"/>
        </w:rPr>
        <w:t>Tres</w:t>
      </w:r>
      <w:r w:rsidR="006513C8" w:rsidRPr="008262EE">
        <w:rPr>
          <w:lang w:val="it-IT"/>
        </w:rPr>
        <w:t xml:space="preserve"> hostiae off</w:t>
      </w:r>
      <w:r w:rsidR="006513C8" w:rsidRPr="00EE485F">
        <w:rPr>
          <w:lang w:val="la-Latn"/>
        </w:rPr>
        <w:t>eruntur</w:t>
      </w:r>
      <w:r w:rsidR="00C94F95" w:rsidRPr="00EE485F">
        <w:rPr>
          <w:lang w:val="la-Latn"/>
        </w:rPr>
        <w:t xml:space="preserve">, </w:t>
      </w:r>
      <w:r w:rsidR="006513C8" w:rsidRPr="00EE485F">
        <w:rPr>
          <w:lang w:val="la-Latn"/>
        </w:rPr>
        <w:t>ut s</w:t>
      </w:r>
      <w:r w:rsidR="006513C8" w:rsidRPr="008262EE">
        <w:rPr>
          <w:lang w:val="it-IT"/>
        </w:rPr>
        <w:t xml:space="preserve">i forte quis </w:t>
      </w:r>
      <w:r w:rsidR="006513C8" w:rsidRPr="008262EE">
        <w:rPr>
          <w:rStyle w:val="Funktion"/>
          <w:lang w:val="it-IT"/>
        </w:rPr>
        <w:t>fratrum</w:t>
      </w:r>
      <w:r w:rsidR="006513C8" w:rsidRPr="008262EE">
        <w:rPr>
          <w:lang w:val="it-IT"/>
        </w:rPr>
        <w:t xml:space="preserve"> voluerit</w:t>
      </w:r>
      <w:r w:rsidR="006513C8" w:rsidRPr="008262EE">
        <w:rPr>
          <w:rFonts w:eastAsia="Arial"/>
          <w:lang w:val="it-IT"/>
        </w:rPr>
        <w:t xml:space="preserve"> </w:t>
      </w:r>
      <w:r w:rsidR="006513C8" w:rsidRPr="008262EE">
        <w:rPr>
          <w:lang w:val="it-IT"/>
        </w:rPr>
        <w:t>communicare</w:t>
      </w:r>
      <w:r w:rsidR="00C94F95" w:rsidRPr="008262EE">
        <w:rPr>
          <w:lang w:val="it-IT"/>
        </w:rPr>
        <w:t xml:space="preserve">, </w:t>
      </w:r>
      <w:r w:rsidR="006513C8" w:rsidRPr="008262EE">
        <w:rPr>
          <w:lang w:val="it-IT"/>
        </w:rPr>
        <w:t>possit</w:t>
      </w:r>
      <w:r w:rsidR="00C94F95" w:rsidRPr="008262EE">
        <w:rPr>
          <w:lang w:val="it-IT"/>
        </w:rPr>
        <w:t xml:space="preserve">. </w:t>
      </w:r>
      <w:r w:rsidR="006513C8" w:rsidRPr="008262EE">
        <w:rPr>
          <w:lang w:val="it-IT"/>
        </w:rPr>
        <w:t>Si quis voluerit missam cantare</w:t>
      </w:r>
      <w:r w:rsidR="00C94F95" w:rsidRPr="008262EE">
        <w:rPr>
          <w:lang w:val="it-IT"/>
        </w:rPr>
        <w:t xml:space="preserve">, </w:t>
      </w:r>
      <w:r w:rsidR="00C87E3F" w:rsidRPr="008262EE">
        <w:rPr>
          <w:lang w:val="it-IT"/>
        </w:rPr>
        <w:t>(</w:t>
      </w:r>
      <w:r w:rsidR="000240F2">
        <w:rPr>
          <w:lang w:val="it-IT"/>
        </w:rPr>
        <w:t>36b</w:t>
      </w:r>
      <w:r w:rsidR="00C87E3F" w:rsidRPr="008262EE">
        <w:rPr>
          <w:lang w:val="it-IT"/>
        </w:rPr>
        <w:t>)</w:t>
      </w:r>
      <w:r w:rsidR="006513C8" w:rsidRPr="008262EE">
        <w:rPr>
          <w:lang w:val="it-IT"/>
        </w:rPr>
        <w:t xml:space="preserve"> post offertorium potest licentiam accipere</w:t>
      </w:r>
      <w:r w:rsidR="001B39FE">
        <w:rPr>
          <w:lang w:val="la-Latn"/>
        </w:rPr>
        <w:t>.</w:t>
      </w:r>
      <w:r w:rsidR="00FA3C1F">
        <w:rPr>
          <w:lang w:val="it-IT"/>
        </w:rPr>
        <w:t xml:space="preserve"> </w:t>
      </w:r>
      <w:r w:rsidR="006513C8" w:rsidRPr="00445ED0">
        <w:rPr>
          <w:lang w:val="it-IT"/>
        </w:rPr>
        <w:t>Missam</w:t>
      </w:r>
      <w:r w:rsidR="006513C8" w:rsidRPr="00EE485F">
        <w:rPr>
          <w:lang w:val="la-Latn"/>
        </w:rPr>
        <w:t xml:space="preserve"> autem </w:t>
      </w:r>
      <w:r w:rsidR="008559D1" w:rsidRPr="008262EE">
        <w:rPr>
          <w:lang w:val="it-IT"/>
        </w:rPr>
        <w:t>[</w:t>
      </w:r>
      <w:r w:rsidR="006513C8" w:rsidRPr="008262EE">
        <w:rPr>
          <w:lang w:val="it-IT"/>
        </w:rPr>
        <w:t>IN</w:t>
      </w:r>
      <w:r w:rsidR="008559D1" w:rsidRPr="008262EE">
        <w:rPr>
          <w:lang w:val="it-IT"/>
        </w:rPr>
        <w:t>]</w:t>
      </w:r>
      <w:r w:rsidR="006513C8" w:rsidRPr="008262EE">
        <w:rPr>
          <w:lang w:val="it-IT"/>
        </w:rPr>
        <w:t xml:space="preserve"> </w:t>
      </w:r>
      <w:r w:rsidR="00C1418F" w:rsidRPr="00C1418F">
        <w:rPr>
          <w:rStyle w:val="Incipit"/>
          <w:lang w:val="it-IT"/>
        </w:rPr>
        <w:t>Puer natus est</w:t>
      </w:r>
      <w:r w:rsidR="00C1418F" w:rsidRPr="00445ED0">
        <w:rPr>
          <w:lang w:val="it-IT"/>
        </w:rPr>
        <w:t xml:space="preserve"> </w:t>
      </w:r>
      <w:r w:rsidR="006513C8" w:rsidRPr="00EE485F">
        <w:rPr>
          <w:lang w:val="la-Latn"/>
        </w:rPr>
        <w:t>cantat</w:t>
      </w:r>
      <w:r w:rsidR="006513C8" w:rsidRPr="008262EE">
        <w:rPr>
          <w:lang w:val="it-IT"/>
        </w:rPr>
        <w:t xml:space="preserve"> </w:t>
      </w:r>
      <w:r w:rsidR="006513C8" w:rsidRPr="00EE485F">
        <w:rPr>
          <w:lang w:val="la-Latn"/>
        </w:rPr>
        <w:t>cum una oratione</w:t>
      </w:r>
      <w:r w:rsidR="00C94F95" w:rsidRPr="00EE485F">
        <w:rPr>
          <w:lang w:val="la-Latn"/>
        </w:rPr>
        <w:t xml:space="preserve">. </w:t>
      </w:r>
      <w:r w:rsidR="006513C8" w:rsidRPr="00EE485F">
        <w:rPr>
          <w:lang w:val="la-Latn"/>
        </w:rPr>
        <w:t xml:space="preserve">Pax ab uno </w:t>
      </w:r>
      <w:r w:rsidR="006513C8" w:rsidRPr="001B63A5">
        <w:rPr>
          <w:rStyle w:val="Funktion"/>
          <w:lang w:val="la-Latn"/>
        </w:rPr>
        <w:t>choro</w:t>
      </w:r>
      <w:r w:rsidR="006513C8" w:rsidRPr="00EE485F">
        <w:rPr>
          <w:lang w:val="la-Latn"/>
        </w:rPr>
        <w:t xml:space="preserve"> est recipienda</w:t>
      </w:r>
      <w:r w:rsidR="00C94F95" w:rsidRPr="00EE485F">
        <w:rPr>
          <w:lang w:val="la-Latn"/>
        </w:rPr>
        <w:t>.</w:t>
      </w:r>
    </w:p>
    <w:p w:rsidR="00BB7059" w:rsidRPr="001B63A5" w:rsidRDefault="006513C8" w:rsidP="00C10675">
      <w:pPr>
        <w:rPr>
          <w:lang w:val="la-Latn"/>
        </w:rPr>
      </w:pPr>
      <w:r w:rsidRPr="00EE485F">
        <w:rPr>
          <w:lang w:val="la-Latn"/>
        </w:rPr>
        <w:t>Missa itaque finit</w:t>
      </w:r>
      <w:r w:rsidRPr="001B63A5">
        <w:rPr>
          <w:lang w:val="la-Latn"/>
        </w:rPr>
        <w:t xml:space="preserve">a </w:t>
      </w:r>
      <w:r w:rsidRPr="001B63A5">
        <w:rPr>
          <w:rStyle w:val="Funktion"/>
          <w:lang w:val="la-Latn"/>
        </w:rPr>
        <w:t>fratres</w:t>
      </w:r>
      <w:r w:rsidRPr="00EE485F">
        <w:rPr>
          <w:lang w:val="la-Latn"/>
        </w:rPr>
        <w:t xml:space="preserve"> diurnalibus induti</w:t>
      </w:r>
      <w:r w:rsidR="002D2668" w:rsidRPr="001B63A5">
        <w:rPr>
          <w:lang w:val="la-Latn"/>
        </w:rPr>
        <w:t>,</w:t>
      </w:r>
      <w:r w:rsidRPr="00EE485F">
        <w:rPr>
          <w:lang w:val="la-Latn"/>
        </w:rPr>
        <w:t xml:space="preserve"> manus et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si volunt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facies lavant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capita</w:t>
      </w:r>
      <w:r w:rsidRPr="001B63A5">
        <w:rPr>
          <w:lang w:val="la-Latn"/>
        </w:rPr>
        <w:t xml:space="preserve"> </w:t>
      </w:r>
      <w:r w:rsidRPr="00EE485F">
        <w:rPr>
          <w:lang w:val="la-Latn"/>
        </w:rPr>
        <w:t>pectunt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tres orationes ex more faciunt</w:t>
      </w:r>
      <w:r w:rsidR="00C94F95" w:rsidRPr="00EE485F">
        <w:rPr>
          <w:lang w:val="la-Latn"/>
        </w:rPr>
        <w:t>.</w:t>
      </w:r>
    </w:p>
    <w:p w:rsidR="005538FE" w:rsidRDefault="006513C8" w:rsidP="00C10675">
      <w:pPr>
        <w:rPr>
          <w:lang w:val="la-Latn"/>
        </w:rPr>
      </w:pPr>
      <w:r w:rsidRPr="00445ED0">
        <w:rPr>
          <w:rStyle w:val="Time1"/>
          <w:lang w:val="it-IT"/>
        </w:rPr>
        <w:t xml:space="preserve">Maximo uno signo </w:t>
      </w:r>
      <w:r w:rsidR="00BB7059" w:rsidRPr="001B63A5">
        <w:rPr>
          <w:rStyle w:val="Time1"/>
          <w:lang w:val="it-IT"/>
        </w:rPr>
        <w:t>€</w:t>
      </w:r>
      <w:r w:rsidRPr="00445ED0">
        <w:rPr>
          <w:rStyle w:val="Time1"/>
          <w:lang w:val="it-IT"/>
        </w:rPr>
        <w:t>prima</w:t>
      </w:r>
      <w:r w:rsidRPr="00EE485F">
        <w:rPr>
          <w:lang w:val="la-Latn"/>
        </w:rPr>
        <w:t xml:space="preserve"> pulsatur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Hymnus hac melodia </w:t>
      </w:r>
      <w:r w:rsidR="008559D1" w:rsidRPr="00EE485F">
        <w:rPr>
          <w:lang w:val="la-Latn"/>
        </w:rPr>
        <w:t>[</w:t>
      </w:r>
      <w:r w:rsidRPr="00EE485F">
        <w:rPr>
          <w:lang w:val="la-Latn"/>
        </w:rPr>
        <w:t>HY</w:t>
      </w:r>
      <w:r w:rsidR="008559D1" w:rsidRPr="00EE485F">
        <w:rPr>
          <w:lang w:val="la-Latn"/>
        </w:rPr>
        <w:t>]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Iam lucis orto</w:t>
      </w:r>
      <w:r w:rsidRPr="00EE485F">
        <w:rPr>
          <w:lang w:val="la-Latn"/>
        </w:rPr>
        <w:t xml:space="preserve"> cantatur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Hymnis omnibus horarum </w:t>
      </w:r>
      <w:r w:rsidRPr="00EE485F">
        <w:rPr>
          <w:rFonts w:eastAsia="Arial"/>
          <w:lang w:val="la-Latn"/>
        </w:rPr>
        <w:t xml:space="preserve">hi </w:t>
      </w:r>
      <w:r w:rsidRPr="00EE485F">
        <w:rPr>
          <w:lang w:val="la-Latn"/>
        </w:rPr>
        <w:t xml:space="preserve">versus </w:t>
      </w:r>
      <w:r w:rsidR="008559D1" w:rsidRPr="00EE485F">
        <w:rPr>
          <w:lang w:val="la-Latn"/>
        </w:rPr>
        <w:t>[</w:t>
      </w:r>
      <w:r w:rsidRPr="00EE485F">
        <w:rPr>
          <w:lang w:val="la-Latn"/>
        </w:rPr>
        <w:t>HV</w:t>
      </w:r>
      <w:r w:rsidR="008559D1" w:rsidRPr="00EE485F">
        <w:rPr>
          <w:lang w:val="la-Latn"/>
        </w:rPr>
        <w:t>]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Memento salutis</w:t>
      </w:r>
      <w:r w:rsidR="00C94F95" w:rsidRPr="00EE485F">
        <w:rPr>
          <w:lang w:val="la-Latn"/>
        </w:rPr>
        <w:t xml:space="preserve">, </w:t>
      </w:r>
      <w:r w:rsidR="008559D1" w:rsidRPr="00EE485F">
        <w:rPr>
          <w:lang w:val="la-Latn"/>
        </w:rPr>
        <w:t>[</w:t>
      </w:r>
      <w:r w:rsidRPr="00EE485F">
        <w:rPr>
          <w:lang w:val="la-Latn"/>
        </w:rPr>
        <w:t>HV</w:t>
      </w:r>
      <w:r w:rsidR="008559D1" w:rsidRPr="00EE485F">
        <w:rPr>
          <w:lang w:val="la-Latn"/>
        </w:rPr>
        <w:t>]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Gloria tibi domine</w:t>
      </w:r>
      <w:r w:rsidRPr="00EE485F">
        <w:rPr>
          <w:lang w:val="la-Latn"/>
        </w:rPr>
        <w:t xml:space="preserve"> adduntur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et ante completorium secundum octavae epiphani</w:t>
      </w:r>
      <w:r w:rsidRPr="008262EE">
        <w:rPr>
          <w:lang w:val="la-Latn"/>
        </w:rPr>
        <w:t>ae</w:t>
      </w:r>
      <w:r w:rsidRPr="00EE485F">
        <w:rPr>
          <w:lang w:val="la-Latn"/>
        </w:rPr>
        <w:t xml:space="preserve"> non omittuntur</w:t>
      </w:r>
      <w:r w:rsidR="00AF24A8" w:rsidRPr="00EE485F">
        <w:rPr>
          <w:lang w:val="la-Latn"/>
        </w:rPr>
        <w:t>.</w:t>
      </w:r>
      <w:r w:rsidR="00BB7059" w:rsidRPr="00BB7059">
        <w:rPr>
          <w:lang w:val="la-Latn"/>
        </w:rPr>
        <w:t xml:space="preserve"> </w:t>
      </w:r>
      <w:r w:rsidRPr="001B63A5">
        <w:rPr>
          <w:lang w:val="la-Latn"/>
        </w:rPr>
        <w:t xml:space="preserve">Ad primam </w:t>
      </w:r>
      <w:r w:rsidR="008559D1" w:rsidRPr="00EE485F">
        <w:rPr>
          <w:lang w:val="la-Latn"/>
        </w:rPr>
        <w:t xml:space="preserve">AN </w:t>
      </w:r>
      <w:r w:rsidR="00C1418F" w:rsidRPr="001B63A5">
        <w:rPr>
          <w:rStyle w:val="Incipit"/>
          <w:lang w:val="la-Latn"/>
        </w:rPr>
        <w:t>Lux orta est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Post capitulum primo signo ad tertiam</w:t>
      </w:r>
      <w:r w:rsidRPr="008262EE">
        <w:rPr>
          <w:lang w:val="la-Latn"/>
        </w:rPr>
        <w:t xml:space="preserve"> </w:t>
      </w:r>
      <w:r w:rsidRPr="00EE485F">
        <w:rPr>
          <w:lang w:val="la-Latn"/>
        </w:rPr>
        <w:t>pulsato et oratione facta albis generaliter vestiuntur et secundum signum·pulsatur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Si est dies dominica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statim post benedictionem aqu</w:t>
      </w:r>
      <w:r w:rsidRPr="008262EE">
        <w:rPr>
          <w:lang w:val="la-Latn"/>
        </w:rPr>
        <w:t>ae</w:t>
      </w:r>
      <w:r w:rsidRPr="00EE485F">
        <w:rPr>
          <w:lang w:val="la-Latn"/>
        </w:rPr>
        <w:t xml:space="preserve"> processio agitur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sin autem post ter</w:t>
      </w:r>
      <w:r w:rsidRPr="008262EE">
        <w:rPr>
          <w:lang w:val="la-Latn"/>
        </w:rPr>
        <w:t>t</w:t>
      </w:r>
      <w:r w:rsidR="009759F4" w:rsidRPr="00EE485F">
        <w:rPr>
          <w:lang w:val="la-Latn"/>
        </w:rPr>
        <w:t>iam</w:t>
      </w:r>
      <w:r w:rsidR="00AF24A8" w:rsidRPr="00EE485F">
        <w:rPr>
          <w:lang w:val="la-Latn"/>
        </w:rPr>
        <w:t>.</w:t>
      </w:r>
    </w:p>
    <w:p w:rsidR="009759F4" w:rsidRPr="005538FE" w:rsidRDefault="008559D1" w:rsidP="00C10675">
      <w:pPr>
        <w:rPr>
          <w:lang w:val="la-Latn"/>
        </w:rPr>
      </w:pPr>
      <w:r w:rsidRPr="008262EE">
        <w:rPr>
          <w:rStyle w:val="Time1"/>
          <w:lang w:val="it-IT"/>
        </w:rPr>
        <w:t>[</w:t>
      </w:r>
      <w:r w:rsidR="009759F4" w:rsidRPr="008262EE">
        <w:rPr>
          <w:rStyle w:val="Time1"/>
          <w:lang w:val="it-IT"/>
        </w:rPr>
        <w:t>Ad processionem</w:t>
      </w:r>
      <w:r w:rsidRPr="008262EE">
        <w:rPr>
          <w:rStyle w:val="Time1"/>
          <w:lang w:val="it-IT"/>
        </w:rPr>
        <w:t>]</w:t>
      </w:r>
      <w:r w:rsidR="009759F4" w:rsidRPr="008262EE">
        <w:rPr>
          <w:lang w:val="it-IT"/>
        </w:rPr>
        <w:t xml:space="preserve"> </w:t>
      </w:r>
      <w:r w:rsidR="006513C8" w:rsidRPr="00EE485F">
        <w:rPr>
          <w:lang w:val="la-Latn"/>
        </w:rPr>
        <w:t xml:space="preserve">Primo ad </w:t>
      </w:r>
      <w:r w:rsidR="006513C8" w:rsidRPr="008262EE">
        <w:rPr>
          <w:rStyle w:val="Ort"/>
          <w:lang w:val="it-IT"/>
        </w:rPr>
        <w:t>sanctam Mariam</w:t>
      </w:r>
      <w:r w:rsidR="006513C8" w:rsidRPr="00EE485F">
        <w:rPr>
          <w:lang w:val="la-Latn"/>
        </w:rPr>
        <w:t xml:space="preserve"> cum</w:t>
      </w:r>
      <w:r w:rsidR="006513C8" w:rsidRPr="008262EE">
        <w:rPr>
          <w:lang w:val="it-IT"/>
        </w:rPr>
        <w:t xml:space="preserve"> (54) </w:t>
      </w:r>
      <w:r w:rsidRPr="008262EE">
        <w:rPr>
          <w:lang w:val="it-IT"/>
        </w:rPr>
        <w:t>[</w:t>
      </w:r>
      <w:r w:rsidR="006513C8" w:rsidRPr="008262EE">
        <w:rPr>
          <w:lang w:val="it-IT"/>
        </w:rPr>
        <w:t>RPP</w:t>
      </w:r>
      <w:r w:rsidRPr="008262EE">
        <w:rPr>
          <w:lang w:val="it-IT"/>
        </w:rPr>
        <w:t>]</w:t>
      </w:r>
      <w:r w:rsidR="006513C8" w:rsidRPr="008262EE">
        <w:rPr>
          <w:lang w:val="it-IT"/>
        </w:rPr>
        <w:t xml:space="preserve"> </w:t>
      </w:r>
      <w:r w:rsidR="00C1418F" w:rsidRPr="00C1418F">
        <w:rPr>
          <w:rStyle w:val="Incipit"/>
          <w:lang w:val="it-IT"/>
        </w:rPr>
        <w:t>Beata viscera</w:t>
      </w:r>
      <w:r w:rsidR="006513C8" w:rsidRPr="008262EE">
        <w:rPr>
          <w:lang w:val="it-IT"/>
        </w:rPr>
        <w:t xml:space="preserve"> </w:t>
      </w:r>
      <w:r w:rsidR="006513C8" w:rsidRPr="00EE485F">
        <w:rPr>
          <w:lang w:val="la-Latn"/>
        </w:rPr>
        <w:t>addito</w:t>
      </w:r>
      <w:r w:rsidR="00C94F95" w:rsidRPr="00EE485F">
        <w:rPr>
          <w:lang w:val="la-Latn"/>
        </w:rPr>
        <w:t xml:space="preserve">, </w:t>
      </w:r>
      <w:r w:rsidR="006513C8" w:rsidRPr="00EE485F">
        <w:rPr>
          <w:lang w:val="la-Latn"/>
        </w:rPr>
        <w:t>si opus est</w:t>
      </w:r>
      <w:r w:rsidR="00C94F95" w:rsidRPr="00EE485F">
        <w:rPr>
          <w:lang w:val="la-Latn"/>
        </w:rPr>
        <w:t xml:space="preserve">, </w:t>
      </w:r>
      <w:r w:rsidR="006513C8" w:rsidRPr="00EE485F">
        <w:rPr>
          <w:lang w:val="la-Latn"/>
        </w:rPr>
        <w:t>ve</w:t>
      </w:r>
      <w:r w:rsidR="006513C8" w:rsidRPr="008262EE">
        <w:rPr>
          <w:lang w:val="it-IT"/>
        </w:rPr>
        <w:t>rsu</w:t>
      </w:r>
      <w:r w:rsidR="00C94F95" w:rsidRPr="008262EE">
        <w:rPr>
          <w:lang w:val="it-IT"/>
        </w:rPr>
        <w:t xml:space="preserve">. </w:t>
      </w:r>
      <w:r w:rsidR="00C87E3F" w:rsidRPr="001B63A5">
        <w:rPr>
          <w:lang w:val="pt-PT"/>
        </w:rPr>
        <w:t>(</w:t>
      </w:r>
      <w:r w:rsidR="000240F2" w:rsidRPr="001B63A5">
        <w:rPr>
          <w:lang w:val="pt-PT"/>
        </w:rPr>
        <w:t>37a</w:t>
      </w:r>
      <w:r w:rsidR="00C87E3F" w:rsidRPr="001B63A5">
        <w:rPr>
          <w:lang w:val="pt-PT"/>
        </w:rPr>
        <w:t>)</w:t>
      </w:r>
      <w:r w:rsidR="006513C8" w:rsidRPr="001B63A5">
        <w:rPr>
          <w:lang w:val="pt-PT"/>
        </w:rPr>
        <w:t xml:space="preserve"> Sequitur VS </w:t>
      </w:r>
      <w:r w:rsidR="00C1418F" w:rsidRPr="001B63A5">
        <w:rPr>
          <w:rStyle w:val="Incipit"/>
          <w:lang w:val="pt-PT"/>
        </w:rPr>
        <w:t>Post partum virgo</w:t>
      </w:r>
      <w:r w:rsidR="00C94F95" w:rsidRPr="00EE485F">
        <w:rPr>
          <w:lang w:val="la-Latn"/>
        </w:rPr>
        <w:t xml:space="preserve">. </w:t>
      </w:r>
      <w:r w:rsidR="006513C8" w:rsidRPr="00EE485F">
        <w:rPr>
          <w:lang w:val="la-Latn"/>
        </w:rPr>
        <w:t>OR</w:t>
      </w:r>
      <w:r w:rsidR="006513C8" w:rsidRPr="001B63A5">
        <w:rPr>
          <w:lang w:val="pt-PT"/>
        </w:rPr>
        <w:t>C</w:t>
      </w:r>
      <w:r w:rsidR="006513C8" w:rsidRPr="00EE485F">
        <w:rPr>
          <w:lang w:val="la-Latn"/>
        </w:rPr>
        <w:t xml:space="preserve"> </w:t>
      </w:r>
      <w:r w:rsidR="00C1418F" w:rsidRPr="001B63A5">
        <w:rPr>
          <w:rStyle w:val="Incipit"/>
          <w:lang w:val="pt-PT"/>
        </w:rPr>
        <w:t>Deus qui per beatae Mariae</w:t>
      </w:r>
      <w:r w:rsidR="00C94F95" w:rsidRPr="001B63A5">
        <w:rPr>
          <w:lang w:val="pt-PT"/>
        </w:rPr>
        <w:t xml:space="preserve">. </w:t>
      </w:r>
      <w:r w:rsidR="006513C8" w:rsidRPr="00EE485F">
        <w:rPr>
          <w:lang w:val="la-Latn"/>
        </w:rPr>
        <w:t>Inde cum A</w:t>
      </w:r>
      <w:r w:rsidR="006513C8" w:rsidRPr="001B63A5">
        <w:rPr>
          <w:lang w:val="pt-PT"/>
        </w:rPr>
        <w:t>P</w:t>
      </w:r>
      <w:r w:rsidR="006513C8" w:rsidRPr="00EE485F">
        <w:rPr>
          <w:lang w:val="la-Latn"/>
        </w:rPr>
        <w:t xml:space="preserve"> </w:t>
      </w:r>
      <w:r w:rsidR="00C1418F" w:rsidRPr="001B63A5">
        <w:rPr>
          <w:rStyle w:val="Incipit"/>
          <w:lang w:val="pt-PT"/>
        </w:rPr>
        <w:t>O beata infantia</w:t>
      </w:r>
      <w:r w:rsidR="00C94F95" w:rsidRPr="00EE485F">
        <w:rPr>
          <w:lang w:val="la-Latn"/>
        </w:rPr>
        <w:t xml:space="preserve">, </w:t>
      </w:r>
      <w:r w:rsidR="006513C8" w:rsidRPr="00EE485F">
        <w:rPr>
          <w:lang w:val="la-Latn"/>
        </w:rPr>
        <w:t>cui adiungitur</w:t>
      </w:r>
      <w:r w:rsidR="00C94F95" w:rsidRPr="00EE485F">
        <w:rPr>
          <w:lang w:val="la-Latn"/>
        </w:rPr>
        <w:t xml:space="preserve">, </w:t>
      </w:r>
      <w:r w:rsidR="006513C8" w:rsidRPr="00EE485F">
        <w:rPr>
          <w:lang w:val="la-Latn"/>
        </w:rPr>
        <w:t>si opus est</w:t>
      </w:r>
      <w:r w:rsidR="00C94F95" w:rsidRPr="00EE485F">
        <w:rPr>
          <w:lang w:val="la-Latn"/>
        </w:rPr>
        <w:t xml:space="preserve">, </w:t>
      </w:r>
      <w:r w:rsidR="006513C8" w:rsidRPr="001B63A5">
        <w:rPr>
          <w:lang w:val="pt-PT"/>
        </w:rPr>
        <w:t>R</w:t>
      </w:r>
      <w:r w:rsidR="009759F4" w:rsidRPr="001B63A5">
        <w:rPr>
          <w:lang w:val="pt-PT"/>
        </w:rPr>
        <w:t>P</w:t>
      </w:r>
      <w:r w:rsidR="006513C8" w:rsidRPr="001B63A5">
        <w:rPr>
          <w:lang w:val="pt-PT"/>
        </w:rPr>
        <w:t xml:space="preserve">P </w:t>
      </w:r>
      <w:r w:rsidR="00C1418F" w:rsidRPr="001B63A5">
        <w:rPr>
          <w:rStyle w:val="Incipit"/>
          <w:lang w:val="pt-PT"/>
        </w:rPr>
        <w:t>Hodie</w:t>
      </w:r>
      <w:r w:rsidR="00C94F95" w:rsidRPr="001B63A5">
        <w:rPr>
          <w:lang w:val="pt-PT"/>
        </w:rPr>
        <w:t xml:space="preserve">. </w:t>
      </w:r>
      <w:r w:rsidR="006513C8" w:rsidRPr="00EE485F">
        <w:rPr>
          <w:lang w:val="la-Latn"/>
        </w:rPr>
        <w:t>Ad stationem R</w:t>
      </w:r>
      <w:r w:rsidR="009759F4" w:rsidRPr="008262EE">
        <w:rPr>
          <w:lang w:val="pt-PT"/>
        </w:rPr>
        <w:t>P</w:t>
      </w:r>
      <w:r w:rsidR="006513C8" w:rsidRPr="00EE485F">
        <w:rPr>
          <w:lang w:val="la-Latn"/>
        </w:rPr>
        <w:t xml:space="preserve">P </w:t>
      </w:r>
      <w:r w:rsidR="00C1418F" w:rsidRPr="00C1418F">
        <w:rPr>
          <w:rStyle w:val="Incipit"/>
          <w:lang w:val="pt-PT"/>
        </w:rPr>
        <w:t>Descendit de caelis</w:t>
      </w:r>
      <w:r w:rsidR="00C94F95" w:rsidRPr="008262EE">
        <w:rPr>
          <w:lang w:val="pt-PT"/>
        </w:rPr>
        <w:t xml:space="preserve">. </w:t>
      </w:r>
      <w:r w:rsidR="006513C8" w:rsidRPr="00EE485F">
        <w:rPr>
          <w:lang w:val="la-Latn"/>
        </w:rPr>
        <w:t xml:space="preserve">In </w:t>
      </w:r>
      <w:r w:rsidR="006513C8" w:rsidRPr="008262EE">
        <w:rPr>
          <w:rStyle w:val="Ort"/>
          <w:lang w:val="pt-PT"/>
        </w:rPr>
        <w:t>chorum</w:t>
      </w:r>
      <w:r w:rsidR="006513C8" w:rsidRPr="00EE485F">
        <w:rPr>
          <w:lang w:val="la-Latn"/>
        </w:rPr>
        <w:t xml:space="preserve"> cu</w:t>
      </w:r>
      <w:r w:rsidR="006513C8" w:rsidRPr="008262EE">
        <w:rPr>
          <w:lang w:val="pt-PT"/>
        </w:rPr>
        <w:t>m R</w:t>
      </w:r>
      <w:r w:rsidR="009759F4" w:rsidRPr="008262EE">
        <w:rPr>
          <w:lang w:val="pt-PT"/>
        </w:rPr>
        <w:t>P</w:t>
      </w:r>
      <w:r w:rsidR="006513C8" w:rsidRPr="008262EE">
        <w:rPr>
          <w:lang w:val="pt-PT"/>
        </w:rPr>
        <w:t xml:space="preserve">P </w:t>
      </w:r>
      <w:r w:rsidR="00C1418F" w:rsidRPr="00C1418F">
        <w:rPr>
          <w:rStyle w:val="Incipit"/>
          <w:lang w:val="pt-PT"/>
        </w:rPr>
        <w:t>Verbum caro factum</w:t>
      </w:r>
      <w:r w:rsidR="00AF24A8" w:rsidRPr="008262EE">
        <w:rPr>
          <w:lang w:val="pt-PT"/>
        </w:rPr>
        <w:t>.</w:t>
      </w:r>
    </w:p>
    <w:p w:rsidR="00FF3CF9" w:rsidRPr="001B63A5" w:rsidRDefault="006513C8" w:rsidP="00C10675">
      <w:pPr>
        <w:rPr>
          <w:lang w:val="it-IT"/>
        </w:rPr>
      </w:pPr>
      <w:r w:rsidRPr="00445ED0">
        <w:rPr>
          <w:rStyle w:val="Time1"/>
          <w:lang w:val="it-IT"/>
        </w:rPr>
        <w:t xml:space="preserve">Sequente mox </w:t>
      </w:r>
      <w:r w:rsidR="00FF3CF9" w:rsidRPr="001B63A5">
        <w:rPr>
          <w:rStyle w:val="Time1"/>
          <w:lang w:val="it-IT"/>
        </w:rPr>
        <w:t>€</w:t>
      </w:r>
      <w:r w:rsidRPr="00445ED0">
        <w:rPr>
          <w:rStyle w:val="Time1"/>
          <w:lang w:val="it-IT"/>
        </w:rPr>
        <w:t>missa</w:t>
      </w:r>
      <w:r w:rsidR="00C94F95" w:rsidRPr="008262EE">
        <w:rPr>
          <w:lang w:val="it-IT"/>
        </w:rPr>
        <w:t xml:space="preserve"> </w:t>
      </w:r>
      <w:r w:rsidRPr="008262EE">
        <w:rPr>
          <w:lang w:val="it-IT"/>
        </w:rPr>
        <w:t xml:space="preserve">si non </w:t>
      </w:r>
      <w:r w:rsidRPr="00EE485F">
        <w:rPr>
          <w:lang w:val="la-Latn"/>
        </w:rPr>
        <w:t>est dominica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pr</w:t>
      </w:r>
      <w:r w:rsidRPr="008262EE">
        <w:rPr>
          <w:lang w:val="it-IT"/>
        </w:rPr>
        <w:t>a</w:t>
      </w:r>
      <w:r w:rsidRPr="00EE485F">
        <w:rPr>
          <w:lang w:val="la-Latn"/>
        </w:rPr>
        <w:t>emissis tamen tropis</w:t>
      </w:r>
      <w:r w:rsidR="00C94F95" w:rsidRPr="00EE485F">
        <w:rPr>
          <w:lang w:val="la-Latn"/>
        </w:rPr>
        <w:t xml:space="preserve">. </w:t>
      </w:r>
    </w:p>
    <w:p w:rsidR="006513C8" w:rsidRPr="008262EE" w:rsidRDefault="006513C8" w:rsidP="00C10675">
      <w:pPr>
        <w:rPr>
          <w:lang w:val="la-Latn"/>
        </w:rPr>
      </w:pPr>
      <w:r w:rsidRPr="00EE485F">
        <w:rPr>
          <w:lang w:val="la-Latn"/>
        </w:rPr>
        <w:lastRenderedPageBreak/>
        <w:t>Si autem est dominica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sequitur</w:t>
      </w:r>
      <w:r w:rsidR="00FF3CF9">
        <w:rPr>
          <w:lang w:val="it-IT"/>
        </w:rPr>
        <w:t xml:space="preserve"> </w:t>
      </w:r>
      <w:r w:rsidR="00A966D4">
        <w:rPr>
          <w:rFonts w:eastAsia="Arial"/>
          <w:lang w:val="it-IT"/>
        </w:rPr>
        <w:t>VS</w:t>
      </w:r>
      <w:r w:rsidRPr="008262EE">
        <w:rPr>
          <w:rFonts w:eastAsia="Arial"/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Benedictus qui venit in nomine domini</w:t>
      </w:r>
      <w:r w:rsidR="00C94F95" w:rsidRPr="00EE485F">
        <w:rPr>
          <w:lang w:val="la-Latn"/>
        </w:rPr>
        <w:t xml:space="preserve">. </w:t>
      </w:r>
      <w:r w:rsidR="008C22D8" w:rsidRPr="00321677">
        <w:rPr>
          <w:lang w:val="de-DE"/>
        </w:rPr>
        <w:t>[</w:t>
      </w:r>
      <w:r w:rsidR="004E6675" w:rsidRPr="00321677">
        <w:rPr>
          <w:lang w:val="de-DE"/>
        </w:rPr>
        <w:t>LT</w:t>
      </w:r>
      <w:r w:rsidR="008559D1" w:rsidRPr="00EE485F">
        <w:rPr>
          <w:lang w:val="la-Latn"/>
        </w:rPr>
        <w:t>]</w:t>
      </w:r>
      <w:r w:rsidR="00EB2386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Kyrie eleison. Christe eleison. Kyrie eleison</w:t>
      </w:r>
      <w:r w:rsidR="00C94F95" w:rsidRPr="00EE485F">
        <w:rPr>
          <w:lang w:val="la-Latn"/>
        </w:rPr>
        <w:t xml:space="preserve">. </w:t>
      </w:r>
      <w:r w:rsidR="008559D1" w:rsidRPr="00EE485F">
        <w:rPr>
          <w:lang w:val="la-Latn"/>
        </w:rPr>
        <w:t>[</w:t>
      </w:r>
      <w:r w:rsidRPr="00EE485F">
        <w:rPr>
          <w:lang w:val="la-Latn"/>
        </w:rPr>
        <w:t>PN</w:t>
      </w:r>
      <w:r w:rsidR="008559D1" w:rsidRPr="00EE485F">
        <w:rPr>
          <w:lang w:val="la-Latn"/>
        </w:rPr>
        <w:t>]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Pater noster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VS </w:t>
      </w:r>
      <w:r w:rsidR="00C1418F" w:rsidRPr="00C1418F">
        <w:rPr>
          <w:rStyle w:val="Incipit"/>
          <w:lang w:val="la-Latn"/>
        </w:rPr>
        <w:t>Notum fecit dominus salutare suum</w:t>
      </w:r>
      <w:r w:rsidR="00C94F95" w:rsidRPr="00EE485F">
        <w:rPr>
          <w:lang w:val="la-Latn"/>
        </w:rPr>
        <w:t xml:space="preserve">. </w:t>
      </w:r>
      <w:r w:rsidR="008559D1" w:rsidRPr="00EE485F">
        <w:rPr>
          <w:lang w:val="la-Latn"/>
        </w:rPr>
        <w:t>[</w:t>
      </w:r>
      <w:r w:rsidRPr="00EE485F">
        <w:rPr>
          <w:lang w:val="la-Latn"/>
        </w:rPr>
        <w:t>ORI</w:t>
      </w:r>
      <w:r w:rsidR="008559D1" w:rsidRPr="00EE485F">
        <w:rPr>
          <w:lang w:val="la-Latn"/>
        </w:rPr>
        <w:t>]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Dominus vobiscum</w:t>
      </w:r>
      <w:r w:rsidR="00C1418F" w:rsidRPr="001B63A5">
        <w:rPr>
          <w:lang w:val="la-Latn"/>
        </w:rPr>
        <w:t xml:space="preserve"> </w:t>
      </w:r>
      <w:r w:rsidRPr="00EE485F">
        <w:rPr>
          <w:lang w:val="la-Latn"/>
        </w:rPr>
        <w:t>tonaliter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OR </w:t>
      </w:r>
      <w:r w:rsidR="00C1418F" w:rsidRPr="00C1418F">
        <w:rPr>
          <w:rStyle w:val="Incipit"/>
          <w:lang w:val="la-Latn"/>
        </w:rPr>
        <w:t>Largire quaesumus famulis tuis</w:t>
      </w:r>
      <w:r w:rsidR="00AF24A8" w:rsidRPr="008262EE">
        <w:rPr>
          <w:lang w:val="la-Latn"/>
        </w:rPr>
        <w:t>.</w:t>
      </w:r>
    </w:p>
    <w:p w:rsidR="006513C8" w:rsidRPr="008262EE" w:rsidRDefault="006513C8" w:rsidP="00C10675">
      <w:pPr>
        <w:rPr>
          <w:lang w:val="la-Latn"/>
        </w:rPr>
      </w:pPr>
      <w:r w:rsidRPr="008262EE">
        <w:rPr>
          <w:rStyle w:val="Time1"/>
          <w:lang w:val="la-Latn"/>
        </w:rPr>
        <w:t>Ad tertiam</w:t>
      </w:r>
      <w:r w:rsidRPr="008262EE">
        <w:rPr>
          <w:lang w:val="la-Latn"/>
        </w:rPr>
        <w:t xml:space="preserve"> </w:t>
      </w:r>
      <w:r w:rsidRPr="00EE485F">
        <w:rPr>
          <w:lang w:val="la-Latn"/>
        </w:rPr>
        <w:t xml:space="preserve">HY </w:t>
      </w:r>
      <w:r w:rsidR="00C1418F" w:rsidRPr="00C1418F">
        <w:rPr>
          <w:rStyle w:val="Incipit"/>
          <w:lang w:val="la-Latn"/>
        </w:rPr>
        <w:t>Nunc sancte nobis spiritus</w:t>
      </w:r>
      <w:r w:rsidR="00C94F95" w:rsidRPr="008262EE">
        <w:rPr>
          <w:lang w:val="la-Latn"/>
        </w:rPr>
        <w:t xml:space="preserve">. </w:t>
      </w:r>
      <w:r w:rsidR="00762470" w:rsidRPr="008262EE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Hodie intacta virgo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Cum venturo fuerit ad eum locum</w:t>
      </w:r>
      <w:r w:rsidRPr="008262EE">
        <w:rPr>
          <w:lang w:val="la-Latn"/>
        </w:rPr>
        <w:t xml:space="preserve"> </w:t>
      </w:r>
      <w:r w:rsidR="008559D1" w:rsidRPr="008262EE">
        <w:rPr>
          <w:lang w:val="la-Latn"/>
        </w:rPr>
        <w:t>[</w:t>
      </w:r>
      <w:r w:rsidR="00856CEC" w:rsidRPr="001B63A5">
        <w:rPr>
          <w:lang w:val="la-Latn"/>
        </w:rPr>
        <w:t>_AN</w:t>
      </w:r>
      <w:r w:rsidR="008559D1" w:rsidRPr="008262EE">
        <w:rPr>
          <w:lang w:val="la-Latn"/>
        </w:rPr>
        <w:t>]</w:t>
      </w:r>
      <w:r w:rsidRPr="00EE485F">
        <w:rPr>
          <w:lang w:val="la-Latn"/>
        </w:rPr>
        <w:t xml:space="preserve"> </w:t>
      </w:r>
      <w:r w:rsidR="00FC002E" w:rsidRPr="00445ED0">
        <w:rPr>
          <w:rStyle w:val="Incipit"/>
          <w:lang w:val="la-Latn"/>
        </w:rPr>
        <w:t>o</w:t>
      </w:r>
      <w:r w:rsidR="00C1418F" w:rsidRPr="00C1418F">
        <w:rPr>
          <w:rStyle w:val="Incipit"/>
          <w:lang w:val="la-Latn"/>
        </w:rPr>
        <w:t>mnes ipsum adoremus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solet ab omnibus generaliter venia peti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CP </w:t>
      </w:r>
      <w:r w:rsidR="00C1418F" w:rsidRPr="00C1418F">
        <w:rPr>
          <w:rStyle w:val="Incipit"/>
          <w:lang w:val="la-Latn"/>
        </w:rPr>
        <w:t>Multifariam multisque modis</w:t>
      </w:r>
      <w:r w:rsidR="00C94F95" w:rsidRPr="008262EE">
        <w:rPr>
          <w:lang w:val="la-Latn"/>
        </w:rPr>
        <w:t xml:space="preserve">. </w:t>
      </w:r>
      <w:r w:rsidRPr="008262EE">
        <w:rPr>
          <w:lang w:val="la-Latn"/>
        </w:rPr>
        <w:t xml:space="preserve">VS </w:t>
      </w:r>
      <w:r w:rsidR="00C1418F" w:rsidRPr="00C1418F">
        <w:rPr>
          <w:rStyle w:val="Incipit"/>
          <w:lang w:val="la-Latn"/>
        </w:rPr>
        <w:t>In sole posuit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OR </w:t>
      </w:r>
      <w:r w:rsidR="00C1418F" w:rsidRPr="00C1418F">
        <w:rPr>
          <w:rStyle w:val="Incipit"/>
          <w:lang w:val="la-Latn"/>
        </w:rPr>
        <w:t>Concede quaesumus deus</w:t>
      </w:r>
      <w:r w:rsidR="00AF24A8" w:rsidRPr="008262EE">
        <w:rPr>
          <w:lang w:val="la-Latn"/>
        </w:rPr>
        <w:t>.</w:t>
      </w:r>
    </w:p>
    <w:p w:rsidR="006513C8" w:rsidRPr="008262EE" w:rsidRDefault="006513C8" w:rsidP="00C10675">
      <w:pPr>
        <w:rPr>
          <w:lang w:val="la-Latn"/>
        </w:rPr>
      </w:pPr>
      <w:r w:rsidRPr="008262EE">
        <w:rPr>
          <w:rStyle w:val="Time1"/>
          <w:lang w:val="la-Latn"/>
        </w:rPr>
        <w:t>Ad sextam</w:t>
      </w:r>
      <w:r w:rsidRPr="00EE485F">
        <w:rPr>
          <w:lang w:val="la-Latn"/>
        </w:rPr>
        <w:t xml:space="preserve"> </w:t>
      </w:r>
      <w:r w:rsidR="008559D1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Hodie natus</w:t>
      </w:r>
      <w:r w:rsidR="00C94F95" w:rsidRPr="008262EE">
        <w:rPr>
          <w:lang w:val="la-Latn"/>
        </w:rPr>
        <w:t xml:space="preserve">. </w:t>
      </w:r>
      <w:r w:rsidRPr="008262EE">
        <w:rPr>
          <w:lang w:val="la-Latn"/>
        </w:rPr>
        <w:t xml:space="preserve">VS </w:t>
      </w:r>
      <w:r w:rsidR="00C1418F" w:rsidRPr="00C1418F">
        <w:rPr>
          <w:rStyle w:val="Incipit"/>
          <w:lang w:val="la-Latn"/>
        </w:rPr>
        <w:t>Laetentur caeli</w:t>
      </w:r>
      <w:r w:rsidR="00AF24A8" w:rsidRPr="00EE485F">
        <w:rPr>
          <w:lang w:val="la-Latn"/>
        </w:rPr>
        <w:t>.</w:t>
      </w:r>
    </w:p>
    <w:p w:rsidR="006513C8" w:rsidRPr="00EE485F" w:rsidRDefault="006513C8" w:rsidP="00C10675">
      <w:pPr>
        <w:rPr>
          <w:lang w:val="la-Latn"/>
        </w:rPr>
      </w:pPr>
      <w:r w:rsidRPr="008262EE">
        <w:rPr>
          <w:rStyle w:val="Time1"/>
          <w:lang w:val="la-Latn"/>
        </w:rPr>
        <w:t>Ad nonam</w:t>
      </w:r>
      <w:r w:rsidRPr="008262EE">
        <w:rPr>
          <w:lang w:val="la-Latn"/>
        </w:rPr>
        <w:t xml:space="preserve"> </w:t>
      </w:r>
      <w:r w:rsidR="008559D1" w:rsidRPr="008262EE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Gaudeamus omnes</w:t>
      </w:r>
      <w:r w:rsidR="00C94F95" w:rsidRPr="008262EE">
        <w:rPr>
          <w:lang w:val="la-Latn"/>
        </w:rPr>
        <w:t xml:space="preserve">. </w:t>
      </w:r>
      <w:r w:rsidRPr="008262EE">
        <w:rPr>
          <w:lang w:val="la-Latn"/>
        </w:rPr>
        <w:t xml:space="preserve">VS </w:t>
      </w:r>
      <w:r w:rsidR="00C1418F" w:rsidRPr="00C1418F">
        <w:rPr>
          <w:rStyle w:val="Incipit"/>
          <w:lang w:val="la-Latn"/>
        </w:rPr>
        <w:t>Notum fecit dominus</w:t>
      </w:r>
      <w:r w:rsidR="00AF24A8" w:rsidRPr="00EE485F">
        <w:rPr>
          <w:lang w:val="la-Latn"/>
        </w:rPr>
        <w:t>.</w:t>
      </w:r>
    </w:p>
    <w:p w:rsidR="00A94F06" w:rsidRPr="008262EE" w:rsidRDefault="006513C8" w:rsidP="00C10675">
      <w:pPr>
        <w:rPr>
          <w:lang w:val="pt-PT"/>
        </w:rPr>
      </w:pPr>
      <w:r w:rsidRPr="008262EE">
        <w:rPr>
          <w:rStyle w:val="Time1"/>
          <w:lang w:val="la-Latn"/>
        </w:rPr>
        <w:t>In secunda vespera</w:t>
      </w:r>
      <w:r w:rsidRPr="00EE485F">
        <w:rPr>
          <w:lang w:val="la-Latn"/>
        </w:rPr>
        <w:t xml:space="preserve"> </w:t>
      </w:r>
      <w:r w:rsidR="00C87E3F" w:rsidRPr="00EE485F">
        <w:rPr>
          <w:lang w:val="la-Latn"/>
        </w:rPr>
        <w:t>(</w:t>
      </w:r>
      <w:r w:rsidR="000240F2" w:rsidRPr="001B63A5">
        <w:rPr>
          <w:lang w:val="la-Latn"/>
        </w:rPr>
        <w:t>37b</w:t>
      </w:r>
      <w:r w:rsidR="00C87E3F" w:rsidRPr="00EE485F">
        <w:rPr>
          <w:lang w:val="la-Latn"/>
        </w:rPr>
        <w:t>)</w:t>
      </w:r>
      <w:r w:rsidRPr="008262EE">
        <w:rPr>
          <w:lang w:val="la-Latn"/>
        </w:rPr>
        <w:t xml:space="preserve"> </w:t>
      </w:r>
      <w:r w:rsidR="008559D1" w:rsidRPr="008262EE">
        <w:rPr>
          <w:rFonts w:eastAsia="Arial"/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Tecum principium</w:t>
      </w:r>
      <w:r w:rsidR="00C94F95" w:rsidRPr="008262EE">
        <w:rPr>
          <w:lang w:val="la-Latn"/>
        </w:rPr>
        <w:t xml:space="preserve">. </w:t>
      </w:r>
      <w:r w:rsidRPr="008262EE">
        <w:rPr>
          <w:lang w:val="la-Latn"/>
        </w:rPr>
        <w:t xml:space="preserve">PS </w:t>
      </w:r>
      <w:r w:rsidR="00C1418F" w:rsidRPr="00C1418F">
        <w:rPr>
          <w:rStyle w:val="Incipit"/>
          <w:lang w:val="la-Latn"/>
        </w:rPr>
        <w:t>Dixit dominus domino</w:t>
      </w:r>
      <w:r w:rsidR="00C94F95" w:rsidRPr="008262EE">
        <w:rPr>
          <w:lang w:val="la-Latn"/>
        </w:rPr>
        <w:t xml:space="preserve">. </w:t>
      </w:r>
      <w:r w:rsidR="00762470" w:rsidRPr="00EE485F">
        <w:rPr>
          <w:lang w:val="en-GB"/>
        </w:rPr>
        <w:t xml:space="preserve">AN </w:t>
      </w:r>
      <w:r w:rsidR="00C1418F" w:rsidRPr="00C1418F">
        <w:rPr>
          <w:rStyle w:val="Incipit"/>
          <w:lang w:val="en-US"/>
        </w:rPr>
        <w:t>Redemptionem</w:t>
      </w:r>
      <w:r w:rsidR="00C94F95" w:rsidRPr="00EE485F">
        <w:rPr>
          <w:lang w:val="en-GB"/>
        </w:rPr>
        <w:t xml:space="preserve">. </w:t>
      </w:r>
      <w:r w:rsidRPr="00EE485F">
        <w:rPr>
          <w:lang w:val="la-Latn"/>
        </w:rPr>
        <w:t xml:space="preserve">PS </w:t>
      </w:r>
      <w:r w:rsidR="00C1418F" w:rsidRPr="00C1418F">
        <w:rPr>
          <w:rStyle w:val="Incipit"/>
          <w:lang w:val="en-US"/>
        </w:rPr>
        <w:t>Confitebor</w:t>
      </w:r>
      <w:r w:rsidR="00C94F95" w:rsidRPr="00EE485F">
        <w:rPr>
          <w:lang w:val="en-GB"/>
        </w:rPr>
        <w:t xml:space="preserve">. </w:t>
      </w:r>
      <w:r w:rsidR="00762470" w:rsidRPr="00EE485F">
        <w:rPr>
          <w:lang w:val="en-GB"/>
        </w:rPr>
        <w:t xml:space="preserve">AN </w:t>
      </w:r>
      <w:r w:rsidR="00C1418F" w:rsidRPr="00C1418F">
        <w:rPr>
          <w:rStyle w:val="Incipit"/>
          <w:lang w:val="en-US"/>
        </w:rPr>
        <w:t>Exortum est</w:t>
      </w:r>
      <w:r w:rsidR="00C94F95" w:rsidRPr="00EE485F">
        <w:rPr>
          <w:lang w:val="en-GB"/>
        </w:rPr>
        <w:t xml:space="preserve">. </w:t>
      </w:r>
      <w:r w:rsidRPr="00EE485F">
        <w:rPr>
          <w:lang w:val="en-GB"/>
        </w:rPr>
        <w:t xml:space="preserve">PS </w:t>
      </w:r>
      <w:r w:rsidR="00C1418F" w:rsidRPr="00C1418F">
        <w:rPr>
          <w:rStyle w:val="Incipit"/>
          <w:lang w:val="en-US"/>
        </w:rPr>
        <w:t>Beatus vir</w:t>
      </w:r>
      <w:r w:rsidR="00C94F95" w:rsidRPr="00EE485F">
        <w:rPr>
          <w:lang w:val="en-GB"/>
        </w:rPr>
        <w:t xml:space="preserve">. </w:t>
      </w:r>
      <w:r w:rsidR="00762470" w:rsidRPr="008262EE">
        <w:rPr>
          <w:lang w:val="pt-PT"/>
        </w:rPr>
        <w:t xml:space="preserve">AN </w:t>
      </w:r>
      <w:r w:rsidR="00C1418F" w:rsidRPr="00C1418F">
        <w:rPr>
          <w:rStyle w:val="Incipit"/>
          <w:lang w:val="pt-PT"/>
        </w:rPr>
        <w:t>Apud dominum</w:t>
      </w:r>
      <w:r w:rsidR="00C94F95" w:rsidRPr="008262EE">
        <w:rPr>
          <w:lang w:val="pt-PT"/>
        </w:rPr>
        <w:t xml:space="preserve">. </w:t>
      </w:r>
      <w:r w:rsidRPr="00EE485F">
        <w:rPr>
          <w:lang w:val="la-Latn"/>
        </w:rPr>
        <w:t xml:space="preserve">PS </w:t>
      </w:r>
      <w:r w:rsidR="00C1418F" w:rsidRPr="00C1418F">
        <w:rPr>
          <w:rStyle w:val="Incipit"/>
          <w:lang w:val="pt-PT"/>
        </w:rPr>
        <w:t>De profundis</w:t>
      </w:r>
      <w:r w:rsidR="00C94F95" w:rsidRPr="008262EE">
        <w:rPr>
          <w:lang w:val="pt-PT"/>
        </w:rPr>
        <w:t xml:space="preserve">. </w:t>
      </w:r>
      <w:r w:rsidR="00762470" w:rsidRPr="008262EE">
        <w:rPr>
          <w:lang w:val="pt-PT"/>
        </w:rPr>
        <w:t xml:space="preserve">AN </w:t>
      </w:r>
      <w:r w:rsidR="00C1418F" w:rsidRPr="00C1418F">
        <w:rPr>
          <w:rStyle w:val="Incipit"/>
          <w:lang w:val="pt-PT"/>
        </w:rPr>
        <w:t>De fructu ventris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PS </w:t>
      </w:r>
      <w:r w:rsidR="00C1418F" w:rsidRPr="00C1418F">
        <w:rPr>
          <w:rStyle w:val="Incipit"/>
          <w:lang w:val="pt-PT"/>
        </w:rPr>
        <w:t>Memento domine</w:t>
      </w:r>
      <w:r w:rsidR="00C94F95" w:rsidRPr="00EE485F">
        <w:rPr>
          <w:lang w:val="la-Latn"/>
        </w:rPr>
        <w:t xml:space="preserve">. </w:t>
      </w:r>
      <w:r w:rsidRPr="008262EE">
        <w:rPr>
          <w:lang w:val="pt-PT"/>
        </w:rPr>
        <w:t>Ist</w:t>
      </w:r>
      <w:r w:rsidR="00EB2386" w:rsidRPr="008262EE">
        <w:rPr>
          <w:lang w:val="pt-PT"/>
        </w:rPr>
        <w:t>e</w:t>
      </w:r>
      <w:r w:rsidRPr="008262EE">
        <w:rPr>
          <w:lang w:val="pt-PT"/>
        </w:rPr>
        <w:t xml:space="preserve"> </w:t>
      </w:r>
      <w:r w:rsidRPr="00EE485F">
        <w:rPr>
          <w:lang w:val="la-Latn"/>
        </w:rPr>
        <w:t>du</w:t>
      </w:r>
      <w:r w:rsidRPr="008262EE">
        <w:rPr>
          <w:lang w:val="pt-PT"/>
        </w:rPr>
        <w:t xml:space="preserve">ae </w:t>
      </w:r>
      <w:r w:rsidRPr="00EE485F">
        <w:rPr>
          <w:lang w:val="la-Latn"/>
        </w:rPr>
        <w:t>ant</w:t>
      </w:r>
      <w:r w:rsidRPr="008262EE">
        <w:rPr>
          <w:lang w:val="pt-PT"/>
        </w:rPr>
        <w:t>iphonae vicissim sunt cantandae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 xml:space="preserve">RP </w:t>
      </w:r>
      <w:r w:rsidR="00C1418F" w:rsidRPr="00C1418F">
        <w:rPr>
          <w:rStyle w:val="Incipit"/>
          <w:lang w:val="pt-PT"/>
        </w:rPr>
        <w:t>Verbum caro</w:t>
      </w:r>
      <w:r w:rsidR="00C94F95" w:rsidRPr="008262EE">
        <w:rPr>
          <w:lang w:val="pt-PT"/>
        </w:rPr>
        <w:t xml:space="preserve">. </w:t>
      </w:r>
      <w:r w:rsidRPr="00EE485F">
        <w:rPr>
          <w:lang w:val="la-Latn"/>
        </w:rPr>
        <w:t xml:space="preserve">HY </w:t>
      </w:r>
      <w:r w:rsidR="00C1418F" w:rsidRPr="00C1418F">
        <w:rPr>
          <w:rStyle w:val="Incipit"/>
          <w:lang w:val="pt-PT"/>
        </w:rPr>
        <w:t>A solis ortus cardine</w:t>
      </w:r>
      <w:r w:rsidR="00C94F95" w:rsidRPr="00EE485F">
        <w:rPr>
          <w:lang w:val="la-Latn"/>
        </w:rPr>
        <w:t xml:space="preserve">. </w:t>
      </w:r>
      <w:r w:rsidRPr="00F3652D">
        <w:rPr>
          <w:lang w:val="pt-PT"/>
        </w:rPr>
        <w:t xml:space="preserve">VS </w:t>
      </w:r>
      <w:r w:rsidR="00C1418F" w:rsidRPr="00C1418F">
        <w:rPr>
          <w:rStyle w:val="Incipit"/>
          <w:lang w:val="pt-PT"/>
        </w:rPr>
        <w:t>Tecum principium</w:t>
      </w:r>
      <w:r w:rsidR="00C94F95" w:rsidRPr="00EE485F">
        <w:rPr>
          <w:lang w:val="la-Latn"/>
        </w:rPr>
        <w:t xml:space="preserve">. </w:t>
      </w:r>
      <w:r w:rsidRPr="00F3652D">
        <w:rPr>
          <w:lang w:val="pt-PT"/>
        </w:rPr>
        <w:t>AM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pt-PT"/>
        </w:rPr>
        <w:t>Hodie Christus natus est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OR </w:t>
      </w:r>
      <w:r w:rsidR="00C1418F" w:rsidRPr="00C1418F">
        <w:rPr>
          <w:rStyle w:val="Incipit"/>
          <w:lang w:val="pt-PT"/>
        </w:rPr>
        <w:t>Concede quaesumus</w:t>
      </w:r>
      <w:r w:rsidR="00C94F95" w:rsidRPr="00F3652D">
        <w:rPr>
          <w:lang w:val="pt-PT"/>
        </w:rPr>
        <w:t xml:space="preserve">. </w:t>
      </w:r>
      <w:r w:rsidRPr="00F3652D">
        <w:rPr>
          <w:lang w:val="pt-PT"/>
        </w:rPr>
        <w:t xml:space="preserve">Post </w:t>
      </w:r>
      <w:r w:rsidR="008559D1" w:rsidRPr="00F3652D">
        <w:rPr>
          <w:lang w:val="pt-PT"/>
        </w:rPr>
        <w:t>[</w:t>
      </w:r>
      <w:r w:rsidRPr="00F3652D">
        <w:rPr>
          <w:lang w:val="pt-PT"/>
        </w:rPr>
        <w:t>BD</w:t>
      </w:r>
      <w:r w:rsidR="008559D1" w:rsidRPr="00F3652D">
        <w:rPr>
          <w:lang w:val="pt-PT"/>
        </w:rPr>
        <w:t>]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pt-PT"/>
        </w:rPr>
        <w:t>Benedicamus</w:t>
      </w:r>
      <w:r w:rsidRPr="00F3652D">
        <w:rPr>
          <w:lang w:val="pt-PT"/>
        </w:rPr>
        <w:t xml:space="preserve"> de sancto Stephano AC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pt-PT"/>
        </w:rPr>
        <w:t>Stephanus autem</w:t>
      </w:r>
      <w:r w:rsidRPr="00F3652D">
        <w:rPr>
          <w:lang w:val="pt-PT"/>
        </w:rPr>
        <w:t xml:space="preserve"> </w:t>
      </w:r>
      <w:r w:rsidRPr="00EE485F">
        <w:rPr>
          <w:lang w:val="la-Latn"/>
        </w:rPr>
        <w:t>cu</w:t>
      </w:r>
      <w:r w:rsidRPr="00F3652D">
        <w:rPr>
          <w:lang w:val="pt-PT"/>
        </w:rPr>
        <w:t xml:space="preserve">m </w:t>
      </w:r>
      <w:r w:rsidR="008559D1" w:rsidRPr="00F3652D">
        <w:rPr>
          <w:lang w:val="pt-PT"/>
        </w:rPr>
        <w:t>[</w:t>
      </w:r>
      <w:r w:rsidRPr="00F3652D">
        <w:rPr>
          <w:lang w:val="pt-PT"/>
        </w:rPr>
        <w:t>PV</w:t>
      </w:r>
      <w:r w:rsidR="008559D1" w:rsidRPr="00F3652D">
        <w:rPr>
          <w:lang w:val="pt-PT"/>
        </w:rPr>
        <w:t>]</w:t>
      </w:r>
      <w:r w:rsidRPr="00F3652D">
        <w:rPr>
          <w:lang w:val="pt-PT"/>
        </w:rPr>
        <w:t xml:space="preserve"> </w:t>
      </w:r>
      <w:r w:rsidR="00C1418F" w:rsidRPr="00C1418F">
        <w:rPr>
          <w:rStyle w:val="Incipit"/>
          <w:lang w:val="pt-PT"/>
        </w:rPr>
        <w:t>Gloria patri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OR</w:t>
      </w:r>
      <w:r w:rsidRPr="008262EE">
        <w:rPr>
          <w:lang w:val="pt-PT"/>
        </w:rPr>
        <w:t>C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pt-PT"/>
        </w:rPr>
        <w:t>Da nobis quaesumus domine</w:t>
      </w:r>
      <w:r w:rsidR="00C94F95" w:rsidRPr="00EE485F">
        <w:rPr>
          <w:lang w:val="la-Latn"/>
        </w:rPr>
        <w:t xml:space="preserve">. </w:t>
      </w:r>
      <w:r w:rsidRPr="008262EE">
        <w:rPr>
          <w:lang w:val="pt-PT"/>
        </w:rPr>
        <w:t xml:space="preserve">De sancta Maria AC </w:t>
      </w:r>
      <w:r w:rsidR="00C1418F" w:rsidRPr="00C1418F">
        <w:rPr>
          <w:rStyle w:val="Incipit"/>
          <w:lang w:val="pt-PT"/>
        </w:rPr>
        <w:t>Virgo hodie fidelis</w:t>
      </w:r>
      <w:r w:rsidR="00C94F95" w:rsidRPr="008262EE">
        <w:rPr>
          <w:lang w:val="pt-PT"/>
        </w:rPr>
        <w:t>.</w:t>
      </w:r>
      <w:r w:rsidR="00A0625C">
        <w:rPr>
          <w:lang w:val="pt-PT"/>
        </w:rPr>
        <w:t xml:space="preserve"> </w:t>
      </w:r>
      <w:r w:rsidRPr="001B63A5">
        <w:rPr>
          <w:rStyle w:val="Time2"/>
          <w:lang w:val="pt-PT"/>
        </w:rPr>
        <w:t>Ad processionem</w:t>
      </w:r>
      <w:r w:rsidRPr="008262EE">
        <w:rPr>
          <w:lang w:val="pt-PT"/>
        </w:rPr>
        <w:t xml:space="preserve"> R</w:t>
      </w:r>
      <w:r w:rsidR="00386FFF">
        <w:rPr>
          <w:lang w:val="pt-PT"/>
        </w:rPr>
        <w:t>P</w:t>
      </w:r>
      <w:r w:rsidRPr="008262EE">
        <w:rPr>
          <w:lang w:val="pt-PT"/>
        </w:rPr>
        <w:t xml:space="preserve">P </w:t>
      </w:r>
      <w:r w:rsidR="00C1418F" w:rsidRPr="00C1418F">
        <w:rPr>
          <w:rStyle w:val="Incipit"/>
          <w:lang w:val="pt-PT"/>
        </w:rPr>
        <w:t>Stephanus servus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>U</w:t>
      </w:r>
      <w:r w:rsidRPr="00EE485F">
        <w:rPr>
          <w:lang w:val="la-Latn"/>
        </w:rPr>
        <w:t>nde supra</w:t>
      </w:r>
      <w:r w:rsidR="00C94F95" w:rsidRPr="00EE485F">
        <w:rPr>
          <w:lang w:val="la-Latn"/>
        </w:rPr>
        <w:t xml:space="preserve">. </w:t>
      </w:r>
      <w:r w:rsidRPr="008262EE">
        <w:rPr>
          <w:lang w:val="pt-PT"/>
        </w:rPr>
        <w:t>(55)</w:t>
      </w:r>
    </w:p>
    <w:p w:rsidR="00E83DA8" w:rsidRPr="001B63A5" w:rsidRDefault="001F2829" w:rsidP="002948B5">
      <w:pPr>
        <w:pStyle w:val="berschrift1"/>
        <w:rPr>
          <w:lang w:val="pt-PT"/>
        </w:rPr>
      </w:pPr>
      <w:r w:rsidRPr="001B63A5">
        <w:rPr>
          <w:lang w:val="pt-PT"/>
        </w:rPr>
        <w:t xml:space="preserve">INFRA </w:t>
      </w:r>
      <w:r w:rsidR="008D4CC2" w:rsidRPr="001B63A5">
        <w:rPr>
          <w:lang w:val="pt-PT"/>
        </w:rPr>
        <w:t>EBDOMADA</w:t>
      </w:r>
      <w:r w:rsidRPr="001B63A5">
        <w:rPr>
          <w:lang w:val="pt-PT"/>
        </w:rPr>
        <w:t>DAM</w:t>
      </w:r>
    </w:p>
    <w:p w:rsidR="0028661F" w:rsidRDefault="0061762A" w:rsidP="00C10675">
      <w:pPr>
        <w:rPr>
          <w:lang w:val="la-Latn"/>
        </w:rPr>
      </w:pPr>
      <w:r w:rsidRPr="00394B7D">
        <w:rPr>
          <w:rStyle w:val="Time1"/>
          <w:lang w:val="it-IT"/>
        </w:rPr>
        <w:t>[Ad matutinum]</w:t>
      </w:r>
      <w:r>
        <w:rPr>
          <w:lang w:val="pt-PT"/>
        </w:rPr>
        <w:t xml:space="preserve"> </w:t>
      </w:r>
      <w:r w:rsidR="00A07510" w:rsidRPr="008262EE">
        <w:rPr>
          <w:lang w:val="pt-PT"/>
        </w:rPr>
        <w:t xml:space="preserve">RP </w:t>
      </w:r>
      <w:r w:rsidR="00C1418F" w:rsidRPr="00C1418F">
        <w:rPr>
          <w:rStyle w:val="Incipit"/>
          <w:lang w:val="pt-PT"/>
        </w:rPr>
        <w:t>Ecce agnus dei</w:t>
      </w:r>
      <w:r w:rsidR="00C94F95" w:rsidRPr="00EE485F">
        <w:rPr>
          <w:lang w:val="la-Latn"/>
        </w:rPr>
        <w:t xml:space="preserve">. </w:t>
      </w:r>
      <w:r w:rsidR="00A07510"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Hoc est testimonium</w:t>
      </w:r>
      <w:r w:rsidR="00C94F95" w:rsidRPr="00EE485F">
        <w:rPr>
          <w:lang w:val="la-Latn"/>
        </w:rPr>
        <w:t xml:space="preserve">. </w:t>
      </w:r>
      <w:r w:rsidR="00A07510" w:rsidRPr="00EE485F">
        <w:rPr>
          <w:lang w:val="la-Latn"/>
        </w:rPr>
        <w:t>Post octavam diem canitur</w:t>
      </w:r>
      <w:r w:rsidR="00A07510" w:rsidRPr="008262EE">
        <w:rPr>
          <w:lang w:val="la-Latn"/>
        </w:rPr>
        <w:t xml:space="preserve"> </w:t>
      </w:r>
      <w:r w:rsidR="00A07510" w:rsidRPr="008262EE">
        <w:rPr>
          <w:rFonts w:eastAsia="Arial"/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Qui de terra</w:t>
      </w:r>
      <w:r w:rsidR="00C94F95" w:rsidRPr="00EE485F">
        <w:rPr>
          <w:lang w:val="la-Latn"/>
        </w:rPr>
        <w:t xml:space="preserve">. </w:t>
      </w:r>
      <w:r w:rsidR="00A07510" w:rsidRPr="008262EE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Continet in gremio</w:t>
      </w:r>
      <w:r w:rsidR="00C94F95" w:rsidRPr="00EE485F">
        <w:rPr>
          <w:lang w:val="la-Latn"/>
        </w:rPr>
        <w:t xml:space="preserve">. </w:t>
      </w:r>
      <w:r w:rsidR="00A07510"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Domus pudici</w:t>
      </w:r>
      <w:r w:rsidR="00C94F95" w:rsidRPr="00EE485F">
        <w:rPr>
          <w:lang w:val="la-Latn"/>
        </w:rPr>
        <w:t xml:space="preserve">. </w:t>
      </w:r>
      <w:r w:rsidR="00A07510" w:rsidRPr="008262EE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Benedictus qui venit</w:t>
      </w:r>
      <w:r w:rsidR="00C94F95" w:rsidRPr="00EE485F">
        <w:rPr>
          <w:lang w:val="la-Latn"/>
        </w:rPr>
        <w:t xml:space="preserve">. </w:t>
      </w:r>
      <w:r w:rsidR="00A07510" w:rsidRPr="008262EE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Lapidem quem</w:t>
      </w:r>
      <w:r w:rsidR="00C94F95" w:rsidRPr="00EE485F">
        <w:rPr>
          <w:lang w:val="la-Latn"/>
        </w:rPr>
        <w:t xml:space="preserve">. </w:t>
      </w:r>
      <w:r w:rsidR="00A07510" w:rsidRPr="008262EE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Hic qui advenit</w:t>
      </w:r>
      <w:r w:rsidR="00C94F95" w:rsidRPr="00EE485F">
        <w:rPr>
          <w:lang w:val="la-Latn"/>
        </w:rPr>
        <w:t xml:space="preserve">. </w:t>
      </w:r>
      <w:r w:rsidR="00A07510" w:rsidRPr="008262EE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Ecce advenit</w:t>
      </w:r>
      <w:r w:rsidR="00C94F95" w:rsidRPr="00EE485F">
        <w:rPr>
          <w:lang w:val="la-Latn"/>
        </w:rPr>
        <w:t xml:space="preserve">. </w:t>
      </w:r>
      <w:r w:rsidR="00A07510" w:rsidRPr="008262EE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Congratulamini</w:t>
      </w:r>
      <w:r w:rsidR="00C94F95" w:rsidRPr="00EE485F">
        <w:rPr>
          <w:lang w:val="la-Latn"/>
        </w:rPr>
        <w:t xml:space="preserve">. </w:t>
      </w:r>
      <w:r w:rsidR="00A07510" w:rsidRPr="008262EE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Beatam me dicent</w:t>
      </w:r>
      <w:r w:rsidR="00C94F95" w:rsidRPr="00EE485F">
        <w:rPr>
          <w:lang w:val="la-Latn"/>
        </w:rPr>
        <w:t xml:space="preserve">. </w:t>
      </w:r>
      <w:r w:rsidR="00A07510" w:rsidRPr="008262EE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O regem caeli</w:t>
      </w:r>
      <w:r w:rsidR="00C94F95" w:rsidRPr="00EE485F">
        <w:rPr>
          <w:lang w:val="la-Latn"/>
        </w:rPr>
        <w:t xml:space="preserve">. </w:t>
      </w:r>
      <w:r w:rsidR="00A07510"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Domine audivi</w:t>
      </w:r>
      <w:r w:rsidR="00C94F95" w:rsidRPr="00EE485F">
        <w:rPr>
          <w:lang w:val="la-Latn"/>
        </w:rPr>
        <w:t>.</w:t>
      </w:r>
    </w:p>
    <w:p w:rsidR="00A07510" w:rsidRPr="00EE485F" w:rsidRDefault="0028661F" w:rsidP="00C10675">
      <w:pPr>
        <w:rPr>
          <w:lang w:val="la-Latn"/>
        </w:rPr>
      </w:pPr>
      <w:r w:rsidRPr="00394B7D">
        <w:rPr>
          <w:rStyle w:val="Time1"/>
          <w:lang w:val="it-IT"/>
        </w:rPr>
        <w:t>[Ad laudes]</w:t>
      </w:r>
      <w:r>
        <w:rPr>
          <w:lang w:val="it-IT"/>
        </w:rPr>
        <w:t xml:space="preserve">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Quem vidistis</w:t>
      </w:r>
      <w:r w:rsidR="00C94F95" w:rsidRPr="00EE485F">
        <w:rPr>
          <w:lang w:val="la-Latn"/>
        </w:rPr>
        <w:t xml:space="preserve">. </w:t>
      </w:r>
      <w:r w:rsidR="00A07510" w:rsidRPr="00EE485F">
        <w:rPr>
          <w:lang w:val="la-Latn"/>
        </w:rPr>
        <w:t>Unde supra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>A</w:t>
      </w:r>
      <w:r>
        <w:rPr>
          <w:lang w:val="it-IT"/>
        </w:rPr>
        <w:t>E</w:t>
      </w:r>
      <w:r w:rsidR="00762470" w:rsidRPr="00EE485F">
        <w:rPr>
          <w:lang w:val="la-Latn"/>
        </w:rPr>
        <w:t xml:space="preserve"> </w:t>
      </w:r>
      <w:r w:rsidR="00C1418F" w:rsidRPr="001B63A5">
        <w:rPr>
          <w:rStyle w:val="Incipit"/>
          <w:lang w:val="la-Latn"/>
        </w:rPr>
        <w:t>Pastores dicite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>A</w:t>
      </w:r>
      <w:r>
        <w:rPr>
          <w:lang w:val="it-IT"/>
        </w:rPr>
        <w:t>E</w:t>
      </w:r>
      <w:r w:rsidR="00762470" w:rsidRPr="00EE485F">
        <w:rPr>
          <w:lang w:val="la-Latn"/>
        </w:rPr>
        <w:t xml:space="preserve"> </w:t>
      </w:r>
      <w:r w:rsidR="00C1418F" w:rsidRPr="001B63A5">
        <w:rPr>
          <w:rStyle w:val="Incipit"/>
          <w:lang w:val="la-Latn"/>
        </w:rPr>
        <w:t>Ecce nomen domini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>A</w:t>
      </w:r>
      <w:r w:rsidRPr="00394B7D">
        <w:rPr>
          <w:lang w:val="it-IT"/>
        </w:rPr>
        <w:t>E</w:t>
      </w:r>
      <w:r w:rsidR="00762470" w:rsidRPr="00EE485F">
        <w:rPr>
          <w:lang w:val="la-Latn"/>
        </w:rPr>
        <w:t xml:space="preserve"> </w:t>
      </w:r>
      <w:r w:rsidR="00C1418F" w:rsidRPr="001B63A5">
        <w:rPr>
          <w:rStyle w:val="Incipit"/>
          <w:lang w:val="la-Latn"/>
        </w:rPr>
        <w:t>Verbum caro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>A</w:t>
      </w:r>
      <w:r w:rsidRPr="00C56B09">
        <w:rPr>
          <w:lang w:val="de-DE"/>
        </w:rPr>
        <w:t>E</w:t>
      </w:r>
      <w:r w:rsidR="00762470" w:rsidRPr="00EE485F">
        <w:rPr>
          <w:lang w:val="la-Latn"/>
        </w:rPr>
        <w:t xml:space="preserve"> </w:t>
      </w:r>
      <w:r w:rsidR="00C1418F" w:rsidRPr="001B63A5">
        <w:rPr>
          <w:rStyle w:val="Incipit"/>
          <w:lang w:val="la-Latn"/>
        </w:rPr>
        <w:t>O regem caeli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>A</w:t>
      </w:r>
      <w:r w:rsidR="00C56B09" w:rsidRPr="00C56B09">
        <w:rPr>
          <w:lang w:val="de-DE"/>
        </w:rPr>
        <w:t>E</w:t>
      </w:r>
      <w:r w:rsidR="00762470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Natus est nobis hodie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>A</w:t>
      </w:r>
      <w:r w:rsidR="00C56B09" w:rsidRPr="00394B7D">
        <w:rPr>
          <w:lang w:val="de-DE"/>
        </w:rPr>
        <w:t>E</w:t>
      </w:r>
      <w:r w:rsidR="00762470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Ecce agnus dei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>A</w:t>
      </w:r>
      <w:r w:rsidR="00C56B09" w:rsidRPr="00394B7D">
        <w:rPr>
          <w:lang w:val="de-DE"/>
        </w:rPr>
        <w:t>E</w:t>
      </w:r>
      <w:r w:rsidR="00762470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Natus est nobis deus</w:t>
      </w:r>
      <w:r w:rsidR="00C94F95" w:rsidRPr="008262EE">
        <w:rPr>
          <w:lang w:val="la-Latn"/>
        </w:rPr>
        <w:t xml:space="preserve">. </w:t>
      </w:r>
      <w:r w:rsidR="00762470" w:rsidRPr="008262EE">
        <w:rPr>
          <w:lang w:val="la-Latn"/>
        </w:rPr>
        <w:t>A</w:t>
      </w:r>
      <w:r w:rsidR="00C56B09">
        <w:rPr>
          <w:lang w:val="fr-FR"/>
        </w:rPr>
        <w:t>E</w:t>
      </w:r>
      <w:r w:rsidR="00762470" w:rsidRPr="008262EE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Ecce de quo Ioannes</w:t>
      </w:r>
      <w:r w:rsidR="00C94F95" w:rsidRPr="008262EE">
        <w:rPr>
          <w:lang w:val="la-Latn"/>
        </w:rPr>
        <w:t xml:space="preserve">. </w:t>
      </w:r>
      <w:r w:rsidR="00C87E3F" w:rsidRPr="008262EE">
        <w:rPr>
          <w:lang w:val="la-Latn"/>
        </w:rPr>
        <w:t>(</w:t>
      </w:r>
      <w:r w:rsidR="000240F2" w:rsidRPr="001B63A5">
        <w:rPr>
          <w:lang w:val="pt-PT"/>
        </w:rPr>
        <w:t>38a</w:t>
      </w:r>
      <w:r w:rsidR="00C87E3F" w:rsidRPr="008262EE">
        <w:rPr>
          <w:lang w:val="la-Latn"/>
        </w:rPr>
        <w:t>)</w:t>
      </w:r>
      <w:r w:rsidR="00A07510" w:rsidRPr="008262EE">
        <w:rPr>
          <w:lang w:val="la-Latn"/>
        </w:rPr>
        <w:t xml:space="preserve"> </w:t>
      </w:r>
      <w:r w:rsidR="008559D1" w:rsidRPr="008262EE">
        <w:rPr>
          <w:lang w:val="la-Latn"/>
        </w:rPr>
        <w:t>A</w:t>
      </w:r>
      <w:r w:rsidR="00C56B09">
        <w:rPr>
          <w:lang w:val="pt-PT"/>
        </w:rPr>
        <w:t>E</w:t>
      </w:r>
      <w:r w:rsidR="008559D1" w:rsidRPr="008262EE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Ecce advenit</w:t>
      </w:r>
      <w:r w:rsidR="00C94F95" w:rsidRPr="008262EE">
        <w:rPr>
          <w:lang w:val="la-Latn"/>
        </w:rPr>
        <w:t xml:space="preserve">. </w:t>
      </w:r>
      <w:r w:rsidR="00762470" w:rsidRPr="008262EE">
        <w:rPr>
          <w:lang w:val="pt-PT"/>
        </w:rPr>
        <w:t>A</w:t>
      </w:r>
      <w:r w:rsidR="00C56B09">
        <w:rPr>
          <w:lang w:val="pt-PT"/>
        </w:rPr>
        <w:t>E</w:t>
      </w:r>
      <w:r w:rsidR="00762470" w:rsidRPr="008262EE">
        <w:rPr>
          <w:lang w:val="pt-PT"/>
        </w:rPr>
        <w:t xml:space="preserve"> </w:t>
      </w:r>
      <w:r w:rsidR="00C1418F" w:rsidRPr="00C1418F">
        <w:rPr>
          <w:rStyle w:val="Incipit"/>
          <w:lang w:val="pt-PT"/>
        </w:rPr>
        <w:t>Verbum caro</w:t>
      </w:r>
      <w:r w:rsidR="00C94F95" w:rsidRPr="008262EE">
        <w:rPr>
          <w:lang w:val="pt-PT"/>
        </w:rPr>
        <w:t xml:space="preserve">. </w:t>
      </w:r>
      <w:r w:rsidR="00A07510" w:rsidRPr="008262EE">
        <w:rPr>
          <w:lang w:val="pt-PT"/>
        </w:rPr>
        <w:t xml:space="preserve">De </w:t>
      </w:r>
      <w:r w:rsidR="00A07510" w:rsidRPr="00EE485F">
        <w:rPr>
          <w:lang w:val="la-Latn"/>
        </w:rPr>
        <w:t>sanct</w:t>
      </w:r>
      <w:r w:rsidR="00A07510" w:rsidRPr="008262EE">
        <w:rPr>
          <w:lang w:val="pt-PT"/>
        </w:rPr>
        <w:t>a</w:t>
      </w:r>
      <w:r w:rsidR="00A07510" w:rsidRPr="00EE485F">
        <w:rPr>
          <w:lang w:val="la-Latn"/>
        </w:rPr>
        <w:t xml:space="preserve"> Maria A</w:t>
      </w:r>
      <w:r w:rsidR="00A07510" w:rsidRPr="008262EE">
        <w:rPr>
          <w:lang w:val="pt-PT"/>
        </w:rPr>
        <w:t>C</w:t>
      </w:r>
      <w:r w:rsidR="00A07510" w:rsidRPr="00EE485F">
        <w:rPr>
          <w:lang w:val="la-Latn"/>
        </w:rPr>
        <w:t xml:space="preserve"> </w:t>
      </w:r>
      <w:r w:rsidR="00C1418F" w:rsidRPr="00C1418F">
        <w:rPr>
          <w:rStyle w:val="Incipit"/>
          <w:lang w:val="pt-PT"/>
        </w:rPr>
        <w:t>Continet in gremio</w:t>
      </w:r>
      <w:r w:rsidR="00C94F95" w:rsidRPr="00EE485F">
        <w:rPr>
          <w:lang w:val="la-Latn"/>
        </w:rPr>
        <w:t xml:space="preserve">. </w:t>
      </w:r>
      <w:r w:rsidR="00A07510" w:rsidRPr="00EE485F">
        <w:rPr>
          <w:lang w:val="la-Latn"/>
        </w:rPr>
        <w:t>A</w:t>
      </w:r>
      <w:r w:rsidR="00A07510" w:rsidRPr="008262EE">
        <w:rPr>
          <w:lang w:val="fr-FR"/>
        </w:rPr>
        <w:t>C</w:t>
      </w:r>
      <w:r w:rsidR="00A07510" w:rsidRPr="00EE485F">
        <w:rPr>
          <w:lang w:val="la-Latn"/>
        </w:rPr>
        <w:t xml:space="preserve"> </w:t>
      </w:r>
      <w:r w:rsidR="00C1418F" w:rsidRPr="00C1418F">
        <w:rPr>
          <w:rStyle w:val="Incipit"/>
          <w:lang w:val="fr-FR"/>
        </w:rPr>
        <w:t>Beatus venter qui te portavit</w:t>
      </w:r>
      <w:r w:rsidR="00C94F95" w:rsidRPr="00EE485F">
        <w:rPr>
          <w:lang w:val="la-Latn"/>
        </w:rPr>
        <w:t xml:space="preserve">. </w:t>
      </w:r>
      <w:r w:rsidR="00A07510" w:rsidRPr="00EE485F">
        <w:rPr>
          <w:lang w:val="la-Latn"/>
        </w:rPr>
        <w:t>A</w:t>
      </w:r>
      <w:r w:rsidR="00A07510" w:rsidRPr="008262EE">
        <w:rPr>
          <w:lang w:val="fr-FR"/>
        </w:rPr>
        <w:t>C</w:t>
      </w:r>
      <w:r w:rsidR="00A07510" w:rsidRPr="00EE485F">
        <w:rPr>
          <w:lang w:val="la-Latn"/>
        </w:rPr>
        <w:t xml:space="preserve"> </w:t>
      </w:r>
      <w:r w:rsidR="00C1418F" w:rsidRPr="00C1418F">
        <w:rPr>
          <w:rStyle w:val="Incipit"/>
          <w:lang w:val="fr-FR"/>
        </w:rPr>
        <w:t>Sancta et immaculata</w:t>
      </w:r>
      <w:r w:rsidR="00C94F95" w:rsidRPr="00EE485F">
        <w:rPr>
          <w:lang w:val="la-Latn"/>
        </w:rPr>
        <w:t xml:space="preserve">. </w:t>
      </w:r>
      <w:r w:rsidR="00A07510" w:rsidRPr="00EE485F">
        <w:rPr>
          <w:lang w:val="la-Latn"/>
        </w:rPr>
        <w:t>A</w:t>
      </w:r>
      <w:r w:rsidR="00A07510" w:rsidRPr="008262EE">
        <w:rPr>
          <w:lang w:val="la-Latn"/>
        </w:rPr>
        <w:t>C</w:t>
      </w:r>
      <w:r w:rsidR="00A07510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Nesciens mater</w:t>
      </w:r>
      <w:r w:rsidR="00C94F95" w:rsidRPr="00EE485F">
        <w:rPr>
          <w:lang w:val="la-Latn"/>
        </w:rPr>
        <w:t xml:space="preserve">. </w:t>
      </w:r>
      <w:r w:rsidR="00A07510" w:rsidRPr="00EE485F">
        <w:rPr>
          <w:lang w:val="la-Latn"/>
        </w:rPr>
        <w:t>A</w:t>
      </w:r>
      <w:r w:rsidR="00A07510" w:rsidRPr="008262EE">
        <w:rPr>
          <w:lang w:val="la-Latn"/>
        </w:rPr>
        <w:t>C</w:t>
      </w:r>
      <w:r w:rsidR="00A07510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Virgo dei genitrix</w:t>
      </w:r>
      <w:r w:rsidR="00C94F95" w:rsidRPr="00EE485F">
        <w:rPr>
          <w:lang w:val="la-Latn"/>
        </w:rPr>
        <w:t xml:space="preserve">. </w:t>
      </w:r>
      <w:r w:rsidR="00A07510" w:rsidRPr="00EE485F">
        <w:rPr>
          <w:lang w:val="la-Latn"/>
        </w:rPr>
        <w:t>A</w:t>
      </w:r>
      <w:r w:rsidR="00A07510" w:rsidRPr="008262EE">
        <w:rPr>
          <w:lang w:val="la-Latn"/>
        </w:rPr>
        <w:t>C</w:t>
      </w:r>
      <w:r w:rsidR="00A07510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Virgo verbo concepit</w:t>
      </w:r>
      <w:r w:rsidR="00AF24A8" w:rsidRPr="00EE485F">
        <w:rPr>
          <w:lang w:val="la-Latn"/>
        </w:rPr>
        <w:t>.</w:t>
      </w:r>
    </w:p>
    <w:p w:rsidR="00A07510" w:rsidRPr="001B63A5" w:rsidRDefault="00281F92" w:rsidP="002948B5">
      <w:pPr>
        <w:pStyle w:val="berschrift1"/>
        <w:rPr>
          <w:lang w:val="la-Latn"/>
        </w:rPr>
      </w:pPr>
      <w:r w:rsidRPr="001B63A5">
        <w:rPr>
          <w:lang w:val="la-Latn"/>
        </w:rPr>
        <w:t>IN NATALE SANCTI STEPHANI MARTYRIS</w:t>
      </w:r>
    </w:p>
    <w:p w:rsidR="00C1418F" w:rsidRPr="00C1418F" w:rsidRDefault="008559D1" w:rsidP="00C10675">
      <w:pPr>
        <w:rPr>
          <w:rStyle w:val="Incipit"/>
          <w:lang w:val="en-US"/>
        </w:rPr>
      </w:pPr>
      <w:r w:rsidRPr="00EE485F">
        <w:rPr>
          <w:rStyle w:val="Time1"/>
          <w:lang w:val="en-GB"/>
        </w:rPr>
        <w:t>[</w:t>
      </w:r>
      <w:r w:rsidR="00E83DA8" w:rsidRPr="00EE485F">
        <w:rPr>
          <w:rStyle w:val="Time1"/>
          <w:lang w:val="en-GB"/>
        </w:rPr>
        <w:t>Ad vesperas</w:t>
      </w:r>
      <w:r w:rsidRPr="00EE485F">
        <w:rPr>
          <w:rStyle w:val="Time1"/>
          <w:lang w:val="en-GB"/>
        </w:rPr>
        <w:t>]</w:t>
      </w:r>
      <w:r w:rsidR="00E83DA8" w:rsidRPr="00EE485F">
        <w:rPr>
          <w:lang w:val="en-GB"/>
        </w:rPr>
        <w:t xml:space="preserve"> </w:t>
      </w:r>
      <w:r w:rsidRPr="00EE485F">
        <w:rPr>
          <w:lang w:val="la-Latn"/>
        </w:rPr>
        <w:t>A</w:t>
      </w:r>
      <w:r w:rsidR="00281F92" w:rsidRPr="001B63A5">
        <w:rPr>
          <w:lang w:val="en-US"/>
        </w:rPr>
        <w:t>C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en-US"/>
        </w:rPr>
        <w:t>Stephanus autem</w:t>
      </w:r>
      <w:r w:rsidR="00AF24A8" w:rsidRPr="00EE485F">
        <w:rPr>
          <w:lang w:val="la-Latn"/>
        </w:rPr>
        <w:t>.</w:t>
      </w:r>
    </w:p>
    <w:p w:rsidR="009E1FFE" w:rsidRDefault="00E352DC" w:rsidP="00C10675">
      <w:pPr>
        <w:rPr>
          <w:lang w:val="la-Latn"/>
        </w:rPr>
      </w:pPr>
      <w:r w:rsidRPr="00EE485F">
        <w:rPr>
          <w:rStyle w:val="Time1"/>
          <w:lang w:val="la-Latn"/>
        </w:rPr>
        <w:t>[Ad matutin</w:t>
      </w:r>
      <w:r w:rsidR="00A0625C">
        <w:rPr>
          <w:rStyle w:val="Time1"/>
          <w:lang w:val="it-IT"/>
        </w:rPr>
        <w:t>um</w:t>
      </w:r>
      <w:r w:rsidRPr="00EE485F">
        <w:rPr>
          <w:rStyle w:val="Time1"/>
          <w:lang w:val="la-Latn"/>
        </w:rPr>
        <w:t>]</w:t>
      </w:r>
      <w:r w:rsidR="00A07510" w:rsidRPr="00EE485F">
        <w:rPr>
          <w:lang w:val="la-Latn"/>
        </w:rPr>
        <w:t xml:space="preserve"> INV </w:t>
      </w:r>
      <w:r w:rsidR="00C1418F" w:rsidRPr="001B63A5">
        <w:rPr>
          <w:rStyle w:val="Incipit"/>
          <w:lang w:val="it-IT"/>
        </w:rPr>
        <w:t>Regem protomartyris</w:t>
      </w:r>
      <w:r w:rsidR="00C94F95" w:rsidRPr="00EE485F">
        <w:rPr>
          <w:lang w:val="la-Latn"/>
        </w:rPr>
        <w:t xml:space="preserve">. </w:t>
      </w:r>
      <w:r w:rsidR="00A07510" w:rsidRPr="00EE485F">
        <w:rPr>
          <w:lang w:val="la-Latn"/>
        </w:rPr>
        <w:t xml:space="preserve">HY </w:t>
      </w:r>
      <w:r w:rsidR="00C1418F" w:rsidRPr="00C1418F">
        <w:rPr>
          <w:rStyle w:val="Incipit"/>
          <w:lang w:val="it-IT"/>
        </w:rPr>
        <w:t>Sancte dei pretiose</w:t>
      </w:r>
      <w:r w:rsidR="00C94F95" w:rsidRPr="00EE485F">
        <w:rPr>
          <w:lang w:val="la-Latn"/>
        </w:rPr>
        <w:t>.</w:t>
      </w:r>
    </w:p>
    <w:p w:rsidR="00A07510" w:rsidRPr="00EE485F" w:rsidRDefault="00A07510" w:rsidP="00C10675">
      <w:pPr>
        <w:rPr>
          <w:lang w:val="la-Latn"/>
        </w:rPr>
      </w:pPr>
      <w:r w:rsidRPr="00EE485F">
        <w:rPr>
          <w:rStyle w:val="Time2"/>
          <w:lang w:val="la-Latn"/>
        </w:rPr>
        <w:t>In primo nocturno</w:t>
      </w:r>
      <w:r w:rsidRPr="00EE485F">
        <w:rPr>
          <w:lang w:val="la-Latn"/>
        </w:rPr>
        <w:t xml:space="preserve"> </w:t>
      </w:r>
      <w:r w:rsidR="008559D1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it-IT"/>
        </w:rPr>
        <w:t>Hesterna die</w:t>
      </w:r>
      <w:r w:rsidR="00C94F95" w:rsidRPr="00EE485F">
        <w:rPr>
          <w:lang w:val="la-Latn"/>
        </w:rPr>
        <w:t xml:space="preserve">. </w:t>
      </w:r>
      <w:r w:rsidR="00F3652D" w:rsidRPr="00EE485F">
        <w:rPr>
          <w:lang w:val="la-Latn"/>
        </w:rPr>
        <w:t>[PS</w:t>
      </w:r>
      <w:r w:rsidR="00F3652D">
        <w:rPr>
          <w:lang w:val="la-Latn"/>
        </w:rPr>
        <w:t xml:space="preserve">] </w:t>
      </w:r>
      <w:r w:rsidR="00C1418F" w:rsidRPr="00C1418F">
        <w:rPr>
          <w:rStyle w:val="Incipit"/>
          <w:lang w:val="fr-FR"/>
        </w:rPr>
        <w:t>Ä+Beatus vir qui+Ä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fr-FR"/>
        </w:rPr>
        <w:t>Qui enim corpori</w:t>
      </w:r>
      <w:r w:rsidR="00C94F95" w:rsidRPr="00EE485F">
        <w:rPr>
          <w:lang w:val="la-Latn"/>
        </w:rPr>
        <w:t xml:space="preserve">. </w:t>
      </w:r>
      <w:r w:rsidR="00F3652D" w:rsidRPr="00F3652D">
        <w:rPr>
          <w:lang w:val="la-Latn"/>
        </w:rPr>
        <w:t>[</w:t>
      </w:r>
      <w:r w:rsidR="00F3652D" w:rsidRPr="00EE485F">
        <w:rPr>
          <w:lang w:val="la-Latn"/>
        </w:rPr>
        <w:t>PS</w:t>
      </w:r>
      <w:r w:rsidR="00F3652D" w:rsidRPr="00F3652D">
        <w:rPr>
          <w:lang w:val="la-Latn"/>
        </w:rPr>
        <w:t xml:space="preserve">] </w:t>
      </w:r>
      <w:r w:rsidR="00C1418F" w:rsidRPr="00C1418F">
        <w:rPr>
          <w:rStyle w:val="Incipit"/>
          <w:lang w:val="la-Latn"/>
        </w:rPr>
        <w:t>Ä+Quare fremuerunt+Ä</w:t>
      </w:r>
      <w:r w:rsidR="00C94F95" w:rsidRPr="00F3652D">
        <w:rPr>
          <w:lang w:val="la-Latn"/>
        </w:rPr>
        <w:t xml:space="preserve">. </w:t>
      </w:r>
      <w:r w:rsidR="00762470" w:rsidRPr="00F3652D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Praesepis angustia</w:t>
      </w:r>
      <w:r w:rsidR="00C94F95" w:rsidRPr="00F3652D">
        <w:rPr>
          <w:lang w:val="la-Latn"/>
        </w:rPr>
        <w:t xml:space="preserve">. </w:t>
      </w:r>
      <w:r w:rsidR="00F3652D" w:rsidRPr="00F3652D">
        <w:rPr>
          <w:lang w:val="la-Latn"/>
        </w:rPr>
        <w:t xml:space="preserve">[PS] </w:t>
      </w:r>
      <w:r w:rsidR="00C1418F" w:rsidRPr="00C1418F">
        <w:rPr>
          <w:rStyle w:val="Incipit"/>
          <w:lang w:val="la-Latn"/>
        </w:rPr>
        <w:t>Ä+Domine quid multiplicati+Ä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Stephanus autem</w:t>
      </w:r>
      <w:r w:rsidR="00C94F95" w:rsidRPr="00F3652D">
        <w:rPr>
          <w:lang w:val="la-Latn"/>
        </w:rPr>
        <w:t xml:space="preserve">. </w:t>
      </w:r>
      <w:r w:rsidR="00F3652D" w:rsidRPr="00F3652D">
        <w:rPr>
          <w:lang w:val="la-Latn"/>
        </w:rPr>
        <w:t xml:space="preserve">[PS] </w:t>
      </w:r>
      <w:r w:rsidR="00C1418F" w:rsidRPr="00C1418F">
        <w:rPr>
          <w:rStyle w:val="Incipit"/>
          <w:lang w:val="la-Latn"/>
        </w:rPr>
        <w:t>Ä+Cum invocarem+Ä</w:t>
      </w:r>
      <w:r w:rsidR="00C94F95" w:rsidRPr="00F3652D">
        <w:rPr>
          <w:lang w:val="la-Latn"/>
        </w:rPr>
        <w:t xml:space="preserve">. </w:t>
      </w:r>
      <w:r w:rsidR="00762470" w:rsidRPr="00F3652D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Nemo poterat</w:t>
      </w:r>
      <w:r w:rsidR="00C94F95" w:rsidRPr="00F3652D">
        <w:rPr>
          <w:lang w:val="la-Latn"/>
        </w:rPr>
        <w:t xml:space="preserve">. </w:t>
      </w:r>
      <w:r w:rsidR="00F3652D" w:rsidRPr="00F3652D">
        <w:rPr>
          <w:lang w:val="la-Latn"/>
        </w:rPr>
        <w:t xml:space="preserve">[PS] </w:t>
      </w:r>
      <w:r w:rsidR="00C1418F" w:rsidRPr="00C1418F">
        <w:rPr>
          <w:rStyle w:val="Incipit"/>
          <w:lang w:val="la-Latn"/>
        </w:rPr>
        <w:t>Ä+Verba mea+Ä</w:t>
      </w:r>
      <w:r w:rsidR="00C94F95" w:rsidRPr="00F3652D">
        <w:rPr>
          <w:lang w:val="la-Latn"/>
        </w:rPr>
        <w:t xml:space="preserve">. </w:t>
      </w:r>
      <w:r w:rsidR="00762470" w:rsidRPr="00F3652D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Omnes intendentes</w:t>
      </w:r>
      <w:r w:rsidR="00C94F95" w:rsidRPr="00F3652D">
        <w:rPr>
          <w:lang w:val="la-Latn"/>
        </w:rPr>
        <w:t xml:space="preserve">. </w:t>
      </w:r>
      <w:r w:rsidR="00F3652D" w:rsidRPr="00EE485F">
        <w:rPr>
          <w:lang w:val="la-Latn"/>
        </w:rPr>
        <w:t>[PS</w:t>
      </w:r>
      <w:r w:rsidR="00F3652D">
        <w:rPr>
          <w:lang w:val="la-Latn"/>
        </w:rPr>
        <w:t xml:space="preserve">] </w:t>
      </w:r>
      <w:r w:rsidR="00C1418F" w:rsidRPr="00C1418F">
        <w:rPr>
          <w:rStyle w:val="Incipit"/>
          <w:lang w:val="la-Latn"/>
        </w:rPr>
        <w:t>Ä+Domine dominus noster+Ä</w:t>
      </w:r>
      <w:r w:rsidR="00F3652D" w:rsidRPr="00EE485F">
        <w:rPr>
          <w:lang w:val="la-Latn"/>
        </w:rPr>
        <w:t xml:space="preserve">. </w:t>
      </w:r>
      <w:r w:rsidR="006F0F6F" w:rsidRPr="00DB0C9C">
        <w:rPr>
          <w:lang w:val="la-Latn"/>
        </w:rPr>
        <w:t>[</w:t>
      </w:r>
      <w:r w:rsidR="00F3652D" w:rsidRPr="00EE485F">
        <w:rPr>
          <w:lang w:val="la-Latn"/>
        </w:rPr>
        <w:t>V</w:t>
      </w:r>
      <w:r w:rsidR="00F3652D" w:rsidRPr="00F3652D">
        <w:rPr>
          <w:lang w:val="la-Latn"/>
        </w:rPr>
        <w:t>S</w:t>
      </w:r>
      <w:r w:rsidR="006F0F6F" w:rsidRPr="00DB0C9C">
        <w:rPr>
          <w:lang w:val="la-Latn"/>
        </w:rPr>
        <w:t>]</w:t>
      </w:r>
      <w:r w:rsidR="00F3652D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Ä+Gloria et honore coronasti eum domine+Ä</w:t>
      </w:r>
      <w:r w:rsidR="00C94F95" w:rsidRPr="00F3652D">
        <w:rPr>
          <w:lang w:val="la-Latn"/>
        </w:rPr>
        <w:t xml:space="preserve">. </w:t>
      </w:r>
      <w:r w:rsidRPr="00F3652D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Hesterna die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Stephanus vidit</w:t>
      </w:r>
      <w:r w:rsidR="00C94F95" w:rsidRPr="00F3652D">
        <w:rPr>
          <w:lang w:val="la-Latn"/>
        </w:rPr>
        <w:t xml:space="preserve">. </w:t>
      </w:r>
      <w:r w:rsidRPr="00F3652D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Stephanus autem plenus</w:t>
      </w:r>
      <w:r w:rsidR="00C94F95" w:rsidRPr="00F3652D">
        <w:rPr>
          <w:lang w:val="la-Latn"/>
        </w:rPr>
        <w:t xml:space="preserve">. </w:t>
      </w:r>
      <w:r w:rsidRPr="00F3652D">
        <w:rPr>
          <w:rFonts w:eastAsia="Arial"/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Stephanus vidit</w:t>
      </w:r>
      <w:r w:rsidR="00C94F95" w:rsidRPr="00F3652D">
        <w:rPr>
          <w:lang w:val="la-Latn"/>
        </w:rPr>
        <w:t xml:space="preserve">. </w:t>
      </w:r>
      <w:r w:rsidRPr="00F3652D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Intuens in caelum</w:t>
      </w:r>
      <w:r w:rsidR="00C94F95" w:rsidRPr="00F3652D">
        <w:rPr>
          <w:lang w:val="la-Latn"/>
        </w:rPr>
        <w:t xml:space="preserve">. </w:t>
      </w:r>
      <w:r w:rsidRPr="00F3652D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Cumque aspiceret</w:t>
      </w:r>
      <w:r w:rsidR="00AF24A8" w:rsidRPr="00EE485F">
        <w:rPr>
          <w:lang w:val="la-Latn"/>
        </w:rPr>
        <w:t>.</w:t>
      </w:r>
    </w:p>
    <w:p w:rsidR="00C1418F" w:rsidRPr="00C1418F" w:rsidRDefault="00A07510" w:rsidP="00C10675">
      <w:pPr>
        <w:rPr>
          <w:rStyle w:val="Incipit"/>
          <w:lang w:val="la-Latn"/>
        </w:rPr>
      </w:pPr>
      <w:r w:rsidRPr="00F3652D">
        <w:rPr>
          <w:rStyle w:val="Time2"/>
          <w:lang w:val="la-Latn"/>
        </w:rPr>
        <w:lastRenderedPageBreak/>
        <w:t>In secundo nocturno</w:t>
      </w:r>
      <w:r w:rsidRPr="00EE485F">
        <w:rPr>
          <w:lang w:val="la-Latn"/>
        </w:rPr>
        <w:t xml:space="preserve"> </w:t>
      </w:r>
      <w:r w:rsidR="008559D1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Videbant omnes</w:t>
      </w:r>
      <w:r w:rsidR="00C94F95" w:rsidRPr="00F3652D">
        <w:rPr>
          <w:lang w:val="la-Latn"/>
        </w:rPr>
        <w:t xml:space="preserve">. </w:t>
      </w:r>
      <w:r w:rsidR="008559D1" w:rsidRPr="00EE485F">
        <w:rPr>
          <w:lang w:val="la-Latn"/>
        </w:rPr>
        <w:t>[</w:t>
      </w:r>
      <w:r w:rsidRPr="00EE485F">
        <w:rPr>
          <w:lang w:val="la-Latn"/>
        </w:rPr>
        <w:t>P</w:t>
      </w:r>
      <w:r w:rsidR="00C5061C" w:rsidRPr="001B63A5">
        <w:rPr>
          <w:lang w:val="it-IT"/>
        </w:rPr>
        <w:t>S</w:t>
      </w:r>
      <w:r w:rsidR="00777E09" w:rsidRPr="001B63A5">
        <w:rPr>
          <w:lang w:val="it-IT"/>
        </w:rPr>
        <w:t>]</w:t>
      </w:r>
      <w:r w:rsidR="00C94F95" w:rsidRPr="00EE485F">
        <w:rPr>
          <w:lang w:val="la-Latn"/>
        </w:rPr>
        <w:t xml:space="preserve"> </w:t>
      </w:r>
      <w:r w:rsidR="00777E09" w:rsidRPr="001B63A5">
        <w:rPr>
          <w:rStyle w:val="Incipit"/>
          <w:lang w:val="it-IT"/>
        </w:rPr>
        <w:t>Ä+</w:t>
      </w:r>
      <w:r w:rsidR="00C1418F" w:rsidRPr="00C1418F">
        <w:rPr>
          <w:rStyle w:val="Incipit"/>
          <w:lang w:val="la-Latn"/>
        </w:rPr>
        <w:t>In domino confido</w:t>
      </w:r>
      <w:r w:rsidR="00777E09" w:rsidRPr="001B63A5">
        <w:rPr>
          <w:rStyle w:val="Incipit"/>
          <w:lang w:val="it-IT"/>
        </w:rPr>
        <w:t>+Ä</w:t>
      </w:r>
      <w:r w:rsidR="00C94F95" w:rsidRPr="00F3652D">
        <w:rPr>
          <w:lang w:val="la-Latn"/>
        </w:rPr>
        <w:t xml:space="preserve">. </w:t>
      </w:r>
      <w:r w:rsidR="00762470" w:rsidRPr="00F3652D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Ecce video</w:t>
      </w:r>
      <w:r w:rsidR="00C94F95" w:rsidRPr="00F3652D">
        <w:rPr>
          <w:lang w:val="la-Latn"/>
        </w:rPr>
        <w:t xml:space="preserve">. </w:t>
      </w:r>
      <w:r w:rsidR="00F3652D" w:rsidRPr="00F3652D">
        <w:rPr>
          <w:lang w:val="la-Latn"/>
        </w:rPr>
        <w:t>[P</w:t>
      </w:r>
      <w:r w:rsidR="00F3652D" w:rsidRPr="00EE485F">
        <w:rPr>
          <w:lang w:val="la-Latn"/>
        </w:rPr>
        <w:t>S</w:t>
      </w:r>
      <w:r w:rsidR="00F3652D" w:rsidRPr="00F3652D">
        <w:rPr>
          <w:lang w:val="la-Latn"/>
        </w:rPr>
        <w:t xml:space="preserve">] </w:t>
      </w:r>
      <w:r w:rsidR="00C1418F" w:rsidRPr="00C1418F">
        <w:rPr>
          <w:rStyle w:val="Incipit"/>
          <w:lang w:val="la-Latn"/>
        </w:rPr>
        <w:t>Ä+Domine quis habitabit+Ä</w:t>
      </w:r>
      <w:r w:rsidR="00C94F95" w:rsidRPr="00F3652D">
        <w:rPr>
          <w:lang w:val="la-Latn"/>
        </w:rPr>
        <w:t xml:space="preserve">. </w:t>
      </w:r>
      <w:r w:rsidR="00762470" w:rsidRPr="00F3652D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Eicientes eum</w:t>
      </w:r>
      <w:r w:rsidR="00C94F95" w:rsidRPr="00F3652D">
        <w:rPr>
          <w:lang w:val="la-Latn"/>
        </w:rPr>
        <w:t xml:space="preserve">. </w:t>
      </w:r>
      <w:r w:rsidR="00F3652D" w:rsidRPr="00F3652D">
        <w:rPr>
          <w:lang w:val="la-Latn"/>
        </w:rPr>
        <w:t xml:space="preserve">[PS] </w:t>
      </w:r>
      <w:r w:rsidR="00C1418F" w:rsidRPr="00C1418F">
        <w:rPr>
          <w:rStyle w:val="Incipit"/>
          <w:lang w:val="la-Latn"/>
        </w:rPr>
        <w:t>Ä+Domine in virtute+Ä</w:t>
      </w:r>
      <w:r w:rsidR="00C94F95" w:rsidRPr="00F3652D">
        <w:rPr>
          <w:lang w:val="la-Latn"/>
        </w:rPr>
        <w:t xml:space="preserve">. </w:t>
      </w:r>
      <w:r w:rsidR="00762470" w:rsidRPr="00F3652D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Lapidaverunt</w:t>
      </w:r>
      <w:r w:rsidR="00C94F95" w:rsidRPr="00F3652D">
        <w:rPr>
          <w:lang w:val="la-Latn"/>
        </w:rPr>
        <w:t xml:space="preserve">. </w:t>
      </w:r>
      <w:r w:rsidR="00F3652D" w:rsidRPr="00F3652D">
        <w:rPr>
          <w:lang w:val="la-Latn"/>
        </w:rPr>
        <w:t xml:space="preserve">[PS] </w:t>
      </w:r>
      <w:r w:rsidR="00C1418F" w:rsidRPr="00C1418F">
        <w:rPr>
          <w:rStyle w:val="Incipit"/>
          <w:lang w:val="la-Latn"/>
        </w:rPr>
        <w:t>Ä+Benedicam+Ä</w:t>
      </w:r>
      <w:r w:rsidR="00C94F95" w:rsidRPr="00F3652D">
        <w:rPr>
          <w:lang w:val="la-Latn"/>
        </w:rPr>
        <w:t xml:space="preserve">. </w:t>
      </w:r>
      <w:r w:rsidR="00762470" w:rsidRPr="00F3652D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Lapides torrentis</w:t>
      </w:r>
      <w:r w:rsidR="00C94F95" w:rsidRPr="00F3652D">
        <w:rPr>
          <w:lang w:val="la-Latn"/>
        </w:rPr>
        <w:t xml:space="preserve">. </w:t>
      </w:r>
      <w:r w:rsidR="00F3652D" w:rsidRPr="00EE485F">
        <w:rPr>
          <w:lang w:val="la-Latn"/>
        </w:rPr>
        <w:t>[PS</w:t>
      </w:r>
      <w:r w:rsidR="00F3652D">
        <w:rPr>
          <w:lang w:val="la-Latn"/>
        </w:rPr>
        <w:t xml:space="preserve">] </w:t>
      </w:r>
      <w:r w:rsidR="00C1418F" w:rsidRPr="00C1418F">
        <w:rPr>
          <w:rStyle w:val="Incipit"/>
          <w:lang w:val="la-Latn"/>
        </w:rPr>
        <w:t>Ä+Te decet+Ä</w:t>
      </w:r>
      <w:r w:rsidR="00C94F95" w:rsidRPr="00F3652D">
        <w:rPr>
          <w:lang w:val="la-Latn"/>
        </w:rPr>
        <w:t xml:space="preserve">. </w:t>
      </w:r>
      <w:r w:rsidR="00762470" w:rsidRPr="00F3652D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Stephanus servus dei</w:t>
      </w:r>
      <w:r w:rsidR="00C94F95" w:rsidRPr="00F3652D">
        <w:rPr>
          <w:lang w:val="la-Latn"/>
        </w:rPr>
        <w:t xml:space="preserve">. </w:t>
      </w:r>
      <w:r w:rsidR="00F3652D" w:rsidRPr="00F3652D">
        <w:rPr>
          <w:lang w:val="la-Latn"/>
        </w:rPr>
        <w:t>[P</w:t>
      </w:r>
      <w:r w:rsidR="00F3652D" w:rsidRPr="00EE485F">
        <w:rPr>
          <w:lang w:val="la-Latn"/>
        </w:rPr>
        <w:t>S</w:t>
      </w:r>
      <w:r w:rsidR="00F3652D" w:rsidRPr="00F3652D">
        <w:rPr>
          <w:lang w:val="la-Latn"/>
        </w:rPr>
        <w:t xml:space="preserve">] </w:t>
      </w:r>
      <w:r w:rsidR="00C1418F" w:rsidRPr="00C1418F">
        <w:rPr>
          <w:rStyle w:val="Incipit"/>
          <w:lang w:val="la-Latn"/>
        </w:rPr>
        <w:t>Ä+Bonum est+Ä</w:t>
      </w:r>
      <w:r w:rsidR="00F3652D" w:rsidRPr="00EE485F">
        <w:rPr>
          <w:lang w:val="la-Latn"/>
        </w:rPr>
        <w:t xml:space="preserve">. </w:t>
      </w:r>
      <w:r w:rsidR="006F0F6F" w:rsidRPr="00DB0C9C">
        <w:rPr>
          <w:lang w:val="la-Latn"/>
        </w:rPr>
        <w:t>[</w:t>
      </w:r>
      <w:r w:rsidR="00F3652D" w:rsidRPr="00EE485F">
        <w:rPr>
          <w:lang w:val="la-Latn"/>
        </w:rPr>
        <w:t>V</w:t>
      </w:r>
      <w:r w:rsidR="00F3652D" w:rsidRPr="00F3652D">
        <w:rPr>
          <w:lang w:val="la-Latn"/>
        </w:rPr>
        <w:t>S</w:t>
      </w:r>
      <w:r w:rsidR="006F0F6F" w:rsidRPr="00DB0C9C">
        <w:rPr>
          <w:lang w:val="la-Latn"/>
        </w:rPr>
        <w:t>]</w:t>
      </w:r>
      <w:r w:rsidR="00F3652D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Ä+Posuisti domine super caput eius coronam+Ä</w:t>
      </w:r>
      <w:r w:rsidR="00C94F95" w:rsidRPr="00F3652D">
        <w:rPr>
          <w:lang w:val="la-Latn"/>
        </w:rPr>
        <w:t xml:space="preserve">. </w:t>
      </w:r>
      <w:r w:rsidRPr="00F3652D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Exclamantes autem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Et testes deposuerunt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Impetum fecerunt</w:t>
      </w:r>
      <w:r w:rsidR="00C94F95" w:rsidRPr="00EE485F">
        <w:rPr>
          <w:lang w:val="la-Latn"/>
        </w:rPr>
        <w:t xml:space="preserve">. </w:t>
      </w:r>
      <w:r w:rsidRPr="00EE485F">
        <w:rPr>
          <w:rFonts w:eastAsia="Arial"/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Positis autem genibus</w:t>
      </w:r>
      <w:r w:rsidR="00C94F95" w:rsidRPr="00F3652D">
        <w:rPr>
          <w:lang w:val="la-Latn"/>
        </w:rPr>
        <w:t xml:space="preserve">. </w:t>
      </w:r>
      <w:r w:rsidRPr="00F3652D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Lapidabant Stephanum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Positis autem genibus</w:t>
      </w:r>
      <w:r w:rsidR="00C94F95" w:rsidRPr="00F3652D">
        <w:rPr>
          <w:lang w:val="la-Latn"/>
        </w:rPr>
        <w:t xml:space="preserve">. </w:t>
      </w:r>
      <w:r w:rsidRPr="00F3652D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Lapides torrentis</w:t>
      </w:r>
      <w:r w:rsidR="00C94F95" w:rsidRPr="00F3652D">
        <w:rPr>
          <w:lang w:val="la-Latn"/>
        </w:rPr>
        <w:t xml:space="preserve">. </w:t>
      </w:r>
      <w:r w:rsidRPr="00F3652D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Vidit beatus Stephanus</w:t>
      </w:r>
      <w:r w:rsidR="00AF24A8" w:rsidRPr="00F3652D">
        <w:rPr>
          <w:lang w:val="la-Latn"/>
        </w:rPr>
        <w:t>.</w:t>
      </w:r>
    </w:p>
    <w:p w:rsidR="00A07510" w:rsidRPr="00EE485F" w:rsidRDefault="008559D1" w:rsidP="00C10675">
      <w:pPr>
        <w:rPr>
          <w:lang w:val="la-Latn"/>
        </w:rPr>
      </w:pPr>
      <w:r w:rsidRPr="00EE485F">
        <w:rPr>
          <w:rStyle w:val="Time2"/>
          <w:lang w:val="la-Latn"/>
        </w:rPr>
        <w:t>[</w:t>
      </w:r>
      <w:r w:rsidR="00A07510" w:rsidRPr="00EE485F">
        <w:rPr>
          <w:rStyle w:val="Time2"/>
          <w:lang w:val="la-Latn"/>
        </w:rPr>
        <w:t>In tertio nocturno</w:t>
      </w:r>
      <w:r w:rsidRPr="00EE485F">
        <w:rPr>
          <w:rStyle w:val="Time2"/>
          <w:lang w:val="la-Latn"/>
        </w:rPr>
        <w:t>]</w:t>
      </w:r>
      <w:r w:rsidR="00A07510" w:rsidRPr="00EE485F">
        <w:rPr>
          <w:lang w:val="la-Latn"/>
        </w:rPr>
        <w:t xml:space="preserve"> ACN </w:t>
      </w:r>
      <w:r w:rsidR="00C1418F" w:rsidRPr="00321677">
        <w:rPr>
          <w:rStyle w:val="Incipit"/>
          <w:lang w:val="de-DE"/>
        </w:rPr>
        <w:t>Saule quid persequeris</w:t>
      </w:r>
      <w:r w:rsidR="00C94F95" w:rsidRPr="00321677">
        <w:rPr>
          <w:lang w:val="de-DE"/>
        </w:rPr>
        <w:t xml:space="preserve">. </w:t>
      </w:r>
      <w:r w:rsidR="00F3652D" w:rsidRPr="008262EE">
        <w:rPr>
          <w:lang w:val="it-IT"/>
        </w:rPr>
        <w:t>[VS</w:t>
      </w:r>
      <w:r w:rsidR="00F3652D">
        <w:rPr>
          <w:lang w:val="it-IT"/>
        </w:rPr>
        <w:t xml:space="preserve">] </w:t>
      </w:r>
      <w:r w:rsidR="00C1418F" w:rsidRPr="00C1418F">
        <w:rPr>
          <w:rStyle w:val="Incipit"/>
          <w:lang w:val="it-IT"/>
        </w:rPr>
        <w:t>Ä+Magna est gloria eius+Ä</w:t>
      </w:r>
      <w:r w:rsidR="00C94F95" w:rsidRPr="00EE485F">
        <w:rPr>
          <w:lang w:val="la-Latn"/>
        </w:rPr>
        <w:t xml:space="preserve">. </w:t>
      </w:r>
      <w:r w:rsidR="00A07510" w:rsidRPr="008262EE">
        <w:rPr>
          <w:lang w:val="it-IT"/>
        </w:rPr>
        <w:t xml:space="preserve">RP </w:t>
      </w:r>
      <w:r w:rsidR="00C1418F" w:rsidRPr="00C1418F">
        <w:rPr>
          <w:rStyle w:val="Incipit"/>
          <w:lang w:val="it-IT"/>
        </w:rPr>
        <w:t>Impii super iustum</w:t>
      </w:r>
      <w:r w:rsidR="00C94F95" w:rsidRPr="008262EE">
        <w:rPr>
          <w:lang w:val="it-IT"/>
        </w:rPr>
        <w:t xml:space="preserve">. </w:t>
      </w:r>
      <w:r w:rsidR="00A07510" w:rsidRPr="00321677">
        <w:rPr>
          <w:rFonts w:eastAsia="Arial"/>
          <w:lang w:val="de-DE"/>
        </w:rPr>
        <w:t xml:space="preserve">RV </w:t>
      </w:r>
      <w:r w:rsidR="00C1418F" w:rsidRPr="00321677">
        <w:rPr>
          <w:rStyle w:val="Incipit"/>
          <w:lang w:val="de-DE"/>
        </w:rPr>
        <w:t>Captabant in animam</w:t>
      </w:r>
      <w:r w:rsidR="00C94F95" w:rsidRPr="00EE485F">
        <w:rPr>
          <w:lang w:val="la-Latn"/>
        </w:rPr>
        <w:t xml:space="preserve">. </w:t>
      </w:r>
      <w:r w:rsidR="00A07510" w:rsidRPr="00321677">
        <w:rPr>
          <w:lang w:val="de-DE"/>
        </w:rPr>
        <w:t>RP</w:t>
      </w:r>
      <w:r w:rsidR="007C2E62" w:rsidRPr="00321677">
        <w:rPr>
          <w:lang w:val="de-DE"/>
        </w:rPr>
        <w:t xml:space="preserve"> </w:t>
      </w:r>
      <w:r w:rsidR="00C1418F" w:rsidRPr="00321677">
        <w:rPr>
          <w:rStyle w:val="Incipit"/>
          <w:lang w:val="de-DE"/>
        </w:rPr>
        <w:t>Stephanus servus dei</w:t>
      </w:r>
      <w:r w:rsidR="00C94F95" w:rsidRPr="00EE485F">
        <w:rPr>
          <w:lang w:val="la-Latn"/>
        </w:rPr>
        <w:t xml:space="preserve">. </w:t>
      </w:r>
      <w:r w:rsidR="00A07510" w:rsidRPr="00EE485F">
        <w:rPr>
          <w:lang w:val="la-Latn"/>
        </w:rPr>
        <w:t xml:space="preserve">RV </w:t>
      </w:r>
      <w:r w:rsidR="00C1418F" w:rsidRPr="00321677">
        <w:rPr>
          <w:rStyle w:val="Incipit"/>
          <w:lang w:val="de-DE"/>
        </w:rPr>
        <w:t>Stephanus autem</w:t>
      </w:r>
      <w:r w:rsidR="00C94F95" w:rsidRPr="00321677">
        <w:rPr>
          <w:lang w:val="de-DE"/>
        </w:rPr>
        <w:t xml:space="preserve">. </w:t>
      </w:r>
      <w:r w:rsidR="00A07510" w:rsidRPr="00321677">
        <w:rPr>
          <w:lang w:val="de-DE"/>
        </w:rPr>
        <w:t xml:space="preserve">RP </w:t>
      </w:r>
      <w:r w:rsidR="00C1418F" w:rsidRPr="00321677">
        <w:rPr>
          <w:rStyle w:val="Incipit"/>
          <w:lang w:val="de-DE"/>
        </w:rPr>
        <w:t>Patefactae sunt</w:t>
      </w:r>
      <w:r w:rsidR="00C94F95" w:rsidRPr="00EE485F">
        <w:rPr>
          <w:lang w:val="la-Latn"/>
        </w:rPr>
        <w:t xml:space="preserve">. </w:t>
      </w:r>
      <w:r w:rsidR="00A07510" w:rsidRPr="00EE485F">
        <w:rPr>
          <w:lang w:val="la-Latn"/>
        </w:rPr>
        <w:t xml:space="preserve">RV </w:t>
      </w:r>
      <w:r w:rsidR="00C1418F" w:rsidRPr="00321677">
        <w:rPr>
          <w:rStyle w:val="Incipit"/>
          <w:lang w:val="de-DE"/>
        </w:rPr>
        <w:t>Vidit beatus Stephanus</w:t>
      </w:r>
      <w:r w:rsidR="00C94F95" w:rsidRPr="00EE485F">
        <w:rPr>
          <w:lang w:val="la-Latn"/>
        </w:rPr>
        <w:t xml:space="preserve">. </w:t>
      </w:r>
      <w:r w:rsidR="00A07510" w:rsidRPr="00FB113A">
        <w:rPr>
          <w:lang w:val="la-Latn"/>
        </w:rPr>
        <w:t xml:space="preserve">RP </w:t>
      </w:r>
      <w:r w:rsidR="00C1418F" w:rsidRPr="00FB113A">
        <w:rPr>
          <w:rStyle w:val="Incipit"/>
          <w:lang w:val="la-Latn"/>
        </w:rPr>
        <w:t>Sancte dei pretiose</w:t>
      </w:r>
      <w:r w:rsidR="00C94F95" w:rsidRPr="00FB113A">
        <w:rPr>
          <w:lang w:val="la-Latn"/>
        </w:rPr>
        <w:t xml:space="preserve">. </w:t>
      </w:r>
      <w:r w:rsidR="00A07510" w:rsidRPr="00FB113A">
        <w:rPr>
          <w:rFonts w:eastAsia="Arial"/>
          <w:lang w:val="la-Latn"/>
        </w:rPr>
        <w:t xml:space="preserve">RV </w:t>
      </w:r>
      <w:r w:rsidR="00C1418F" w:rsidRPr="00FB113A">
        <w:rPr>
          <w:rStyle w:val="Incipit"/>
          <w:lang w:val="la-Latn"/>
        </w:rPr>
        <w:t>Ut tuo propitiatus</w:t>
      </w:r>
      <w:r w:rsidR="00AF24A8" w:rsidRPr="00FB113A">
        <w:rPr>
          <w:lang w:val="la-Latn"/>
        </w:rPr>
        <w:t>.</w:t>
      </w:r>
    </w:p>
    <w:p w:rsidR="00C1418F" w:rsidRPr="00A0625C" w:rsidRDefault="00A07510" w:rsidP="00C10675">
      <w:pPr>
        <w:rPr>
          <w:rStyle w:val="Incipit"/>
          <w:i w:val="0"/>
          <w:shd w:val="clear" w:color="auto" w:fill="auto"/>
          <w:lang w:val="la-Latn"/>
        </w:rPr>
      </w:pPr>
      <w:r w:rsidRPr="00FB113A">
        <w:rPr>
          <w:rStyle w:val="Time1"/>
          <w:lang w:val="la-Latn"/>
        </w:rPr>
        <w:t>In matutin</w:t>
      </w:r>
      <w:r w:rsidR="00542845" w:rsidRPr="00FB113A">
        <w:rPr>
          <w:rStyle w:val="Time1"/>
          <w:lang w:val="la-Latn"/>
        </w:rPr>
        <w:t>is</w:t>
      </w:r>
      <w:r w:rsidRPr="00FB113A">
        <w:rPr>
          <w:rStyle w:val="Time1"/>
          <w:lang w:val="la-Latn"/>
        </w:rPr>
        <w:t xml:space="preserve"> laudibus</w:t>
      </w:r>
      <w:r w:rsidRPr="00FB113A">
        <w:rPr>
          <w:lang w:val="la-Latn"/>
        </w:rPr>
        <w:t xml:space="preserve"> </w:t>
      </w:r>
      <w:r w:rsidR="008559D1" w:rsidRPr="00FB113A">
        <w:rPr>
          <w:lang w:val="la-Latn"/>
        </w:rPr>
        <w:t xml:space="preserve">AN </w:t>
      </w:r>
      <w:r w:rsidR="00C1418F" w:rsidRPr="00FB113A">
        <w:rPr>
          <w:rStyle w:val="Incipit"/>
          <w:lang w:val="la-Latn"/>
        </w:rPr>
        <w:t>Cum autem esset Stephanus</w:t>
      </w:r>
      <w:r w:rsidR="00C94F95" w:rsidRPr="00FB113A">
        <w:rPr>
          <w:lang w:val="la-Latn"/>
        </w:rPr>
        <w:t xml:space="preserve">. </w:t>
      </w:r>
      <w:r w:rsidR="00762470" w:rsidRPr="00FB113A">
        <w:rPr>
          <w:lang w:val="la-Latn"/>
        </w:rPr>
        <w:t xml:space="preserve">AN </w:t>
      </w:r>
      <w:r w:rsidR="00C1418F" w:rsidRPr="00FB113A">
        <w:rPr>
          <w:rStyle w:val="Incipit"/>
          <w:lang w:val="la-Latn"/>
        </w:rPr>
        <w:t xml:space="preserve">Lapidabant </w:t>
      </w:r>
      <w:r w:rsidR="00C1418F" w:rsidRPr="00FB113A">
        <w:rPr>
          <w:rStyle w:val="Incipit"/>
          <w:rFonts w:eastAsia="Arial"/>
          <w:lang w:val="la-Latn"/>
        </w:rPr>
        <w:t>I</w:t>
      </w:r>
      <w:r w:rsidR="00C1418F" w:rsidRPr="00FB113A">
        <w:rPr>
          <w:rStyle w:val="Incipit"/>
          <w:lang w:val="la-Latn"/>
        </w:rPr>
        <w:t>udaei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FB113A">
        <w:rPr>
          <w:rStyle w:val="Incipit"/>
          <w:lang w:val="la-Latn"/>
        </w:rPr>
        <w:t>Adhaesit anima</w:t>
      </w:r>
      <w:r w:rsidR="00C94F95" w:rsidRPr="00EE485F">
        <w:rPr>
          <w:lang w:val="la-Latn"/>
        </w:rPr>
        <w:t xml:space="preserve">. </w:t>
      </w:r>
      <w:r w:rsidR="00C87E3F" w:rsidRPr="00EE485F">
        <w:rPr>
          <w:rFonts w:eastAsia="Arial"/>
          <w:lang w:val="la-Latn"/>
        </w:rPr>
        <w:t>(</w:t>
      </w:r>
      <w:r w:rsidR="000240F2" w:rsidRPr="00B450FB">
        <w:rPr>
          <w:rFonts w:eastAsia="Arial"/>
          <w:lang w:val="la-Latn"/>
        </w:rPr>
        <w:t>38b</w:t>
      </w:r>
      <w:r w:rsidR="00C87E3F" w:rsidRPr="00EE485F">
        <w:rPr>
          <w:rFonts w:eastAsia="Arial"/>
          <w:lang w:val="la-Latn"/>
        </w:rPr>
        <w:t>)</w:t>
      </w:r>
      <w:r w:rsidRPr="00EE485F">
        <w:rPr>
          <w:rFonts w:eastAsia="Arial"/>
          <w:lang w:val="la-Latn"/>
        </w:rPr>
        <w:t xml:space="preserve"> </w:t>
      </w:r>
      <w:r w:rsidR="008559D1" w:rsidRPr="00EE485F">
        <w:rPr>
          <w:rFonts w:eastAsia="Arial"/>
          <w:lang w:val="la-Latn"/>
        </w:rPr>
        <w:t xml:space="preserve">AN </w:t>
      </w:r>
      <w:r w:rsidR="00C1418F" w:rsidRPr="00164B75">
        <w:rPr>
          <w:rStyle w:val="Incipit"/>
          <w:lang w:val="la-Latn"/>
        </w:rPr>
        <w:t>Positis autem genibus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164B75">
        <w:rPr>
          <w:rStyle w:val="Incipit"/>
          <w:lang w:val="la-Latn"/>
        </w:rPr>
        <w:t>Stephanus vidit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164B75">
        <w:rPr>
          <w:rStyle w:val="Incipit"/>
          <w:lang w:val="la-Latn"/>
        </w:rPr>
        <w:t>Stephanus plenus gratia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HY </w:t>
      </w:r>
      <w:r w:rsidR="00C1418F" w:rsidRPr="00C1418F">
        <w:rPr>
          <w:rStyle w:val="Incipit"/>
          <w:lang w:val="la-Latn"/>
        </w:rPr>
        <w:t>Stephano primo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AB </w:t>
      </w:r>
      <w:r w:rsidR="00C1418F" w:rsidRPr="00C1418F">
        <w:rPr>
          <w:rStyle w:val="Incipit"/>
          <w:lang w:val="la-Latn"/>
        </w:rPr>
        <w:t>Patefactae sunt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Si dominica </w:t>
      </w:r>
      <w:r w:rsidR="008559D1" w:rsidRPr="00EE485F">
        <w:rPr>
          <w:rFonts w:eastAsia="Arial"/>
          <w:lang w:val="la-Latn"/>
        </w:rPr>
        <w:t>[</w:t>
      </w:r>
      <w:r w:rsidRPr="00EE485F">
        <w:rPr>
          <w:rFonts w:eastAsia="Arial"/>
          <w:lang w:val="la-Latn"/>
        </w:rPr>
        <w:t>in</w:t>
      </w:r>
      <w:r w:rsidR="008559D1" w:rsidRPr="00EE485F">
        <w:rPr>
          <w:rFonts w:eastAsia="Arial"/>
          <w:lang w:val="la-Latn"/>
        </w:rPr>
        <w:t>]</w:t>
      </w:r>
      <w:r w:rsidRPr="00EE485F">
        <w:rPr>
          <w:rFonts w:eastAsia="Arial"/>
          <w:lang w:val="la-Latn"/>
        </w:rPr>
        <w:t xml:space="preserve"> </w:t>
      </w:r>
      <w:r w:rsidRPr="00EE485F">
        <w:rPr>
          <w:lang w:val="la-Latn"/>
        </w:rPr>
        <w:t xml:space="preserve">aliquam horum trium </w:t>
      </w:r>
      <w:r w:rsidR="008559D1" w:rsidRPr="00EE485F">
        <w:rPr>
          <w:lang w:val="la-Latn"/>
        </w:rPr>
        <w:t>[</w:t>
      </w:r>
      <w:r w:rsidRPr="00EE485F">
        <w:rPr>
          <w:lang w:val="la-Latn"/>
        </w:rPr>
        <w:t>dierum</w:t>
      </w:r>
      <w:r w:rsidR="008559D1" w:rsidRPr="00EE485F">
        <w:rPr>
          <w:lang w:val="la-Latn"/>
        </w:rPr>
        <w:t>]</w:t>
      </w:r>
      <w:r w:rsidRPr="00EE485F">
        <w:rPr>
          <w:lang w:val="la-Latn"/>
        </w:rPr>
        <w:t xml:space="preserve"> inciderit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 xml:space="preserve">post </w:t>
      </w:r>
      <w:r w:rsidR="008559D1" w:rsidRPr="00EE485F">
        <w:rPr>
          <w:lang w:val="la-Latn"/>
        </w:rPr>
        <w:t>[</w:t>
      </w:r>
      <w:r w:rsidRPr="00EE485F">
        <w:rPr>
          <w:lang w:val="la-Latn"/>
        </w:rPr>
        <w:t>BD</w:t>
      </w:r>
      <w:r w:rsidR="008559D1" w:rsidRPr="00EE485F">
        <w:rPr>
          <w:lang w:val="la-Latn"/>
        </w:rPr>
        <w:t>]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Benedicamus domino</w:t>
      </w:r>
      <w:r w:rsidR="00600868" w:rsidRPr="001B63A5">
        <w:rPr>
          <w:lang w:val="la-Latn"/>
        </w:rPr>
        <w:t xml:space="preserve">666 </w:t>
      </w:r>
      <w:r w:rsidRPr="00EE485F">
        <w:rPr>
          <w:lang w:val="la-Latn"/>
        </w:rPr>
        <w:t>A</w:t>
      </w:r>
      <w:r w:rsidR="00542845" w:rsidRPr="00445ED0">
        <w:rPr>
          <w:lang w:val="la-Latn"/>
        </w:rPr>
        <w:t>C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Dum medium silentium</w:t>
      </w:r>
      <w:r w:rsidR="00C94F95" w:rsidRPr="00EE485F">
        <w:rPr>
          <w:lang w:val="la-Latn"/>
        </w:rPr>
        <w:t xml:space="preserve">. </w:t>
      </w:r>
      <w:r w:rsidRPr="008262EE">
        <w:rPr>
          <w:lang w:val="pt-PT"/>
        </w:rPr>
        <w:t>(56)</w:t>
      </w:r>
      <w:r w:rsidR="00DD1BA4" w:rsidRPr="008262EE">
        <w:rPr>
          <w:lang w:val="pt-PT"/>
        </w:rPr>
        <w:t xml:space="preserve"> VS </w:t>
      </w:r>
      <w:r w:rsidR="00C1418F" w:rsidRPr="00C1418F">
        <w:rPr>
          <w:rStyle w:val="Incipit"/>
          <w:lang w:val="pt-PT"/>
        </w:rPr>
        <w:t xml:space="preserve">Speciosus </w:t>
      </w:r>
      <w:r w:rsidR="00C1418F" w:rsidRPr="00C1418F">
        <w:rPr>
          <w:rStyle w:val="Incipit"/>
          <w:rFonts w:eastAsia="Arial"/>
          <w:lang w:val="pt-PT"/>
        </w:rPr>
        <w:t>forma</w:t>
      </w:r>
      <w:r w:rsidR="00C94F95" w:rsidRPr="00EE485F">
        <w:rPr>
          <w:rFonts w:eastAsia="Arial"/>
          <w:lang w:val="la-Latn"/>
        </w:rPr>
        <w:t xml:space="preserve">. </w:t>
      </w:r>
      <w:r w:rsidR="00DD1BA4" w:rsidRPr="00EE485F">
        <w:rPr>
          <w:lang w:val="la-Latn"/>
        </w:rPr>
        <w:t>O</w:t>
      </w:r>
      <w:r w:rsidR="00DD1BA4" w:rsidRPr="008262EE">
        <w:rPr>
          <w:lang w:val="pt-PT"/>
        </w:rPr>
        <w:t>R</w:t>
      </w:r>
      <w:r w:rsidR="00542845">
        <w:rPr>
          <w:lang w:val="pt-PT"/>
        </w:rPr>
        <w:t>C</w:t>
      </w:r>
      <w:r w:rsidR="00DD1BA4" w:rsidRPr="00EE485F">
        <w:rPr>
          <w:lang w:val="la-Latn"/>
        </w:rPr>
        <w:t xml:space="preserve"> </w:t>
      </w:r>
      <w:r w:rsidR="00C1418F" w:rsidRPr="00C1418F">
        <w:rPr>
          <w:rStyle w:val="Incipit"/>
          <w:rFonts w:eastAsia="Arial"/>
          <w:lang w:val="pt-PT"/>
        </w:rPr>
        <w:t>Omnip</w:t>
      </w:r>
      <w:r w:rsidR="00C1418F" w:rsidRPr="00C1418F">
        <w:rPr>
          <w:rStyle w:val="Incipit"/>
          <w:lang w:val="pt-PT"/>
        </w:rPr>
        <w:t>otens sempiterne deus dirige actus</w:t>
      </w:r>
      <w:r w:rsidR="00C94F95" w:rsidRPr="00EE485F">
        <w:rPr>
          <w:lang w:val="la-Latn"/>
        </w:rPr>
        <w:t xml:space="preserve">. </w:t>
      </w:r>
      <w:r w:rsidR="00DD1BA4" w:rsidRPr="00EE485F">
        <w:rPr>
          <w:lang w:val="la-Latn"/>
        </w:rPr>
        <w:t xml:space="preserve">Sequitur </w:t>
      </w:r>
      <w:r w:rsidR="00DD1BA4" w:rsidRPr="008262EE">
        <w:rPr>
          <w:lang w:val="pt-PT"/>
        </w:rPr>
        <w:t>antiphona</w:t>
      </w:r>
      <w:r w:rsidR="00DD1BA4" w:rsidRPr="00EE485F">
        <w:rPr>
          <w:lang w:val="la-Latn"/>
        </w:rPr>
        <w:t xml:space="preserve"> d</w:t>
      </w:r>
      <w:r w:rsidR="00DD1BA4" w:rsidRPr="008262EE">
        <w:rPr>
          <w:lang w:val="pt-PT"/>
        </w:rPr>
        <w:t>e</w:t>
      </w:r>
      <w:r w:rsidR="00DD1BA4" w:rsidRPr="00EE485F">
        <w:rPr>
          <w:lang w:val="la-Latn"/>
        </w:rPr>
        <w:t xml:space="preserve"> nativitate domini</w:t>
      </w:r>
      <w:r w:rsidR="00C94F95" w:rsidRPr="00EE485F">
        <w:rPr>
          <w:lang w:val="la-Latn"/>
        </w:rPr>
        <w:t xml:space="preserve">. </w:t>
      </w:r>
      <w:r w:rsidR="00DD1BA4" w:rsidRPr="008262EE">
        <w:rPr>
          <w:lang w:val="it-IT"/>
        </w:rPr>
        <w:t>OR</w:t>
      </w:r>
      <w:r w:rsidR="00542845">
        <w:rPr>
          <w:lang w:val="it-IT"/>
        </w:rPr>
        <w:t>C</w:t>
      </w:r>
      <w:r w:rsidR="00DD1BA4" w:rsidRPr="00EE485F">
        <w:rPr>
          <w:lang w:val="la-Latn"/>
        </w:rPr>
        <w:t xml:space="preserve"> </w:t>
      </w:r>
      <w:r w:rsidR="00C1418F" w:rsidRPr="00C1418F">
        <w:rPr>
          <w:rStyle w:val="Incipit"/>
          <w:lang w:val="it-IT"/>
        </w:rPr>
        <w:t>Concede quaesumus omnipotens</w:t>
      </w:r>
      <w:r w:rsidR="00C5061C">
        <w:rPr>
          <w:lang w:val="it-IT"/>
        </w:rPr>
        <w:t xml:space="preserve">. </w:t>
      </w:r>
      <w:r w:rsidR="00DD1BA4" w:rsidRPr="008262EE">
        <w:rPr>
          <w:lang w:val="it-IT"/>
        </w:rPr>
        <w:t xml:space="preserve">In </w:t>
      </w:r>
      <w:r w:rsidR="00DD1BA4" w:rsidRPr="008262EE">
        <w:rPr>
          <w:rFonts w:eastAsia="Arial"/>
          <w:lang w:val="it-IT"/>
        </w:rPr>
        <w:t xml:space="preserve">secunda vespera </w:t>
      </w:r>
      <w:r w:rsidR="008559D1" w:rsidRPr="00EE485F">
        <w:rPr>
          <w:lang w:val="la-Latn"/>
        </w:rPr>
        <w:t>A</w:t>
      </w:r>
      <w:r w:rsidR="00542845">
        <w:rPr>
          <w:lang w:val="it-IT"/>
        </w:rPr>
        <w:t>C</w:t>
      </w:r>
      <w:r w:rsidR="008559D1" w:rsidRPr="00EE485F">
        <w:rPr>
          <w:lang w:val="la-Latn"/>
        </w:rPr>
        <w:t xml:space="preserve"> </w:t>
      </w:r>
      <w:r w:rsidR="00C5061C">
        <w:rPr>
          <w:rStyle w:val="Incipit"/>
          <w:lang w:val="it-IT"/>
        </w:rPr>
        <w:t xml:space="preserve">Puer </w:t>
      </w:r>
      <w:r w:rsidR="00C1418F" w:rsidRPr="00C1418F">
        <w:rPr>
          <w:rStyle w:val="Incipit"/>
          <w:lang w:val="it-IT"/>
        </w:rPr>
        <w:t>Iesus</w:t>
      </w:r>
      <w:r w:rsidR="00C94F95" w:rsidRPr="00EE485F">
        <w:rPr>
          <w:lang w:val="la-Latn"/>
        </w:rPr>
        <w:t xml:space="preserve">, </w:t>
      </w:r>
      <w:r w:rsidR="00DD1BA4" w:rsidRPr="00EE485F">
        <w:rPr>
          <w:lang w:val="la-Latn"/>
        </w:rPr>
        <w:t>quamv</w:t>
      </w:r>
      <w:r w:rsidR="00DD1BA4" w:rsidRPr="008262EE">
        <w:rPr>
          <w:lang w:val="it-IT"/>
        </w:rPr>
        <w:t>i</w:t>
      </w:r>
      <w:r w:rsidR="00DD1BA4" w:rsidRPr="00EE485F">
        <w:rPr>
          <w:lang w:val="la-Latn"/>
        </w:rPr>
        <w:t xml:space="preserve">s </w:t>
      </w:r>
      <w:r w:rsidR="00DD1BA4" w:rsidRPr="008262EE">
        <w:rPr>
          <w:lang w:val="it-IT"/>
        </w:rPr>
        <w:t>in</w:t>
      </w:r>
      <w:r w:rsidR="00DD1BA4" w:rsidRPr="00EE485F">
        <w:rPr>
          <w:lang w:val="la-Latn"/>
        </w:rPr>
        <w:t xml:space="preserve"> p</w:t>
      </w:r>
      <w:r w:rsidR="00DD1BA4" w:rsidRPr="008262EE">
        <w:rPr>
          <w:lang w:val="it-IT"/>
        </w:rPr>
        <w:t>riori</w:t>
      </w:r>
      <w:r w:rsidR="00DD1BA4" w:rsidRPr="00EE485F">
        <w:rPr>
          <w:lang w:val="la-Latn"/>
        </w:rPr>
        <w:t xml:space="preserve"> </w:t>
      </w:r>
      <w:r w:rsidR="008559D1" w:rsidRPr="00EE485F">
        <w:rPr>
          <w:lang w:val="la-Latn"/>
        </w:rPr>
        <w:t>[</w:t>
      </w:r>
      <w:r w:rsidR="00DD1BA4" w:rsidRPr="00EE485F">
        <w:rPr>
          <w:lang w:val="la-Latn"/>
        </w:rPr>
        <w:t>vespera</w:t>
      </w:r>
      <w:r w:rsidR="008559D1" w:rsidRPr="00EE485F">
        <w:rPr>
          <w:lang w:val="la-Latn"/>
        </w:rPr>
        <w:t>]</w:t>
      </w:r>
      <w:r w:rsidR="00DD1BA4" w:rsidRPr="008262EE">
        <w:rPr>
          <w:lang w:val="it-IT"/>
        </w:rPr>
        <w:t xml:space="preserve"> </w:t>
      </w:r>
      <w:r w:rsidR="00DD1BA4" w:rsidRPr="00EE485F">
        <w:rPr>
          <w:lang w:val="la-Latn"/>
        </w:rPr>
        <w:t>nulla mentio fiat inde</w:t>
      </w:r>
      <w:r w:rsidR="00C94F95" w:rsidRPr="00EE485F">
        <w:rPr>
          <w:lang w:val="la-Latn"/>
        </w:rPr>
        <w:t>.</w:t>
      </w:r>
      <w:r w:rsidR="009F23C6">
        <w:rPr>
          <w:lang w:val="it-IT"/>
        </w:rPr>
        <w:t xml:space="preserve"> </w:t>
      </w:r>
      <w:r w:rsidR="00DD1BA4" w:rsidRPr="006D52E4">
        <w:t xml:space="preserve">Si de festivitate </w:t>
      </w:r>
      <w:r w:rsidR="00DD1BA4" w:rsidRPr="009F23C6">
        <w:rPr>
          <w:rStyle w:val="Time2"/>
          <w:lang w:val="it-IT"/>
        </w:rPr>
        <w:t>processio</w:t>
      </w:r>
      <w:r w:rsidR="00DD1BA4" w:rsidRPr="00EE485F">
        <w:rPr>
          <w:lang w:val="la-Latn"/>
        </w:rPr>
        <w:t xml:space="preserve"> est agenda</w:t>
      </w:r>
      <w:r w:rsidR="00C94F95" w:rsidRPr="00EE485F">
        <w:rPr>
          <w:lang w:val="la-Latn"/>
        </w:rPr>
        <w:t xml:space="preserve">, </w:t>
      </w:r>
      <w:r w:rsidR="00DD1BA4" w:rsidRPr="008262EE">
        <w:rPr>
          <w:lang w:val="la-Latn"/>
        </w:rPr>
        <w:t xml:space="preserve">canitur </w:t>
      </w:r>
      <w:r w:rsidR="00DD1BA4" w:rsidRPr="00EE485F">
        <w:rPr>
          <w:lang w:val="la-Latn"/>
        </w:rPr>
        <w:t>responsorium aliquod</w:t>
      </w:r>
      <w:r w:rsidR="00C94F95" w:rsidRPr="00EE485F">
        <w:rPr>
          <w:lang w:val="la-Latn"/>
        </w:rPr>
        <w:t xml:space="preserve">. </w:t>
      </w:r>
      <w:r w:rsidR="00DD1BA4" w:rsidRPr="00EE485F">
        <w:rPr>
          <w:lang w:val="la-Latn"/>
        </w:rPr>
        <w:t>Sin autem</w:t>
      </w:r>
      <w:r w:rsidR="00C94F95" w:rsidRPr="00EE485F">
        <w:rPr>
          <w:lang w:val="la-Latn"/>
        </w:rPr>
        <w:t xml:space="preserve">, </w:t>
      </w:r>
      <w:r w:rsidR="00DD1BA4" w:rsidRPr="00EE485F">
        <w:rPr>
          <w:lang w:val="la-Latn"/>
        </w:rPr>
        <w:t>de sanct</w:t>
      </w:r>
      <w:r w:rsidR="00DD1BA4" w:rsidRPr="008262EE">
        <w:rPr>
          <w:lang w:val="la-Latn"/>
        </w:rPr>
        <w:t>a</w:t>
      </w:r>
      <w:r w:rsidR="00DD1BA4" w:rsidRPr="00EE485F">
        <w:rPr>
          <w:lang w:val="la-Latn"/>
        </w:rPr>
        <w:t xml:space="preserve"> Maria RP</w:t>
      </w:r>
      <w:r w:rsidR="00DD1BA4" w:rsidRPr="008262EE">
        <w:rPr>
          <w:lang w:val="la-Latn"/>
        </w:rPr>
        <w:t>P</w:t>
      </w:r>
      <w:r w:rsidR="00DD1BA4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Continet in gremio</w:t>
      </w:r>
      <w:r w:rsidR="00C94F95" w:rsidRPr="00EE485F">
        <w:rPr>
          <w:lang w:val="la-Latn"/>
        </w:rPr>
        <w:t xml:space="preserve">, </w:t>
      </w:r>
      <w:r w:rsidR="00DD1BA4" w:rsidRPr="00EE485F">
        <w:rPr>
          <w:lang w:val="la-Latn"/>
        </w:rPr>
        <w:t>sicut et in priori vespera</w:t>
      </w:r>
      <w:r w:rsidR="00DD1BA4" w:rsidRPr="008262EE">
        <w:rPr>
          <w:lang w:val="la-Latn"/>
        </w:rPr>
        <w:t xml:space="preserve"> RPP </w:t>
      </w:r>
      <w:r w:rsidR="00C1418F" w:rsidRPr="00C1418F">
        <w:rPr>
          <w:rStyle w:val="Incipit"/>
          <w:lang w:val="la-Latn"/>
        </w:rPr>
        <w:t>Nesciens mater</w:t>
      </w:r>
      <w:r w:rsidR="00AF24A8" w:rsidRPr="00EE485F">
        <w:rPr>
          <w:lang w:val="la-Latn"/>
        </w:rPr>
        <w:t>.</w:t>
      </w:r>
    </w:p>
    <w:p w:rsidR="001B39FE" w:rsidRDefault="00DD1BA4" w:rsidP="00C10675">
      <w:pPr>
        <w:rPr>
          <w:lang w:val="la-Latn"/>
        </w:rPr>
      </w:pPr>
      <w:r w:rsidRPr="00EE485F">
        <w:rPr>
          <w:rStyle w:val="Time1"/>
          <w:lang w:val="la-Latn"/>
        </w:rPr>
        <w:t>Ad priorem missam</w:t>
      </w:r>
      <w:r w:rsidRPr="00EE485F">
        <w:rPr>
          <w:lang w:val="la-Latn"/>
        </w:rPr>
        <w:t xml:space="preserve"> IN </w:t>
      </w:r>
      <w:r w:rsidR="00C1418F" w:rsidRPr="00C1418F">
        <w:rPr>
          <w:rStyle w:val="Incipit"/>
          <w:lang w:val="la-Latn"/>
        </w:rPr>
        <w:t>Dum medium silentium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ad quam tres orationes dicuntur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 xml:space="preserve">id est </w:t>
      </w:r>
      <w:r w:rsidR="008559D1" w:rsidRPr="00EE485F">
        <w:rPr>
          <w:lang w:val="la-Latn"/>
        </w:rPr>
        <w:t>[</w:t>
      </w:r>
      <w:r w:rsidRPr="00EE485F">
        <w:rPr>
          <w:lang w:val="la-Latn"/>
        </w:rPr>
        <w:t>de</w:t>
      </w:r>
      <w:r w:rsidR="008559D1" w:rsidRPr="00EE485F">
        <w:rPr>
          <w:lang w:val="la-Latn"/>
        </w:rPr>
        <w:t>]</w:t>
      </w:r>
      <w:r w:rsidRPr="00EE485F">
        <w:rPr>
          <w:lang w:val="la-Latn"/>
        </w:rPr>
        <w:t xml:space="preserve"> dominica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de nativitate domini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de festo praesenti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Salis et aqu</w:t>
      </w:r>
      <w:r w:rsidRPr="008262EE">
        <w:rPr>
          <w:lang w:val="la-Latn"/>
        </w:rPr>
        <w:t xml:space="preserve">ae </w:t>
      </w:r>
      <w:r w:rsidRPr="00EE485F">
        <w:rPr>
          <w:lang w:val="la-Latn"/>
        </w:rPr>
        <w:t xml:space="preserve">exorcismus non agitur a </w:t>
      </w:r>
      <w:r w:rsidRPr="008262EE">
        <w:rPr>
          <w:rStyle w:val="Funktion"/>
          <w:lang w:val="la-Latn"/>
        </w:rPr>
        <w:t>sacerdote</w:t>
      </w:r>
      <w:r w:rsidRPr="00EE485F">
        <w:rPr>
          <w:lang w:val="la-Latn"/>
        </w:rPr>
        <w:t xml:space="preserve"> missam</w:t>
      </w:r>
      <w:r w:rsidRPr="008262EE">
        <w:rPr>
          <w:lang w:val="la-Latn"/>
        </w:rPr>
        <w:t xml:space="preserve"> </w:t>
      </w:r>
      <w:r w:rsidRPr="00EE485F">
        <w:rPr>
          <w:lang w:val="la-Latn"/>
        </w:rPr>
        <w:t>celebraturo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sed ab al</w:t>
      </w:r>
      <w:r w:rsidRPr="008262EE">
        <w:rPr>
          <w:lang w:val="la-Latn"/>
        </w:rPr>
        <w:t>i</w:t>
      </w:r>
      <w:r w:rsidRPr="00EE485F">
        <w:rPr>
          <w:lang w:val="la-Latn"/>
        </w:rPr>
        <w:t xml:space="preserve">o per </w:t>
      </w:r>
      <w:r w:rsidRPr="008262EE">
        <w:rPr>
          <w:rStyle w:val="Funktion"/>
          <w:lang w:val="la-Latn"/>
        </w:rPr>
        <w:t>armarium</w:t>
      </w:r>
      <w:r w:rsidRPr="00EE485F">
        <w:rPr>
          <w:lang w:val="la-Latn"/>
        </w:rPr>
        <w:t xml:space="preserve"> ad hoc deputato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sicut in qualibet dominica</w:t>
      </w:r>
      <w:r w:rsidR="00C94F95" w:rsidRPr="00EE485F">
        <w:rPr>
          <w:lang w:val="la-Latn"/>
        </w:rPr>
        <w:t xml:space="preserve">, </w:t>
      </w:r>
      <w:r w:rsidR="00C87E3F" w:rsidRPr="00EE485F">
        <w:rPr>
          <w:lang w:val="la-Latn"/>
        </w:rPr>
        <w:t>(</w:t>
      </w:r>
      <w:r w:rsidR="000240F2" w:rsidRPr="001B63A5">
        <w:rPr>
          <w:lang w:val="la-Latn"/>
        </w:rPr>
        <w:t>39a</w:t>
      </w:r>
      <w:r w:rsidR="00C87E3F" w:rsidRPr="00EE485F">
        <w:rPr>
          <w:lang w:val="la-Latn"/>
        </w:rPr>
        <w:t>)</w:t>
      </w:r>
      <w:r w:rsidRPr="00EE485F">
        <w:rPr>
          <w:lang w:val="la-Latn"/>
        </w:rPr>
        <w:t xml:space="preserve"> cum generaliter cappis induuntu</w:t>
      </w:r>
      <w:r w:rsidR="007C558A" w:rsidRPr="001B63A5">
        <w:rPr>
          <w:lang w:val="la-Latn"/>
        </w:rPr>
        <w:t>r</w:t>
      </w:r>
      <w:r w:rsidR="00C94F95" w:rsidRPr="00EE485F">
        <w:rPr>
          <w:lang w:val="la-Latn"/>
        </w:rPr>
        <w:t xml:space="preserve">. </w:t>
      </w:r>
      <w:r w:rsidRPr="00445ED0">
        <w:rPr>
          <w:rStyle w:val="Time1"/>
          <w:lang w:val="la-Latn"/>
        </w:rPr>
        <w:t>Ad processionem</w:t>
      </w:r>
      <w:r w:rsidRPr="00EE485F">
        <w:rPr>
          <w:lang w:val="la-Latn"/>
        </w:rPr>
        <w:t xml:space="preserve"> </w:t>
      </w:r>
      <w:r w:rsidRPr="008262EE">
        <w:rPr>
          <w:lang w:val="fr-FR"/>
        </w:rPr>
        <w:t xml:space="preserve">RPP </w:t>
      </w:r>
      <w:r w:rsidR="00C1418F" w:rsidRPr="00C1418F">
        <w:rPr>
          <w:rStyle w:val="Incipit"/>
          <w:lang w:val="fr-FR"/>
        </w:rPr>
        <w:t>Sancta et immaculata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Versus et </w:t>
      </w:r>
      <w:r w:rsidRPr="008262EE">
        <w:rPr>
          <w:lang w:val="fr-FR"/>
        </w:rPr>
        <w:t>oratio</w:t>
      </w:r>
      <w:r w:rsidRPr="00EE485F">
        <w:rPr>
          <w:lang w:val="la-Latn"/>
        </w:rPr>
        <w:t xml:space="preserve"> sicut in die sancto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Inde</w:t>
      </w:r>
      <w:r w:rsidRPr="008262EE">
        <w:rPr>
          <w:lang w:val="la-Latn"/>
        </w:rPr>
        <w:t xml:space="preserve"> </w:t>
      </w:r>
      <w:r w:rsidR="008559D1" w:rsidRPr="008262EE">
        <w:rPr>
          <w:lang w:val="la-Latn"/>
        </w:rPr>
        <w:t>[</w:t>
      </w:r>
      <w:r w:rsidRPr="008262EE">
        <w:rPr>
          <w:lang w:val="la-Latn"/>
        </w:rPr>
        <w:t>AP</w:t>
      </w:r>
      <w:r w:rsidR="008559D1" w:rsidRPr="008262EE">
        <w:rPr>
          <w:lang w:val="la-Latn"/>
        </w:rPr>
        <w:t>]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O beata infantia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adiuncto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si opus es</w:t>
      </w:r>
      <w:r w:rsidR="00C94F95" w:rsidRPr="00EE485F">
        <w:rPr>
          <w:lang w:val="la-Latn"/>
        </w:rPr>
        <w:t xml:space="preserve">, </w:t>
      </w:r>
      <w:r w:rsidRPr="008262EE">
        <w:rPr>
          <w:lang w:val="la-Latn"/>
        </w:rPr>
        <w:t xml:space="preserve">RPP </w:t>
      </w:r>
      <w:r w:rsidR="00C1418F" w:rsidRPr="00C1418F">
        <w:rPr>
          <w:rStyle w:val="Incipit"/>
          <w:lang w:val="la-Latn"/>
        </w:rPr>
        <w:t xml:space="preserve">Benedictus </w:t>
      </w:r>
      <w:r w:rsidRPr="00EE485F">
        <w:rPr>
          <w:lang w:val="la-Latn"/>
        </w:rPr>
        <w:t xml:space="preserve">vel </w:t>
      </w:r>
      <w:r w:rsidR="008559D1" w:rsidRPr="00EE485F">
        <w:rPr>
          <w:lang w:val="la-Latn"/>
        </w:rPr>
        <w:t>[</w:t>
      </w:r>
      <w:r w:rsidRPr="008262EE">
        <w:rPr>
          <w:lang w:val="la-Latn"/>
        </w:rPr>
        <w:t>RPP</w:t>
      </w:r>
      <w:r w:rsidR="008559D1" w:rsidRPr="00EE485F">
        <w:rPr>
          <w:lang w:val="la-Latn"/>
        </w:rPr>
        <w:t>]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O regem caeli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In </w:t>
      </w:r>
      <w:r w:rsidRPr="008262EE">
        <w:rPr>
          <w:rStyle w:val="Ort"/>
          <w:lang w:val="la-Latn"/>
        </w:rPr>
        <w:t>vestib</w:t>
      </w:r>
      <w:r w:rsidR="007C558A" w:rsidRPr="001B63A5">
        <w:rPr>
          <w:rStyle w:val="Ort"/>
          <w:lang w:val="la-Latn"/>
        </w:rPr>
        <w:t>u</w:t>
      </w:r>
      <w:r w:rsidRPr="008262EE">
        <w:rPr>
          <w:rStyle w:val="Ort"/>
          <w:lang w:val="la-Latn"/>
        </w:rPr>
        <w:t>lo</w:t>
      </w:r>
      <w:r w:rsidRPr="008262EE">
        <w:rPr>
          <w:lang w:val="la-Latn"/>
        </w:rPr>
        <w:t xml:space="preserve"> RPP </w:t>
      </w:r>
      <w:r w:rsidR="00C1418F" w:rsidRPr="00C1418F">
        <w:rPr>
          <w:rStyle w:val="Incipit"/>
          <w:lang w:val="la-Latn"/>
        </w:rPr>
        <w:t>Verbum caro factum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In </w:t>
      </w:r>
      <w:r w:rsidRPr="008262EE">
        <w:rPr>
          <w:rStyle w:val="Ort"/>
          <w:lang w:val="la-Latn"/>
        </w:rPr>
        <w:t>chorum</w:t>
      </w:r>
      <w:r w:rsidRPr="00EE485F">
        <w:rPr>
          <w:lang w:val="la-Latn"/>
        </w:rPr>
        <w:t xml:space="preserve"> de </w:t>
      </w:r>
      <w:r w:rsidRPr="008262EE">
        <w:rPr>
          <w:rStyle w:val="Funktion"/>
          <w:lang w:val="la-Latn"/>
        </w:rPr>
        <w:t>patrono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OR</w:t>
      </w:r>
      <w:r w:rsidRPr="008262EE">
        <w:rPr>
          <w:lang w:val="la-Latn"/>
        </w:rPr>
        <w:t>C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Via sanctorum omnium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Si autem non est dominica et si de festo ad</w:t>
      </w:r>
      <w:r w:rsidRPr="008262EE">
        <w:rPr>
          <w:lang w:val="la-Latn"/>
        </w:rPr>
        <w:t xml:space="preserve"> </w:t>
      </w:r>
      <w:r w:rsidRPr="00EE485F">
        <w:rPr>
          <w:lang w:val="la-Latn"/>
        </w:rPr>
        <w:t>matut</w:t>
      </w:r>
      <w:r w:rsidRPr="008262EE">
        <w:rPr>
          <w:lang w:val="la-Latn"/>
        </w:rPr>
        <w:t>inas</w:t>
      </w:r>
      <w:r w:rsidRPr="00EE485F">
        <w:rPr>
          <w:lang w:val="la-Latn"/>
        </w:rPr>
        <w:t xml:space="preserve"> et vesperos cum psalmis usualibus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 xml:space="preserve">id est ad </w:t>
      </w:r>
      <w:r w:rsidRPr="008262EE">
        <w:rPr>
          <w:rStyle w:val="Ort"/>
          <w:lang w:val="la-Latn"/>
        </w:rPr>
        <w:t>sanctam Mariam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pr</w:t>
      </w:r>
      <w:r w:rsidRPr="008262EE">
        <w:rPr>
          <w:lang w:val="la-Latn"/>
        </w:rPr>
        <w:t>o</w:t>
      </w:r>
      <w:r w:rsidRPr="00EE485F">
        <w:rPr>
          <w:lang w:val="la-Latn"/>
        </w:rPr>
        <w:t>c</w:t>
      </w:r>
      <w:r w:rsidRPr="008262EE">
        <w:rPr>
          <w:lang w:val="la-Latn"/>
        </w:rPr>
        <w:t>e</w:t>
      </w:r>
      <w:r w:rsidRPr="00EE485F">
        <w:rPr>
          <w:lang w:val="la-Latn"/>
        </w:rPr>
        <w:t>ditur</w:t>
      </w:r>
      <w:r w:rsidR="001B39FE">
        <w:rPr>
          <w:lang w:val="la-Latn"/>
        </w:rPr>
        <w:t>.</w:t>
      </w:r>
    </w:p>
    <w:p w:rsidR="00DD1BA4" w:rsidRPr="00EE485F" w:rsidRDefault="00DD1BA4" w:rsidP="00C10675">
      <w:pPr>
        <w:rPr>
          <w:lang w:val="la-Latn"/>
        </w:rPr>
      </w:pPr>
      <w:r w:rsidRPr="001B63A5">
        <w:rPr>
          <w:rStyle w:val="Time1"/>
          <w:lang w:val="la-Latn"/>
        </w:rPr>
        <w:t>Ad matutina</w:t>
      </w:r>
      <w:r w:rsidR="00DA6A9D" w:rsidRPr="001B63A5">
        <w:rPr>
          <w:rStyle w:val="Time1"/>
          <w:lang w:val="la-Latn"/>
        </w:rPr>
        <w:t>s</w:t>
      </w:r>
      <w:r w:rsidRPr="001B63A5">
        <w:rPr>
          <w:rStyle w:val="Time1"/>
          <w:lang w:val="la-Latn"/>
        </w:rPr>
        <w:t xml:space="preserve"> </w:t>
      </w:r>
      <w:r w:rsidR="008559D1" w:rsidRPr="001B63A5">
        <w:rPr>
          <w:rStyle w:val="Time1"/>
          <w:lang w:val="la-Latn"/>
        </w:rPr>
        <w:t>[</w:t>
      </w:r>
      <w:r w:rsidRPr="001B63A5">
        <w:rPr>
          <w:rStyle w:val="Time1"/>
          <w:lang w:val="la-Latn"/>
        </w:rPr>
        <w:t>lau</w:t>
      </w:r>
      <w:r w:rsidR="00DA6A9D" w:rsidRPr="001B63A5">
        <w:rPr>
          <w:rStyle w:val="Time1"/>
          <w:lang w:val="la-Latn"/>
        </w:rPr>
        <w:t>de</w:t>
      </w:r>
      <w:r w:rsidRPr="001B63A5">
        <w:rPr>
          <w:rStyle w:val="Time1"/>
          <w:lang w:val="la-Latn"/>
        </w:rPr>
        <w:t>s</w:t>
      </w:r>
      <w:r w:rsidR="008559D1" w:rsidRPr="001B63A5">
        <w:rPr>
          <w:rStyle w:val="Time1"/>
          <w:lang w:val="la-Latn"/>
        </w:rPr>
        <w:t>]</w:t>
      </w:r>
      <w:r w:rsidRPr="00EE485F">
        <w:rPr>
          <w:lang w:val="la-Latn"/>
        </w:rPr>
        <w:t xml:space="preserve"> quidem </w:t>
      </w:r>
      <w:r w:rsidR="008559D1" w:rsidRPr="00EE485F">
        <w:rPr>
          <w:lang w:val="la-Latn"/>
        </w:rPr>
        <w:t>A</w:t>
      </w:r>
      <w:r w:rsidR="009F23C6" w:rsidRPr="001B63A5">
        <w:rPr>
          <w:lang w:val="la-Latn"/>
        </w:rPr>
        <w:t>C</w:t>
      </w:r>
      <w:r w:rsidR="008559D1" w:rsidRPr="00EE485F">
        <w:rPr>
          <w:lang w:val="la-Latn"/>
        </w:rPr>
        <w:t xml:space="preserve"> </w:t>
      </w:r>
      <w:r w:rsidR="00C1418F" w:rsidRPr="001B63A5">
        <w:rPr>
          <w:rStyle w:val="Incipit"/>
          <w:lang w:val="la-Latn"/>
        </w:rPr>
        <w:t>Veritas de terra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 xml:space="preserve">vel </w:t>
      </w:r>
      <w:r w:rsidR="008559D1" w:rsidRPr="00EE485F">
        <w:rPr>
          <w:lang w:val="la-Latn"/>
        </w:rPr>
        <w:t>[</w:t>
      </w:r>
      <w:r w:rsidRPr="00EE485F">
        <w:rPr>
          <w:lang w:val="la-Latn"/>
        </w:rPr>
        <w:t>A</w:t>
      </w:r>
      <w:r w:rsidRPr="001B63A5">
        <w:rPr>
          <w:lang w:val="la-Latn"/>
        </w:rPr>
        <w:t>N</w:t>
      </w:r>
      <w:r w:rsidR="008559D1" w:rsidRPr="00EE485F">
        <w:rPr>
          <w:lang w:val="la-Latn"/>
        </w:rPr>
        <w:t>]</w:t>
      </w:r>
      <w:r w:rsidRPr="00EE485F">
        <w:rPr>
          <w:lang w:val="la-Latn"/>
        </w:rPr>
        <w:t xml:space="preserve"> </w:t>
      </w:r>
      <w:r w:rsidR="00C1418F" w:rsidRPr="001B63A5">
        <w:rPr>
          <w:rStyle w:val="Incipit"/>
          <w:lang w:val="la-Latn"/>
        </w:rPr>
        <w:t>Homo natus est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Ad vesperos vero cum </w:t>
      </w:r>
      <w:r w:rsidR="008559D1" w:rsidRPr="00EE485F">
        <w:rPr>
          <w:lang w:val="la-Latn"/>
        </w:rPr>
        <w:t>A</w:t>
      </w:r>
      <w:r w:rsidR="009F23C6" w:rsidRPr="001B63A5">
        <w:rPr>
          <w:lang w:val="la-Latn"/>
        </w:rPr>
        <w:t>C</w:t>
      </w:r>
      <w:r w:rsidR="008559D1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Continet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vel alia eius similium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si</w:t>
      </w:r>
      <w:r w:rsidRPr="008262EE">
        <w:rPr>
          <w:lang w:val="la-Latn"/>
        </w:rPr>
        <w:t>cu</w:t>
      </w:r>
      <w:r w:rsidRPr="00EE485F">
        <w:rPr>
          <w:lang w:val="la-Latn"/>
        </w:rPr>
        <w:t>t</w:t>
      </w:r>
      <w:r w:rsidRPr="008262EE">
        <w:rPr>
          <w:lang w:val="la-Latn"/>
        </w:rPr>
        <w:t xml:space="preserve"> </w:t>
      </w:r>
      <w:r w:rsidRPr="00EE485F">
        <w:rPr>
          <w:lang w:val="la-Latn"/>
        </w:rPr>
        <w:t>et cottidie infra hanc octavam agitur</w:t>
      </w:r>
      <w:r w:rsidR="00AF24A8" w:rsidRPr="00EE485F">
        <w:rPr>
          <w:lang w:val="la-Latn"/>
        </w:rPr>
        <w:t>.</w:t>
      </w:r>
    </w:p>
    <w:p w:rsidR="00DD1BA4" w:rsidRPr="00EE485F" w:rsidRDefault="00DD1BA4" w:rsidP="00C10675">
      <w:pPr>
        <w:rPr>
          <w:lang w:val="la-Latn"/>
        </w:rPr>
      </w:pPr>
      <w:r w:rsidRPr="001B63A5">
        <w:rPr>
          <w:rStyle w:val="Time1"/>
        </w:rPr>
        <w:t>Ad primam</w:t>
      </w:r>
      <w:r w:rsidRPr="00EE485F">
        <w:rPr>
          <w:lang w:val="la-Latn"/>
        </w:rPr>
        <w:t xml:space="preserve"> </w:t>
      </w:r>
      <w:r w:rsidR="008559D1" w:rsidRPr="00EE485F">
        <w:rPr>
          <w:lang w:val="la-Latn"/>
        </w:rPr>
        <w:t xml:space="preserve">AN </w:t>
      </w:r>
      <w:r w:rsidR="00C1418F" w:rsidRPr="001B63A5">
        <w:rPr>
          <w:rStyle w:val="Incipit"/>
        </w:rPr>
        <w:t>Hesterna die</w:t>
      </w:r>
      <w:r w:rsidR="00AF24A8" w:rsidRPr="00EE485F">
        <w:rPr>
          <w:lang w:val="la-Latn"/>
        </w:rPr>
        <w:t>.</w:t>
      </w:r>
    </w:p>
    <w:p w:rsidR="00DD1BA4" w:rsidRPr="00EE485F" w:rsidRDefault="00DD1BA4" w:rsidP="00C10675">
      <w:pPr>
        <w:rPr>
          <w:lang w:val="la-Latn"/>
        </w:rPr>
      </w:pPr>
      <w:r w:rsidRPr="00EE485F">
        <w:rPr>
          <w:rStyle w:val="Time1"/>
          <w:lang w:val="en-GB"/>
        </w:rPr>
        <w:t>Ad tertiam</w:t>
      </w:r>
      <w:r w:rsidRPr="00EE485F">
        <w:rPr>
          <w:lang w:val="la-Latn"/>
        </w:rPr>
        <w:t xml:space="preserve"> </w:t>
      </w:r>
      <w:r w:rsidR="008559D1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en-US"/>
        </w:rPr>
        <w:t>Qui enim corpori</w:t>
      </w:r>
      <w:r w:rsidR="00AF24A8" w:rsidRPr="00EE485F">
        <w:rPr>
          <w:lang w:val="la-Latn"/>
        </w:rPr>
        <w:t>.</w:t>
      </w:r>
    </w:p>
    <w:p w:rsidR="00C1418F" w:rsidRPr="00C1418F" w:rsidRDefault="00DD1BA4" w:rsidP="00C10675">
      <w:pPr>
        <w:rPr>
          <w:rStyle w:val="Incipit"/>
          <w:lang w:val="en-US"/>
        </w:rPr>
      </w:pPr>
      <w:r w:rsidRPr="00EE485F">
        <w:rPr>
          <w:rStyle w:val="Time1"/>
          <w:lang w:val="en-GB"/>
        </w:rPr>
        <w:t>Ad sextam</w:t>
      </w:r>
      <w:r w:rsidRPr="00EE485F">
        <w:rPr>
          <w:lang w:val="la-Latn"/>
        </w:rPr>
        <w:t xml:space="preserve"> </w:t>
      </w:r>
      <w:r w:rsidR="008559D1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en-US"/>
        </w:rPr>
        <w:t>Eicientes eum</w:t>
      </w:r>
      <w:r w:rsidR="00AF24A8" w:rsidRPr="00EE485F">
        <w:rPr>
          <w:lang w:val="la-Latn"/>
        </w:rPr>
        <w:t>.</w:t>
      </w:r>
    </w:p>
    <w:p w:rsidR="00DD1BA4" w:rsidRPr="00EE485F" w:rsidRDefault="00DD1BA4" w:rsidP="00C10675">
      <w:pPr>
        <w:rPr>
          <w:lang w:val="la-Latn"/>
        </w:rPr>
      </w:pPr>
      <w:r w:rsidRPr="00EE485F">
        <w:rPr>
          <w:rStyle w:val="Time1"/>
          <w:lang w:val="en-GB"/>
        </w:rPr>
        <w:t>Ad nonam</w:t>
      </w:r>
      <w:r w:rsidRPr="00EE485F">
        <w:rPr>
          <w:lang w:val="la-Latn"/>
        </w:rPr>
        <w:t xml:space="preserve"> </w:t>
      </w:r>
      <w:r w:rsidR="008559D1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en-US"/>
        </w:rPr>
        <w:t>Sepelierunt Stephanum</w:t>
      </w:r>
      <w:r w:rsidR="00AF24A8" w:rsidRPr="00EE485F">
        <w:rPr>
          <w:lang w:val="la-Latn"/>
        </w:rPr>
        <w:t>.</w:t>
      </w:r>
    </w:p>
    <w:p w:rsidR="00DD1BA4" w:rsidRPr="00EE485F" w:rsidRDefault="008559D1" w:rsidP="00C10675">
      <w:pPr>
        <w:rPr>
          <w:lang w:val="la-Latn"/>
        </w:rPr>
      </w:pPr>
      <w:r w:rsidRPr="008262EE">
        <w:rPr>
          <w:rStyle w:val="Time1"/>
          <w:lang w:val="la-Latn"/>
        </w:rPr>
        <w:t>[</w:t>
      </w:r>
      <w:r w:rsidR="00DD1BA4" w:rsidRPr="008262EE">
        <w:rPr>
          <w:rStyle w:val="Time1"/>
          <w:lang w:val="la-Latn"/>
        </w:rPr>
        <w:t>Ad missam</w:t>
      </w:r>
      <w:r w:rsidRPr="008262EE">
        <w:rPr>
          <w:rStyle w:val="Time1"/>
          <w:lang w:val="la-Latn"/>
        </w:rPr>
        <w:t>]</w:t>
      </w:r>
      <w:r w:rsidR="00DD1BA4" w:rsidRPr="008262EE">
        <w:rPr>
          <w:lang w:val="la-Latn"/>
        </w:rPr>
        <w:t xml:space="preserve"> I</w:t>
      </w:r>
      <w:r w:rsidR="00DD1BA4" w:rsidRPr="00EE485F">
        <w:rPr>
          <w:lang w:val="la-Latn"/>
        </w:rPr>
        <w:t xml:space="preserve">n his tribus diebus ad </w:t>
      </w:r>
      <w:r w:rsidR="00DD1BA4" w:rsidRPr="008262EE">
        <w:rPr>
          <w:rStyle w:val="Ort"/>
          <w:lang w:val="la-Latn"/>
        </w:rPr>
        <w:t>sanctam Mariam</w:t>
      </w:r>
      <w:r w:rsidR="00DD1BA4" w:rsidRPr="00EE485F">
        <w:rPr>
          <w:lang w:val="la-Latn"/>
        </w:rPr>
        <w:t xml:space="preserve"> canitur matutinalis missa </w:t>
      </w:r>
      <w:r w:rsidRPr="008262EE">
        <w:rPr>
          <w:lang w:val="la-Latn"/>
        </w:rPr>
        <w:t>[</w:t>
      </w:r>
      <w:r w:rsidR="00DD1BA4" w:rsidRPr="008262EE">
        <w:rPr>
          <w:lang w:val="la-Latn"/>
        </w:rPr>
        <w:t>IN</w:t>
      </w:r>
      <w:r w:rsidRPr="008262EE">
        <w:rPr>
          <w:lang w:val="la-Latn"/>
        </w:rPr>
        <w:t>]</w:t>
      </w:r>
      <w:r w:rsidR="00DD1BA4" w:rsidRPr="008262EE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Puer natus est</w:t>
      </w:r>
      <w:r w:rsidR="00C94F95" w:rsidRPr="00EE485F">
        <w:rPr>
          <w:lang w:val="la-Latn"/>
        </w:rPr>
        <w:t xml:space="preserve">, </w:t>
      </w:r>
      <w:r w:rsidR="00DD1BA4" w:rsidRPr="00EE485F">
        <w:rPr>
          <w:lang w:val="la-Latn"/>
        </w:rPr>
        <w:t>ad quam dicuntur due orationes</w:t>
      </w:r>
      <w:r w:rsidR="00C94F95" w:rsidRPr="00EE485F">
        <w:rPr>
          <w:lang w:val="la-Latn"/>
        </w:rPr>
        <w:t xml:space="preserve">, </w:t>
      </w:r>
      <w:r w:rsidR="00DD1BA4" w:rsidRPr="00EE485F">
        <w:rPr>
          <w:lang w:val="la-Latn"/>
        </w:rPr>
        <w:t>prior de nativitate domini</w:t>
      </w:r>
      <w:r w:rsidR="00C94F95" w:rsidRPr="00EE485F">
        <w:rPr>
          <w:lang w:val="la-Latn"/>
        </w:rPr>
        <w:t xml:space="preserve">, </w:t>
      </w:r>
      <w:r w:rsidR="00DD1BA4" w:rsidRPr="008262EE">
        <w:rPr>
          <w:rFonts w:eastAsia="Arial"/>
          <w:lang w:val="la-Latn"/>
        </w:rPr>
        <w:t>secundo</w:t>
      </w:r>
      <w:r w:rsidR="00DD1BA4" w:rsidRPr="00EE485F">
        <w:rPr>
          <w:rFonts w:eastAsia="Arial"/>
          <w:lang w:val="la-Latn"/>
        </w:rPr>
        <w:t xml:space="preserve"> </w:t>
      </w:r>
      <w:r w:rsidR="00DD1BA4" w:rsidRPr="00EE485F">
        <w:rPr>
          <w:lang w:val="la-Latn"/>
        </w:rPr>
        <w:t>de festo instanti</w:t>
      </w:r>
      <w:r w:rsidR="00C94F95" w:rsidRPr="00EE485F">
        <w:rPr>
          <w:lang w:val="la-Latn"/>
        </w:rPr>
        <w:t xml:space="preserve">. </w:t>
      </w:r>
      <w:r w:rsidR="00DD1BA4" w:rsidRPr="00EE485F">
        <w:rPr>
          <w:lang w:val="la-Latn"/>
        </w:rPr>
        <w:t>LE</w:t>
      </w:r>
      <w:r w:rsidR="007C558A" w:rsidRPr="001B63A5">
        <w:rPr>
          <w:lang w:val="la-Latn"/>
        </w:rPr>
        <w:t>EP</w:t>
      </w:r>
      <w:r w:rsidR="00DD1BA4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Multifariam multisque</w:t>
      </w:r>
      <w:r w:rsidR="00C94F95" w:rsidRPr="00EE485F">
        <w:rPr>
          <w:lang w:val="la-Latn"/>
        </w:rPr>
        <w:t xml:space="preserve">. </w:t>
      </w:r>
      <w:r w:rsidR="00DD1BA4" w:rsidRPr="00EE485F">
        <w:rPr>
          <w:lang w:val="la-Latn"/>
        </w:rPr>
        <w:t xml:space="preserve">EV </w:t>
      </w:r>
      <w:r w:rsidR="00C1418F" w:rsidRPr="00C1418F">
        <w:rPr>
          <w:rStyle w:val="Incipit"/>
          <w:lang w:val="la-Latn"/>
        </w:rPr>
        <w:t>In principio</w:t>
      </w:r>
      <w:r w:rsidR="00C94F95" w:rsidRPr="00EE485F">
        <w:rPr>
          <w:lang w:val="la-Latn"/>
        </w:rPr>
        <w:t xml:space="preserve">. </w:t>
      </w:r>
      <w:r w:rsidR="00C87E3F" w:rsidRPr="00EE485F">
        <w:rPr>
          <w:rFonts w:eastAsia="Arial"/>
          <w:lang w:val="la-Latn"/>
        </w:rPr>
        <w:t>(</w:t>
      </w:r>
      <w:r w:rsidR="000240F2" w:rsidRPr="001B63A5">
        <w:rPr>
          <w:rFonts w:eastAsia="Arial"/>
          <w:lang w:val="la-Latn"/>
        </w:rPr>
        <w:t>39b</w:t>
      </w:r>
      <w:r w:rsidR="00C87E3F" w:rsidRPr="00EE485F">
        <w:rPr>
          <w:rFonts w:eastAsia="Arial"/>
          <w:lang w:val="la-Latn"/>
        </w:rPr>
        <w:t>)</w:t>
      </w:r>
      <w:r w:rsidR="00DD1BA4" w:rsidRPr="00EE485F">
        <w:rPr>
          <w:rFonts w:eastAsia="Arial"/>
          <w:lang w:val="la-Latn"/>
        </w:rPr>
        <w:t xml:space="preserve"> </w:t>
      </w:r>
      <w:r w:rsidR="00DD1BA4" w:rsidRPr="00EE485F">
        <w:rPr>
          <w:lang w:val="la-Latn"/>
        </w:rPr>
        <w:t>Prefatio sicut et cottidie ad hanc missam usque in octavam</w:t>
      </w:r>
      <w:r w:rsidR="00C94F95" w:rsidRPr="00EE485F">
        <w:rPr>
          <w:lang w:val="la-Latn"/>
        </w:rPr>
        <w:t xml:space="preserve">, </w:t>
      </w:r>
      <w:r w:rsidR="00DD1BA4" w:rsidRPr="00EE485F">
        <w:rPr>
          <w:lang w:val="la-Latn"/>
        </w:rPr>
        <w:t>sed tamen ad missas de sanctis non dicitur</w:t>
      </w:r>
      <w:r w:rsidR="00AF24A8" w:rsidRPr="00EE485F">
        <w:rPr>
          <w:lang w:val="la-Latn"/>
        </w:rPr>
        <w:t>.</w:t>
      </w:r>
    </w:p>
    <w:p w:rsidR="001B39FE" w:rsidRDefault="00DD1BA4" w:rsidP="00C10675">
      <w:pPr>
        <w:rPr>
          <w:lang w:val="la-Latn"/>
        </w:rPr>
      </w:pPr>
      <w:r w:rsidRPr="008262EE">
        <w:rPr>
          <w:rStyle w:val="Time1"/>
          <w:lang w:val="pt-PT"/>
        </w:rPr>
        <w:t xml:space="preserve">In </w:t>
      </w:r>
      <w:r w:rsidRPr="008262EE">
        <w:rPr>
          <w:rStyle w:val="Time1"/>
          <w:rFonts w:eastAsia="Arial"/>
          <w:lang w:val="pt-PT"/>
        </w:rPr>
        <w:t xml:space="preserve">secunda </w:t>
      </w:r>
      <w:r w:rsidRPr="008262EE">
        <w:rPr>
          <w:rStyle w:val="Time1"/>
          <w:lang w:val="pt-PT"/>
        </w:rPr>
        <w:t>vespera</w:t>
      </w:r>
      <w:r w:rsidRPr="00EE485F">
        <w:rPr>
          <w:lang w:val="la-Latn"/>
        </w:rPr>
        <w:t xml:space="preserve"> </w:t>
      </w:r>
      <w:r w:rsidR="008559D1" w:rsidRPr="00EE485F">
        <w:rPr>
          <w:lang w:val="la-Latn"/>
        </w:rPr>
        <w:t>[</w:t>
      </w:r>
      <w:r w:rsidRPr="008262EE">
        <w:rPr>
          <w:lang w:val="pt-PT"/>
        </w:rPr>
        <w:t>s</w:t>
      </w:r>
      <w:r w:rsidRPr="00EE485F">
        <w:rPr>
          <w:lang w:val="la-Latn"/>
        </w:rPr>
        <w:t>uper psalmos</w:t>
      </w:r>
      <w:r w:rsidR="008559D1" w:rsidRPr="00EE485F">
        <w:rPr>
          <w:lang w:val="la-Latn"/>
        </w:rPr>
        <w:t>]</w:t>
      </w:r>
      <w:r w:rsidRPr="00EE485F">
        <w:rPr>
          <w:lang w:val="la-Latn"/>
        </w:rPr>
        <w:t xml:space="preserve"> </w:t>
      </w:r>
      <w:r w:rsidR="008559D1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pt-PT"/>
        </w:rPr>
        <w:t>I</w:t>
      </w:r>
      <w:r w:rsidR="007C558A">
        <w:rPr>
          <w:rStyle w:val="Incipit"/>
          <w:lang w:val="pt-PT"/>
        </w:rPr>
        <w:t>u</w:t>
      </w:r>
      <w:r w:rsidR="00C1418F" w:rsidRPr="00C1418F">
        <w:rPr>
          <w:rStyle w:val="Incipit"/>
          <w:lang w:val="pt-PT"/>
        </w:rPr>
        <w:t>cundus homo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PS </w:t>
      </w:r>
      <w:r w:rsidR="00C1418F" w:rsidRPr="00C1418F">
        <w:rPr>
          <w:rStyle w:val="Incipit"/>
          <w:lang w:val="pt-PT"/>
        </w:rPr>
        <w:t>Beatus vir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en-US"/>
        </w:rPr>
        <w:t>Quid retribuam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PS </w:t>
      </w:r>
      <w:r w:rsidR="00C1418F" w:rsidRPr="00C1418F">
        <w:rPr>
          <w:rStyle w:val="Incipit"/>
          <w:lang w:val="en-US"/>
        </w:rPr>
        <w:t>Credidi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en-US"/>
        </w:rPr>
        <w:t>Domine libera</w:t>
      </w:r>
      <w:r w:rsidR="00C94F95" w:rsidRPr="00EE485F">
        <w:rPr>
          <w:lang w:val="en-GB"/>
        </w:rPr>
        <w:t xml:space="preserve">. </w:t>
      </w:r>
      <w:r w:rsidRPr="00EE485F">
        <w:rPr>
          <w:lang w:val="en-GB"/>
        </w:rPr>
        <w:t>PS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en-US"/>
        </w:rPr>
        <w:t>Ad dominum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en-US"/>
        </w:rPr>
        <w:t>Sustinuit anima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PS </w:t>
      </w:r>
      <w:r w:rsidR="00C1418F" w:rsidRPr="00C1418F">
        <w:rPr>
          <w:rStyle w:val="Incipit"/>
          <w:lang w:val="la-Latn"/>
        </w:rPr>
        <w:t>De profundis</w:t>
      </w:r>
      <w:r w:rsidR="00C94F95" w:rsidRPr="008262EE">
        <w:rPr>
          <w:lang w:val="la-Latn"/>
        </w:rPr>
        <w:t xml:space="preserve">. </w:t>
      </w:r>
      <w:r w:rsidRPr="00EE485F">
        <w:rPr>
          <w:lang w:val="la-Latn"/>
        </w:rPr>
        <w:t xml:space="preserve">AM </w:t>
      </w:r>
      <w:r w:rsidR="00C1418F" w:rsidRPr="00C1418F">
        <w:rPr>
          <w:rStyle w:val="Incipit"/>
          <w:lang w:val="la-Latn"/>
        </w:rPr>
        <w:t>Intuens in caelum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Post</w:t>
      </w:r>
      <w:r w:rsidRPr="008262EE">
        <w:rPr>
          <w:lang w:val="la-Latn"/>
        </w:rPr>
        <w:t xml:space="preserve"> </w:t>
      </w:r>
      <w:r w:rsidR="008559D1" w:rsidRPr="008262EE">
        <w:rPr>
          <w:lang w:val="la-Latn"/>
        </w:rPr>
        <w:t>[</w:t>
      </w:r>
      <w:r w:rsidRPr="008262EE">
        <w:rPr>
          <w:lang w:val="la-Latn"/>
        </w:rPr>
        <w:t>BD</w:t>
      </w:r>
      <w:r w:rsidR="008559D1" w:rsidRPr="008262EE">
        <w:rPr>
          <w:lang w:val="la-Latn"/>
        </w:rPr>
        <w:t>]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lastRenderedPageBreak/>
        <w:t>Benedicamus</w:t>
      </w:r>
      <w:r w:rsidRPr="008262EE">
        <w:rPr>
          <w:lang w:val="la-Latn"/>
        </w:rPr>
        <w:t xml:space="preserve"> d</w:t>
      </w:r>
      <w:r w:rsidRPr="00EE485F">
        <w:rPr>
          <w:lang w:val="la-Latn"/>
        </w:rPr>
        <w:t>e sancto Ioann</w:t>
      </w:r>
      <w:r w:rsidRPr="008262EE">
        <w:rPr>
          <w:lang w:val="la-Latn"/>
        </w:rPr>
        <w:t>a</w:t>
      </w:r>
      <w:r w:rsidRPr="00EE485F">
        <w:rPr>
          <w:lang w:val="la-Latn"/>
        </w:rPr>
        <w:t>e A</w:t>
      </w:r>
      <w:r w:rsidRPr="008262EE">
        <w:rPr>
          <w:lang w:val="la-Latn"/>
        </w:rPr>
        <w:t>C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Valde honorandus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OR</w:t>
      </w:r>
      <w:r w:rsidRPr="008262EE">
        <w:rPr>
          <w:lang w:val="la-Latn"/>
        </w:rPr>
        <w:t>C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Ecclesiam tuam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Sequitur </w:t>
      </w:r>
      <w:r w:rsidRPr="008262EE">
        <w:rPr>
          <w:lang w:val="it-IT"/>
        </w:rPr>
        <w:t>antiphona</w:t>
      </w:r>
      <w:r w:rsidRPr="00EE485F">
        <w:rPr>
          <w:lang w:val="la-Latn"/>
        </w:rPr>
        <w:t xml:space="preserve"> de nativitate domini</w:t>
      </w:r>
      <w:r w:rsidR="00C94F95" w:rsidRPr="00EE485F">
        <w:rPr>
          <w:lang w:val="la-Latn"/>
        </w:rPr>
        <w:t>.</w:t>
      </w:r>
      <w:r w:rsidR="009F23C6">
        <w:rPr>
          <w:lang w:val="it-IT"/>
        </w:rPr>
        <w:t xml:space="preserve"> </w:t>
      </w:r>
      <w:r w:rsidRPr="00907DF6">
        <w:rPr>
          <w:rStyle w:val="Time2"/>
          <w:lang w:val="it-IT"/>
        </w:rPr>
        <w:t>Ad processionem</w:t>
      </w:r>
      <w:r w:rsidRPr="00EE485F">
        <w:rPr>
          <w:lang w:val="la-Latn"/>
        </w:rPr>
        <w:t xml:space="preserve"> </w:t>
      </w:r>
      <w:r w:rsidRPr="008262EE">
        <w:rPr>
          <w:lang w:val="it-IT"/>
        </w:rPr>
        <w:t xml:space="preserve">RPP </w:t>
      </w:r>
      <w:r w:rsidR="00C1418F" w:rsidRPr="00C1418F">
        <w:rPr>
          <w:rStyle w:val="Incipit"/>
          <w:lang w:val="it-IT"/>
        </w:rPr>
        <w:t>Cibavit illum</w:t>
      </w:r>
      <w:r w:rsidR="001B39FE">
        <w:rPr>
          <w:lang w:val="la-Latn"/>
        </w:rPr>
        <w:t>.</w:t>
      </w:r>
    </w:p>
    <w:p w:rsidR="00DD1BA4" w:rsidRPr="001B63A5" w:rsidRDefault="00765FC1" w:rsidP="002948B5">
      <w:pPr>
        <w:pStyle w:val="berschrift1"/>
        <w:rPr>
          <w:lang w:val="la-Latn"/>
        </w:rPr>
      </w:pPr>
      <w:r w:rsidRPr="001B63A5">
        <w:rPr>
          <w:lang w:val="la-Latn"/>
        </w:rPr>
        <w:t>IN NATALE IOANNIS [APOSTOLI]</w:t>
      </w:r>
    </w:p>
    <w:p w:rsidR="00765FC1" w:rsidRDefault="00DD1BA4" w:rsidP="00C10675">
      <w:pPr>
        <w:rPr>
          <w:lang w:val="la-Latn"/>
        </w:rPr>
      </w:pPr>
      <w:r w:rsidRPr="008262EE">
        <w:rPr>
          <w:rStyle w:val="Time1"/>
          <w:lang w:val="la-Latn"/>
        </w:rPr>
        <w:t>Ad nocturnos</w:t>
      </w:r>
      <w:r w:rsidRPr="00EE485F">
        <w:rPr>
          <w:lang w:val="la-Latn"/>
        </w:rPr>
        <w:t xml:space="preserve"> INV </w:t>
      </w:r>
      <w:r w:rsidR="00C1418F" w:rsidRPr="00C1418F">
        <w:rPr>
          <w:rStyle w:val="Incipit"/>
          <w:lang w:val="la-Latn"/>
        </w:rPr>
        <w:t>Adoremus regem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HY </w:t>
      </w:r>
      <w:r w:rsidR="00C1418F" w:rsidRPr="00C1418F">
        <w:rPr>
          <w:rStyle w:val="Incipit"/>
          <w:lang w:val="la-Latn"/>
        </w:rPr>
        <w:t>Exultet caelum laudibus</w:t>
      </w:r>
      <w:r w:rsidR="00C94F95" w:rsidRPr="008262EE">
        <w:rPr>
          <w:lang w:val="la-Latn"/>
        </w:rPr>
        <w:t>.</w:t>
      </w:r>
    </w:p>
    <w:p w:rsidR="006D7BAE" w:rsidRPr="00EE485F" w:rsidRDefault="00DD1BA4" w:rsidP="00C10675">
      <w:pPr>
        <w:rPr>
          <w:lang w:val="la-Latn"/>
        </w:rPr>
      </w:pPr>
      <w:r w:rsidRPr="008262EE">
        <w:rPr>
          <w:rStyle w:val="Time2"/>
          <w:lang w:val="la-Latn"/>
        </w:rPr>
        <w:t>In primo nocturno</w:t>
      </w:r>
      <w:r w:rsidRPr="00EE485F">
        <w:rPr>
          <w:lang w:val="la-Latn"/>
        </w:rPr>
        <w:t xml:space="preserve"> </w:t>
      </w:r>
      <w:r w:rsidR="008559D1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Qui vicerit</w:t>
      </w:r>
      <w:r w:rsidR="00C94F95" w:rsidRPr="00EE485F">
        <w:rPr>
          <w:lang w:val="la-Latn"/>
        </w:rPr>
        <w:t xml:space="preserve">. </w:t>
      </w:r>
      <w:r w:rsidR="00F3652D" w:rsidRPr="00EE485F">
        <w:rPr>
          <w:lang w:val="la-Latn"/>
        </w:rPr>
        <w:t>[PS</w:t>
      </w:r>
      <w:r w:rsidR="00F3652D">
        <w:rPr>
          <w:lang w:val="la-Latn"/>
        </w:rPr>
        <w:t xml:space="preserve">] </w:t>
      </w:r>
      <w:r w:rsidR="00C1418F" w:rsidRPr="00C1418F">
        <w:rPr>
          <w:rStyle w:val="Incipit"/>
          <w:lang w:val="fr-FR"/>
        </w:rPr>
        <w:t>Ä+Caeli enarrant+Ä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(57) </w:t>
      </w:r>
      <w:r w:rsidR="008559D1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fr-FR"/>
        </w:rPr>
        <w:t>Hic est discipulus ille</w:t>
      </w:r>
      <w:r w:rsidR="00C94F95" w:rsidRPr="00EE485F">
        <w:rPr>
          <w:lang w:val="la-Latn"/>
        </w:rPr>
        <w:t xml:space="preserve">. </w:t>
      </w:r>
      <w:r w:rsidR="00F3652D" w:rsidRPr="00EE485F">
        <w:rPr>
          <w:lang w:val="la-Latn"/>
        </w:rPr>
        <w:t>[PS</w:t>
      </w:r>
      <w:r w:rsidR="00F3652D">
        <w:rPr>
          <w:lang w:val="la-Latn"/>
        </w:rPr>
        <w:t xml:space="preserve">] </w:t>
      </w:r>
      <w:r w:rsidR="00C1418F" w:rsidRPr="00C1418F">
        <w:rPr>
          <w:rStyle w:val="Incipit"/>
          <w:lang w:val="it-IT"/>
        </w:rPr>
        <w:t>Ä+Domini est terra+Ä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it-IT"/>
        </w:rPr>
        <w:t>Sic eum volo manere</w:t>
      </w:r>
      <w:r w:rsidR="00C94F95" w:rsidRPr="00EE485F">
        <w:rPr>
          <w:lang w:val="la-Latn"/>
        </w:rPr>
        <w:t xml:space="preserve">. </w:t>
      </w:r>
      <w:r w:rsidR="00F3652D" w:rsidRPr="00F3652D">
        <w:rPr>
          <w:lang w:val="en-US"/>
        </w:rPr>
        <w:t>[</w:t>
      </w:r>
      <w:r w:rsidR="00F3652D" w:rsidRPr="00EE485F">
        <w:rPr>
          <w:lang w:val="la-Latn"/>
        </w:rPr>
        <w:t>PS</w:t>
      </w:r>
      <w:r w:rsidR="00F3652D" w:rsidRPr="00F3652D">
        <w:rPr>
          <w:lang w:val="en-US"/>
        </w:rPr>
        <w:t xml:space="preserve">] </w:t>
      </w:r>
      <w:r w:rsidR="00C1418F" w:rsidRPr="00C1418F">
        <w:rPr>
          <w:rStyle w:val="Incipit"/>
          <w:lang w:val="en-US"/>
        </w:rPr>
        <w:t>Ä+Exultate+Ä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en-US"/>
        </w:rPr>
        <w:t>Cibavit eum dominus</w:t>
      </w:r>
      <w:r w:rsidR="00C94F95" w:rsidRPr="00F3652D">
        <w:rPr>
          <w:lang w:val="en-US"/>
        </w:rPr>
        <w:t xml:space="preserve">. </w:t>
      </w:r>
      <w:r w:rsidR="00F3652D" w:rsidRPr="00F3652D">
        <w:rPr>
          <w:lang w:val="en-US"/>
        </w:rPr>
        <w:t>[</w:t>
      </w:r>
      <w:r w:rsidR="00F3652D" w:rsidRPr="00EE485F">
        <w:rPr>
          <w:lang w:val="la-Latn"/>
        </w:rPr>
        <w:t>PS</w:t>
      </w:r>
      <w:r w:rsidR="00F3652D" w:rsidRPr="00F3652D">
        <w:rPr>
          <w:lang w:val="en-US"/>
        </w:rPr>
        <w:t xml:space="preserve">] </w:t>
      </w:r>
      <w:r w:rsidR="00C1418F" w:rsidRPr="00C1418F">
        <w:rPr>
          <w:rStyle w:val="Incipit"/>
          <w:lang w:val="en-US"/>
        </w:rPr>
        <w:t>Ä+Benedicam+Ä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en-US"/>
        </w:rPr>
        <w:t>Spiritum sapientiae</w:t>
      </w:r>
      <w:r w:rsidR="00C94F95" w:rsidRPr="00EE485F">
        <w:rPr>
          <w:lang w:val="la-Latn"/>
        </w:rPr>
        <w:t xml:space="preserve">. </w:t>
      </w:r>
      <w:r w:rsidR="00F3652D" w:rsidRPr="00F3652D">
        <w:rPr>
          <w:lang w:val="en-US"/>
        </w:rPr>
        <w:t>[</w:t>
      </w:r>
      <w:r w:rsidR="00F3652D" w:rsidRPr="00EE485F">
        <w:rPr>
          <w:lang w:val="la-Latn"/>
        </w:rPr>
        <w:t>PS</w:t>
      </w:r>
      <w:r w:rsidR="00F3652D" w:rsidRPr="00F3652D">
        <w:rPr>
          <w:lang w:val="en-US"/>
        </w:rPr>
        <w:t xml:space="preserve">] </w:t>
      </w:r>
      <w:r w:rsidR="00C1418F" w:rsidRPr="00C1418F">
        <w:rPr>
          <w:rStyle w:val="Incipit"/>
          <w:lang w:val="en-US"/>
        </w:rPr>
        <w:t>Ä+Eructavit+Ä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en-US"/>
        </w:rPr>
        <w:t>Dedit illi dominus</w:t>
      </w:r>
      <w:r w:rsidR="00C94F95" w:rsidRPr="00EE485F">
        <w:rPr>
          <w:lang w:val="la-Latn"/>
        </w:rPr>
        <w:t xml:space="preserve">. </w:t>
      </w:r>
      <w:r w:rsidR="00F3652D" w:rsidRPr="00F3652D">
        <w:rPr>
          <w:lang w:val="la-Latn"/>
        </w:rPr>
        <w:t>[</w:t>
      </w:r>
      <w:r w:rsidR="00F3652D" w:rsidRPr="00EE485F">
        <w:rPr>
          <w:lang w:val="la-Latn"/>
        </w:rPr>
        <w:t>PS</w:t>
      </w:r>
      <w:r w:rsidR="00F3652D" w:rsidRPr="00F3652D">
        <w:rPr>
          <w:lang w:val="la-Latn"/>
        </w:rPr>
        <w:t xml:space="preserve">] </w:t>
      </w:r>
      <w:r w:rsidR="00C1418F" w:rsidRPr="00C1418F">
        <w:rPr>
          <w:rStyle w:val="Incipit"/>
          <w:lang w:val="la-Latn"/>
        </w:rPr>
        <w:t>Ä+Omnes gentes+Ä</w:t>
      </w:r>
      <w:r w:rsidR="00F3652D" w:rsidRPr="00EE485F">
        <w:rPr>
          <w:lang w:val="la-Latn"/>
        </w:rPr>
        <w:t xml:space="preserve">. </w:t>
      </w:r>
      <w:r w:rsidR="006F0F6F" w:rsidRPr="00DB0C9C">
        <w:rPr>
          <w:lang w:val="la-Latn"/>
        </w:rPr>
        <w:t>[</w:t>
      </w:r>
      <w:r w:rsidR="00F3652D" w:rsidRPr="00EE485F">
        <w:rPr>
          <w:lang w:val="la-Latn"/>
        </w:rPr>
        <w:t>VS</w:t>
      </w:r>
      <w:r w:rsidR="006F0F6F" w:rsidRPr="00DB0C9C">
        <w:rPr>
          <w:lang w:val="la-Latn"/>
        </w:rPr>
        <w:t>]</w:t>
      </w:r>
      <w:r w:rsidR="00F3652D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Ä+In omnem terram+Ä</w:t>
      </w:r>
      <w:r w:rsidR="00C94F95" w:rsidRPr="00EE485F">
        <w:rPr>
          <w:lang w:val="la-Latn"/>
        </w:rPr>
        <w:t xml:space="preserve">. </w:t>
      </w:r>
      <w:r w:rsidR="006D7BAE" w:rsidRPr="00EE485F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Valde honorandus</w:t>
      </w:r>
      <w:r w:rsidR="00C94F95" w:rsidRPr="00EE485F">
        <w:rPr>
          <w:lang w:val="la-Latn"/>
        </w:rPr>
        <w:t xml:space="preserve">. </w:t>
      </w:r>
      <w:r w:rsidR="006D7BAE"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Mulier ecce</w:t>
      </w:r>
      <w:r w:rsidR="00C94F95" w:rsidRPr="00EE485F">
        <w:rPr>
          <w:lang w:val="la-Latn"/>
        </w:rPr>
        <w:t xml:space="preserve">. </w:t>
      </w:r>
      <w:r w:rsidR="006D7BAE" w:rsidRPr="00EE485F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In illo die</w:t>
      </w:r>
      <w:r w:rsidR="00C94F95" w:rsidRPr="00EE485F">
        <w:rPr>
          <w:lang w:val="la-Latn"/>
        </w:rPr>
        <w:t xml:space="preserve">. </w:t>
      </w:r>
      <w:r w:rsidR="006D7BAE"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it-IT"/>
        </w:rPr>
        <w:t>In tribulationibus</w:t>
      </w:r>
      <w:r w:rsidR="00C94F95" w:rsidRPr="00EE485F">
        <w:rPr>
          <w:lang w:val="la-Latn"/>
        </w:rPr>
        <w:t xml:space="preserve">. </w:t>
      </w:r>
      <w:r w:rsidR="006D7BAE" w:rsidRPr="008262EE">
        <w:rPr>
          <w:lang w:val="la-Latn"/>
        </w:rPr>
        <w:t xml:space="preserve">RP </w:t>
      </w:r>
      <w:r w:rsidR="00C1418F" w:rsidRPr="00C1418F">
        <w:rPr>
          <w:rStyle w:val="Incipit"/>
          <w:lang w:val="it-IT"/>
        </w:rPr>
        <w:t>Qui vicerit</w:t>
      </w:r>
      <w:r w:rsidR="00C94F95" w:rsidRPr="00EE485F">
        <w:rPr>
          <w:lang w:val="la-Latn"/>
        </w:rPr>
        <w:t xml:space="preserve">. </w:t>
      </w:r>
      <w:r w:rsidR="006D7BAE"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it-IT"/>
        </w:rPr>
        <w:t>Vincenti dabo</w:t>
      </w:r>
      <w:r w:rsidR="00C94F95" w:rsidRPr="00EE485F">
        <w:rPr>
          <w:lang w:val="la-Latn"/>
        </w:rPr>
        <w:t xml:space="preserve">. </w:t>
      </w:r>
      <w:r w:rsidR="006D7BAE" w:rsidRPr="008262EE">
        <w:rPr>
          <w:lang w:val="la-Latn"/>
        </w:rPr>
        <w:t xml:space="preserve">RP </w:t>
      </w:r>
      <w:r w:rsidR="00C1418F" w:rsidRPr="00C1418F">
        <w:rPr>
          <w:rStyle w:val="Incipit"/>
          <w:lang w:val="it-IT"/>
        </w:rPr>
        <w:t xml:space="preserve">Vir </w:t>
      </w:r>
      <w:r w:rsidR="00765FC1">
        <w:rPr>
          <w:rStyle w:val="Incipit"/>
          <w:lang w:val="it-IT"/>
        </w:rPr>
        <w:t>i</w:t>
      </w:r>
      <w:r w:rsidR="00C1418F" w:rsidRPr="00C1418F">
        <w:rPr>
          <w:rStyle w:val="Incipit"/>
          <w:lang w:val="it-IT"/>
        </w:rPr>
        <w:t>sraelita</w:t>
      </w:r>
      <w:r w:rsidR="00C94F95" w:rsidRPr="00EE485F">
        <w:rPr>
          <w:lang w:val="la-Latn"/>
        </w:rPr>
        <w:t xml:space="preserve">. </w:t>
      </w:r>
      <w:r w:rsidR="006D7BAE"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Ut precibus tuis</w:t>
      </w:r>
      <w:r w:rsidR="00AF24A8" w:rsidRPr="00EE485F">
        <w:rPr>
          <w:lang w:val="la-Latn"/>
        </w:rPr>
        <w:t>.</w:t>
      </w:r>
    </w:p>
    <w:p w:rsidR="006D7BAE" w:rsidRPr="00F3652D" w:rsidRDefault="006D7BAE" w:rsidP="00C10675">
      <w:pPr>
        <w:rPr>
          <w:lang w:val="fr-FR"/>
        </w:rPr>
      </w:pPr>
      <w:r w:rsidRPr="00EE485F">
        <w:rPr>
          <w:rStyle w:val="Time2"/>
          <w:lang w:val="la-Latn"/>
        </w:rPr>
        <w:t>In second</w:t>
      </w:r>
      <w:r w:rsidR="00765FC1" w:rsidRPr="001B63A5">
        <w:rPr>
          <w:rStyle w:val="Time2"/>
          <w:lang w:val="la-Latn"/>
        </w:rPr>
        <w:t>o</w:t>
      </w:r>
      <w:r w:rsidRPr="00EE485F">
        <w:rPr>
          <w:rStyle w:val="Time2"/>
          <w:lang w:val="la-Latn"/>
        </w:rPr>
        <w:t xml:space="preserve"> nocturno</w:t>
      </w:r>
      <w:r w:rsidRPr="00EE485F">
        <w:rPr>
          <w:lang w:val="la-Latn"/>
        </w:rPr>
        <w:t xml:space="preserve"> </w:t>
      </w:r>
      <w:r w:rsidR="008559D1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Tu es discipulus</w:t>
      </w:r>
      <w:r w:rsidR="00C94F95" w:rsidRPr="00F3652D">
        <w:rPr>
          <w:lang w:val="la-Latn"/>
        </w:rPr>
        <w:t xml:space="preserve">. </w:t>
      </w:r>
      <w:r w:rsidR="00F3652D" w:rsidRPr="00DB0C9C">
        <w:rPr>
          <w:lang w:val="la-Latn"/>
        </w:rPr>
        <w:t>[</w:t>
      </w:r>
      <w:r w:rsidR="00F3652D" w:rsidRPr="00EE485F">
        <w:rPr>
          <w:lang w:val="la-Latn"/>
        </w:rPr>
        <w:t>PS</w:t>
      </w:r>
      <w:r w:rsidR="00F3652D" w:rsidRPr="00DB0C9C">
        <w:rPr>
          <w:lang w:val="la-Latn"/>
        </w:rPr>
        <w:t xml:space="preserve">] </w:t>
      </w:r>
      <w:r w:rsidR="00C1418F" w:rsidRPr="00C1418F">
        <w:rPr>
          <w:rStyle w:val="Incipit"/>
          <w:lang w:val="la-Latn"/>
        </w:rPr>
        <w:t>Ä+Exaudi deus deprecationem+Ä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Ponam te signaculum</w:t>
      </w:r>
      <w:r w:rsidR="00C94F95" w:rsidRPr="00EE485F">
        <w:rPr>
          <w:lang w:val="la-Latn"/>
        </w:rPr>
        <w:t xml:space="preserve">. </w:t>
      </w:r>
      <w:r w:rsidR="00F3652D" w:rsidRPr="00F3652D">
        <w:rPr>
          <w:lang w:val="la-Latn"/>
        </w:rPr>
        <w:t>[</w:t>
      </w:r>
      <w:r w:rsidR="00F3652D" w:rsidRPr="00EE485F">
        <w:rPr>
          <w:lang w:val="la-Latn"/>
        </w:rPr>
        <w:t>PS</w:t>
      </w:r>
      <w:r w:rsidR="00F3652D" w:rsidRPr="00F3652D">
        <w:rPr>
          <w:lang w:val="la-Latn"/>
        </w:rPr>
        <w:t xml:space="preserve">] </w:t>
      </w:r>
      <w:r w:rsidR="00C1418F" w:rsidRPr="00C1418F">
        <w:rPr>
          <w:rStyle w:val="Incipit"/>
          <w:lang w:val="la-Latn"/>
        </w:rPr>
        <w:t>Ä+Exaudi deus orationem+Ä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Dixit dominus</w:t>
      </w:r>
      <w:r w:rsidR="00C94F95" w:rsidRPr="00F3652D">
        <w:rPr>
          <w:lang w:val="la-Latn"/>
        </w:rPr>
        <w:t xml:space="preserve">. </w:t>
      </w:r>
      <w:r w:rsidR="00F3652D" w:rsidRPr="00F3652D">
        <w:rPr>
          <w:lang w:val="la-Latn"/>
        </w:rPr>
        <w:t>[</w:t>
      </w:r>
      <w:r w:rsidR="00F3652D" w:rsidRPr="00EE485F">
        <w:rPr>
          <w:lang w:val="la-Latn"/>
        </w:rPr>
        <w:t>PS</w:t>
      </w:r>
      <w:r w:rsidR="00F3652D" w:rsidRPr="00F3652D">
        <w:rPr>
          <w:lang w:val="la-Latn"/>
        </w:rPr>
        <w:t xml:space="preserve">] </w:t>
      </w:r>
      <w:r w:rsidR="00C1418F" w:rsidRPr="00C1418F">
        <w:rPr>
          <w:rStyle w:val="Incipit"/>
          <w:lang w:val="la-Latn"/>
        </w:rPr>
        <w:t>Ä+Te decet+Ä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Exiit sermo</w:t>
      </w:r>
      <w:r w:rsidR="00C94F95" w:rsidRPr="00EE485F">
        <w:rPr>
          <w:lang w:val="la-Latn"/>
        </w:rPr>
        <w:t xml:space="preserve">. </w:t>
      </w:r>
      <w:r w:rsidR="00F3652D" w:rsidRPr="00F3652D">
        <w:rPr>
          <w:lang w:val="la-Latn"/>
        </w:rPr>
        <w:t>[</w:t>
      </w:r>
      <w:r w:rsidR="00F3652D" w:rsidRPr="00EE485F">
        <w:rPr>
          <w:lang w:val="la-Latn"/>
        </w:rPr>
        <w:t>PS</w:t>
      </w:r>
      <w:r w:rsidR="00F3652D" w:rsidRPr="00F3652D">
        <w:rPr>
          <w:lang w:val="la-Latn"/>
        </w:rPr>
        <w:t xml:space="preserve">] </w:t>
      </w:r>
      <w:r w:rsidR="00C1418F" w:rsidRPr="00C1418F">
        <w:rPr>
          <w:rStyle w:val="Incipit"/>
          <w:lang w:val="la-Latn"/>
        </w:rPr>
        <w:t>Ä+Confitebimur+Ä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Iste est Ioannes</w:t>
      </w:r>
      <w:r w:rsidR="00C94F95" w:rsidRPr="00F3652D">
        <w:rPr>
          <w:lang w:val="la-Latn"/>
        </w:rPr>
        <w:t xml:space="preserve">. </w:t>
      </w:r>
      <w:r w:rsidR="00F3652D" w:rsidRPr="00F3652D">
        <w:rPr>
          <w:lang w:val="la-Latn"/>
        </w:rPr>
        <w:t>[</w:t>
      </w:r>
      <w:r w:rsidR="00F3652D" w:rsidRPr="00EE485F">
        <w:rPr>
          <w:lang w:val="la-Latn"/>
        </w:rPr>
        <w:t>PS</w:t>
      </w:r>
      <w:r w:rsidR="00F3652D" w:rsidRPr="00F3652D">
        <w:rPr>
          <w:lang w:val="la-Latn"/>
        </w:rPr>
        <w:t xml:space="preserve">] </w:t>
      </w:r>
      <w:r w:rsidR="00C1418F" w:rsidRPr="00C1418F">
        <w:rPr>
          <w:rStyle w:val="Incipit"/>
          <w:lang w:val="la-Latn"/>
        </w:rPr>
        <w:t>Ä+Dominus regnavit exultet+Ä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Cum reverteretur Ioannes</w:t>
      </w:r>
      <w:r w:rsidR="00C94F95" w:rsidRPr="00F3652D">
        <w:rPr>
          <w:lang w:val="la-Latn"/>
        </w:rPr>
        <w:t xml:space="preserve">. </w:t>
      </w:r>
      <w:r w:rsidR="00F3652D" w:rsidRPr="00DB0C9C">
        <w:rPr>
          <w:lang w:val="la-Latn"/>
        </w:rPr>
        <w:t>[</w:t>
      </w:r>
      <w:r w:rsidR="00F3652D" w:rsidRPr="00EE485F">
        <w:rPr>
          <w:lang w:val="la-Latn"/>
        </w:rPr>
        <w:t>PS</w:t>
      </w:r>
      <w:r w:rsidR="00F3652D" w:rsidRPr="00DB0C9C">
        <w:rPr>
          <w:lang w:val="la-Latn"/>
        </w:rPr>
        <w:t xml:space="preserve">] </w:t>
      </w:r>
      <w:r w:rsidR="00C1418F" w:rsidRPr="00C1418F">
        <w:rPr>
          <w:rStyle w:val="Incipit"/>
          <w:lang w:val="la-Latn"/>
        </w:rPr>
        <w:t>Ä+Dominus regnavi irascantur+Ä</w:t>
      </w:r>
      <w:r w:rsidR="00F3652D" w:rsidRPr="00EE485F">
        <w:rPr>
          <w:lang w:val="la-Latn"/>
        </w:rPr>
        <w:t xml:space="preserve">. </w:t>
      </w:r>
      <w:r w:rsidR="006F0F6F" w:rsidRPr="00DB0C9C">
        <w:rPr>
          <w:lang w:val="la-Latn"/>
        </w:rPr>
        <w:t>[</w:t>
      </w:r>
      <w:r w:rsidR="00F3652D" w:rsidRPr="008262EE">
        <w:rPr>
          <w:lang w:val="la-Latn"/>
        </w:rPr>
        <w:t>VS</w:t>
      </w:r>
      <w:r w:rsidR="006F0F6F" w:rsidRPr="00DB0C9C">
        <w:rPr>
          <w:lang w:val="la-Latn"/>
        </w:rPr>
        <w:t>]</w:t>
      </w:r>
      <w:r w:rsidR="00F3652D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Ä+Constitues eos principes+Ä</w:t>
      </w:r>
      <w:r w:rsidR="00C94F95" w:rsidRPr="00EE485F">
        <w:rPr>
          <w:lang w:val="la-Latn"/>
        </w:rPr>
        <w:t xml:space="preserve">. </w:t>
      </w:r>
      <w:r w:rsidRPr="008262EE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Ecce puer meus</w:t>
      </w:r>
      <w:r w:rsidR="00C94F95" w:rsidRPr="008262EE">
        <w:rPr>
          <w:lang w:val="la-Latn"/>
        </w:rPr>
        <w:t xml:space="preserve">. </w:t>
      </w:r>
      <w:r w:rsidRPr="008262EE">
        <w:rPr>
          <w:lang w:val="la-Latn"/>
        </w:rPr>
        <w:t xml:space="preserve">RV </w:t>
      </w:r>
      <w:r w:rsidR="00C1418F" w:rsidRPr="00C1418F">
        <w:rPr>
          <w:rStyle w:val="Incipit"/>
          <w:lang w:val="fr-FR"/>
        </w:rPr>
        <w:t>Iste est Ioannes</w:t>
      </w:r>
      <w:r w:rsidR="00C94F95" w:rsidRPr="008262EE">
        <w:rPr>
          <w:lang w:val="la-Latn"/>
        </w:rPr>
        <w:t xml:space="preserve">. </w:t>
      </w:r>
      <w:r w:rsidR="000240F2" w:rsidRPr="001B63A5">
        <w:rPr>
          <w:lang w:val="fr-FR"/>
        </w:rPr>
        <w:t xml:space="preserve">(40a) </w:t>
      </w:r>
      <w:r w:rsidRPr="008262EE">
        <w:rPr>
          <w:lang w:val="la-Latn"/>
        </w:rPr>
        <w:t xml:space="preserve">RP </w:t>
      </w:r>
      <w:r w:rsidR="00C1418F" w:rsidRPr="00C1418F">
        <w:rPr>
          <w:rStyle w:val="Incipit"/>
          <w:lang w:val="fr-FR"/>
        </w:rPr>
        <w:t>Hic est discipulus</w:t>
      </w:r>
      <w:r w:rsidR="00C94F95" w:rsidRPr="00EE485F">
        <w:rPr>
          <w:lang w:val="la-Latn"/>
        </w:rPr>
        <w:t xml:space="preserve">. </w:t>
      </w:r>
      <w:r w:rsidRPr="008262EE">
        <w:rPr>
          <w:lang w:val="la-Latn"/>
        </w:rPr>
        <w:t xml:space="preserve">RV </w:t>
      </w:r>
      <w:r w:rsidR="00C1418F" w:rsidRPr="00C1418F">
        <w:rPr>
          <w:rStyle w:val="Incipit"/>
          <w:lang w:val="fr-FR"/>
        </w:rPr>
        <w:t>Quanta audivimus</w:t>
      </w:r>
      <w:r w:rsidR="00C94F95" w:rsidRPr="00EE485F">
        <w:rPr>
          <w:lang w:val="la-Latn"/>
        </w:rPr>
        <w:t xml:space="preserve">. </w:t>
      </w:r>
      <w:r w:rsidRPr="008262EE">
        <w:rPr>
          <w:lang w:val="la-Latn"/>
        </w:rPr>
        <w:t xml:space="preserve">RP </w:t>
      </w:r>
      <w:r w:rsidR="00C1418F" w:rsidRPr="00C1418F">
        <w:rPr>
          <w:rStyle w:val="Incipit"/>
          <w:lang w:val="it-IT"/>
        </w:rPr>
        <w:t>Cibavit illum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it-IT"/>
        </w:rPr>
        <w:t>In medio ecclesiae</w:t>
      </w:r>
      <w:r w:rsidR="00C94F95" w:rsidRPr="00EE485F">
        <w:rPr>
          <w:lang w:val="la-Latn"/>
        </w:rPr>
        <w:t xml:space="preserve">. </w:t>
      </w:r>
      <w:r w:rsidRPr="00F3652D">
        <w:rPr>
          <w:lang w:val="it-IT"/>
        </w:rPr>
        <w:t xml:space="preserve">RP </w:t>
      </w:r>
      <w:r w:rsidR="00C1418F" w:rsidRPr="00C1418F">
        <w:rPr>
          <w:rStyle w:val="Incipit"/>
          <w:lang w:val="it-IT"/>
        </w:rPr>
        <w:t>Iste est qui ante dominum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fr-FR"/>
        </w:rPr>
        <w:t>Iste est qui contempsit</w:t>
      </w:r>
      <w:r w:rsidR="00AF24A8" w:rsidRPr="00EE485F">
        <w:rPr>
          <w:lang w:val="la-Latn"/>
        </w:rPr>
        <w:t>.</w:t>
      </w:r>
    </w:p>
    <w:p w:rsidR="006D7BAE" w:rsidRPr="00EE485F" w:rsidRDefault="008559D1" w:rsidP="00C10675">
      <w:pPr>
        <w:rPr>
          <w:lang w:val="la-Latn"/>
        </w:rPr>
      </w:pPr>
      <w:r w:rsidRPr="00F3652D">
        <w:rPr>
          <w:rStyle w:val="Time2"/>
          <w:lang w:val="fr-FR"/>
        </w:rPr>
        <w:t>[</w:t>
      </w:r>
      <w:r w:rsidR="006D7BAE" w:rsidRPr="00F3652D">
        <w:rPr>
          <w:rStyle w:val="Time2"/>
          <w:lang w:val="fr-FR"/>
        </w:rPr>
        <w:t>In tertio nocturno</w:t>
      </w:r>
      <w:r w:rsidRPr="00F3652D">
        <w:rPr>
          <w:rStyle w:val="Time2"/>
          <w:lang w:val="fr-FR"/>
        </w:rPr>
        <w:t>]</w:t>
      </w:r>
      <w:r w:rsidR="006D7BAE" w:rsidRPr="00EE485F">
        <w:rPr>
          <w:lang w:val="la-Latn"/>
        </w:rPr>
        <w:t xml:space="preserve"> ACN </w:t>
      </w:r>
      <w:r w:rsidR="00C1418F" w:rsidRPr="00C1418F">
        <w:rPr>
          <w:rStyle w:val="Incipit"/>
          <w:lang w:val="fr-FR"/>
        </w:rPr>
        <w:t>Iste est Ioannes</w:t>
      </w:r>
      <w:r w:rsidR="00C94F95" w:rsidRPr="00EE485F">
        <w:rPr>
          <w:lang w:val="la-Latn"/>
        </w:rPr>
        <w:t xml:space="preserve">. </w:t>
      </w:r>
      <w:r w:rsidR="006D7BAE" w:rsidRPr="008262EE">
        <w:rPr>
          <w:lang w:val="fr-FR"/>
        </w:rPr>
        <w:t xml:space="preserve">RP </w:t>
      </w:r>
      <w:r w:rsidR="00C1418F" w:rsidRPr="00C1418F">
        <w:rPr>
          <w:rStyle w:val="Incipit"/>
          <w:lang w:val="fr-FR"/>
        </w:rPr>
        <w:t>Iste est Ioannes</w:t>
      </w:r>
      <w:r w:rsidR="00C94F95" w:rsidRPr="008262EE">
        <w:rPr>
          <w:lang w:val="fr-FR"/>
        </w:rPr>
        <w:t xml:space="preserve">. </w:t>
      </w:r>
      <w:r w:rsidR="006D7BAE" w:rsidRPr="008262EE">
        <w:rPr>
          <w:lang w:val="fr-FR"/>
        </w:rPr>
        <w:t xml:space="preserve">RV </w:t>
      </w:r>
      <w:r w:rsidR="00C1418F" w:rsidRPr="00C1418F">
        <w:rPr>
          <w:rStyle w:val="Incipit"/>
          <w:lang w:val="fr-FR"/>
        </w:rPr>
        <w:t>Valde honorandus</w:t>
      </w:r>
      <w:r w:rsidR="00C94F95" w:rsidRPr="00EE485F">
        <w:rPr>
          <w:lang w:val="la-Latn"/>
        </w:rPr>
        <w:t xml:space="preserve">. </w:t>
      </w:r>
      <w:r w:rsidR="006D7BAE" w:rsidRPr="008262EE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Diligebat autem</w:t>
      </w:r>
      <w:r w:rsidR="00C94F95" w:rsidRPr="00EE485F">
        <w:rPr>
          <w:lang w:val="la-Latn"/>
        </w:rPr>
        <w:t xml:space="preserve">. </w:t>
      </w:r>
      <w:r w:rsidR="006D7BAE" w:rsidRPr="008262EE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In cruce denique</w:t>
      </w:r>
      <w:r w:rsidR="00C94F95" w:rsidRPr="00EE485F">
        <w:rPr>
          <w:lang w:val="la-Latn"/>
        </w:rPr>
        <w:t xml:space="preserve">. </w:t>
      </w:r>
      <w:r w:rsidR="006D7BAE" w:rsidRPr="008262EE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Famulo meo</w:t>
      </w:r>
      <w:r w:rsidR="00C94F95" w:rsidRPr="008262EE">
        <w:rPr>
          <w:lang w:val="la-Latn"/>
        </w:rPr>
        <w:t xml:space="preserve">. </w:t>
      </w:r>
      <w:r w:rsidR="006D7BAE" w:rsidRPr="008262EE">
        <w:rPr>
          <w:lang w:val="la-Latn"/>
        </w:rPr>
        <w:t>RV</w:t>
      </w:r>
      <w:r w:rsidR="006D7BAE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Inimicos eius</w:t>
      </w:r>
      <w:r w:rsidR="00C94F95" w:rsidRPr="00EE485F">
        <w:rPr>
          <w:lang w:val="la-Latn"/>
        </w:rPr>
        <w:t xml:space="preserve">. </w:t>
      </w:r>
      <w:r w:rsidR="006D7BAE" w:rsidRPr="008262EE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In medio ecclesiae</w:t>
      </w:r>
      <w:r w:rsidR="00C94F95" w:rsidRPr="00EE485F">
        <w:rPr>
          <w:lang w:val="la-Latn"/>
        </w:rPr>
        <w:t xml:space="preserve">. </w:t>
      </w:r>
      <w:r w:rsidR="006D7BAE"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Misit dominus manum</w:t>
      </w:r>
      <w:r w:rsidR="00AF24A8" w:rsidRPr="00EE485F">
        <w:rPr>
          <w:lang w:val="la-Latn"/>
        </w:rPr>
        <w:t>.</w:t>
      </w:r>
    </w:p>
    <w:p w:rsidR="00F3625B" w:rsidRDefault="006D7BAE" w:rsidP="00C10675">
      <w:pPr>
        <w:rPr>
          <w:lang w:val="la-Latn"/>
        </w:rPr>
      </w:pPr>
      <w:r w:rsidRPr="008262EE">
        <w:rPr>
          <w:rStyle w:val="Time1"/>
          <w:lang w:val="la-Latn"/>
        </w:rPr>
        <w:t>In matutin</w:t>
      </w:r>
      <w:r w:rsidR="000D469B" w:rsidRPr="001B63A5">
        <w:rPr>
          <w:rStyle w:val="Time1"/>
          <w:lang w:val="la-Latn"/>
        </w:rPr>
        <w:t>is</w:t>
      </w:r>
      <w:r w:rsidRPr="008262EE">
        <w:rPr>
          <w:rStyle w:val="Time1"/>
          <w:lang w:val="la-Latn"/>
        </w:rPr>
        <w:t xml:space="preserve"> laudibus</w:t>
      </w:r>
      <w:r w:rsidRPr="00EE485F">
        <w:rPr>
          <w:lang w:val="la-Latn"/>
        </w:rPr>
        <w:t xml:space="preserve"> </w:t>
      </w:r>
      <w:r w:rsidR="008559D1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Ecce puer meus</w:t>
      </w:r>
      <w:r w:rsidR="00C1418F" w:rsidRPr="001B63A5">
        <w:rPr>
          <w:lang w:val="la-Latn"/>
        </w:rPr>
        <w:t xml:space="preserve">. AN </w:t>
      </w:r>
      <w:r w:rsidR="00C1418F" w:rsidRPr="001B63A5">
        <w:rPr>
          <w:rStyle w:val="Incipit"/>
          <w:lang w:val="la-Latn"/>
        </w:rPr>
        <w:t>Hic est discipulus</w:t>
      </w:r>
      <w:r w:rsidR="00C94F95" w:rsidRPr="001B63A5">
        <w:rPr>
          <w:lang w:val="la-Latn"/>
        </w:rPr>
        <w:t xml:space="preserve">. </w:t>
      </w:r>
      <w:r w:rsidR="00762470" w:rsidRPr="001B63A5">
        <w:rPr>
          <w:lang w:val="la-Latn"/>
        </w:rPr>
        <w:t xml:space="preserve">AN </w:t>
      </w:r>
      <w:r w:rsidR="00C1418F" w:rsidRPr="001B63A5">
        <w:rPr>
          <w:rStyle w:val="Incipit"/>
          <w:lang w:val="la-Latn"/>
        </w:rPr>
        <w:t>Misit dominus manum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Sunt de hic stantibus</w:t>
      </w:r>
      <w:r w:rsidR="00C1418F" w:rsidRPr="001B63A5">
        <w:rPr>
          <w:lang w:val="la-Latn"/>
        </w:rPr>
        <w:t xml:space="preserve">. AN </w:t>
      </w:r>
      <w:r w:rsidR="00C1418F" w:rsidRPr="00C1418F">
        <w:rPr>
          <w:rStyle w:val="Incipit"/>
          <w:lang w:val="la-Latn"/>
        </w:rPr>
        <w:t>Ioannes autem apostolus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Sancte Ioannes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Ut digni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HY </w:t>
      </w:r>
      <w:r w:rsidR="00C1418F" w:rsidRPr="00C1418F">
        <w:rPr>
          <w:rStyle w:val="Incipit"/>
          <w:lang w:val="la-Latn"/>
        </w:rPr>
        <w:t>So</w:t>
      </w:r>
      <w:r w:rsidR="00DA6A9D" w:rsidRPr="001B63A5">
        <w:rPr>
          <w:rStyle w:val="Incipit"/>
          <w:lang w:val="la-Latn"/>
        </w:rPr>
        <w:t>l</w:t>
      </w:r>
      <w:r w:rsidR="00C1418F" w:rsidRPr="00C1418F">
        <w:rPr>
          <w:rStyle w:val="Incipit"/>
          <w:lang w:val="la-Latn"/>
        </w:rPr>
        <w:t>lemnis dies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VS </w:t>
      </w:r>
      <w:r w:rsidR="00C1418F" w:rsidRPr="00C1418F">
        <w:rPr>
          <w:rStyle w:val="Incipit"/>
          <w:lang w:val="la-Latn"/>
        </w:rPr>
        <w:t>Valde honorandus est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AB </w:t>
      </w:r>
      <w:r w:rsidR="00C1418F" w:rsidRPr="00C1418F">
        <w:rPr>
          <w:rStyle w:val="Incipit"/>
          <w:lang w:val="la-Latn"/>
        </w:rPr>
        <w:t>In medio ecclesiae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Sequitur </w:t>
      </w:r>
      <w:r w:rsidRPr="008262EE">
        <w:rPr>
          <w:lang w:val="la-Latn"/>
        </w:rPr>
        <w:t xml:space="preserve">antiphona </w:t>
      </w:r>
      <w:r w:rsidRPr="00EE485F">
        <w:rPr>
          <w:lang w:val="la-Latn"/>
        </w:rPr>
        <w:t>de nativitate domini</w:t>
      </w:r>
      <w:r w:rsidR="00C94F95" w:rsidRPr="00EE485F">
        <w:rPr>
          <w:lang w:val="la-Latn"/>
        </w:rPr>
        <w:t>.</w:t>
      </w:r>
      <w:r w:rsidR="00563F34">
        <w:rPr>
          <w:lang w:val="it-IT"/>
        </w:rPr>
        <w:t xml:space="preserve"> </w:t>
      </w:r>
      <w:r w:rsidRPr="00907DF6">
        <w:rPr>
          <w:rStyle w:val="Time2"/>
          <w:lang w:val="it-IT"/>
        </w:rPr>
        <w:t>Ad processionem</w:t>
      </w:r>
      <w:r w:rsidRPr="00445ED0">
        <w:rPr>
          <w:lang w:val="it-IT"/>
        </w:rPr>
        <w:t xml:space="preserve"> </w:t>
      </w:r>
      <w:r w:rsidR="008559D1" w:rsidRPr="008262EE">
        <w:rPr>
          <w:lang w:val="la-Latn"/>
        </w:rPr>
        <w:t>[</w:t>
      </w:r>
      <w:r w:rsidRPr="008262EE">
        <w:rPr>
          <w:lang w:val="la-Latn"/>
        </w:rPr>
        <w:t>R</w:t>
      </w:r>
      <w:r w:rsidRPr="00F3652D">
        <w:rPr>
          <w:lang w:val="la-Latn"/>
        </w:rPr>
        <w:t>PP</w:t>
      </w:r>
      <w:r w:rsidR="008559D1" w:rsidRPr="00EE485F">
        <w:rPr>
          <w:lang w:val="la-Latn"/>
        </w:rPr>
        <w:t>]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In medio ecclesiae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Sancti Stephani et aliorum infra octavas eorum memoriam non</w:t>
      </w:r>
      <w:r w:rsidRPr="008262EE">
        <w:rPr>
          <w:lang w:val="la-Latn"/>
        </w:rPr>
        <w:t xml:space="preserve"> </w:t>
      </w:r>
      <w:r w:rsidRPr="00EE485F">
        <w:rPr>
          <w:rFonts w:eastAsia="Arial"/>
          <w:lang w:val="la-Latn"/>
        </w:rPr>
        <w:t>agi</w:t>
      </w:r>
      <w:r w:rsidRPr="00EE485F">
        <w:rPr>
          <w:lang w:val="la-Latn"/>
        </w:rPr>
        <w:t>mus</w:t>
      </w:r>
      <w:r w:rsidR="00C94F95" w:rsidRPr="008262EE">
        <w:rPr>
          <w:lang w:val="la-Latn"/>
        </w:rPr>
        <w:t>.</w:t>
      </w:r>
    </w:p>
    <w:p w:rsidR="006D7BAE" w:rsidRPr="00EE485F" w:rsidRDefault="006D7BAE" w:rsidP="00C10675">
      <w:pPr>
        <w:rPr>
          <w:lang w:val="la-Latn"/>
        </w:rPr>
      </w:pPr>
      <w:r w:rsidRPr="001B63A5">
        <w:rPr>
          <w:rStyle w:val="Time1"/>
          <w:lang w:val="la-Latn"/>
        </w:rPr>
        <w:t>Ad horas</w:t>
      </w:r>
      <w:r w:rsidRPr="00EE485F">
        <w:rPr>
          <w:lang w:val="la-Latn"/>
        </w:rPr>
        <w:t xml:space="preserve"> de primo nocturno</w:t>
      </w:r>
      <w:r w:rsidR="00AF24A8" w:rsidRPr="00EE485F">
        <w:rPr>
          <w:lang w:val="la-Latn"/>
        </w:rPr>
        <w:t>.</w:t>
      </w:r>
    </w:p>
    <w:p w:rsidR="006D7BAE" w:rsidRPr="00EE485F" w:rsidRDefault="006D7BAE" w:rsidP="00C10675">
      <w:pPr>
        <w:rPr>
          <w:lang w:val="la-Latn"/>
        </w:rPr>
      </w:pPr>
      <w:r w:rsidRPr="008262EE">
        <w:rPr>
          <w:rStyle w:val="Time1"/>
          <w:lang w:val="la-Latn"/>
        </w:rPr>
        <w:t>Ad missam</w:t>
      </w:r>
      <w:r w:rsidRPr="00EE485F">
        <w:rPr>
          <w:lang w:val="la-Latn"/>
        </w:rPr>
        <w:t xml:space="preserve"> dicitur PF </w:t>
      </w:r>
      <w:r w:rsidR="00C1418F" w:rsidRPr="00C1418F">
        <w:rPr>
          <w:rStyle w:val="Incipit"/>
          <w:lang w:val="la-Latn"/>
        </w:rPr>
        <w:t>Qui ecclesiam tuam</w:t>
      </w:r>
      <w:r w:rsidR="00AF24A8" w:rsidRPr="00EE485F">
        <w:rPr>
          <w:lang w:val="la-Latn"/>
        </w:rPr>
        <w:t>.</w:t>
      </w:r>
    </w:p>
    <w:p w:rsidR="006D7BAE" w:rsidRPr="00EE485F" w:rsidRDefault="006D7BAE" w:rsidP="00C10675">
      <w:pPr>
        <w:rPr>
          <w:lang w:val="la-Latn"/>
        </w:rPr>
      </w:pPr>
      <w:r w:rsidRPr="008262EE">
        <w:rPr>
          <w:rStyle w:val="Time1"/>
          <w:lang w:val="la-Latn"/>
        </w:rPr>
        <w:t>In secunda vespera</w:t>
      </w:r>
      <w:r w:rsidRPr="00EE485F">
        <w:rPr>
          <w:lang w:val="la-Latn"/>
        </w:rPr>
        <w:t xml:space="preserve"> mat</w:t>
      </w:r>
      <w:r w:rsidRPr="008262EE">
        <w:rPr>
          <w:lang w:val="la-Latn"/>
        </w:rPr>
        <w:t>utina</w:t>
      </w:r>
      <w:r w:rsidRPr="00EE485F">
        <w:rPr>
          <w:lang w:val="la-Latn"/>
        </w:rPr>
        <w:t xml:space="preserve"> laus</w:t>
      </w:r>
      <w:r w:rsidR="00C94F95" w:rsidRPr="008262EE">
        <w:rPr>
          <w:lang w:val="la-Latn"/>
        </w:rPr>
        <w:t xml:space="preserve">. </w:t>
      </w:r>
      <w:r w:rsidRPr="00EE485F">
        <w:rPr>
          <w:lang w:val="la-Latn"/>
        </w:rPr>
        <w:t>C</w:t>
      </w:r>
      <w:r w:rsidRPr="008262EE">
        <w:rPr>
          <w:lang w:val="la-Latn"/>
        </w:rPr>
        <w:t>e</w:t>
      </w:r>
      <w:r w:rsidRPr="00EE485F">
        <w:rPr>
          <w:lang w:val="la-Latn"/>
        </w:rPr>
        <w:t>tera ut ad matutinum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AM </w:t>
      </w:r>
      <w:r w:rsidR="00C1418F" w:rsidRPr="00C1418F">
        <w:rPr>
          <w:rStyle w:val="Incipit"/>
          <w:lang w:val="la-Latn"/>
        </w:rPr>
        <w:t>Iste est discipulus</w:t>
      </w:r>
      <w:r w:rsidR="00AF24A8" w:rsidRPr="008262EE">
        <w:rPr>
          <w:lang w:val="la-Latn"/>
        </w:rPr>
        <w:t>.</w:t>
      </w:r>
    </w:p>
    <w:p w:rsidR="006D7BAE" w:rsidRPr="001B63A5" w:rsidRDefault="00DA6A9D" w:rsidP="002948B5">
      <w:pPr>
        <w:pStyle w:val="berschrift1"/>
        <w:rPr>
          <w:lang w:val="de-AT"/>
        </w:rPr>
      </w:pPr>
      <w:r w:rsidRPr="001B63A5">
        <w:rPr>
          <w:lang w:val="de-AT"/>
        </w:rPr>
        <w:t>IN NATALE SANCTORUM INNOCENTUM</w:t>
      </w:r>
    </w:p>
    <w:p w:rsidR="006D7BAE" w:rsidRPr="009F23C6" w:rsidRDefault="008559D1" w:rsidP="00C10675">
      <w:pPr>
        <w:rPr>
          <w:lang w:val="la-Latn"/>
        </w:rPr>
      </w:pPr>
      <w:r w:rsidRPr="008262EE">
        <w:rPr>
          <w:rStyle w:val="Time1"/>
          <w:lang w:val="la-Latn"/>
        </w:rPr>
        <w:t>[</w:t>
      </w:r>
      <w:r w:rsidR="006D7BAE" w:rsidRPr="008262EE">
        <w:rPr>
          <w:rStyle w:val="Time1"/>
          <w:lang w:val="la-Latn"/>
        </w:rPr>
        <w:t>Ad vesperas</w:t>
      </w:r>
      <w:r w:rsidRPr="008262EE">
        <w:rPr>
          <w:rStyle w:val="Time1"/>
          <w:lang w:val="la-Latn"/>
        </w:rPr>
        <w:t>]</w:t>
      </w:r>
      <w:r w:rsidR="006D7BAE" w:rsidRPr="00EE485F">
        <w:rPr>
          <w:lang w:val="la-Latn"/>
        </w:rPr>
        <w:t xml:space="preserve"> Post</w:t>
      </w:r>
      <w:r w:rsidR="006D7BAE" w:rsidRPr="008262EE">
        <w:rPr>
          <w:lang w:val="la-Latn"/>
        </w:rPr>
        <w:t xml:space="preserve"> </w:t>
      </w:r>
      <w:r w:rsidRPr="008262EE">
        <w:rPr>
          <w:lang w:val="la-Latn"/>
        </w:rPr>
        <w:t>[</w:t>
      </w:r>
      <w:r w:rsidR="006D7BAE" w:rsidRPr="008262EE">
        <w:rPr>
          <w:lang w:val="la-Latn"/>
        </w:rPr>
        <w:t>BD</w:t>
      </w:r>
      <w:r w:rsidRPr="008262EE">
        <w:rPr>
          <w:lang w:val="la-Latn"/>
        </w:rPr>
        <w:t>]</w:t>
      </w:r>
      <w:r w:rsidR="006D7BAE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Benedicamus</w:t>
      </w:r>
      <w:r w:rsidR="004D236E" w:rsidRPr="00321D5B">
        <w:t>666</w:t>
      </w:r>
      <w:r w:rsidR="00FB113A">
        <w:t xml:space="preserve"> </w:t>
      </w:r>
      <w:r w:rsidR="006D7BAE" w:rsidRPr="00EE485F">
        <w:rPr>
          <w:lang w:val="la-Latn"/>
        </w:rPr>
        <w:t>A</w:t>
      </w:r>
      <w:r w:rsidR="006D7BAE" w:rsidRPr="008262EE">
        <w:rPr>
          <w:lang w:val="la-Latn"/>
        </w:rPr>
        <w:t>C</w:t>
      </w:r>
      <w:r w:rsidR="006D7BAE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Istorum est enim regnum</w:t>
      </w:r>
      <w:r w:rsidR="00C94F95" w:rsidRPr="00EE485F">
        <w:rPr>
          <w:lang w:val="la-Latn"/>
        </w:rPr>
        <w:t xml:space="preserve">. </w:t>
      </w:r>
      <w:r w:rsidR="006D7BAE" w:rsidRPr="00EE485F">
        <w:rPr>
          <w:lang w:val="la-Latn"/>
        </w:rPr>
        <w:t>A</w:t>
      </w:r>
      <w:r w:rsidR="006D7BAE" w:rsidRPr="00321677">
        <w:rPr>
          <w:lang w:val="it-IT"/>
        </w:rPr>
        <w:t>ntiphona</w:t>
      </w:r>
      <w:r w:rsidR="006D7BAE" w:rsidRPr="00EE485F">
        <w:rPr>
          <w:lang w:val="la-Latn"/>
        </w:rPr>
        <w:t xml:space="preserve"> de nativitate domini</w:t>
      </w:r>
      <w:r w:rsidR="00C94F95" w:rsidRPr="00EE485F">
        <w:rPr>
          <w:lang w:val="la-Latn"/>
        </w:rPr>
        <w:t>.</w:t>
      </w:r>
      <w:r w:rsidR="009F23C6" w:rsidRPr="00321677">
        <w:rPr>
          <w:lang w:val="it-IT"/>
        </w:rPr>
        <w:t xml:space="preserve"> </w:t>
      </w:r>
      <w:r w:rsidR="006D7BAE" w:rsidRPr="00907DF6">
        <w:rPr>
          <w:rStyle w:val="Time2"/>
          <w:lang w:val="it-IT"/>
        </w:rPr>
        <w:t>Ad processionem</w:t>
      </w:r>
      <w:r w:rsidR="006D7BAE" w:rsidRPr="00445ED0">
        <w:rPr>
          <w:lang w:val="it-IT"/>
        </w:rPr>
        <w:t xml:space="preserve"> </w:t>
      </w:r>
      <w:r w:rsidR="006D7BAE" w:rsidRPr="008262EE">
        <w:rPr>
          <w:lang w:val="it-IT"/>
        </w:rPr>
        <w:t xml:space="preserve">RPP </w:t>
      </w:r>
      <w:r w:rsidR="00C1418F" w:rsidRPr="00C1418F">
        <w:rPr>
          <w:rStyle w:val="Incipit"/>
          <w:lang w:val="it-IT"/>
        </w:rPr>
        <w:t>Ecce vidi</w:t>
      </w:r>
      <w:r w:rsidR="00AF24A8" w:rsidRPr="00EE485F">
        <w:rPr>
          <w:lang w:val="la-Latn"/>
        </w:rPr>
        <w:t>.</w:t>
      </w:r>
    </w:p>
    <w:p w:rsidR="00DA6A9D" w:rsidRDefault="00E352DC" w:rsidP="00C10675">
      <w:pPr>
        <w:rPr>
          <w:lang w:val="la-Latn"/>
        </w:rPr>
      </w:pPr>
      <w:r w:rsidRPr="001B63A5">
        <w:rPr>
          <w:rStyle w:val="Time1"/>
          <w:lang w:val="it-IT"/>
        </w:rPr>
        <w:t>[Ad matutin</w:t>
      </w:r>
      <w:r w:rsidR="00DA6A9D" w:rsidRPr="001B63A5">
        <w:rPr>
          <w:rStyle w:val="Time1"/>
          <w:lang w:val="it-IT"/>
        </w:rPr>
        <w:t>um</w:t>
      </w:r>
      <w:r w:rsidRPr="001B63A5">
        <w:rPr>
          <w:rStyle w:val="Time1"/>
          <w:lang w:val="it-IT"/>
        </w:rPr>
        <w:t>]</w:t>
      </w:r>
      <w:r w:rsidR="006D7BAE" w:rsidRPr="00EE485F">
        <w:rPr>
          <w:lang w:val="la-Latn"/>
        </w:rPr>
        <w:t xml:space="preserve"> </w:t>
      </w:r>
      <w:r w:rsidR="000240F2" w:rsidRPr="00EE485F">
        <w:rPr>
          <w:lang w:val="la-Latn"/>
        </w:rPr>
        <w:t>(</w:t>
      </w:r>
      <w:r w:rsidR="000240F2" w:rsidRPr="001B63A5">
        <w:rPr>
          <w:lang w:val="it-IT"/>
        </w:rPr>
        <w:t>40b</w:t>
      </w:r>
      <w:r w:rsidR="000240F2" w:rsidRPr="00EE485F">
        <w:rPr>
          <w:lang w:val="la-Latn"/>
        </w:rPr>
        <w:t>)</w:t>
      </w:r>
      <w:r w:rsidR="000240F2" w:rsidRPr="001B63A5">
        <w:rPr>
          <w:lang w:val="it-IT"/>
        </w:rPr>
        <w:t xml:space="preserve"> </w:t>
      </w:r>
      <w:r w:rsidR="006D7BAE" w:rsidRPr="00EE485F">
        <w:rPr>
          <w:lang w:val="la-Latn"/>
        </w:rPr>
        <w:t xml:space="preserve">INV </w:t>
      </w:r>
      <w:r w:rsidR="00C1418F" w:rsidRPr="001B63A5">
        <w:rPr>
          <w:rStyle w:val="Incipit"/>
          <w:lang w:val="it-IT"/>
        </w:rPr>
        <w:t>Regem regum</w:t>
      </w:r>
      <w:r w:rsidR="00C94F95" w:rsidRPr="00EE485F">
        <w:rPr>
          <w:lang w:val="la-Latn"/>
        </w:rPr>
        <w:t xml:space="preserve">. </w:t>
      </w:r>
      <w:r w:rsidR="006D7BAE" w:rsidRPr="00EE485F">
        <w:rPr>
          <w:lang w:val="la-Latn"/>
        </w:rPr>
        <w:t xml:space="preserve">PS </w:t>
      </w:r>
      <w:r w:rsidR="00C1418F" w:rsidRPr="00C1418F">
        <w:rPr>
          <w:rStyle w:val="Incipit"/>
          <w:lang w:val="la-Latn"/>
        </w:rPr>
        <w:t>Venite</w:t>
      </w:r>
      <w:r w:rsidR="006D7BAE" w:rsidRPr="008262EE">
        <w:rPr>
          <w:lang w:val="la-Latn"/>
        </w:rPr>
        <w:t xml:space="preserve"> </w:t>
      </w:r>
      <w:r w:rsidR="006D7BAE" w:rsidRPr="00EE485F">
        <w:rPr>
          <w:lang w:val="la-Latn"/>
        </w:rPr>
        <w:t>cu</w:t>
      </w:r>
      <w:r w:rsidR="006D7BAE" w:rsidRPr="008262EE">
        <w:rPr>
          <w:lang w:val="la-Latn"/>
        </w:rPr>
        <w:t>m</w:t>
      </w:r>
      <w:r w:rsidR="006D7BAE" w:rsidRPr="00EE485F">
        <w:rPr>
          <w:lang w:val="la-Latn"/>
        </w:rPr>
        <w:t xml:space="preserve"> </w:t>
      </w:r>
      <w:r w:rsidR="008559D1" w:rsidRPr="008262EE">
        <w:rPr>
          <w:lang w:val="la-Latn"/>
        </w:rPr>
        <w:t>[</w:t>
      </w:r>
      <w:r w:rsidR="006D7BAE" w:rsidRPr="008262EE">
        <w:rPr>
          <w:lang w:val="la-Latn"/>
        </w:rPr>
        <w:t>PV</w:t>
      </w:r>
      <w:r w:rsidR="008559D1" w:rsidRPr="008262EE">
        <w:rPr>
          <w:lang w:val="la-Latn"/>
        </w:rPr>
        <w:t>]</w:t>
      </w:r>
      <w:r w:rsidR="006D7BAE" w:rsidRPr="008262EE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Gloria patri</w:t>
      </w:r>
      <w:r w:rsidR="006D7BAE" w:rsidRPr="008262EE">
        <w:rPr>
          <w:lang w:val="la-Latn"/>
        </w:rPr>
        <w:t xml:space="preserve"> </w:t>
      </w:r>
      <w:r w:rsidR="006D7BAE" w:rsidRPr="00EE485F">
        <w:rPr>
          <w:lang w:val="la-Latn"/>
        </w:rPr>
        <w:t xml:space="preserve">sicut et </w:t>
      </w:r>
      <w:r w:rsidR="006D7BAE" w:rsidRPr="008262EE">
        <w:rPr>
          <w:lang w:val="la-Latn"/>
        </w:rPr>
        <w:t>responsorium quartum</w:t>
      </w:r>
      <w:r w:rsidR="00C94F95" w:rsidRPr="00EE485F">
        <w:rPr>
          <w:lang w:val="la-Latn"/>
        </w:rPr>
        <w:t xml:space="preserve">, </w:t>
      </w:r>
      <w:r w:rsidR="006D7BAE" w:rsidRPr="008262EE">
        <w:rPr>
          <w:lang w:val="la-Latn"/>
        </w:rPr>
        <w:t>octavum</w:t>
      </w:r>
      <w:r w:rsidR="006D7BAE" w:rsidRPr="00EE485F">
        <w:rPr>
          <w:lang w:val="la-Latn"/>
        </w:rPr>
        <w:t xml:space="preserve"> et </w:t>
      </w:r>
      <w:r w:rsidR="006D7BAE" w:rsidRPr="008262EE">
        <w:rPr>
          <w:lang w:val="la-Latn"/>
        </w:rPr>
        <w:t>duodecimum</w:t>
      </w:r>
      <w:r w:rsidR="00C94F95" w:rsidRPr="00EE485F">
        <w:rPr>
          <w:lang w:val="la-Latn"/>
        </w:rPr>
        <w:t xml:space="preserve">. </w:t>
      </w:r>
      <w:r w:rsidR="006D7BAE" w:rsidRPr="00EE485F">
        <w:rPr>
          <w:lang w:val="la-Latn"/>
        </w:rPr>
        <w:t xml:space="preserve">HY </w:t>
      </w:r>
      <w:r w:rsidR="00C1418F" w:rsidRPr="00C1418F">
        <w:rPr>
          <w:rStyle w:val="Incipit"/>
          <w:lang w:val="la-Latn"/>
        </w:rPr>
        <w:t>Rex gloriose</w:t>
      </w:r>
      <w:r w:rsidR="00C94F95" w:rsidRPr="00EE485F">
        <w:rPr>
          <w:lang w:val="la-Latn"/>
        </w:rPr>
        <w:t>.</w:t>
      </w:r>
    </w:p>
    <w:p w:rsidR="007B1F47" w:rsidRPr="00EE485F" w:rsidRDefault="006D7BAE" w:rsidP="00C10675">
      <w:pPr>
        <w:rPr>
          <w:lang w:val="la-Latn"/>
        </w:rPr>
      </w:pPr>
      <w:r w:rsidRPr="008262EE">
        <w:rPr>
          <w:rStyle w:val="Time2"/>
          <w:lang w:val="la-Latn"/>
        </w:rPr>
        <w:t>In primo nocturno</w:t>
      </w:r>
      <w:r w:rsidRPr="008262EE">
        <w:rPr>
          <w:lang w:val="la-Latn"/>
        </w:rPr>
        <w:t xml:space="preserve"> </w:t>
      </w:r>
      <w:r w:rsidR="008559D1" w:rsidRPr="008262EE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Secus decursus</w:t>
      </w:r>
      <w:r w:rsidR="00C94F95" w:rsidRPr="008262EE">
        <w:rPr>
          <w:lang w:val="la-Latn"/>
        </w:rPr>
        <w:t xml:space="preserve">. </w:t>
      </w:r>
      <w:r w:rsidR="00F3652D" w:rsidRPr="00F3652D">
        <w:rPr>
          <w:lang w:val="la-Latn"/>
        </w:rPr>
        <w:t xml:space="preserve">[PS] </w:t>
      </w:r>
      <w:r w:rsidR="00C1418F" w:rsidRPr="00C1418F">
        <w:rPr>
          <w:rStyle w:val="Incipit"/>
          <w:lang w:val="la-Latn"/>
        </w:rPr>
        <w:t>Ä+Beatus vir+Ä</w:t>
      </w:r>
      <w:r w:rsidR="00C94F95" w:rsidRPr="00F3652D">
        <w:rPr>
          <w:lang w:val="la-Latn"/>
        </w:rPr>
        <w:t xml:space="preserve">. </w:t>
      </w:r>
      <w:r w:rsidR="00762470" w:rsidRPr="00F3652D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Praedicantes praeceptum</w:t>
      </w:r>
      <w:r w:rsidR="00C94F95" w:rsidRPr="00F3652D">
        <w:rPr>
          <w:lang w:val="la-Latn"/>
        </w:rPr>
        <w:t xml:space="preserve">. </w:t>
      </w:r>
      <w:r w:rsidRPr="00F3652D">
        <w:rPr>
          <w:lang w:val="la-Latn"/>
        </w:rPr>
        <w:t>(58)</w:t>
      </w:r>
      <w:r w:rsidR="007B1F47" w:rsidRPr="00F3652D">
        <w:rPr>
          <w:lang w:val="la-Latn"/>
        </w:rPr>
        <w:t xml:space="preserve"> </w:t>
      </w:r>
      <w:r w:rsidR="00F3652D" w:rsidRPr="00EE485F">
        <w:rPr>
          <w:lang w:val="la-Latn"/>
        </w:rPr>
        <w:t>[PS</w:t>
      </w:r>
      <w:r w:rsidR="00F3652D">
        <w:rPr>
          <w:lang w:val="la-Latn"/>
        </w:rPr>
        <w:t xml:space="preserve">] </w:t>
      </w:r>
      <w:r w:rsidR="00C1418F" w:rsidRPr="00C1418F">
        <w:rPr>
          <w:rStyle w:val="Incipit"/>
          <w:lang w:val="la-Latn"/>
        </w:rPr>
        <w:t>Ä+Quare fremuerunt+Ä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Filii hominum</w:t>
      </w:r>
      <w:r w:rsidR="00C94F95" w:rsidRPr="00EE485F">
        <w:rPr>
          <w:lang w:val="la-Latn"/>
        </w:rPr>
        <w:t xml:space="preserve">. </w:t>
      </w:r>
      <w:r w:rsidR="00F3652D" w:rsidRPr="00F3652D">
        <w:rPr>
          <w:lang w:val="la-Latn"/>
        </w:rPr>
        <w:t>[</w:t>
      </w:r>
      <w:r w:rsidR="00F3652D" w:rsidRPr="00EE485F">
        <w:rPr>
          <w:lang w:val="la-Latn"/>
        </w:rPr>
        <w:t>PS</w:t>
      </w:r>
      <w:r w:rsidR="00F3652D" w:rsidRPr="00F3652D">
        <w:rPr>
          <w:lang w:val="la-Latn"/>
        </w:rPr>
        <w:t xml:space="preserve">] </w:t>
      </w:r>
      <w:r w:rsidR="00C1418F" w:rsidRPr="00C1418F">
        <w:rPr>
          <w:rStyle w:val="Incipit"/>
          <w:lang w:val="la-Latn"/>
        </w:rPr>
        <w:t>Ä+Cum invocarem+Ä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Scuto bon</w:t>
      </w:r>
      <w:r w:rsidR="00DA6A9D" w:rsidRPr="001B63A5">
        <w:rPr>
          <w:rStyle w:val="Incipit"/>
          <w:lang w:val="la-Latn"/>
        </w:rPr>
        <w:t>a</w:t>
      </w:r>
      <w:r w:rsidR="00C1418F" w:rsidRPr="00C1418F">
        <w:rPr>
          <w:rStyle w:val="Incipit"/>
          <w:lang w:val="la-Latn"/>
        </w:rPr>
        <w:t>e voluntatis</w:t>
      </w:r>
      <w:r w:rsidR="00C94F95" w:rsidRPr="00F3652D">
        <w:rPr>
          <w:lang w:val="la-Latn"/>
        </w:rPr>
        <w:t xml:space="preserve">. </w:t>
      </w:r>
      <w:r w:rsidR="00F3652D" w:rsidRPr="00F3652D">
        <w:rPr>
          <w:lang w:val="la-Latn"/>
        </w:rPr>
        <w:t>[</w:t>
      </w:r>
      <w:r w:rsidR="00F3652D" w:rsidRPr="00EE485F">
        <w:rPr>
          <w:lang w:val="la-Latn"/>
        </w:rPr>
        <w:t>PS</w:t>
      </w:r>
      <w:r w:rsidR="00F3652D" w:rsidRPr="00F3652D">
        <w:rPr>
          <w:lang w:val="la-Latn"/>
        </w:rPr>
        <w:t xml:space="preserve">] </w:t>
      </w:r>
      <w:r w:rsidR="00C1418F" w:rsidRPr="00C1418F">
        <w:rPr>
          <w:rStyle w:val="Incipit"/>
          <w:lang w:val="la-Latn"/>
        </w:rPr>
        <w:t>Ä+Verba mea+Ä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In universa terra</w:t>
      </w:r>
      <w:r w:rsidR="00C94F95" w:rsidRPr="00EE485F">
        <w:rPr>
          <w:lang w:val="la-Latn"/>
        </w:rPr>
        <w:t xml:space="preserve">. </w:t>
      </w:r>
      <w:r w:rsidR="00F3652D" w:rsidRPr="00F3652D">
        <w:rPr>
          <w:lang w:val="la-Latn"/>
        </w:rPr>
        <w:t>[</w:t>
      </w:r>
      <w:r w:rsidR="00F3652D" w:rsidRPr="00EE485F">
        <w:rPr>
          <w:lang w:val="la-Latn"/>
        </w:rPr>
        <w:t>PS</w:t>
      </w:r>
      <w:r w:rsidR="00F3652D" w:rsidRPr="00F3652D">
        <w:rPr>
          <w:lang w:val="la-Latn"/>
        </w:rPr>
        <w:t xml:space="preserve">] </w:t>
      </w:r>
      <w:r w:rsidR="00C1418F" w:rsidRPr="00C1418F">
        <w:rPr>
          <w:rStyle w:val="Incipit"/>
          <w:lang w:val="la-Latn"/>
        </w:rPr>
        <w:t>Ä+Domine dominus+Ä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Habitabunt</w:t>
      </w:r>
      <w:r w:rsidR="00C94F95" w:rsidRPr="00EE485F">
        <w:rPr>
          <w:lang w:val="la-Latn"/>
        </w:rPr>
        <w:t xml:space="preserve">. </w:t>
      </w:r>
      <w:r w:rsidR="00F3652D" w:rsidRPr="00F3652D">
        <w:rPr>
          <w:lang w:val="la-Latn"/>
        </w:rPr>
        <w:t>[</w:t>
      </w:r>
      <w:r w:rsidR="00F3652D" w:rsidRPr="00EE485F">
        <w:rPr>
          <w:lang w:val="la-Latn"/>
        </w:rPr>
        <w:t>PS</w:t>
      </w:r>
      <w:r w:rsidR="00F3652D" w:rsidRPr="00F3652D">
        <w:rPr>
          <w:lang w:val="la-Latn"/>
        </w:rPr>
        <w:t xml:space="preserve">] </w:t>
      </w:r>
      <w:r w:rsidR="00C1418F" w:rsidRPr="00C1418F">
        <w:rPr>
          <w:rStyle w:val="Incipit"/>
          <w:lang w:val="la-Latn"/>
        </w:rPr>
        <w:t xml:space="preserve">Ä+Domine </w:t>
      </w:r>
      <w:r w:rsidR="00C1418F" w:rsidRPr="00C1418F">
        <w:rPr>
          <w:rStyle w:val="Incipit"/>
          <w:lang w:val="la-Latn"/>
        </w:rPr>
        <w:lastRenderedPageBreak/>
        <w:t>quis+Ä</w:t>
      </w:r>
      <w:r w:rsidR="00F3652D" w:rsidRPr="00EE485F">
        <w:rPr>
          <w:lang w:val="la-Latn"/>
        </w:rPr>
        <w:t xml:space="preserve">. </w:t>
      </w:r>
      <w:r w:rsidR="000216A0" w:rsidRPr="00DB0C9C">
        <w:rPr>
          <w:lang w:val="la-Latn"/>
        </w:rPr>
        <w:t>[</w:t>
      </w:r>
      <w:r w:rsidR="00F3652D" w:rsidRPr="00EE485F">
        <w:rPr>
          <w:lang w:val="la-Latn"/>
        </w:rPr>
        <w:t>VS</w:t>
      </w:r>
      <w:r w:rsidR="000216A0" w:rsidRPr="00DB0C9C">
        <w:rPr>
          <w:lang w:val="la-Latn"/>
        </w:rPr>
        <w:t>]</w:t>
      </w:r>
      <w:r w:rsidR="00F3652D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Ä+Laetamini in domino+Ä</w:t>
      </w:r>
      <w:r w:rsidR="00C94F95" w:rsidRPr="00EE485F">
        <w:rPr>
          <w:lang w:val="la-Latn"/>
        </w:rPr>
        <w:t xml:space="preserve">. </w:t>
      </w:r>
      <w:r w:rsidR="007B1F47" w:rsidRPr="00EE485F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Sub altare dei</w:t>
      </w:r>
      <w:r w:rsidR="00C94F95" w:rsidRPr="00EE485F">
        <w:rPr>
          <w:lang w:val="la-Latn"/>
        </w:rPr>
        <w:t xml:space="preserve">. </w:t>
      </w:r>
      <w:r w:rsidR="007B1F47"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Vidi sub ara dei</w:t>
      </w:r>
      <w:r w:rsidR="00C94F95" w:rsidRPr="00EE485F">
        <w:rPr>
          <w:lang w:val="la-Latn"/>
        </w:rPr>
        <w:t xml:space="preserve">. </w:t>
      </w:r>
      <w:r w:rsidR="007B1F47" w:rsidRPr="00EE485F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Effuderunt sanguinem</w:t>
      </w:r>
      <w:r w:rsidR="00C94F95" w:rsidRPr="00EE485F">
        <w:rPr>
          <w:lang w:val="la-Latn"/>
        </w:rPr>
        <w:t xml:space="preserve">. </w:t>
      </w:r>
      <w:r w:rsidR="007B1F47"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Vindica domine</w:t>
      </w:r>
      <w:r w:rsidR="00C94F95" w:rsidRPr="00EE485F">
        <w:rPr>
          <w:lang w:val="la-Latn"/>
        </w:rPr>
        <w:t xml:space="preserve">. </w:t>
      </w:r>
      <w:r w:rsidR="007B1F47" w:rsidRPr="00EE485F">
        <w:rPr>
          <w:lang w:val="la-Latn"/>
        </w:rPr>
        <w:t>R</w:t>
      </w:r>
      <w:r w:rsidR="007B1F47" w:rsidRPr="008262EE">
        <w:rPr>
          <w:lang w:val="la-Latn"/>
        </w:rPr>
        <w:t>P</w:t>
      </w:r>
      <w:r w:rsidR="007B1F47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Adoraverunt viventem</w:t>
      </w:r>
      <w:r w:rsidR="00C94F95" w:rsidRPr="00EE485F">
        <w:rPr>
          <w:lang w:val="la-Latn"/>
        </w:rPr>
        <w:t xml:space="preserve">. </w:t>
      </w:r>
      <w:r w:rsidR="007B1F47"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Venientes autem</w:t>
      </w:r>
      <w:r w:rsidR="00C94F95" w:rsidRPr="00EE485F">
        <w:rPr>
          <w:lang w:val="la-Latn"/>
        </w:rPr>
        <w:t xml:space="preserve">. </w:t>
      </w:r>
      <w:r w:rsidR="007B1F47" w:rsidRPr="008262EE">
        <w:rPr>
          <w:lang w:val="it-IT"/>
        </w:rPr>
        <w:t xml:space="preserve">RP </w:t>
      </w:r>
      <w:r w:rsidR="00C1418F" w:rsidRPr="00C1418F">
        <w:rPr>
          <w:rStyle w:val="Incipit"/>
          <w:lang w:val="it-IT"/>
        </w:rPr>
        <w:t>Isti sunt sancti</w:t>
      </w:r>
      <w:r w:rsidR="00C94F95" w:rsidRPr="00EE485F">
        <w:rPr>
          <w:lang w:val="la-Latn"/>
        </w:rPr>
        <w:t xml:space="preserve">. </w:t>
      </w:r>
      <w:r w:rsidR="007B1F47"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it-IT"/>
        </w:rPr>
        <w:t>Vindica domine</w:t>
      </w:r>
      <w:r w:rsidR="00AF24A8" w:rsidRPr="00EE485F">
        <w:rPr>
          <w:lang w:val="la-Latn"/>
        </w:rPr>
        <w:t>.</w:t>
      </w:r>
    </w:p>
    <w:p w:rsidR="007B1F47" w:rsidRPr="00F3652D" w:rsidRDefault="007B1F47" w:rsidP="00C10675">
      <w:pPr>
        <w:rPr>
          <w:lang w:val="la-Latn"/>
        </w:rPr>
      </w:pPr>
      <w:r w:rsidRPr="008262EE">
        <w:rPr>
          <w:rStyle w:val="Time2"/>
          <w:lang w:val="it-IT"/>
        </w:rPr>
        <w:t>In secundo nocturno</w:t>
      </w:r>
      <w:r w:rsidRPr="00EE485F">
        <w:rPr>
          <w:lang w:val="la-Latn"/>
        </w:rPr>
        <w:t xml:space="preserve"> </w:t>
      </w:r>
      <w:r w:rsidR="008559D1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it-IT"/>
        </w:rPr>
        <w:t>Sanctis qui in terra sunt</w:t>
      </w:r>
      <w:r w:rsidR="00C94F95" w:rsidRPr="00EE485F">
        <w:rPr>
          <w:lang w:val="la-Latn"/>
        </w:rPr>
        <w:t xml:space="preserve">. </w:t>
      </w:r>
      <w:r w:rsidR="00F3652D" w:rsidRPr="00F3652D">
        <w:rPr>
          <w:lang w:val="it-IT"/>
        </w:rPr>
        <w:t>[</w:t>
      </w:r>
      <w:r w:rsidR="00F3652D" w:rsidRPr="00EE485F">
        <w:rPr>
          <w:lang w:val="la-Latn"/>
        </w:rPr>
        <w:t>PS</w:t>
      </w:r>
      <w:r w:rsidR="00F3652D" w:rsidRPr="00F3652D">
        <w:rPr>
          <w:lang w:val="it-IT"/>
        </w:rPr>
        <w:t xml:space="preserve">] </w:t>
      </w:r>
      <w:r w:rsidR="00C1418F" w:rsidRPr="00C1418F">
        <w:rPr>
          <w:rStyle w:val="Incipit"/>
          <w:lang w:val="it-IT"/>
        </w:rPr>
        <w:t>Ä+Conserva+Ä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it-IT"/>
        </w:rPr>
        <w:t>Haec est generatio</w:t>
      </w:r>
      <w:r w:rsidR="00C94F95" w:rsidRPr="00EE485F">
        <w:rPr>
          <w:lang w:val="la-Latn"/>
        </w:rPr>
        <w:t xml:space="preserve">. </w:t>
      </w:r>
      <w:r w:rsidR="00F3652D" w:rsidRPr="00F3652D">
        <w:rPr>
          <w:lang w:val="it-IT"/>
        </w:rPr>
        <w:t>[</w:t>
      </w:r>
      <w:r w:rsidR="00F3652D" w:rsidRPr="00EE485F">
        <w:rPr>
          <w:lang w:val="la-Latn"/>
        </w:rPr>
        <w:t>PS</w:t>
      </w:r>
      <w:r w:rsidR="00F3652D" w:rsidRPr="00F3652D">
        <w:rPr>
          <w:lang w:val="it-IT"/>
        </w:rPr>
        <w:t xml:space="preserve">] </w:t>
      </w:r>
      <w:r w:rsidR="00C1418F" w:rsidRPr="00C1418F">
        <w:rPr>
          <w:rStyle w:val="Incipit"/>
          <w:lang w:val="it-IT"/>
        </w:rPr>
        <w:t>Ä+Domini est terra+Ä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it-IT"/>
        </w:rPr>
        <w:t>Laetamini in domino</w:t>
      </w:r>
      <w:r w:rsidR="00C94F95" w:rsidRPr="00EE485F">
        <w:rPr>
          <w:lang w:val="la-Latn"/>
        </w:rPr>
        <w:t xml:space="preserve">. </w:t>
      </w:r>
      <w:r w:rsidR="00F3652D" w:rsidRPr="00F3652D">
        <w:rPr>
          <w:lang w:val="la-Latn"/>
        </w:rPr>
        <w:t>[</w:t>
      </w:r>
      <w:r w:rsidR="00F3652D" w:rsidRPr="00EE485F">
        <w:rPr>
          <w:lang w:val="la-Latn"/>
        </w:rPr>
        <w:t>PS</w:t>
      </w:r>
      <w:r w:rsidR="00F3652D" w:rsidRPr="00F3652D">
        <w:rPr>
          <w:lang w:val="la-Latn"/>
        </w:rPr>
        <w:t xml:space="preserve">] </w:t>
      </w:r>
      <w:r w:rsidR="00C1418F" w:rsidRPr="00C1418F">
        <w:rPr>
          <w:rStyle w:val="Incipit"/>
          <w:lang w:val="la-Latn"/>
        </w:rPr>
        <w:t>Ä+Beati quorum+Ä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Clamaverunt</w:t>
      </w:r>
      <w:r w:rsidR="00C94F95" w:rsidRPr="00EE485F">
        <w:rPr>
          <w:lang w:val="la-Latn"/>
        </w:rPr>
        <w:t xml:space="preserve">. </w:t>
      </w:r>
      <w:r w:rsidR="00F3652D" w:rsidRPr="00F3652D">
        <w:rPr>
          <w:lang w:val="la-Latn"/>
        </w:rPr>
        <w:t>[</w:t>
      </w:r>
      <w:r w:rsidR="00F3652D" w:rsidRPr="00EE485F">
        <w:rPr>
          <w:lang w:val="la-Latn"/>
        </w:rPr>
        <w:t>PS</w:t>
      </w:r>
      <w:r w:rsidR="00F3652D" w:rsidRPr="00F3652D">
        <w:rPr>
          <w:lang w:val="la-Latn"/>
        </w:rPr>
        <w:t xml:space="preserve">] </w:t>
      </w:r>
      <w:r w:rsidR="00C1418F" w:rsidRPr="00C1418F">
        <w:rPr>
          <w:rStyle w:val="Incipit"/>
          <w:lang w:val="la-Latn"/>
        </w:rPr>
        <w:t>Ä+Benedicam+Ä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Beati quos elegisti</w:t>
      </w:r>
      <w:r w:rsidR="00C94F95" w:rsidRPr="00EE485F">
        <w:rPr>
          <w:lang w:val="la-Latn"/>
        </w:rPr>
        <w:t xml:space="preserve">. </w:t>
      </w:r>
      <w:r w:rsidR="00F3652D" w:rsidRPr="00EE485F">
        <w:rPr>
          <w:lang w:val="la-Latn"/>
        </w:rPr>
        <w:t>[PS</w:t>
      </w:r>
      <w:r w:rsidR="00F3652D">
        <w:rPr>
          <w:lang w:val="la-Latn"/>
        </w:rPr>
        <w:t xml:space="preserve">] </w:t>
      </w:r>
      <w:r w:rsidR="00C1418F" w:rsidRPr="00C1418F">
        <w:rPr>
          <w:rStyle w:val="Incipit"/>
          <w:lang w:val="la-Latn"/>
        </w:rPr>
        <w:t>Ä+Te decet+Ä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Vindica domine</w:t>
      </w:r>
      <w:r w:rsidR="00C94F95" w:rsidRPr="00EE485F">
        <w:rPr>
          <w:lang w:val="la-Latn"/>
        </w:rPr>
        <w:t xml:space="preserve">. </w:t>
      </w:r>
      <w:r w:rsidR="00F3652D" w:rsidRPr="00F3652D">
        <w:rPr>
          <w:lang w:val="la-Latn"/>
        </w:rPr>
        <w:t>[</w:t>
      </w:r>
      <w:r w:rsidR="00F3652D" w:rsidRPr="00EE485F">
        <w:rPr>
          <w:lang w:val="la-Latn"/>
        </w:rPr>
        <w:t>PS</w:t>
      </w:r>
      <w:r w:rsidR="00F3652D" w:rsidRPr="00F3652D">
        <w:rPr>
          <w:lang w:val="la-Latn"/>
        </w:rPr>
        <w:t xml:space="preserve">] </w:t>
      </w:r>
      <w:r w:rsidR="00C1418F" w:rsidRPr="00C1418F">
        <w:rPr>
          <w:rStyle w:val="Incipit"/>
          <w:lang w:val="la-Latn"/>
        </w:rPr>
        <w:t>Ä+Deus venerunt+Ä</w:t>
      </w:r>
      <w:r w:rsidR="00F3652D" w:rsidRPr="00EE485F">
        <w:rPr>
          <w:lang w:val="la-Latn"/>
        </w:rPr>
        <w:t xml:space="preserve">. </w:t>
      </w:r>
      <w:r w:rsidR="000216A0" w:rsidRPr="00DB0C9C">
        <w:rPr>
          <w:lang w:val="la-Latn"/>
        </w:rPr>
        <w:t>[</w:t>
      </w:r>
      <w:r w:rsidR="00F3652D" w:rsidRPr="00EE485F">
        <w:rPr>
          <w:lang w:val="la-Latn"/>
        </w:rPr>
        <w:t>VS</w:t>
      </w:r>
      <w:r w:rsidR="000216A0" w:rsidRPr="00DB0C9C">
        <w:rPr>
          <w:lang w:val="la-Latn"/>
        </w:rPr>
        <w:t>]</w:t>
      </w:r>
      <w:r w:rsidR="00F3652D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Ä+Iusti autem in perpetuum vivent+Ä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Cantabant sancti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Sub t</w:t>
      </w:r>
      <w:r w:rsidR="00DA6A9D" w:rsidRPr="001B63A5">
        <w:rPr>
          <w:rStyle w:val="Incipit"/>
          <w:lang w:val="la-Latn"/>
        </w:rPr>
        <w:t>h</w:t>
      </w:r>
      <w:r w:rsidR="00C1418F" w:rsidRPr="00C1418F">
        <w:rPr>
          <w:rStyle w:val="Incipit"/>
          <w:lang w:val="la-Latn"/>
        </w:rPr>
        <w:t>rono dei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R</w:t>
      </w:r>
      <w:r w:rsidRPr="008262EE">
        <w:rPr>
          <w:lang w:val="la-Latn"/>
        </w:rPr>
        <w:t xml:space="preserve">P </w:t>
      </w:r>
      <w:r w:rsidR="00C1418F" w:rsidRPr="00C1418F">
        <w:rPr>
          <w:rStyle w:val="Incipit"/>
          <w:lang w:val="la-Latn"/>
        </w:rPr>
        <w:t>Ambulabunt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Hi sunt qui cum mulieribus</w:t>
      </w:r>
      <w:r w:rsidR="00C94F95" w:rsidRPr="008262EE">
        <w:rPr>
          <w:lang w:val="la-Latn"/>
        </w:rPr>
        <w:t xml:space="preserve">. </w:t>
      </w:r>
      <w:r w:rsidRPr="008262EE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Isti sunt sancti qui non inquinaverunt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Hi sunt qui cum mulieribus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Hi sunt qui cum mulieribus</w:t>
      </w:r>
      <w:r w:rsidR="00C94F95" w:rsidRPr="008262EE">
        <w:rPr>
          <w:lang w:val="la-Latn"/>
        </w:rPr>
        <w:t xml:space="preserve">. </w:t>
      </w:r>
      <w:r w:rsidRPr="008262EE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Hi empti sunt</w:t>
      </w:r>
      <w:r w:rsidR="00AF24A8" w:rsidRPr="00EE485F">
        <w:rPr>
          <w:lang w:val="la-Latn"/>
        </w:rPr>
        <w:t>.</w:t>
      </w:r>
    </w:p>
    <w:p w:rsidR="007B1F47" w:rsidRPr="00EE485F" w:rsidRDefault="008559D1" w:rsidP="00C10675">
      <w:pPr>
        <w:rPr>
          <w:lang w:val="la-Latn"/>
        </w:rPr>
      </w:pPr>
      <w:r w:rsidRPr="008262EE">
        <w:rPr>
          <w:rStyle w:val="Time2"/>
          <w:lang w:val="la-Latn"/>
        </w:rPr>
        <w:t>[</w:t>
      </w:r>
      <w:r w:rsidR="007B1F47" w:rsidRPr="008262EE">
        <w:rPr>
          <w:rStyle w:val="Time2"/>
          <w:lang w:val="la-Latn"/>
        </w:rPr>
        <w:t>In tertio nocturno</w:t>
      </w:r>
      <w:r w:rsidRPr="008262EE">
        <w:rPr>
          <w:rStyle w:val="Time2"/>
          <w:lang w:val="la-Latn"/>
        </w:rPr>
        <w:t>]</w:t>
      </w:r>
      <w:r w:rsidR="007B1F47" w:rsidRPr="00EE485F">
        <w:rPr>
          <w:lang w:val="la-Latn"/>
        </w:rPr>
        <w:t xml:space="preserve"> ACN </w:t>
      </w:r>
      <w:r w:rsidR="00C1418F" w:rsidRPr="00C1418F">
        <w:rPr>
          <w:rStyle w:val="Incipit"/>
          <w:lang w:val="la-Latn"/>
        </w:rPr>
        <w:t>Laverunt stolas suas</w:t>
      </w:r>
      <w:r w:rsidR="00AF24A8" w:rsidRPr="00F3652D">
        <w:rPr>
          <w:lang w:val="la-Latn"/>
        </w:rPr>
        <w:t>.</w:t>
      </w:r>
      <w:r w:rsidR="00C8477C" w:rsidRPr="001B63A5">
        <w:rPr>
          <w:lang w:val="en-US"/>
        </w:rPr>
        <w:t xml:space="preserve"> </w:t>
      </w:r>
      <w:r w:rsidR="00F3652D" w:rsidRPr="008262EE">
        <w:rPr>
          <w:lang w:val="la-Latn"/>
        </w:rPr>
        <w:t>[</w:t>
      </w:r>
      <w:r w:rsidR="00F3652D" w:rsidRPr="008262EE">
        <w:rPr>
          <w:rFonts w:eastAsia="Arial"/>
          <w:lang w:val="la-Latn"/>
        </w:rPr>
        <w:t>VS</w:t>
      </w:r>
      <w:r w:rsidR="00F3652D">
        <w:rPr>
          <w:lang w:val="la-Latn"/>
        </w:rPr>
        <w:t xml:space="preserve">] </w:t>
      </w:r>
      <w:r w:rsidR="00C1418F" w:rsidRPr="00C1418F">
        <w:rPr>
          <w:rStyle w:val="Incipit"/>
          <w:lang w:val="la-Latn"/>
        </w:rPr>
        <w:t>Ä+Exultent iusti in conspectu dei+Ä</w:t>
      </w:r>
      <w:r w:rsidR="00C94F95" w:rsidRPr="00EE485F">
        <w:rPr>
          <w:lang w:val="la-Latn"/>
        </w:rPr>
        <w:t xml:space="preserve">. </w:t>
      </w:r>
      <w:r w:rsidR="007B1F47" w:rsidRPr="00F3652D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Sub t</w:t>
      </w:r>
      <w:r w:rsidR="00C8477C">
        <w:rPr>
          <w:rStyle w:val="Incipit"/>
          <w:lang w:val="it-IT"/>
        </w:rPr>
        <w:t>h</w:t>
      </w:r>
      <w:r w:rsidR="00C1418F" w:rsidRPr="00C1418F">
        <w:rPr>
          <w:rStyle w:val="Incipit"/>
          <w:lang w:val="la-Latn"/>
        </w:rPr>
        <w:t>rono dei</w:t>
      </w:r>
      <w:r w:rsidR="00C94F95" w:rsidRPr="00EE485F">
        <w:rPr>
          <w:lang w:val="la-Latn"/>
        </w:rPr>
        <w:t xml:space="preserve">. </w:t>
      </w:r>
      <w:r w:rsidR="007B1F47"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Sub altare dei</w:t>
      </w:r>
      <w:r w:rsidR="00C94F95" w:rsidRPr="00EE485F">
        <w:rPr>
          <w:lang w:val="la-Latn"/>
        </w:rPr>
        <w:t xml:space="preserve">. </w:t>
      </w:r>
      <w:r w:rsidR="007B1F47" w:rsidRPr="00EE485F">
        <w:rPr>
          <w:lang w:val="la-Latn"/>
        </w:rPr>
        <w:t>R</w:t>
      </w:r>
      <w:r w:rsidR="007B1F47" w:rsidRPr="00F3652D">
        <w:rPr>
          <w:lang w:val="la-Latn"/>
        </w:rPr>
        <w:t>P</w:t>
      </w:r>
      <w:r w:rsidR="007B1F47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Coronavit eos</w:t>
      </w:r>
      <w:r w:rsidR="00C94F95" w:rsidRPr="00F3652D">
        <w:rPr>
          <w:lang w:val="la-Latn"/>
        </w:rPr>
        <w:t xml:space="preserve">. </w:t>
      </w:r>
      <w:r w:rsidR="007B1F47" w:rsidRPr="00F3652D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Amaverunt Christum</w:t>
      </w:r>
      <w:r w:rsidR="00C94F95" w:rsidRPr="00EE485F">
        <w:rPr>
          <w:lang w:val="la-Latn"/>
        </w:rPr>
        <w:t xml:space="preserve">. </w:t>
      </w:r>
      <w:r w:rsidR="007B1F47" w:rsidRPr="008262EE">
        <w:rPr>
          <w:lang w:val="it-IT"/>
        </w:rPr>
        <w:t xml:space="preserve">RP </w:t>
      </w:r>
      <w:r w:rsidR="00C1418F" w:rsidRPr="00C1418F">
        <w:rPr>
          <w:rStyle w:val="Incipit"/>
          <w:lang w:val="it-IT"/>
        </w:rPr>
        <w:t>Ecce vidi agnum</w:t>
      </w:r>
      <w:r w:rsidR="00C94F95" w:rsidRPr="00EE485F">
        <w:rPr>
          <w:lang w:val="la-Latn"/>
        </w:rPr>
        <w:t xml:space="preserve">. </w:t>
      </w:r>
      <w:r w:rsidR="007B1F47"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it-IT"/>
        </w:rPr>
        <w:t>Hi sunt</w:t>
      </w:r>
      <w:r w:rsidR="00C94F95" w:rsidRPr="00EE485F">
        <w:rPr>
          <w:lang w:val="la-Latn"/>
        </w:rPr>
        <w:t xml:space="preserve">. </w:t>
      </w:r>
      <w:r w:rsidR="007B1F47" w:rsidRPr="008262EE">
        <w:rPr>
          <w:lang w:val="la-Latn"/>
        </w:rPr>
        <w:t xml:space="preserve">RP </w:t>
      </w:r>
      <w:r w:rsidR="00C1418F" w:rsidRPr="00C1418F">
        <w:rPr>
          <w:rStyle w:val="Incipit"/>
          <w:lang w:val="it-IT"/>
        </w:rPr>
        <w:t xml:space="preserve">Centum quadraginta </w:t>
      </w:r>
      <w:r w:rsidR="00525EB8">
        <w:rPr>
          <w:rStyle w:val="Incipit"/>
          <w:lang w:val="it-IT"/>
        </w:rPr>
        <w:t>quattuor</w:t>
      </w:r>
      <w:r w:rsidR="00C94F95" w:rsidRPr="00EE485F">
        <w:rPr>
          <w:lang w:val="la-Latn"/>
        </w:rPr>
        <w:t xml:space="preserve">. </w:t>
      </w:r>
      <w:r w:rsidR="007B1F47"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en-US"/>
        </w:rPr>
        <w:t>Hi empti sunt</w:t>
      </w:r>
      <w:r w:rsidR="00AF24A8" w:rsidRPr="00EE485F">
        <w:rPr>
          <w:lang w:val="la-Latn"/>
        </w:rPr>
        <w:t>.</w:t>
      </w:r>
    </w:p>
    <w:p w:rsidR="00C1418F" w:rsidRPr="00563F34" w:rsidRDefault="007B1F47" w:rsidP="00C10675">
      <w:pPr>
        <w:rPr>
          <w:rStyle w:val="Incipit"/>
          <w:i w:val="0"/>
          <w:shd w:val="clear" w:color="auto" w:fill="auto"/>
          <w:lang w:val="la-Latn"/>
        </w:rPr>
      </w:pPr>
      <w:r w:rsidRPr="008262EE">
        <w:rPr>
          <w:rStyle w:val="Time1"/>
          <w:lang w:val="la-Latn"/>
        </w:rPr>
        <w:t>In matutin</w:t>
      </w:r>
      <w:r w:rsidR="00C8477C" w:rsidRPr="001B63A5">
        <w:rPr>
          <w:rStyle w:val="Time1"/>
          <w:lang w:val="en-US"/>
        </w:rPr>
        <w:t>is</w:t>
      </w:r>
      <w:r w:rsidRPr="008262EE">
        <w:rPr>
          <w:rStyle w:val="Time1"/>
          <w:lang w:val="la-Latn"/>
        </w:rPr>
        <w:t xml:space="preserve"> laudibus</w:t>
      </w:r>
      <w:r w:rsidRPr="00EE485F">
        <w:rPr>
          <w:lang w:val="la-Latn"/>
        </w:rPr>
        <w:t xml:space="preserve"> </w:t>
      </w:r>
      <w:r w:rsidR="008559D1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en-US"/>
        </w:rPr>
        <w:t>Herodes iratus</w:t>
      </w:r>
      <w:r w:rsidR="00C94F95" w:rsidRPr="008262EE">
        <w:rPr>
          <w:lang w:val="la-Latn"/>
        </w:rPr>
        <w:t xml:space="preserve">. </w:t>
      </w:r>
      <w:r w:rsidR="00F3652D" w:rsidRPr="00F3652D">
        <w:rPr>
          <w:lang w:val="fr-FR"/>
        </w:rPr>
        <w:t xml:space="preserve">[PS] </w:t>
      </w:r>
      <w:r w:rsidR="00C1418F" w:rsidRPr="00C1418F">
        <w:rPr>
          <w:rStyle w:val="Incipit"/>
          <w:lang w:val="fr-FR"/>
        </w:rPr>
        <w:t>Ä+Dominus regnavit+Ä</w:t>
      </w:r>
      <w:r w:rsidR="007275B6">
        <w:rPr>
          <w:lang w:val="fr-FR"/>
        </w:rPr>
        <w:t xml:space="preserve"> </w:t>
      </w:r>
      <w:r w:rsidR="00F3652D" w:rsidRPr="00EE485F">
        <w:rPr>
          <w:lang w:val="la-Latn"/>
        </w:rPr>
        <w:t>cum re</w:t>
      </w:r>
      <w:r w:rsidR="00F3652D" w:rsidRPr="008262EE">
        <w:rPr>
          <w:lang w:val="la-Latn"/>
        </w:rPr>
        <w:t>liquis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A bimatu et infra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Vox in Rama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Sub t</w:t>
      </w:r>
      <w:r w:rsidR="00C8477C" w:rsidRPr="001B63A5">
        <w:rPr>
          <w:rStyle w:val="Incipit"/>
          <w:lang w:val="en-US"/>
        </w:rPr>
        <w:t>h</w:t>
      </w:r>
      <w:r w:rsidR="00C1418F" w:rsidRPr="00C1418F">
        <w:rPr>
          <w:rStyle w:val="Incipit"/>
          <w:lang w:val="la-Latn"/>
        </w:rPr>
        <w:t>rono dei</w:t>
      </w:r>
      <w:r w:rsidR="00C94F95" w:rsidRPr="00EE485F">
        <w:rPr>
          <w:lang w:val="la-Latn"/>
        </w:rPr>
        <w:t xml:space="preserve">. </w:t>
      </w:r>
      <w:r w:rsidR="00762470"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Cantabant sancti</w:t>
      </w:r>
      <w:r w:rsidR="00C94F95" w:rsidRPr="00EE485F">
        <w:rPr>
          <w:lang w:val="la-Latn"/>
        </w:rPr>
        <w:t xml:space="preserve">. </w:t>
      </w:r>
      <w:r w:rsidRPr="00DB0C9C">
        <w:rPr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Sancti et iusti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Vos elegit deus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HY </w:t>
      </w:r>
      <w:r w:rsidR="00C1418F" w:rsidRPr="00C1418F">
        <w:rPr>
          <w:rStyle w:val="Incipit"/>
          <w:lang w:val="la-Latn"/>
        </w:rPr>
        <w:t>Salvete flores</w:t>
      </w:r>
      <w:r w:rsidR="00C94F95" w:rsidRPr="00EE485F">
        <w:rPr>
          <w:lang w:val="la-Latn"/>
        </w:rPr>
        <w:t xml:space="preserve">. </w:t>
      </w:r>
      <w:r w:rsidR="00F3652D" w:rsidRPr="00F3652D">
        <w:rPr>
          <w:lang w:val="la-Latn"/>
        </w:rPr>
        <w:t xml:space="preserve">[VS] </w:t>
      </w:r>
      <w:r w:rsidR="00C1418F" w:rsidRPr="00C1418F">
        <w:rPr>
          <w:rStyle w:val="Incipit"/>
          <w:lang w:val="la-Latn"/>
        </w:rPr>
        <w:t>Ä+Iustorum animae in manu+Ä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AB </w:t>
      </w:r>
      <w:r w:rsidR="00C1418F" w:rsidRPr="00C1418F">
        <w:rPr>
          <w:rStyle w:val="Incipit"/>
          <w:lang w:val="la-Latn"/>
        </w:rPr>
        <w:t>Hi sunt qui cum mulieribus</w:t>
      </w:r>
      <w:r w:rsidR="00C94F95" w:rsidRPr="00F3652D">
        <w:rPr>
          <w:lang w:val="la-Latn"/>
        </w:rPr>
        <w:t xml:space="preserve">. </w:t>
      </w:r>
      <w:r w:rsidR="000240F2" w:rsidRPr="001B63A5">
        <w:rPr>
          <w:lang w:val="it-IT"/>
        </w:rPr>
        <w:t xml:space="preserve">(41a) </w:t>
      </w:r>
      <w:r w:rsidRPr="008262EE">
        <w:rPr>
          <w:lang w:val="it-IT"/>
        </w:rPr>
        <w:t>A</w:t>
      </w:r>
      <w:r w:rsidRPr="00EE485F">
        <w:rPr>
          <w:lang w:val="la-Latn"/>
        </w:rPr>
        <w:t>ntiphona de nativitate domini</w:t>
      </w:r>
      <w:r w:rsidR="00C94F95" w:rsidRPr="00EE485F">
        <w:rPr>
          <w:lang w:val="la-Latn"/>
        </w:rPr>
        <w:t>.</w:t>
      </w:r>
      <w:r w:rsidR="00563F34">
        <w:rPr>
          <w:lang w:val="it-IT"/>
        </w:rPr>
        <w:t xml:space="preserve"> </w:t>
      </w:r>
      <w:r w:rsidRPr="00907DF6">
        <w:rPr>
          <w:rStyle w:val="Time2"/>
          <w:lang w:val="it-IT"/>
        </w:rPr>
        <w:t>Ad processionem</w:t>
      </w:r>
      <w:r w:rsidRPr="00EE485F">
        <w:rPr>
          <w:lang w:val="la-Latn"/>
        </w:rPr>
        <w:t xml:space="preserve"> RP </w:t>
      </w:r>
      <w:r w:rsidR="00C1418F" w:rsidRPr="00C1418F">
        <w:rPr>
          <w:rStyle w:val="Incipit"/>
          <w:lang w:val="it-IT"/>
        </w:rPr>
        <w:t xml:space="preserve">Centum quadraginta </w:t>
      </w:r>
      <w:r w:rsidR="00525EB8">
        <w:rPr>
          <w:rStyle w:val="Incipit"/>
          <w:lang w:val="it-IT"/>
        </w:rPr>
        <w:t>quattuor</w:t>
      </w:r>
      <w:r w:rsidR="00AF24A8" w:rsidRPr="00EE485F">
        <w:rPr>
          <w:lang w:val="la-Latn"/>
        </w:rPr>
        <w:t>.</w:t>
      </w:r>
    </w:p>
    <w:p w:rsidR="007B1F47" w:rsidRPr="00F3652D" w:rsidRDefault="007B1F47" w:rsidP="00C10675">
      <w:pPr>
        <w:rPr>
          <w:lang w:val="en-US"/>
        </w:rPr>
      </w:pPr>
      <w:r w:rsidRPr="00F3652D">
        <w:rPr>
          <w:rStyle w:val="Time1"/>
          <w:lang w:val="en-US"/>
        </w:rPr>
        <w:t xml:space="preserve">Ad horas </w:t>
      </w:r>
      <w:r w:rsidR="008559D1" w:rsidRPr="00F3652D">
        <w:rPr>
          <w:rStyle w:val="Time1"/>
          <w:lang w:val="en-US"/>
        </w:rPr>
        <w:t>[</w:t>
      </w:r>
      <w:r w:rsidRPr="00F3652D">
        <w:rPr>
          <w:rStyle w:val="Time1"/>
          <w:lang w:val="en-US"/>
        </w:rPr>
        <w:t>ad primam</w:t>
      </w:r>
      <w:r w:rsidR="008559D1" w:rsidRPr="00F3652D">
        <w:rPr>
          <w:rStyle w:val="Time1"/>
          <w:rFonts w:eastAsia="Arial"/>
          <w:lang w:val="en-US"/>
        </w:rPr>
        <w:t>]</w:t>
      </w:r>
      <w:r w:rsidRPr="00EE485F">
        <w:rPr>
          <w:rFonts w:eastAsia="Arial"/>
          <w:lang w:val="la-Latn"/>
        </w:rPr>
        <w:t xml:space="preserve"> </w:t>
      </w:r>
      <w:r w:rsidR="008559D1" w:rsidRPr="00EE485F">
        <w:rPr>
          <w:rFonts w:eastAsia="Arial"/>
          <w:lang w:val="la-Latn"/>
        </w:rPr>
        <w:t xml:space="preserve">AN </w:t>
      </w:r>
      <w:r w:rsidR="00C1418F" w:rsidRPr="00C1418F">
        <w:rPr>
          <w:rStyle w:val="Incipit"/>
          <w:lang w:val="en-US"/>
        </w:rPr>
        <w:t>Angeli eorum semper</w:t>
      </w:r>
      <w:r w:rsidR="00C94F95" w:rsidRPr="00EE485F">
        <w:rPr>
          <w:lang w:val="la-Latn"/>
        </w:rPr>
        <w:t xml:space="preserve">. </w:t>
      </w:r>
      <w:r w:rsidR="00F3652D" w:rsidRPr="00F3652D">
        <w:rPr>
          <w:lang w:val="en-US"/>
        </w:rPr>
        <w:t xml:space="preserve">[VS] </w:t>
      </w:r>
      <w:r w:rsidR="00C1418F" w:rsidRPr="00C1418F">
        <w:rPr>
          <w:rStyle w:val="Incipit"/>
          <w:lang w:val="en-US"/>
        </w:rPr>
        <w:t>Ä+Exurge domine+Ä</w:t>
      </w:r>
      <w:r w:rsidR="00AF24A8" w:rsidRPr="00EE485F">
        <w:rPr>
          <w:lang w:val="la-Latn"/>
        </w:rPr>
        <w:t>.</w:t>
      </w:r>
    </w:p>
    <w:p w:rsidR="007B1F47" w:rsidRPr="00EE485F" w:rsidRDefault="008559D1" w:rsidP="00C10675">
      <w:pPr>
        <w:rPr>
          <w:lang w:val="la-Latn"/>
        </w:rPr>
      </w:pPr>
      <w:r w:rsidRPr="00F3652D">
        <w:rPr>
          <w:rStyle w:val="Time1"/>
          <w:lang w:val="en-US"/>
        </w:rPr>
        <w:t>[</w:t>
      </w:r>
      <w:r w:rsidR="007B1F47" w:rsidRPr="00F3652D">
        <w:rPr>
          <w:rStyle w:val="Time1"/>
          <w:rFonts w:eastAsia="Arial"/>
          <w:lang w:val="en-US"/>
        </w:rPr>
        <w:t>Ad tertiam</w:t>
      </w:r>
      <w:r w:rsidRPr="00F3652D">
        <w:rPr>
          <w:rStyle w:val="Time1"/>
          <w:rFonts w:eastAsia="Arial"/>
          <w:lang w:val="en-US"/>
        </w:rPr>
        <w:t>]</w:t>
      </w:r>
      <w:r w:rsidR="007B1F47" w:rsidRPr="00EE485F">
        <w:rPr>
          <w:rFonts w:eastAsia="Arial"/>
          <w:lang w:val="la-Latn"/>
        </w:rPr>
        <w:t xml:space="preserve"> </w:t>
      </w:r>
      <w:r w:rsidRPr="00EE485F">
        <w:rPr>
          <w:rFonts w:eastAsia="Arial"/>
          <w:lang w:val="la-Latn"/>
        </w:rPr>
        <w:t xml:space="preserve">AN </w:t>
      </w:r>
      <w:r w:rsidR="00C1418F" w:rsidRPr="00C1418F">
        <w:rPr>
          <w:rStyle w:val="Incipit"/>
          <w:lang w:val="en-US"/>
        </w:rPr>
        <w:t>Laverunt stolas</w:t>
      </w:r>
      <w:r w:rsidR="00C94F95" w:rsidRPr="00F3652D">
        <w:rPr>
          <w:lang w:val="en-US"/>
        </w:rPr>
        <w:t xml:space="preserve">. </w:t>
      </w:r>
      <w:r w:rsidR="00F3652D" w:rsidRPr="00F3652D">
        <w:rPr>
          <w:lang w:val="en-US"/>
        </w:rPr>
        <w:t xml:space="preserve">[VS] </w:t>
      </w:r>
      <w:r w:rsidR="00C1418F" w:rsidRPr="00C1418F">
        <w:rPr>
          <w:rStyle w:val="Incipit"/>
          <w:lang w:val="en-US"/>
        </w:rPr>
        <w:t>Ä+Laetamini in domino+Ä</w:t>
      </w:r>
      <w:r w:rsidR="00AF24A8" w:rsidRPr="00EE485F">
        <w:rPr>
          <w:lang w:val="la-Latn"/>
        </w:rPr>
        <w:t>.</w:t>
      </w:r>
    </w:p>
    <w:p w:rsidR="007B1F47" w:rsidRPr="00F3652D" w:rsidRDefault="008559D1" w:rsidP="00C10675">
      <w:pPr>
        <w:rPr>
          <w:lang w:val="la-Latn"/>
        </w:rPr>
      </w:pPr>
      <w:r w:rsidRPr="008262EE">
        <w:rPr>
          <w:rStyle w:val="Time1"/>
          <w:lang w:val="la-Latn"/>
        </w:rPr>
        <w:t>[</w:t>
      </w:r>
      <w:r w:rsidR="007B1F47" w:rsidRPr="008262EE">
        <w:rPr>
          <w:rStyle w:val="Time1"/>
          <w:rFonts w:eastAsia="Arial"/>
          <w:lang w:val="la-Latn"/>
        </w:rPr>
        <w:t>Ad sextam</w:t>
      </w:r>
      <w:r w:rsidRPr="008262EE">
        <w:rPr>
          <w:rStyle w:val="Time1"/>
          <w:rFonts w:eastAsia="Arial"/>
          <w:lang w:val="la-Latn"/>
        </w:rPr>
        <w:t>]</w:t>
      </w:r>
      <w:r w:rsidR="007B1F47" w:rsidRPr="00EE485F">
        <w:rPr>
          <w:rFonts w:eastAsia="Arial"/>
          <w:lang w:val="la-Latn"/>
        </w:rPr>
        <w:t xml:space="preserve"> </w:t>
      </w:r>
      <w:r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Ambulabunt</w:t>
      </w:r>
      <w:r w:rsidR="00C94F95" w:rsidRPr="00EE485F">
        <w:rPr>
          <w:lang w:val="la-Latn"/>
        </w:rPr>
        <w:t xml:space="preserve">. </w:t>
      </w:r>
      <w:r w:rsidR="00F3652D" w:rsidRPr="00F3652D">
        <w:rPr>
          <w:lang w:val="la-Latn"/>
        </w:rPr>
        <w:t xml:space="preserve">[VS] </w:t>
      </w:r>
      <w:r w:rsidR="00C1418F" w:rsidRPr="00C1418F">
        <w:rPr>
          <w:rStyle w:val="Incipit"/>
          <w:lang w:val="la-Latn"/>
        </w:rPr>
        <w:t>Ä+Iusti autem+Ä</w:t>
      </w:r>
      <w:r w:rsidR="00AF24A8" w:rsidRPr="00EE485F">
        <w:rPr>
          <w:lang w:val="la-Latn"/>
        </w:rPr>
        <w:t>.</w:t>
      </w:r>
    </w:p>
    <w:p w:rsidR="00C1418F" w:rsidRPr="00C1418F" w:rsidRDefault="008559D1" w:rsidP="00C10675">
      <w:pPr>
        <w:rPr>
          <w:rStyle w:val="Incipit"/>
          <w:lang w:val="la-Latn"/>
        </w:rPr>
      </w:pPr>
      <w:r w:rsidRPr="008262EE">
        <w:rPr>
          <w:rStyle w:val="Time1"/>
          <w:lang w:val="la-Latn"/>
        </w:rPr>
        <w:t>[</w:t>
      </w:r>
      <w:r w:rsidR="007B1F47" w:rsidRPr="008262EE">
        <w:rPr>
          <w:rStyle w:val="Time1"/>
          <w:rFonts w:eastAsia="Arial"/>
          <w:lang w:val="la-Latn"/>
        </w:rPr>
        <w:t>Ad nonam</w:t>
      </w:r>
      <w:r w:rsidRPr="008262EE">
        <w:rPr>
          <w:rStyle w:val="Time1"/>
          <w:rFonts w:eastAsia="Arial"/>
          <w:lang w:val="la-Latn"/>
        </w:rPr>
        <w:t>]</w:t>
      </w:r>
      <w:r w:rsidR="007B1F47" w:rsidRPr="00EE485F">
        <w:rPr>
          <w:rFonts w:eastAsia="Arial"/>
          <w:lang w:val="la-Latn"/>
        </w:rPr>
        <w:t xml:space="preserve"> </w:t>
      </w:r>
      <w:r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Sinite parvulos</w:t>
      </w:r>
      <w:r w:rsidR="00AF24A8" w:rsidRPr="00EE485F">
        <w:rPr>
          <w:lang w:val="la-Latn"/>
        </w:rPr>
        <w:t>.</w:t>
      </w:r>
    </w:p>
    <w:p w:rsidR="007B1F47" w:rsidRPr="00EE485F" w:rsidRDefault="007B1F47" w:rsidP="00C10675">
      <w:pPr>
        <w:rPr>
          <w:lang w:val="la-Latn"/>
        </w:rPr>
      </w:pPr>
      <w:r w:rsidRPr="008262EE">
        <w:rPr>
          <w:rStyle w:val="Time1"/>
          <w:lang w:val="la-Latn"/>
        </w:rPr>
        <w:t>Ad missam</w:t>
      </w:r>
      <w:r w:rsidRPr="00EE485F">
        <w:rPr>
          <w:lang w:val="la-Latn"/>
        </w:rPr>
        <w:t xml:space="preserve"> </w:t>
      </w:r>
      <w:r w:rsidR="008559D1" w:rsidRPr="008262EE">
        <w:rPr>
          <w:lang w:val="la-Latn"/>
        </w:rPr>
        <w:t>[</w:t>
      </w:r>
      <w:r w:rsidRPr="008262EE">
        <w:rPr>
          <w:lang w:val="la-Latn"/>
        </w:rPr>
        <w:t>IV</w:t>
      </w:r>
      <w:r w:rsidR="008559D1" w:rsidRPr="008262EE">
        <w:rPr>
          <w:lang w:val="la-Latn"/>
        </w:rPr>
        <w:t>]</w:t>
      </w:r>
      <w:r w:rsidRPr="008262EE">
        <w:rPr>
          <w:lang w:val="la-Latn"/>
        </w:rPr>
        <w:t xml:space="preserve"> </w:t>
      </w:r>
      <w:r w:rsidR="00C1418F" w:rsidRPr="00C1418F">
        <w:rPr>
          <w:rStyle w:val="Incipit"/>
          <w:lang w:val="it-IT"/>
        </w:rPr>
        <w:t>Gloria patri</w:t>
      </w:r>
      <w:r w:rsidRPr="008262EE">
        <w:rPr>
          <w:lang w:val="la-Latn"/>
        </w:rPr>
        <w:t xml:space="preserve"> </w:t>
      </w:r>
      <w:r w:rsidRPr="00EE485F">
        <w:rPr>
          <w:lang w:val="la-Latn"/>
        </w:rPr>
        <w:t>canitur</w:t>
      </w:r>
      <w:r w:rsidR="00C94F95" w:rsidRPr="00EE485F">
        <w:rPr>
          <w:lang w:val="la-Latn"/>
        </w:rPr>
        <w:t xml:space="preserve">. </w:t>
      </w:r>
      <w:r w:rsidR="008559D1" w:rsidRPr="00EE485F">
        <w:rPr>
          <w:lang w:val="la-Latn"/>
        </w:rPr>
        <w:t>[</w:t>
      </w:r>
      <w:r w:rsidRPr="00EE485F">
        <w:rPr>
          <w:lang w:val="la-Latn"/>
        </w:rPr>
        <w:t>GL</w:t>
      </w:r>
      <w:r w:rsidR="008559D1" w:rsidRPr="00EE485F">
        <w:rPr>
          <w:lang w:val="la-Latn"/>
        </w:rPr>
        <w:t>]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it-IT"/>
        </w:rPr>
        <w:t>Gloria in excelsis</w:t>
      </w:r>
      <w:r w:rsidR="00C94F95" w:rsidRPr="00EE485F">
        <w:rPr>
          <w:lang w:val="la-Latn"/>
        </w:rPr>
        <w:t xml:space="preserve">, </w:t>
      </w:r>
      <w:r w:rsidR="008559D1" w:rsidRPr="00EE485F">
        <w:rPr>
          <w:lang w:val="la-Latn"/>
        </w:rPr>
        <w:t>[</w:t>
      </w:r>
      <w:r w:rsidRPr="00EE485F">
        <w:rPr>
          <w:lang w:val="la-Latn"/>
        </w:rPr>
        <w:t>AL</w:t>
      </w:r>
      <w:r w:rsidR="008559D1" w:rsidRPr="00EE485F">
        <w:rPr>
          <w:lang w:val="la-Latn"/>
        </w:rPr>
        <w:t>]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it-IT"/>
        </w:rPr>
        <w:t>Alleluia</w:t>
      </w:r>
      <w:r w:rsidRPr="008262EE">
        <w:rPr>
          <w:lang w:val="la-Latn"/>
        </w:rPr>
        <w:t xml:space="preserve"> </w:t>
      </w:r>
      <w:r w:rsidRPr="00EE485F">
        <w:rPr>
          <w:lang w:val="la-Latn"/>
        </w:rPr>
        <w:t xml:space="preserve">et </w:t>
      </w:r>
      <w:r w:rsidR="008559D1" w:rsidRPr="00EE485F">
        <w:rPr>
          <w:lang w:val="la-Latn"/>
        </w:rPr>
        <w:t>[</w:t>
      </w:r>
      <w:r w:rsidRPr="00EE485F">
        <w:rPr>
          <w:lang w:val="la-Latn"/>
        </w:rPr>
        <w:t>IM</w:t>
      </w:r>
      <w:r w:rsidR="008559D1" w:rsidRPr="00EE485F">
        <w:rPr>
          <w:lang w:val="la-Latn"/>
        </w:rPr>
        <w:t>]</w:t>
      </w:r>
      <w:r w:rsidRPr="00EE485F">
        <w:rPr>
          <w:lang w:val="la-Latn"/>
        </w:rPr>
        <w:t xml:space="preserve"> </w:t>
      </w:r>
      <w:r w:rsidR="00C1418F" w:rsidRPr="00C1418F">
        <w:rPr>
          <w:rStyle w:val="Incipit"/>
          <w:lang w:val="it-IT"/>
        </w:rPr>
        <w:t>Ite missa est</w:t>
      </w:r>
      <w:r w:rsidRPr="00EE485F">
        <w:rPr>
          <w:lang w:val="la-Latn"/>
        </w:rPr>
        <w:t xml:space="preserve"> dimittuntur</w:t>
      </w:r>
      <w:r w:rsidR="00C94F95" w:rsidRPr="00EE485F">
        <w:rPr>
          <w:lang w:val="la-Latn"/>
        </w:rPr>
        <w:t xml:space="preserve">, </w:t>
      </w:r>
      <w:r w:rsidRPr="00EE485F">
        <w:rPr>
          <w:lang w:val="la-Latn"/>
        </w:rPr>
        <w:t>etiam si in dominicam venerit</w:t>
      </w:r>
      <w:r w:rsidR="00AF24A8" w:rsidRPr="00EE485F">
        <w:rPr>
          <w:lang w:val="la-Latn"/>
        </w:rPr>
        <w:t>.</w:t>
      </w:r>
    </w:p>
    <w:p w:rsidR="00DD1BA4" w:rsidRPr="00EE485F" w:rsidRDefault="007B1F47" w:rsidP="00C10675">
      <w:pPr>
        <w:rPr>
          <w:lang w:val="la-Latn"/>
        </w:rPr>
      </w:pPr>
      <w:r w:rsidRPr="008262EE">
        <w:rPr>
          <w:rStyle w:val="Time1"/>
          <w:lang w:val="it-IT"/>
        </w:rPr>
        <w:t>In secunda vespera</w:t>
      </w:r>
      <w:r w:rsidRPr="00EE485F">
        <w:rPr>
          <w:lang w:val="la-Latn"/>
        </w:rPr>
        <w:t xml:space="preserve"> matutina laus</w:t>
      </w:r>
      <w:r w:rsidR="00C94F95" w:rsidRPr="00EE485F">
        <w:rPr>
          <w:lang w:val="la-Latn"/>
        </w:rPr>
        <w:t xml:space="preserve">, </w:t>
      </w:r>
      <w:r w:rsidRPr="008262EE">
        <w:rPr>
          <w:lang w:val="it-IT"/>
        </w:rPr>
        <w:t>c</w:t>
      </w:r>
      <w:r w:rsidRPr="00EE485F">
        <w:rPr>
          <w:lang w:val="la-Latn"/>
        </w:rPr>
        <w:t>e</w:t>
      </w:r>
      <w:r w:rsidRPr="008262EE">
        <w:rPr>
          <w:lang w:val="it-IT"/>
        </w:rPr>
        <w:t>te</w:t>
      </w:r>
      <w:r w:rsidRPr="00EE485F">
        <w:rPr>
          <w:lang w:val="la-Latn"/>
        </w:rPr>
        <w:t>ra ut supra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 xml:space="preserve">AM </w:t>
      </w:r>
      <w:r w:rsidR="00C1418F" w:rsidRPr="00C1418F">
        <w:rPr>
          <w:rStyle w:val="Incipit"/>
          <w:lang w:val="it-IT"/>
        </w:rPr>
        <w:t>Hi sunt qui venerunt</w:t>
      </w:r>
      <w:r w:rsidR="00C94F95" w:rsidRPr="00EE485F">
        <w:rPr>
          <w:lang w:val="la-Latn"/>
        </w:rPr>
        <w:t xml:space="preserve">. </w:t>
      </w:r>
      <w:r w:rsidRPr="00EE485F">
        <w:rPr>
          <w:lang w:val="la-Latn"/>
        </w:rPr>
        <w:t>A</w:t>
      </w:r>
      <w:r w:rsidRPr="008262EE">
        <w:rPr>
          <w:lang w:val="pt-PT"/>
        </w:rPr>
        <w:t>ntiphona</w:t>
      </w:r>
      <w:r w:rsidRPr="00EE485F">
        <w:rPr>
          <w:lang w:val="la-Latn"/>
        </w:rPr>
        <w:t xml:space="preserve"> de nativitate domini</w:t>
      </w:r>
      <w:r w:rsidR="00AF24A8" w:rsidRPr="00EE485F">
        <w:rPr>
          <w:lang w:val="la-Latn"/>
        </w:rPr>
        <w:t>.</w:t>
      </w:r>
    </w:p>
    <w:p w:rsidR="007B1F47" w:rsidRPr="001B63A5" w:rsidRDefault="00C8477C" w:rsidP="002948B5">
      <w:pPr>
        <w:pStyle w:val="berschrift1"/>
        <w:rPr>
          <w:lang w:val="pt-PT"/>
        </w:rPr>
      </w:pPr>
      <w:r w:rsidRPr="001B63A5">
        <w:rPr>
          <w:lang w:val="pt-PT"/>
        </w:rPr>
        <w:t>DOMINICA INFRA NATALE DOMINI</w:t>
      </w:r>
    </w:p>
    <w:p w:rsidR="007B1F47" w:rsidRPr="00F3652D" w:rsidRDefault="008559D1" w:rsidP="00C10675">
      <w:pPr>
        <w:rPr>
          <w:lang w:val="la-Latn"/>
        </w:rPr>
      </w:pPr>
      <w:r w:rsidRPr="008262EE">
        <w:rPr>
          <w:rStyle w:val="Time1"/>
          <w:lang w:val="pt-PT"/>
        </w:rPr>
        <w:t>[</w:t>
      </w:r>
      <w:r w:rsidR="007B1F47" w:rsidRPr="008262EE">
        <w:rPr>
          <w:rStyle w:val="Time1"/>
          <w:lang w:val="pt-PT"/>
        </w:rPr>
        <w:t>Ad vesperas</w:t>
      </w:r>
      <w:r w:rsidRPr="008262EE">
        <w:rPr>
          <w:rStyle w:val="Time1"/>
          <w:lang w:val="pt-PT"/>
        </w:rPr>
        <w:t>]</w:t>
      </w:r>
      <w:r w:rsidR="007B1F47" w:rsidRPr="008262EE">
        <w:rPr>
          <w:lang w:val="pt-PT"/>
        </w:rPr>
        <w:t xml:space="preserve"> </w:t>
      </w:r>
      <w:r w:rsidRPr="00EE485F">
        <w:rPr>
          <w:lang w:val="la-Latn"/>
        </w:rPr>
        <w:t xml:space="preserve">AN </w:t>
      </w:r>
      <w:r w:rsidR="00C1418F" w:rsidRPr="00C1418F">
        <w:rPr>
          <w:rStyle w:val="Incipit"/>
          <w:lang w:val="pt-PT"/>
        </w:rPr>
        <w:t>Tecum principium</w:t>
      </w:r>
      <w:r w:rsidR="007B1F47" w:rsidRPr="008262EE">
        <w:rPr>
          <w:lang w:val="pt-PT"/>
        </w:rPr>
        <w:t xml:space="preserve"> </w:t>
      </w:r>
      <w:r w:rsidR="007B1F47" w:rsidRPr="00EE485F">
        <w:rPr>
          <w:lang w:val="la-Latn"/>
        </w:rPr>
        <w:t>cum c</w:t>
      </w:r>
      <w:r w:rsidR="007B1F47" w:rsidRPr="008262EE">
        <w:rPr>
          <w:lang w:val="pt-PT"/>
        </w:rPr>
        <w:t>e</w:t>
      </w:r>
      <w:r w:rsidR="007B1F47" w:rsidRPr="00EE485F">
        <w:rPr>
          <w:lang w:val="la-Latn"/>
        </w:rPr>
        <w:t>teris</w:t>
      </w:r>
      <w:r w:rsidR="00C94F95" w:rsidRPr="00EE485F">
        <w:rPr>
          <w:lang w:val="la-Latn"/>
        </w:rPr>
        <w:t xml:space="preserve">. </w:t>
      </w:r>
      <w:r w:rsidR="007B1F47" w:rsidRPr="00EE485F">
        <w:rPr>
          <w:lang w:val="la-Latn"/>
        </w:rPr>
        <w:t>R</w:t>
      </w:r>
      <w:r w:rsidR="007B1F47" w:rsidRPr="008262EE">
        <w:rPr>
          <w:lang w:val="pt-PT"/>
        </w:rPr>
        <w:t>P</w:t>
      </w:r>
      <w:r w:rsidR="007B1F47" w:rsidRPr="00EE485F">
        <w:rPr>
          <w:lang w:val="la-Latn"/>
        </w:rPr>
        <w:t xml:space="preserve"> </w:t>
      </w:r>
      <w:r w:rsidR="00C1418F" w:rsidRPr="00C1418F">
        <w:rPr>
          <w:rStyle w:val="Incipit"/>
          <w:lang w:val="pt-PT"/>
        </w:rPr>
        <w:t>Verbum caro factum est</w:t>
      </w:r>
      <w:r w:rsidR="00C94F95" w:rsidRPr="00EE485F">
        <w:rPr>
          <w:lang w:val="la-Latn"/>
        </w:rPr>
        <w:t xml:space="preserve">. </w:t>
      </w:r>
      <w:r w:rsidR="007B1F47" w:rsidRPr="00EE485F">
        <w:rPr>
          <w:lang w:val="la-Latn"/>
        </w:rPr>
        <w:t xml:space="preserve">HY </w:t>
      </w:r>
      <w:r w:rsidR="00C1418F" w:rsidRPr="00C1418F">
        <w:rPr>
          <w:rStyle w:val="Incipit"/>
          <w:lang w:val="pt-PT"/>
        </w:rPr>
        <w:t>A solis ortus cardine</w:t>
      </w:r>
      <w:r w:rsidR="00C94F95" w:rsidRPr="00EE485F">
        <w:rPr>
          <w:lang w:val="la-Latn"/>
        </w:rPr>
        <w:t xml:space="preserve">. </w:t>
      </w:r>
      <w:r w:rsidR="007B1F47" w:rsidRPr="008262EE">
        <w:rPr>
          <w:lang w:val="pt-PT"/>
        </w:rPr>
        <w:t>VS</w:t>
      </w:r>
      <w:r w:rsidR="007B1F47" w:rsidRPr="00EE485F">
        <w:rPr>
          <w:lang w:val="la-Latn"/>
        </w:rPr>
        <w:t xml:space="preserve"> </w:t>
      </w:r>
      <w:r w:rsidR="00C1418F" w:rsidRPr="00C1418F">
        <w:rPr>
          <w:rStyle w:val="Incipit"/>
          <w:lang w:val="pt-PT"/>
        </w:rPr>
        <w:t>Tecum principium in die</w:t>
      </w:r>
      <w:r w:rsidR="00C94F95" w:rsidRPr="00EE485F">
        <w:rPr>
          <w:lang w:val="la-Latn"/>
        </w:rPr>
        <w:t xml:space="preserve">. </w:t>
      </w:r>
      <w:r w:rsidR="007B1F47" w:rsidRPr="00EE485F">
        <w:rPr>
          <w:lang w:val="la-Latn"/>
        </w:rPr>
        <w:t xml:space="preserve">AM </w:t>
      </w:r>
      <w:r w:rsidR="00C1418F" w:rsidRPr="00C1418F">
        <w:rPr>
          <w:rStyle w:val="Incipit"/>
          <w:lang w:val="pt-PT"/>
        </w:rPr>
        <w:t>Verbum caro</w:t>
      </w:r>
      <w:r w:rsidR="00C94F95" w:rsidRPr="00EE485F">
        <w:rPr>
          <w:lang w:val="la-Latn"/>
        </w:rPr>
        <w:t xml:space="preserve">. </w:t>
      </w:r>
      <w:r w:rsidR="007B1F47" w:rsidRPr="00EE485F">
        <w:rPr>
          <w:lang w:val="la-Latn"/>
        </w:rPr>
        <w:t>Oratio dominicalis</w:t>
      </w:r>
      <w:r w:rsidR="00C94F95" w:rsidRPr="00EE485F">
        <w:rPr>
          <w:lang w:val="la-Latn"/>
        </w:rPr>
        <w:t xml:space="preserve">. </w:t>
      </w:r>
      <w:r w:rsidR="007B1F47" w:rsidRPr="00EE485F">
        <w:rPr>
          <w:lang w:val="la-Latn"/>
        </w:rPr>
        <w:t>Hanc autem priorem vesperam dominica non recipit</w:t>
      </w:r>
      <w:r w:rsidR="00C94F95" w:rsidRPr="00EE485F">
        <w:rPr>
          <w:lang w:val="la-Latn"/>
        </w:rPr>
        <w:t xml:space="preserve">, </w:t>
      </w:r>
      <w:r w:rsidR="007B1F47" w:rsidRPr="00EE485F">
        <w:rPr>
          <w:lang w:val="la-Latn"/>
        </w:rPr>
        <w:t>nisi in tertia post natale Innocentum die evenerit</w:t>
      </w:r>
      <w:r w:rsidR="00C94F95" w:rsidRPr="00EE485F">
        <w:rPr>
          <w:lang w:val="la-Latn"/>
        </w:rPr>
        <w:t>.</w:t>
      </w:r>
      <w:r w:rsidR="00563F34">
        <w:rPr>
          <w:lang w:val="it-IT"/>
        </w:rPr>
        <w:t xml:space="preserve"> </w:t>
      </w:r>
      <w:r w:rsidR="007B1F47" w:rsidRPr="001B63A5">
        <w:rPr>
          <w:rStyle w:val="Time2"/>
          <w:lang w:val="en-US"/>
        </w:rPr>
        <w:t>Ad processionem</w:t>
      </w:r>
      <w:r w:rsidR="007B1F47" w:rsidRPr="00EE485F">
        <w:rPr>
          <w:lang w:val="la-Latn"/>
        </w:rPr>
        <w:t xml:space="preserve"> R</w:t>
      </w:r>
      <w:r w:rsidR="007B1F47" w:rsidRPr="008262EE">
        <w:rPr>
          <w:lang w:val="la-Latn"/>
        </w:rPr>
        <w:t>PP</w:t>
      </w:r>
      <w:r w:rsidR="007B1F47" w:rsidRPr="00EE485F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Confirmatum est</w:t>
      </w:r>
      <w:r w:rsidR="00AF24A8" w:rsidRPr="00EE485F">
        <w:rPr>
          <w:lang w:val="la-Latn"/>
        </w:rPr>
        <w:t>.</w:t>
      </w:r>
    </w:p>
    <w:p w:rsidR="00D924C6" w:rsidRDefault="00E352DC" w:rsidP="00C10675">
      <w:pPr>
        <w:rPr>
          <w:lang w:val="la-Latn"/>
        </w:rPr>
      </w:pPr>
      <w:r w:rsidRPr="008262EE">
        <w:rPr>
          <w:rStyle w:val="Time1"/>
          <w:lang w:val="la-Latn"/>
        </w:rPr>
        <w:t>[Ad matutin</w:t>
      </w:r>
      <w:r w:rsidR="007C0D41" w:rsidRPr="001B63A5">
        <w:rPr>
          <w:rStyle w:val="Time1"/>
          <w:lang w:val="en-US"/>
        </w:rPr>
        <w:t>um</w:t>
      </w:r>
      <w:r w:rsidRPr="008262EE">
        <w:rPr>
          <w:rStyle w:val="Time1"/>
          <w:lang w:val="la-Latn"/>
        </w:rPr>
        <w:t>]</w:t>
      </w:r>
      <w:r w:rsidR="007B1F47" w:rsidRPr="00EE485F">
        <w:rPr>
          <w:lang w:val="la-Latn"/>
        </w:rPr>
        <w:t xml:space="preserve"> INV </w:t>
      </w:r>
      <w:r w:rsidR="00C1418F" w:rsidRPr="00C1418F">
        <w:rPr>
          <w:rStyle w:val="Incipit"/>
          <w:lang w:val="la-Latn"/>
        </w:rPr>
        <w:t>Christus natus est</w:t>
      </w:r>
      <w:r w:rsidR="00C94F95" w:rsidRPr="00EE485F">
        <w:rPr>
          <w:lang w:val="la-Latn"/>
        </w:rPr>
        <w:t xml:space="preserve">. </w:t>
      </w:r>
      <w:r w:rsidR="007B1F47" w:rsidRPr="00EE485F">
        <w:rPr>
          <w:lang w:val="la-Latn"/>
        </w:rPr>
        <w:t xml:space="preserve">HY </w:t>
      </w:r>
      <w:r w:rsidR="00C1418F" w:rsidRPr="00C1418F">
        <w:rPr>
          <w:rStyle w:val="Incipit"/>
          <w:lang w:val="la-Latn"/>
        </w:rPr>
        <w:t>Agnoscat omne saeculum</w:t>
      </w:r>
      <w:r w:rsidR="00C94F95" w:rsidRPr="00EE485F">
        <w:rPr>
          <w:lang w:val="la-Latn"/>
        </w:rPr>
        <w:t>.</w:t>
      </w:r>
    </w:p>
    <w:p w:rsidR="00E92FCA" w:rsidRPr="00321677" w:rsidRDefault="007B1F47" w:rsidP="00C10675">
      <w:pPr>
        <w:rPr>
          <w:lang w:val="de-DE"/>
        </w:rPr>
      </w:pPr>
      <w:r w:rsidRPr="008262EE">
        <w:rPr>
          <w:rStyle w:val="Time2"/>
          <w:lang w:val="la-Latn"/>
        </w:rPr>
        <w:t>In primo nocturno</w:t>
      </w:r>
      <w:r w:rsidRPr="00EE485F">
        <w:rPr>
          <w:lang w:val="la-Latn"/>
        </w:rPr>
        <w:t xml:space="preserve"> </w:t>
      </w:r>
      <w:r w:rsidR="00C87E3F" w:rsidRPr="00EE485F">
        <w:rPr>
          <w:lang w:val="la-Latn"/>
        </w:rPr>
        <w:t>(</w:t>
      </w:r>
      <w:r w:rsidR="000240F2" w:rsidRPr="00B450FB">
        <w:rPr>
          <w:lang w:val="en-GB"/>
        </w:rPr>
        <w:t>41b</w:t>
      </w:r>
      <w:r w:rsidR="00C87E3F" w:rsidRPr="00EE485F">
        <w:rPr>
          <w:lang w:val="la-Latn"/>
        </w:rPr>
        <w:t>)</w:t>
      </w:r>
      <w:r w:rsidRPr="008262EE">
        <w:rPr>
          <w:lang w:val="la-Latn"/>
        </w:rPr>
        <w:t xml:space="preserve"> </w:t>
      </w:r>
      <w:r w:rsidR="008559D1" w:rsidRPr="008262EE">
        <w:rPr>
          <w:rFonts w:eastAsia="Arial"/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Natus est nobis</w:t>
      </w:r>
      <w:r w:rsidR="00C94F95" w:rsidRPr="00F3652D">
        <w:rPr>
          <w:lang w:val="la-Latn"/>
        </w:rPr>
        <w:t xml:space="preserve">. </w:t>
      </w:r>
      <w:r w:rsidR="00F3652D" w:rsidRPr="00F3652D">
        <w:rPr>
          <w:lang w:val="la-Latn"/>
        </w:rPr>
        <w:t>[</w:t>
      </w:r>
      <w:r w:rsidR="00F3652D" w:rsidRPr="00EE485F">
        <w:rPr>
          <w:lang w:val="la-Latn"/>
        </w:rPr>
        <w:t>PS</w:t>
      </w:r>
      <w:r w:rsidR="00F3652D" w:rsidRPr="00F3652D">
        <w:rPr>
          <w:lang w:val="la-Latn"/>
        </w:rPr>
        <w:t xml:space="preserve">] </w:t>
      </w:r>
      <w:r w:rsidR="00C1418F" w:rsidRPr="00C1418F">
        <w:rPr>
          <w:rStyle w:val="Incipit"/>
          <w:lang w:val="la-Latn"/>
        </w:rPr>
        <w:t>Ä+Domine in virtute+Ä</w:t>
      </w:r>
      <w:r w:rsidR="007275B6">
        <w:rPr>
          <w:lang w:val="la-Latn"/>
        </w:rPr>
        <w:t xml:space="preserve"> </w:t>
      </w:r>
      <w:r w:rsidR="00F3652D" w:rsidRPr="00EE485F">
        <w:rPr>
          <w:lang w:val="la-Latn"/>
        </w:rPr>
        <w:t>cum re</w:t>
      </w:r>
      <w:r w:rsidR="00F3652D" w:rsidRPr="008262EE">
        <w:rPr>
          <w:lang w:val="la-Latn"/>
        </w:rPr>
        <w:t>l</w:t>
      </w:r>
      <w:r w:rsidR="00F3652D" w:rsidRPr="00EE485F">
        <w:rPr>
          <w:lang w:val="la-Latn"/>
        </w:rPr>
        <w:t>i</w:t>
      </w:r>
      <w:r w:rsidR="00F3652D" w:rsidRPr="008262EE">
        <w:rPr>
          <w:lang w:val="la-Latn"/>
        </w:rPr>
        <w:t>quis</w:t>
      </w:r>
      <w:r w:rsidR="00C94F95" w:rsidRPr="00EE485F">
        <w:rPr>
          <w:lang w:val="la-Latn"/>
        </w:rPr>
        <w:t xml:space="preserve">. </w:t>
      </w:r>
      <w:r w:rsidRPr="008262EE">
        <w:rPr>
          <w:rFonts w:eastAsia="Arial"/>
          <w:lang w:val="la-Latn"/>
        </w:rPr>
        <w:t>(59)</w:t>
      </w:r>
      <w:r w:rsidR="00E92FCA" w:rsidRPr="008262EE">
        <w:rPr>
          <w:rFonts w:eastAsia="Arial"/>
          <w:lang w:val="la-Latn"/>
        </w:rPr>
        <w:t xml:space="preserve"> </w:t>
      </w:r>
      <w:r w:rsidR="00E92FCA" w:rsidRPr="008262EE">
        <w:rPr>
          <w:lang w:val="la-Latn"/>
        </w:rPr>
        <w:t xml:space="preserve">VS </w:t>
      </w:r>
      <w:r w:rsidR="00C1418F" w:rsidRPr="00C1418F">
        <w:rPr>
          <w:rStyle w:val="Incipit"/>
          <w:lang w:val="la-Latn"/>
        </w:rPr>
        <w:t>Tamquam sponsus dominus procedens</w:t>
      </w:r>
      <w:r w:rsidR="00C94F95" w:rsidRPr="00F3652D">
        <w:rPr>
          <w:lang w:val="la-Latn"/>
        </w:rPr>
        <w:t xml:space="preserve">. </w:t>
      </w:r>
      <w:r w:rsidR="00E92FCA" w:rsidRPr="008262EE">
        <w:rPr>
          <w:rFonts w:eastAsia="Arial"/>
          <w:lang w:val="la-Latn"/>
        </w:rPr>
        <w:t xml:space="preserve">RP </w:t>
      </w:r>
      <w:r w:rsidR="00C1418F" w:rsidRPr="00C1418F">
        <w:rPr>
          <w:rStyle w:val="Incipit"/>
          <w:lang w:val="pt-PT"/>
        </w:rPr>
        <w:t>Quem vidistis</w:t>
      </w:r>
      <w:r w:rsidR="00C94F95" w:rsidRPr="00F3652D">
        <w:rPr>
          <w:lang w:val="pt-PT"/>
        </w:rPr>
        <w:t xml:space="preserve">. </w:t>
      </w:r>
      <w:r w:rsidR="00E92FCA" w:rsidRPr="00F3652D">
        <w:rPr>
          <w:lang w:val="pt-PT"/>
        </w:rPr>
        <w:t xml:space="preserve">RV </w:t>
      </w:r>
      <w:r w:rsidR="00C1418F" w:rsidRPr="00C1418F">
        <w:rPr>
          <w:rStyle w:val="Incipit"/>
          <w:lang w:val="pt-PT"/>
        </w:rPr>
        <w:t>Dicite quidnam</w:t>
      </w:r>
      <w:r w:rsidR="00C94F95" w:rsidRPr="00F3652D">
        <w:rPr>
          <w:lang w:val="pt-PT"/>
        </w:rPr>
        <w:t xml:space="preserve">. </w:t>
      </w:r>
      <w:r w:rsidR="00E92FCA" w:rsidRPr="008262EE">
        <w:rPr>
          <w:rFonts w:eastAsia="Arial"/>
          <w:lang w:val="la-Latn"/>
        </w:rPr>
        <w:t xml:space="preserve">RP </w:t>
      </w:r>
      <w:r w:rsidR="00C1418F" w:rsidRPr="00321677">
        <w:rPr>
          <w:rStyle w:val="Incipit"/>
          <w:lang w:val="la-Latn"/>
        </w:rPr>
        <w:t>O magnum mysterium</w:t>
      </w:r>
      <w:r w:rsidR="00C94F95" w:rsidRPr="00321677">
        <w:rPr>
          <w:lang w:val="la-Latn"/>
        </w:rPr>
        <w:t xml:space="preserve">. </w:t>
      </w:r>
      <w:r w:rsidR="00F3652D" w:rsidRPr="00F3652D">
        <w:rPr>
          <w:lang w:val="it-IT"/>
        </w:rPr>
        <w:t xml:space="preserve">[RV] </w:t>
      </w:r>
      <w:r w:rsidR="00C1418F" w:rsidRPr="00C1418F">
        <w:rPr>
          <w:rStyle w:val="Incipit"/>
          <w:lang w:val="it-IT"/>
        </w:rPr>
        <w:t>Ä+Domine audivi+Ä</w:t>
      </w:r>
      <w:r w:rsidR="00C94F95" w:rsidRPr="00F3652D">
        <w:rPr>
          <w:lang w:val="it-IT"/>
        </w:rPr>
        <w:t xml:space="preserve">. </w:t>
      </w:r>
      <w:r w:rsidR="00E92FCA" w:rsidRPr="008262EE">
        <w:rPr>
          <w:rFonts w:eastAsia="Arial"/>
          <w:lang w:val="la-Latn"/>
        </w:rPr>
        <w:t xml:space="preserve">RP </w:t>
      </w:r>
      <w:r w:rsidR="00C1418F" w:rsidRPr="00C1418F">
        <w:rPr>
          <w:rStyle w:val="Incipit"/>
          <w:lang w:val="it-IT"/>
        </w:rPr>
        <w:t>Beata dei genitrix</w:t>
      </w:r>
      <w:r w:rsidR="00C94F95" w:rsidRPr="00F3652D">
        <w:rPr>
          <w:lang w:val="it-IT"/>
        </w:rPr>
        <w:t xml:space="preserve">. </w:t>
      </w:r>
      <w:r w:rsidR="00F3652D" w:rsidRPr="00F3652D">
        <w:rPr>
          <w:rFonts w:eastAsia="Arial"/>
          <w:lang w:val="it-IT"/>
        </w:rPr>
        <w:t xml:space="preserve">[RV] </w:t>
      </w:r>
      <w:r w:rsidR="00C1418F" w:rsidRPr="00C1418F">
        <w:rPr>
          <w:rStyle w:val="Incipit"/>
          <w:rFonts w:eastAsia="Arial"/>
          <w:lang w:val="it-IT"/>
        </w:rPr>
        <w:t>Ä+</w:t>
      </w:r>
      <w:r w:rsidR="00C1418F" w:rsidRPr="00C1418F">
        <w:rPr>
          <w:rStyle w:val="Incipit"/>
          <w:lang w:val="it-IT"/>
        </w:rPr>
        <w:t>Beata et venerabilis</w:t>
      </w:r>
      <w:r w:rsidR="00C1418F" w:rsidRPr="00C1418F">
        <w:rPr>
          <w:rStyle w:val="Incipit"/>
          <w:rFonts w:eastAsia="Arial"/>
          <w:lang w:val="it-IT"/>
        </w:rPr>
        <w:t>+Ä</w:t>
      </w:r>
      <w:r w:rsidR="00C94F95" w:rsidRPr="00F3652D">
        <w:rPr>
          <w:lang w:val="it-IT"/>
        </w:rPr>
        <w:t xml:space="preserve">. </w:t>
      </w:r>
      <w:r w:rsidR="00E92FCA" w:rsidRPr="008262EE">
        <w:rPr>
          <w:rFonts w:eastAsia="Arial"/>
          <w:lang w:val="la-Latn"/>
        </w:rPr>
        <w:t xml:space="preserve">RP </w:t>
      </w:r>
      <w:r w:rsidR="00C1418F" w:rsidRPr="00C1418F">
        <w:rPr>
          <w:rStyle w:val="Incipit"/>
          <w:lang w:val="it-IT"/>
        </w:rPr>
        <w:t>Beata viscera</w:t>
      </w:r>
      <w:r w:rsidR="00C94F95" w:rsidRPr="00F3652D">
        <w:rPr>
          <w:lang w:val="it-IT"/>
        </w:rPr>
        <w:t xml:space="preserve">. </w:t>
      </w:r>
      <w:r w:rsidR="00F3652D" w:rsidRPr="00321677">
        <w:rPr>
          <w:lang w:val="de-DE"/>
        </w:rPr>
        <w:t xml:space="preserve">[RV] </w:t>
      </w:r>
      <w:r w:rsidR="00C1418F" w:rsidRPr="00321677">
        <w:rPr>
          <w:rStyle w:val="Incipit"/>
          <w:lang w:val="de-DE"/>
        </w:rPr>
        <w:t>Ä+Dies sanctificatus+Ä</w:t>
      </w:r>
      <w:r w:rsidR="00AF24A8" w:rsidRPr="00321677">
        <w:rPr>
          <w:lang w:val="de-DE"/>
        </w:rPr>
        <w:t>.</w:t>
      </w:r>
    </w:p>
    <w:p w:rsidR="00E92FCA" w:rsidRPr="00F3652D" w:rsidRDefault="00E92FCA" w:rsidP="00C10675">
      <w:pPr>
        <w:rPr>
          <w:lang w:val="la-Latn"/>
        </w:rPr>
      </w:pPr>
      <w:r w:rsidRPr="008262EE">
        <w:rPr>
          <w:rStyle w:val="Time2"/>
          <w:lang w:val="la-Latn"/>
        </w:rPr>
        <w:t>In secundo nocturno</w:t>
      </w:r>
      <w:r w:rsidRPr="008262EE">
        <w:rPr>
          <w:lang w:val="la-Latn"/>
        </w:rPr>
        <w:t xml:space="preserve"> </w:t>
      </w:r>
      <w:r w:rsidR="008559D1" w:rsidRPr="008262EE">
        <w:rPr>
          <w:lang w:val="la-Latn"/>
        </w:rPr>
        <w:t xml:space="preserve">AN </w:t>
      </w:r>
      <w:r w:rsidR="00C1418F" w:rsidRPr="00321677">
        <w:rPr>
          <w:rStyle w:val="Incipit"/>
          <w:lang w:val="de-DE"/>
        </w:rPr>
        <w:t>Natus est nobis hodie</w:t>
      </w:r>
      <w:r w:rsidR="00C94F95" w:rsidRPr="00321677">
        <w:rPr>
          <w:lang w:val="de-DE"/>
        </w:rPr>
        <w:t xml:space="preserve">. </w:t>
      </w:r>
      <w:r w:rsidR="00F3652D" w:rsidRPr="001B63A5">
        <w:rPr>
          <w:lang w:val="fr-FR"/>
        </w:rPr>
        <w:t>[</w:t>
      </w:r>
      <w:r w:rsidR="00F3652D" w:rsidRPr="008262EE">
        <w:rPr>
          <w:lang w:val="la-Latn"/>
        </w:rPr>
        <w:t>PS</w:t>
      </w:r>
      <w:r w:rsidR="00F3652D" w:rsidRPr="001B63A5">
        <w:rPr>
          <w:lang w:val="fr-FR"/>
        </w:rPr>
        <w:t xml:space="preserve">] </w:t>
      </w:r>
      <w:r w:rsidR="00C1418F" w:rsidRPr="001B63A5">
        <w:rPr>
          <w:rStyle w:val="Incipit"/>
          <w:lang w:val="fr-FR"/>
        </w:rPr>
        <w:t>Ä+Dominus illuminatio+Ä</w:t>
      </w:r>
      <w:r w:rsidR="007275B6" w:rsidRPr="001B63A5">
        <w:rPr>
          <w:lang w:val="fr-FR"/>
        </w:rPr>
        <w:t xml:space="preserve"> </w:t>
      </w:r>
      <w:r w:rsidR="00F3652D" w:rsidRPr="008262EE">
        <w:rPr>
          <w:lang w:val="la-Latn"/>
        </w:rPr>
        <w:t xml:space="preserve">cum reliquis. </w:t>
      </w:r>
      <w:r w:rsidR="000216A0" w:rsidRPr="00DB0C9C">
        <w:rPr>
          <w:lang w:val="la-Latn"/>
        </w:rPr>
        <w:t>[</w:t>
      </w:r>
      <w:r w:rsidR="00F3652D" w:rsidRPr="00F3652D">
        <w:rPr>
          <w:lang w:val="la-Latn"/>
        </w:rPr>
        <w:t>VS</w:t>
      </w:r>
      <w:r w:rsidR="000216A0" w:rsidRPr="00DB0C9C">
        <w:rPr>
          <w:lang w:val="la-Latn"/>
        </w:rPr>
        <w:t>]</w:t>
      </w:r>
      <w:r w:rsidR="00F3652D" w:rsidRPr="00F3652D">
        <w:rPr>
          <w:lang w:val="la-Latn"/>
        </w:rPr>
        <w:t xml:space="preserve"> </w:t>
      </w:r>
      <w:r w:rsidR="00C1418F" w:rsidRPr="00C1418F">
        <w:rPr>
          <w:rStyle w:val="Incipit"/>
          <w:lang w:val="la-Latn"/>
        </w:rPr>
        <w:t>Ä+Speciosus forma+Ä</w:t>
      </w:r>
      <w:r w:rsidR="00C94F95" w:rsidRPr="00F3652D">
        <w:rPr>
          <w:lang w:val="la-Latn"/>
        </w:rPr>
        <w:t xml:space="preserve">. </w:t>
      </w:r>
      <w:r w:rsidRPr="008262EE">
        <w:rPr>
          <w:rFonts w:eastAsia="Arial"/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Hic qui advenit</w:t>
      </w:r>
      <w:r w:rsidR="00C94F95" w:rsidRPr="00F3652D">
        <w:rPr>
          <w:lang w:val="la-Latn"/>
        </w:rPr>
        <w:t xml:space="preserve">. </w:t>
      </w:r>
      <w:r w:rsidR="00F3652D" w:rsidRPr="00F3652D">
        <w:rPr>
          <w:lang w:val="la-Latn"/>
        </w:rPr>
        <w:t xml:space="preserve">[RV] </w:t>
      </w:r>
      <w:r w:rsidR="00C1418F" w:rsidRPr="00C1418F">
        <w:rPr>
          <w:rStyle w:val="Incipit"/>
          <w:lang w:val="la-Latn"/>
        </w:rPr>
        <w:t>Ä+Ecce advenit+Ä</w:t>
      </w:r>
      <w:r w:rsidR="00C94F95" w:rsidRPr="00F3652D">
        <w:rPr>
          <w:lang w:val="la-Latn"/>
        </w:rPr>
        <w:t xml:space="preserve">. </w:t>
      </w:r>
      <w:r w:rsidRPr="00F3652D">
        <w:rPr>
          <w:rFonts w:eastAsia="Arial"/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Continet in gremio</w:t>
      </w:r>
      <w:r w:rsidR="00C94F95" w:rsidRPr="00F3652D">
        <w:rPr>
          <w:lang w:val="la-Latn"/>
        </w:rPr>
        <w:t xml:space="preserve">. </w:t>
      </w:r>
      <w:r w:rsidR="00F3652D" w:rsidRPr="00F3652D">
        <w:rPr>
          <w:lang w:val="la-Latn"/>
        </w:rPr>
        <w:t xml:space="preserve">[RP] </w:t>
      </w:r>
      <w:r w:rsidR="00C1418F" w:rsidRPr="00C1418F">
        <w:rPr>
          <w:rStyle w:val="Incipit"/>
          <w:lang w:val="la-Latn"/>
        </w:rPr>
        <w:lastRenderedPageBreak/>
        <w:t>Ä+Domus pudici+Ä</w:t>
      </w:r>
      <w:r w:rsidR="00C94F95" w:rsidRPr="00F3652D">
        <w:rPr>
          <w:lang w:val="la-Latn"/>
        </w:rPr>
        <w:t xml:space="preserve">. </w:t>
      </w:r>
      <w:r w:rsidRPr="00F3652D">
        <w:rPr>
          <w:rFonts w:eastAsia="Arial"/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O regem caeli</w:t>
      </w:r>
      <w:r w:rsidR="00C94F95" w:rsidRPr="00F3652D">
        <w:rPr>
          <w:lang w:val="la-Latn"/>
        </w:rPr>
        <w:t xml:space="preserve">. </w:t>
      </w:r>
      <w:r w:rsidR="00F3652D" w:rsidRPr="00F3652D">
        <w:rPr>
          <w:lang w:val="la-Latn"/>
        </w:rPr>
        <w:t xml:space="preserve">[RV] </w:t>
      </w:r>
      <w:r w:rsidR="00C1418F" w:rsidRPr="00C1418F">
        <w:rPr>
          <w:rStyle w:val="Incipit"/>
          <w:lang w:val="la-Latn"/>
        </w:rPr>
        <w:t>Ä+Domine audivi+Ä</w:t>
      </w:r>
      <w:r w:rsidR="00C94F95" w:rsidRPr="00F3652D">
        <w:rPr>
          <w:lang w:val="la-Latn"/>
        </w:rPr>
        <w:t xml:space="preserve">. </w:t>
      </w:r>
      <w:r w:rsidRPr="00F3652D">
        <w:rPr>
          <w:rFonts w:eastAsia="Arial"/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Sancta et immaculata</w:t>
      </w:r>
      <w:r w:rsidR="00C94F95" w:rsidRPr="00F3652D">
        <w:rPr>
          <w:lang w:val="la-Latn"/>
        </w:rPr>
        <w:t xml:space="preserve">. </w:t>
      </w:r>
      <w:r w:rsidR="00F3652D" w:rsidRPr="00F3652D">
        <w:rPr>
          <w:lang w:val="la-Latn"/>
        </w:rPr>
        <w:t xml:space="preserve">[RV] </w:t>
      </w:r>
      <w:r w:rsidR="00C1418F" w:rsidRPr="00C1418F">
        <w:rPr>
          <w:rStyle w:val="Incipit"/>
          <w:lang w:val="la-Latn"/>
        </w:rPr>
        <w:t>Ä+Benedicta+Ä</w:t>
      </w:r>
      <w:r w:rsidR="00AF24A8" w:rsidRPr="00F3652D">
        <w:rPr>
          <w:lang w:val="la-Latn"/>
        </w:rPr>
        <w:t>.</w:t>
      </w:r>
    </w:p>
    <w:p w:rsidR="005F616C" w:rsidRPr="001B63A5" w:rsidRDefault="008559D1" w:rsidP="00C10675">
      <w:pPr>
        <w:rPr>
          <w:lang w:val="la-Latn"/>
        </w:rPr>
      </w:pPr>
      <w:r w:rsidRPr="00F3652D">
        <w:rPr>
          <w:rStyle w:val="Time2"/>
          <w:lang w:val="la-Latn"/>
        </w:rPr>
        <w:t>[</w:t>
      </w:r>
      <w:r w:rsidR="00E92FCA" w:rsidRPr="00F3652D">
        <w:rPr>
          <w:rStyle w:val="Time2"/>
          <w:lang w:val="la-Latn"/>
        </w:rPr>
        <w:t>In tertio nocturn</w:t>
      </w:r>
      <w:r w:rsidR="00D924C6" w:rsidRPr="001B63A5">
        <w:rPr>
          <w:rStyle w:val="Time2"/>
          <w:lang w:val="la-Latn"/>
        </w:rPr>
        <w:t>o</w:t>
      </w:r>
      <w:r w:rsidRPr="00F3652D">
        <w:rPr>
          <w:rStyle w:val="Time2"/>
          <w:lang w:val="la-Latn"/>
        </w:rPr>
        <w:t>]</w:t>
      </w:r>
      <w:r w:rsidR="00E92FCA" w:rsidRPr="00F3652D">
        <w:rPr>
          <w:lang w:val="la-Latn"/>
        </w:rPr>
        <w:t xml:space="preserve"> ACN </w:t>
      </w:r>
      <w:r w:rsidR="00C1418F" w:rsidRPr="00C1418F">
        <w:rPr>
          <w:rStyle w:val="Incipit"/>
          <w:lang w:val="la-Latn"/>
        </w:rPr>
        <w:t xml:space="preserve">Verbum caro factum est </w:t>
      </w:r>
      <w:r w:rsidR="00D924C6" w:rsidRPr="001B63A5">
        <w:rPr>
          <w:rStyle w:val="Incipit"/>
          <w:lang w:val="la-Latn"/>
        </w:rPr>
        <w:t>a</w:t>
      </w:r>
      <w:r w:rsidR="00C1418F" w:rsidRPr="00C1418F">
        <w:rPr>
          <w:rStyle w:val="Incipit"/>
          <w:lang w:val="la-Latn"/>
        </w:rPr>
        <w:t>lleluia</w:t>
      </w:r>
      <w:r w:rsidR="00C94F95" w:rsidRPr="00F3652D">
        <w:rPr>
          <w:lang w:val="la-Latn"/>
        </w:rPr>
        <w:t xml:space="preserve">. </w:t>
      </w:r>
      <w:r w:rsidR="00F3652D" w:rsidRPr="00F3652D">
        <w:rPr>
          <w:lang w:val="la-Latn"/>
        </w:rPr>
        <w:t xml:space="preserve">[VS] </w:t>
      </w:r>
      <w:r w:rsidR="00C1418F" w:rsidRPr="00C1418F">
        <w:rPr>
          <w:rStyle w:val="Incipit"/>
          <w:lang w:val="la-Latn"/>
        </w:rPr>
        <w:t>Ä+Ipse invocabit+Ä</w:t>
      </w:r>
      <w:r w:rsidR="00C94F95" w:rsidRPr="00F3652D">
        <w:rPr>
          <w:lang w:val="la-Latn"/>
        </w:rPr>
        <w:t xml:space="preserve">. </w:t>
      </w:r>
      <w:r w:rsidR="00E92FCA" w:rsidRPr="00F3652D">
        <w:rPr>
          <w:rFonts w:eastAsia="Arial"/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Ecce agnus</w:t>
      </w:r>
      <w:r w:rsidR="00C94F95" w:rsidRPr="00F3652D">
        <w:rPr>
          <w:lang w:val="la-Latn"/>
        </w:rPr>
        <w:t xml:space="preserve">. </w:t>
      </w:r>
      <w:r w:rsidR="00E92FCA" w:rsidRPr="00F3652D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Hoc est testimonium</w:t>
      </w:r>
      <w:r w:rsidR="00C94F95" w:rsidRPr="00F3652D">
        <w:rPr>
          <w:lang w:val="la-Latn"/>
        </w:rPr>
        <w:t xml:space="preserve">. </w:t>
      </w:r>
      <w:r w:rsidR="00E92FCA" w:rsidRPr="00F3652D">
        <w:rPr>
          <w:rFonts w:eastAsia="Arial"/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Nesciens mater</w:t>
      </w:r>
      <w:r w:rsidR="00C94F95" w:rsidRPr="00F3652D">
        <w:rPr>
          <w:lang w:val="la-Latn"/>
        </w:rPr>
        <w:t xml:space="preserve">. </w:t>
      </w:r>
      <w:r w:rsidR="00F3652D" w:rsidRPr="00F3652D">
        <w:rPr>
          <w:lang w:val="la-Latn"/>
        </w:rPr>
        <w:t xml:space="preserve">[VS] </w:t>
      </w:r>
      <w:r w:rsidR="00C1418F" w:rsidRPr="00C1418F">
        <w:rPr>
          <w:rStyle w:val="Incipit"/>
          <w:lang w:val="la-Latn"/>
        </w:rPr>
        <w:t>Ä+Beata dei genitrix+Ä</w:t>
      </w:r>
      <w:r w:rsidR="00C94F95" w:rsidRPr="00F3652D">
        <w:rPr>
          <w:lang w:val="la-Latn"/>
        </w:rPr>
        <w:t xml:space="preserve">. </w:t>
      </w:r>
      <w:r w:rsidR="00E92FCA" w:rsidRPr="00F3652D">
        <w:rPr>
          <w:rFonts w:eastAsia="Arial"/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Confirmatum est</w:t>
      </w:r>
      <w:r w:rsidR="00C94F95" w:rsidRPr="00F3652D">
        <w:rPr>
          <w:lang w:val="la-Latn"/>
        </w:rPr>
        <w:t xml:space="preserve">. </w:t>
      </w:r>
      <w:r w:rsidR="00E92FCA" w:rsidRPr="00F3652D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Domus pudici</w:t>
      </w:r>
      <w:r w:rsidR="00C94F95" w:rsidRPr="00F3652D">
        <w:rPr>
          <w:lang w:val="la-Latn"/>
        </w:rPr>
        <w:t xml:space="preserve">. </w:t>
      </w:r>
      <w:r w:rsidR="00E92FCA" w:rsidRPr="00F3652D">
        <w:rPr>
          <w:rFonts w:eastAsia="Arial"/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Verbum caro</w:t>
      </w:r>
      <w:r w:rsidR="00C94F95" w:rsidRPr="00F3652D">
        <w:rPr>
          <w:lang w:val="la-Latn"/>
        </w:rPr>
        <w:t xml:space="preserve">. </w:t>
      </w:r>
      <w:r w:rsidR="00E92FCA" w:rsidRPr="00F3652D">
        <w:rPr>
          <w:lang w:val="la-Latn"/>
        </w:rPr>
        <w:t xml:space="preserve">RV </w:t>
      </w:r>
      <w:r w:rsidR="00C1418F" w:rsidRPr="00C1418F">
        <w:rPr>
          <w:rStyle w:val="Incipit"/>
          <w:lang w:val="la-Latn"/>
        </w:rPr>
        <w:t>Puer natus est</w:t>
      </w:r>
      <w:r w:rsidR="00C94F95" w:rsidRPr="00F3652D">
        <w:rPr>
          <w:lang w:val="la-Latn"/>
        </w:rPr>
        <w:t xml:space="preserve">. </w:t>
      </w:r>
      <w:r w:rsidR="00E92FCA" w:rsidRPr="00F3652D">
        <w:rPr>
          <w:lang w:val="la-Latn"/>
        </w:rPr>
        <w:t xml:space="preserve">EV </w:t>
      </w:r>
      <w:r w:rsidR="00C1418F" w:rsidRPr="00C1418F">
        <w:rPr>
          <w:rStyle w:val="Incipit"/>
          <w:lang w:val="la-Latn"/>
        </w:rPr>
        <w:t>Erat Maria et Ioseph</w:t>
      </w:r>
      <w:r w:rsidR="00C94F95" w:rsidRPr="00F3652D">
        <w:rPr>
          <w:lang w:val="la-Latn"/>
        </w:rPr>
        <w:t xml:space="preserve">. </w:t>
      </w:r>
      <w:r w:rsidR="00E92FCA" w:rsidRPr="00F3652D">
        <w:rPr>
          <w:lang w:val="la-Latn"/>
        </w:rPr>
        <w:t>Oratio dominicalis</w:t>
      </w:r>
      <w:r w:rsidR="00AF24A8" w:rsidRPr="00F3652D">
        <w:rPr>
          <w:lang w:val="la-Latn"/>
        </w:rPr>
        <w:t>.</w:t>
      </w:r>
    </w:p>
    <w:p w:rsidR="00E92FCA" w:rsidRPr="00F3652D" w:rsidRDefault="005F616C" w:rsidP="00C10675">
      <w:pPr>
        <w:rPr>
          <w:lang w:val="it-IT"/>
        </w:rPr>
      </w:pPr>
      <w:r w:rsidRPr="001B63A5">
        <w:rPr>
          <w:rStyle w:val="Time1"/>
          <w:lang w:val="fr-FR"/>
        </w:rPr>
        <w:t>I</w:t>
      </w:r>
      <w:r w:rsidR="00E92FCA" w:rsidRPr="00F3652D">
        <w:rPr>
          <w:rStyle w:val="Time1"/>
          <w:lang w:val="la-Latn"/>
        </w:rPr>
        <w:t>n matutin</w:t>
      </w:r>
      <w:r w:rsidR="00D924C6" w:rsidRPr="001B63A5">
        <w:rPr>
          <w:rStyle w:val="Time1"/>
          <w:lang w:val="fr-FR"/>
        </w:rPr>
        <w:t>is</w:t>
      </w:r>
      <w:r w:rsidR="00E92FCA" w:rsidRPr="00F3652D">
        <w:rPr>
          <w:rStyle w:val="Time1"/>
          <w:lang w:val="la-Latn"/>
        </w:rPr>
        <w:t xml:space="preserve"> </w:t>
      </w:r>
      <w:r w:rsidR="008559D1" w:rsidRPr="00F3652D">
        <w:rPr>
          <w:rStyle w:val="Time1"/>
          <w:lang w:val="la-Latn"/>
        </w:rPr>
        <w:t>[</w:t>
      </w:r>
      <w:r w:rsidR="00E92FCA" w:rsidRPr="00F3652D">
        <w:rPr>
          <w:rStyle w:val="Time1"/>
          <w:lang w:val="la-Latn"/>
        </w:rPr>
        <w:t>laudibus</w:t>
      </w:r>
      <w:r w:rsidR="008559D1" w:rsidRPr="00F3652D">
        <w:rPr>
          <w:rStyle w:val="Time1"/>
          <w:lang w:val="la-Latn"/>
        </w:rPr>
        <w:t>]</w:t>
      </w:r>
      <w:r w:rsidR="00E92FCA" w:rsidRPr="00F3652D">
        <w:rPr>
          <w:lang w:val="la-Latn"/>
        </w:rPr>
        <w:t xml:space="preserve"> </w:t>
      </w:r>
      <w:r w:rsidR="008559D1" w:rsidRPr="00F3652D">
        <w:rPr>
          <w:lang w:val="la-Latn"/>
        </w:rPr>
        <w:t xml:space="preserve">AN </w:t>
      </w:r>
      <w:r w:rsidR="00C1418F" w:rsidRPr="00C1418F">
        <w:rPr>
          <w:rStyle w:val="Incipit"/>
          <w:lang w:val="la-Latn"/>
        </w:rPr>
        <w:t>Genuit puerpera</w:t>
      </w:r>
      <w:r w:rsidR="00E92FCA" w:rsidRPr="00F3652D">
        <w:rPr>
          <w:lang w:val="la-Latn"/>
        </w:rPr>
        <w:t xml:space="preserve"> </w:t>
      </w:r>
      <w:r w:rsidR="008559D1" w:rsidRPr="00F3652D">
        <w:rPr>
          <w:lang w:val="la-Latn"/>
        </w:rPr>
        <w:t>[</w:t>
      </w:r>
      <w:r w:rsidR="00E92FCA" w:rsidRPr="00F3652D">
        <w:rPr>
          <w:lang w:val="la-Latn"/>
        </w:rPr>
        <w:t>sola</w:t>
      </w:r>
      <w:r w:rsidR="00D924C6" w:rsidRPr="001B63A5">
        <w:rPr>
          <w:lang w:val="fr-FR"/>
        </w:rPr>
        <w:t>.</w:t>
      </w:r>
      <w:r w:rsidR="00E92FCA" w:rsidRPr="00F3652D">
        <w:rPr>
          <w:lang w:val="la-Latn"/>
        </w:rPr>
        <w:t xml:space="preserve"> PS </w:t>
      </w:r>
      <w:r w:rsidR="00C1418F" w:rsidRPr="00C1418F">
        <w:rPr>
          <w:rStyle w:val="Incipit"/>
          <w:lang w:val="la-Latn"/>
        </w:rPr>
        <w:t>Dominus regnavit</w:t>
      </w:r>
      <w:r w:rsidR="00C1418F" w:rsidRPr="001B63A5">
        <w:rPr>
          <w:lang w:val="fr-FR"/>
        </w:rPr>
        <w:t xml:space="preserve"> </w:t>
      </w:r>
      <w:r w:rsidR="00E92FCA" w:rsidRPr="00F3652D">
        <w:rPr>
          <w:lang w:val="la-Latn"/>
        </w:rPr>
        <w:t>cum reliquis</w:t>
      </w:r>
      <w:r w:rsidR="008559D1" w:rsidRPr="00F3652D">
        <w:rPr>
          <w:lang w:val="la-Latn"/>
        </w:rPr>
        <w:t>]</w:t>
      </w:r>
      <w:r w:rsidR="00C94F95" w:rsidRPr="00F3652D">
        <w:rPr>
          <w:lang w:val="la-Latn"/>
        </w:rPr>
        <w:t xml:space="preserve">. </w:t>
      </w:r>
      <w:r w:rsidR="00E92FCA" w:rsidRPr="00F3652D">
        <w:rPr>
          <w:rFonts w:eastAsia="Arial"/>
          <w:lang w:val="la-Latn"/>
        </w:rPr>
        <w:t xml:space="preserve">RP </w:t>
      </w:r>
      <w:r w:rsidR="00C1418F" w:rsidRPr="00C1418F">
        <w:rPr>
          <w:rStyle w:val="Incipit"/>
          <w:lang w:val="la-Latn"/>
        </w:rPr>
        <w:t>Notum fecit dominus</w:t>
      </w:r>
      <w:r w:rsidR="00C94F95" w:rsidRPr="00F3652D">
        <w:rPr>
          <w:lang w:val="la-Latn"/>
        </w:rPr>
        <w:t xml:space="preserve">. </w:t>
      </w:r>
      <w:r w:rsidR="00F3652D" w:rsidRPr="00F3652D">
        <w:rPr>
          <w:lang w:val="la-Latn"/>
        </w:rPr>
        <w:t xml:space="preserve">[RV] </w:t>
      </w:r>
      <w:r w:rsidR="00C1418F" w:rsidRPr="00C1418F">
        <w:rPr>
          <w:rStyle w:val="Incipit"/>
          <w:lang w:val="la-Latn"/>
        </w:rPr>
        <w:t>Ä+In conspectu+Ä</w:t>
      </w:r>
      <w:r w:rsidR="00C94F95" w:rsidRPr="00F3652D">
        <w:rPr>
          <w:lang w:val="la-Latn"/>
        </w:rPr>
        <w:t xml:space="preserve">. </w:t>
      </w:r>
      <w:r w:rsidR="00E92FCA" w:rsidRPr="00F3652D">
        <w:rPr>
          <w:lang w:val="la-Latn"/>
        </w:rPr>
        <w:t xml:space="preserve">HY </w:t>
      </w:r>
      <w:r w:rsidR="00C1418F" w:rsidRPr="00C1418F">
        <w:rPr>
          <w:rStyle w:val="Incipit"/>
          <w:lang w:val="la-Latn"/>
        </w:rPr>
        <w:t>Christe redemptor</w:t>
      </w:r>
      <w:r w:rsidR="00C94F95" w:rsidRPr="00F3652D">
        <w:rPr>
          <w:lang w:val="la-Latn"/>
        </w:rPr>
        <w:t xml:space="preserve">. </w:t>
      </w:r>
      <w:r w:rsidR="00F3652D" w:rsidRPr="00E95436">
        <w:rPr>
          <w:lang w:val="la-Latn"/>
        </w:rPr>
        <w:t xml:space="preserve">[VS] </w:t>
      </w:r>
      <w:r w:rsidR="00C1418F" w:rsidRPr="00E95436">
        <w:rPr>
          <w:rStyle w:val="Incipit"/>
          <w:lang w:val="la-Latn"/>
        </w:rPr>
        <w:t>Ä+Benedictus qui venit+Ä</w:t>
      </w:r>
      <w:r w:rsidR="00C94F95" w:rsidRPr="00E95436">
        <w:rPr>
          <w:lang w:val="la-Latn"/>
        </w:rPr>
        <w:t xml:space="preserve">. </w:t>
      </w:r>
      <w:r w:rsidR="00E92FCA" w:rsidRPr="00E95436">
        <w:rPr>
          <w:lang w:val="la-Latn"/>
        </w:rPr>
        <w:t xml:space="preserve">AB </w:t>
      </w:r>
      <w:r w:rsidR="00C1418F" w:rsidRPr="00E95436">
        <w:rPr>
          <w:rStyle w:val="Incipit"/>
          <w:lang w:val="la-Latn"/>
        </w:rPr>
        <w:t>Dum medium silentium</w:t>
      </w:r>
      <w:r w:rsidR="00C94F95" w:rsidRPr="00E95436">
        <w:rPr>
          <w:lang w:val="la-Latn"/>
        </w:rPr>
        <w:t xml:space="preserve">. </w:t>
      </w:r>
      <w:r w:rsidR="00E92FCA" w:rsidRPr="008262EE">
        <w:rPr>
          <w:lang w:val="it-IT"/>
        </w:rPr>
        <w:t xml:space="preserve">Post </w:t>
      </w:r>
      <w:r w:rsidR="008559D1" w:rsidRPr="008262EE">
        <w:rPr>
          <w:lang w:val="it-IT"/>
        </w:rPr>
        <w:t>[</w:t>
      </w:r>
      <w:r w:rsidR="00E92FCA" w:rsidRPr="008262EE">
        <w:rPr>
          <w:lang w:val="it-IT"/>
        </w:rPr>
        <w:t>BD</w:t>
      </w:r>
      <w:r w:rsidR="008559D1" w:rsidRPr="008262EE">
        <w:rPr>
          <w:lang w:val="it-IT"/>
        </w:rPr>
        <w:t>]</w:t>
      </w:r>
      <w:r w:rsidR="00E92FCA" w:rsidRPr="008262EE">
        <w:rPr>
          <w:lang w:val="it-IT"/>
        </w:rPr>
        <w:t xml:space="preserve"> </w:t>
      </w:r>
      <w:r w:rsidR="00C1418F" w:rsidRPr="00C1418F">
        <w:rPr>
          <w:rStyle w:val="Incipit"/>
          <w:lang w:val="it-IT"/>
        </w:rPr>
        <w:t>Benedicamus</w:t>
      </w:r>
      <w:r w:rsidR="00E92FCA" w:rsidRPr="008262EE">
        <w:rPr>
          <w:lang w:val="it-IT"/>
        </w:rPr>
        <w:t xml:space="preserve"> antiphona de nativitate domini</w:t>
      </w:r>
      <w:r w:rsidR="00C94F95" w:rsidRPr="008262EE">
        <w:rPr>
          <w:lang w:val="it-IT"/>
        </w:rPr>
        <w:t>.</w:t>
      </w:r>
      <w:r w:rsidR="00563F34">
        <w:rPr>
          <w:lang w:val="it-IT"/>
        </w:rPr>
        <w:t xml:space="preserve"> </w:t>
      </w:r>
      <w:r w:rsidR="00E92FCA" w:rsidRPr="00907DF6">
        <w:rPr>
          <w:rStyle w:val="Time2"/>
          <w:lang w:val="it-IT"/>
        </w:rPr>
        <w:t>Ad processionem</w:t>
      </w:r>
      <w:r w:rsidR="00E92FCA" w:rsidRPr="008262EE">
        <w:rPr>
          <w:lang w:val="it-IT"/>
        </w:rPr>
        <w:t xml:space="preserve"> </w:t>
      </w:r>
      <w:r w:rsidR="00E92FCA" w:rsidRPr="008262EE">
        <w:rPr>
          <w:rFonts w:eastAsia="Arial"/>
          <w:lang w:val="it-IT"/>
        </w:rPr>
        <w:t xml:space="preserve">RPP </w:t>
      </w:r>
      <w:r w:rsidR="00C1418F" w:rsidRPr="00C1418F">
        <w:rPr>
          <w:rStyle w:val="Incipit"/>
          <w:lang w:val="it-IT"/>
        </w:rPr>
        <w:t>Continet in gremio</w:t>
      </w:r>
      <w:r w:rsidR="00AF24A8" w:rsidRPr="00F3652D">
        <w:rPr>
          <w:lang w:val="it-IT"/>
        </w:rPr>
        <w:t>.</w:t>
      </w:r>
    </w:p>
    <w:p w:rsidR="00E92FCA" w:rsidRPr="00F3652D" w:rsidRDefault="00E92FCA" w:rsidP="00C10675">
      <w:pPr>
        <w:rPr>
          <w:lang w:val="it-IT"/>
        </w:rPr>
      </w:pPr>
      <w:r w:rsidRPr="00EE485F">
        <w:rPr>
          <w:rStyle w:val="Time1"/>
          <w:lang w:val="en-GB"/>
        </w:rPr>
        <w:t xml:space="preserve">Ad horas </w:t>
      </w:r>
      <w:r w:rsidR="008559D1" w:rsidRPr="00EE485F">
        <w:rPr>
          <w:rStyle w:val="Time1"/>
          <w:lang w:val="en-GB"/>
        </w:rPr>
        <w:t>[</w:t>
      </w:r>
      <w:r w:rsidRPr="00EE485F">
        <w:rPr>
          <w:rStyle w:val="Time1"/>
          <w:lang w:val="en-GB"/>
        </w:rPr>
        <w:t>ad primam</w:t>
      </w:r>
      <w:r w:rsidR="008559D1" w:rsidRPr="00EE485F">
        <w:rPr>
          <w:rStyle w:val="Time1"/>
          <w:lang w:val="en-GB"/>
        </w:rPr>
        <w:t>]</w:t>
      </w:r>
      <w:r w:rsidRPr="00F3652D">
        <w:rPr>
          <w:lang w:val="en-US"/>
        </w:rPr>
        <w:t xml:space="preserve"> </w:t>
      </w:r>
      <w:r w:rsidR="008559D1" w:rsidRPr="00EE485F">
        <w:rPr>
          <w:lang w:val="en-GB"/>
        </w:rPr>
        <w:t xml:space="preserve">AN </w:t>
      </w:r>
      <w:r w:rsidR="00C1418F" w:rsidRPr="00C1418F">
        <w:rPr>
          <w:rStyle w:val="Incipit"/>
          <w:lang w:val="en-US"/>
        </w:rPr>
        <w:t>In principio</w:t>
      </w:r>
      <w:r w:rsidR="00C94F95" w:rsidRPr="00F3652D">
        <w:rPr>
          <w:lang w:val="en-US"/>
        </w:rPr>
        <w:t xml:space="preserve">. </w:t>
      </w:r>
      <w:r w:rsidR="00F3652D" w:rsidRPr="00F3652D">
        <w:rPr>
          <w:lang w:val="it-IT"/>
        </w:rPr>
        <w:t xml:space="preserve">[VS] </w:t>
      </w:r>
      <w:r w:rsidR="00C1418F" w:rsidRPr="00C1418F">
        <w:rPr>
          <w:rStyle w:val="Incipit"/>
          <w:lang w:val="it-IT"/>
        </w:rPr>
        <w:t>Ä+Exurge domini+Ä</w:t>
      </w:r>
      <w:r w:rsidR="00AF24A8" w:rsidRPr="00F3652D">
        <w:rPr>
          <w:lang w:val="it-IT"/>
        </w:rPr>
        <w:t>.</w:t>
      </w:r>
    </w:p>
    <w:p w:rsidR="00E92FCA" w:rsidRPr="00F3652D" w:rsidRDefault="008559D1" w:rsidP="00C10675">
      <w:pPr>
        <w:rPr>
          <w:lang w:val="it-IT"/>
        </w:rPr>
      </w:pPr>
      <w:r w:rsidRPr="008262EE">
        <w:rPr>
          <w:rStyle w:val="Time1"/>
          <w:lang w:val="it-IT"/>
        </w:rPr>
        <w:t>[</w:t>
      </w:r>
      <w:r w:rsidR="00E92FCA" w:rsidRPr="008262EE">
        <w:rPr>
          <w:rStyle w:val="Time1"/>
          <w:lang w:val="it-IT"/>
        </w:rPr>
        <w:t>Ad tertiam</w:t>
      </w:r>
      <w:r w:rsidRPr="008262EE">
        <w:rPr>
          <w:rStyle w:val="Time1"/>
          <w:lang w:val="it-IT"/>
        </w:rPr>
        <w:t>]</w:t>
      </w:r>
      <w:r w:rsidR="00E92FCA" w:rsidRPr="00F3652D">
        <w:rPr>
          <w:rFonts w:eastAsia="Arial"/>
          <w:lang w:val="it-IT"/>
        </w:rPr>
        <w:t xml:space="preserve"> </w:t>
      </w:r>
      <w:r w:rsidRPr="008262EE">
        <w:rPr>
          <w:rFonts w:eastAsia="Arial"/>
          <w:lang w:val="it-IT"/>
        </w:rPr>
        <w:t xml:space="preserve">AN </w:t>
      </w:r>
      <w:r w:rsidR="00C1418F" w:rsidRPr="00C1418F">
        <w:rPr>
          <w:rStyle w:val="Incipit"/>
          <w:lang w:val="it-IT"/>
        </w:rPr>
        <w:t>Ecce agnus dei</w:t>
      </w:r>
      <w:r w:rsidR="00C94F95" w:rsidRPr="00F3652D">
        <w:rPr>
          <w:lang w:val="it-IT"/>
        </w:rPr>
        <w:t xml:space="preserve">. </w:t>
      </w:r>
      <w:r w:rsidR="00F3652D" w:rsidRPr="00F3652D">
        <w:rPr>
          <w:lang w:val="it-IT"/>
        </w:rPr>
        <w:t xml:space="preserve">[VS] </w:t>
      </w:r>
      <w:r w:rsidR="00C1418F" w:rsidRPr="00C1418F">
        <w:rPr>
          <w:rStyle w:val="Incipit"/>
          <w:lang w:val="it-IT"/>
        </w:rPr>
        <w:t>Ä+In sole posuit+Ä</w:t>
      </w:r>
      <w:r w:rsidR="00AF24A8" w:rsidRPr="00F3652D">
        <w:rPr>
          <w:lang w:val="it-IT"/>
        </w:rPr>
        <w:t>.</w:t>
      </w:r>
    </w:p>
    <w:p w:rsidR="00E92FCA" w:rsidRPr="00F3652D" w:rsidRDefault="008559D1" w:rsidP="00C10675">
      <w:pPr>
        <w:rPr>
          <w:lang w:val="it-IT"/>
        </w:rPr>
      </w:pPr>
      <w:r w:rsidRPr="00F3652D">
        <w:rPr>
          <w:rStyle w:val="Time1"/>
          <w:lang w:val="it-IT"/>
        </w:rPr>
        <w:t>[</w:t>
      </w:r>
      <w:r w:rsidR="00E92FCA" w:rsidRPr="00F3652D">
        <w:rPr>
          <w:rStyle w:val="Time1"/>
          <w:lang w:val="it-IT"/>
        </w:rPr>
        <w:t>Ad sextam</w:t>
      </w:r>
      <w:r w:rsidRPr="00F3652D">
        <w:rPr>
          <w:rStyle w:val="Time1"/>
          <w:lang w:val="it-IT"/>
        </w:rPr>
        <w:t>]</w:t>
      </w:r>
      <w:r w:rsidR="00E92FCA" w:rsidRPr="00F3652D">
        <w:rPr>
          <w:rFonts w:eastAsia="Arial"/>
          <w:lang w:val="it-IT"/>
        </w:rPr>
        <w:t xml:space="preserve"> </w:t>
      </w:r>
      <w:r w:rsidRPr="00F3652D">
        <w:rPr>
          <w:rFonts w:eastAsia="Arial"/>
          <w:lang w:val="it-IT"/>
        </w:rPr>
        <w:t xml:space="preserve">AN </w:t>
      </w:r>
      <w:r w:rsidR="00C1418F" w:rsidRPr="00C1418F">
        <w:rPr>
          <w:rStyle w:val="Incipit"/>
          <w:lang w:val="it-IT"/>
        </w:rPr>
        <w:t>Ecce de quo Ioannes</w:t>
      </w:r>
      <w:r w:rsidR="00C94F95" w:rsidRPr="00F3652D">
        <w:rPr>
          <w:lang w:val="it-IT"/>
        </w:rPr>
        <w:t xml:space="preserve">. </w:t>
      </w:r>
      <w:r w:rsidR="00F3652D" w:rsidRPr="00F3652D">
        <w:rPr>
          <w:lang w:val="it-IT"/>
        </w:rPr>
        <w:t xml:space="preserve">[VS] </w:t>
      </w:r>
      <w:r w:rsidR="00C1418F" w:rsidRPr="00C1418F">
        <w:rPr>
          <w:rStyle w:val="Incipit"/>
          <w:lang w:val="it-IT"/>
        </w:rPr>
        <w:t>Ä+Laetentur caeli+Ä</w:t>
      </w:r>
      <w:r w:rsidR="00AF24A8" w:rsidRPr="00F3652D">
        <w:rPr>
          <w:lang w:val="it-IT"/>
        </w:rPr>
        <w:t>.</w:t>
      </w:r>
    </w:p>
    <w:p w:rsidR="00E92FCA" w:rsidRPr="00F3652D" w:rsidRDefault="008559D1" w:rsidP="00C10675">
      <w:pPr>
        <w:rPr>
          <w:lang w:val="it-IT"/>
        </w:rPr>
      </w:pPr>
      <w:r w:rsidRPr="00F3652D">
        <w:rPr>
          <w:rStyle w:val="Time1"/>
          <w:lang w:val="it-IT"/>
        </w:rPr>
        <w:t>[</w:t>
      </w:r>
      <w:r w:rsidR="00E92FCA" w:rsidRPr="00F3652D">
        <w:rPr>
          <w:rStyle w:val="Time1"/>
          <w:lang w:val="it-IT"/>
        </w:rPr>
        <w:t>Ad nonam</w:t>
      </w:r>
      <w:r w:rsidRPr="00F3652D">
        <w:rPr>
          <w:rStyle w:val="Time1"/>
          <w:lang w:val="it-IT"/>
        </w:rPr>
        <w:t>]</w:t>
      </w:r>
      <w:r w:rsidR="00E92FCA" w:rsidRPr="00F3652D">
        <w:rPr>
          <w:rFonts w:eastAsia="Arial"/>
          <w:lang w:val="it-IT"/>
        </w:rPr>
        <w:t xml:space="preserve"> </w:t>
      </w:r>
      <w:r w:rsidRPr="00F3652D">
        <w:rPr>
          <w:lang w:val="it-IT"/>
        </w:rPr>
        <w:t xml:space="preserve">AN </w:t>
      </w:r>
      <w:r w:rsidR="00C1418F" w:rsidRPr="00C1418F">
        <w:rPr>
          <w:rStyle w:val="Incipit"/>
          <w:lang w:val="it-IT"/>
        </w:rPr>
        <w:t>Nato domino</w:t>
      </w:r>
      <w:r w:rsidR="00C94F95" w:rsidRPr="00F3652D">
        <w:rPr>
          <w:lang w:val="it-IT"/>
        </w:rPr>
        <w:t xml:space="preserve">. </w:t>
      </w:r>
      <w:r w:rsidR="00F3652D" w:rsidRPr="00F3652D">
        <w:rPr>
          <w:lang w:val="it-IT"/>
        </w:rPr>
        <w:t xml:space="preserve">[VS] </w:t>
      </w:r>
      <w:r w:rsidR="00C1418F" w:rsidRPr="00C1418F">
        <w:rPr>
          <w:rStyle w:val="Incipit"/>
          <w:lang w:val="it-IT"/>
        </w:rPr>
        <w:t>Ä+Notum fecit dominus+Ä</w:t>
      </w:r>
      <w:r w:rsidR="00AF24A8" w:rsidRPr="00F3652D">
        <w:rPr>
          <w:lang w:val="it-IT"/>
        </w:rPr>
        <w:t>.</w:t>
      </w:r>
    </w:p>
    <w:p w:rsidR="00B81BD2" w:rsidRDefault="00E92FCA" w:rsidP="00C10675">
      <w:pPr>
        <w:rPr>
          <w:lang w:val="it-IT"/>
        </w:rPr>
      </w:pPr>
      <w:r w:rsidRPr="00F3652D">
        <w:rPr>
          <w:rStyle w:val="Time1"/>
          <w:lang w:val="it-IT"/>
        </w:rPr>
        <w:t>Ad priorem missam</w:t>
      </w:r>
      <w:r w:rsidRPr="00F3652D">
        <w:rPr>
          <w:lang w:val="it-IT"/>
        </w:rPr>
        <w:t xml:space="preserve"> </w:t>
      </w:r>
      <w:r w:rsidR="008559D1" w:rsidRPr="00F3652D">
        <w:rPr>
          <w:lang w:val="it-IT"/>
        </w:rPr>
        <w:t>[</w:t>
      </w:r>
      <w:r w:rsidRPr="00F3652D">
        <w:rPr>
          <w:lang w:val="it-IT"/>
        </w:rPr>
        <w:t>IN</w:t>
      </w:r>
      <w:r w:rsidR="008559D1" w:rsidRPr="00F3652D">
        <w:rPr>
          <w:lang w:val="it-IT"/>
        </w:rPr>
        <w:t>]</w:t>
      </w:r>
      <w:r w:rsidRPr="00F3652D">
        <w:rPr>
          <w:lang w:val="it-IT"/>
        </w:rPr>
        <w:t xml:space="preserve"> </w:t>
      </w:r>
      <w:r w:rsidR="00C1418F" w:rsidRPr="00C1418F">
        <w:rPr>
          <w:rStyle w:val="Incipit"/>
          <w:lang w:val="it-IT"/>
        </w:rPr>
        <w:t>Puer natus</w:t>
      </w:r>
      <w:r w:rsidRPr="00F3652D">
        <w:rPr>
          <w:lang w:val="it-IT"/>
        </w:rPr>
        <w:t xml:space="preserve"> per totum et cetera sicut in die sancto</w:t>
      </w:r>
      <w:r w:rsidR="00C94F95" w:rsidRPr="00F3652D">
        <w:rPr>
          <w:lang w:val="it-IT"/>
        </w:rPr>
        <w:t xml:space="preserve">. </w:t>
      </w:r>
      <w:r w:rsidRPr="008262EE">
        <w:rPr>
          <w:lang w:val="it-IT"/>
        </w:rPr>
        <w:t>Secunda oratio de patrono</w:t>
      </w:r>
      <w:r w:rsidR="00C94F95" w:rsidRPr="008262EE">
        <w:rPr>
          <w:lang w:val="it-IT"/>
        </w:rPr>
        <w:t xml:space="preserve">, </w:t>
      </w:r>
      <w:r w:rsidRPr="008262EE">
        <w:rPr>
          <w:lang w:val="it-IT"/>
        </w:rPr>
        <w:t>deinde reliquae consuetudinariae</w:t>
      </w:r>
      <w:r w:rsidR="00C94F95" w:rsidRPr="008262EE">
        <w:rPr>
          <w:lang w:val="it-IT"/>
        </w:rPr>
        <w:t>.</w:t>
      </w:r>
    </w:p>
    <w:p w:rsidR="00E92FCA" w:rsidRPr="008262EE" w:rsidRDefault="00E92FCA" w:rsidP="00C10675">
      <w:pPr>
        <w:rPr>
          <w:lang w:val="it-IT"/>
        </w:rPr>
      </w:pPr>
      <w:r w:rsidRPr="00445ED0">
        <w:rPr>
          <w:rStyle w:val="Time1"/>
          <w:lang w:val="it-IT"/>
        </w:rPr>
        <w:t>Processio</w:t>
      </w:r>
      <w:r w:rsidRPr="008262EE">
        <w:rPr>
          <w:lang w:val="it-IT"/>
        </w:rPr>
        <w:t xml:space="preserve"> sicut in nativitate sancti Stephani praescriptum est</w:t>
      </w:r>
      <w:r w:rsidR="00AF24A8" w:rsidRPr="008262EE">
        <w:rPr>
          <w:lang w:val="it-IT"/>
        </w:rPr>
        <w:t>.</w:t>
      </w:r>
    </w:p>
    <w:p w:rsidR="00E92FCA" w:rsidRPr="00F3652D" w:rsidRDefault="00E92FCA" w:rsidP="00C10675">
      <w:pPr>
        <w:rPr>
          <w:lang w:val="pt-PT"/>
        </w:rPr>
      </w:pPr>
      <w:r w:rsidRPr="008262EE">
        <w:rPr>
          <w:rStyle w:val="Time1"/>
          <w:lang w:val="pt-PT"/>
        </w:rPr>
        <w:t>Ad maiorem missam</w:t>
      </w:r>
      <w:r w:rsidRPr="008262EE">
        <w:rPr>
          <w:lang w:val="pt-PT"/>
        </w:rPr>
        <w:t xml:space="preserve"> </w:t>
      </w:r>
      <w:r w:rsidR="000240F2">
        <w:rPr>
          <w:lang w:val="pt-PT"/>
        </w:rPr>
        <w:t xml:space="preserve">(42a) </w:t>
      </w:r>
      <w:r w:rsidR="008559D1" w:rsidRPr="008262EE">
        <w:rPr>
          <w:lang w:val="pt-PT"/>
        </w:rPr>
        <w:t>[</w:t>
      </w:r>
      <w:r w:rsidRPr="008262EE">
        <w:rPr>
          <w:lang w:val="pt-PT"/>
        </w:rPr>
        <w:t>IN</w:t>
      </w:r>
      <w:r w:rsidR="008559D1" w:rsidRPr="008262EE">
        <w:rPr>
          <w:lang w:val="pt-PT"/>
        </w:rPr>
        <w:t>]</w:t>
      </w:r>
      <w:r w:rsidRPr="008262EE">
        <w:rPr>
          <w:lang w:val="pt-PT"/>
        </w:rPr>
        <w:t xml:space="preserve"> </w:t>
      </w:r>
      <w:r w:rsidR="00C1418F" w:rsidRPr="00C1418F">
        <w:rPr>
          <w:rStyle w:val="Incipit"/>
          <w:lang w:val="pt-PT"/>
        </w:rPr>
        <w:t>Dum medium silentium</w:t>
      </w:r>
      <w:r w:rsidR="00AF24A8" w:rsidRPr="00F3652D">
        <w:rPr>
          <w:lang w:val="pt-PT"/>
        </w:rPr>
        <w:t>.</w:t>
      </w:r>
    </w:p>
    <w:p w:rsidR="00E92FCA" w:rsidRDefault="00E92FCA" w:rsidP="00C10675">
      <w:pPr>
        <w:rPr>
          <w:lang w:val="it-IT"/>
        </w:rPr>
      </w:pPr>
      <w:r w:rsidRPr="008262EE">
        <w:rPr>
          <w:rStyle w:val="Time1"/>
          <w:lang w:val="pt-PT"/>
        </w:rPr>
        <w:t>In secunda vespera</w:t>
      </w:r>
      <w:r w:rsidRPr="008262EE">
        <w:rPr>
          <w:lang w:val="pt-PT"/>
        </w:rPr>
        <w:t xml:space="preserve"> </w:t>
      </w:r>
      <w:r w:rsidR="008559D1" w:rsidRPr="008262EE">
        <w:rPr>
          <w:lang w:val="pt-PT"/>
        </w:rPr>
        <w:t xml:space="preserve">AN </w:t>
      </w:r>
      <w:r w:rsidR="00C1418F" w:rsidRPr="00C1418F">
        <w:rPr>
          <w:rStyle w:val="Incipit"/>
          <w:lang w:val="pt-PT"/>
        </w:rPr>
        <w:t>Tecum principium</w:t>
      </w:r>
      <w:r w:rsidRPr="008262EE">
        <w:rPr>
          <w:lang w:val="pt-PT"/>
        </w:rPr>
        <w:t xml:space="preserve"> cum reliquis</w:t>
      </w:r>
      <w:r w:rsidR="00C94F95" w:rsidRPr="008262EE">
        <w:rPr>
          <w:lang w:val="pt-PT"/>
        </w:rPr>
        <w:t xml:space="preserve"> </w:t>
      </w:r>
      <w:r w:rsidR="00B81BD2" w:rsidRPr="001B63A5">
        <w:rPr>
          <w:lang w:val="pt-PT"/>
        </w:rPr>
        <w:t>q</w:t>
      </w:r>
      <w:r w:rsidR="00525EB8" w:rsidRPr="001B63A5">
        <w:rPr>
          <w:lang w:val="pt-PT"/>
        </w:rPr>
        <w:t>uattuor</w:t>
      </w:r>
      <w:r w:rsidRPr="001B63A5">
        <w:rPr>
          <w:lang w:val="pt-PT"/>
        </w:rPr>
        <w:t xml:space="preserve"> </w:t>
      </w:r>
      <w:r w:rsidR="008559D1" w:rsidRPr="001B63A5">
        <w:rPr>
          <w:lang w:val="pt-PT"/>
        </w:rPr>
        <w:t xml:space="preserve">AN </w:t>
      </w:r>
      <w:r w:rsidR="00C1418F" w:rsidRPr="001B63A5">
        <w:rPr>
          <w:rStyle w:val="Incipit"/>
          <w:lang w:val="pt-PT"/>
        </w:rPr>
        <w:t>De fructu ventris</w:t>
      </w:r>
      <w:r w:rsidR="00C94F95" w:rsidRPr="001B63A5">
        <w:rPr>
          <w:lang w:val="pt-PT"/>
        </w:rPr>
        <w:t xml:space="preserve">. </w:t>
      </w:r>
      <w:r w:rsidRPr="008262EE">
        <w:rPr>
          <w:rFonts w:eastAsia="Arial"/>
          <w:lang w:val="pt-PT"/>
        </w:rPr>
        <w:t xml:space="preserve">RP </w:t>
      </w:r>
      <w:r w:rsidR="00C1418F" w:rsidRPr="00C1418F">
        <w:rPr>
          <w:rStyle w:val="Incipit"/>
          <w:lang w:val="pt-PT"/>
        </w:rPr>
        <w:t>Verbum caro factum</w:t>
      </w:r>
      <w:r w:rsidR="000B6787" w:rsidRPr="001B63A5">
        <w:rPr>
          <w:lang w:val="pt-PT"/>
        </w:rPr>
        <w:t>. HY</w:t>
      </w:r>
      <w:r w:rsidRPr="001B63A5">
        <w:rPr>
          <w:lang w:val="pt-PT"/>
        </w:rPr>
        <w:t xml:space="preserve"> </w:t>
      </w:r>
      <w:r w:rsidR="00C1418F" w:rsidRPr="00C1418F">
        <w:rPr>
          <w:rStyle w:val="Incipit"/>
          <w:lang w:val="pt-PT"/>
        </w:rPr>
        <w:t>A solis ortus cardine</w:t>
      </w:r>
      <w:r w:rsidR="00C94F95" w:rsidRPr="00F3652D">
        <w:rPr>
          <w:lang w:val="pt-PT"/>
        </w:rPr>
        <w:t xml:space="preserve">. </w:t>
      </w:r>
      <w:r w:rsidRPr="008262EE">
        <w:rPr>
          <w:lang w:val="pt-PT"/>
        </w:rPr>
        <w:t xml:space="preserve">AM </w:t>
      </w:r>
      <w:r w:rsidR="00C1418F" w:rsidRPr="00C1418F">
        <w:rPr>
          <w:rStyle w:val="Incipit"/>
          <w:lang w:val="pt-PT"/>
        </w:rPr>
        <w:t>Puer Iesus</w:t>
      </w:r>
      <w:r w:rsidR="00C94F95" w:rsidRPr="00F3652D">
        <w:rPr>
          <w:lang w:val="pt-PT"/>
        </w:rPr>
        <w:t xml:space="preserve">. </w:t>
      </w:r>
      <w:r w:rsidRPr="008262EE">
        <w:rPr>
          <w:lang w:val="it-IT"/>
        </w:rPr>
        <w:t>Oratio dominicalis</w:t>
      </w:r>
      <w:r w:rsidR="00C94F95" w:rsidRPr="008262EE">
        <w:rPr>
          <w:lang w:val="it-IT"/>
        </w:rPr>
        <w:t xml:space="preserve">. </w:t>
      </w:r>
      <w:r w:rsidRPr="008262EE">
        <w:rPr>
          <w:lang w:val="it-IT"/>
        </w:rPr>
        <w:t>Sequitur antiphona de nativitate domini</w:t>
      </w:r>
      <w:r w:rsidR="00AF24A8" w:rsidRPr="008262EE">
        <w:rPr>
          <w:lang w:val="it-IT"/>
        </w:rPr>
        <w:t>.</w:t>
      </w:r>
    </w:p>
    <w:p w:rsidR="00B81BD2" w:rsidRPr="001B63A5" w:rsidRDefault="00B81BD2" w:rsidP="002948B5">
      <w:pPr>
        <w:pStyle w:val="berschrift1"/>
        <w:rPr>
          <w:lang w:val="it-IT"/>
        </w:rPr>
      </w:pPr>
      <w:r w:rsidRPr="001B63A5">
        <w:rPr>
          <w:lang w:val="it-IT"/>
        </w:rPr>
        <w:t>KOMMENTAR</w:t>
      </w:r>
    </w:p>
    <w:p w:rsidR="00E92FCA" w:rsidRPr="008262EE" w:rsidRDefault="00E92FCA" w:rsidP="00C10675">
      <w:pPr>
        <w:rPr>
          <w:lang w:val="it-IT"/>
        </w:rPr>
      </w:pPr>
      <w:r w:rsidRPr="008262EE">
        <w:rPr>
          <w:lang w:val="it-IT"/>
        </w:rPr>
        <w:t>Quomodo agatur per duos dies post natale Innocentum</w:t>
      </w:r>
      <w:r w:rsidR="00C94F95" w:rsidRPr="008262EE">
        <w:rPr>
          <w:lang w:val="it-IT"/>
        </w:rPr>
        <w:t xml:space="preserve">, </w:t>
      </w:r>
      <w:r w:rsidRPr="008262EE">
        <w:rPr>
          <w:lang w:val="it-IT"/>
        </w:rPr>
        <w:t>si neuter in dominica venerit</w:t>
      </w:r>
      <w:r w:rsidR="00C94F95" w:rsidRPr="008262EE">
        <w:rPr>
          <w:lang w:val="it-IT"/>
        </w:rPr>
        <w:t xml:space="preserve">. </w:t>
      </w:r>
      <w:r w:rsidRPr="008262EE">
        <w:rPr>
          <w:lang w:val="it-IT"/>
        </w:rPr>
        <w:t>Si nativitas domini in dominica venit</w:t>
      </w:r>
      <w:r w:rsidR="00C94F95" w:rsidRPr="008262EE">
        <w:rPr>
          <w:lang w:val="it-IT"/>
        </w:rPr>
        <w:t xml:space="preserve">, </w:t>
      </w:r>
      <w:r w:rsidRPr="008262EE">
        <w:rPr>
          <w:lang w:val="it-IT"/>
        </w:rPr>
        <w:t xml:space="preserve">in proxima die post nativitatem Innocentum AB </w:t>
      </w:r>
      <w:r w:rsidR="00C1418F" w:rsidRPr="00C1418F">
        <w:rPr>
          <w:rStyle w:val="Incipit"/>
          <w:lang w:val="it-IT"/>
        </w:rPr>
        <w:t>Dum medium</w:t>
      </w:r>
      <w:r w:rsidR="00C94F95" w:rsidRPr="008262EE">
        <w:rPr>
          <w:lang w:val="it-IT"/>
        </w:rPr>
        <w:t xml:space="preserve">. </w:t>
      </w:r>
      <w:r w:rsidRPr="008262EE">
        <w:rPr>
          <w:lang w:val="it-IT"/>
        </w:rPr>
        <w:t>Oratio dominicalis</w:t>
      </w:r>
      <w:r w:rsidR="00C94F95" w:rsidRPr="008262EE">
        <w:rPr>
          <w:lang w:val="it-IT"/>
        </w:rPr>
        <w:t xml:space="preserve">, </w:t>
      </w:r>
      <w:r w:rsidRPr="008262EE">
        <w:rPr>
          <w:lang w:val="it-IT"/>
        </w:rPr>
        <w:t>deinde de nativitate domini et tamen eadem oratio dominicalis ad tertiam ea die non est dicenda</w:t>
      </w:r>
      <w:r w:rsidR="00C94F95" w:rsidRPr="008262EE">
        <w:rPr>
          <w:lang w:val="it-IT"/>
        </w:rPr>
        <w:t xml:space="preserve">. </w:t>
      </w:r>
      <w:r w:rsidRPr="008262EE">
        <w:rPr>
          <w:rStyle w:val="Ort"/>
          <w:lang w:val="it-IT"/>
        </w:rPr>
        <w:t>Ad sanctam Mariam</w:t>
      </w:r>
      <w:r w:rsidRPr="008262EE">
        <w:rPr>
          <w:lang w:val="it-IT"/>
        </w:rPr>
        <w:t xml:space="preserve"> prior missa </w:t>
      </w:r>
      <w:r w:rsidR="008559D1" w:rsidRPr="008262EE">
        <w:rPr>
          <w:lang w:val="it-IT"/>
        </w:rPr>
        <w:t>[</w:t>
      </w:r>
      <w:r w:rsidRPr="008262EE">
        <w:rPr>
          <w:lang w:val="it-IT"/>
        </w:rPr>
        <w:t>IN</w:t>
      </w:r>
      <w:r w:rsidR="008559D1" w:rsidRPr="008262EE">
        <w:rPr>
          <w:lang w:val="it-IT"/>
        </w:rPr>
        <w:t>]</w:t>
      </w:r>
      <w:r w:rsidRPr="008262EE">
        <w:rPr>
          <w:lang w:val="it-IT"/>
        </w:rPr>
        <w:t xml:space="preserve"> </w:t>
      </w:r>
      <w:r w:rsidR="00C1418F" w:rsidRPr="00C1418F">
        <w:rPr>
          <w:rStyle w:val="Incipit"/>
          <w:lang w:val="it-IT"/>
        </w:rPr>
        <w:t>Puer natus</w:t>
      </w:r>
      <w:r w:rsidR="00C94F95" w:rsidRPr="00F3652D">
        <w:rPr>
          <w:lang w:val="it-IT"/>
        </w:rPr>
        <w:t xml:space="preserve">. </w:t>
      </w:r>
      <w:r w:rsidRPr="008262EE">
        <w:rPr>
          <w:lang w:val="it-IT"/>
        </w:rPr>
        <w:t>Publica missa dominicalis</w:t>
      </w:r>
      <w:r w:rsidR="00C94F95" w:rsidRPr="008262EE">
        <w:rPr>
          <w:lang w:val="it-IT"/>
        </w:rPr>
        <w:t xml:space="preserve">. </w:t>
      </w:r>
      <w:r w:rsidRPr="008262EE">
        <w:rPr>
          <w:lang w:val="it-IT"/>
        </w:rPr>
        <w:t>Ad utramque praefatio de nativitate domini</w:t>
      </w:r>
      <w:r w:rsidR="00C94F95" w:rsidRPr="008262EE">
        <w:rPr>
          <w:lang w:val="it-IT"/>
        </w:rPr>
        <w:t xml:space="preserve">. </w:t>
      </w:r>
      <w:r w:rsidRPr="008262EE">
        <w:rPr>
          <w:lang w:val="it-IT"/>
        </w:rPr>
        <w:t xml:space="preserve">In secunda vero vespera non canitur </w:t>
      </w:r>
      <w:r w:rsidR="008559D1" w:rsidRPr="008262EE">
        <w:rPr>
          <w:lang w:val="it-IT"/>
        </w:rPr>
        <w:t>A</w:t>
      </w:r>
      <w:r w:rsidR="00E74EF0">
        <w:rPr>
          <w:lang w:val="it-IT"/>
        </w:rPr>
        <w:t>C</w:t>
      </w:r>
      <w:r w:rsidR="008559D1" w:rsidRPr="008262EE">
        <w:rPr>
          <w:lang w:val="it-IT"/>
        </w:rPr>
        <w:t xml:space="preserve"> </w:t>
      </w:r>
      <w:r w:rsidR="00C1418F" w:rsidRPr="00C1418F">
        <w:rPr>
          <w:rStyle w:val="Incipit"/>
          <w:lang w:val="it-IT"/>
        </w:rPr>
        <w:t>Puer Iesus</w:t>
      </w:r>
      <w:r w:rsidR="00C94F95" w:rsidRPr="00F3652D">
        <w:rPr>
          <w:lang w:val="it-IT"/>
        </w:rPr>
        <w:t xml:space="preserve">. </w:t>
      </w:r>
      <w:r w:rsidRPr="008262EE">
        <w:rPr>
          <w:lang w:val="it-IT"/>
        </w:rPr>
        <w:t xml:space="preserve">In sequenti die </w:t>
      </w:r>
      <w:r w:rsidR="008559D1" w:rsidRPr="008262EE">
        <w:rPr>
          <w:lang w:val="it-IT"/>
        </w:rPr>
        <w:t>[</w:t>
      </w:r>
      <w:r w:rsidRPr="008262EE">
        <w:rPr>
          <w:lang w:val="it-IT"/>
        </w:rPr>
        <w:t>IN</w:t>
      </w:r>
      <w:r w:rsidR="008559D1" w:rsidRPr="008262EE">
        <w:rPr>
          <w:lang w:val="it-IT"/>
        </w:rPr>
        <w:t>]</w:t>
      </w:r>
      <w:r w:rsidRPr="008262EE">
        <w:rPr>
          <w:lang w:val="it-IT"/>
        </w:rPr>
        <w:t xml:space="preserve"> </w:t>
      </w:r>
      <w:r w:rsidR="00C1418F" w:rsidRPr="00C1418F">
        <w:rPr>
          <w:rStyle w:val="Incipit"/>
          <w:lang w:val="it-IT"/>
        </w:rPr>
        <w:t>Puer natus est</w:t>
      </w:r>
      <w:r w:rsidRPr="008262EE">
        <w:rPr>
          <w:lang w:val="it-IT"/>
        </w:rPr>
        <w:t xml:space="preserve"> ad utramque missam</w:t>
      </w:r>
      <w:r w:rsidR="00AF24A8" w:rsidRPr="008262EE">
        <w:rPr>
          <w:lang w:val="it-IT"/>
        </w:rPr>
        <w:t>.</w:t>
      </w:r>
    </w:p>
    <w:p w:rsidR="00E92FCA" w:rsidRPr="008262EE" w:rsidRDefault="00E92FCA" w:rsidP="00C10675">
      <w:pPr>
        <w:rPr>
          <w:lang w:val="it-IT"/>
        </w:rPr>
      </w:pPr>
      <w:r w:rsidRPr="008262EE">
        <w:rPr>
          <w:lang w:val="it-IT"/>
        </w:rPr>
        <w:t>Quod si dominica in aliqua trium dierum post nativitatem domini (60) venerit</w:t>
      </w:r>
      <w:r w:rsidR="00C94F95" w:rsidRPr="008262EE">
        <w:rPr>
          <w:lang w:val="it-IT"/>
        </w:rPr>
        <w:t xml:space="preserve">, </w:t>
      </w:r>
      <w:r w:rsidRPr="008262EE">
        <w:rPr>
          <w:lang w:val="it-IT"/>
        </w:rPr>
        <w:t xml:space="preserve">ad publicam missam </w:t>
      </w:r>
      <w:r w:rsidR="008559D1" w:rsidRPr="008262EE">
        <w:rPr>
          <w:lang w:val="it-IT"/>
        </w:rPr>
        <w:t>[</w:t>
      </w:r>
      <w:r w:rsidRPr="008262EE">
        <w:rPr>
          <w:lang w:val="it-IT"/>
        </w:rPr>
        <w:t>IN</w:t>
      </w:r>
      <w:r w:rsidR="008559D1" w:rsidRPr="008262EE">
        <w:rPr>
          <w:lang w:val="it-IT"/>
        </w:rPr>
        <w:t>]</w:t>
      </w:r>
      <w:r w:rsidRPr="008262EE">
        <w:rPr>
          <w:lang w:val="it-IT"/>
        </w:rPr>
        <w:t xml:space="preserve"> </w:t>
      </w:r>
      <w:r w:rsidR="00C1418F" w:rsidRPr="00C1418F">
        <w:rPr>
          <w:rStyle w:val="Incipit"/>
          <w:lang w:val="it-IT"/>
        </w:rPr>
        <w:t>Dum medium</w:t>
      </w:r>
      <w:r w:rsidRPr="008262EE">
        <w:rPr>
          <w:lang w:val="it-IT"/>
        </w:rPr>
        <w:t xml:space="preserve"> non canitur prius</w:t>
      </w:r>
      <w:r w:rsidR="00C94F95" w:rsidRPr="008262EE">
        <w:rPr>
          <w:lang w:val="it-IT"/>
        </w:rPr>
        <w:t xml:space="preserve">, </w:t>
      </w:r>
      <w:r w:rsidRPr="008262EE">
        <w:rPr>
          <w:lang w:val="it-IT"/>
        </w:rPr>
        <w:t>quam in dominica post octavam domini</w:t>
      </w:r>
      <w:r w:rsidR="00C94F95" w:rsidRPr="008262EE">
        <w:rPr>
          <w:lang w:val="it-IT"/>
        </w:rPr>
        <w:t xml:space="preserve">. </w:t>
      </w:r>
      <w:r w:rsidRPr="008262EE">
        <w:rPr>
          <w:lang w:val="it-IT"/>
        </w:rPr>
        <w:t xml:space="preserve">Item si dominica in natale sancti </w:t>
      </w:r>
      <w:r w:rsidR="000240F2">
        <w:rPr>
          <w:lang w:val="it-IT"/>
        </w:rPr>
        <w:t xml:space="preserve">(42b) </w:t>
      </w:r>
      <w:r w:rsidRPr="008262EE">
        <w:rPr>
          <w:lang w:val="it-IT"/>
        </w:rPr>
        <w:t>Silvestri evenerit</w:t>
      </w:r>
      <w:r w:rsidR="00C94F95" w:rsidRPr="008262EE">
        <w:rPr>
          <w:lang w:val="it-IT"/>
        </w:rPr>
        <w:t xml:space="preserve">, </w:t>
      </w:r>
      <w:r w:rsidRPr="008262EE">
        <w:rPr>
          <w:lang w:val="it-IT"/>
        </w:rPr>
        <w:t xml:space="preserve">per istos duos dies </w:t>
      </w:r>
      <w:r w:rsidR="008559D1" w:rsidRPr="008262EE">
        <w:rPr>
          <w:lang w:val="it-IT"/>
        </w:rPr>
        <w:t>[</w:t>
      </w:r>
      <w:r w:rsidRPr="008262EE">
        <w:rPr>
          <w:lang w:val="it-IT"/>
        </w:rPr>
        <w:t>IN</w:t>
      </w:r>
      <w:r w:rsidR="008559D1" w:rsidRPr="008262EE">
        <w:rPr>
          <w:lang w:val="it-IT"/>
        </w:rPr>
        <w:t>]</w:t>
      </w:r>
      <w:r w:rsidRPr="008262EE">
        <w:rPr>
          <w:lang w:val="it-IT"/>
        </w:rPr>
        <w:t xml:space="preserve"> </w:t>
      </w:r>
      <w:r w:rsidR="00C1418F" w:rsidRPr="00C1418F">
        <w:rPr>
          <w:rStyle w:val="Incipit"/>
          <w:lang w:val="it-IT"/>
        </w:rPr>
        <w:t>Puer natus</w:t>
      </w:r>
      <w:r w:rsidRPr="008262EE">
        <w:rPr>
          <w:lang w:val="it-IT"/>
        </w:rPr>
        <w:t xml:space="preserve"> ad utramque missam cum omnibus appendiciis suis sicut in die sancto canitur</w:t>
      </w:r>
      <w:r w:rsidR="00C94F95" w:rsidRPr="008262EE">
        <w:rPr>
          <w:lang w:val="it-IT"/>
        </w:rPr>
        <w:t xml:space="preserve">, </w:t>
      </w:r>
      <w:r w:rsidRPr="008262EE">
        <w:rPr>
          <w:lang w:val="it-IT"/>
        </w:rPr>
        <w:t>except</w:t>
      </w:r>
      <w:r w:rsidR="00E74EF0">
        <w:rPr>
          <w:lang w:val="it-IT"/>
        </w:rPr>
        <w:t>o</w:t>
      </w:r>
      <w:r w:rsidRPr="008262EE">
        <w:rPr>
          <w:lang w:val="it-IT"/>
        </w:rPr>
        <w:t xml:space="preserve"> </w:t>
      </w:r>
      <w:r w:rsidR="008559D1" w:rsidRPr="008262EE">
        <w:rPr>
          <w:lang w:val="it-IT"/>
        </w:rPr>
        <w:t>[</w:t>
      </w:r>
      <w:r w:rsidRPr="008262EE">
        <w:rPr>
          <w:lang w:val="it-IT"/>
        </w:rPr>
        <w:t>CR</w:t>
      </w:r>
      <w:r w:rsidR="008559D1" w:rsidRPr="008262EE">
        <w:rPr>
          <w:lang w:val="it-IT"/>
        </w:rPr>
        <w:t>]</w:t>
      </w:r>
      <w:r w:rsidRPr="008262EE">
        <w:rPr>
          <w:lang w:val="it-IT"/>
        </w:rPr>
        <w:t xml:space="preserve"> </w:t>
      </w:r>
      <w:r w:rsidR="00C1418F" w:rsidRPr="00C1418F">
        <w:rPr>
          <w:rStyle w:val="Incipit"/>
          <w:lang w:val="it-IT"/>
        </w:rPr>
        <w:t>Credo in unum</w:t>
      </w:r>
      <w:r w:rsidRPr="008262EE">
        <w:rPr>
          <w:lang w:val="it-IT"/>
        </w:rPr>
        <w:t xml:space="preserve"> et </w:t>
      </w:r>
      <w:r w:rsidR="008559D1" w:rsidRPr="008262EE">
        <w:rPr>
          <w:lang w:val="it-IT"/>
        </w:rPr>
        <w:t>[</w:t>
      </w:r>
      <w:r w:rsidRPr="008262EE">
        <w:rPr>
          <w:lang w:val="it-IT"/>
        </w:rPr>
        <w:t>VAR</w:t>
      </w:r>
      <w:r w:rsidR="008559D1" w:rsidRPr="008262EE">
        <w:rPr>
          <w:lang w:val="it-IT"/>
        </w:rPr>
        <w:t>]</w:t>
      </w:r>
      <w:r w:rsidRPr="008262EE">
        <w:rPr>
          <w:lang w:val="it-IT"/>
        </w:rPr>
        <w:t xml:space="preserve"> </w:t>
      </w:r>
      <w:r w:rsidR="00C1418F" w:rsidRPr="00C1418F">
        <w:rPr>
          <w:rStyle w:val="Incipit"/>
          <w:lang w:val="it-IT"/>
        </w:rPr>
        <w:t>Communicantes</w:t>
      </w:r>
      <w:r w:rsidR="00AF24A8" w:rsidRPr="008262EE">
        <w:rPr>
          <w:lang w:val="it-IT"/>
        </w:rPr>
        <w:t>.</w:t>
      </w:r>
    </w:p>
    <w:p w:rsidR="00E92FCA" w:rsidRPr="008262EE" w:rsidRDefault="00E92FCA" w:rsidP="00E74EF0">
      <w:pPr>
        <w:rPr>
          <w:lang w:val="pt-PT"/>
        </w:rPr>
      </w:pPr>
      <w:r w:rsidRPr="008262EE">
        <w:rPr>
          <w:lang w:val="it-IT"/>
        </w:rPr>
        <w:t>Nocturnale ergo officium hoc modo per istud biduum agitur: Ad nocturnos duo luminaria accenduntur et omnia signa pulsantur</w:t>
      </w:r>
      <w:r w:rsidR="00E74EF0">
        <w:rPr>
          <w:lang w:val="it-IT"/>
        </w:rPr>
        <w:t>.</w:t>
      </w:r>
      <w:r w:rsidRPr="008262EE">
        <w:rPr>
          <w:lang w:val="it-IT"/>
        </w:rPr>
        <w:t xml:space="preserve"> </w:t>
      </w:r>
      <w:r w:rsidRPr="00321677">
        <w:rPr>
          <w:lang w:val="de-DE"/>
        </w:rPr>
        <w:t xml:space="preserve">INV </w:t>
      </w:r>
      <w:r w:rsidR="00C1418F" w:rsidRPr="00321677">
        <w:rPr>
          <w:rStyle w:val="Incipit"/>
          <w:lang w:val="de-DE"/>
        </w:rPr>
        <w:t>Christus natus est</w:t>
      </w:r>
      <w:r w:rsidRPr="00321677">
        <w:rPr>
          <w:lang w:val="de-DE"/>
        </w:rPr>
        <w:t xml:space="preserve"> in albis canitur</w:t>
      </w:r>
      <w:r w:rsidR="00C94F95" w:rsidRPr="00321677">
        <w:rPr>
          <w:lang w:val="de-DE"/>
        </w:rPr>
        <w:t xml:space="preserve">. </w:t>
      </w:r>
      <w:r w:rsidRPr="00321677">
        <w:rPr>
          <w:lang w:val="de-DE"/>
        </w:rPr>
        <w:t xml:space="preserve">HY </w:t>
      </w:r>
      <w:r w:rsidR="00C1418F" w:rsidRPr="00321677">
        <w:rPr>
          <w:rStyle w:val="Incipit"/>
          <w:lang w:val="de-DE"/>
        </w:rPr>
        <w:t>Agnoscat</w:t>
      </w:r>
      <w:r w:rsidRPr="00321677">
        <w:rPr>
          <w:lang w:val="de-DE"/>
        </w:rPr>
        <w:t xml:space="preserve"> inter has duas noctes dividitur in HV </w:t>
      </w:r>
      <w:r w:rsidR="00C1418F" w:rsidRPr="00321677">
        <w:rPr>
          <w:rStyle w:val="Incipit"/>
          <w:lang w:val="de-DE"/>
        </w:rPr>
        <w:t>Praesepe</w:t>
      </w:r>
      <w:r w:rsidR="00C94F95" w:rsidRPr="00321677">
        <w:rPr>
          <w:lang w:val="de-DE"/>
        </w:rPr>
        <w:t xml:space="preserve">. </w:t>
      </w:r>
      <w:r w:rsidRPr="00321677">
        <w:rPr>
          <w:lang w:val="de-DE"/>
        </w:rPr>
        <w:t xml:space="preserve">Si antiphonae </w:t>
      </w:r>
      <w:r w:rsidR="00E74EF0" w:rsidRPr="00321677">
        <w:rPr>
          <w:lang w:val="de-DE"/>
        </w:rPr>
        <w:t xml:space="preserve">de </w:t>
      </w:r>
      <w:r w:rsidRPr="00321677">
        <w:rPr>
          <w:lang w:val="de-DE"/>
        </w:rPr>
        <w:t>psalmis in alterutra vel in utraque nocturna de historia nativitatis domini oc</w:t>
      </w:r>
      <w:r w:rsidR="00E74EF0" w:rsidRPr="00321677">
        <w:rPr>
          <w:lang w:val="de-DE"/>
        </w:rPr>
        <w:t>c</w:t>
      </w:r>
      <w:r w:rsidRPr="00321677">
        <w:rPr>
          <w:lang w:val="de-DE"/>
        </w:rPr>
        <w:t>urrit</w:t>
      </w:r>
      <w:r w:rsidR="00C94F95" w:rsidRPr="00321677">
        <w:rPr>
          <w:lang w:val="de-DE"/>
        </w:rPr>
        <w:t xml:space="preserve">, </w:t>
      </w:r>
      <w:r w:rsidRPr="00321677">
        <w:rPr>
          <w:lang w:val="de-DE"/>
        </w:rPr>
        <w:t>ill</w:t>
      </w:r>
      <w:r w:rsidR="00E74EF0" w:rsidRPr="00321677">
        <w:rPr>
          <w:lang w:val="de-DE"/>
        </w:rPr>
        <w:t>a</w:t>
      </w:r>
      <w:r w:rsidRPr="00321677">
        <w:rPr>
          <w:lang w:val="de-DE"/>
        </w:rPr>
        <w:t>e canuntur</w:t>
      </w:r>
      <w:r w:rsidR="00C94F95" w:rsidRPr="00321677">
        <w:rPr>
          <w:lang w:val="de-DE"/>
        </w:rPr>
        <w:t xml:space="preserve">, </w:t>
      </w:r>
      <w:r w:rsidRPr="00321677">
        <w:rPr>
          <w:lang w:val="de-DE"/>
        </w:rPr>
        <w:t>sin autem</w:t>
      </w:r>
      <w:r w:rsidR="00C94F95" w:rsidRPr="00321677">
        <w:rPr>
          <w:lang w:val="de-DE"/>
        </w:rPr>
        <w:t xml:space="preserve">, </w:t>
      </w:r>
      <w:r w:rsidRPr="00321677">
        <w:rPr>
          <w:lang w:val="de-DE"/>
        </w:rPr>
        <w:t>h</w:t>
      </w:r>
      <w:r w:rsidR="00E74EF0" w:rsidRPr="00321677">
        <w:rPr>
          <w:lang w:val="de-DE"/>
        </w:rPr>
        <w:t>a</w:t>
      </w:r>
      <w:r w:rsidRPr="00321677">
        <w:rPr>
          <w:lang w:val="de-DE"/>
        </w:rPr>
        <w:t xml:space="preserve">e: </w:t>
      </w:r>
      <w:r w:rsidR="008559D1" w:rsidRPr="00321677">
        <w:rPr>
          <w:lang w:val="de-DE"/>
        </w:rPr>
        <w:t xml:space="preserve">AN </w:t>
      </w:r>
      <w:r w:rsidR="00C1418F" w:rsidRPr="00321677">
        <w:rPr>
          <w:rStyle w:val="Incipit"/>
          <w:lang w:val="de-DE"/>
        </w:rPr>
        <w:t>Natus est nobis deus</w:t>
      </w:r>
      <w:r w:rsidR="00C94F95" w:rsidRPr="00321677">
        <w:rPr>
          <w:lang w:val="de-DE"/>
        </w:rPr>
        <w:t xml:space="preserve">. </w:t>
      </w:r>
      <w:r w:rsidR="00762470" w:rsidRPr="001B63A5">
        <w:rPr>
          <w:lang w:val="it-IT"/>
        </w:rPr>
        <w:t xml:space="preserve">AN </w:t>
      </w:r>
      <w:r w:rsidR="00C1418F" w:rsidRPr="001B63A5">
        <w:rPr>
          <w:rStyle w:val="Incipit"/>
          <w:lang w:val="it-IT"/>
        </w:rPr>
        <w:t>Verbum caro factum</w:t>
      </w:r>
      <w:r w:rsidR="00E74EF0" w:rsidRPr="001B63A5">
        <w:rPr>
          <w:rStyle w:val="Incipit"/>
          <w:lang w:val="it-IT"/>
        </w:rPr>
        <w:t xml:space="preserve"> Ä+est+Ä</w:t>
      </w:r>
      <w:r w:rsidR="00C1418F" w:rsidRPr="001B63A5">
        <w:rPr>
          <w:rStyle w:val="Incipit"/>
          <w:lang w:val="it-IT"/>
        </w:rPr>
        <w:t xml:space="preserve"> </w:t>
      </w:r>
      <w:r w:rsidR="00E74EF0" w:rsidRPr="001B63A5">
        <w:rPr>
          <w:rStyle w:val="Incipit"/>
          <w:lang w:val="it-IT"/>
        </w:rPr>
        <w:t>a</w:t>
      </w:r>
      <w:r w:rsidR="00C1418F" w:rsidRPr="001B63A5">
        <w:rPr>
          <w:rStyle w:val="Incipit"/>
          <w:lang w:val="it-IT"/>
        </w:rPr>
        <w:t>lleluia</w:t>
      </w:r>
      <w:r w:rsidR="00C94F95" w:rsidRPr="001B63A5">
        <w:rPr>
          <w:lang w:val="it-IT"/>
        </w:rPr>
        <w:t xml:space="preserve">. </w:t>
      </w:r>
      <w:r w:rsidRPr="001B63A5">
        <w:rPr>
          <w:lang w:val="it-IT"/>
        </w:rPr>
        <w:lastRenderedPageBreak/>
        <w:t>Sermo de nativitate domini legitur</w:t>
      </w:r>
      <w:r w:rsidR="00C94F95" w:rsidRPr="001B63A5">
        <w:rPr>
          <w:lang w:val="it-IT"/>
        </w:rPr>
        <w:t xml:space="preserve">, </w:t>
      </w:r>
      <w:r w:rsidRPr="001B63A5">
        <w:rPr>
          <w:lang w:val="it-IT"/>
        </w:rPr>
        <w:t>responsoria illa sex</w:t>
      </w:r>
      <w:r w:rsidR="00C94F95" w:rsidRPr="001B63A5">
        <w:rPr>
          <w:lang w:val="it-IT"/>
        </w:rPr>
        <w:t xml:space="preserve">, </w:t>
      </w:r>
      <w:r w:rsidRPr="001B63A5">
        <w:rPr>
          <w:lang w:val="it-IT"/>
        </w:rPr>
        <w:t xml:space="preserve">quorum primum est </w:t>
      </w:r>
      <w:r w:rsidR="008559D1" w:rsidRPr="001B63A5">
        <w:rPr>
          <w:lang w:val="it-IT"/>
        </w:rPr>
        <w:t>[</w:t>
      </w:r>
      <w:r w:rsidRPr="001B63A5">
        <w:rPr>
          <w:lang w:val="it-IT"/>
        </w:rPr>
        <w:t>RP</w:t>
      </w:r>
      <w:r w:rsidR="008559D1" w:rsidRPr="001B63A5">
        <w:rPr>
          <w:lang w:val="it-IT"/>
        </w:rPr>
        <w:t>]</w:t>
      </w:r>
      <w:r w:rsidRPr="001B63A5">
        <w:rPr>
          <w:lang w:val="it-IT"/>
        </w:rPr>
        <w:t xml:space="preserve"> </w:t>
      </w:r>
      <w:r w:rsidR="00C1418F" w:rsidRPr="001B63A5">
        <w:rPr>
          <w:rStyle w:val="Incipit"/>
          <w:lang w:val="it-IT"/>
        </w:rPr>
        <w:t>Ecce agnus dei</w:t>
      </w:r>
      <w:r w:rsidR="00C94F95" w:rsidRPr="001B63A5">
        <w:rPr>
          <w:lang w:val="it-IT"/>
        </w:rPr>
        <w:t xml:space="preserve">. </w:t>
      </w:r>
      <w:r w:rsidRPr="001B63A5">
        <w:rPr>
          <w:lang w:val="it-IT"/>
        </w:rPr>
        <w:t>Post nocturnos in fine orationis ad matutinas laudes omnia signa pulsantur</w:t>
      </w:r>
      <w:r w:rsidR="00C94F95" w:rsidRPr="001B63A5">
        <w:rPr>
          <w:lang w:val="it-IT"/>
        </w:rPr>
        <w:t xml:space="preserve">, </w:t>
      </w:r>
      <w:r w:rsidRPr="001B63A5">
        <w:rPr>
          <w:lang w:val="it-IT"/>
        </w:rPr>
        <w:t>tertium luminare accenditur</w:t>
      </w:r>
      <w:r w:rsidR="00C94F95" w:rsidRPr="001B63A5">
        <w:rPr>
          <w:lang w:val="it-IT"/>
        </w:rPr>
        <w:t xml:space="preserve">, </w:t>
      </w:r>
      <w:r w:rsidRPr="001B63A5">
        <w:rPr>
          <w:lang w:val="it-IT"/>
        </w:rPr>
        <w:t xml:space="preserve">velamen de facie </w:t>
      </w:r>
      <w:r w:rsidRPr="001B63A5">
        <w:rPr>
          <w:rStyle w:val="Ort"/>
          <w:lang w:val="it-IT"/>
        </w:rPr>
        <w:t>altaris</w:t>
      </w:r>
      <w:r w:rsidRPr="001B63A5">
        <w:rPr>
          <w:lang w:val="it-IT"/>
        </w:rPr>
        <w:t xml:space="preserve"> tollitur</w:t>
      </w:r>
      <w:r w:rsidR="00C94F95" w:rsidRPr="001B63A5">
        <w:rPr>
          <w:lang w:val="it-IT"/>
        </w:rPr>
        <w:t xml:space="preserve">. </w:t>
      </w:r>
      <w:r w:rsidR="00C87E3F" w:rsidRPr="001B63A5">
        <w:rPr>
          <w:lang w:val="it-IT"/>
        </w:rPr>
        <w:t>(</w:t>
      </w:r>
      <w:r w:rsidR="000240F2" w:rsidRPr="001B63A5">
        <w:rPr>
          <w:lang w:val="it-IT"/>
        </w:rPr>
        <w:t>43a</w:t>
      </w:r>
      <w:r w:rsidR="00C87E3F" w:rsidRPr="001B63A5">
        <w:rPr>
          <w:lang w:val="it-IT"/>
        </w:rPr>
        <w:t>)</w:t>
      </w:r>
      <w:r w:rsidRPr="001B63A5">
        <w:rPr>
          <w:lang w:val="it-IT"/>
        </w:rPr>
        <w:t xml:space="preserve"> </w:t>
      </w:r>
      <w:r w:rsidR="008559D1" w:rsidRPr="001B63A5">
        <w:rPr>
          <w:rFonts w:eastAsia="Arial"/>
          <w:lang w:val="it-IT"/>
        </w:rPr>
        <w:t xml:space="preserve">AN </w:t>
      </w:r>
      <w:r w:rsidR="00C1418F" w:rsidRPr="001B63A5">
        <w:rPr>
          <w:rStyle w:val="Incipit"/>
          <w:lang w:val="it-IT"/>
        </w:rPr>
        <w:t>Genuit puerper</w:t>
      </w:r>
      <w:r w:rsidR="00C1418F" w:rsidRPr="001B63A5">
        <w:rPr>
          <w:rStyle w:val="Incipit"/>
          <w:rFonts w:eastAsia="Arial"/>
          <w:lang w:val="it-IT"/>
        </w:rPr>
        <w:t>a</w:t>
      </w:r>
      <w:r w:rsidRPr="001B63A5">
        <w:rPr>
          <w:rFonts w:eastAsia="Arial"/>
          <w:lang w:val="it-IT"/>
        </w:rPr>
        <w:t xml:space="preserve"> </w:t>
      </w:r>
      <w:r w:rsidRPr="001B63A5">
        <w:rPr>
          <w:lang w:val="it-IT"/>
        </w:rPr>
        <w:t>sola canitur</w:t>
      </w:r>
      <w:r w:rsidR="00C94F95" w:rsidRPr="001B63A5">
        <w:rPr>
          <w:lang w:val="it-IT"/>
        </w:rPr>
        <w:t xml:space="preserve">. </w:t>
      </w:r>
      <w:r w:rsidRPr="001B63A5">
        <w:rPr>
          <w:lang w:val="it-IT"/>
        </w:rPr>
        <w:t xml:space="preserve">RP </w:t>
      </w:r>
      <w:r w:rsidR="00C1418F" w:rsidRPr="001B63A5">
        <w:rPr>
          <w:rStyle w:val="Incipit"/>
          <w:lang w:val="it-IT"/>
        </w:rPr>
        <w:t>Notum fecit dominus</w:t>
      </w:r>
      <w:r w:rsidR="00C94F95" w:rsidRPr="001B63A5">
        <w:rPr>
          <w:lang w:val="it-IT"/>
        </w:rPr>
        <w:t xml:space="preserve">. </w:t>
      </w:r>
      <w:r w:rsidRPr="001B63A5">
        <w:rPr>
          <w:lang w:val="it-IT"/>
        </w:rPr>
        <w:t xml:space="preserve">HY </w:t>
      </w:r>
      <w:r w:rsidR="00C1418F" w:rsidRPr="001B63A5">
        <w:rPr>
          <w:rStyle w:val="Incipit"/>
          <w:lang w:val="it-IT"/>
        </w:rPr>
        <w:t>Christe redemptor omnium</w:t>
      </w:r>
      <w:r w:rsidR="00C94F95" w:rsidRPr="001B63A5">
        <w:rPr>
          <w:lang w:val="it-IT"/>
        </w:rPr>
        <w:t xml:space="preserve">. </w:t>
      </w:r>
      <w:r w:rsidRPr="00445ED0">
        <w:rPr>
          <w:rStyle w:val="Funktion"/>
          <w:lang w:val="it-IT"/>
        </w:rPr>
        <w:t>Sacerdos</w:t>
      </w:r>
      <w:r w:rsidRPr="001B63A5">
        <w:rPr>
          <w:lang w:val="it-IT"/>
        </w:rPr>
        <w:t xml:space="preserve"> infra hymnum dealbatur ad </w:t>
      </w:r>
      <w:r w:rsidRPr="00445ED0">
        <w:rPr>
          <w:lang w:val="it-IT"/>
        </w:rPr>
        <w:t>altare</w:t>
      </w:r>
      <w:r w:rsidRPr="001B63A5">
        <w:rPr>
          <w:lang w:val="it-IT"/>
        </w:rPr>
        <w:t xml:space="preserve"> incensandum et ita ad vesperas</w:t>
      </w:r>
      <w:r w:rsidR="00C94F95" w:rsidRPr="001B63A5">
        <w:rPr>
          <w:lang w:val="it-IT"/>
        </w:rPr>
        <w:t xml:space="preserve">. </w:t>
      </w:r>
      <w:r w:rsidRPr="001B63A5">
        <w:rPr>
          <w:lang w:val="it-IT"/>
        </w:rPr>
        <w:t xml:space="preserve">AM </w:t>
      </w:r>
      <w:r w:rsidR="00C1418F" w:rsidRPr="001B63A5">
        <w:rPr>
          <w:rStyle w:val="Incipit"/>
          <w:lang w:val="it-IT"/>
        </w:rPr>
        <w:t>Verbum caro</w:t>
      </w:r>
      <w:r w:rsidR="00C94F95" w:rsidRPr="001B63A5">
        <w:rPr>
          <w:lang w:val="it-IT"/>
        </w:rPr>
        <w:t xml:space="preserve">. </w:t>
      </w:r>
      <w:r w:rsidRPr="008262EE">
        <w:rPr>
          <w:lang w:val="pt-PT"/>
        </w:rPr>
        <w:t>O</w:t>
      </w:r>
      <w:r w:rsidR="00C5061C">
        <w:rPr>
          <w:lang w:val="pt-PT"/>
        </w:rPr>
        <w:t>R</w:t>
      </w:r>
      <w:r w:rsidRPr="008262EE">
        <w:rPr>
          <w:lang w:val="pt-PT"/>
        </w:rPr>
        <w:t xml:space="preserve"> </w:t>
      </w:r>
      <w:r w:rsidR="00C1418F" w:rsidRPr="00C1418F">
        <w:rPr>
          <w:rStyle w:val="Incipit"/>
          <w:lang w:val="pt-PT"/>
        </w:rPr>
        <w:t>Concede quaesumus omnipotens deus</w:t>
      </w:r>
      <w:r w:rsidR="00C94F95" w:rsidRPr="00F3652D">
        <w:rPr>
          <w:lang w:val="pt-PT"/>
        </w:rPr>
        <w:t xml:space="preserve">. </w:t>
      </w:r>
      <w:r w:rsidRPr="00F3652D">
        <w:rPr>
          <w:lang w:val="pt-PT"/>
        </w:rPr>
        <w:t>H</w:t>
      </w:r>
      <w:r w:rsidRPr="008262EE">
        <w:rPr>
          <w:lang w:val="pt-PT"/>
        </w:rPr>
        <w:t>ymnorum melodia ad horas sicut in dominica qualibet</w:t>
      </w:r>
      <w:r w:rsidR="00AF24A8" w:rsidRPr="008262EE">
        <w:rPr>
          <w:lang w:val="pt-PT"/>
        </w:rPr>
        <w:t>.</w:t>
      </w:r>
    </w:p>
    <w:p w:rsidR="00E92FCA" w:rsidRPr="008262EE" w:rsidRDefault="00E92FCA" w:rsidP="00C10675">
      <w:pPr>
        <w:rPr>
          <w:lang w:val="it-IT"/>
        </w:rPr>
      </w:pPr>
      <w:r w:rsidRPr="00F3652D">
        <w:rPr>
          <w:lang w:val="pt-PT"/>
        </w:rPr>
        <w:t>Ad horas sicut in dominica praescriptum est</w:t>
      </w:r>
      <w:r w:rsidR="00C94F95" w:rsidRPr="00F3652D">
        <w:rPr>
          <w:lang w:val="pt-PT"/>
        </w:rPr>
        <w:t xml:space="preserve">. </w:t>
      </w:r>
      <w:r w:rsidRPr="00F3652D">
        <w:rPr>
          <w:lang w:val="pt-PT"/>
        </w:rPr>
        <w:t>Ad capitulum legitur de regula</w:t>
      </w:r>
      <w:r w:rsidR="00C94F95" w:rsidRPr="00F3652D">
        <w:rPr>
          <w:lang w:val="pt-PT"/>
        </w:rPr>
        <w:t xml:space="preserve">. </w:t>
      </w:r>
      <w:r w:rsidRPr="008262EE">
        <w:rPr>
          <w:lang w:val="pt-PT"/>
        </w:rPr>
        <w:t xml:space="preserve">Silentium in </w:t>
      </w:r>
      <w:r w:rsidRPr="008262EE">
        <w:rPr>
          <w:rStyle w:val="Ort"/>
          <w:lang w:val="pt-PT"/>
        </w:rPr>
        <w:t>claustro</w:t>
      </w:r>
      <w:r w:rsidRPr="008262EE">
        <w:rPr>
          <w:lang w:val="pt-PT"/>
        </w:rPr>
        <w:t xml:space="preserve"> observatur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 xml:space="preserve">In secunda vespera </w:t>
      </w:r>
      <w:r w:rsidR="008559D1" w:rsidRPr="008262EE">
        <w:rPr>
          <w:lang w:val="pt-PT"/>
        </w:rPr>
        <w:t xml:space="preserve">AN </w:t>
      </w:r>
      <w:r w:rsidR="00C1418F" w:rsidRPr="00C1418F">
        <w:rPr>
          <w:rStyle w:val="Incipit"/>
          <w:lang w:val="pt-PT"/>
        </w:rPr>
        <w:t>Tecum principium</w:t>
      </w:r>
      <w:r w:rsidRPr="008262EE">
        <w:rPr>
          <w:lang w:val="pt-PT"/>
        </w:rPr>
        <w:t xml:space="preserve"> cum reliquis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 xml:space="preserve">RP </w:t>
      </w:r>
      <w:r w:rsidR="00C1418F" w:rsidRPr="00C1418F">
        <w:rPr>
          <w:rStyle w:val="Incipit"/>
          <w:lang w:val="pt-PT"/>
        </w:rPr>
        <w:t>Verbum caro factum</w:t>
      </w:r>
      <w:r w:rsidR="00C94F95" w:rsidRPr="00F3652D">
        <w:rPr>
          <w:lang w:val="pt-PT"/>
        </w:rPr>
        <w:t xml:space="preserve">. </w:t>
      </w:r>
      <w:r w:rsidR="00F3652D" w:rsidRPr="00F3652D">
        <w:rPr>
          <w:rFonts w:eastAsia="Arial"/>
          <w:lang w:val="pt-PT"/>
        </w:rPr>
        <w:t>[</w:t>
      </w:r>
      <w:r w:rsidR="00F3652D" w:rsidRPr="008262EE">
        <w:rPr>
          <w:rFonts w:eastAsia="Arial"/>
          <w:lang w:val="pt-PT"/>
        </w:rPr>
        <w:t>RV</w:t>
      </w:r>
      <w:r w:rsidR="00F3652D" w:rsidRPr="00F3652D">
        <w:rPr>
          <w:rFonts w:eastAsia="Arial"/>
          <w:lang w:val="pt-PT"/>
        </w:rPr>
        <w:t xml:space="preserve">] </w:t>
      </w:r>
      <w:r w:rsidR="00C1418F" w:rsidRPr="00C1418F">
        <w:rPr>
          <w:rStyle w:val="Incipit"/>
          <w:rFonts w:eastAsia="Arial"/>
          <w:lang w:val="pt-PT"/>
        </w:rPr>
        <w:t>Ä+</w:t>
      </w:r>
      <w:r w:rsidR="00C1418F" w:rsidRPr="00C1418F">
        <w:rPr>
          <w:rStyle w:val="Incipit"/>
          <w:lang w:val="pt-PT"/>
        </w:rPr>
        <w:t>Et vidimus</w:t>
      </w:r>
      <w:r w:rsidR="00C1418F" w:rsidRPr="00C1418F">
        <w:rPr>
          <w:rStyle w:val="Incipit"/>
          <w:rFonts w:eastAsia="Arial"/>
          <w:lang w:val="pt-PT"/>
        </w:rPr>
        <w:t>+Ä</w:t>
      </w:r>
      <w:r w:rsidR="00C94F95" w:rsidRPr="00F3652D">
        <w:rPr>
          <w:lang w:val="pt-PT"/>
        </w:rPr>
        <w:t xml:space="preserve">. </w:t>
      </w:r>
      <w:r w:rsidRPr="008262EE">
        <w:rPr>
          <w:lang w:val="pt-PT"/>
        </w:rPr>
        <w:t xml:space="preserve">HY </w:t>
      </w:r>
      <w:r w:rsidR="00C1418F" w:rsidRPr="00C1418F">
        <w:rPr>
          <w:rStyle w:val="Incipit"/>
          <w:lang w:val="pt-PT"/>
        </w:rPr>
        <w:t>A solis ortus cardine</w:t>
      </w:r>
      <w:r w:rsidR="00C94F95" w:rsidRPr="00F3652D">
        <w:rPr>
          <w:lang w:val="pt-PT"/>
        </w:rPr>
        <w:t xml:space="preserve">. </w:t>
      </w:r>
      <w:r w:rsidRPr="001B63A5">
        <w:rPr>
          <w:lang w:val="en-US"/>
        </w:rPr>
        <w:t xml:space="preserve">AM </w:t>
      </w:r>
      <w:r w:rsidR="00C1418F" w:rsidRPr="001B63A5">
        <w:rPr>
          <w:rStyle w:val="Incipit"/>
          <w:lang w:val="en-US"/>
        </w:rPr>
        <w:t>O regem caeli</w:t>
      </w:r>
      <w:r w:rsidR="00C94F95" w:rsidRPr="001B63A5">
        <w:rPr>
          <w:lang w:val="en-US"/>
        </w:rPr>
        <w:t xml:space="preserve">. </w:t>
      </w:r>
      <w:r w:rsidRPr="001B63A5">
        <w:rPr>
          <w:lang w:val="en-US"/>
        </w:rPr>
        <w:t>In crastino ad matutina</w:t>
      </w:r>
      <w:r w:rsidR="00E74EF0" w:rsidRPr="001B63A5">
        <w:rPr>
          <w:lang w:val="en-US"/>
        </w:rPr>
        <w:t>s</w:t>
      </w:r>
      <w:r w:rsidRPr="001B63A5">
        <w:rPr>
          <w:lang w:val="en-US"/>
        </w:rPr>
        <w:t xml:space="preserve"> laudes</w:t>
      </w:r>
      <w:r w:rsidR="00C94F95" w:rsidRPr="001B63A5">
        <w:rPr>
          <w:lang w:val="en-US"/>
        </w:rPr>
        <w:t xml:space="preserve">. </w:t>
      </w:r>
      <w:r w:rsidR="00762470" w:rsidRPr="001B63A5">
        <w:rPr>
          <w:lang w:val="en-US"/>
        </w:rPr>
        <w:t xml:space="preserve">AN </w:t>
      </w:r>
      <w:r w:rsidR="00C1418F" w:rsidRPr="001B63A5">
        <w:rPr>
          <w:rStyle w:val="Incipit"/>
          <w:lang w:val="en-US"/>
        </w:rPr>
        <w:t>Angelus ad pastores</w:t>
      </w:r>
      <w:r w:rsidR="00C94F95" w:rsidRPr="001B63A5">
        <w:rPr>
          <w:lang w:val="en-US"/>
        </w:rPr>
        <w:t xml:space="preserve">. </w:t>
      </w:r>
      <w:r w:rsidRPr="008262EE">
        <w:rPr>
          <w:lang w:val="it-IT"/>
        </w:rPr>
        <w:t xml:space="preserve">AB </w:t>
      </w:r>
      <w:r w:rsidR="00C1418F" w:rsidRPr="00C1418F">
        <w:rPr>
          <w:rStyle w:val="Incipit"/>
          <w:lang w:val="it-IT"/>
        </w:rPr>
        <w:t>Ecce nomen domini</w:t>
      </w:r>
      <w:r w:rsidR="00AF24A8" w:rsidRPr="008262EE">
        <w:rPr>
          <w:lang w:val="it-IT"/>
        </w:rPr>
        <w:t>.</w:t>
      </w:r>
    </w:p>
    <w:p w:rsidR="00E92FCA" w:rsidRPr="001B63A5" w:rsidRDefault="008001C2" w:rsidP="002948B5">
      <w:pPr>
        <w:pStyle w:val="berschrift1"/>
        <w:rPr>
          <w:lang w:val="it-IT"/>
        </w:rPr>
      </w:pPr>
      <w:r w:rsidRPr="001B63A5">
        <w:rPr>
          <w:lang w:val="it-IT"/>
        </w:rPr>
        <w:t>IN NATALE SANCTI SILVESTRI</w:t>
      </w:r>
    </w:p>
    <w:p w:rsidR="00E92FCA" w:rsidRPr="00F3652D" w:rsidRDefault="008559D1" w:rsidP="00C10675">
      <w:pPr>
        <w:rPr>
          <w:lang w:val="fr-FR"/>
        </w:rPr>
      </w:pPr>
      <w:r w:rsidRPr="008262EE">
        <w:rPr>
          <w:rStyle w:val="Time1"/>
          <w:lang w:val="it-IT"/>
        </w:rPr>
        <w:t>[</w:t>
      </w:r>
      <w:r w:rsidR="00E92FCA" w:rsidRPr="008262EE">
        <w:rPr>
          <w:rStyle w:val="Time1"/>
          <w:lang w:val="it-IT"/>
        </w:rPr>
        <w:t>Ad vesperas</w:t>
      </w:r>
      <w:r w:rsidRPr="008262EE">
        <w:rPr>
          <w:rStyle w:val="Time1"/>
          <w:lang w:val="it-IT"/>
        </w:rPr>
        <w:t>]</w:t>
      </w:r>
      <w:r w:rsidR="00E92FCA" w:rsidRPr="00F3652D">
        <w:rPr>
          <w:lang w:val="it-IT"/>
        </w:rPr>
        <w:t xml:space="preserve"> </w:t>
      </w:r>
      <w:r w:rsidR="00E92FCA" w:rsidRPr="008262EE">
        <w:rPr>
          <w:lang w:val="it-IT"/>
        </w:rPr>
        <w:t xml:space="preserve">CP </w:t>
      </w:r>
      <w:r w:rsidR="00C1418F" w:rsidRPr="00C1418F">
        <w:rPr>
          <w:rStyle w:val="Incipit"/>
          <w:lang w:val="it-IT"/>
        </w:rPr>
        <w:t>Ecce sacerdos magnus</w:t>
      </w:r>
      <w:r w:rsidR="00C94F95" w:rsidRPr="00F3652D">
        <w:rPr>
          <w:lang w:val="it-IT"/>
        </w:rPr>
        <w:t xml:space="preserve">. </w:t>
      </w:r>
      <w:r w:rsidR="00E92FCA" w:rsidRPr="008262EE">
        <w:rPr>
          <w:lang w:val="fr-FR"/>
        </w:rPr>
        <w:t xml:space="preserve">RP </w:t>
      </w:r>
      <w:r w:rsidR="00C1418F" w:rsidRPr="00C1418F">
        <w:rPr>
          <w:rStyle w:val="Incipit"/>
          <w:lang w:val="fr-FR"/>
        </w:rPr>
        <w:t>Iuravit dominus</w:t>
      </w:r>
      <w:r w:rsidR="00C94F95" w:rsidRPr="00F3652D">
        <w:rPr>
          <w:lang w:val="fr-FR"/>
        </w:rPr>
        <w:t xml:space="preserve">. </w:t>
      </w:r>
      <w:r w:rsidR="00F3652D" w:rsidRPr="00F3652D">
        <w:rPr>
          <w:rFonts w:eastAsia="Arial"/>
          <w:lang w:val="fr-FR"/>
        </w:rPr>
        <w:t>[</w:t>
      </w:r>
      <w:r w:rsidR="00F3652D" w:rsidRPr="008262EE">
        <w:rPr>
          <w:rFonts w:eastAsia="Arial"/>
          <w:lang w:val="fr-FR"/>
        </w:rPr>
        <w:t>RV</w:t>
      </w:r>
      <w:r w:rsidR="00F3652D" w:rsidRPr="00F3652D">
        <w:rPr>
          <w:rFonts w:eastAsia="Arial"/>
          <w:lang w:val="fr-FR"/>
        </w:rPr>
        <w:t xml:space="preserve">] </w:t>
      </w:r>
      <w:r w:rsidR="00C1418F" w:rsidRPr="00C1418F">
        <w:rPr>
          <w:rStyle w:val="Incipit"/>
          <w:rFonts w:eastAsia="Arial"/>
          <w:lang w:val="fr-FR"/>
        </w:rPr>
        <w:t>Ä+</w:t>
      </w:r>
      <w:r w:rsidR="00C1418F" w:rsidRPr="00C1418F">
        <w:rPr>
          <w:rStyle w:val="Incipit"/>
          <w:lang w:val="fr-FR"/>
        </w:rPr>
        <w:t>Dixit dominus</w:t>
      </w:r>
      <w:r w:rsidR="00C1418F" w:rsidRPr="00C1418F">
        <w:rPr>
          <w:rStyle w:val="Incipit"/>
          <w:rFonts w:eastAsia="Arial"/>
          <w:lang w:val="fr-FR"/>
        </w:rPr>
        <w:t>+Ä</w:t>
      </w:r>
      <w:r w:rsidR="00C94F95" w:rsidRPr="008262EE">
        <w:rPr>
          <w:lang w:val="fr-FR"/>
        </w:rPr>
        <w:t xml:space="preserve">. </w:t>
      </w:r>
      <w:r w:rsidR="00E92FCA" w:rsidRPr="00F3652D">
        <w:rPr>
          <w:lang w:val="fr-FR"/>
        </w:rPr>
        <w:t xml:space="preserve">AM </w:t>
      </w:r>
      <w:r w:rsidR="00C1418F" w:rsidRPr="00C1418F">
        <w:rPr>
          <w:rStyle w:val="Incipit"/>
          <w:lang w:val="fr-FR"/>
        </w:rPr>
        <w:t>Sacerdos et pontifex</w:t>
      </w:r>
      <w:r w:rsidR="00C94F95" w:rsidRPr="00F3652D">
        <w:rPr>
          <w:lang w:val="fr-FR"/>
        </w:rPr>
        <w:t xml:space="preserve">. </w:t>
      </w:r>
      <w:r w:rsidR="00F3652D" w:rsidRPr="00F3652D">
        <w:rPr>
          <w:lang w:val="fr-FR"/>
        </w:rPr>
        <w:t xml:space="preserve">[HY] </w:t>
      </w:r>
      <w:r w:rsidR="00C1418F" w:rsidRPr="00C1418F">
        <w:rPr>
          <w:rStyle w:val="Incipit"/>
          <w:lang w:val="fr-FR"/>
        </w:rPr>
        <w:t>Ä+Iste confess</w:t>
      </w:r>
      <w:r w:rsidR="008001C2">
        <w:rPr>
          <w:rStyle w:val="Incipit"/>
          <w:lang w:val="fr-FR"/>
        </w:rPr>
        <w:t>o</w:t>
      </w:r>
      <w:r w:rsidR="00C1418F" w:rsidRPr="00C1418F">
        <w:rPr>
          <w:rStyle w:val="Incipit"/>
          <w:lang w:val="fr-FR"/>
        </w:rPr>
        <w:t>r+Ä</w:t>
      </w:r>
      <w:r w:rsidR="00F3652D" w:rsidRPr="00F3652D">
        <w:rPr>
          <w:lang w:val="fr-FR"/>
        </w:rPr>
        <w:t xml:space="preserve">. </w:t>
      </w:r>
      <w:r w:rsidR="000216A0">
        <w:rPr>
          <w:lang w:val="fr-FR"/>
        </w:rPr>
        <w:t>[</w:t>
      </w:r>
      <w:r w:rsidR="00F3652D" w:rsidRPr="00F3652D">
        <w:rPr>
          <w:lang w:val="fr-FR"/>
        </w:rPr>
        <w:t>VS</w:t>
      </w:r>
      <w:r w:rsidR="000216A0">
        <w:rPr>
          <w:lang w:val="fr-FR"/>
        </w:rPr>
        <w:t>]</w:t>
      </w:r>
      <w:r w:rsidR="00F3652D" w:rsidRPr="00F3652D">
        <w:rPr>
          <w:lang w:val="fr-FR"/>
        </w:rPr>
        <w:t xml:space="preserve"> </w:t>
      </w:r>
      <w:r w:rsidR="00C1418F" w:rsidRPr="00C1418F">
        <w:rPr>
          <w:rStyle w:val="Incipit"/>
          <w:lang w:val="fr-FR"/>
        </w:rPr>
        <w:t>Ä+Ecce sacerdos magnus+Ä</w:t>
      </w:r>
      <w:r w:rsidR="00C94F95" w:rsidRPr="00F3652D">
        <w:rPr>
          <w:lang w:val="fr-FR"/>
        </w:rPr>
        <w:t xml:space="preserve">. </w:t>
      </w:r>
      <w:r w:rsidR="00E92FCA" w:rsidRPr="00F3652D">
        <w:rPr>
          <w:lang w:val="fr-FR"/>
        </w:rPr>
        <w:t>Antiphona de nativitate domini</w:t>
      </w:r>
      <w:r w:rsidR="00AF24A8" w:rsidRPr="00F3652D">
        <w:rPr>
          <w:lang w:val="fr-FR"/>
        </w:rPr>
        <w:t>.</w:t>
      </w:r>
    </w:p>
    <w:p w:rsidR="00E92FCA" w:rsidRPr="008262EE" w:rsidRDefault="00E92FCA" w:rsidP="00C10675">
      <w:pPr>
        <w:rPr>
          <w:lang w:val="it-IT"/>
        </w:rPr>
      </w:pPr>
      <w:r w:rsidRPr="00F3652D">
        <w:rPr>
          <w:lang w:val="fr-FR"/>
        </w:rPr>
        <w:t xml:space="preserve">Si in feria </w:t>
      </w:r>
      <w:r w:rsidRPr="00F3652D">
        <w:rPr>
          <w:rFonts w:eastAsia="Arial"/>
          <w:lang w:val="fr-FR"/>
        </w:rPr>
        <w:t xml:space="preserve">secunda </w:t>
      </w:r>
      <w:r w:rsidRPr="00F3652D">
        <w:rPr>
          <w:lang w:val="fr-FR"/>
        </w:rPr>
        <w:t>istud festum evenerit</w:t>
      </w:r>
      <w:r w:rsidR="00C94F95" w:rsidRPr="00F3652D">
        <w:rPr>
          <w:lang w:val="fr-FR"/>
        </w:rPr>
        <w:t xml:space="preserve">, </w:t>
      </w:r>
      <w:r w:rsidRPr="00F3652D">
        <w:rPr>
          <w:lang w:val="fr-FR"/>
        </w:rPr>
        <w:t>hanc vesperam</w:t>
      </w:r>
      <w:r w:rsidR="00C94F95" w:rsidRPr="00F3652D">
        <w:rPr>
          <w:lang w:val="fr-FR"/>
        </w:rPr>
        <w:t xml:space="preserve">, </w:t>
      </w:r>
      <w:r w:rsidRPr="00F3652D">
        <w:rPr>
          <w:lang w:val="fr-FR"/>
        </w:rPr>
        <w:t xml:space="preserve">in </w:t>
      </w:r>
      <w:r w:rsidRPr="00F3652D">
        <w:rPr>
          <w:rFonts w:eastAsia="Arial"/>
          <w:lang w:val="fr-FR"/>
        </w:rPr>
        <w:t xml:space="preserve">secunda </w:t>
      </w:r>
      <w:r w:rsidRPr="00F3652D">
        <w:rPr>
          <w:lang w:val="fr-FR"/>
        </w:rPr>
        <w:t xml:space="preserve">autem psalmos tantum et post </w:t>
      </w:r>
      <w:r w:rsidR="008559D1" w:rsidRPr="00F3652D">
        <w:rPr>
          <w:lang w:val="fr-FR"/>
        </w:rPr>
        <w:t>[</w:t>
      </w:r>
      <w:r w:rsidRPr="00F3652D">
        <w:rPr>
          <w:lang w:val="fr-FR"/>
        </w:rPr>
        <w:t>BD</w:t>
      </w:r>
      <w:r w:rsidR="008559D1" w:rsidRPr="00F3652D">
        <w:rPr>
          <w:lang w:val="fr-FR"/>
        </w:rPr>
        <w:t>]</w:t>
      </w:r>
      <w:r w:rsidRPr="00F3652D">
        <w:rPr>
          <w:lang w:val="fr-FR"/>
        </w:rPr>
        <w:t xml:space="preserve"> </w:t>
      </w:r>
      <w:r w:rsidR="00C1418F" w:rsidRPr="00C1418F">
        <w:rPr>
          <w:rStyle w:val="Incipit"/>
          <w:lang w:val="fr-FR"/>
        </w:rPr>
        <w:t>Benedicamus</w:t>
      </w:r>
      <w:r w:rsidRPr="00F3652D">
        <w:rPr>
          <w:lang w:val="fr-FR"/>
        </w:rPr>
        <w:t xml:space="preserve"> antiphonam unam </w:t>
      </w:r>
      <w:r w:rsidR="00C87E3F" w:rsidRPr="00F3652D">
        <w:rPr>
          <w:lang w:val="fr-FR"/>
        </w:rPr>
        <w:t>(</w:t>
      </w:r>
      <w:r w:rsidR="000240F2">
        <w:rPr>
          <w:lang w:val="fr-FR"/>
        </w:rPr>
        <w:t>43b</w:t>
      </w:r>
      <w:r w:rsidR="00C87E3F" w:rsidRPr="00F3652D">
        <w:rPr>
          <w:lang w:val="fr-FR"/>
        </w:rPr>
        <w:t>)</w:t>
      </w:r>
      <w:r w:rsidRPr="00F3652D">
        <w:rPr>
          <w:lang w:val="fr-FR"/>
        </w:rPr>
        <w:t xml:space="preserve"> habebit</w:t>
      </w:r>
      <w:r w:rsidR="00C94F95" w:rsidRPr="00F3652D">
        <w:rPr>
          <w:lang w:val="fr-FR"/>
        </w:rPr>
        <w:t xml:space="preserve">. </w:t>
      </w:r>
      <w:r w:rsidRPr="008262EE">
        <w:rPr>
          <w:lang w:val="it-IT"/>
        </w:rPr>
        <w:t>Ad matutinam omnia de uno confessore</w:t>
      </w:r>
      <w:r w:rsidR="00C94F95" w:rsidRPr="008262EE">
        <w:rPr>
          <w:lang w:val="it-IT"/>
        </w:rPr>
        <w:t xml:space="preserve">. </w:t>
      </w:r>
      <w:r w:rsidRPr="008262EE">
        <w:rPr>
          <w:lang w:val="it-IT"/>
        </w:rPr>
        <w:t>Invitatorium in albis canitur</w:t>
      </w:r>
      <w:r w:rsidR="00AF24A8" w:rsidRPr="008262EE">
        <w:rPr>
          <w:lang w:val="it-IT"/>
        </w:rPr>
        <w:t>.</w:t>
      </w:r>
    </w:p>
    <w:p w:rsidR="001B39FE" w:rsidRPr="008262EE" w:rsidRDefault="00E92FCA" w:rsidP="00C10675">
      <w:pPr>
        <w:rPr>
          <w:lang w:val="it-IT"/>
        </w:rPr>
      </w:pPr>
      <w:r w:rsidRPr="008262EE">
        <w:rPr>
          <w:rStyle w:val="Time1"/>
          <w:lang w:val="it-IT"/>
        </w:rPr>
        <w:t>In matutin</w:t>
      </w:r>
      <w:r w:rsidR="007B3DB4">
        <w:rPr>
          <w:rStyle w:val="Time1"/>
          <w:lang w:val="it-IT"/>
        </w:rPr>
        <w:t>is</w:t>
      </w:r>
      <w:r w:rsidRPr="008262EE">
        <w:rPr>
          <w:rStyle w:val="Time1"/>
          <w:lang w:val="it-IT"/>
        </w:rPr>
        <w:t xml:space="preserve"> laudibus</w:t>
      </w:r>
      <w:r w:rsidRPr="008262EE">
        <w:rPr>
          <w:lang w:val="it-IT"/>
        </w:rPr>
        <w:t xml:space="preserve"> </w:t>
      </w:r>
      <w:r w:rsidR="008559D1" w:rsidRPr="008262EE">
        <w:rPr>
          <w:lang w:val="it-IT"/>
        </w:rPr>
        <w:t xml:space="preserve">AN </w:t>
      </w:r>
      <w:r w:rsidR="00C1418F" w:rsidRPr="00C1418F">
        <w:rPr>
          <w:rStyle w:val="Incipit"/>
          <w:lang w:val="it-IT"/>
        </w:rPr>
        <w:t>Ecce sacerdos</w:t>
      </w:r>
      <w:r w:rsidRPr="008262EE">
        <w:rPr>
          <w:lang w:val="it-IT"/>
        </w:rPr>
        <w:t xml:space="preserve"> </w:t>
      </w:r>
      <w:r w:rsidR="008559D1" w:rsidRPr="00F3652D">
        <w:rPr>
          <w:lang w:val="it-IT"/>
        </w:rPr>
        <w:t>[</w:t>
      </w:r>
      <w:r w:rsidRPr="008262EE">
        <w:rPr>
          <w:lang w:val="it-IT"/>
        </w:rPr>
        <w:t>cum reliquis</w:t>
      </w:r>
      <w:r w:rsidR="008559D1" w:rsidRPr="008262EE">
        <w:rPr>
          <w:lang w:val="it-IT"/>
        </w:rPr>
        <w:t>]</w:t>
      </w:r>
      <w:r w:rsidR="00C94F95" w:rsidRPr="008262EE">
        <w:rPr>
          <w:lang w:val="it-IT"/>
        </w:rPr>
        <w:t xml:space="preserve">. </w:t>
      </w:r>
      <w:r w:rsidRPr="008262EE">
        <w:rPr>
          <w:lang w:val="it-IT"/>
        </w:rPr>
        <w:t>Antiphona de nativitate domini et prior missa canitur</w:t>
      </w:r>
      <w:r w:rsidR="001B39FE" w:rsidRPr="008262EE">
        <w:rPr>
          <w:lang w:val="it-IT"/>
        </w:rPr>
        <w:t>.</w:t>
      </w:r>
    </w:p>
    <w:p w:rsidR="00E92FCA" w:rsidRPr="008262EE" w:rsidRDefault="00E92FCA" w:rsidP="00C10675">
      <w:pPr>
        <w:rPr>
          <w:lang w:val="it-IT"/>
        </w:rPr>
      </w:pPr>
      <w:r w:rsidRPr="008262EE">
        <w:rPr>
          <w:rStyle w:val="Time1"/>
          <w:lang w:val="it-IT"/>
        </w:rPr>
        <w:t>Ad horas</w:t>
      </w:r>
      <w:r w:rsidRPr="008262EE">
        <w:rPr>
          <w:lang w:val="it-IT"/>
        </w:rPr>
        <w:t xml:space="preserve"> matutina laus</w:t>
      </w:r>
      <w:r w:rsidR="00AF24A8" w:rsidRPr="008262EE">
        <w:rPr>
          <w:lang w:val="it-IT"/>
        </w:rPr>
        <w:t>.</w:t>
      </w:r>
    </w:p>
    <w:p w:rsidR="00810829" w:rsidRPr="00F3652D" w:rsidRDefault="00E92FCA" w:rsidP="00C10675">
      <w:pPr>
        <w:rPr>
          <w:lang w:val="it-IT"/>
        </w:rPr>
      </w:pPr>
      <w:r w:rsidRPr="008262EE">
        <w:rPr>
          <w:rStyle w:val="Time1"/>
          <w:lang w:val="it-IT"/>
        </w:rPr>
        <w:t>Ad missam publicam</w:t>
      </w:r>
      <w:r w:rsidRPr="008262EE">
        <w:rPr>
          <w:lang w:val="it-IT"/>
        </w:rPr>
        <w:t xml:space="preserve"> sicut in officialibus libris de ilio specialiter invenitur</w:t>
      </w:r>
      <w:r w:rsidR="00C94F95" w:rsidRPr="008262EE">
        <w:rPr>
          <w:lang w:val="it-IT"/>
        </w:rPr>
        <w:t xml:space="preserve">. </w:t>
      </w:r>
      <w:r w:rsidR="00810829" w:rsidRPr="008262EE">
        <w:rPr>
          <w:lang w:val="it-IT"/>
        </w:rPr>
        <w:t xml:space="preserve">(61) </w:t>
      </w:r>
      <w:r w:rsidRPr="008262EE">
        <w:rPr>
          <w:lang w:val="it-IT"/>
        </w:rPr>
        <w:t>L</w:t>
      </w:r>
      <w:r w:rsidR="00810829" w:rsidRPr="008262EE">
        <w:rPr>
          <w:lang w:val="it-IT"/>
        </w:rPr>
        <w:t>E</w:t>
      </w:r>
      <w:r w:rsidR="007B3DB4">
        <w:rPr>
          <w:lang w:val="it-IT"/>
        </w:rPr>
        <w:t>EP</w:t>
      </w:r>
      <w:r w:rsidR="00810829" w:rsidRPr="008262EE">
        <w:rPr>
          <w:lang w:val="it-IT"/>
        </w:rPr>
        <w:t xml:space="preserve"> </w:t>
      </w:r>
      <w:r w:rsidR="00C1418F" w:rsidRPr="00C1418F">
        <w:rPr>
          <w:rStyle w:val="Incipit"/>
          <w:lang w:val="it-IT"/>
        </w:rPr>
        <w:t>Ecce sacerdos magnus</w:t>
      </w:r>
      <w:r w:rsidR="00C94F95" w:rsidRPr="00F3652D">
        <w:rPr>
          <w:lang w:val="it-IT"/>
        </w:rPr>
        <w:t xml:space="preserve">. </w:t>
      </w:r>
      <w:r w:rsidR="00C5061C">
        <w:rPr>
          <w:lang w:val="it-IT"/>
        </w:rPr>
        <w:t xml:space="preserve">[AL] </w:t>
      </w:r>
      <w:r w:rsidR="00C1418F" w:rsidRPr="00C1418F">
        <w:rPr>
          <w:rStyle w:val="Incipit"/>
          <w:lang w:val="it-IT"/>
        </w:rPr>
        <w:t>Alleluia</w:t>
      </w:r>
      <w:r w:rsidR="00C5061C" w:rsidRPr="001B63A5">
        <w:rPr>
          <w:lang w:val="it-IT"/>
        </w:rPr>
        <w:t xml:space="preserve">. </w:t>
      </w:r>
      <w:r w:rsidR="00C5061C">
        <w:rPr>
          <w:lang w:val="it-IT"/>
        </w:rPr>
        <w:t xml:space="preserve">[ALV] </w:t>
      </w:r>
      <w:r w:rsidR="00C1418F" w:rsidRPr="00C1418F">
        <w:rPr>
          <w:rStyle w:val="Incipit"/>
          <w:lang w:val="it-IT"/>
        </w:rPr>
        <w:t>Iuravit</w:t>
      </w:r>
      <w:r w:rsidR="00C94F95" w:rsidRPr="00F3652D">
        <w:rPr>
          <w:lang w:val="it-IT"/>
        </w:rPr>
        <w:t xml:space="preserve">. </w:t>
      </w:r>
      <w:r w:rsidR="00810829" w:rsidRPr="008262EE">
        <w:rPr>
          <w:lang w:val="it-IT"/>
        </w:rPr>
        <w:t xml:space="preserve">EV </w:t>
      </w:r>
      <w:r w:rsidR="00C1418F" w:rsidRPr="00C1418F">
        <w:rPr>
          <w:rStyle w:val="Incipit"/>
          <w:lang w:val="it-IT"/>
        </w:rPr>
        <w:t>Vigilate quia</w:t>
      </w:r>
      <w:r w:rsidR="00AF24A8" w:rsidRPr="00F3652D">
        <w:rPr>
          <w:lang w:val="it-IT"/>
        </w:rPr>
        <w:t>.</w:t>
      </w:r>
    </w:p>
    <w:p w:rsidR="00810829" w:rsidRDefault="00810829" w:rsidP="00C10675">
      <w:pPr>
        <w:rPr>
          <w:lang w:val="it-IT"/>
        </w:rPr>
      </w:pPr>
      <w:r w:rsidRPr="00445ED0">
        <w:rPr>
          <w:rStyle w:val="Time1"/>
          <w:lang w:val="it-IT"/>
        </w:rPr>
        <w:t xml:space="preserve">In </w:t>
      </w:r>
      <w:r w:rsidRPr="00445ED0">
        <w:rPr>
          <w:rStyle w:val="Time1"/>
          <w:rFonts w:eastAsia="Arial"/>
          <w:lang w:val="it-IT"/>
        </w:rPr>
        <w:t xml:space="preserve">secunda </w:t>
      </w:r>
      <w:r w:rsidRPr="00445ED0">
        <w:rPr>
          <w:rStyle w:val="Time1"/>
          <w:lang w:val="it-IT"/>
        </w:rPr>
        <w:t>vespera</w:t>
      </w:r>
      <w:r w:rsidRPr="008262EE">
        <w:rPr>
          <w:lang w:val="it-IT"/>
        </w:rPr>
        <w:t xml:space="preserve"> </w:t>
      </w:r>
      <w:r w:rsidR="008559D1" w:rsidRPr="008262EE">
        <w:rPr>
          <w:lang w:val="it-IT"/>
        </w:rPr>
        <w:t xml:space="preserve">AN </w:t>
      </w:r>
      <w:r w:rsidR="00C1418F" w:rsidRPr="00C1418F">
        <w:rPr>
          <w:rStyle w:val="Incipit"/>
          <w:lang w:val="it-IT"/>
        </w:rPr>
        <w:t>Iuravit dominus</w:t>
      </w:r>
      <w:r w:rsidRPr="008262EE">
        <w:rPr>
          <w:lang w:val="it-IT"/>
        </w:rPr>
        <w:t xml:space="preserve"> cum reliquis</w:t>
      </w:r>
      <w:r w:rsidR="00C94F95" w:rsidRPr="008262EE">
        <w:rPr>
          <w:lang w:val="it-IT"/>
        </w:rPr>
        <w:t xml:space="preserve">. </w:t>
      </w:r>
      <w:r w:rsidRPr="008262EE">
        <w:rPr>
          <w:lang w:val="it-IT"/>
        </w:rPr>
        <w:t xml:space="preserve">PS </w:t>
      </w:r>
      <w:r w:rsidR="00C1418F" w:rsidRPr="00C1418F">
        <w:rPr>
          <w:rStyle w:val="Incipit"/>
          <w:lang w:val="it-IT"/>
        </w:rPr>
        <w:t>Dixit dominus</w:t>
      </w:r>
      <w:r w:rsidR="00AF24A8" w:rsidRPr="008262EE">
        <w:rPr>
          <w:lang w:val="it-IT"/>
        </w:rPr>
        <w:t>.</w:t>
      </w:r>
    </w:p>
    <w:p w:rsidR="007B3DB4" w:rsidRPr="001B63A5" w:rsidRDefault="007B3DB4" w:rsidP="002948B5">
      <w:pPr>
        <w:pStyle w:val="berschrift1"/>
        <w:rPr>
          <w:lang w:val="it-IT"/>
        </w:rPr>
      </w:pPr>
      <w:r w:rsidRPr="001B63A5">
        <w:rPr>
          <w:lang w:val="it-IT"/>
        </w:rPr>
        <w:t>KOMMENTAR</w:t>
      </w:r>
    </w:p>
    <w:p w:rsidR="00810829" w:rsidRPr="008262EE" w:rsidRDefault="00810829" w:rsidP="00C10675">
      <w:pPr>
        <w:rPr>
          <w:lang w:val="it-IT"/>
        </w:rPr>
      </w:pPr>
      <w:r w:rsidRPr="008262EE">
        <w:rPr>
          <w:lang w:val="it-IT"/>
        </w:rPr>
        <w:t xml:space="preserve">Quod si praedictum festum </w:t>
      </w:r>
      <w:r w:rsidRPr="008262EE">
        <w:rPr>
          <w:rFonts w:eastAsia="Arial"/>
          <w:lang w:val="it-IT"/>
        </w:rPr>
        <w:t xml:space="preserve">in </w:t>
      </w:r>
      <w:r w:rsidRPr="008262EE">
        <w:rPr>
          <w:lang w:val="it-IT"/>
        </w:rPr>
        <w:t>dominica occurrerit</w:t>
      </w:r>
      <w:r w:rsidR="00C94F95" w:rsidRPr="008262EE">
        <w:rPr>
          <w:lang w:val="it-IT"/>
        </w:rPr>
        <w:t xml:space="preserve">, </w:t>
      </w:r>
      <w:r w:rsidRPr="008262EE">
        <w:rPr>
          <w:lang w:val="it-IT"/>
        </w:rPr>
        <w:t>non amplius quam duas primas nocturnas cum invitatorio ceterisque eius appendiciis et ad utrosque vesperos et matutinos antiphonam et priorem missam recipit</w:t>
      </w:r>
      <w:r w:rsidR="00AF24A8" w:rsidRPr="008262EE">
        <w:rPr>
          <w:lang w:val="it-IT"/>
        </w:rPr>
        <w:t>.</w:t>
      </w:r>
    </w:p>
    <w:p w:rsidR="00810829" w:rsidRPr="001B63A5" w:rsidRDefault="007B3DB4" w:rsidP="002948B5">
      <w:pPr>
        <w:pStyle w:val="berschrift1"/>
        <w:rPr>
          <w:lang w:val="it-IT"/>
        </w:rPr>
      </w:pPr>
      <w:r w:rsidRPr="001B63A5">
        <w:rPr>
          <w:lang w:val="it-IT"/>
        </w:rPr>
        <w:t>IN OCTAVA DOMINI</w:t>
      </w:r>
    </w:p>
    <w:p w:rsidR="001B39FE" w:rsidRPr="00F3652D" w:rsidRDefault="008559D1" w:rsidP="00C10675">
      <w:pPr>
        <w:rPr>
          <w:lang w:val="fr-FR"/>
        </w:rPr>
      </w:pPr>
      <w:r w:rsidRPr="008262EE">
        <w:rPr>
          <w:rStyle w:val="Time1"/>
          <w:lang w:val="it-IT"/>
        </w:rPr>
        <w:t>[</w:t>
      </w:r>
      <w:r w:rsidR="00C072AB" w:rsidRPr="008262EE">
        <w:rPr>
          <w:rStyle w:val="Time1"/>
          <w:lang w:val="it-IT"/>
        </w:rPr>
        <w:t>Ad vesperas</w:t>
      </w:r>
      <w:r w:rsidRPr="008262EE">
        <w:rPr>
          <w:rStyle w:val="Time1"/>
          <w:lang w:val="it-IT"/>
        </w:rPr>
        <w:t>]</w:t>
      </w:r>
      <w:r w:rsidR="00C072AB" w:rsidRPr="008262EE">
        <w:rPr>
          <w:lang w:val="it-IT"/>
        </w:rPr>
        <w:t xml:space="preserve"> </w:t>
      </w:r>
      <w:r w:rsidR="00810829" w:rsidRPr="008262EE">
        <w:rPr>
          <w:lang w:val="it-IT"/>
        </w:rPr>
        <w:t xml:space="preserve">CP </w:t>
      </w:r>
      <w:r w:rsidR="00C1418F" w:rsidRPr="00C1418F">
        <w:rPr>
          <w:rStyle w:val="Incipit"/>
          <w:lang w:val="it-IT"/>
        </w:rPr>
        <w:t>Quid impossibile</w:t>
      </w:r>
      <w:r w:rsidR="00C94F95" w:rsidRPr="00F3652D">
        <w:rPr>
          <w:lang w:val="it-IT"/>
        </w:rPr>
        <w:t xml:space="preserve">. </w:t>
      </w:r>
      <w:r w:rsidR="00810829" w:rsidRPr="00F3652D">
        <w:rPr>
          <w:lang w:val="it-IT"/>
        </w:rPr>
        <w:t>RP</w:t>
      </w:r>
      <w:r w:rsidR="00810829" w:rsidRPr="008262EE">
        <w:rPr>
          <w:lang w:val="it-IT"/>
        </w:rPr>
        <w:t xml:space="preserve"> </w:t>
      </w:r>
      <w:r w:rsidR="00C1418F" w:rsidRPr="00C1418F">
        <w:rPr>
          <w:rStyle w:val="Incipit"/>
          <w:lang w:val="it-IT"/>
        </w:rPr>
        <w:t>Sancta et immacutata</w:t>
      </w:r>
      <w:r w:rsidR="00C94F95" w:rsidRPr="00F3652D">
        <w:rPr>
          <w:lang w:val="it-IT"/>
        </w:rPr>
        <w:t xml:space="preserve">. </w:t>
      </w:r>
      <w:r w:rsidR="00F3652D" w:rsidRPr="00F3652D">
        <w:rPr>
          <w:rFonts w:eastAsia="Arial"/>
          <w:lang w:val="it-IT"/>
        </w:rPr>
        <w:t xml:space="preserve">[RV] </w:t>
      </w:r>
      <w:r w:rsidR="00C1418F" w:rsidRPr="00C1418F">
        <w:rPr>
          <w:rStyle w:val="Incipit"/>
          <w:rFonts w:eastAsia="Arial"/>
          <w:lang w:val="it-IT"/>
        </w:rPr>
        <w:t>Ä+</w:t>
      </w:r>
      <w:r w:rsidR="00C1418F" w:rsidRPr="00C1418F">
        <w:rPr>
          <w:rStyle w:val="Incipit"/>
          <w:lang w:val="it-IT"/>
        </w:rPr>
        <w:t>Benedicta</w:t>
      </w:r>
      <w:r w:rsidR="00C1418F" w:rsidRPr="00C1418F">
        <w:rPr>
          <w:rStyle w:val="Incipit"/>
          <w:rFonts w:eastAsia="Arial"/>
          <w:lang w:val="it-IT"/>
        </w:rPr>
        <w:t>+Ä</w:t>
      </w:r>
      <w:r w:rsidR="00C94F95" w:rsidRPr="00F3652D">
        <w:rPr>
          <w:lang w:val="it-IT"/>
        </w:rPr>
        <w:t xml:space="preserve">. </w:t>
      </w:r>
      <w:r w:rsidR="00810829" w:rsidRPr="008262EE">
        <w:rPr>
          <w:lang w:val="it-IT"/>
        </w:rPr>
        <w:t xml:space="preserve">HY </w:t>
      </w:r>
      <w:r w:rsidR="00C1418F" w:rsidRPr="00C1418F">
        <w:rPr>
          <w:rStyle w:val="Incipit"/>
          <w:lang w:val="it-IT"/>
        </w:rPr>
        <w:t>Corde natus ex parentis</w:t>
      </w:r>
      <w:r w:rsidR="00C94F95" w:rsidRPr="008262EE">
        <w:rPr>
          <w:lang w:val="it-IT"/>
        </w:rPr>
        <w:t xml:space="preserve">. </w:t>
      </w:r>
      <w:r w:rsidR="00C072AB" w:rsidRPr="008262EE">
        <w:rPr>
          <w:lang w:val="it-IT"/>
        </w:rPr>
        <w:t xml:space="preserve">VS </w:t>
      </w:r>
      <w:r w:rsidR="00C1418F" w:rsidRPr="00C1418F">
        <w:rPr>
          <w:rStyle w:val="Incipit"/>
          <w:lang w:val="it-IT"/>
        </w:rPr>
        <w:t>Tecum principium</w:t>
      </w:r>
      <w:r w:rsidR="00C94F95" w:rsidRPr="00F3652D">
        <w:rPr>
          <w:lang w:val="it-IT"/>
        </w:rPr>
        <w:t xml:space="preserve">. </w:t>
      </w:r>
      <w:r w:rsidR="00C072AB" w:rsidRPr="008262EE">
        <w:rPr>
          <w:lang w:val="it-IT"/>
        </w:rPr>
        <w:t>A</w:t>
      </w:r>
      <w:r w:rsidR="00810829" w:rsidRPr="008262EE">
        <w:rPr>
          <w:lang w:val="it-IT"/>
        </w:rPr>
        <w:t xml:space="preserve">M </w:t>
      </w:r>
      <w:r w:rsidR="00C1418F" w:rsidRPr="00C1418F">
        <w:rPr>
          <w:rStyle w:val="Incipit"/>
          <w:lang w:val="it-IT"/>
        </w:rPr>
        <w:t>Qui de terra est</w:t>
      </w:r>
      <w:r w:rsidR="00C94F95" w:rsidRPr="00F3652D">
        <w:rPr>
          <w:lang w:val="it-IT"/>
        </w:rPr>
        <w:t xml:space="preserve">. </w:t>
      </w:r>
      <w:r w:rsidR="00810829" w:rsidRPr="008262EE">
        <w:rPr>
          <w:lang w:val="it-IT"/>
        </w:rPr>
        <w:t>O</w:t>
      </w:r>
      <w:r w:rsidR="00C072AB" w:rsidRPr="008262EE">
        <w:rPr>
          <w:lang w:val="it-IT"/>
        </w:rPr>
        <w:t>RC</w:t>
      </w:r>
      <w:r w:rsidR="00810829" w:rsidRPr="008262EE">
        <w:rPr>
          <w:lang w:val="it-IT"/>
        </w:rPr>
        <w:t xml:space="preserve"> </w:t>
      </w:r>
      <w:r w:rsidR="00C1418F" w:rsidRPr="00C1418F">
        <w:rPr>
          <w:rStyle w:val="Incipit"/>
          <w:lang w:val="it-IT"/>
        </w:rPr>
        <w:t>Deus qui salutis</w:t>
      </w:r>
      <w:r w:rsidR="00C94F95" w:rsidRPr="00F3652D">
        <w:rPr>
          <w:lang w:val="it-IT"/>
        </w:rPr>
        <w:t xml:space="preserve">. </w:t>
      </w:r>
      <w:r w:rsidR="00810829" w:rsidRPr="004C529C">
        <w:rPr>
          <w:lang w:val="it-IT"/>
        </w:rPr>
        <w:t>D</w:t>
      </w:r>
      <w:r w:rsidR="00C072AB" w:rsidRPr="004C529C">
        <w:rPr>
          <w:lang w:val="it-IT"/>
        </w:rPr>
        <w:t xml:space="preserve">e </w:t>
      </w:r>
      <w:r w:rsidR="00810829" w:rsidRPr="004C529C">
        <w:rPr>
          <w:lang w:val="it-IT"/>
        </w:rPr>
        <w:t>s</w:t>
      </w:r>
      <w:r w:rsidR="00C072AB" w:rsidRPr="004C529C">
        <w:rPr>
          <w:lang w:val="it-IT"/>
        </w:rPr>
        <w:t>ancto</w:t>
      </w:r>
      <w:r w:rsidR="00810829" w:rsidRPr="004C529C">
        <w:rPr>
          <w:lang w:val="it-IT"/>
        </w:rPr>
        <w:t xml:space="preserve"> S</w:t>
      </w:r>
      <w:r w:rsidR="00C072AB" w:rsidRPr="004C529C">
        <w:rPr>
          <w:lang w:val="it-IT"/>
        </w:rPr>
        <w:t>ilvestro</w:t>
      </w:r>
      <w:r w:rsidR="00810829" w:rsidRPr="004C529C">
        <w:rPr>
          <w:lang w:val="it-IT"/>
        </w:rPr>
        <w:t xml:space="preserve"> A</w:t>
      </w:r>
      <w:r w:rsidR="00C072AB" w:rsidRPr="004C529C">
        <w:rPr>
          <w:lang w:val="it-IT"/>
        </w:rPr>
        <w:t>C</w:t>
      </w:r>
      <w:r w:rsidR="00810829" w:rsidRPr="004C529C">
        <w:rPr>
          <w:lang w:val="it-IT"/>
        </w:rPr>
        <w:t xml:space="preserve"> </w:t>
      </w:r>
      <w:r w:rsidR="00C1418F" w:rsidRPr="00C1418F">
        <w:rPr>
          <w:rStyle w:val="Incipit"/>
          <w:lang w:val="it-IT"/>
        </w:rPr>
        <w:t>Amavit eum</w:t>
      </w:r>
      <w:r w:rsidR="00C94F95" w:rsidRPr="004C529C">
        <w:rPr>
          <w:lang w:val="it-IT"/>
        </w:rPr>
        <w:t xml:space="preserve">. </w:t>
      </w:r>
      <w:r w:rsidR="00810829" w:rsidRPr="004C529C">
        <w:rPr>
          <w:lang w:val="it-IT"/>
        </w:rPr>
        <w:t>D</w:t>
      </w:r>
      <w:r w:rsidR="00C072AB" w:rsidRPr="004C529C">
        <w:rPr>
          <w:lang w:val="it-IT"/>
        </w:rPr>
        <w:t>e</w:t>
      </w:r>
      <w:r w:rsidR="00810829" w:rsidRPr="004C529C">
        <w:rPr>
          <w:lang w:val="it-IT"/>
        </w:rPr>
        <w:t xml:space="preserve"> s</w:t>
      </w:r>
      <w:r w:rsidR="00C072AB" w:rsidRPr="004C529C">
        <w:rPr>
          <w:lang w:val="it-IT"/>
        </w:rPr>
        <w:t>ancti</w:t>
      </w:r>
      <w:r w:rsidR="007B3DB4">
        <w:rPr>
          <w:lang w:val="it-IT"/>
        </w:rPr>
        <w:t>s</w:t>
      </w:r>
      <w:r w:rsidR="00810829" w:rsidRPr="004C529C">
        <w:rPr>
          <w:lang w:val="it-IT"/>
        </w:rPr>
        <w:t xml:space="preserve"> B</w:t>
      </w:r>
      <w:r w:rsidR="00C072AB" w:rsidRPr="004C529C">
        <w:rPr>
          <w:lang w:val="it-IT"/>
        </w:rPr>
        <w:t>asilio</w:t>
      </w:r>
      <w:r w:rsidR="00810829" w:rsidRPr="004C529C">
        <w:rPr>
          <w:lang w:val="it-IT"/>
        </w:rPr>
        <w:t xml:space="preserve"> </w:t>
      </w:r>
      <w:r w:rsidR="00C072AB" w:rsidRPr="004C529C">
        <w:rPr>
          <w:lang w:val="it-IT"/>
        </w:rPr>
        <w:t>et</w:t>
      </w:r>
      <w:r w:rsidR="00810829" w:rsidRPr="004C529C">
        <w:rPr>
          <w:lang w:val="it-IT"/>
        </w:rPr>
        <w:t xml:space="preserve"> </w:t>
      </w:r>
      <w:r w:rsidR="000240F2">
        <w:rPr>
          <w:lang w:val="it-IT"/>
        </w:rPr>
        <w:t>O</w:t>
      </w:r>
      <w:r w:rsidR="00C072AB" w:rsidRPr="004C529C">
        <w:rPr>
          <w:lang w:val="it-IT"/>
        </w:rPr>
        <w:t>dilo</w:t>
      </w:r>
      <w:r w:rsidR="00810829" w:rsidRPr="004C529C">
        <w:rPr>
          <w:lang w:val="it-IT"/>
        </w:rPr>
        <w:t xml:space="preserve"> </w:t>
      </w:r>
      <w:r w:rsidR="00C87E3F" w:rsidRPr="004C529C">
        <w:rPr>
          <w:lang w:val="it-IT"/>
        </w:rPr>
        <w:t>(</w:t>
      </w:r>
      <w:r w:rsidR="000240F2">
        <w:rPr>
          <w:lang w:val="it-IT"/>
        </w:rPr>
        <w:t>44a</w:t>
      </w:r>
      <w:r w:rsidR="00C87E3F" w:rsidRPr="004C529C">
        <w:rPr>
          <w:lang w:val="it-IT"/>
        </w:rPr>
        <w:t>)</w:t>
      </w:r>
      <w:r w:rsidR="00C072AB" w:rsidRPr="004C529C">
        <w:rPr>
          <w:lang w:val="it-IT"/>
        </w:rPr>
        <w:t xml:space="preserve"> </w:t>
      </w:r>
      <w:r w:rsidR="00810829" w:rsidRPr="004C529C">
        <w:rPr>
          <w:rFonts w:eastAsia="Arial"/>
          <w:lang w:val="it-IT"/>
        </w:rPr>
        <w:t>A</w:t>
      </w:r>
      <w:r w:rsidR="00C072AB" w:rsidRPr="004C529C">
        <w:rPr>
          <w:rFonts w:eastAsia="Arial"/>
          <w:lang w:val="it-IT"/>
        </w:rPr>
        <w:t>C</w:t>
      </w:r>
      <w:r w:rsidR="00810829" w:rsidRPr="004C529C">
        <w:rPr>
          <w:rFonts w:eastAsia="Arial"/>
          <w:lang w:val="it-IT"/>
        </w:rPr>
        <w:t xml:space="preserve"> </w:t>
      </w:r>
      <w:r w:rsidR="00C1418F" w:rsidRPr="00C1418F">
        <w:rPr>
          <w:rStyle w:val="Incipit"/>
          <w:lang w:val="it-IT"/>
        </w:rPr>
        <w:t>In circuitu</w:t>
      </w:r>
      <w:r w:rsidR="00C94F95" w:rsidRPr="004C529C">
        <w:rPr>
          <w:lang w:val="it-IT"/>
        </w:rPr>
        <w:t xml:space="preserve">. </w:t>
      </w:r>
      <w:r w:rsidR="00C072AB" w:rsidRPr="004C529C">
        <w:rPr>
          <w:lang w:val="it-IT"/>
        </w:rPr>
        <w:t xml:space="preserve">VS </w:t>
      </w:r>
      <w:r w:rsidR="00C1418F" w:rsidRPr="00C1418F">
        <w:rPr>
          <w:rStyle w:val="Incipit"/>
          <w:lang w:val="it-IT"/>
        </w:rPr>
        <w:t>Laetamini in domino</w:t>
      </w:r>
      <w:r w:rsidR="00C94F95" w:rsidRPr="004C529C">
        <w:rPr>
          <w:lang w:val="it-IT"/>
        </w:rPr>
        <w:t xml:space="preserve">. </w:t>
      </w:r>
      <w:r w:rsidRPr="001B63A5">
        <w:rPr>
          <w:lang w:val="it-IT"/>
        </w:rPr>
        <w:t>[</w:t>
      </w:r>
      <w:r w:rsidR="00810829" w:rsidRPr="001B63A5">
        <w:rPr>
          <w:lang w:val="it-IT"/>
        </w:rPr>
        <w:t>O</w:t>
      </w:r>
      <w:r w:rsidR="00C072AB" w:rsidRPr="001B63A5">
        <w:rPr>
          <w:lang w:val="it-IT"/>
        </w:rPr>
        <w:t>R</w:t>
      </w:r>
      <w:r w:rsidR="007B3DB4" w:rsidRPr="001B63A5">
        <w:rPr>
          <w:lang w:val="it-IT"/>
        </w:rPr>
        <w:t>C</w:t>
      </w:r>
      <w:r w:rsidRPr="001B63A5">
        <w:rPr>
          <w:lang w:val="it-IT"/>
        </w:rPr>
        <w:t>]</w:t>
      </w:r>
      <w:r w:rsidR="00810829" w:rsidRPr="001B63A5">
        <w:rPr>
          <w:lang w:val="it-IT"/>
        </w:rPr>
        <w:t xml:space="preserve"> </w:t>
      </w:r>
      <w:r w:rsidR="00C1418F" w:rsidRPr="001B63A5">
        <w:rPr>
          <w:rStyle w:val="Incipit"/>
          <w:lang w:val="it-IT"/>
        </w:rPr>
        <w:t xml:space="preserve">Deus qui nos sanctorum </w:t>
      </w:r>
      <w:r w:rsidR="00C94F95" w:rsidRPr="001B63A5">
        <w:rPr>
          <w:lang w:val="it-IT"/>
        </w:rPr>
        <w:t xml:space="preserve">, </w:t>
      </w:r>
      <w:r w:rsidR="00810829" w:rsidRPr="001B63A5">
        <w:rPr>
          <w:lang w:val="it-IT"/>
        </w:rPr>
        <w:t>require in natale s</w:t>
      </w:r>
      <w:r w:rsidR="00C072AB" w:rsidRPr="001B63A5">
        <w:rPr>
          <w:lang w:val="it-IT"/>
        </w:rPr>
        <w:t>ancti</w:t>
      </w:r>
      <w:r w:rsidR="00810829" w:rsidRPr="001B63A5">
        <w:rPr>
          <w:lang w:val="it-IT"/>
        </w:rPr>
        <w:t xml:space="preserve"> Processi et Martiniani</w:t>
      </w:r>
      <w:r w:rsidR="00C94F95" w:rsidRPr="001B63A5">
        <w:rPr>
          <w:lang w:val="it-IT"/>
        </w:rPr>
        <w:t>.</w:t>
      </w:r>
      <w:r w:rsidR="00563F34" w:rsidRPr="001B63A5">
        <w:rPr>
          <w:lang w:val="it-IT"/>
        </w:rPr>
        <w:t xml:space="preserve"> </w:t>
      </w:r>
      <w:r w:rsidR="007B3DB4" w:rsidRPr="00907DF6">
        <w:rPr>
          <w:rStyle w:val="Time2"/>
          <w:lang w:val="it-IT"/>
        </w:rPr>
        <w:t>[</w:t>
      </w:r>
      <w:r w:rsidR="00564B2B" w:rsidRPr="00907DF6">
        <w:rPr>
          <w:rStyle w:val="Time2"/>
          <w:lang w:val="it-IT"/>
        </w:rPr>
        <w:t>Ad p</w:t>
      </w:r>
      <w:r w:rsidR="007B3DB4" w:rsidRPr="00907DF6">
        <w:rPr>
          <w:rStyle w:val="Time2"/>
          <w:lang w:val="it-IT"/>
        </w:rPr>
        <w:t>rocessio</w:t>
      </w:r>
      <w:r w:rsidR="00564B2B" w:rsidRPr="00907DF6">
        <w:rPr>
          <w:rStyle w:val="Time2"/>
          <w:lang w:val="it-IT"/>
        </w:rPr>
        <w:t>nem</w:t>
      </w:r>
      <w:r w:rsidR="007B3DB4" w:rsidRPr="00907DF6">
        <w:rPr>
          <w:rStyle w:val="Time2"/>
          <w:lang w:val="it-IT"/>
        </w:rPr>
        <w:t>]</w:t>
      </w:r>
      <w:r w:rsidR="007B3DB4" w:rsidRPr="001B63A5">
        <w:rPr>
          <w:lang w:val="it-IT"/>
        </w:rPr>
        <w:t xml:space="preserve"> a</w:t>
      </w:r>
      <w:r w:rsidR="00C072AB" w:rsidRPr="001B63A5">
        <w:rPr>
          <w:lang w:val="it-IT"/>
        </w:rPr>
        <w:t>d</w:t>
      </w:r>
      <w:r w:rsidR="00810829" w:rsidRPr="001B63A5">
        <w:rPr>
          <w:lang w:val="it-IT"/>
        </w:rPr>
        <w:t xml:space="preserve"> </w:t>
      </w:r>
      <w:r w:rsidR="00810829" w:rsidRPr="001B63A5">
        <w:rPr>
          <w:rStyle w:val="Ort"/>
          <w:lang w:val="it-IT"/>
        </w:rPr>
        <w:t>s</w:t>
      </w:r>
      <w:r w:rsidR="00C072AB" w:rsidRPr="001B63A5">
        <w:rPr>
          <w:rStyle w:val="Ort"/>
          <w:lang w:val="it-IT"/>
        </w:rPr>
        <w:t>anctam</w:t>
      </w:r>
      <w:r w:rsidR="00810829" w:rsidRPr="001B63A5">
        <w:rPr>
          <w:rStyle w:val="Ort"/>
          <w:lang w:val="it-IT"/>
        </w:rPr>
        <w:t xml:space="preserve"> M</w:t>
      </w:r>
      <w:r w:rsidR="00C072AB" w:rsidRPr="001B63A5">
        <w:rPr>
          <w:rStyle w:val="Ort"/>
          <w:lang w:val="it-IT"/>
        </w:rPr>
        <w:t>ariam</w:t>
      </w:r>
      <w:r w:rsidR="00C072AB" w:rsidRPr="001B63A5">
        <w:rPr>
          <w:lang w:val="it-IT"/>
        </w:rPr>
        <w:t xml:space="preserve"> RP</w:t>
      </w:r>
      <w:r w:rsidR="007B3DB4" w:rsidRPr="001B63A5">
        <w:rPr>
          <w:lang w:val="it-IT"/>
        </w:rPr>
        <w:t>P</w:t>
      </w:r>
      <w:r w:rsidR="00C072AB" w:rsidRPr="001B63A5">
        <w:rPr>
          <w:lang w:val="it-IT"/>
        </w:rPr>
        <w:t xml:space="preserve"> </w:t>
      </w:r>
      <w:r w:rsidR="00C1418F" w:rsidRPr="001B63A5">
        <w:rPr>
          <w:rStyle w:val="Incipit"/>
          <w:lang w:val="it-IT"/>
        </w:rPr>
        <w:t>Confirmatum est</w:t>
      </w:r>
      <w:r w:rsidR="00C94F95" w:rsidRPr="001B63A5">
        <w:rPr>
          <w:lang w:val="it-IT"/>
        </w:rPr>
        <w:t xml:space="preserve">. </w:t>
      </w:r>
      <w:r w:rsidR="00810829" w:rsidRPr="008262EE">
        <w:rPr>
          <w:lang w:val="fr-FR"/>
        </w:rPr>
        <w:t>O</w:t>
      </w:r>
      <w:r w:rsidR="00C072AB" w:rsidRPr="008262EE">
        <w:rPr>
          <w:lang w:val="fr-FR"/>
        </w:rPr>
        <w:t>R</w:t>
      </w:r>
      <w:r w:rsidR="007B3DB4">
        <w:rPr>
          <w:lang w:val="fr-FR"/>
        </w:rPr>
        <w:t>C</w:t>
      </w:r>
      <w:r w:rsidR="00810829" w:rsidRPr="008262EE">
        <w:rPr>
          <w:lang w:val="fr-FR"/>
        </w:rPr>
        <w:t xml:space="preserve"> </w:t>
      </w:r>
      <w:r w:rsidR="00C1418F" w:rsidRPr="00C1418F">
        <w:rPr>
          <w:rStyle w:val="Incipit"/>
          <w:lang w:val="fr-FR"/>
        </w:rPr>
        <w:t>Deus qui salutis aeterne</w:t>
      </w:r>
      <w:r w:rsidR="001B39FE" w:rsidRPr="00F3652D">
        <w:rPr>
          <w:lang w:val="fr-FR"/>
        </w:rPr>
        <w:t>.</w:t>
      </w:r>
    </w:p>
    <w:p w:rsidR="007B3DB4" w:rsidRDefault="00E352DC" w:rsidP="00C10675">
      <w:pPr>
        <w:rPr>
          <w:lang w:val="it-IT"/>
        </w:rPr>
      </w:pPr>
      <w:r w:rsidRPr="001B63A5">
        <w:rPr>
          <w:rStyle w:val="Time1"/>
          <w:lang w:val="fr-FR"/>
        </w:rPr>
        <w:t>[Ad matutin</w:t>
      </w:r>
      <w:r w:rsidR="007B3DB4" w:rsidRPr="001B63A5">
        <w:rPr>
          <w:rStyle w:val="Time1"/>
          <w:lang w:val="fr-FR"/>
        </w:rPr>
        <w:t>um</w:t>
      </w:r>
      <w:r w:rsidRPr="001B63A5">
        <w:rPr>
          <w:rStyle w:val="Time1"/>
          <w:lang w:val="fr-FR"/>
        </w:rPr>
        <w:t>]</w:t>
      </w:r>
      <w:r w:rsidR="00C072AB" w:rsidRPr="008262EE">
        <w:rPr>
          <w:lang w:val="fr-FR"/>
        </w:rPr>
        <w:t xml:space="preserve"> INV</w:t>
      </w:r>
      <w:r w:rsidR="00810829" w:rsidRPr="008262EE">
        <w:rPr>
          <w:lang w:val="fr-FR"/>
        </w:rPr>
        <w:t xml:space="preserve"> </w:t>
      </w:r>
      <w:r w:rsidR="00C1418F" w:rsidRPr="00C1418F">
        <w:rPr>
          <w:rStyle w:val="Incipit"/>
          <w:lang w:val="fr-FR"/>
        </w:rPr>
        <w:t>Christus natus est</w:t>
      </w:r>
      <w:r w:rsidR="00C94F95" w:rsidRPr="008262EE">
        <w:rPr>
          <w:lang w:val="fr-FR"/>
        </w:rPr>
        <w:t xml:space="preserve">. </w:t>
      </w:r>
      <w:r w:rsidR="00810829" w:rsidRPr="004C529C">
        <w:rPr>
          <w:lang w:val="it-IT"/>
        </w:rPr>
        <w:t xml:space="preserve">HY </w:t>
      </w:r>
      <w:r w:rsidR="00C1418F" w:rsidRPr="00C1418F">
        <w:rPr>
          <w:rStyle w:val="Incipit"/>
          <w:lang w:val="it-IT"/>
        </w:rPr>
        <w:t>Agnoscat omne saeculum</w:t>
      </w:r>
      <w:r w:rsidR="00C94F95" w:rsidRPr="004C529C">
        <w:rPr>
          <w:lang w:val="it-IT"/>
        </w:rPr>
        <w:t>.</w:t>
      </w:r>
    </w:p>
    <w:p w:rsidR="00C072AB" w:rsidRPr="001B63A5" w:rsidRDefault="00810829" w:rsidP="00C10675">
      <w:pPr>
        <w:rPr>
          <w:lang w:val="pt-PT"/>
        </w:rPr>
      </w:pPr>
      <w:r w:rsidRPr="004C529C">
        <w:rPr>
          <w:rStyle w:val="Time2"/>
          <w:lang w:val="it-IT"/>
        </w:rPr>
        <w:lastRenderedPageBreak/>
        <w:t xml:space="preserve">In </w:t>
      </w:r>
      <w:r w:rsidR="00C072AB" w:rsidRPr="004C529C">
        <w:rPr>
          <w:rStyle w:val="Time2"/>
          <w:lang w:val="it-IT"/>
        </w:rPr>
        <w:t>primo</w:t>
      </w:r>
      <w:r w:rsidRPr="004C529C">
        <w:rPr>
          <w:rStyle w:val="Time2"/>
          <w:lang w:val="it-IT"/>
        </w:rPr>
        <w:t xml:space="preserve"> noct</w:t>
      </w:r>
      <w:r w:rsidR="00C072AB" w:rsidRPr="004C529C">
        <w:rPr>
          <w:rStyle w:val="Time2"/>
          <w:lang w:val="it-IT"/>
        </w:rPr>
        <w:t>urno</w:t>
      </w:r>
      <w:r w:rsidRPr="004C529C">
        <w:rPr>
          <w:lang w:val="it-IT"/>
        </w:rPr>
        <w:t xml:space="preserve"> </w:t>
      </w:r>
      <w:r w:rsidR="008559D1" w:rsidRPr="004C529C">
        <w:rPr>
          <w:lang w:val="it-IT"/>
        </w:rPr>
        <w:t xml:space="preserve">AN </w:t>
      </w:r>
      <w:r w:rsidR="00C1418F" w:rsidRPr="00C1418F">
        <w:rPr>
          <w:rStyle w:val="Incipit"/>
          <w:lang w:val="it-IT"/>
        </w:rPr>
        <w:t>Dominus dixit</w:t>
      </w:r>
      <w:r w:rsidR="00C94F95" w:rsidRPr="004C529C">
        <w:rPr>
          <w:lang w:val="it-IT"/>
        </w:rPr>
        <w:t xml:space="preserve">. </w:t>
      </w:r>
      <w:r w:rsidRPr="001B63A5">
        <w:rPr>
          <w:lang w:val="en-US"/>
        </w:rPr>
        <w:t xml:space="preserve">PS </w:t>
      </w:r>
      <w:r w:rsidR="00C1418F" w:rsidRPr="001B63A5">
        <w:rPr>
          <w:rStyle w:val="Incipit"/>
          <w:lang w:val="en-US"/>
        </w:rPr>
        <w:t>Quare fremuerunt</w:t>
      </w:r>
      <w:r w:rsidR="00C94F95" w:rsidRPr="001B63A5">
        <w:rPr>
          <w:lang w:val="en-US"/>
        </w:rPr>
        <w:t xml:space="preserve">. </w:t>
      </w:r>
      <w:r w:rsidR="00762470" w:rsidRPr="001B63A5">
        <w:rPr>
          <w:lang w:val="en-US"/>
        </w:rPr>
        <w:t xml:space="preserve">AN </w:t>
      </w:r>
      <w:r w:rsidR="00C1418F" w:rsidRPr="001B63A5">
        <w:rPr>
          <w:rStyle w:val="Incipit"/>
          <w:lang w:val="en-US"/>
        </w:rPr>
        <w:t>In sole posuit</w:t>
      </w:r>
      <w:r w:rsidR="00C94F95" w:rsidRPr="001B63A5">
        <w:rPr>
          <w:lang w:val="en-US"/>
        </w:rPr>
        <w:t xml:space="preserve">. </w:t>
      </w:r>
      <w:r w:rsidRPr="001B63A5">
        <w:rPr>
          <w:lang w:val="en-US"/>
        </w:rPr>
        <w:t xml:space="preserve">PS </w:t>
      </w:r>
      <w:r w:rsidR="00C1418F" w:rsidRPr="001B63A5">
        <w:rPr>
          <w:rStyle w:val="Incipit"/>
          <w:lang w:val="en-US"/>
        </w:rPr>
        <w:t>Caeli enarrant</w:t>
      </w:r>
      <w:r w:rsidR="00C94F95" w:rsidRPr="001B63A5">
        <w:rPr>
          <w:lang w:val="en-US"/>
        </w:rPr>
        <w:t xml:space="preserve">. </w:t>
      </w:r>
      <w:r w:rsidR="00762470" w:rsidRPr="001B63A5">
        <w:rPr>
          <w:lang w:val="en-US"/>
        </w:rPr>
        <w:t xml:space="preserve">AN </w:t>
      </w:r>
      <w:r w:rsidR="00C1418F" w:rsidRPr="001B63A5">
        <w:rPr>
          <w:rStyle w:val="Incipit"/>
          <w:lang w:val="en-US"/>
        </w:rPr>
        <w:t>Elevamini portae</w:t>
      </w:r>
      <w:r w:rsidR="00C94F95" w:rsidRPr="001B63A5">
        <w:rPr>
          <w:lang w:val="en-US"/>
        </w:rPr>
        <w:t xml:space="preserve">. </w:t>
      </w:r>
      <w:r w:rsidRPr="001B63A5">
        <w:rPr>
          <w:lang w:val="en-US"/>
        </w:rPr>
        <w:t xml:space="preserve">PS </w:t>
      </w:r>
      <w:r w:rsidR="00C1418F" w:rsidRPr="001B63A5">
        <w:rPr>
          <w:rStyle w:val="Incipit"/>
          <w:lang w:val="en-US"/>
        </w:rPr>
        <w:t>Domini est terra</w:t>
      </w:r>
      <w:r w:rsidR="00C94F95" w:rsidRPr="001B63A5">
        <w:rPr>
          <w:lang w:val="en-US"/>
        </w:rPr>
        <w:t xml:space="preserve">. </w:t>
      </w:r>
      <w:r w:rsidR="00762470" w:rsidRPr="001B63A5">
        <w:rPr>
          <w:lang w:val="en-US"/>
        </w:rPr>
        <w:t xml:space="preserve">AN </w:t>
      </w:r>
      <w:r w:rsidR="00C1418F" w:rsidRPr="001B63A5">
        <w:rPr>
          <w:rStyle w:val="Incipit"/>
          <w:lang w:val="en-US"/>
        </w:rPr>
        <w:t>Speciosus forma</w:t>
      </w:r>
      <w:r w:rsidR="00C94F95" w:rsidRPr="001B63A5">
        <w:rPr>
          <w:lang w:val="en-US"/>
        </w:rPr>
        <w:t xml:space="preserve">. </w:t>
      </w:r>
      <w:r w:rsidRPr="001B63A5">
        <w:rPr>
          <w:lang w:val="en-US"/>
        </w:rPr>
        <w:t xml:space="preserve">PS </w:t>
      </w:r>
      <w:r w:rsidR="00C1418F" w:rsidRPr="001B63A5">
        <w:rPr>
          <w:rStyle w:val="Incipit"/>
          <w:lang w:val="en-US"/>
        </w:rPr>
        <w:t>Eructavit</w:t>
      </w:r>
      <w:r w:rsidR="00C94F95" w:rsidRPr="001B63A5">
        <w:rPr>
          <w:lang w:val="en-US"/>
        </w:rPr>
        <w:t xml:space="preserve">. </w:t>
      </w:r>
      <w:r w:rsidR="00762470" w:rsidRPr="001B63A5">
        <w:rPr>
          <w:lang w:val="fr-FR"/>
        </w:rPr>
        <w:t xml:space="preserve">AN </w:t>
      </w:r>
      <w:r w:rsidR="00C1418F" w:rsidRPr="001B63A5">
        <w:rPr>
          <w:rStyle w:val="Incipit"/>
          <w:lang w:val="fr-FR"/>
        </w:rPr>
        <w:t>Rex omnis terrae</w:t>
      </w:r>
      <w:r w:rsidR="00C94F95" w:rsidRPr="001B63A5">
        <w:rPr>
          <w:lang w:val="fr-FR"/>
        </w:rPr>
        <w:t xml:space="preserve">. </w:t>
      </w:r>
      <w:r w:rsidR="00C072AB" w:rsidRPr="001B63A5">
        <w:rPr>
          <w:lang w:val="fr-FR"/>
        </w:rPr>
        <w:t>PS</w:t>
      </w:r>
      <w:r w:rsidRPr="001B63A5">
        <w:rPr>
          <w:lang w:val="fr-FR"/>
        </w:rPr>
        <w:t xml:space="preserve"> </w:t>
      </w:r>
      <w:r w:rsidR="00C1418F" w:rsidRPr="001B63A5">
        <w:rPr>
          <w:rStyle w:val="Incipit"/>
          <w:lang w:val="fr-FR"/>
        </w:rPr>
        <w:t>Omnes gentes</w:t>
      </w:r>
      <w:r w:rsidR="00C94F95" w:rsidRPr="001B63A5">
        <w:rPr>
          <w:lang w:val="fr-FR"/>
        </w:rPr>
        <w:t xml:space="preserve">. </w:t>
      </w:r>
      <w:r w:rsidR="00762470" w:rsidRPr="001B63A5">
        <w:rPr>
          <w:lang w:val="fr-FR"/>
        </w:rPr>
        <w:t xml:space="preserve">AN </w:t>
      </w:r>
      <w:r w:rsidR="00C1418F" w:rsidRPr="001B63A5">
        <w:rPr>
          <w:rStyle w:val="Incipit"/>
          <w:lang w:val="fr-FR"/>
        </w:rPr>
        <w:t>Suscepimus</w:t>
      </w:r>
      <w:r w:rsidR="00C94F95" w:rsidRPr="001B63A5">
        <w:rPr>
          <w:lang w:val="fr-FR"/>
        </w:rPr>
        <w:t xml:space="preserve">. </w:t>
      </w:r>
      <w:r w:rsidRPr="001B63A5">
        <w:rPr>
          <w:lang w:val="fr-FR"/>
        </w:rPr>
        <w:t xml:space="preserve">PS </w:t>
      </w:r>
      <w:r w:rsidR="00C1418F" w:rsidRPr="001B63A5">
        <w:rPr>
          <w:rStyle w:val="Incipit"/>
          <w:lang w:val="fr-FR"/>
        </w:rPr>
        <w:t>Magnus dominus</w:t>
      </w:r>
      <w:r w:rsidR="00C94F95" w:rsidRPr="001B63A5">
        <w:rPr>
          <w:lang w:val="fr-FR"/>
        </w:rPr>
        <w:t xml:space="preserve">. </w:t>
      </w:r>
      <w:r w:rsidR="00F3652D" w:rsidRPr="001B63A5">
        <w:rPr>
          <w:rFonts w:eastAsia="Arial"/>
          <w:lang w:val="pt-PT"/>
        </w:rPr>
        <w:t xml:space="preserve">[VS] </w:t>
      </w:r>
      <w:r w:rsidR="00C1418F" w:rsidRPr="001B63A5">
        <w:rPr>
          <w:rStyle w:val="Incipit"/>
          <w:rFonts w:eastAsia="Arial"/>
          <w:lang w:val="pt-PT"/>
        </w:rPr>
        <w:t>Ä+</w:t>
      </w:r>
      <w:r w:rsidR="00C1418F" w:rsidRPr="001B63A5">
        <w:rPr>
          <w:rStyle w:val="Incipit"/>
          <w:lang w:val="pt-PT"/>
        </w:rPr>
        <w:t>Tamquam sponsus dominus procedens de thalamo suo</w:t>
      </w:r>
      <w:r w:rsidR="00C1418F" w:rsidRPr="001B63A5">
        <w:rPr>
          <w:rStyle w:val="Incipit"/>
          <w:rFonts w:eastAsia="Arial"/>
          <w:lang w:val="pt-PT"/>
        </w:rPr>
        <w:t>+Ä</w:t>
      </w:r>
      <w:r w:rsidR="00C94F95" w:rsidRPr="001B63A5">
        <w:rPr>
          <w:lang w:val="pt-PT"/>
        </w:rPr>
        <w:t xml:space="preserve">. </w:t>
      </w:r>
      <w:r w:rsidR="00C072AB" w:rsidRPr="001B63A5">
        <w:rPr>
          <w:lang w:val="pt-PT"/>
        </w:rPr>
        <w:t xml:space="preserve">RP </w:t>
      </w:r>
      <w:r w:rsidR="00C1418F" w:rsidRPr="001B63A5">
        <w:rPr>
          <w:rStyle w:val="Incipit"/>
          <w:lang w:val="pt-PT"/>
        </w:rPr>
        <w:t>Quem vidistis</w:t>
      </w:r>
      <w:r w:rsidR="00C94F95" w:rsidRPr="001B63A5">
        <w:rPr>
          <w:lang w:val="pt-PT"/>
        </w:rPr>
        <w:t xml:space="preserve">. </w:t>
      </w:r>
      <w:r w:rsidR="00C072AB" w:rsidRPr="001B63A5">
        <w:rPr>
          <w:lang w:val="pt-PT"/>
        </w:rPr>
        <w:t>RV</w:t>
      </w:r>
      <w:r w:rsidRPr="001B63A5">
        <w:rPr>
          <w:lang w:val="pt-PT"/>
        </w:rPr>
        <w:t xml:space="preserve"> </w:t>
      </w:r>
      <w:r w:rsidR="00C1418F" w:rsidRPr="001B63A5">
        <w:rPr>
          <w:rStyle w:val="Incipit"/>
          <w:lang w:val="pt-PT"/>
        </w:rPr>
        <w:t>Dicite quidnam</w:t>
      </w:r>
      <w:r w:rsidR="00C94F95" w:rsidRPr="001B63A5">
        <w:rPr>
          <w:lang w:val="pt-PT"/>
        </w:rPr>
        <w:t xml:space="preserve">. </w:t>
      </w:r>
      <w:r w:rsidR="00C072AB" w:rsidRPr="001B63A5">
        <w:rPr>
          <w:lang w:val="pt-PT"/>
        </w:rPr>
        <w:t xml:space="preserve">RP </w:t>
      </w:r>
      <w:r w:rsidR="00C1418F" w:rsidRPr="001B63A5">
        <w:rPr>
          <w:rStyle w:val="Incipit"/>
          <w:lang w:val="pt-PT"/>
        </w:rPr>
        <w:t>O magnum mysterium</w:t>
      </w:r>
      <w:r w:rsidR="00C94F95" w:rsidRPr="001B63A5">
        <w:rPr>
          <w:lang w:val="pt-PT"/>
        </w:rPr>
        <w:t xml:space="preserve">. </w:t>
      </w:r>
      <w:r w:rsidR="00C072AB" w:rsidRPr="001B63A5">
        <w:rPr>
          <w:lang w:val="pt-PT"/>
        </w:rPr>
        <w:t>RP</w:t>
      </w:r>
      <w:r w:rsidRPr="001B63A5">
        <w:rPr>
          <w:lang w:val="pt-PT"/>
        </w:rPr>
        <w:t xml:space="preserve"> </w:t>
      </w:r>
      <w:r w:rsidR="00C1418F" w:rsidRPr="001B63A5">
        <w:rPr>
          <w:rStyle w:val="Incipit"/>
          <w:lang w:val="pt-PT"/>
        </w:rPr>
        <w:t>Beata dei genitrix</w:t>
      </w:r>
      <w:r w:rsidR="00C94F95" w:rsidRPr="001B63A5">
        <w:rPr>
          <w:lang w:val="pt-PT"/>
        </w:rPr>
        <w:t xml:space="preserve">. </w:t>
      </w:r>
      <w:r w:rsidR="00F3652D" w:rsidRPr="001B63A5">
        <w:rPr>
          <w:rFonts w:eastAsia="Arial"/>
          <w:lang w:val="pt-PT"/>
        </w:rPr>
        <w:t xml:space="preserve">[RV] </w:t>
      </w:r>
      <w:r w:rsidR="00C1418F" w:rsidRPr="001B63A5">
        <w:rPr>
          <w:rStyle w:val="Incipit"/>
          <w:rFonts w:eastAsia="Arial"/>
          <w:lang w:val="pt-PT"/>
        </w:rPr>
        <w:t>Ä+</w:t>
      </w:r>
      <w:r w:rsidR="00C1418F" w:rsidRPr="001B63A5">
        <w:rPr>
          <w:rStyle w:val="Incipit"/>
          <w:lang w:val="pt-PT"/>
        </w:rPr>
        <w:t>Beata et venerabilis</w:t>
      </w:r>
      <w:r w:rsidR="00C1418F" w:rsidRPr="001B63A5">
        <w:rPr>
          <w:rStyle w:val="Incipit"/>
          <w:rFonts w:eastAsia="Arial"/>
          <w:lang w:val="pt-PT"/>
        </w:rPr>
        <w:t>+Ä</w:t>
      </w:r>
      <w:r w:rsidR="00C94F95" w:rsidRPr="001B63A5">
        <w:rPr>
          <w:lang w:val="pt-PT"/>
        </w:rPr>
        <w:t xml:space="preserve">. </w:t>
      </w:r>
      <w:r w:rsidR="00C072AB" w:rsidRPr="001B63A5">
        <w:rPr>
          <w:lang w:val="pt-PT"/>
        </w:rPr>
        <w:t>RP</w:t>
      </w:r>
      <w:r w:rsidRPr="001B63A5">
        <w:rPr>
          <w:lang w:val="pt-PT"/>
        </w:rPr>
        <w:t xml:space="preserve"> </w:t>
      </w:r>
      <w:r w:rsidR="00C1418F" w:rsidRPr="001B63A5">
        <w:rPr>
          <w:rStyle w:val="Incipit"/>
          <w:lang w:val="pt-PT"/>
        </w:rPr>
        <w:t>Beata viscera</w:t>
      </w:r>
      <w:r w:rsidR="00C94F95" w:rsidRPr="001B63A5">
        <w:rPr>
          <w:lang w:val="pt-PT"/>
        </w:rPr>
        <w:t xml:space="preserve">. </w:t>
      </w:r>
      <w:r w:rsidR="00F3652D" w:rsidRPr="001B63A5">
        <w:rPr>
          <w:rFonts w:eastAsia="Arial"/>
          <w:lang w:val="pt-PT"/>
        </w:rPr>
        <w:t xml:space="preserve">[RV] </w:t>
      </w:r>
      <w:r w:rsidR="00C1418F" w:rsidRPr="001B63A5">
        <w:rPr>
          <w:rStyle w:val="Incipit"/>
          <w:rFonts w:eastAsia="Arial"/>
          <w:lang w:val="pt-PT"/>
        </w:rPr>
        <w:t>Ä+</w:t>
      </w:r>
      <w:r w:rsidR="00C1418F" w:rsidRPr="001B63A5">
        <w:rPr>
          <w:rStyle w:val="Incipit"/>
          <w:lang w:val="pt-PT"/>
        </w:rPr>
        <w:t>Dies sanctificatus</w:t>
      </w:r>
      <w:r w:rsidR="00C1418F" w:rsidRPr="001B63A5">
        <w:rPr>
          <w:rStyle w:val="Incipit"/>
          <w:rFonts w:eastAsia="Arial"/>
          <w:lang w:val="pt-PT"/>
        </w:rPr>
        <w:t>+Ä</w:t>
      </w:r>
      <w:r w:rsidR="0060172D" w:rsidRPr="001B63A5">
        <w:rPr>
          <w:rFonts w:eastAsia="Arial"/>
          <w:lang w:val="pt-PT"/>
        </w:rPr>
        <w:t>.</w:t>
      </w:r>
      <w:r w:rsidR="00C072AB" w:rsidRPr="001B63A5">
        <w:rPr>
          <w:lang w:val="pt-PT"/>
        </w:rPr>
        <w:t xml:space="preserve"> </w:t>
      </w:r>
    </w:p>
    <w:p w:rsidR="00422105" w:rsidRPr="001B63A5" w:rsidRDefault="00810829" w:rsidP="00C10675">
      <w:pPr>
        <w:rPr>
          <w:lang w:val="fr-FR"/>
        </w:rPr>
      </w:pPr>
      <w:r w:rsidRPr="001B63A5">
        <w:rPr>
          <w:rStyle w:val="Time2"/>
          <w:lang w:val="pt-PT"/>
        </w:rPr>
        <w:t>In secundo nocturno</w:t>
      </w:r>
      <w:r w:rsidRPr="001B63A5">
        <w:rPr>
          <w:lang w:val="pt-PT"/>
        </w:rPr>
        <w:t xml:space="preserve"> </w:t>
      </w:r>
      <w:r w:rsidR="008559D1" w:rsidRPr="001B63A5">
        <w:rPr>
          <w:lang w:val="pt-PT"/>
        </w:rPr>
        <w:t xml:space="preserve">AN </w:t>
      </w:r>
      <w:r w:rsidR="00C1418F" w:rsidRPr="001B63A5">
        <w:rPr>
          <w:rStyle w:val="Incipit"/>
          <w:lang w:val="pt-PT"/>
        </w:rPr>
        <w:t>Veritas de terra</w:t>
      </w:r>
      <w:r w:rsidR="00C94F95" w:rsidRPr="001B63A5">
        <w:rPr>
          <w:lang w:val="pt-PT"/>
        </w:rPr>
        <w:t xml:space="preserve">. </w:t>
      </w:r>
      <w:r w:rsidRPr="001B63A5">
        <w:rPr>
          <w:lang w:val="pt-PT"/>
        </w:rPr>
        <w:t xml:space="preserve">PS </w:t>
      </w:r>
      <w:r w:rsidR="00C1418F" w:rsidRPr="001B63A5">
        <w:rPr>
          <w:rStyle w:val="Incipit"/>
          <w:lang w:val="pt-PT"/>
        </w:rPr>
        <w:t>Benedixisti</w:t>
      </w:r>
      <w:r w:rsidR="00C94F95" w:rsidRPr="001B63A5">
        <w:rPr>
          <w:lang w:val="pt-PT"/>
        </w:rPr>
        <w:t xml:space="preserve">. </w:t>
      </w:r>
      <w:r w:rsidR="00762470" w:rsidRPr="001B63A5">
        <w:rPr>
          <w:lang w:val="pt-PT"/>
        </w:rPr>
        <w:t xml:space="preserve">AN </w:t>
      </w:r>
      <w:r w:rsidR="00C1418F" w:rsidRPr="001B63A5">
        <w:rPr>
          <w:rStyle w:val="Incipit"/>
          <w:lang w:val="pt-PT"/>
        </w:rPr>
        <w:t>Homo natus est</w:t>
      </w:r>
      <w:r w:rsidR="00C94F95" w:rsidRPr="001B63A5">
        <w:rPr>
          <w:lang w:val="pt-PT"/>
        </w:rPr>
        <w:t xml:space="preserve">. </w:t>
      </w:r>
      <w:r w:rsidRPr="001B63A5">
        <w:rPr>
          <w:lang w:val="pt-PT"/>
        </w:rPr>
        <w:t xml:space="preserve">PS </w:t>
      </w:r>
      <w:r w:rsidR="00C1418F" w:rsidRPr="001B63A5">
        <w:rPr>
          <w:rStyle w:val="Incipit"/>
          <w:lang w:val="pt-PT"/>
        </w:rPr>
        <w:t>Fundamenta</w:t>
      </w:r>
      <w:r w:rsidR="00C94F95" w:rsidRPr="001B63A5">
        <w:rPr>
          <w:lang w:val="pt-PT"/>
        </w:rPr>
        <w:t xml:space="preserve">. </w:t>
      </w:r>
      <w:r w:rsidR="00762470" w:rsidRPr="001B63A5">
        <w:rPr>
          <w:lang w:val="pt-PT"/>
        </w:rPr>
        <w:t xml:space="preserve">AN </w:t>
      </w:r>
      <w:r w:rsidR="00C1418F" w:rsidRPr="001B63A5">
        <w:rPr>
          <w:rStyle w:val="Incipit"/>
          <w:lang w:val="pt-PT"/>
        </w:rPr>
        <w:t>Ipse invocabit</w:t>
      </w:r>
      <w:r w:rsidR="00C94F95" w:rsidRPr="001B63A5">
        <w:rPr>
          <w:lang w:val="pt-PT"/>
        </w:rPr>
        <w:t xml:space="preserve">. </w:t>
      </w:r>
      <w:r w:rsidRPr="001B63A5">
        <w:rPr>
          <w:lang w:val="pt-PT"/>
        </w:rPr>
        <w:t xml:space="preserve">PS </w:t>
      </w:r>
      <w:r w:rsidR="00C1418F" w:rsidRPr="001B63A5">
        <w:rPr>
          <w:rStyle w:val="Incipit"/>
          <w:lang w:val="pt-PT"/>
        </w:rPr>
        <w:t>Misericordias domini</w:t>
      </w:r>
      <w:r w:rsidR="00C94F95" w:rsidRPr="001B63A5">
        <w:rPr>
          <w:lang w:val="pt-PT"/>
        </w:rPr>
        <w:t xml:space="preserve">. </w:t>
      </w:r>
      <w:r w:rsidR="00762470" w:rsidRPr="001B63A5">
        <w:rPr>
          <w:lang w:val="pt-PT"/>
        </w:rPr>
        <w:t xml:space="preserve">AN </w:t>
      </w:r>
      <w:r w:rsidR="00C1418F" w:rsidRPr="001B63A5">
        <w:rPr>
          <w:rStyle w:val="Incipit"/>
          <w:lang w:val="pt-PT"/>
        </w:rPr>
        <w:t>Exultabunt omnia</w:t>
      </w:r>
      <w:r w:rsidR="00C94F95" w:rsidRPr="001B63A5">
        <w:rPr>
          <w:lang w:val="pt-PT"/>
        </w:rPr>
        <w:t xml:space="preserve">. </w:t>
      </w:r>
      <w:r w:rsidRPr="001B63A5">
        <w:rPr>
          <w:lang w:val="pt-PT"/>
        </w:rPr>
        <w:t xml:space="preserve">PS </w:t>
      </w:r>
      <w:r w:rsidR="00C1418F" w:rsidRPr="001B63A5">
        <w:rPr>
          <w:rStyle w:val="Incipit"/>
          <w:lang w:val="pt-PT"/>
        </w:rPr>
        <w:t>Cantate domino</w:t>
      </w:r>
      <w:r w:rsidR="00C94F95" w:rsidRPr="001B63A5">
        <w:rPr>
          <w:lang w:val="pt-PT"/>
        </w:rPr>
        <w:t xml:space="preserve">. </w:t>
      </w:r>
      <w:r w:rsidR="00762470" w:rsidRPr="001B63A5">
        <w:rPr>
          <w:lang w:val="fr-FR"/>
        </w:rPr>
        <w:t xml:space="preserve">AN </w:t>
      </w:r>
      <w:r w:rsidR="00C1418F" w:rsidRPr="001B63A5">
        <w:rPr>
          <w:rStyle w:val="Incipit"/>
          <w:lang w:val="fr-FR"/>
        </w:rPr>
        <w:t>In principio</w:t>
      </w:r>
      <w:r w:rsidR="00C94F95" w:rsidRPr="001B63A5">
        <w:rPr>
          <w:lang w:val="fr-FR"/>
        </w:rPr>
        <w:t xml:space="preserve">. </w:t>
      </w:r>
      <w:r w:rsidRPr="001B63A5">
        <w:rPr>
          <w:lang w:val="fr-FR"/>
        </w:rPr>
        <w:t>PS</w:t>
      </w:r>
      <w:r w:rsidR="00C072AB" w:rsidRPr="001B63A5">
        <w:rPr>
          <w:lang w:val="fr-FR"/>
        </w:rPr>
        <w:t xml:space="preserve"> </w:t>
      </w:r>
      <w:r w:rsidR="00C1418F" w:rsidRPr="001B63A5">
        <w:rPr>
          <w:rStyle w:val="Incipit"/>
          <w:lang w:val="fr-FR"/>
        </w:rPr>
        <w:t>Dominus regnavit exultet</w:t>
      </w:r>
      <w:r w:rsidR="00C94F95" w:rsidRPr="001B63A5">
        <w:rPr>
          <w:lang w:val="fr-FR"/>
        </w:rPr>
        <w:t xml:space="preserve">. </w:t>
      </w:r>
      <w:r w:rsidR="00762470" w:rsidRPr="001B63A5">
        <w:rPr>
          <w:lang w:val="fr-FR"/>
        </w:rPr>
        <w:t xml:space="preserve">AN </w:t>
      </w:r>
      <w:r w:rsidR="00C1418F" w:rsidRPr="001B63A5">
        <w:rPr>
          <w:rStyle w:val="Incipit"/>
          <w:lang w:val="fr-FR"/>
        </w:rPr>
        <w:t>Notum fecit dominus</w:t>
      </w:r>
      <w:r w:rsidR="00C94F95" w:rsidRPr="001B63A5">
        <w:rPr>
          <w:lang w:val="fr-FR"/>
        </w:rPr>
        <w:t xml:space="preserve">. </w:t>
      </w:r>
      <w:r w:rsidRPr="001B63A5">
        <w:rPr>
          <w:lang w:val="fr-FR"/>
        </w:rPr>
        <w:t xml:space="preserve">PS </w:t>
      </w:r>
      <w:r w:rsidR="00C1418F" w:rsidRPr="001B63A5">
        <w:rPr>
          <w:rStyle w:val="Incipit"/>
          <w:lang w:val="fr-FR"/>
        </w:rPr>
        <w:t>Cantate domino</w:t>
      </w:r>
      <w:r w:rsidR="0053121A" w:rsidRPr="001B63A5">
        <w:rPr>
          <w:lang w:val="fr-FR"/>
        </w:rPr>
        <w:t>@</w:t>
      </w:r>
      <w:r w:rsidR="006D3978">
        <w:rPr>
          <w:lang w:val="fr-FR"/>
        </w:rPr>
        <w:t>ii</w:t>
      </w:r>
      <w:r w:rsidR="00C94F95" w:rsidRPr="001B63A5">
        <w:rPr>
          <w:lang w:val="fr-FR"/>
        </w:rPr>
        <w:t xml:space="preserve">. </w:t>
      </w:r>
      <w:r w:rsidR="00F3652D" w:rsidRPr="001B63A5">
        <w:rPr>
          <w:rFonts w:eastAsia="Arial"/>
          <w:lang w:val="fr-FR"/>
        </w:rPr>
        <w:t xml:space="preserve">[VS] </w:t>
      </w:r>
      <w:r w:rsidR="00C1418F" w:rsidRPr="001B63A5">
        <w:rPr>
          <w:rStyle w:val="Incipit"/>
          <w:rFonts w:eastAsia="Arial"/>
          <w:lang w:val="fr-FR"/>
        </w:rPr>
        <w:t>Ä+</w:t>
      </w:r>
      <w:r w:rsidR="00C1418F" w:rsidRPr="001B63A5">
        <w:rPr>
          <w:rStyle w:val="Incipit"/>
          <w:lang w:val="fr-FR"/>
        </w:rPr>
        <w:t>Speciosus forma prae filiis hominum</w:t>
      </w:r>
      <w:r w:rsidR="0053121A" w:rsidRPr="001B63A5">
        <w:rPr>
          <w:rStyle w:val="Incipit"/>
          <w:lang w:val="fr-FR"/>
        </w:rPr>
        <w:t>.</w:t>
      </w:r>
      <w:r w:rsidR="00C1418F" w:rsidRPr="001B63A5">
        <w:rPr>
          <w:rStyle w:val="Incipit"/>
          <w:lang w:val="fr-FR"/>
        </w:rPr>
        <w:t xml:space="preserve"> </w:t>
      </w:r>
      <w:r w:rsidR="0053121A" w:rsidRPr="001B63A5">
        <w:rPr>
          <w:rStyle w:val="Incipit"/>
          <w:lang w:val="fr-FR"/>
        </w:rPr>
        <w:t>D</w:t>
      </w:r>
      <w:r w:rsidR="00C1418F" w:rsidRPr="001B63A5">
        <w:rPr>
          <w:rStyle w:val="Incipit"/>
          <w:lang w:val="fr-FR"/>
        </w:rPr>
        <w:t>iffusa est</w:t>
      </w:r>
      <w:r w:rsidR="00C1418F" w:rsidRPr="001B63A5">
        <w:rPr>
          <w:rStyle w:val="Incipit"/>
          <w:rFonts w:eastAsia="Arial"/>
          <w:lang w:val="fr-FR"/>
        </w:rPr>
        <w:t>+Ä</w:t>
      </w:r>
      <w:r w:rsidR="00C94F95" w:rsidRPr="001B63A5">
        <w:rPr>
          <w:lang w:val="fr-FR"/>
        </w:rPr>
        <w:t xml:space="preserve">. </w:t>
      </w:r>
      <w:r w:rsidR="00C072AB" w:rsidRPr="001B63A5">
        <w:rPr>
          <w:lang w:val="fr-FR"/>
        </w:rPr>
        <w:t>RP</w:t>
      </w:r>
      <w:r w:rsidRPr="001B63A5">
        <w:rPr>
          <w:lang w:val="fr-FR"/>
        </w:rPr>
        <w:t xml:space="preserve"> </w:t>
      </w:r>
      <w:r w:rsidR="00C1418F" w:rsidRPr="001B63A5">
        <w:rPr>
          <w:rStyle w:val="Incipit"/>
          <w:lang w:val="fr-FR"/>
        </w:rPr>
        <w:t>Benedictus qui venit</w:t>
      </w:r>
      <w:r w:rsidR="00C94F95" w:rsidRPr="001B63A5">
        <w:rPr>
          <w:lang w:val="fr-FR"/>
        </w:rPr>
        <w:t xml:space="preserve">. </w:t>
      </w:r>
      <w:r w:rsidR="00F3652D" w:rsidRPr="001B63A5">
        <w:rPr>
          <w:rFonts w:eastAsia="Arial"/>
          <w:lang w:val="fr-FR"/>
        </w:rPr>
        <w:t xml:space="preserve">[RV] </w:t>
      </w:r>
      <w:r w:rsidR="00C1418F" w:rsidRPr="001B63A5">
        <w:rPr>
          <w:rStyle w:val="Incipit"/>
          <w:rFonts w:eastAsia="Arial"/>
          <w:lang w:val="fr-FR"/>
        </w:rPr>
        <w:t>Ä+</w:t>
      </w:r>
      <w:r w:rsidR="00C1418F" w:rsidRPr="001B63A5">
        <w:rPr>
          <w:rStyle w:val="Incipit"/>
          <w:lang w:val="fr-FR"/>
        </w:rPr>
        <w:t>Lapidem quem</w:t>
      </w:r>
      <w:r w:rsidR="00C1418F" w:rsidRPr="001B63A5">
        <w:rPr>
          <w:rStyle w:val="Incipit"/>
          <w:rFonts w:eastAsia="Arial"/>
          <w:lang w:val="fr-FR"/>
        </w:rPr>
        <w:t>+Ä</w:t>
      </w:r>
      <w:r w:rsidR="00C94F95" w:rsidRPr="001B63A5">
        <w:rPr>
          <w:lang w:val="fr-FR"/>
        </w:rPr>
        <w:t xml:space="preserve">. </w:t>
      </w:r>
      <w:r w:rsidR="00422105" w:rsidRPr="001B63A5">
        <w:rPr>
          <w:lang w:val="fr-FR"/>
        </w:rPr>
        <w:t xml:space="preserve">RP </w:t>
      </w:r>
      <w:r w:rsidR="00C1418F" w:rsidRPr="001B63A5">
        <w:rPr>
          <w:rStyle w:val="Incipit"/>
          <w:lang w:val="fr-FR"/>
        </w:rPr>
        <w:t>Congratulamini</w:t>
      </w:r>
      <w:r w:rsidR="00C94F95" w:rsidRPr="001B63A5">
        <w:rPr>
          <w:lang w:val="fr-FR"/>
        </w:rPr>
        <w:t xml:space="preserve">. </w:t>
      </w:r>
      <w:r w:rsidR="00F3652D" w:rsidRPr="001B63A5">
        <w:rPr>
          <w:rFonts w:eastAsia="Arial"/>
          <w:lang w:val="fr-FR"/>
        </w:rPr>
        <w:t xml:space="preserve">[RV] </w:t>
      </w:r>
      <w:r w:rsidR="00C1418F" w:rsidRPr="001B63A5">
        <w:rPr>
          <w:rStyle w:val="Incipit"/>
          <w:rFonts w:eastAsia="Arial"/>
          <w:lang w:val="fr-FR"/>
        </w:rPr>
        <w:t>Ä+</w:t>
      </w:r>
      <w:r w:rsidR="00C1418F" w:rsidRPr="001B63A5">
        <w:rPr>
          <w:rStyle w:val="Incipit"/>
          <w:lang w:val="fr-FR"/>
        </w:rPr>
        <w:t>Beatam</w:t>
      </w:r>
      <w:r w:rsidR="00F3652D" w:rsidRPr="001B63A5">
        <w:rPr>
          <w:lang w:val="fr-FR"/>
        </w:rPr>
        <w:t xml:space="preserve"> </w:t>
      </w:r>
      <w:r w:rsidR="00C1418F" w:rsidRPr="001B63A5">
        <w:rPr>
          <w:rStyle w:val="Incipit"/>
          <w:lang w:val="fr-FR"/>
        </w:rPr>
        <w:t>me dicent</w:t>
      </w:r>
      <w:r w:rsidR="00C1418F" w:rsidRPr="001B63A5">
        <w:rPr>
          <w:rStyle w:val="Incipit"/>
          <w:rFonts w:eastAsia="Arial"/>
          <w:lang w:val="fr-FR"/>
        </w:rPr>
        <w:t>+Ä</w:t>
      </w:r>
      <w:r w:rsidR="00C94F95" w:rsidRPr="001B63A5">
        <w:rPr>
          <w:lang w:val="fr-FR"/>
        </w:rPr>
        <w:t xml:space="preserve">. </w:t>
      </w:r>
      <w:r w:rsidR="00422105" w:rsidRPr="001B63A5">
        <w:rPr>
          <w:lang w:val="fr-FR"/>
        </w:rPr>
        <w:t xml:space="preserve">RP </w:t>
      </w:r>
      <w:r w:rsidR="00C1418F" w:rsidRPr="001B63A5">
        <w:rPr>
          <w:rStyle w:val="Incipit"/>
          <w:lang w:val="fr-FR"/>
        </w:rPr>
        <w:t>Hic qui venit</w:t>
      </w:r>
      <w:r w:rsidR="00C94F95" w:rsidRPr="001B63A5">
        <w:rPr>
          <w:lang w:val="fr-FR"/>
        </w:rPr>
        <w:t xml:space="preserve">. </w:t>
      </w:r>
      <w:r w:rsidR="00F3652D" w:rsidRPr="001B63A5">
        <w:rPr>
          <w:rFonts w:eastAsia="Arial"/>
          <w:lang w:val="fr-FR"/>
        </w:rPr>
        <w:t xml:space="preserve">[RV] </w:t>
      </w:r>
      <w:r w:rsidR="00C1418F" w:rsidRPr="001B63A5">
        <w:rPr>
          <w:rStyle w:val="Incipit"/>
          <w:rFonts w:eastAsia="Arial"/>
          <w:lang w:val="fr-FR"/>
        </w:rPr>
        <w:t>Ä+</w:t>
      </w:r>
      <w:r w:rsidR="00C1418F" w:rsidRPr="001B63A5">
        <w:rPr>
          <w:rStyle w:val="Incipit"/>
          <w:lang w:val="fr-FR"/>
        </w:rPr>
        <w:t>Ecce advenit</w:t>
      </w:r>
      <w:r w:rsidR="00C1418F" w:rsidRPr="001B63A5">
        <w:rPr>
          <w:rStyle w:val="Incipit"/>
          <w:rFonts w:eastAsia="Arial"/>
          <w:lang w:val="fr-FR"/>
        </w:rPr>
        <w:t>+Ä</w:t>
      </w:r>
      <w:r w:rsidR="00C94F95" w:rsidRPr="001B63A5">
        <w:rPr>
          <w:lang w:val="fr-FR"/>
        </w:rPr>
        <w:t xml:space="preserve">. </w:t>
      </w:r>
      <w:r w:rsidR="00422105" w:rsidRPr="001B63A5">
        <w:rPr>
          <w:lang w:val="fr-FR"/>
        </w:rPr>
        <w:t>RP</w:t>
      </w:r>
      <w:r w:rsidRPr="001B63A5">
        <w:rPr>
          <w:lang w:val="fr-FR"/>
        </w:rPr>
        <w:t xml:space="preserve"> </w:t>
      </w:r>
      <w:r w:rsidR="00C1418F" w:rsidRPr="001B63A5">
        <w:rPr>
          <w:rStyle w:val="Incipit"/>
          <w:lang w:val="fr-FR"/>
        </w:rPr>
        <w:t>Sancta et immaculata</w:t>
      </w:r>
      <w:r w:rsidR="00C94F95" w:rsidRPr="001B63A5">
        <w:rPr>
          <w:lang w:val="fr-FR"/>
        </w:rPr>
        <w:t xml:space="preserve">. </w:t>
      </w:r>
      <w:r w:rsidR="00F3652D" w:rsidRPr="001B63A5">
        <w:rPr>
          <w:rFonts w:eastAsia="Arial"/>
          <w:lang w:val="fr-FR"/>
        </w:rPr>
        <w:t xml:space="preserve">[RV] </w:t>
      </w:r>
      <w:r w:rsidR="00C1418F" w:rsidRPr="001B63A5">
        <w:rPr>
          <w:rStyle w:val="Incipit"/>
          <w:rFonts w:eastAsia="Arial"/>
          <w:lang w:val="fr-FR"/>
        </w:rPr>
        <w:t>Ä+</w:t>
      </w:r>
      <w:r w:rsidR="00C1418F" w:rsidRPr="001B63A5">
        <w:rPr>
          <w:rStyle w:val="Incipit"/>
          <w:lang w:val="fr-FR"/>
        </w:rPr>
        <w:t>Benedicta</w:t>
      </w:r>
      <w:r w:rsidR="00C1418F" w:rsidRPr="001B63A5">
        <w:rPr>
          <w:rStyle w:val="Incipit"/>
          <w:rFonts w:eastAsia="Arial"/>
          <w:lang w:val="fr-FR"/>
        </w:rPr>
        <w:t>+Ä</w:t>
      </w:r>
      <w:r w:rsidR="00AF24A8" w:rsidRPr="001B63A5">
        <w:rPr>
          <w:lang w:val="fr-FR"/>
        </w:rPr>
        <w:t>.</w:t>
      </w:r>
    </w:p>
    <w:p w:rsidR="00422105" w:rsidRPr="004C529C" w:rsidRDefault="008559D1" w:rsidP="00C10675">
      <w:pPr>
        <w:rPr>
          <w:lang w:val="pt-PT"/>
        </w:rPr>
      </w:pPr>
      <w:r w:rsidRPr="001B63A5">
        <w:rPr>
          <w:rStyle w:val="Time2"/>
          <w:lang w:val="fr-FR"/>
        </w:rPr>
        <w:t>[</w:t>
      </w:r>
      <w:r w:rsidR="00422105" w:rsidRPr="001B63A5">
        <w:rPr>
          <w:rStyle w:val="Time2"/>
          <w:lang w:val="fr-FR"/>
        </w:rPr>
        <w:t>In tertio nocturno</w:t>
      </w:r>
      <w:r w:rsidRPr="001B63A5">
        <w:rPr>
          <w:rStyle w:val="Time2"/>
          <w:lang w:val="fr-FR"/>
        </w:rPr>
        <w:t>]</w:t>
      </w:r>
      <w:r w:rsidR="00422105" w:rsidRPr="001B63A5">
        <w:rPr>
          <w:lang w:val="fr-FR"/>
        </w:rPr>
        <w:t xml:space="preserve"> </w:t>
      </w:r>
      <w:r w:rsidR="00810829" w:rsidRPr="001B63A5">
        <w:rPr>
          <w:lang w:val="fr-FR"/>
        </w:rPr>
        <w:t xml:space="preserve">ACN </w:t>
      </w:r>
      <w:r w:rsidR="00C1418F" w:rsidRPr="001B63A5">
        <w:rPr>
          <w:rStyle w:val="Incipit"/>
          <w:lang w:val="fr-FR"/>
        </w:rPr>
        <w:t>Circumcisus est dominus</w:t>
      </w:r>
      <w:r w:rsidR="00C94F95" w:rsidRPr="001B63A5">
        <w:rPr>
          <w:lang w:val="fr-FR"/>
        </w:rPr>
        <w:t xml:space="preserve">. </w:t>
      </w:r>
      <w:r w:rsidR="00F3652D" w:rsidRPr="001B63A5">
        <w:rPr>
          <w:rFonts w:eastAsia="Arial"/>
          <w:lang w:val="fr-FR"/>
        </w:rPr>
        <w:t xml:space="preserve">[VS] </w:t>
      </w:r>
      <w:r w:rsidR="00C1418F" w:rsidRPr="001B63A5">
        <w:rPr>
          <w:rStyle w:val="Incipit"/>
          <w:rFonts w:eastAsia="Arial"/>
          <w:lang w:val="fr-FR"/>
        </w:rPr>
        <w:t>Ä+</w:t>
      </w:r>
      <w:r w:rsidR="00C1418F" w:rsidRPr="001B63A5">
        <w:rPr>
          <w:rStyle w:val="Incipit"/>
          <w:lang w:val="fr-FR"/>
        </w:rPr>
        <w:t>Ipse invocabit me puer meus es</w:t>
      </w:r>
      <w:r w:rsidR="00C1418F" w:rsidRPr="001B63A5">
        <w:rPr>
          <w:rStyle w:val="Incipit"/>
          <w:rFonts w:eastAsia="Arial"/>
          <w:lang w:val="fr-FR"/>
        </w:rPr>
        <w:t>+Ä</w:t>
      </w:r>
      <w:r w:rsidR="00C94F95" w:rsidRPr="001B63A5">
        <w:rPr>
          <w:lang w:val="fr-FR"/>
        </w:rPr>
        <w:t xml:space="preserve">. </w:t>
      </w:r>
      <w:r w:rsidR="00422105" w:rsidRPr="001B63A5">
        <w:rPr>
          <w:lang w:val="fr-FR"/>
        </w:rPr>
        <w:t xml:space="preserve">RP </w:t>
      </w:r>
      <w:r w:rsidR="00C1418F" w:rsidRPr="001B63A5">
        <w:rPr>
          <w:rStyle w:val="Incipit"/>
          <w:lang w:val="fr-FR"/>
        </w:rPr>
        <w:t>Ecce agnus dei</w:t>
      </w:r>
      <w:r w:rsidR="00C94F95" w:rsidRPr="001B63A5">
        <w:rPr>
          <w:lang w:val="fr-FR"/>
        </w:rPr>
        <w:t xml:space="preserve">. </w:t>
      </w:r>
      <w:r w:rsidR="00422105" w:rsidRPr="004C529C">
        <w:rPr>
          <w:rFonts w:eastAsia="Arial"/>
          <w:lang w:val="pt-PT"/>
        </w:rPr>
        <w:t>RV</w:t>
      </w:r>
      <w:r w:rsidR="00810829" w:rsidRPr="004C529C">
        <w:rPr>
          <w:rFonts w:eastAsia="Arial"/>
          <w:lang w:val="pt-PT"/>
        </w:rPr>
        <w:t xml:space="preserve"> </w:t>
      </w:r>
      <w:r w:rsidR="00C1418F" w:rsidRPr="00C1418F">
        <w:rPr>
          <w:rStyle w:val="Incipit"/>
          <w:lang w:val="pt-PT"/>
        </w:rPr>
        <w:t>Qui de terra</w:t>
      </w:r>
      <w:r w:rsidR="00C94F95" w:rsidRPr="004C529C">
        <w:rPr>
          <w:lang w:val="pt-PT"/>
        </w:rPr>
        <w:t xml:space="preserve">. </w:t>
      </w:r>
      <w:r w:rsidR="00422105" w:rsidRPr="004C529C">
        <w:rPr>
          <w:lang w:val="pt-PT"/>
        </w:rPr>
        <w:t xml:space="preserve">RP </w:t>
      </w:r>
      <w:r w:rsidR="00C1418F" w:rsidRPr="00C1418F">
        <w:rPr>
          <w:rStyle w:val="Incipit"/>
          <w:lang w:val="pt-PT"/>
        </w:rPr>
        <w:t>Nesciens mater</w:t>
      </w:r>
      <w:r w:rsidR="00C94F95" w:rsidRPr="004C529C">
        <w:rPr>
          <w:lang w:val="pt-PT"/>
        </w:rPr>
        <w:t xml:space="preserve">. </w:t>
      </w:r>
      <w:r w:rsidR="00F3652D" w:rsidRPr="004C529C">
        <w:rPr>
          <w:lang w:val="pt-PT"/>
        </w:rPr>
        <w:t>[</w:t>
      </w:r>
      <w:r w:rsidR="00F3652D" w:rsidRPr="004C529C">
        <w:rPr>
          <w:rFonts w:eastAsia="Arial"/>
          <w:lang w:val="pt-PT"/>
        </w:rPr>
        <w:t>RV</w:t>
      </w:r>
      <w:r w:rsidR="00F3652D">
        <w:rPr>
          <w:lang w:val="pt-PT"/>
        </w:rPr>
        <w:t xml:space="preserve">] </w:t>
      </w:r>
      <w:r w:rsidR="00C1418F" w:rsidRPr="00C1418F">
        <w:rPr>
          <w:rStyle w:val="Incipit"/>
          <w:lang w:val="pt-PT"/>
        </w:rPr>
        <w:t>Ä+Beata dei genitrix+Ä</w:t>
      </w:r>
      <w:r w:rsidR="00C94F95" w:rsidRPr="004C529C">
        <w:rPr>
          <w:lang w:val="pt-PT"/>
        </w:rPr>
        <w:t xml:space="preserve">. </w:t>
      </w:r>
      <w:r w:rsidR="00422105" w:rsidRPr="004C529C">
        <w:rPr>
          <w:lang w:val="pt-PT"/>
        </w:rPr>
        <w:t xml:space="preserve">RP </w:t>
      </w:r>
      <w:r w:rsidR="00C1418F" w:rsidRPr="00C1418F">
        <w:rPr>
          <w:rStyle w:val="Incipit"/>
          <w:lang w:val="pt-PT"/>
        </w:rPr>
        <w:t>Confirmatum est</w:t>
      </w:r>
      <w:r w:rsidR="00C94F95" w:rsidRPr="004C529C">
        <w:rPr>
          <w:lang w:val="pt-PT"/>
        </w:rPr>
        <w:t xml:space="preserve">. </w:t>
      </w:r>
      <w:r w:rsidR="00F3652D" w:rsidRPr="004C529C">
        <w:rPr>
          <w:rFonts w:eastAsia="Arial"/>
          <w:lang w:val="pt-PT"/>
        </w:rPr>
        <w:t>[RV</w:t>
      </w:r>
      <w:r w:rsidR="00F3652D">
        <w:rPr>
          <w:rFonts w:eastAsia="Arial"/>
          <w:lang w:val="pt-PT"/>
        </w:rPr>
        <w:t xml:space="preserve">] </w:t>
      </w:r>
      <w:r w:rsidR="00C1418F" w:rsidRPr="00C1418F">
        <w:rPr>
          <w:rStyle w:val="Incipit"/>
          <w:rFonts w:eastAsia="Arial"/>
          <w:lang w:val="pt-PT"/>
        </w:rPr>
        <w:t>Ä+</w:t>
      </w:r>
      <w:r w:rsidR="00C1418F" w:rsidRPr="00C1418F">
        <w:rPr>
          <w:rStyle w:val="Incipit"/>
          <w:lang w:val="pt-PT"/>
        </w:rPr>
        <w:t>Domus pudici</w:t>
      </w:r>
      <w:r w:rsidR="00C1418F" w:rsidRPr="00C1418F">
        <w:rPr>
          <w:rStyle w:val="Incipit"/>
          <w:rFonts w:eastAsia="Arial"/>
          <w:lang w:val="pt-PT"/>
        </w:rPr>
        <w:t>+Ä</w:t>
      </w:r>
      <w:r w:rsidR="00C94F95" w:rsidRPr="004C529C">
        <w:rPr>
          <w:lang w:val="pt-PT"/>
        </w:rPr>
        <w:t xml:space="preserve">. </w:t>
      </w:r>
      <w:r w:rsidR="00422105" w:rsidRPr="004C529C">
        <w:rPr>
          <w:lang w:val="pt-PT"/>
        </w:rPr>
        <w:t xml:space="preserve">RP </w:t>
      </w:r>
      <w:r w:rsidR="00C1418F" w:rsidRPr="00C1418F">
        <w:rPr>
          <w:rStyle w:val="Incipit"/>
          <w:lang w:val="pt-PT"/>
        </w:rPr>
        <w:t>Verbum caro</w:t>
      </w:r>
      <w:r w:rsidR="00C94F95" w:rsidRPr="004C529C">
        <w:rPr>
          <w:lang w:val="pt-PT"/>
        </w:rPr>
        <w:t xml:space="preserve">. </w:t>
      </w:r>
      <w:r w:rsidR="00422105" w:rsidRPr="004C529C">
        <w:rPr>
          <w:lang w:val="pt-PT"/>
        </w:rPr>
        <w:t xml:space="preserve">RV </w:t>
      </w:r>
      <w:r w:rsidR="00C1418F" w:rsidRPr="00C1418F">
        <w:rPr>
          <w:rStyle w:val="Incipit"/>
          <w:lang w:val="pt-PT"/>
        </w:rPr>
        <w:t>Puer natus est</w:t>
      </w:r>
      <w:r w:rsidR="00AF24A8" w:rsidRPr="004C529C">
        <w:rPr>
          <w:lang w:val="pt-PT"/>
        </w:rPr>
        <w:t>.</w:t>
      </w:r>
    </w:p>
    <w:p w:rsidR="00CD202C" w:rsidRPr="001B63A5" w:rsidRDefault="00810829" w:rsidP="00C10675">
      <w:pPr>
        <w:rPr>
          <w:lang w:val="pt-PT"/>
        </w:rPr>
      </w:pPr>
      <w:r w:rsidRPr="004C529C">
        <w:rPr>
          <w:rStyle w:val="Time1"/>
          <w:lang w:val="pt-PT"/>
        </w:rPr>
        <w:t>In matutin</w:t>
      </w:r>
      <w:r w:rsidR="0053121A">
        <w:rPr>
          <w:rStyle w:val="Time1"/>
          <w:lang w:val="pt-PT"/>
        </w:rPr>
        <w:t>is</w:t>
      </w:r>
      <w:r w:rsidRPr="004C529C">
        <w:rPr>
          <w:rStyle w:val="Time1"/>
          <w:lang w:val="pt-PT"/>
        </w:rPr>
        <w:t xml:space="preserve"> laudibus</w:t>
      </w:r>
      <w:r w:rsidRPr="004C529C">
        <w:rPr>
          <w:lang w:val="pt-PT"/>
        </w:rPr>
        <w:t xml:space="preserve"> </w:t>
      </w:r>
      <w:r w:rsidR="008559D1" w:rsidRPr="004C529C">
        <w:rPr>
          <w:lang w:val="pt-PT"/>
        </w:rPr>
        <w:t xml:space="preserve">AN </w:t>
      </w:r>
      <w:r w:rsidR="00C1418F" w:rsidRPr="00C1418F">
        <w:rPr>
          <w:rStyle w:val="Incipit"/>
          <w:lang w:val="pt-PT"/>
        </w:rPr>
        <w:t>O admirabile</w:t>
      </w:r>
      <w:r w:rsidR="00C94F95" w:rsidRPr="004C529C">
        <w:rPr>
          <w:lang w:val="pt-PT"/>
        </w:rPr>
        <w:t xml:space="preserve">. </w:t>
      </w:r>
      <w:r w:rsidR="00762470" w:rsidRPr="004C529C">
        <w:rPr>
          <w:lang w:val="pt-PT"/>
        </w:rPr>
        <w:t xml:space="preserve">AN </w:t>
      </w:r>
      <w:r w:rsidR="00C1418F" w:rsidRPr="00C1418F">
        <w:rPr>
          <w:rStyle w:val="Incipit"/>
          <w:lang w:val="pt-PT"/>
        </w:rPr>
        <w:t>Quando natus est</w:t>
      </w:r>
      <w:r w:rsidR="00C94F95" w:rsidRPr="004C529C">
        <w:rPr>
          <w:lang w:val="pt-PT"/>
        </w:rPr>
        <w:t xml:space="preserve">. </w:t>
      </w:r>
      <w:r w:rsidR="00762470" w:rsidRPr="001B63A5">
        <w:rPr>
          <w:lang w:val="pt-PT"/>
        </w:rPr>
        <w:t xml:space="preserve">AN </w:t>
      </w:r>
      <w:r w:rsidR="00C1418F" w:rsidRPr="001B63A5">
        <w:rPr>
          <w:rStyle w:val="Incipit"/>
          <w:lang w:val="pt-PT"/>
        </w:rPr>
        <w:t>Rubum</w:t>
      </w:r>
      <w:r w:rsidR="0053121A" w:rsidRPr="001B63A5">
        <w:rPr>
          <w:rStyle w:val="Incipit"/>
          <w:lang w:val="pt-PT"/>
        </w:rPr>
        <w:t xml:space="preserve"> </w:t>
      </w:r>
      <w:r w:rsidR="00C1418F" w:rsidRPr="001B63A5">
        <w:rPr>
          <w:rStyle w:val="Incipit"/>
          <w:lang w:val="pt-PT"/>
        </w:rPr>
        <w:t>quem viderat</w:t>
      </w:r>
      <w:r w:rsidR="00C94F95" w:rsidRPr="001B63A5">
        <w:rPr>
          <w:lang w:val="pt-PT"/>
        </w:rPr>
        <w:t xml:space="preserve">. </w:t>
      </w:r>
      <w:r w:rsidR="00762470" w:rsidRPr="001B63A5">
        <w:rPr>
          <w:lang w:val="pt-PT"/>
        </w:rPr>
        <w:t xml:space="preserve">AN </w:t>
      </w:r>
      <w:r w:rsidR="00C1418F" w:rsidRPr="001B63A5">
        <w:rPr>
          <w:rStyle w:val="Incipit"/>
          <w:lang w:val="pt-PT"/>
        </w:rPr>
        <w:t>Germinavit</w:t>
      </w:r>
      <w:r w:rsidR="00C94F95" w:rsidRPr="001B63A5">
        <w:rPr>
          <w:lang w:val="pt-PT"/>
        </w:rPr>
        <w:t xml:space="preserve">. </w:t>
      </w:r>
      <w:r w:rsidR="00762470" w:rsidRPr="001B63A5">
        <w:rPr>
          <w:lang w:val="pt-PT"/>
        </w:rPr>
        <w:t xml:space="preserve">AN </w:t>
      </w:r>
      <w:r w:rsidR="00C1418F" w:rsidRPr="001B63A5">
        <w:rPr>
          <w:rStyle w:val="Incipit"/>
          <w:lang w:val="pt-PT"/>
        </w:rPr>
        <w:t>Ecce Maria genuit</w:t>
      </w:r>
      <w:r w:rsidR="00C94F95" w:rsidRPr="001B63A5">
        <w:rPr>
          <w:lang w:val="pt-PT"/>
        </w:rPr>
        <w:t xml:space="preserve">. </w:t>
      </w:r>
      <w:r w:rsidR="00C87E3F" w:rsidRPr="001B63A5">
        <w:rPr>
          <w:lang w:val="pt-PT"/>
        </w:rPr>
        <w:t>(</w:t>
      </w:r>
      <w:r w:rsidR="000240F2" w:rsidRPr="001B63A5">
        <w:rPr>
          <w:lang w:val="pt-PT"/>
        </w:rPr>
        <w:t>44b</w:t>
      </w:r>
      <w:r w:rsidR="00C87E3F" w:rsidRPr="001B63A5">
        <w:rPr>
          <w:lang w:val="pt-PT"/>
        </w:rPr>
        <w:t>)</w:t>
      </w:r>
      <w:r w:rsidR="00422105" w:rsidRPr="001B63A5">
        <w:rPr>
          <w:lang w:val="pt-PT"/>
        </w:rPr>
        <w:t xml:space="preserve"> RP</w:t>
      </w:r>
      <w:r w:rsidRPr="001B63A5">
        <w:rPr>
          <w:lang w:val="pt-PT"/>
        </w:rPr>
        <w:t xml:space="preserve"> </w:t>
      </w:r>
      <w:r w:rsidR="00C1418F" w:rsidRPr="001B63A5">
        <w:rPr>
          <w:rStyle w:val="Incipit"/>
          <w:lang w:val="pt-PT"/>
        </w:rPr>
        <w:t>Notum fecit dominus</w:t>
      </w:r>
      <w:r w:rsidR="00C94F95" w:rsidRPr="001B63A5">
        <w:rPr>
          <w:lang w:val="pt-PT"/>
        </w:rPr>
        <w:t xml:space="preserve">. </w:t>
      </w:r>
      <w:r w:rsidR="00422105" w:rsidRPr="001B63A5">
        <w:rPr>
          <w:lang w:val="pt-PT"/>
        </w:rPr>
        <w:t>(62)</w:t>
      </w:r>
      <w:r w:rsidR="00CD202C" w:rsidRPr="001B63A5">
        <w:rPr>
          <w:lang w:val="pt-PT"/>
        </w:rPr>
        <w:t xml:space="preserve"> </w:t>
      </w:r>
      <w:r w:rsidR="00F3652D" w:rsidRPr="001B63A5">
        <w:rPr>
          <w:rFonts w:eastAsia="Arial"/>
          <w:lang w:val="pt-PT"/>
        </w:rPr>
        <w:t xml:space="preserve">[VS] </w:t>
      </w:r>
      <w:r w:rsidR="00C1418F" w:rsidRPr="001B63A5">
        <w:rPr>
          <w:rStyle w:val="Incipit"/>
          <w:rFonts w:eastAsia="Arial"/>
          <w:lang w:val="pt-PT"/>
        </w:rPr>
        <w:t>Ä+</w:t>
      </w:r>
      <w:r w:rsidR="00C1418F" w:rsidRPr="001B63A5">
        <w:rPr>
          <w:rStyle w:val="Incipit"/>
          <w:lang w:val="pt-PT"/>
        </w:rPr>
        <w:t>In conspectu</w:t>
      </w:r>
      <w:r w:rsidR="00C1418F" w:rsidRPr="001B63A5">
        <w:rPr>
          <w:rStyle w:val="Incipit"/>
          <w:rFonts w:eastAsia="Arial"/>
          <w:lang w:val="pt-PT"/>
        </w:rPr>
        <w:t>+Ä</w:t>
      </w:r>
      <w:r w:rsidR="00C94F95" w:rsidRPr="001B63A5">
        <w:rPr>
          <w:lang w:val="pt-PT"/>
        </w:rPr>
        <w:t xml:space="preserve">. </w:t>
      </w:r>
      <w:r w:rsidR="00CD202C" w:rsidRPr="001B63A5">
        <w:rPr>
          <w:lang w:val="pt-PT"/>
        </w:rPr>
        <w:t xml:space="preserve">HY </w:t>
      </w:r>
      <w:r w:rsidR="00C1418F" w:rsidRPr="001B63A5">
        <w:rPr>
          <w:rStyle w:val="Incipit"/>
          <w:lang w:val="pt-PT"/>
        </w:rPr>
        <w:t>Corde natus ex parentis</w:t>
      </w:r>
      <w:r w:rsidR="00C94F95" w:rsidRPr="001B63A5">
        <w:rPr>
          <w:lang w:val="pt-PT"/>
        </w:rPr>
        <w:t xml:space="preserve">. </w:t>
      </w:r>
      <w:r w:rsidR="00CD202C" w:rsidRPr="001B63A5">
        <w:rPr>
          <w:lang w:val="pt-PT"/>
        </w:rPr>
        <w:t xml:space="preserve">VS </w:t>
      </w:r>
      <w:r w:rsidR="00C1418F" w:rsidRPr="001B63A5">
        <w:rPr>
          <w:rStyle w:val="Incipit"/>
          <w:lang w:val="pt-PT"/>
        </w:rPr>
        <w:t>Benedictus qui venit</w:t>
      </w:r>
      <w:r w:rsidR="00C94F95" w:rsidRPr="001B63A5">
        <w:rPr>
          <w:lang w:val="pt-PT"/>
        </w:rPr>
        <w:t xml:space="preserve">. </w:t>
      </w:r>
      <w:r w:rsidR="00CD202C" w:rsidRPr="001B63A5">
        <w:rPr>
          <w:lang w:val="pt-PT"/>
        </w:rPr>
        <w:t xml:space="preserve">AB </w:t>
      </w:r>
      <w:r w:rsidR="00C1418F" w:rsidRPr="001B63A5">
        <w:rPr>
          <w:rStyle w:val="Incipit"/>
          <w:lang w:val="pt-PT"/>
        </w:rPr>
        <w:t>Mirabile mysterium</w:t>
      </w:r>
      <w:r w:rsidR="00C94F95" w:rsidRPr="001B63A5">
        <w:rPr>
          <w:lang w:val="pt-PT"/>
        </w:rPr>
        <w:t xml:space="preserve">. </w:t>
      </w:r>
      <w:r w:rsidR="00CD202C" w:rsidRPr="001B63A5">
        <w:rPr>
          <w:lang w:val="pt-PT"/>
        </w:rPr>
        <w:t xml:space="preserve">Si est dominica post </w:t>
      </w:r>
      <w:r w:rsidR="008559D1" w:rsidRPr="001B63A5">
        <w:rPr>
          <w:lang w:val="pt-PT"/>
        </w:rPr>
        <w:t>[</w:t>
      </w:r>
      <w:r w:rsidR="00CD202C" w:rsidRPr="001B63A5">
        <w:rPr>
          <w:lang w:val="pt-PT"/>
        </w:rPr>
        <w:t>BD</w:t>
      </w:r>
      <w:r w:rsidR="008559D1" w:rsidRPr="001B63A5">
        <w:rPr>
          <w:lang w:val="pt-PT"/>
        </w:rPr>
        <w:t>]</w:t>
      </w:r>
      <w:r w:rsidR="00CD202C" w:rsidRPr="001B63A5">
        <w:rPr>
          <w:lang w:val="pt-PT"/>
        </w:rPr>
        <w:t xml:space="preserve"> </w:t>
      </w:r>
      <w:r w:rsidR="00C1418F" w:rsidRPr="001B63A5">
        <w:rPr>
          <w:rStyle w:val="Incipit"/>
          <w:lang w:val="pt-PT"/>
        </w:rPr>
        <w:t>Benedicamus domino</w:t>
      </w:r>
      <w:r w:rsidR="00B450FB" w:rsidRPr="001B63A5">
        <w:rPr>
          <w:lang w:val="pt-PT"/>
        </w:rPr>
        <w:t xml:space="preserve">666 </w:t>
      </w:r>
      <w:r w:rsidR="008559D1" w:rsidRPr="001B63A5">
        <w:rPr>
          <w:lang w:val="pt-PT"/>
        </w:rPr>
        <w:t xml:space="preserve">AN </w:t>
      </w:r>
      <w:r w:rsidR="00C1418F" w:rsidRPr="001B63A5">
        <w:rPr>
          <w:rStyle w:val="Incipit"/>
          <w:lang w:val="pt-PT"/>
        </w:rPr>
        <w:t>Puer Iesus</w:t>
      </w:r>
      <w:r w:rsidR="00C94F95" w:rsidRPr="001B63A5">
        <w:rPr>
          <w:lang w:val="pt-PT"/>
        </w:rPr>
        <w:t xml:space="preserve">. </w:t>
      </w:r>
      <w:r w:rsidR="00CD202C" w:rsidRPr="001B63A5">
        <w:rPr>
          <w:lang w:val="pt-PT"/>
        </w:rPr>
        <w:t xml:space="preserve">Ad has enim duas </w:t>
      </w:r>
      <w:r w:rsidR="008D4CC2" w:rsidRPr="001B63A5">
        <w:rPr>
          <w:lang w:val="pt-PT"/>
        </w:rPr>
        <w:t>ebdomada</w:t>
      </w:r>
      <w:r w:rsidR="00CD202C" w:rsidRPr="001B63A5">
        <w:rPr>
          <w:lang w:val="pt-PT"/>
        </w:rPr>
        <w:t xml:space="preserve">das pertinet officium </w:t>
      </w:r>
      <w:r w:rsidR="008559D1" w:rsidRPr="001B63A5">
        <w:rPr>
          <w:lang w:val="pt-PT"/>
        </w:rPr>
        <w:t>[</w:t>
      </w:r>
      <w:r w:rsidR="00CD202C" w:rsidRPr="001B63A5">
        <w:rPr>
          <w:lang w:val="pt-PT"/>
        </w:rPr>
        <w:t>IN</w:t>
      </w:r>
      <w:r w:rsidR="008559D1" w:rsidRPr="001B63A5">
        <w:rPr>
          <w:lang w:val="pt-PT"/>
        </w:rPr>
        <w:t>]</w:t>
      </w:r>
      <w:r w:rsidR="00CD202C" w:rsidRPr="001B63A5">
        <w:rPr>
          <w:lang w:val="pt-PT"/>
        </w:rPr>
        <w:t xml:space="preserve"> </w:t>
      </w:r>
      <w:r w:rsidR="00C1418F" w:rsidRPr="001B63A5">
        <w:rPr>
          <w:rStyle w:val="Incipit"/>
          <w:lang w:val="pt-PT"/>
        </w:rPr>
        <w:t>Dum medium silentium</w:t>
      </w:r>
      <w:r w:rsidR="00C94F95" w:rsidRPr="001B63A5">
        <w:rPr>
          <w:lang w:val="pt-PT"/>
        </w:rPr>
        <w:t xml:space="preserve">. </w:t>
      </w:r>
      <w:r w:rsidR="00CD202C" w:rsidRPr="001B63A5">
        <w:rPr>
          <w:lang w:val="pt-PT"/>
        </w:rPr>
        <w:t xml:space="preserve">Sequitur de sanctis AC </w:t>
      </w:r>
      <w:r w:rsidR="00C1418F" w:rsidRPr="001B63A5">
        <w:rPr>
          <w:rStyle w:val="Incipit"/>
          <w:lang w:val="pt-PT"/>
        </w:rPr>
        <w:t>Sint lumbi vestri</w:t>
      </w:r>
      <w:r w:rsidR="00C94F95" w:rsidRPr="001B63A5">
        <w:rPr>
          <w:lang w:val="pt-PT"/>
        </w:rPr>
        <w:t>.</w:t>
      </w:r>
      <w:r w:rsidR="00563F34" w:rsidRPr="001B63A5">
        <w:rPr>
          <w:lang w:val="pt-PT"/>
        </w:rPr>
        <w:t xml:space="preserve"> </w:t>
      </w:r>
      <w:r w:rsidR="00CD202C" w:rsidRPr="001B63A5">
        <w:rPr>
          <w:rStyle w:val="Time2"/>
          <w:lang w:val="pt-PT"/>
        </w:rPr>
        <w:t>Ad processionem</w:t>
      </w:r>
      <w:r w:rsidR="00CD202C" w:rsidRPr="001B63A5">
        <w:rPr>
          <w:lang w:val="pt-PT"/>
        </w:rPr>
        <w:t xml:space="preserve"> RPP </w:t>
      </w:r>
      <w:r w:rsidR="00C1418F" w:rsidRPr="001B63A5">
        <w:rPr>
          <w:rStyle w:val="Incipit"/>
          <w:lang w:val="pt-PT"/>
        </w:rPr>
        <w:t>Nesciens mater</w:t>
      </w:r>
      <w:r w:rsidR="00AF24A8" w:rsidRPr="001B63A5">
        <w:rPr>
          <w:lang w:val="pt-PT"/>
        </w:rPr>
        <w:t>.</w:t>
      </w:r>
    </w:p>
    <w:p w:rsidR="00CD202C" w:rsidRPr="001B63A5" w:rsidRDefault="00CD202C" w:rsidP="00C10675">
      <w:pPr>
        <w:rPr>
          <w:lang w:val="pt-PT"/>
        </w:rPr>
      </w:pPr>
      <w:r w:rsidRPr="001B63A5">
        <w:rPr>
          <w:rStyle w:val="Time1"/>
          <w:lang w:val="pt-PT"/>
        </w:rPr>
        <w:t>Ad horas</w:t>
      </w:r>
      <w:r w:rsidRPr="001B63A5">
        <w:rPr>
          <w:lang w:val="pt-PT"/>
        </w:rPr>
        <w:t xml:space="preserve"> matutina laus</w:t>
      </w:r>
      <w:r w:rsidR="00AF24A8" w:rsidRPr="001B63A5">
        <w:rPr>
          <w:lang w:val="pt-PT"/>
        </w:rPr>
        <w:t>.</w:t>
      </w:r>
    </w:p>
    <w:p w:rsidR="00564B2B" w:rsidRPr="001B63A5" w:rsidRDefault="00CD202C" w:rsidP="00C10675">
      <w:pPr>
        <w:rPr>
          <w:lang w:val="pt-PT"/>
        </w:rPr>
      </w:pPr>
      <w:r w:rsidRPr="001B63A5">
        <w:rPr>
          <w:rStyle w:val="Time1"/>
          <w:lang w:val="pt-PT"/>
        </w:rPr>
        <w:t>Ad priorem missam</w:t>
      </w:r>
      <w:r w:rsidRPr="001B63A5">
        <w:rPr>
          <w:lang w:val="pt-PT"/>
        </w:rPr>
        <w:t xml:space="preserve"> </w:t>
      </w:r>
      <w:r w:rsidR="008559D1" w:rsidRPr="001B63A5">
        <w:rPr>
          <w:lang w:val="pt-PT"/>
        </w:rPr>
        <w:t>[</w:t>
      </w:r>
      <w:r w:rsidRPr="001B63A5">
        <w:rPr>
          <w:lang w:val="pt-PT"/>
        </w:rPr>
        <w:t>IN</w:t>
      </w:r>
      <w:r w:rsidR="008559D1" w:rsidRPr="001B63A5">
        <w:rPr>
          <w:lang w:val="pt-PT"/>
        </w:rPr>
        <w:t>]</w:t>
      </w:r>
      <w:r w:rsidRPr="001B63A5">
        <w:rPr>
          <w:lang w:val="pt-PT"/>
        </w:rPr>
        <w:t xml:space="preserve"> </w:t>
      </w:r>
      <w:r w:rsidR="00C1418F" w:rsidRPr="001B63A5">
        <w:rPr>
          <w:rStyle w:val="Incipit"/>
          <w:lang w:val="pt-PT"/>
        </w:rPr>
        <w:t>Vultum tuum</w:t>
      </w:r>
      <w:r w:rsidR="00C94F95" w:rsidRPr="001B63A5">
        <w:rPr>
          <w:lang w:val="pt-PT"/>
        </w:rPr>
        <w:t xml:space="preserve">. </w:t>
      </w:r>
      <w:r w:rsidR="008559D1" w:rsidRPr="001B63A5">
        <w:rPr>
          <w:lang w:val="pt-PT"/>
        </w:rPr>
        <w:t>[</w:t>
      </w:r>
      <w:r w:rsidRPr="001B63A5">
        <w:rPr>
          <w:lang w:val="pt-PT"/>
        </w:rPr>
        <w:t>AL</w:t>
      </w:r>
      <w:r w:rsidR="008559D1" w:rsidRPr="001B63A5">
        <w:rPr>
          <w:lang w:val="pt-PT"/>
        </w:rPr>
        <w:t>]</w:t>
      </w:r>
      <w:r w:rsidRPr="001B63A5">
        <w:rPr>
          <w:lang w:val="pt-PT"/>
        </w:rPr>
        <w:t xml:space="preserve"> </w:t>
      </w:r>
      <w:r w:rsidR="00C1418F" w:rsidRPr="001B63A5">
        <w:rPr>
          <w:rStyle w:val="Incipit"/>
          <w:lang w:val="pt-PT"/>
        </w:rPr>
        <w:t>Alleluia</w:t>
      </w:r>
      <w:r w:rsidR="00C94F95" w:rsidRPr="001B63A5">
        <w:rPr>
          <w:lang w:val="pt-PT"/>
        </w:rPr>
        <w:t xml:space="preserve">. </w:t>
      </w:r>
      <w:r w:rsidR="008559D1" w:rsidRPr="001B63A5">
        <w:rPr>
          <w:lang w:val="pt-PT"/>
        </w:rPr>
        <w:t>[</w:t>
      </w:r>
      <w:r w:rsidRPr="001B63A5">
        <w:rPr>
          <w:lang w:val="pt-PT"/>
        </w:rPr>
        <w:t>ALV</w:t>
      </w:r>
      <w:r w:rsidR="008559D1" w:rsidRPr="001B63A5">
        <w:rPr>
          <w:lang w:val="pt-PT"/>
        </w:rPr>
        <w:t>]</w:t>
      </w:r>
      <w:r w:rsidRPr="001B63A5">
        <w:rPr>
          <w:lang w:val="pt-PT"/>
        </w:rPr>
        <w:t xml:space="preserve"> </w:t>
      </w:r>
      <w:r w:rsidR="00C1418F" w:rsidRPr="001B63A5">
        <w:rPr>
          <w:rStyle w:val="Incipit"/>
          <w:lang w:val="pt-PT"/>
        </w:rPr>
        <w:t>Post partum virgo</w:t>
      </w:r>
      <w:r w:rsidR="00C94F95" w:rsidRPr="001B63A5">
        <w:rPr>
          <w:lang w:val="pt-PT"/>
        </w:rPr>
        <w:t xml:space="preserve">. </w:t>
      </w:r>
      <w:r w:rsidRPr="001B63A5">
        <w:rPr>
          <w:lang w:val="pt-PT"/>
        </w:rPr>
        <w:t>OR</w:t>
      </w:r>
      <w:r w:rsidR="0053121A" w:rsidRPr="001B63A5">
        <w:rPr>
          <w:lang w:val="pt-PT"/>
        </w:rPr>
        <w:t>CL</w:t>
      </w:r>
      <w:r w:rsidRPr="001B63A5">
        <w:rPr>
          <w:lang w:val="pt-PT"/>
        </w:rPr>
        <w:t xml:space="preserve"> </w:t>
      </w:r>
      <w:r w:rsidR="00C1418F" w:rsidRPr="001B63A5">
        <w:rPr>
          <w:rStyle w:val="Incipit"/>
          <w:lang w:val="pt-PT"/>
        </w:rPr>
        <w:t>Deus qui salutis aeternae</w:t>
      </w:r>
      <w:r w:rsidR="00C94F95" w:rsidRPr="001B63A5">
        <w:rPr>
          <w:lang w:val="pt-PT"/>
        </w:rPr>
        <w:t xml:space="preserve">. </w:t>
      </w:r>
      <w:r w:rsidRPr="001B63A5">
        <w:rPr>
          <w:lang w:val="pt-PT"/>
        </w:rPr>
        <w:t>Praefatio dicitur de sanctis</w:t>
      </w:r>
      <w:r w:rsidR="00C94F95" w:rsidRPr="001B63A5">
        <w:rPr>
          <w:lang w:val="pt-PT"/>
        </w:rPr>
        <w:t xml:space="preserve">. </w:t>
      </w:r>
      <w:r w:rsidRPr="001B63A5">
        <w:rPr>
          <w:lang w:val="pt-PT"/>
        </w:rPr>
        <w:t>Oratio quae supra</w:t>
      </w:r>
      <w:r w:rsidR="00C94F95" w:rsidRPr="001B63A5">
        <w:rPr>
          <w:lang w:val="pt-PT"/>
        </w:rPr>
        <w:t xml:space="preserve">, </w:t>
      </w:r>
      <w:r w:rsidRPr="001B63A5">
        <w:rPr>
          <w:lang w:val="pt-PT"/>
        </w:rPr>
        <w:t>deinde usuales</w:t>
      </w:r>
      <w:r w:rsidR="00C94F95" w:rsidRPr="001B63A5">
        <w:rPr>
          <w:lang w:val="pt-PT"/>
        </w:rPr>
        <w:t xml:space="preserve">. </w:t>
      </w:r>
      <w:r w:rsidRPr="001B63A5">
        <w:rPr>
          <w:lang w:val="pt-PT"/>
        </w:rPr>
        <w:t>Si haec octava in dominicam evenerit</w:t>
      </w:r>
      <w:r w:rsidR="00C94F95" w:rsidRPr="001B63A5">
        <w:rPr>
          <w:lang w:val="pt-PT"/>
        </w:rPr>
        <w:t xml:space="preserve">, </w:t>
      </w:r>
      <w:r w:rsidRPr="001B63A5">
        <w:rPr>
          <w:lang w:val="pt-PT"/>
        </w:rPr>
        <w:t xml:space="preserve">ad priorem missam item </w:t>
      </w:r>
      <w:r w:rsidR="008559D1" w:rsidRPr="001B63A5">
        <w:rPr>
          <w:lang w:val="pt-PT"/>
        </w:rPr>
        <w:t>[</w:t>
      </w:r>
      <w:r w:rsidRPr="001B63A5">
        <w:rPr>
          <w:lang w:val="pt-PT"/>
        </w:rPr>
        <w:t>IN</w:t>
      </w:r>
      <w:r w:rsidR="008559D1" w:rsidRPr="001B63A5">
        <w:rPr>
          <w:lang w:val="pt-PT"/>
        </w:rPr>
        <w:t>]</w:t>
      </w:r>
      <w:r w:rsidRPr="001B63A5">
        <w:rPr>
          <w:lang w:val="pt-PT"/>
        </w:rPr>
        <w:t xml:space="preserve"> </w:t>
      </w:r>
      <w:r w:rsidR="00C1418F" w:rsidRPr="001B63A5">
        <w:rPr>
          <w:rStyle w:val="Incipit"/>
          <w:lang w:val="pt-PT"/>
        </w:rPr>
        <w:t>Vultum tuum</w:t>
      </w:r>
      <w:r w:rsidRPr="001B63A5">
        <w:rPr>
          <w:lang w:val="pt-PT"/>
        </w:rPr>
        <w:t xml:space="preserve"> et de sanctis oratio quae supra</w:t>
      </w:r>
      <w:r w:rsidR="00C94F95" w:rsidRPr="001B63A5">
        <w:rPr>
          <w:lang w:val="pt-PT"/>
        </w:rPr>
        <w:t>.</w:t>
      </w:r>
    </w:p>
    <w:p w:rsidR="00CD202C" w:rsidRPr="001B63A5" w:rsidRDefault="00CD202C" w:rsidP="00C10675">
      <w:pPr>
        <w:rPr>
          <w:lang w:val="it-IT"/>
        </w:rPr>
      </w:pPr>
      <w:r w:rsidRPr="00445ED0">
        <w:rPr>
          <w:rStyle w:val="Time1"/>
          <w:lang w:val="it-IT"/>
        </w:rPr>
        <w:t xml:space="preserve">In die </w:t>
      </w:r>
      <w:r w:rsidR="00564B2B" w:rsidRPr="001B63A5">
        <w:rPr>
          <w:rStyle w:val="Time1"/>
          <w:lang w:val="it-IT"/>
        </w:rPr>
        <w:t>€</w:t>
      </w:r>
      <w:r w:rsidRPr="00445ED0">
        <w:rPr>
          <w:rStyle w:val="Time1"/>
          <w:lang w:val="it-IT"/>
        </w:rPr>
        <w:t>ad processionem</w:t>
      </w:r>
      <w:r w:rsidRPr="001B63A5">
        <w:rPr>
          <w:lang w:val="it-IT"/>
        </w:rPr>
        <w:t xml:space="preserve"> canitur</w:t>
      </w:r>
      <w:r w:rsidR="00C94F95" w:rsidRPr="001B63A5">
        <w:rPr>
          <w:lang w:val="it-IT"/>
        </w:rPr>
        <w:t xml:space="preserve">, </w:t>
      </w:r>
      <w:r w:rsidRPr="001B63A5">
        <w:rPr>
          <w:lang w:val="it-IT"/>
        </w:rPr>
        <w:t>sicut in natale sancti Stephani invenitur</w:t>
      </w:r>
      <w:r w:rsidR="00AF24A8" w:rsidRPr="001B63A5">
        <w:rPr>
          <w:lang w:val="it-IT"/>
        </w:rPr>
        <w:t>.</w:t>
      </w:r>
    </w:p>
    <w:p w:rsidR="00C1418F" w:rsidRPr="001B63A5" w:rsidRDefault="00CD202C" w:rsidP="00C10675">
      <w:pPr>
        <w:rPr>
          <w:rStyle w:val="Incipit"/>
          <w:i w:val="0"/>
          <w:shd w:val="clear" w:color="auto" w:fill="auto"/>
          <w:lang w:val="it-IT"/>
        </w:rPr>
      </w:pPr>
      <w:r w:rsidRPr="008262EE">
        <w:rPr>
          <w:rStyle w:val="Time1"/>
          <w:lang w:val="pt-PT"/>
        </w:rPr>
        <w:t>In secunda vespera</w:t>
      </w:r>
      <w:r w:rsidRPr="008262EE">
        <w:rPr>
          <w:lang w:val="pt-PT"/>
        </w:rPr>
        <w:t xml:space="preserve"> </w:t>
      </w:r>
      <w:r w:rsidR="008559D1" w:rsidRPr="00F3652D">
        <w:rPr>
          <w:lang w:val="pt-PT"/>
        </w:rPr>
        <w:t>[</w:t>
      </w:r>
      <w:r w:rsidRPr="008262EE">
        <w:rPr>
          <w:lang w:val="pt-PT"/>
        </w:rPr>
        <w:t>super psalmos</w:t>
      </w:r>
      <w:r w:rsidR="008559D1" w:rsidRPr="008262EE">
        <w:rPr>
          <w:lang w:val="pt-PT"/>
        </w:rPr>
        <w:t>]</w:t>
      </w:r>
      <w:r w:rsidRPr="008262EE">
        <w:rPr>
          <w:lang w:val="pt-PT"/>
        </w:rPr>
        <w:t xml:space="preserve"> </w:t>
      </w:r>
      <w:r w:rsidR="008559D1" w:rsidRPr="008262EE">
        <w:rPr>
          <w:lang w:val="pt-PT"/>
        </w:rPr>
        <w:t xml:space="preserve">AN </w:t>
      </w:r>
      <w:r w:rsidR="00C1418F" w:rsidRPr="00C1418F">
        <w:rPr>
          <w:rStyle w:val="Incipit"/>
          <w:lang w:val="pt-PT"/>
        </w:rPr>
        <w:t>Tecum principium</w:t>
      </w:r>
      <w:r w:rsidR="007275B6">
        <w:rPr>
          <w:lang w:val="pt-PT"/>
        </w:rPr>
        <w:t>@[</w:t>
      </w:r>
      <w:r w:rsidRPr="008262EE">
        <w:rPr>
          <w:lang w:val="pt-PT"/>
        </w:rPr>
        <w:t>cum reliquis</w:t>
      </w:r>
      <w:r w:rsidR="007275B6">
        <w:rPr>
          <w:lang w:val="pt-PT"/>
        </w:rPr>
        <w:t>]</w:t>
      </w:r>
      <w:r w:rsidR="00C94F95" w:rsidRPr="008262EE">
        <w:rPr>
          <w:lang w:val="pt-PT"/>
        </w:rPr>
        <w:t xml:space="preserve">. </w:t>
      </w:r>
      <w:r w:rsidR="007275B6">
        <w:rPr>
          <w:lang w:val="pt-PT"/>
        </w:rPr>
        <w:t>[</w:t>
      </w:r>
      <w:r w:rsidRPr="008262EE">
        <w:rPr>
          <w:lang w:val="pt-PT"/>
        </w:rPr>
        <w:t>RP</w:t>
      </w:r>
      <w:r w:rsidR="007275B6">
        <w:rPr>
          <w:lang w:val="pt-PT"/>
        </w:rPr>
        <w:t>]</w:t>
      </w:r>
      <w:r w:rsidRPr="008262EE">
        <w:rPr>
          <w:lang w:val="pt-PT"/>
        </w:rPr>
        <w:t xml:space="preserve"> </w:t>
      </w:r>
      <w:r w:rsidR="007275B6" w:rsidRPr="001B63A5">
        <w:rPr>
          <w:rStyle w:val="Incipit"/>
          <w:lang w:val="pt-PT"/>
        </w:rPr>
        <w:t>Ä+</w:t>
      </w:r>
      <w:r w:rsidR="00C1418F" w:rsidRPr="00C1418F">
        <w:rPr>
          <w:rStyle w:val="Incipit"/>
          <w:lang w:val="pt-PT"/>
        </w:rPr>
        <w:t>Verbum caro</w:t>
      </w:r>
      <w:r w:rsidR="007275B6">
        <w:rPr>
          <w:rStyle w:val="Incipit"/>
          <w:lang w:val="pt-PT"/>
        </w:rPr>
        <w:t>+Ä</w:t>
      </w:r>
      <w:r w:rsidR="00C94F95" w:rsidRPr="008262EE">
        <w:rPr>
          <w:lang w:val="pt-PT"/>
        </w:rPr>
        <w:t xml:space="preserve">. </w:t>
      </w:r>
      <w:r w:rsidR="007275B6">
        <w:rPr>
          <w:lang w:val="pt-PT"/>
        </w:rPr>
        <w:t>[</w:t>
      </w:r>
      <w:r w:rsidRPr="008262EE">
        <w:rPr>
          <w:lang w:val="pt-PT"/>
        </w:rPr>
        <w:t>RV</w:t>
      </w:r>
      <w:r w:rsidR="007275B6">
        <w:rPr>
          <w:lang w:val="pt-PT"/>
        </w:rPr>
        <w:t>]</w:t>
      </w:r>
      <w:r w:rsidRPr="008262EE">
        <w:rPr>
          <w:lang w:val="pt-PT"/>
        </w:rPr>
        <w:t xml:space="preserve"> </w:t>
      </w:r>
      <w:r w:rsidR="007275B6" w:rsidRPr="001B63A5">
        <w:rPr>
          <w:rStyle w:val="Incipit"/>
          <w:lang w:val="pt-PT"/>
        </w:rPr>
        <w:t>Ä+</w:t>
      </w:r>
      <w:r w:rsidR="00C1418F" w:rsidRPr="00C1418F">
        <w:rPr>
          <w:rStyle w:val="Incipit"/>
          <w:lang w:val="pt-PT"/>
        </w:rPr>
        <w:t>Et vidimus</w:t>
      </w:r>
      <w:r w:rsidR="007275B6" w:rsidRPr="001B63A5">
        <w:rPr>
          <w:rStyle w:val="Incipit"/>
          <w:lang w:val="pt-PT"/>
        </w:rPr>
        <w:t>+Ä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>Cetera ut supra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 xml:space="preserve">AM </w:t>
      </w:r>
      <w:r w:rsidR="00C1418F" w:rsidRPr="00C1418F">
        <w:rPr>
          <w:rStyle w:val="Incipit"/>
          <w:lang w:val="pt-PT"/>
        </w:rPr>
        <w:t>Magnum hereditatis</w:t>
      </w:r>
      <w:r w:rsidR="00C94F95" w:rsidRPr="00F3652D">
        <w:rPr>
          <w:lang w:val="pt-PT"/>
        </w:rPr>
        <w:t xml:space="preserve">. </w:t>
      </w:r>
      <w:r w:rsidRPr="008262EE">
        <w:rPr>
          <w:lang w:val="pt-PT"/>
        </w:rPr>
        <w:t xml:space="preserve">De sancto Stephano AC </w:t>
      </w:r>
      <w:r w:rsidR="00C1418F" w:rsidRPr="00C1418F">
        <w:rPr>
          <w:rStyle w:val="Incipit"/>
          <w:lang w:val="pt-PT"/>
        </w:rPr>
        <w:t>Stephanus autem</w:t>
      </w:r>
      <w:r w:rsidR="00C94F95" w:rsidRPr="00F3652D">
        <w:rPr>
          <w:lang w:val="pt-PT"/>
        </w:rPr>
        <w:t>.</w:t>
      </w:r>
      <w:r w:rsidR="00563F34">
        <w:rPr>
          <w:lang w:val="pt-PT"/>
        </w:rPr>
        <w:t xml:space="preserve"> </w:t>
      </w:r>
      <w:r w:rsidR="008559D1" w:rsidRPr="001B63A5">
        <w:rPr>
          <w:rStyle w:val="Time2"/>
          <w:lang w:val="pt-PT"/>
        </w:rPr>
        <w:t>[</w:t>
      </w:r>
      <w:r w:rsidRPr="001B63A5">
        <w:rPr>
          <w:rStyle w:val="Time2"/>
          <w:lang w:val="pt-PT"/>
        </w:rPr>
        <w:t>Ad processionem</w:t>
      </w:r>
      <w:r w:rsidR="008559D1" w:rsidRPr="001B63A5">
        <w:rPr>
          <w:rStyle w:val="Time2"/>
          <w:lang w:val="pt-PT"/>
        </w:rPr>
        <w:t>]</w:t>
      </w:r>
      <w:r w:rsidRPr="001B63A5">
        <w:rPr>
          <w:lang w:val="pt-PT"/>
        </w:rPr>
        <w:t xml:space="preserve"> ad </w:t>
      </w:r>
      <w:r w:rsidRPr="001B63A5">
        <w:rPr>
          <w:rStyle w:val="Ort"/>
          <w:lang w:val="pt-PT"/>
        </w:rPr>
        <w:t>sanctam Mariam</w:t>
      </w:r>
      <w:r w:rsidRPr="001B63A5">
        <w:rPr>
          <w:lang w:val="pt-PT"/>
        </w:rPr>
        <w:t xml:space="preserve"> AM </w:t>
      </w:r>
      <w:r w:rsidR="00C1418F" w:rsidRPr="001B63A5">
        <w:rPr>
          <w:rStyle w:val="Incipit"/>
          <w:lang w:val="pt-PT"/>
        </w:rPr>
        <w:t>Ecce completa sunt omnia</w:t>
      </w:r>
      <w:r w:rsidR="00C94F95" w:rsidRPr="001B63A5">
        <w:rPr>
          <w:lang w:val="pt-PT"/>
        </w:rPr>
        <w:t xml:space="preserve">, </w:t>
      </w:r>
      <w:r w:rsidRPr="001B63A5">
        <w:rPr>
          <w:lang w:val="pt-PT"/>
        </w:rPr>
        <w:t xml:space="preserve">cum </w:t>
      </w:r>
      <w:r w:rsidR="008559D1" w:rsidRPr="001B63A5">
        <w:rPr>
          <w:lang w:val="pt-PT"/>
        </w:rPr>
        <w:t>[</w:t>
      </w:r>
      <w:r w:rsidRPr="001B63A5">
        <w:rPr>
          <w:lang w:val="pt-PT"/>
        </w:rPr>
        <w:t>MA</w:t>
      </w:r>
      <w:r w:rsidR="008559D1" w:rsidRPr="001B63A5">
        <w:rPr>
          <w:lang w:val="pt-PT"/>
        </w:rPr>
        <w:t>]</w:t>
      </w:r>
      <w:r w:rsidRPr="001B63A5">
        <w:rPr>
          <w:lang w:val="pt-PT"/>
        </w:rPr>
        <w:t xml:space="preserve"> </w:t>
      </w:r>
      <w:r w:rsidR="00C1418F" w:rsidRPr="001B63A5">
        <w:rPr>
          <w:rStyle w:val="Incipit"/>
          <w:lang w:val="pt-PT"/>
        </w:rPr>
        <w:t>Magnificat</w:t>
      </w:r>
      <w:r w:rsidR="00C94F95" w:rsidRPr="001B63A5">
        <w:rPr>
          <w:lang w:val="pt-PT"/>
        </w:rPr>
        <w:t xml:space="preserve">. </w:t>
      </w:r>
      <w:r w:rsidRPr="008262EE">
        <w:rPr>
          <w:lang w:val="it-IT"/>
        </w:rPr>
        <w:t>Si autem in crastino est dominica</w:t>
      </w:r>
      <w:r w:rsidR="00C94F95" w:rsidRPr="008262EE">
        <w:rPr>
          <w:lang w:val="it-IT"/>
        </w:rPr>
        <w:t xml:space="preserve">, </w:t>
      </w:r>
      <w:r w:rsidRPr="008262EE">
        <w:rPr>
          <w:lang w:val="it-IT"/>
        </w:rPr>
        <w:t xml:space="preserve">canitur RPP </w:t>
      </w:r>
      <w:r w:rsidR="00C1418F" w:rsidRPr="00C1418F">
        <w:rPr>
          <w:rStyle w:val="Incipit"/>
          <w:lang w:val="it-IT"/>
        </w:rPr>
        <w:t>Continet in gremio</w:t>
      </w:r>
      <w:r w:rsidRPr="008262EE">
        <w:rPr>
          <w:lang w:val="it-IT"/>
        </w:rPr>
        <w:t xml:space="preserve"> et </w:t>
      </w:r>
      <w:r w:rsidR="00C87E3F" w:rsidRPr="008262EE">
        <w:rPr>
          <w:lang w:val="it-IT"/>
        </w:rPr>
        <w:t>(</w:t>
      </w:r>
      <w:r w:rsidR="000240F2">
        <w:rPr>
          <w:lang w:val="it-IT"/>
        </w:rPr>
        <w:t>45a</w:t>
      </w:r>
      <w:r w:rsidR="00C87E3F" w:rsidRPr="008262EE">
        <w:rPr>
          <w:lang w:val="it-IT"/>
        </w:rPr>
        <w:t>)</w:t>
      </w:r>
      <w:r w:rsidRPr="008262EE">
        <w:rPr>
          <w:lang w:val="it-IT"/>
        </w:rPr>
        <w:t xml:space="preserve"> sequitur AM </w:t>
      </w:r>
      <w:r w:rsidR="00C1418F" w:rsidRPr="00C1418F">
        <w:rPr>
          <w:rStyle w:val="Incipit"/>
          <w:lang w:val="it-IT"/>
        </w:rPr>
        <w:t>Ecce completa</w:t>
      </w:r>
      <w:r w:rsidR="00C94F95" w:rsidRPr="008262EE">
        <w:rPr>
          <w:lang w:val="it-IT"/>
        </w:rPr>
        <w:t xml:space="preserve">. </w:t>
      </w:r>
      <w:r w:rsidRPr="008262EE">
        <w:rPr>
          <w:rFonts w:eastAsia="Arial"/>
          <w:lang w:val="it-IT"/>
        </w:rPr>
        <w:t xml:space="preserve">VS </w:t>
      </w:r>
      <w:r w:rsidR="00C1418F" w:rsidRPr="00C1418F">
        <w:rPr>
          <w:rStyle w:val="Incipit"/>
          <w:lang w:val="it-IT"/>
        </w:rPr>
        <w:t>Post partum virgo</w:t>
      </w:r>
      <w:r w:rsidR="00AF24A8" w:rsidRPr="008262EE">
        <w:rPr>
          <w:lang w:val="it-IT"/>
        </w:rPr>
        <w:t>.</w:t>
      </w:r>
    </w:p>
    <w:p w:rsidR="00CD202C" w:rsidRPr="001B63A5" w:rsidRDefault="0028427F" w:rsidP="002948B5">
      <w:pPr>
        <w:pStyle w:val="berschrift1"/>
        <w:rPr>
          <w:lang w:val="it-IT"/>
        </w:rPr>
      </w:pPr>
      <w:r w:rsidRPr="001B63A5">
        <w:rPr>
          <w:lang w:val="it-IT"/>
        </w:rPr>
        <w:t>OCTAVA SANCTI STEPHANI</w:t>
      </w:r>
    </w:p>
    <w:p w:rsidR="00CD202C" w:rsidRPr="008262EE" w:rsidRDefault="00CD202C" w:rsidP="00C10675">
      <w:pPr>
        <w:rPr>
          <w:lang w:val="pt-PT"/>
        </w:rPr>
      </w:pPr>
      <w:r w:rsidRPr="008262EE">
        <w:rPr>
          <w:lang w:val="it-IT"/>
        </w:rPr>
        <w:t>Si dominica hic occurrit</w:t>
      </w:r>
      <w:r w:rsidR="00C94F95" w:rsidRPr="008262EE">
        <w:rPr>
          <w:lang w:val="it-IT"/>
        </w:rPr>
        <w:t xml:space="preserve">, </w:t>
      </w:r>
      <w:r w:rsidRPr="008262EE">
        <w:rPr>
          <w:lang w:val="it-IT"/>
        </w:rPr>
        <w:t>omnia</w:t>
      </w:r>
      <w:r w:rsidR="00C94F95" w:rsidRPr="008262EE">
        <w:rPr>
          <w:lang w:val="it-IT"/>
        </w:rPr>
        <w:t xml:space="preserve">, </w:t>
      </w:r>
      <w:r w:rsidRPr="008262EE">
        <w:rPr>
          <w:lang w:val="it-IT"/>
        </w:rPr>
        <w:t>quae proxime subscripta sunt absque priori vespera</w:t>
      </w:r>
      <w:r w:rsidR="00C94F95" w:rsidRPr="008262EE">
        <w:rPr>
          <w:lang w:val="it-IT"/>
        </w:rPr>
        <w:t xml:space="preserve">, </w:t>
      </w:r>
      <w:r w:rsidRPr="008262EE">
        <w:rPr>
          <w:lang w:val="it-IT"/>
        </w:rPr>
        <w:t>recipit</w:t>
      </w:r>
      <w:r w:rsidR="00C94F95" w:rsidRPr="008262EE">
        <w:rPr>
          <w:lang w:val="it-IT"/>
        </w:rPr>
        <w:t xml:space="preserve">. </w:t>
      </w:r>
      <w:r w:rsidRPr="008262EE">
        <w:rPr>
          <w:lang w:val="pt-PT"/>
        </w:rPr>
        <w:t>Sin autem</w:t>
      </w:r>
      <w:r w:rsidR="00C94F95" w:rsidRPr="008262EE">
        <w:rPr>
          <w:lang w:val="pt-PT"/>
        </w:rPr>
        <w:t xml:space="preserve">, </w:t>
      </w:r>
      <w:r w:rsidRPr="008262EE">
        <w:rPr>
          <w:lang w:val="pt-PT"/>
        </w:rPr>
        <w:t xml:space="preserve">isto modo agitur: </w:t>
      </w:r>
    </w:p>
    <w:p w:rsidR="001B39FE" w:rsidRPr="00F3652D" w:rsidRDefault="00E352DC" w:rsidP="00C10675">
      <w:pPr>
        <w:rPr>
          <w:lang w:val="fr-FR"/>
        </w:rPr>
      </w:pPr>
      <w:r w:rsidRPr="008262EE">
        <w:rPr>
          <w:rStyle w:val="Time1"/>
          <w:lang w:val="pt-PT"/>
        </w:rPr>
        <w:t>[Ad matutin</w:t>
      </w:r>
      <w:r w:rsidR="000924ED">
        <w:rPr>
          <w:rStyle w:val="Time1"/>
          <w:lang w:val="pt-PT"/>
        </w:rPr>
        <w:t>um</w:t>
      </w:r>
      <w:r w:rsidRPr="008262EE">
        <w:rPr>
          <w:rStyle w:val="Time1"/>
          <w:lang w:val="pt-PT"/>
        </w:rPr>
        <w:t>]</w:t>
      </w:r>
      <w:r w:rsidR="00CD202C" w:rsidRPr="008262EE">
        <w:rPr>
          <w:lang w:val="pt-PT"/>
        </w:rPr>
        <w:t xml:space="preserve"> INV </w:t>
      </w:r>
      <w:r w:rsidR="00C1418F" w:rsidRPr="00C1418F">
        <w:rPr>
          <w:rStyle w:val="Incipit"/>
          <w:lang w:val="pt-PT"/>
        </w:rPr>
        <w:t>Regem martyrum</w:t>
      </w:r>
      <w:r w:rsidR="00C94F95" w:rsidRPr="00F3652D">
        <w:rPr>
          <w:lang w:val="pt-PT"/>
        </w:rPr>
        <w:t xml:space="preserve">. </w:t>
      </w:r>
      <w:r w:rsidR="00CD202C" w:rsidRPr="008262EE">
        <w:rPr>
          <w:lang w:val="pt-PT"/>
        </w:rPr>
        <w:t xml:space="preserve">HY </w:t>
      </w:r>
      <w:r w:rsidR="00C1418F" w:rsidRPr="00C1418F">
        <w:rPr>
          <w:rStyle w:val="Incipit"/>
          <w:lang w:val="pt-PT"/>
        </w:rPr>
        <w:t>Agnoscat omne</w:t>
      </w:r>
      <w:r w:rsidR="00C1418F" w:rsidRPr="001B63A5">
        <w:rPr>
          <w:lang w:val="pt-PT"/>
        </w:rPr>
        <w:t xml:space="preserve"> </w:t>
      </w:r>
      <w:r w:rsidR="00CD202C" w:rsidRPr="008262EE">
        <w:rPr>
          <w:lang w:val="pt-PT"/>
        </w:rPr>
        <w:t xml:space="preserve">usque </w:t>
      </w:r>
      <w:r w:rsidR="008559D1" w:rsidRPr="008262EE">
        <w:rPr>
          <w:lang w:val="pt-PT"/>
        </w:rPr>
        <w:t>[</w:t>
      </w:r>
      <w:r w:rsidR="00CD202C" w:rsidRPr="008262EE">
        <w:rPr>
          <w:lang w:val="pt-PT"/>
        </w:rPr>
        <w:t>HV</w:t>
      </w:r>
      <w:r w:rsidR="008559D1" w:rsidRPr="008262EE">
        <w:rPr>
          <w:lang w:val="pt-PT"/>
        </w:rPr>
        <w:t>]</w:t>
      </w:r>
      <w:r w:rsidR="00CD202C" w:rsidRPr="008262EE">
        <w:rPr>
          <w:lang w:val="pt-PT"/>
        </w:rPr>
        <w:t xml:space="preserve"> </w:t>
      </w:r>
      <w:r w:rsidR="00C1418F" w:rsidRPr="00C1418F">
        <w:rPr>
          <w:rStyle w:val="Incipit"/>
          <w:lang w:val="pt-PT"/>
        </w:rPr>
        <w:t>Praesepe</w:t>
      </w:r>
      <w:r w:rsidR="00C94F95" w:rsidRPr="008262EE">
        <w:rPr>
          <w:lang w:val="pt-PT"/>
        </w:rPr>
        <w:t xml:space="preserve">. </w:t>
      </w:r>
      <w:r w:rsidR="00CD202C" w:rsidRPr="008262EE">
        <w:rPr>
          <w:lang w:val="fr-FR"/>
        </w:rPr>
        <w:t>Si qua antiphona de nativitate in psalmis ferialibus occurrit</w:t>
      </w:r>
      <w:r w:rsidR="00C94F95" w:rsidRPr="008262EE">
        <w:rPr>
          <w:lang w:val="fr-FR"/>
        </w:rPr>
        <w:t xml:space="preserve">, </w:t>
      </w:r>
      <w:r w:rsidR="00CD202C" w:rsidRPr="008262EE">
        <w:rPr>
          <w:lang w:val="fr-FR"/>
        </w:rPr>
        <w:t>canitur</w:t>
      </w:r>
      <w:r w:rsidR="00C94F95" w:rsidRPr="008262EE">
        <w:rPr>
          <w:lang w:val="fr-FR"/>
        </w:rPr>
        <w:t xml:space="preserve">. </w:t>
      </w:r>
      <w:r w:rsidR="00CD202C" w:rsidRPr="008262EE">
        <w:rPr>
          <w:lang w:val="fr-FR"/>
        </w:rPr>
        <w:t>Sin autem</w:t>
      </w:r>
      <w:r w:rsidR="00C94F95" w:rsidRPr="008262EE">
        <w:rPr>
          <w:lang w:val="fr-FR"/>
        </w:rPr>
        <w:t xml:space="preserve">, </w:t>
      </w:r>
      <w:r w:rsidR="008559D1" w:rsidRPr="008262EE">
        <w:rPr>
          <w:lang w:val="fr-FR"/>
        </w:rPr>
        <w:t xml:space="preserve">AN </w:t>
      </w:r>
      <w:r w:rsidR="00C1418F" w:rsidRPr="00C1418F">
        <w:rPr>
          <w:rStyle w:val="Incipit"/>
          <w:lang w:val="fr-FR"/>
        </w:rPr>
        <w:t>Natus est nobis deus de deo</w:t>
      </w:r>
      <w:r w:rsidR="00C94F95" w:rsidRPr="008262EE">
        <w:rPr>
          <w:lang w:val="fr-FR"/>
        </w:rPr>
        <w:t xml:space="preserve">. </w:t>
      </w:r>
      <w:r w:rsidR="00762470" w:rsidRPr="008262EE">
        <w:rPr>
          <w:lang w:val="fr-FR"/>
        </w:rPr>
        <w:t xml:space="preserve">AN </w:t>
      </w:r>
      <w:r w:rsidR="00C1418F" w:rsidRPr="00C1418F">
        <w:rPr>
          <w:rStyle w:val="Incipit"/>
          <w:lang w:val="fr-FR"/>
        </w:rPr>
        <w:t xml:space="preserve">Verbum </w:t>
      </w:r>
      <w:r w:rsidR="00C1418F" w:rsidRPr="00C1418F">
        <w:rPr>
          <w:rStyle w:val="Incipit"/>
          <w:lang w:val="fr-FR"/>
        </w:rPr>
        <w:lastRenderedPageBreak/>
        <w:t>caro</w:t>
      </w:r>
      <w:r w:rsidR="00C94F95" w:rsidRPr="00F3652D">
        <w:rPr>
          <w:lang w:val="fr-FR"/>
        </w:rPr>
        <w:t xml:space="preserve">. </w:t>
      </w:r>
      <w:r w:rsidR="00CD202C" w:rsidRPr="008262EE">
        <w:rPr>
          <w:lang w:val="fr-FR"/>
        </w:rPr>
        <w:t>Lectio de nativitate domini</w:t>
      </w:r>
      <w:r w:rsidR="00C94F95" w:rsidRPr="008262EE">
        <w:rPr>
          <w:lang w:val="fr-FR"/>
        </w:rPr>
        <w:t xml:space="preserve">. </w:t>
      </w:r>
      <w:r w:rsidR="00CD202C" w:rsidRPr="008262EE">
        <w:rPr>
          <w:lang w:val="fr-FR"/>
        </w:rPr>
        <w:t xml:space="preserve">RP </w:t>
      </w:r>
      <w:r w:rsidR="00C1418F" w:rsidRPr="00C1418F">
        <w:rPr>
          <w:rStyle w:val="Incipit"/>
          <w:lang w:val="fr-FR"/>
        </w:rPr>
        <w:t>Stephanus autem</w:t>
      </w:r>
      <w:r w:rsidR="00C94F95" w:rsidRPr="00F3652D">
        <w:rPr>
          <w:lang w:val="fr-FR"/>
        </w:rPr>
        <w:t xml:space="preserve">. </w:t>
      </w:r>
      <w:r w:rsidR="00F3652D" w:rsidRPr="00F3652D">
        <w:rPr>
          <w:rFonts w:eastAsia="Arial"/>
          <w:lang w:val="fr-FR"/>
        </w:rPr>
        <w:t xml:space="preserve">[RV] </w:t>
      </w:r>
      <w:r w:rsidR="00C1418F" w:rsidRPr="00C1418F">
        <w:rPr>
          <w:rStyle w:val="Incipit"/>
          <w:rFonts w:eastAsia="Arial"/>
          <w:lang w:val="fr-FR"/>
        </w:rPr>
        <w:t>Ä+</w:t>
      </w:r>
      <w:r w:rsidR="00C1418F" w:rsidRPr="00C1418F">
        <w:rPr>
          <w:rStyle w:val="Incipit"/>
          <w:lang w:val="fr-FR"/>
        </w:rPr>
        <w:t>Stephanus</w:t>
      </w:r>
      <w:r w:rsidR="00C1418F" w:rsidRPr="00C1418F">
        <w:rPr>
          <w:rStyle w:val="Incipit"/>
          <w:rFonts w:eastAsia="Arial"/>
          <w:lang w:val="fr-FR"/>
        </w:rPr>
        <w:t>+Ä</w:t>
      </w:r>
      <w:r w:rsidR="00C94F95" w:rsidRPr="00F3652D">
        <w:rPr>
          <w:lang w:val="fr-FR"/>
        </w:rPr>
        <w:t xml:space="preserve">. </w:t>
      </w:r>
      <w:r w:rsidR="00CD202C" w:rsidRPr="00F3652D">
        <w:rPr>
          <w:lang w:val="fr-FR"/>
        </w:rPr>
        <w:t xml:space="preserve">RP </w:t>
      </w:r>
      <w:r w:rsidR="00C1418F" w:rsidRPr="00C1418F">
        <w:rPr>
          <w:rStyle w:val="Incipit"/>
          <w:lang w:val="fr-FR"/>
        </w:rPr>
        <w:t>Videbant omnes</w:t>
      </w:r>
      <w:r w:rsidR="00C94F95" w:rsidRPr="00F3652D">
        <w:rPr>
          <w:lang w:val="fr-FR"/>
        </w:rPr>
        <w:t xml:space="preserve">. </w:t>
      </w:r>
      <w:r w:rsidR="00F3652D" w:rsidRPr="00F3652D">
        <w:rPr>
          <w:rFonts w:eastAsia="Arial"/>
          <w:lang w:val="fr-FR"/>
        </w:rPr>
        <w:t xml:space="preserve">[RV] </w:t>
      </w:r>
      <w:r w:rsidR="00C1418F" w:rsidRPr="00C1418F">
        <w:rPr>
          <w:rStyle w:val="Incipit"/>
          <w:rFonts w:eastAsia="Arial"/>
          <w:lang w:val="fr-FR"/>
        </w:rPr>
        <w:t>Ä+</w:t>
      </w:r>
      <w:r w:rsidR="00C1418F" w:rsidRPr="00C1418F">
        <w:rPr>
          <w:rStyle w:val="Incipit"/>
          <w:lang w:val="fr-FR"/>
        </w:rPr>
        <w:t>Stephanus autem</w:t>
      </w:r>
      <w:r w:rsidR="00C1418F" w:rsidRPr="00C1418F">
        <w:rPr>
          <w:rStyle w:val="Incipit"/>
          <w:rFonts w:eastAsia="Arial"/>
          <w:lang w:val="fr-FR"/>
        </w:rPr>
        <w:t>+Ä</w:t>
      </w:r>
      <w:r w:rsidR="00C94F95" w:rsidRPr="00F3652D">
        <w:rPr>
          <w:lang w:val="fr-FR"/>
        </w:rPr>
        <w:t xml:space="preserve">. </w:t>
      </w:r>
      <w:r w:rsidR="00CD202C" w:rsidRPr="00F3652D">
        <w:rPr>
          <w:lang w:val="fr-FR"/>
        </w:rPr>
        <w:t xml:space="preserve">RP </w:t>
      </w:r>
      <w:r w:rsidR="00C1418F" w:rsidRPr="00C1418F">
        <w:rPr>
          <w:rStyle w:val="Incipit"/>
          <w:lang w:val="fr-FR"/>
        </w:rPr>
        <w:t>Intuens in caelum</w:t>
      </w:r>
      <w:r w:rsidR="00C94F95" w:rsidRPr="00F3652D">
        <w:rPr>
          <w:lang w:val="fr-FR"/>
        </w:rPr>
        <w:t xml:space="preserve">. </w:t>
      </w:r>
      <w:r w:rsidR="00F3652D" w:rsidRPr="00F3652D">
        <w:rPr>
          <w:rFonts w:eastAsia="Arial"/>
          <w:lang w:val="fr-FR"/>
        </w:rPr>
        <w:t xml:space="preserve">[RV] </w:t>
      </w:r>
      <w:r w:rsidR="00C1418F" w:rsidRPr="00C1418F">
        <w:rPr>
          <w:rStyle w:val="Incipit"/>
          <w:rFonts w:eastAsia="Arial"/>
          <w:lang w:val="fr-FR"/>
        </w:rPr>
        <w:t>Ä+</w:t>
      </w:r>
      <w:r w:rsidR="00C1418F" w:rsidRPr="00C1418F">
        <w:rPr>
          <w:rStyle w:val="Incipit"/>
          <w:lang w:val="fr-FR"/>
        </w:rPr>
        <w:t>Cumque aspiceret</w:t>
      </w:r>
      <w:r w:rsidR="00C1418F" w:rsidRPr="00C1418F">
        <w:rPr>
          <w:rStyle w:val="Incipit"/>
          <w:rFonts w:eastAsia="Arial"/>
          <w:lang w:val="fr-FR"/>
        </w:rPr>
        <w:t>+Ä</w:t>
      </w:r>
      <w:r w:rsidR="00C94F95" w:rsidRPr="00F3652D">
        <w:rPr>
          <w:lang w:val="fr-FR"/>
        </w:rPr>
        <w:t xml:space="preserve">. </w:t>
      </w:r>
      <w:r w:rsidR="00CD202C" w:rsidRPr="00F3652D">
        <w:rPr>
          <w:lang w:val="fr-FR"/>
        </w:rPr>
        <w:t>Post preces et orationes sequitur officium defunctorum</w:t>
      </w:r>
      <w:r w:rsidR="00C94F95" w:rsidRPr="00F3652D">
        <w:rPr>
          <w:lang w:val="fr-FR"/>
        </w:rPr>
        <w:t xml:space="preserve">, </w:t>
      </w:r>
      <w:r w:rsidR="00CD202C" w:rsidRPr="00F3652D">
        <w:rPr>
          <w:lang w:val="fr-FR"/>
        </w:rPr>
        <w:t xml:space="preserve">adiunctis matutinis laudibus </w:t>
      </w:r>
      <w:r w:rsidR="008559D1" w:rsidRPr="00F3652D">
        <w:rPr>
          <w:lang w:val="fr-FR"/>
        </w:rPr>
        <w:t>[</w:t>
      </w:r>
      <w:r w:rsidR="00CD202C" w:rsidRPr="00F3652D">
        <w:rPr>
          <w:lang w:val="fr-FR"/>
        </w:rPr>
        <w:t>AN</w:t>
      </w:r>
      <w:r w:rsidR="008559D1" w:rsidRPr="00F3652D">
        <w:rPr>
          <w:lang w:val="fr-FR"/>
        </w:rPr>
        <w:t>]</w:t>
      </w:r>
      <w:r w:rsidR="00CD202C" w:rsidRPr="00F3652D">
        <w:rPr>
          <w:lang w:val="fr-FR"/>
        </w:rPr>
        <w:t xml:space="preserve"> </w:t>
      </w:r>
      <w:r w:rsidR="00C1418F" w:rsidRPr="00C1418F">
        <w:rPr>
          <w:rStyle w:val="Incipit"/>
          <w:lang w:val="fr-FR"/>
        </w:rPr>
        <w:t>Exultabunt omnia</w:t>
      </w:r>
      <w:r w:rsidR="00C94F95" w:rsidRPr="00F3652D">
        <w:rPr>
          <w:lang w:val="fr-FR"/>
        </w:rPr>
        <w:t xml:space="preserve">. </w:t>
      </w:r>
      <w:r w:rsidR="00CD202C" w:rsidRPr="00F3652D">
        <w:rPr>
          <w:lang w:val="fr-FR"/>
        </w:rPr>
        <w:t>Deinde pulsatur</w:t>
      </w:r>
      <w:r w:rsidR="001B39FE" w:rsidRPr="00F3652D">
        <w:rPr>
          <w:lang w:val="fr-FR"/>
        </w:rPr>
        <w:t>.</w:t>
      </w:r>
    </w:p>
    <w:p w:rsidR="00CD202C" w:rsidRPr="00520A2D" w:rsidRDefault="00CD202C" w:rsidP="00C10675">
      <w:pPr>
        <w:rPr>
          <w:lang w:val="fr-FR"/>
        </w:rPr>
      </w:pPr>
      <w:r w:rsidRPr="001B63A5">
        <w:rPr>
          <w:rStyle w:val="Time1"/>
          <w:lang w:val="fr-FR"/>
        </w:rPr>
        <w:t>In matutin</w:t>
      </w:r>
      <w:r w:rsidR="000924ED" w:rsidRPr="001B63A5">
        <w:rPr>
          <w:rStyle w:val="Time1"/>
          <w:lang w:val="fr-FR"/>
        </w:rPr>
        <w:t>is</w:t>
      </w:r>
      <w:r w:rsidRPr="001B63A5">
        <w:rPr>
          <w:rStyle w:val="Time1"/>
          <w:lang w:val="fr-FR"/>
        </w:rPr>
        <w:t xml:space="preserve"> laudibus</w:t>
      </w:r>
      <w:r w:rsidRPr="001B63A5">
        <w:rPr>
          <w:lang w:val="fr-FR"/>
        </w:rPr>
        <w:t xml:space="preserve"> </w:t>
      </w:r>
      <w:r w:rsidR="008559D1" w:rsidRPr="001B63A5">
        <w:rPr>
          <w:lang w:val="fr-FR"/>
        </w:rPr>
        <w:t xml:space="preserve">AN </w:t>
      </w:r>
      <w:r w:rsidR="00C1418F" w:rsidRPr="00C1418F">
        <w:rPr>
          <w:rStyle w:val="Incipit"/>
          <w:lang w:val="fr-FR"/>
        </w:rPr>
        <w:t>Cum autem esset Stephanus</w:t>
      </w:r>
      <w:r w:rsidR="007275B6">
        <w:rPr>
          <w:lang w:val="fr-FR"/>
        </w:rPr>
        <w:t xml:space="preserve"> </w:t>
      </w:r>
      <w:r w:rsidRPr="00F3652D">
        <w:rPr>
          <w:lang w:val="fr-FR"/>
        </w:rPr>
        <w:t>cum reliquis</w:t>
      </w:r>
      <w:r w:rsidR="00C94F95" w:rsidRPr="00F3652D">
        <w:rPr>
          <w:lang w:val="fr-FR"/>
        </w:rPr>
        <w:t xml:space="preserve">. </w:t>
      </w:r>
      <w:r w:rsidRPr="00F3652D">
        <w:rPr>
          <w:lang w:val="fr-FR"/>
        </w:rPr>
        <w:t xml:space="preserve">HY </w:t>
      </w:r>
      <w:r w:rsidR="00C1418F" w:rsidRPr="00C1418F">
        <w:rPr>
          <w:rStyle w:val="Incipit"/>
          <w:lang w:val="fr-FR"/>
        </w:rPr>
        <w:t>Sancte dei pretiose</w:t>
      </w:r>
      <w:r w:rsidR="00C94F95" w:rsidRPr="00F3652D">
        <w:rPr>
          <w:lang w:val="fr-FR"/>
        </w:rPr>
        <w:t xml:space="preserve">. </w:t>
      </w:r>
      <w:r w:rsidRPr="00F3652D">
        <w:rPr>
          <w:lang w:val="fr-FR"/>
        </w:rPr>
        <w:t xml:space="preserve">AB </w:t>
      </w:r>
      <w:r w:rsidR="00C1418F" w:rsidRPr="00C1418F">
        <w:rPr>
          <w:rStyle w:val="Incipit"/>
          <w:lang w:val="fr-FR"/>
        </w:rPr>
        <w:t>Patefactae sunt</w:t>
      </w:r>
      <w:r w:rsidR="00C94F95" w:rsidRPr="00F3652D">
        <w:rPr>
          <w:lang w:val="fr-FR"/>
        </w:rPr>
        <w:t>.</w:t>
      </w:r>
      <w:r w:rsidR="00520A2D">
        <w:rPr>
          <w:lang w:val="fr-FR"/>
        </w:rPr>
        <w:t xml:space="preserve"> </w:t>
      </w:r>
      <w:r w:rsidR="008559D1" w:rsidRPr="00907DF6">
        <w:rPr>
          <w:rStyle w:val="Time2"/>
          <w:lang w:val="fr-FR"/>
        </w:rPr>
        <w:t>[</w:t>
      </w:r>
      <w:r w:rsidRPr="00907DF6">
        <w:rPr>
          <w:rStyle w:val="Time2"/>
          <w:lang w:val="fr-FR"/>
        </w:rPr>
        <w:t>Ad processionem</w:t>
      </w:r>
      <w:r w:rsidR="008559D1" w:rsidRPr="00907DF6">
        <w:rPr>
          <w:rStyle w:val="Time2"/>
          <w:lang w:val="fr-FR"/>
        </w:rPr>
        <w:t>]</w:t>
      </w:r>
      <w:r w:rsidRPr="001B63A5">
        <w:rPr>
          <w:lang w:val="fr-FR"/>
        </w:rPr>
        <w:t xml:space="preserve"> ad </w:t>
      </w:r>
      <w:r w:rsidRPr="001B63A5">
        <w:rPr>
          <w:rStyle w:val="Ort"/>
          <w:lang w:val="fr-FR"/>
        </w:rPr>
        <w:t>sanctam Mariam</w:t>
      </w:r>
      <w:r w:rsidRPr="001B63A5">
        <w:rPr>
          <w:lang w:val="fr-FR"/>
        </w:rPr>
        <w:t xml:space="preserve"> AP </w:t>
      </w:r>
      <w:r w:rsidR="00C1418F" w:rsidRPr="001B63A5">
        <w:rPr>
          <w:rStyle w:val="Incipit"/>
          <w:lang w:val="fr-FR"/>
        </w:rPr>
        <w:t>Glorificamus te</w:t>
      </w:r>
      <w:r w:rsidR="007275B6" w:rsidRPr="001B63A5">
        <w:rPr>
          <w:lang w:val="fr-FR"/>
        </w:rPr>
        <w:t xml:space="preserve"> </w:t>
      </w:r>
      <w:r w:rsidRPr="001B63A5">
        <w:rPr>
          <w:lang w:val="fr-FR"/>
        </w:rPr>
        <w:t xml:space="preserve">cum psalmis usualibus et ad vesperam AP </w:t>
      </w:r>
      <w:r w:rsidR="00C1418F" w:rsidRPr="001B63A5">
        <w:rPr>
          <w:rStyle w:val="Incipit"/>
          <w:lang w:val="fr-FR"/>
        </w:rPr>
        <w:t>Rubum quem viderat</w:t>
      </w:r>
      <w:r w:rsidR="00C94F95" w:rsidRPr="001B63A5">
        <w:rPr>
          <w:lang w:val="fr-FR"/>
        </w:rPr>
        <w:t xml:space="preserve">. </w:t>
      </w:r>
      <w:r w:rsidRPr="001B63A5">
        <w:rPr>
          <w:lang w:val="fr-FR"/>
        </w:rPr>
        <w:t>OR</w:t>
      </w:r>
      <w:r w:rsidR="000924ED" w:rsidRPr="001B63A5">
        <w:rPr>
          <w:lang w:val="fr-FR"/>
        </w:rPr>
        <w:t>C</w:t>
      </w:r>
      <w:r w:rsidRPr="001B63A5">
        <w:rPr>
          <w:lang w:val="fr-FR"/>
        </w:rPr>
        <w:t xml:space="preserve"> </w:t>
      </w:r>
      <w:r w:rsidR="00C1418F" w:rsidRPr="001B63A5">
        <w:rPr>
          <w:rStyle w:val="Incipit"/>
          <w:lang w:val="fr-FR"/>
        </w:rPr>
        <w:t>Deus qui salutis</w:t>
      </w:r>
      <w:r w:rsidR="00C94F95" w:rsidRPr="001B63A5">
        <w:rPr>
          <w:lang w:val="fr-FR"/>
        </w:rPr>
        <w:t xml:space="preserve">. </w:t>
      </w:r>
      <w:r w:rsidRPr="001B63A5">
        <w:rPr>
          <w:lang w:val="fr-FR"/>
        </w:rPr>
        <w:t>Qu</w:t>
      </w:r>
      <w:r w:rsidR="000924ED" w:rsidRPr="001B63A5">
        <w:rPr>
          <w:lang w:val="fr-FR"/>
        </w:rPr>
        <w:t>a</w:t>
      </w:r>
      <w:r w:rsidRPr="001B63A5">
        <w:rPr>
          <w:lang w:val="fr-FR"/>
        </w:rPr>
        <w:t>e antiphonae addita oratione usque ad purificationem sanct</w:t>
      </w:r>
      <w:r w:rsidR="000924ED" w:rsidRPr="001B63A5">
        <w:rPr>
          <w:lang w:val="fr-FR"/>
        </w:rPr>
        <w:t>ae</w:t>
      </w:r>
      <w:r w:rsidRPr="001B63A5">
        <w:rPr>
          <w:lang w:val="fr-FR"/>
        </w:rPr>
        <w:t xml:space="preserve"> Mariae ordine sunt </w:t>
      </w:r>
      <w:r w:rsidR="00C87E3F" w:rsidRPr="001B63A5">
        <w:rPr>
          <w:lang w:val="fr-FR"/>
        </w:rPr>
        <w:t>(</w:t>
      </w:r>
      <w:r w:rsidR="000240F2" w:rsidRPr="001B63A5">
        <w:rPr>
          <w:lang w:val="fr-FR"/>
        </w:rPr>
        <w:t>45b</w:t>
      </w:r>
      <w:r w:rsidR="00C87E3F" w:rsidRPr="001B63A5">
        <w:rPr>
          <w:lang w:val="fr-FR"/>
        </w:rPr>
        <w:t>)</w:t>
      </w:r>
      <w:r w:rsidRPr="001B63A5">
        <w:rPr>
          <w:lang w:val="fr-FR"/>
        </w:rPr>
        <w:t xml:space="preserve"> cantandae excepto cum processio agitur</w:t>
      </w:r>
      <w:r w:rsidR="00C94F95" w:rsidRPr="001B63A5">
        <w:rPr>
          <w:lang w:val="fr-FR"/>
        </w:rPr>
        <w:t xml:space="preserve">, </w:t>
      </w:r>
      <w:r w:rsidRPr="001B63A5">
        <w:rPr>
          <w:lang w:val="fr-FR"/>
        </w:rPr>
        <w:t>cum responsorio et (63) quia praedicta oratio ad easdem processio</w:t>
      </w:r>
      <w:r w:rsidR="008559D1" w:rsidRPr="001B63A5">
        <w:rPr>
          <w:lang w:val="fr-FR"/>
        </w:rPr>
        <w:t>[</w:t>
      </w:r>
      <w:r w:rsidRPr="001B63A5">
        <w:rPr>
          <w:lang w:val="fr-FR"/>
        </w:rPr>
        <w:t>nes</w:t>
      </w:r>
      <w:r w:rsidR="008559D1" w:rsidRPr="001B63A5">
        <w:rPr>
          <w:lang w:val="fr-FR"/>
        </w:rPr>
        <w:t>]</w:t>
      </w:r>
      <w:r w:rsidRPr="001B63A5">
        <w:rPr>
          <w:lang w:val="fr-FR"/>
        </w:rPr>
        <w:t xml:space="preserve"> dicitur</w:t>
      </w:r>
      <w:r w:rsidR="00C94F95" w:rsidRPr="001B63A5">
        <w:rPr>
          <w:lang w:val="fr-FR"/>
        </w:rPr>
        <w:t xml:space="preserve">, </w:t>
      </w:r>
      <w:r w:rsidRPr="001B63A5">
        <w:rPr>
          <w:lang w:val="fr-FR"/>
        </w:rPr>
        <w:t>ad missam quoque ad alterutram tempore eodem cottidie recitatur</w:t>
      </w:r>
      <w:r w:rsidR="00AF24A8" w:rsidRPr="001B63A5">
        <w:rPr>
          <w:lang w:val="fr-FR"/>
        </w:rPr>
        <w:t>.</w:t>
      </w:r>
    </w:p>
    <w:p w:rsidR="00CD202C" w:rsidRPr="008262EE" w:rsidRDefault="00CD202C" w:rsidP="00C10675">
      <w:pPr>
        <w:rPr>
          <w:lang w:val="pt-PT"/>
        </w:rPr>
      </w:pPr>
      <w:r w:rsidRPr="008262EE">
        <w:rPr>
          <w:rStyle w:val="Time1"/>
          <w:lang w:val="pt-PT"/>
        </w:rPr>
        <w:t>Ad primam</w:t>
      </w:r>
      <w:r w:rsidRPr="008262EE">
        <w:rPr>
          <w:lang w:val="pt-PT"/>
        </w:rPr>
        <w:t xml:space="preserve"> </w:t>
      </w:r>
      <w:r w:rsidR="008559D1" w:rsidRPr="008262EE">
        <w:rPr>
          <w:lang w:val="pt-PT"/>
        </w:rPr>
        <w:t xml:space="preserve">AN </w:t>
      </w:r>
      <w:r w:rsidR="00C1418F" w:rsidRPr="00C1418F">
        <w:rPr>
          <w:rStyle w:val="Incipit"/>
          <w:lang w:val="pt-PT"/>
        </w:rPr>
        <w:t>Cum autem esset</w:t>
      </w:r>
      <w:r w:rsidR="00C94F95" w:rsidRPr="00F3652D">
        <w:rPr>
          <w:lang w:val="pt-PT"/>
        </w:rPr>
        <w:t xml:space="preserve">. </w:t>
      </w:r>
      <w:r w:rsidRPr="008262EE">
        <w:rPr>
          <w:lang w:val="pt-PT"/>
        </w:rPr>
        <w:t xml:space="preserve">Post orationem PS </w:t>
      </w:r>
      <w:r w:rsidR="00C1418F" w:rsidRPr="00C1418F">
        <w:rPr>
          <w:rStyle w:val="Incipit"/>
          <w:lang w:val="pt-PT"/>
        </w:rPr>
        <w:t>Deus in adiutorium</w:t>
      </w:r>
      <w:r w:rsidR="00C94F95" w:rsidRPr="00F3652D">
        <w:rPr>
          <w:lang w:val="pt-PT"/>
        </w:rPr>
        <w:t xml:space="preserve">. </w:t>
      </w:r>
      <w:r w:rsidRPr="008262EE">
        <w:rPr>
          <w:lang w:val="pt-PT"/>
        </w:rPr>
        <w:t xml:space="preserve">PS </w:t>
      </w:r>
      <w:r w:rsidR="00C1418F" w:rsidRPr="00C1418F">
        <w:rPr>
          <w:rStyle w:val="Incipit"/>
          <w:lang w:val="pt-PT"/>
        </w:rPr>
        <w:t>Miserere mei</w:t>
      </w:r>
      <w:r w:rsidR="00C94F95" w:rsidRPr="00F3652D">
        <w:rPr>
          <w:lang w:val="pt-PT"/>
        </w:rPr>
        <w:t xml:space="preserve">. </w:t>
      </w:r>
      <w:r w:rsidRPr="008262EE">
        <w:rPr>
          <w:lang w:val="pt-PT"/>
        </w:rPr>
        <w:t xml:space="preserve">PS </w:t>
      </w:r>
      <w:r w:rsidR="00C1418F" w:rsidRPr="00C1418F">
        <w:rPr>
          <w:rStyle w:val="Incipit"/>
          <w:lang w:val="pt-PT"/>
        </w:rPr>
        <w:t>Voce mea</w:t>
      </w:r>
      <w:r w:rsidR="00C94F95" w:rsidRPr="00F3652D">
        <w:rPr>
          <w:lang w:val="pt-PT"/>
        </w:rPr>
        <w:t xml:space="preserve">. </w:t>
      </w:r>
      <w:r w:rsidRPr="008262EE">
        <w:rPr>
          <w:lang w:val="pt-PT"/>
        </w:rPr>
        <w:t>Sequuntur septem psalmi cum letania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 xml:space="preserve">Qua cum collectis finita absque </w:t>
      </w:r>
      <w:r w:rsidR="008559D1" w:rsidRPr="008262EE">
        <w:rPr>
          <w:lang w:val="pt-PT"/>
        </w:rPr>
        <w:t>[</w:t>
      </w:r>
      <w:r w:rsidRPr="008262EE">
        <w:rPr>
          <w:lang w:val="pt-PT"/>
        </w:rPr>
        <w:t>VAR</w:t>
      </w:r>
      <w:r w:rsidR="008559D1" w:rsidRPr="008262EE">
        <w:rPr>
          <w:lang w:val="pt-PT"/>
        </w:rPr>
        <w:t>]</w:t>
      </w:r>
      <w:r w:rsidRPr="008262EE">
        <w:rPr>
          <w:lang w:val="pt-PT"/>
        </w:rPr>
        <w:t xml:space="preserve"> </w:t>
      </w:r>
      <w:r w:rsidR="00C1418F" w:rsidRPr="00C1418F">
        <w:rPr>
          <w:rStyle w:val="Incipit"/>
          <w:lang w:val="pt-PT"/>
        </w:rPr>
        <w:t>Dominus vobiscum</w:t>
      </w:r>
      <w:r w:rsidRPr="008262EE">
        <w:rPr>
          <w:lang w:val="pt-PT"/>
        </w:rPr>
        <w:t xml:space="preserve"> et </w:t>
      </w:r>
      <w:r w:rsidR="008559D1" w:rsidRPr="008262EE">
        <w:rPr>
          <w:lang w:val="pt-PT"/>
        </w:rPr>
        <w:t>[</w:t>
      </w:r>
      <w:r w:rsidRPr="008262EE">
        <w:rPr>
          <w:lang w:val="pt-PT"/>
        </w:rPr>
        <w:t>BD</w:t>
      </w:r>
      <w:r w:rsidR="008559D1" w:rsidRPr="008262EE">
        <w:rPr>
          <w:lang w:val="pt-PT"/>
        </w:rPr>
        <w:t>]</w:t>
      </w:r>
      <w:r w:rsidRPr="008262EE">
        <w:rPr>
          <w:lang w:val="pt-PT"/>
        </w:rPr>
        <w:t xml:space="preserve"> </w:t>
      </w:r>
      <w:r w:rsidR="00C1418F" w:rsidRPr="00C1418F">
        <w:rPr>
          <w:rStyle w:val="Incipit"/>
          <w:lang w:val="pt-PT"/>
        </w:rPr>
        <w:t>Benedicamus</w:t>
      </w:r>
      <w:r w:rsidR="00C1418F" w:rsidRPr="001B63A5">
        <w:rPr>
          <w:lang w:val="pt-PT"/>
        </w:rPr>
        <w:t xml:space="preserve"> </w:t>
      </w:r>
      <w:r w:rsidRPr="008262EE">
        <w:rPr>
          <w:lang w:val="pt-PT"/>
        </w:rPr>
        <w:t>sequitur prior missa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>Quod si pulsatio omnium signorum intervenit</w:t>
      </w:r>
      <w:r w:rsidR="00C94F95" w:rsidRPr="008262EE">
        <w:rPr>
          <w:lang w:val="pt-PT"/>
        </w:rPr>
        <w:t xml:space="preserve">, </w:t>
      </w:r>
      <w:r w:rsidRPr="008262EE">
        <w:rPr>
          <w:lang w:val="pt-PT"/>
        </w:rPr>
        <w:t xml:space="preserve">non absque </w:t>
      </w:r>
      <w:r w:rsidR="008559D1" w:rsidRPr="008262EE">
        <w:rPr>
          <w:lang w:val="pt-PT"/>
        </w:rPr>
        <w:t>[</w:t>
      </w:r>
      <w:r w:rsidRPr="008262EE">
        <w:rPr>
          <w:lang w:val="pt-PT"/>
        </w:rPr>
        <w:t>VAR</w:t>
      </w:r>
      <w:r w:rsidR="008559D1" w:rsidRPr="008262EE">
        <w:rPr>
          <w:lang w:val="pt-PT"/>
        </w:rPr>
        <w:t>]</w:t>
      </w:r>
      <w:r w:rsidRPr="008262EE">
        <w:rPr>
          <w:lang w:val="pt-PT"/>
        </w:rPr>
        <w:t xml:space="preserve"> </w:t>
      </w:r>
      <w:r w:rsidR="00C1418F" w:rsidRPr="00C1418F">
        <w:rPr>
          <w:rStyle w:val="Incipit"/>
          <w:lang w:val="pt-PT"/>
        </w:rPr>
        <w:t>Dominus vobiscum</w:t>
      </w:r>
      <w:r w:rsidRPr="008262EE">
        <w:rPr>
          <w:lang w:val="pt-PT"/>
        </w:rPr>
        <w:t xml:space="preserve"> et </w:t>
      </w:r>
      <w:r w:rsidR="008559D1" w:rsidRPr="008262EE">
        <w:rPr>
          <w:lang w:val="pt-PT"/>
        </w:rPr>
        <w:t>[</w:t>
      </w:r>
      <w:r w:rsidRPr="008262EE">
        <w:rPr>
          <w:lang w:val="pt-PT"/>
        </w:rPr>
        <w:t>BD</w:t>
      </w:r>
      <w:r w:rsidR="008559D1" w:rsidRPr="008262EE">
        <w:rPr>
          <w:lang w:val="pt-PT"/>
        </w:rPr>
        <w:t>]</w:t>
      </w:r>
      <w:r w:rsidRPr="008262EE">
        <w:rPr>
          <w:lang w:val="pt-PT"/>
        </w:rPr>
        <w:t xml:space="preserve"> </w:t>
      </w:r>
      <w:r w:rsidR="00C1418F" w:rsidRPr="00C1418F">
        <w:rPr>
          <w:rStyle w:val="Incipit"/>
          <w:lang w:val="pt-PT"/>
        </w:rPr>
        <w:t>Benedicamus domino</w:t>
      </w:r>
      <w:r w:rsidRPr="008262EE">
        <w:rPr>
          <w:lang w:val="pt-PT"/>
        </w:rPr>
        <w:t xml:space="preserve"> terminatur</w:t>
      </w:r>
      <w:r w:rsidR="00C94F95" w:rsidRPr="008262EE">
        <w:rPr>
          <w:lang w:val="pt-PT"/>
        </w:rPr>
        <w:t xml:space="preserve">. </w:t>
      </w:r>
      <w:r w:rsidR="00BA7027">
        <w:rPr>
          <w:lang w:val="pt-PT"/>
        </w:rPr>
        <w:t>Ab hinc</w:t>
      </w:r>
      <w:r w:rsidRPr="008262EE">
        <w:rPr>
          <w:lang w:val="pt-PT"/>
        </w:rPr>
        <w:t xml:space="preserve"> usque in octavam epiphaniae et quotienscumque post </w:t>
      </w:r>
      <w:r w:rsidR="000924ED">
        <w:rPr>
          <w:lang w:val="pt-PT"/>
        </w:rPr>
        <w:t>tertiam</w:t>
      </w:r>
      <w:r w:rsidRPr="008262EE">
        <w:rPr>
          <w:lang w:val="pt-PT"/>
        </w:rPr>
        <w:t xml:space="preserve"> missam canitur</w:t>
      </w:r>
      <w:r w:rsidR="00C94F95" w:rsidRPr="008262EE">
        <w:rPr>
          <w:lang w:val="pt-PT"/>
        </w:rPr>
        <w:t xml:space="preserve">, </w:t>
      </w:r>
      <w:r w:rsidRPr="008262EE">
        <w:rPr>
          <w:lang w:val="pt-PT"/>
        </w:rPr>
        <w:t xml:space="preserve">facta oratione </w:t>
      </w:r>
      <w:r w:rsidRPr="000924ED">
        <w:rPr>
          <w:rStyle w:val="Funktion"/>
          <w:lang w:val="pt-PT"/>
        </w:rPr>
        <w:t>ministri</w:t>
      </w:r>
      <w:r w:rsidRPr="008262EE">
        <w:rPr>
          <w:lang w:val="pt-PT"/>
        </w:rPr>
        <w:t xml:space="preserve"> missae </w:t>
      </w:r>
      <w:r w:rsidR="000924ED">
        <w:rPr>
          <w:lang w:val="pt-PT"/>
        </w:rPr>
        <w:t xml:space="preserve">se </w:t>
      </w:r>
      <w:r w:rsidRPr="008262EE">
        <w:rPr>
          <w:lang w:val="pt-PT"/>
        </w:rPr>
        <w:t>induunt et eidem horae et letani</w:t>
      </w:r>
      <w:r w:rsidR="000924ED">
        <w:rPr>
          <w:lang w:val="pt-PT"/>
        </w:rPr>
        <w:t>ae usque</w:t>
      </w:r>
      <w:r w:rsidRPr="008262EE">
        <w:rPr>
          <w:lang w:val="pt-PT"/>
        </w:rPr>
        <w:t xml:space="preserve"> ad</w:t>
      </w:r>
      <w:r w:rsidR="000924ED">
        <w:rPr>
          <w:lang w:val="pt-PT"/>
        </w:rPr>
        <w:t xml:space="preserve"> versum</w:t>
      </w:r>
      <w:r w:rsidRPr="008262EE">
        <w:rPr>
          <w:lang w:val="pt-PT"/>
        </w:rPr>
        <w:t xml:space="preserve"> </w:t>
      </w:r>
      <w:r w:rsidR="000924ED">
        <w:rPr>
          <w:lang w:val="pt-PT"/>
        </w:rPr>
        <w:t>[_LT]</w:t>
      </w:r>
      <w:r w:rsidRPr="008262EE">
        <w:rPr>
          <w:lang w:val="pt-PT"/>
        </w:rPr>
        <w:t xml:space="preserve"> </w:t>
      </w:r>
      <w:r w:rsidR="00C1418F" w:rsidRPr="00C1418F">
        <w:rPr>
          <w:rStyle w:val="Incipit"/>
          <w:lang w:val="pt-PT"/>
        </w:rPr>
        <w:t>Omnes sancti</w:t>
      </w:r>
      <w:r w:rsidR="007275B6">
        <w:rPr>
          <w:lang w:val="pt-PT"/>
        </w:rPr>
        <w:t xml:space="preserve"> </w:t>
      </w:r>
      <w:r w:rsidRPr="008262EE">
        <w:rPr>
          <w:lang w:val="pt-PT"/>
        </w:rPr>
        <w:t>intersunt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>Ibique absque ante et retro exeunt</w:t>
      </w:r>
      <w:r w:rsidR="00AF24A8" w:rsidRPr="008262EE">
        <w:rPr>
          <w:lang w:val="pt-PT"/>
        </w:rPr>
        <w:t>.</w:t>
      </w:r>
    </w:p>
    <w:p w:rsidR="00CD202C" w:rsidRPr="008262EE" w:rsidRDefault="00CD202C" w:rsidP="00C10675">
      <w:pPr>
        <w:rPr>
          <w:lang w:val="pt-PT"/>
        </w:rPr>
      </w:pPr>
      <w:r w:rsidRPr="008262EE">
        <w:rPr>
          <w:rStyle w:val="Time1"/>
          <w:lang w:val="pt-PT"/>
        </w:rPr>
        <w:t xml:space="preserve">Ad </w:t>
      </w:r>
      <w:r w:rsidRPr="008262EE">
        <w:rPr>
          <w:rStyle w:val="Time1"/>
          <w:rFonts w:eastAsia="Arial"/>
          <w:lang w:val="pt-PT"/>
        </w:rPr>
        <w:t>tertiam</w:t>
      </w:r>
      <w:r w:rsidRPr="008262EE">
        <w:rPr>
          <w:rFonts w:eastAsia="Arial"/>
          <w:lang w:val="pt-PT"/>
        </w:rPr>
        <w:t xml:space="preserve"> </w:t>
      </w:r>
      <w:r w:rsidR="008559D1" w:rsidRPr="008262EE">
        <w:rPr>
          <w:rFonts w:eastAsia="Arial"/>
          <w:lang w:val="pt-PT"/>
        </w:rPr>
        <w:t xml:space="preserve">AN </w:t>
      </w:r>
      <w:r w:rsidR="00C1418F" w:rsidRPr="00C1418F">
        <w:rPr>
          <w:rStyle w:val="Incipit"/>
          <w:lang w:val="pt-PT"/>
        </w:rPr>
        <w:t>Lapidabant Iudaei</w:t>
      </w:r>
      <w:r w:rsidR="00AF24A8" w:rsidRPr="008262EE">
        <w:rPr>
          <w:lang w:val="pt-PT"/>
        </w:rPr>
        <w:t>.</w:t>
      </w:r>
      <w:r w:rsidR="005273E9">
        <w:rPr>
          <w:lang w:val="pt-PT"/>
        </w:rPr>
        <w:t xml:space="preserve"> (46a)</w:t>
      </w:r>
    </w:p>
    <w:p w:rsidR="00CD202C" w:rsidRPr="008262EE" w:rsidRDefault="00CD202C" w:rsidP="00C10675">
      <w:pPr>
        <w:rPr>
          <w:lang w:val="pt-PT"/>
        </w:rPr>
      </w:pPr>
      <w:r w:rsidRPr="008262EE">
        <w:rPr>
          <w:rStyle w:val="Time1"/>
          <w:lang w:val="pt-PT"/>
        </w:rPr>
        <w:t>Ad missam</w:t>
      </w:r>
      <w:r w:rsidRPr="008262EE">
        <w:rPr>
          <w:lang w:val="pt-PT"/>
        </w:rPr>
        <w:t xml:space="preserve"> </w:t>
      </w:r>
      <w:r w:rsidR="008559D1" w:rsidRPr="008262EE">
        <w:rPr>
          <w:lang w:val="pt-PT"/>
        </w:rPr>
        <w:t>[</w:t>
      </w:r>
      <w:r w:rsidRPr="008262EE">
        <w:rPr>
          <w:lang w:val="pt-PT"/>
        </w:rPr>
        <w:t>IN</w:t>
      </w:r>
      <w:r w:rsidR="008559D1" w:rsidRPr="008262EE">
        <w:rPr>
          <w:lang w:val="pt-PT"/>
        </w:rPr>
        <w:t>]</w:t>
      </w:r>
      <w:r w:rsidRPr="008262EE">
        <w:rPr>
          <w:lang w:val="pt-PT"/>
        </w:rPr>
        <w:t xml:space="preserve"> </w:t>
      </w:r>
      <w:r w:rsidR="00C1418F" w:rsidRPr="00C1418F">
        <w:rPr>
          <w:rStyle w:val="Incipit"/>
          <w:lang w:val="pt-PT"/>
        </w:rPr>
        <w:t>Etenim sederunt principes</w:t>
      </w:r>
      <w:r w:rsidR="00C94F95" w:rsidRPr="00F3652D">
        <w:rPr>
          <w:lang w:val="pt-PT"/>
        </w:rPr>
        <w:t xml:space="preserve">. </w:t>
      </w:r>
      <w:r w:rsidRPr="008262EE">
        <w:rPr>
          <w:lang w:val="pt-PT"/>
        </w:rPr>
        <w:t xml:space="preserve">OF </w:t>
      </w:r>
      <w:r w:rsidR="00C1418F" w:rsidRPr="00C1418F">
        <w:rPr>
          <w:rStyle w:val="Incipit"/>
          <w:lang w:val="pt-PT"/>
        </w:rPr>
        <w:t>Elegerunt apostoli</w:t>
      </w:r>
      <w:r w:rsidR="00C94F95" w:rsidRPr="00F3652D">
        <w:rPr>
          <w:lang w:val="pt-PT"/>
        </w:rPr>
        <w:t xml:space="preserve">. </w:t>
      </w:r>
      <w:r w:rsidRPr="008262EE">
        <w:rPr>
          <w:lang w:val="pt-PT"/>
        </w:rPr>
        <w:t xml:space="preserve">Missa cum </w:t>
      </w:r>
      <w:r w:rsidR="008559D1" w:rsidRPr="008262EE">
        <w:rPr>
          <w:lang w:val="pt-PT"/>
        </w:rPr>
        <w:t>[</w:t>
      </w:r>
      <w:r w:rsidRPr="008262EE">
        <w:rPr>
          <w:lang w:val="pt-PT"/>
        </w:rPr>
        <w:t>BD</w:t>
      </w:r>
      <w:r w:rsidR="008559D1" w:rsidRPr="008262EE">
        <w:rPr>
          <w:lang w:val="pt-PT"/>
        </w:rPr>
        <w:t>]</w:t>
      </w:r>
      <w:r w:rsidRPr="008262EE">
        <w:rPr>
          <w:lang w:val="pt-PT"/>
        </w:rPr>
        <w:t xml:space="preserve"> </w:t>
      </w:r>
      <w:r w:rsidR="00C1418F" w:rsidRPr="00C1418F">
        <w:rPr>
          <w:rStyle w:val="Incipit"/>
          <w:lang w:val="pt-PT"/>
        </w:rPr>
        <w:t>Benedicamus domino</w:t>
      </w:r>
      <w:r w:rsidRPr="008262EE">
        <w:rPr>
          <w:lang w:val="pt-PT"/>
        </w:rPr>
        <w:t xml:space="preserve"> clauditur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>Si</w:t>
      </w:r>
      <w:r w:rsidR="0089772F">
        <w:rPr>
          <w:lang w:val="pt-PT"/>
        </w:rPr>
        <w:t>c</w:t>
      </w:r>
      <w:r w:rsidRPr="008262EE">
        <w:rPr>
          <w:lang w:val="pt-PT"/>
        </w:rPr>
        <w:t>ut autem in hac die</w:t>
      </w:r>
      <w:r w:rsidR="00C94F95" w:rsidRPr="008262EE">
        <w:rPr>
          <w:lang w:val="pt-PT"/>
        </w:rPr>
        <w:t xml:space="preserve">, </w:t>
      </w:r>
      <w:r w:rsidRPr="008262EE">
        <w:rPr>
          <w:lang w:val="pt-PT"/>
        </w:rPr>
        <w:t>ita et per totum annum cum missa finitur mentio cuiuslibet sancti trium lectionum</w:t>
      </w:r>
      <w:r w:rsidR="00C94F95" w:rsidRPr="008262EE">
        <w:rPr>
          <w:lang w:val="pt-PT"/>
        </w:rPr>
        <w:t xml:space="preserve">, </w:t>
      </w:r>
      <w:r w:rsidRPr="008262EE">
        <w:rPr>
          <w:lang w:val="pt-PT"/>
        </w:rPr>
        <w:t>sive illa cantatur ad tertiam sive ad sextam</w:t>
      </w:r>
      <w:r w:rsidR="00AF24A8" w:rsidRPr="008262EE">
        <w:rPr>
          <w:lang w:val="pt-PT"/>
        </w:rPr>
        <w:t>.</w:t>
      </w:r>
    </w:p>
    <w:p w:rsidR="00CD202C" w:rsidRPr="00EE485F" w:rsidRDefault="00CD202C" w:rsidP="00C10675">
      <w:pPr>
        <w:rPr>
          <w:lang w:val="en-GB"/>
        </w:rPr>
      </w:pPr>
      <w:r w:rsidRPr="00EE485F">
        <w:rPr>
          <w:rStyle w:val="Time1"/>
          <w:lang w:val="en-GB"/>
        </w:rPr>
        <w:t>Ad sextam</w:t>
      </w:r>
      <w:r w:rsidRPr="00EE485F">
        <w:rPr>
          <w:lang w:val="en-GB"/>
        </w:rPr>
        <w:t xml:space="preserve"> </w:t>
      </w:r>
      <w:r w:rsidR="008559D1" w:rsidRPr="00EE485F">
        <w:rPr>
          <w:lang w:val="en-GB"/>
        </w:rPr>
        <w:t xml:space="preserve">AN </w:t>
      </w:r>
      <w:r w:rsidR="00C1418F" w:rsidRPr="00C1418F">
        <w:rPr>
          <w:rStyle w:val="Incipit"/>
          <w:lang w:val="en-US"/>
        </w:rPr>
        <w:t>Germinavit</w:t>
      </w:r>
      <w:r w:rsidR="00AF24A8" w:rsidRPr="00EE485F">
        <w:rPr>
          <w:lang w:val="en-GB"/>
        </w:rPr>
        <w:t>.</w:t>
      </w:r>
    </w:p>
    <w:p w:rsidR="001B39FE" w:rsidRDefault="00CD202C" w:rsidP="00C10675">
      <w:pPr>
        <w:rPr>
          <w:lang w:val="en-GB"/>
        </w:rPr>
      </w:pPr>
      <w:r w:rsidRPr="00EE485F">
        <w:rPr>
          <w:rStyle w:val="Time1"/>
          <w:lang w:val="en-GB"/>
        </w:rPr>
        <w:t xml:space="preserve">Ad </w:t>
      </w:r>
      <w:r w:rsidRPr="00EE485F">
        <w:rPr>
          <w:rStyle w:val="Time1"/>
          <w:rFonts w:eastAsia="Arial"/>
          <w:lang w:val="en-GB"/>
        </w:rPr>
        <w:t>nonam</w:t>
      </w:r>
      <w:r w:rsidRPr="00EE485F">
        <w:rPr>
          <w:rFonts w:eastAsia="Arial"/>
          <w:lang w:val="en-GB"/>
        </w:rPr>
        <w:t xml:space="preserve"> </w:t>
      </w:r>
      <w:r w:rsidR="008559D1" w:rsidRPr="00EE485F">
        <w:rPr>
          <w:rFonts w:eastAsia="Arial"/>
          <w:lang w:val="en-GB"/>
        </w:rPr>
        <w:t xml:space="preserve">AN </w:t>
      </w:r>
      <w:r w:rsidR="00C1418F" w:rsidRPr="00C1418F">
        <w:rPr>
          <w:rStyle w:val="Incipit"/>
          <w:lang w:val="en-US"/>
        </w:rPr>
        <w:t>Ecce Maria</w:t>
      </w:r>
      <w:r w:rsidR="001B39FE">
        <w:rPr>
          <w:lang w:val="en-GB"/>
        </w:rPr>
        <w:t>.</w:t>
      </w:r>
    </w:p>
    <w:p w:rsidR="005538FE" w:rsidRDefault="005538FE" w:rsidP="005538FE">
      <w:pPr>
        <w:pStyle w:val="berschrift1"/>
      </w:pPr>
      <w:r>
        <w:t>[</w:t>
      </w:r>
      <w:r w:rsidR="00C756B8">
        <w:t>XXXX</w:t>
      </w:r>
      <w:r>
        <w:t>]</w:t>
      </w:r>
    </w:p>
    <w:p w:rsidR="005538FE" w:rsidRDefault="00CD202C" w:rsidP="00C10675">
      <w:pPr>
        <w:rPr>
          <w:lang w:val="en-GB"/>
        </w:rPr>
      </w:pPr>
      <w:r w:rsidRPr="00EE485F">
        <w:rPr>
          <w:lang w:val="en-GB"/>
        </w:rPr>
        <w:t>Si in octava sancti Ioannis vel Innocentum dominica occurrit</w:t>
      </w:r>
      <w:r w:rsidR="005538FE">
        <w:rPr>
          <w:lang w:val="en-GB"/>
        </w:rPr>
        <w:t>:</w:t>
      </w:r>
      <w:r w:rsidR="00C94F95" w:rsidRPr="00EE485F">
        <w:rPr>
          <w:lang w:val="en-GB"/>
        </w:rPr>
        <w:t xml:space="preserve"> </w:t>
      </w:r>
    </w:p>
    <w:p w:rsidR="001B39FE" w:rsidRPr="001B63A5" w:rsidRDefault="00E437E9" w:rsidP="00C10675">
      <w:pPr>
        <w:rPr>
          <w:lang w:val="pt-PT"/>
        </w:rPr>
      </w:pPr>
      <w:r w:rsidRPr="00CE65A9">
        <w:rPr>
          <w:rStyle w:val="Time1"/>
          <w:lang w:val="it-IT"/>
        </w:rPr>
        <w:t>I</w:t>
      </w:r>
      <w:r w:rsidR="00CD202C" w:rsidRPr="00CE65A9">
        <w:rPr>
          <w:rStyle w:val="Time1"/>
          <w:lang w:val="it-IT"/>
        </w:rPr>
        <w:t>n priori vespera</w:t>
      </w:r>
      <w:r w:rsidR="00CD202C" w:rsidRPr="00EE485F">
        <w:rPr>
          <w:lang w:val="en-GB"/>
        </w:rPr>
        <w:t xml:space="preserve"> </w:t>
      </w:r>
      <w:r w:rsidR="008559D1" w:rsidRPr="00EE485F">
        <w:rPr>
          <w:lang w:val="en-GB"/>
        </w:rPr>
        <w:t xml:space="preserve">AN </w:t>
      </w:r>
      <w:r w:rsidR="00C1418F" w:rsidRPr="00C1418F">
        <w:rPr>
          <w:rStyle w:val="Incipit"/>
          <w:lang w:val="en-GB"/>
        </w:rPr>
        <w:t>Quem vidistis</w:t>
      </w:r>
      <w:r w:rsidR="00C94F95" w:rsidRPr="00EE485F">
        <w:rPr>
          <w:lang w:val="en-GB"/>
        </w:rPr>
        <w:t xml:space="preserve">, </w:t>
      </w:r>
      <w:r w:rsidR="00CD202C" w:rsidRPr="00EE485F">
        <w:rPr>
          <w:lang w:val="en-GB"/>
        </w:rPr>
        <w:t xml:space="preserve">vel </w:t>
      </w:r>
      <w:r w:rsidR="008559D1" w:rsidRPr="00EE485F">
        <w:rPr>
          <w:lang w:val="en-GB"/>
        </w:rPr>
        <w:t xml:space="preserve">AN </w:t>
      </w:r>
      <w:r w:rsidR="00C1418F" w:rsidRPr="00C1418F">
        <w:rPr>
          <w:rStyle w:val="Incipit"/>
          <w:lang w:val="en-GB"/>
        </w:rPr>
        <w:t>Pastores dicite</w:t>
      </w:r>
      <w:r w:rsidR="007275B6">
        <w:rPr>
          <w:lang w:val="en-GB"/>
        </w:rPr>
        <w:t xml:space="preserve"> </w:t>
      </w:r>
      <w:r w:rsidR="00CD202C" w:rsidRPr="00EE485F">
        <w:rPr>
          <w:lang w:val="en-GB"/>
        </w:rPr>
        <w:t>super psalmos feriales canitur</w:t>
      </w:r>
      <w:r w:rsidR="00C94F95" w:rsidRPr="00EE485F">
        <w:rPr>
          <w:lang w:val="en-GB"/>
        </w:rPr>
        <w:t xml:space="preserve">. </w:t>
      </w:r>
      <w:r w:rsidR="00CD202C" w:rsidRPr="008262EE">
        <w:rPr>
          <w:lang w:val="pt-PT"/>
        </w:rPr>
        <w:t>Capitulum de nativitate domini</w:t>
      </w:r>
      <w:r w:rsidR="00C94F95" w:rsidRPr="008262EE">
        <w:rPr>
          <w:lang w:val="pt-PT"/>
        </w:rPr>
        <w:t xml:space="preserve">. </w:t>
      </w:r>
      <w:r w:rsidR="00CD202C" w:rsidRPr="008262EE">
        <w:rPr>
          <w:lang w:val="pt-PT"/>
        </w:rPr>
        <w:t xml:space="preserve">RP </w:t>
      </w:r>
      <w:r w:rsidR="00C1418F" w:rsidRPr="00C1418F">
        <w:rPr>
          <w:rStyle w:val="Incipit"/>
          <w:lang w:val="pt-PT"/>
        </w:rPr>
        <w:t>Verbum caro factum</w:t>
      </w:r>
      <w:r w:rsidR="00C94F95" w:rsidRPr="00F3652D">
        <w:rPr>
          <w:lang w:val="pt-PT"/>
        </w:rPr>
        <w:t xml:space="preserve">. </w:t>
      </w:r>
      <w:r w:rsidR="00CD202C" w:rsidRPr="008262EE">
        <w:rPr>
          <w:lang w:val="pt-PT"/>
        </w:rPr>
        <w:t xml:space="preserve">HY </w:t>
      </w:r>
      <w:r w:rsidR="00C1418F" w:rsidRPr="00C1418F">
        <w:rPr>
          <w:rStyle w:val="Incipit"/>
          <w:lang w:val="pt-PT"/>
        </w:rPr>
        <w:t>A solis ortus</w:t>
      </w:r>
      <w:r w:rsidR="00C94F95" w:rsidRPr="00F3652D">
        <w:rPr>
          <w:lang w:val="pt-PT"/>
        </w:rPr>
        <w:t xml:space="preserve">. </w:t>
      </w:r>
      <w:r w:rsidR="00CD202C" w:rsidRPr="008262EE">
        <w:rPr>
          <w:lang w:val="pt-PT"/>
        </w:rPr>
        <w:t xml:space="preserve">AM </w:t>
      </w:r>
      <w:r w:rsidR="00C1418F" w:rsidRPr="00C1418F">
        <w:rPr>
          <w:rStyle w:val="Incipit"/>
          <w:lang w:val="pt-PT"/>
        </w:rPr>
        <w:t>O regem caeli</w:t>
      </w:r>
      <w:r w:rsidR="00C94F95" w:rsidRPr="00F3652D">
        <w:rPr>
          <w:lang w:val="pt-PT"/>
        </w:rPr>
        <w:t xml:space="preserve">. </w:t>
      </w:r>
      <w:r w:rsidR="00CD202C" w:rsidRPr="008262EE">
        <w:rPr>
          <w:lang w:val="pt-PT"/>
        </w:rPr>
        <w:t>Oratio de dominica</w:t>
      </w:r>
      <w:r w:rsidR="00C94F95" w:rsidRPr="008262EE">
        <w:rPr>
          <w:lang w:val="pt-PT"/>
        </w:rPr>
        <w:t xml:space="preserve">. </w:t>
      </w:r>
      <w:r w:rsidR="00CD202C" w:rsidRPr="008262EE">
        <w:rPr>
          <w:lang w:val="pt-PT"/>
        </w:rPr>
        <w:t>Antiphona de festo</w:t>
      </w:r>
      <w:r w:rsidR="00C94F95" w:rsidRPr="001B63A5">
        <w:rPr>
          <w:lang w:val="pt-PT"/>
        </w:rPr>
        <w:t xml:space="preserve">. </w:t>
      </w:r>
      <w:r w:rsidR="00CD202C" w:rsidRPr="001B63A5">
        <w:rPr>
          <w:lang w:val="pt-PT"/>
        </w:rPr>
        <w:t xml:space="preserve">Ad processionem RPP </w:t>
      </w:r>
      <w:r w:rsidR="00C1418F" w:rsidRPr="001B63A5">
        <w:rPr>
          <w:rStyle w:val="Incipit"/>
          <w:lang w:val="pt-PT"/>
        </w:rPr>
        <w:t>Confirmatum est cor</w:t>
      </w:r>
      <w:r w:rsidR="001B39FE" w:rsidRPr="001B63A5">
        <w:rPr>
          <w:lang w:val="pt-PT"/>
        </w:rPr>
        <w:t>.</w:t>
      </w:r>
    </w:p>
    <w:p w:rsidR="00906D93" w:rsidRPr="001B63A5" w:rsidRDefault="008559D1" w:rsidP="00C10675">
      <w:pPr>
        <w:rPr>
          <w:lang w:val="pt-PT"/>
        </w:rPr>
      </w:pPr>
      <w:r w:rsidRPr="00CE65A9">
        <w:rPr>
          <w:rStyle w:val="Time1"/>
          <w:lang w:val="it-IT"/>
        </w:rPr>
        <w:t>[</w:t>
      </w:r>
      <w:r w:rsidR="00CD202C" w:rsidRPr="00CE65A9">
        <w:rPr>
          <w:rStyle w:val="Time1"/>
          <w:lang w:val="it-IT"/>
        </w:rPr>
        <w:t>Ad matutin</w:t>
      </w:r>
      <w:r w:rsidR="0089772F" w:rsidRPr="00CE65A9">
        <w:rPr>
          <w:rStyle w:val="Time1"/>
          <w:lang w:val="it-IT"/>
        </w:rPr>
        <w:t>um</w:t>
      </w:r>
      <w:r w:rsidRPr="00CE65A9">
        <w:rPr>
          <w:rStyle w:val="Time1"/>
          <w:lang w:val="it-IT"/>
        </w:rPr>
        <w:t>]</w:t>
      </w:r>
      <w:r w:rsidR="00CD202C" w:rsidRPr="001B63A5">
        <w:rPr>
          <w:lang w:val="pt-PT"/>
        </w:rPr>
        <w:t xml:space="preserve"> INV </w:t>
      </w:r>
      <w:r w:rsidR="00C1418F" w:rsidRPr="001B63A5">
        <w:rPr>
          <w:rStyle w:val="Incipit"/>
          <w:lang w:val="pt-PT"/>
        </w:rPr>
        <w:t>Christus natus</w:t>
      </w:r>
      <w:r w:rsidR="00C94F95" w:rsidRPr="001B63A5">
        <w:rPr>
          <w:lang w:val="pt-PT"/>
        </w:rPr>
        <w:t xml:space="preserve">. </w:t>
      </w:r>
      <w:r w:rsidR="00CD202C" w:rsidRPr="001B63A5">
        <w:rPr>
          <w:lang w:val="pt-PT"/>
        </w:rPr>
        <w:t xml:space="preserve">HY </w:t>
      </w:r>
      <w:r w:rsidR="00C1418F" w:rsidRPr="001B63A5">
        <w:rPr>
          <w:rStyle w:val="Incipit"/>
          <w:lang w:val="pt-PT"/>
        </w:rPr>
        <w:t>Agnoscat omne saeculum</w:t>
      </w:r>
      <w:r w:rsidR="00C94F95" w:rsidRPr="001B63A5">
        <w:rPr>
          <w:lang w:val="pt-PT"/>
        </w:rPr>
        <w:t>.</w:t>
      </w:r>
    </w:p>
    <w:p w:rsidR="001B39FE" w:rsidRPr="00321677" w:rsidRDefault="00CD202C" w:rsidP="00C10675">
      <w:pPr>
        <w:rPr>
          <w:lang w:val="de-DE"/>
        </w:rPr>
      </w:pPr>
      <w:r w:rsidRPr="00CE65A9">
        <w:rPr>
          <w:rStyle w:val="Time2"/>
          <w:lang w:val="it-IT"/>
        </w:rPr>
        <w:t xml:space="preserve">In </w:t>
      </w:r>
      <w:r w:rsidRPr="00CE65A9">
        <w:rPr>
          <w:rStyle w:val="Time2"/>
          <w:rFonts w:eastAsia="Arial"/>
          <w:lang w:val="it-IT"/>
        </w:rPr>
        <w:t xml:space="preserve">primo </w:t>
      </w:r>
      <w:r w:rsidRPr="00CE65A9">
        <w:rPr>
          <w:rStyle w:val="Time2"/>
          <w:lang w:val="it-IT"/>
        </w:rPr>
        <w:t>nocturno</w:t>
      </w:r>
      <w:r w:rsidRPr="008262EE">
        <w:rPr>
          <w:lang w:val="it-IT"/>
        </w:rPr>
        <w:t xml:space="preserve"> </w:t>
      </w:r>
      <w:r w:rsidR="008559D1" w:rsidRPr="008262EE">
        <w:rPr>
          <w:lang w:val="it-IT"/>
        </w:rPr>
        <w:t xml:space="preserve">AN </w:t>
      </w:r>
      <w:r w:rsidR="00C1418F" w:rsidRPr="00C1418F">
        <w:rPr>
          <w:rStyle w:val="Incipit"/>
          <w:lang w:val="it-IT"/>
        </w:rPr>
        <w:t>Elevamini</w:t>
      </w:r>
      <w:r w:rsidR="00C94F95" w:rsidRPr="00F3652D">
        <w:rPr>
          <w:lang w:val="it-IT"/>
        </w:rPr>
        <w:t xml:space="preserve">. </w:t>
      </w:r>
      <w:r w:rsidR="00F3652D" w:rsidRPr="00DB0C9C">
        <w:rPr>
          <w:lang w:val="it-IT"/>
        </w:rPr>
        <w:t xml:space="preserve">[PS] </w:t>
      </w:r>
      <w:r w:rsidR="00C1418F" w:rsidRPr="00C1418F">
        <w:rPr>
          <w:rStyle w:val="Incipit"/>
          <w:lang w:val="it-IT"/>
        </w:rPr>
        <w:t>Ä+Domine in virtute+Ä</w:t>
      </w:r>
      <w:r w:rsidR="007275B6">
        <w:rPr>
          <w:lang w:val="it-IT"/>
        </w:rPr>
        <w:t xml:space="preserve"> </w:t>
      </w:r>
      <w:r w:rsidR="00F3652D" w:rsidRPr="00DB0C9C">
        <w:rPr>
          <w:lang w:val="it-IT"/>
        </w:rPr>
        <w:t xml:space="preserve">cum reliquis. </w:t>
      </w:r>
      <w:r w:rsidR="000216A0" w:rsidRPr="00DB0C9C">
        <w:rPr>
          <w:lang w:val="it-IT"/>
        </w:rPr>
        <w:t>[</w:t>
      </w:r>
      <w:r w:rsidR="00F3652D" w:rsidRPr="00DB0C9C">
        <w:rPr>
          <w:lang w:val="it-IT"/>
        </w:rPr>
        <w:t>VS</w:t>
      </w:r>
      <w:r w:rsidR="000216A0" w:rsidRPr="00DB0C9C">
        <w:rPr>
          <w:lang w:val="it-IT"/>
        </w:rPr>
        <w:t>]</w:t>
      </w:r>
      <w:r w:rsidR="00F3652D" w:rsidRPr="00DB0C9C">
        <w:rPr>
          <w:lang w:val="it-IT"/>
        </w:rPr>
        <w:t xml:space="preserve"> </w:t>
      </w:r>
      <w:r w:rsidR="00C1418F" w:rsidRPr="00C1418F">
        <w:rPr>
          <w:rStyle w:val="Incipit"/>
          <w:lang w:val="it-IT"/>
        </w:rPr>
        <w:t>Ä+Tamquam sponsus+Ä</w:t>
      </w:r>
      <w:r w:rsidR="00C94F95" w:rsidRPr="00DB0C9C">
        <w:rPr>
          <w:lang w:val="it-IT"/>
        </w:rPr>
        <w:t xml:space="preserve">. </w:t>
      </w:r>
      <w:r w:rsidRPr="00DB0C9C">
        <w:rPr>
          <w:lang w:val="it-IT"/>
        </w:rPr>
        <w:t xml:space="preserve">RP </w:t>
      </w:r>
      <w:r w:rsidR="00C1418F" w:rsidRPr="00C1418F">
        <w:rPr>
          <w:rStyle w:val="Incipit"/>
          <w:lang w:val="it-IT"/>
        </w:rPr>
        <w:t>Quem vidistis</w:t>
      </w:r>
      <w:r w:rsidR="00C94F95" w:rsidRPr="00DB0C9C">
        <w:rPr>
          <w:lang w:val="it-IT"/>
        </w:rPr>
        <w:t xml:space="preserve">. </w:t>
      </w:r>
      <w:r w:rsidR="00F3652D" w:rsidRPr="00DB0C9C">
        <w:rPr>
          <w:rFonts w:eastAsia="Arial"/>
          <w:lang w:val="it-IT"/>
        </w:rPr>
        <w:t xml:space="preserve">[RV] </w:t>
      </w:r>
      <w:r w:rsidR="00C1418F" w:rsidRPr="00C1418F">
        <w:rPr>
          <w:rStyle w:val="Incipit"/>
          <w:rFonts w:eastAsia="Arial"/>
          <w:lang w:val="it-IT"/>
        </w:rPr>
        <w:t>Ä+</w:t>
      </w:r>
      <w:r w:rsidR="00C1418F" w:rsidRPr="00C1418F">
        <w:rPr>
          <w:rStyle w:val="Incipit"/>
          <w:lang w:val="it-IT"/>
        </w:rPr>
        <w:t>Dicite quidnam</w:t>
      </w:r>
      <w:r w:rsidR="00C1418F" w:rsidRPr="00C1418F">
        <w:rPr>
          <w:rStyle w:val="Incipit"/>
          <w:rFonts w:eastAsia="Arial"/>
          <w:lang w:val="it-IT"/>
        </w:rPr>
        <w:t>+Ä</w:t>
      </w:r>
      <w:r w:rsidR="00C94F95" w:rsidRPr="00DB0C9C">
        <w:rPr>
          <w:lang w:val="it-IT"/>
        </w:rPr>
        <w:t xml:space="preserve">. </w:t>
      </w:r>
      <w:r w:rsidRPr="00DB0C9C">
        <w:rPr>
          <w:lang w:val="it-IT"/>
        </w:rPr>
        <w:t xml:space="preserve">RP </w:t>
      </w:r>
      <w:r w:rsidR="00C1418F" w:rsidRPr="00C1418F">
        <w:rPr>
          <w:rStyle w:val="Incipit"/>
          <w:lang w:val="it-IT"/>
        </w:rPr>
        <w:t>O magnum mysterium</w:t>
      </w:r>
      <w:r w:rsidR="00C94F95" w:rsidRPr="00DB0C9C">
        <w:rPr>
          <w:lang w:val="it-IT"/>
        </w:rPr>
        <w:t xml:space="preserve">. </w:t>
      </w:r>
      <w:r w:rsidR="00F3652D" w:rsidRPr="00DB0C9C">
        <w:rPr>
          <w:rFonts w:eastAsia="Arial"/>
          <w:lang w:val="it-IT"/>
        </w:rPr>
        <w:t xml:space="preserve">[RV] </w:t>
      </w:r>
      <w:r w:rsidR="00C1418F" w:rsidRPr="00C1418F">
        <w:rPr>
          <w:rStyle w:val="Incipit"/>
          <w:rFonts w:eastAsia="Arial"/>
          <w:lang w:val="it-IT"/>
        </w:rPr>
        <w:t>Ä+</w:t>
      </w:r>
      <w:r w:rsidR="00C1418F" w:rsidRPr="00C1418F">
        <w:rPr>
          <w:rStyle w:val="Incipit"/>
          <w:lang w:val="it-IT"/>
        </w:rPr>
        <w:t>Domine audivi</w:t>
      </w:r>
      <w:r w:rsidR="00C1418F" w:rsidRPr="00C1418F">
        <w:rPr>
          <w:rStyle w:val="Incipit"/>
          <w:rFonts w:eastAsia="Arial"/>
          <w:lang w:val="it-IT"/>
        </w:rPr>
        <w:t>+Ä</w:t>
      </w:r>
      <w:r w:rsidR="00C94F95" w:rsidRPr="00DB0C9C">
        <w:rPr>
          <w:lang w:val="it-IT"/>
        </w:rPr>
        <w:t xml:space="preserve">. </w:t>
      </w:r>
      <w:r w:rsidRPr="00DB0C9C">
        <w:rPr>
          <w:lang w:val="it-IT"/>
        </w:rPr>
        <w:t xml:space="preserve">RP </w:t>
      </w:r>
      <w:r w:rsidR="00C1418F" w:rsidRPr="00C1418F">
        <w:rPr>
          <w:rStyle w:val="Incipit"/>
          <w:lang w:val="it-IT"/>
        </w:rPr>
        <w:t>Beata et venerabilis</w:t>
      </w:r>
      <w:r w:rsidR="00C94F95" w:rsidRPr="00DB0C9C">
        <w:rPr>
          <w:lang w:val="it-IT"/>
        </w:rPr>
        <w:t xml:space="preserve">. </w:t>
      </w:r>
      <w:r w:rsidR="00F3652D" w:rsidRPr="00DB0C9C">
        <w:rPr>
          <w:rFonts w:eastAsia="Arial"/>
          <w:lang w:val="it-IT"/>
        </w:rPr>
        <w:t xml:space="preserve">[RV] </w:t>
      </w:r>
      <w:r w:rsidR="00C1418F" w:rsidRPr="00C1418F">
        <w:rPr>
          <w:rStyle w:val="Incipit"/>
          <w:rFonts w:eastAsia="Arial"/>
          <w:lang w:val="it-IT"/>
        </w:rPr>
        <w:t>Ä+</w:t>
      </w:r>
      <w:r w:rsidR="00C1418F" w:rsidRPr="00C1418F">
        <w:rPr>
          <w:rStyle w:val="Incipit"/>
          <w:lang w:val="it-IT"/>
        </w:rPr>
        <w:t>Domine audivi</w:t>
      </w:r>
      <w:r w:rsidR="00C1418F" w:rsidRPr="00C1418F">
        <w:rPr>
          <w:rStyle w:val="Incipit"/>
          <w:rFonts w:eastAsia="Arial"/>
          <w:lang w:val="it-IT"/>
        </w:rPr>
        <w:t>+Ä</w:t>
      </w:r>
      <w:r w:rsidR="00C94F95" w:rsidRPr="00DB0C9C">
        <w:rPr>
          <w:lang w:val="it-IT"/>
        </w:rPr>
        <w:t xml:space="preserve">. </w:t>
      </w:r>
      <w:r w:rsidRPr="00DB0C9C">
        <w:rPr>
          <w:lang w:val="it-IT"/>
        </w:rPr>
        <w:t xml:space="preserve">RP </w:t>
      </w:r>
      <w:r w:rsidR="00C1418F" w:rsidRPr="00C1418F">
        <w:rPr>
          <w:rStyle w:val="Incipit"/>
          <w:lang w:val="it-IT"/>
        </w:rPr>
        <w:t>Benedictus qui venit</w:t>
      </w:r>
      <w:r w:rsidR="00C94F95" w:rsidRPr="00DB0C9C">
        <w:rPr>
          <w:lang w:val="it-IT"/>
        </w:rPr>
        <w:t xml:space="preserve">. </w:t>
      </w:r>
      <w:r w:rsidR="00F3652D" w:rsidRPr="00321677">
        <w:rPr>
          <w:rFonts w:eastAsia="Arial"/>
          <w:lang w:val="de-DE"/>
        </w:rPr>
        <w:t xml:space="preserve">[RV] </w:t>
      </w:r>
      <w:r w:rsidR="00C1418F" w:rsidRPr="00321677">
        <w:rPr>
          <w:rStyle w:val="Incipit"/>
          <w:rFonts w:eastAsia="Arial"/>
          <w:lang w:val="de-DE"/>
        </w:rPr>
        <w:t>Ä+</w:t>
      </w:r>
      <w:r w:rsidR="00C1418F" w:rsidRPr="00321677">
        <w:rPr>
          <w:rStyle w:val="Incipit"/>
          <w:lang w:val="de-DE"/>
        </w:rPr>
        <w:t>Lapidem quem</w:t>
      </w:r>
      <w:r w:rsidR="00C1418F" w:rsidRPr="00321677">
        <w:rPr>
          <w:rStyle w:val="Incipit"/>
          <w:rFonts w:eastAsia="Arial"/>
          <w:lang w:val="de-DE"/>
        </w:rPr>
        <w:t>+Ä</w:t>
      </w:r>
      <w:r w:rsidR="001B39FE" w:rsidRPr="00321677">
        <w:rPr>
          <w:lang w:val="de-DE"/>
        </w:rPr>
        <w:t>.</w:t>
      </w:r>
    </w:p>
    <w:p w:rsidR="00906D93" w:rsidRDefault="00CD202C" w:rsidP="00C10675">
      <w:pPr>
        <w:rPr>
          <w:lang w:val="en-US"/>
        </w:rPr>
      </w:pPr>
      <w:r w:rsidRPr="00E437E9">
        <w:rPr>
          <w:rStyle w:val="Time2"/>
        </w:rPr>
        <w:t>In secundo nocturno</w:t>
      </w:r>
      <w:r w:rsidRPr="008262EE">
        <w:rPr>
          <w:lang w:val="pt-PT"/>
        </w:rPr>
        <w:t xml:space="preserve"> </w:t>
      </w:r>
      <w:r w:rsidR="008559D1" w:rsidRPr="008262EE">
        <w:rPr>
          <w:lang w:val="pt-PT"/>
        </w:rPr>
        <w:t xml:space="preserve">AN </w:t>
      </w:r>
      <w:r w:rsidR="00C1418F" w:rsidRPr="00C1418F">
        <w:rPr>
          <w:rStyle w:val="Incipit"/>
          <w:lang w:val="pt-PT"/>
        </w:rPr>
        <w:t>Natus est nobis deus de deo</w:t>
      </w:r>
      <w:r w:rsidR="00C94F95" w:rsidRPr="00F3652D">
        <w:rPr>
          <w:lang w:val="pt-PT"/>
        </w:rPr>
        <w:t xml:space="preserve">. </w:t>
      </w:r>
      <w:r w:rsidR="00F3652D" w:rsidRPr="001B63A5">
        <w:rPr>
          <w:lang w:val="pt-PT"/>
        </w:rPr>
        <w:t xml:space="preserve">[VS] </w:t>
      </w:r>
      <w:r w:rsidR="00C1418F" w:rsidRPr="001B63A5">
        <w:rPr>
          <w:rStyle w:val="Incipit"/>
          <w:lang w:val="pt-PT"/>
        </w:rPr>
        <w:t>Ä+Speciosus forma+Ä</w:t>
      </w:r>
      <w:r w:rsidR="00C94F95" w:rsidRPr="001B63A5">
        <w:rPr>
          <w:lang w:val="pt-PT"/>
        </w:rPr>
        <w:t xml:space="preserve">. </w:t>
      </w:r>
      <w:r w:rsidR="00C87E3F" w:rsidRPr="001B63A5">
        <w:rPr>
          <w:rFonts w:eastAsia="Arial"/>
          <w:lang w:val="pt-PT"/>
        </w:rPr>
        <w:t>(</w:t>
      </w:r>
      <w:r w:rsidR="005273E9" w:rsidRPr="001B63A5">
        <w:rPr>
          <w:rFonts w:eastAsia="Arial"/>
          <w:lang w:val="pt-PT"/>
        </w:rPr>
        <w:t>46b</w:t>
      </w:r>
      <w:r w:rsidR="00C87E3F" w:rsidRPr="001B63A5">
        <w:rPr>
          <w:rFonts w:eastAsia="Arial"/>
          <w:lang w:val="pt-PT"/>
        </w:rPr>
        <w:t>)</w:t>
      </w:r>
      <w:r w:rsidRPr="001B63A5">
        <w:rPr>
          <w:rFonts w:eastAsia="Arial"/>
          <w:lang w:val="pt-PT"/>
        </w:rPr>
        <w:t xml:space="preserve"> RP </w:t>
      </w:r>
      <w:r w:rsidR="00C1418F" w:rsidRPr="001B63A5">
        <w:rPr>
          <w:rStyle w:val="Incipit"/>
          <w:lang w:val="pt-PT"/>
        </w:rPr>
        <w:t>Hic qui advenit</w:t>
      </w:r>
      <w:r w:rsidR="00C94F95" w:rsidRPr="001B63A5">
        <w:rPr>
          <w:lang w:val="pt-PT"/>
        </w:rPr>
        <w:t xml:space="preserve">. </w:t>
      </w:r>
      <w:r w:rsidR="00F3652D" w:rsidRPr="00F3652D">
        <w:rPr>
          <w:lang w:val="en-US"/>
        </w:rPr>
        <w:t xml:space="preserve">[RV] </w:t>
      </w:r>
      <w:r w:rsidR="00C1418F" w:rsidRPr="00C1418F">
        <w:rPr>
          <w:rStyle w:val="Incipit"/>
          <w:lang w:val="en-US"/>
        </w:rPr>
        <w:t>Ä+Ecce advenit+Ä</w:t>
      </w:r>
      <w:r w:rsidR="00C94F95" w:rsidRPr="00F3652D">
        <w:rPr>
          <w:lang w:val="en-US"/>
        </w:rPr>
        <w:t xml:space="preserve">. </w:t>
      </w:r>
      <w:r w:rsidRPr="00F3652D">
        <w:rPr>
          <w:rFonts w:eastAsia="Arial"/>
          <w:lang w:val="en-US"/>
        </w:rPr>
        <w:t xml:space="preserve">RP </w:t>
      </w:r>
      <w:r w:rsidR="00C1418F" w:rsidRPr="00C1418F">
        <w:rPr>
          <w:rStyle w:val="Incipit"/>
          <w:lang w:val="en-US"/>
        </w:rPr>
        <w:t>Sancta et inmaculata</w:t>
      </w:r>
      <w:r w:rsidR="00C94F95" w:rsidRPr="00F3652D">
        <w:rPr>
          <w:lang w:val="en-US"/>
        </w:rPr>
        <w:t xml:space="preserve">. </w:t>
      </w:r>
      <w:r w:rsidR="00F3652D" w:rsidRPr="00F3652D">
        <w:rPr>
          <w:lang w:val="en-US"/>
        </w:rPr>
        <w:t xml:space="preserve">[RV] </w:t>
      </w:r>
      <w:r w:rsidR="00C1418F" w:rsidRPr="00C1418F">
        <w:rPr>
          <w:rStyle w:val="Incipit"/>
          <w:lang w:val="en-US"/>
        </w:rPr>
        <w:t>Ä+Benedicta+Ä</w:t>
      </w:r>
      <w:r w:rsidR="00C94F95" w:rsidRPr="00F3652D">
        <w:rPr>
          <w:lang w:val="en-US"/>
        </w:rPr>
        <w:t xml:space="preserve">. </w:t>
      </w:r>
      <w:r w:rsidRPr="00F3652D">
        <w:rPr>
          <w:rFonts w:eastAsia="Arial"/>
          <w:lang w:val="en-US"/>
        </w:rPr>
        <w:t xml:space="preserve">RP </w:t>
      </w:r>
      <w:r w:rsidR="00C1418F" w:rsidRPr="00C1418F">
        <w:rPr>
          <w:rStyle w:val="Incipit"/>
          <w:lang w:val="en-US"/>
        </w:rPr>
        <w:t xml:space="preserve">Continet in gremio. </w:t>
      </w:r>
      <w:r w:rsidR="00F3652D" w:rsidRPr="00F3652D">
        <w:rPr>
          <w:lang w:val="en-US"/>
        </w:rPr>
        <w:t xml:space="preserve">[RV] </w:t>
      </w:r>
      <w:r w:rsidR="00C1418F" w:rsidRPr="00C1418F">
        <w:rPr>
          <w:rStyle w:val="Incipit"/>
          <w:lang w:val="en-US"/>
        </w:rPr>
        <w:t>Ä+Domus pudici+Ä</w:t>
      </w:r>
      <w:r w:rsidR="00C94F95" w:rsidRPr="00F3652D">
        <w:rPr>
          <w:lang w:val="en-US"/>
        </w:rPr>
        <w:t xml:space="preserve">. </w:t>
      </w:r>
      <w:r w:rsidRPr="00F3652D">
        <w:rPr>
          <w:rFonts w:eastAsia="Arial"/>
          <w:lang w:val="en-US"/>
        </w:rPr>
        <w:t xml:space="preserve">RP </w:t>
      </w:r>
      <w:r w:rsidR="00C1418F" w:rsidRPr="00C1418F">
        <w:rPr>
          <w:rStyle w:val="Incipit"/>
          <w:lang w:val="en-US"/>
        </w:rPr>
        <w:t>O regem caeli</w:t>
      </w:r>
      <w:r w:rsidR="00C94F95" w:rsidRPr="00F3652D">
        <w:rPr>
          <w:lang w:val="en-US"/>
        </w:rPr>
        <w:t xml:space="preserve">. </w:t>
      </w:r>
      <w:r w:rsidR="00F3652D" w:rsidRPr="00F3652D">
        <w:rPr>
          <w:rFonts w:eastAsia="Arial"/>
          <w:lang w:val="en-US"/>
        </w:rPr>
        <w:t>[R</w:t>
      </w:r>
      <w:r w:rsidR="00C5061C">
        <w:rPr>
          <w:rFonts w:eastAsia="Arial"/>
          <w:lang w:val="en-US"/>
        </w:rPr>
        <w:t>V</w:t>
      </w:r>
      <w:r w:rsidR="00F3652D" w:rsidRPr="00F3652D">
        <w:rPr>
          <w:rFonts w:eastAsia="Arial"/>
          <w:lang w:val="en-US"/>
        </w:rPr>
        <w:t xml:space="preserve">] </w:t>
      </w:r>
      <w:r w:rsidR="00C1418F" w:rsidRPr="00C1418F">
        <w:rPr>
          <w:rStyle w:val="Incipit"/>
          <w:rFonts w:eastAsia="Arial"/>
          <w:lang w:val="en-US"/>
        </w:rPr>
        <w:t>Ä+</w:t>
      </w:r>
      <w:r w:rsidR="00C1418F" w:rsidRPr="00C1418F">
        <w:rPr>
          <w:rStyle w:val="Incipit"/>
          <w:lang w:val="en-US"/>
        </w:rPr>
        <w:t>Domine audivi</w:t>
      </w:r>
      <w:r w:rsidR="00C1418F" w:rsidRPr="00C1418F">
        <w:rPr>
          <w:rStyle w:val="Incipit"/>
          <w:rFonts w:eastAsia="Arial"/>
          <w:lang w:val="en-US"/>
        </w:rPr>
        <w:t>+Ä</w:t>
      </w:r>
      <w:r w:rsidR="00C94F95" w:rsidRPr="00F3652D">
        <w:rPr>
          <w:lang w:val="en-US"/>
        </w:rPr>
        <w:t>.</w:t>
      </w:r>
    </w:p>
    <w:p w:rsidR="00CD202C" w:rsidRPr="001B63A5" w:rsidRDefault="008559D1" w:rsidP="00C10675">
      <w:pPr>
        <w:rPr>
          <w:lang w:val="pt-PT"/>
        </w:rPr>
      </w:pPr>
      <w:r w:rsidRPr="00CE65A9">
        <w:rPr>
          <w:rStyle w:val="Time2"/>
          <w:lang w:val="it-IT"/>
        </w:rPr>
        <w:lastRenderedPageBreak/>
        <w:t>[</w:t>
      </w:r>
      <w:r w:rsidR="00CD202C" w:rsidRPr="00CE65A9">
        <w:rPr>
          <w:rStyle w:val="Time2"/>
          <w:lang w:val="it-IT"/>
        </w:rPr>
        <w:t>In tertio nocturno</w:t>
      </w:r>
      <w:r w:rsidRPr="00CE65A9">
        <w:rPr>
          <w:rStyle w:val="Time2"/>
          <w:lang w:val="it-IT"/>
        </w:rPr>
        <w:t>]</w:t>
      </w:r>
      <w:r w:rsidR="00CD202C" w:rsidRPr="00F3652D">
        <w:rPr>
          <w:lang w:val="en-US"/>
        </w:rPr>
        <w:t xml:space="preserve"> ACN </w:t>
      </w:r>
      <w:r w:rsidR="00C1418F" w:rsidRPr="00C1418F">
        <w:rPr>
          <w:rStyle w:val="Incipit"/>
          <w:lang w:val="en-US"/>
        </w:rPr>
        <w:t>Verbum caro factum</w:t>
      </w:r>
      <w:r w:rsidR="00C94F95" w:rsidRPr="00F3652D">
        <w:rPr>
          <w:lang w:val="en-US"/>
        </w:rPr>
        <w:t xml:space="preserve">. </w:t>
      </w:r>
      <w:r w:rsidR="00F3652D" w:rsidRPr="001B63A5">
        <w:rPr>
          <w:rFonts w:eastAsia="Arial"/>
          <w:lang w:val="en-US"/>
        </w:rPr>
        <w:t xml:space="preserve">[VS] </w:t>
      </w:r>
      <w:r w:rsidR="00C1418F" w:rsidRPr="001B63A5">
        <w:rPr>
          <w:rStyle w:val="Incipit"/>
          <w:rFonts w:eastAsia="Arial"/>
          <w:lang w:val="en-US"/>
        </w:rPr>
        <w:t>Ä+</w:t>
      </w:r>
      <w:r w:rsidR="00C1418F" w:rsidRPr="001B63A5">
        <w:rPr>
          <w:rStyle w:val="Incipit"/>
          <w:lang w:val="en-US"/>
        </w:rPr>
        <w:t>Ipse invocabit me</w:t>
      </w:r>
      <w:r w:rsidR="00C1418F" w:rsidRPr="001B63A5">
        <w:rPr>
          <w:rStyle w:val="Incipit"/>
          <w:rFonts w:eastAsia="Arial"/>
          <w:lang w:val="en-US"/>
        </w:rPr>
        <w:t>+Ä</w:t>
      </w:r>
      <w:r w:rsidR="00C94F95" w:rsidRPr="001B63A5">
        <w:rPr>
          <w:lang w:val="en-US"/>
        </w:rPr>
        <w:t xml:space="preserve">. </w:t>
      </w:r>
      <w:r w:rsidR="00CD202C" w:rsidRPr="001B63A5">
        <w:rPr>
          <w:lang w:val="en-US"/>
        </w:rPr>
        <w:t xml:space="preserve">Evangelium ut </w:t>
      </w:r>
      <w:r w:rsidRPr="001B63A5">
        <w:rPr>
          <w:lang w:val="en-US"/>
        </w:rPr>
        <w:t>[</w:t>
      </w:r>
      <w:r w:rsidR="00CD202C" w:rsidRPr="001B63A5">
        <w:rPr>
          <w:lang w:val="en-US"/>
        </w:rPr>
        <w:t>in</w:t>
      </w:r>
      <w:r w:rsidRPr="001B63A5">
        <w:rPr>
          <w:lang w:val="en-US"/>
        </w:rPr>
        <w:t>]</w:t>
      </w:r>
      <w:r w:rsidR="00CD202C" w:rsidRPr="001B63A5">
        <w:rPr>
          <w:lang w:val="en-US"/>
        </w:rPr>
        <w:t xml:space="preserve"> priori dominica</w:t>
      </w:r>
      <w:r w:rsidR="00C94F95" w:rsidRPr="001B63A5">
        <w:rPr>
          <w:lang w:val="en-US"/>
        </w:rPr>
        <w:t xml:space="preserve">. </w:t>
      </w:r>
      <w:r w:rsidR="00CD202C" w:rsidRPr="001B63A5">
        <w:rPr>
          <w:rFonts w:eastAsia="Arial"/>
          <w:lang w:val="en-US"/>
        </w:rPr>
        <w:t xml:space="preserve">RP </w:t>
      </w:r>
      <w:r w:rsidR="00C1418F" w:rsidRPr="001B63A5">
        <w:rPr>
          <w:rStyle w:val="Incipit"/>
          <w:lang w:val="en-US"/>
        </w:rPr>
        <w:t>Ecce agnus dei</w:t>
      </w:r>
      <w:r w:rsidR="00C94F95" w:rsidRPr="001B63A5">
        <w:rPr>
          <w:lang w:val="en-US"/>
        </w:rPr>
        <w:t xml:space="preserve">. </w:t>
      </w:r>
      <w:r w:rsidR="00F3652D" w:rsidRPr="001B63A5">
        <w:rPr>
          <w:rFonts w:eastAsia="Arial"/>
          <w:lang w:val="pt-PT"/>
        </w:rPr>
        <w:t xml:space="preserve">[RV] </w:t>
      </w:r>
      <w:r w:rsidR="00C1418F" w:rsidRPr="001B63A5">
        <w:rPr>
          <w:rStyle w:val="Incipit"/>
          <w:rFonts w:eastAsia="Arial"/>
          <w:lang w:val="pt-PT"/>
        </w:rPr>
        <w:t>Ä+</w:t>
      </w:r>
      <w:r w:rsidR="00C1418F" w:rsidRPr="001B63A5">
        <w:rPr>
          <w:rStyle w:val="Incipit"/>
          <w:lang w:val="pt-PT"/>
        </w:rPr>
        <w:t>Qui de terra</w:t>
      </w:r>
      <w:r w:rsidR="00C1418F" w:rsidRPr="001B63A5">
        <w:rPr>
          <w:rStyle w:val="Incipit"/>
          <w:rFonts w:eastAsia="Arial"/>
          <w:lang w:val="pt-PT"/>
        </w:rPr>
        <w:t>+Ä</w:t>
      </w:r>
      <w:r w:rsidR="00C94F95" w:rsidRPr="001B63A5">
        <w:rPr>
          <w:lang w:val="pt-PT"/>
        </w:rPr>
        <w:t xml:space="preserve">. </w:t>
      </w:r>
      <w:r w:rsidR="00CD202C" w:rsidRPr="001B63A5">
        <w:rPr>
          <w:rFonts w:eastAsia="Arial"/>
          <w:lang w:val="pt-PT"/>
        </w:rPr>
        <w:t xml:space="preserve">RP </w:t>
      </w:r>
      <w:r w:rsidR="00C1418F" w:rsidRPr="001B63A5">
        <w:rPr>
          <w:rStyle w:val="Incipit"/>
          <w:lang w:val="pt-PT"/>
        </w:rPr>
        <w:t>Nesciens mater</w:t>
      </w:r>
      <w:r w:rsidR="00C94F95" w:rsidRPr="001B63A5">
        <w:rPr>
          <w:lang w:val="pt-PT"/>
        </w:rPr>
        <w:t xml:space="preserve">. </w:t>
      </w:r>
      <w:r w:rsidR="00F3652D" w:rsidRPr="001B63A5">
        <w:rPr>
          <w:rFonts w:eastAsia="Arial"/>
          <w:lang w:val="pt-PT"/>
        </w:rPr>
        <w:t xml:space="preserve">[RV] </w:t>
      </w:r>
      <w:r w:rsidR="00C1418F" w:rsidRPr="001B63A5">
        <w:rPr>
          <w:rStyle w:val="Incipit"/>
          <w:rFonts w:eastAsia="Arial"/>
          <w:lang w:val="pt-PT"/>
        </w:rPr>
        <w:t>Ä+</w:t>
      </w:r>
      <w:r w:rsidR="00C1418F" w:rsidRPr="001B63A5">
        <w:rPr>
          <w:rStyle w:val="Incipit"/>
          <w:lang w:val="pt-PT"/>
        </w:rPr>
        <w:t>Beata dei genitrix</w:t>
      </w:r>
      <w:r w:rsidR="00C1418F" w:rsidRPr="001B63A5">
        <w:rPr>
          <w:rStyle w:val="Incipit"/>
          <w:rFonts w:eastAsia="Arial"/>
          <w:lang w:val="pt-PT"/>
        </w:rPr>
        <w:t>+Ä</w:t>
      </w:r>
      <w:r w:rsidR="00C94F95" w:rsidRPr="001B63A5">
        <w:rPr>
          <w:lang w:val="pt-PT"/>
        </w:rPr>
        <w:t xml:space="preserve">. </w:t>
      </w:r>
      <w:r w:rsidR="00CD202C" w:rsidRPr="001B63A5">
        <w:rPr>
          <w:rFonts w:eastAsia="Arial"/>
          <w:lang w:val="pt-PT"/>
        </w:rPr>
        <w:t xml:space="preserve">RP </w:t>
      </w:r>
      <w:r w:rsidR="00C1418F" w:rsidRPr="001B63A5">
        <w:rPr>
          <w:rStyle w:val="Incipit"/>
          <w:lang w:val="pt-PT"/>
        </w:rPr>
        <w:t>Confirmatum est cor</w:t>
      </w:r>
      <w:r w:rsidR="00C94F95" w:rsidRPr="001B63A5">
        <w:rPr>
          <w:lang w:val="pt-PT"/>
        </w:rPr>
        <w:t xml:space="preserve">. </w:t>
      </w:r>
      <w:r w:rsidR="00F3652D" w:rsidRPr="001B63A5">
        <w:rPr>
          <w:rFonts w:eastAsia="Arial"/>
          <w:lang w:val="pt-PT"/>
        </w:rPr>
        <w:t xml:space="preserve">[RV] </w:t>
      </w:r>
      <w:r w:rsidR="00C1418F" w:rsidRPr="001B63A5">
        <w:rPr>
          <w:rStyle w:val="Incipit"/>
          <w:rFonts w:eastAsia="Arial"/>
          <w:lang w:val="pt-PT"/>
        </w:rPr>
        <w:t>Ä+</w:t>
      </w:r>
      <w:r w:rsidR="00C1418F" w:rsidRPr="001B63A5">
        <w:rPr>
          <w:rStyle w:val="Incipit"/>
          <w:lang w:val="pt-PT"/>
        </w:rPr>
        <w:t>Domus pudici</w:t>
      </w:r>
      <w:r w:rsidR="00C1418F" w:rsidRPr="001B63A5">
        <w:rPr>
          <w:rStyle w:val="Incipit"/>
          <w:rFonts w:eastAsia="Arial"/>
          <w:lang w:val="pt-PT"/>
        </w:rPr>
        <w:t>+Ä</w:t>
      </w:r>
      <w:r w:rsidR="00C94F95" w:rsidRPr="001B63A5">
        <w:rPr>
          <w:lang w:val="pt-PT"/>
        </w:rPr>
        <w:t xml:space="preserve">. </w:t>
      </w:r>
      <w:r w:rsidR="00CD202C" w:rsidRPr="001B63A5">
        <w:rPr>
          <w:rFonts w:eastAsia="Arial"/>
          <w:lang w:val="pt-PT"/>
        </w:rPr>
        <w:t xml:space="preserve">RP </w:t>
      </w:r>
      <w:r w:rsidR="00C1418F" w:rsidRPr="001B63A5">
        <w:rPr>
          <w:rStyle w:val="Incipit"/>
          <w:lang w:val="pt-PT"/>
        </w:rPr>
        <w:t>Verbum caro</w:t>
      </w:r>
      <w:r w:rsidR="00C94F95" w:rsidRPr="001B63A5">
        <w:rPr>
          <w:lang w:val="pt-PT"/>
        </w:rPr>
        <w:t xml:space="preserve">. </w:t>
      </w:r>
      <w:r w:rsidR="00CD202C" w:rsidRPr="001B63A5">
        <w:rPr>
          <w:lang w:val="pt-PT"/>
        </w:rPr>
        <w:t xml:space="preserve">RV </w:t>
      </w:r>
      <w:r w:rsidR="00C1418F" w:rsidRPr="001B63A5">
        <w:rPr>
          <w:rStyle w:val="Incipit"/>
          <w:lang w:val="pt-PT"/>
        </w:rPr>
        <w:t>Puer natus est</w:t>
      </w:r>
      <w:r w:rsidR="00AF24A8" w:rsidRPr="001B63A5">
        <w:rPr>
          <w:lang w:val="pt-PT"/>
        </w:rPr>
        <w:t>.</w:t>
      </w:r>
    </w:p>
    <w:p w:rsidR="00CD202C" w:rsidRPr="001B63A5" w:rsidRDefault="00CD202C" w:rsidP="00C10675">
      <w:pPr>
        <w:rPr>
          <w:lang w:val="pt-PT"/>
        </w:rPr>
      </w:pPr>
      <w:r w:rsidRPr="00CE65A9">
        <w:rPr>
          <w:rStyle w:val="Time1"/>
          <w:lang w:val="it-IT"/>
        </w:rPr>
        <w:t>In matutin</w:t>
      </w:r>
      <w:r w:rsidR="0089772F" w:rsidRPr="00CE65A9">
        <w:rPr>
          <w:rStyle w:val="Time1"/>
          <w:lang w:val="it-IT"/>
        </w:rPr>
        <w:t>is</w:t>
      </w:r>
      <w:r w:rsidRPr="00CE65A9">
        <w:rPr>
          <w:rStyle w:val="Time1"/>
          <w:lang w:val="it-IT"/>
        </w:rPr>
        <w:t xml:space="preserve"> laudibus</w:t>
      </w:r>
      <w:r w:rsidRPr="001B63A5">
        <w:rPr>
          <w:lang w:val="pt-PT"/>
        </w:rPr>
        <w:t xml:space="preserve"> </w:t>
      </w:r>
      <w:r w:rsidR="008559D1" w:rsidRPr="001B63A5">
        <w:rPr>
          <w:lang w:val="pt-PT"/>
        </w:rPr>
        <w:t xml:space="preserve">AN </w:t>
      </w:r>
      <w:r w:rsidR="00C1418F" w:rsidRPr="001B63A5">
        <w:rPr>
          <w:rStyle w:val="Incipit"/>
          <w:lang w:val="pt-PT"/>
        </w:rPr>
        <w:t>O admirabile</w:t>
      </w:r>
      <w:r w:rsidRPr="001B63A5">
        <w:rPr>
          <w:lang w:val="pt-PT"/>
        </w:rPr>
        <w:t xml:space="preserve"> sola</w:t>
      </w:r>
      <w:r w:rsidR="00C94F95" w:rsidRPr="001B63A5">
        <w:rPr>
          <w:lang w:val="pt-PT"/>
        </w:rPr>
        <w:t xml:space="preserve">. </w:t>
      </w:r>
      <w:r w:rsidRPr="001B63A5">
        <w:rPr>
          <w:rFonts w:eastAsia="Arial"/>
          <w:lang w:val="pt-PT"/>
        </w:rPr>
        <w:t xml:space="preserve">RP </w:t>
      </w:r>
      <w:r w:rsidR="00C1418F" w:rsidRPr="001B63A5">
        <w:rPr>
          <w:rStyle w:val="Incipit"/>
          <w:lang w:val="pt-PT"/>
        </w:rPr>
        <w:t>Notum fecit dominus</w:t>
      </w:r>
      <w:r w:rsidR="00C94F95" w:rsidRPr="001B63A5">
        <w:rPr>
          <w:lang w:val="pt-PT"/>
        </w:rPr>
        <w:t xml:space="preserve">. </w:t>
      </w:r>
      <w:r w:rsidR="00C5061C" w:rsidRPr="001B63A5">
        <w:rPr>
          <w:lang w:val="pt-PT"/>
        </w:rPr>
        <w:t xml:space="preserve">HY </w:t>
      </w:r>
      <w:r w:rsidR="00C1418F" w:rsidRPr="001B63A5">
        <w:rPr>
          <w:rStyle w:val="Incipit"/>
          <w:lang w:val="pt-PT"/>
        </w:rPr>
        <w:t>Christe redemptor</w:t>
      </w:r>
      <w:r w:rsidR="007275B6" w:rsidRPr="001B63A5">
        <w:rPr>
          <w:lang w:val="pt-PT"/>
        </w:rPr>
        <w:t xml:space="preserve"> </w:t>
      </w:r>
      <w:r w:rsidRPr="001B63A5">
        <w:rPr>
          <w:lang w:val="pt-PT"/>
        </w:rPr>
        <w:t>tres primi</w:t>
      </w:r>
      <w:r w:rsidR="00906D93" w:rsidRPr="001B63A5">
        <w:rPr>
          <w:lang w:val="pt-PT"/>
        </w:rPr>
        <w:t xml:space="preserve"> versus</w:t>
      </w:r>
      <w:r w:rsidRPr="001B63A5">
        <w:rPr>
          <w:lang w:val="pt-PT"/>
        </w:rPr>
        <w:t xml:space="preserve"> </w:t>
      </w:r>
      <w:r w:rsidR="00906D93" w:rsidRPr="001B63A5">
        <w:rPr>
          <w:lang w:val="pt-PT"/>
        </w:rPr>
        <w:t>[</w:t>
      </w:r>
      <w:r w:rsidRPr="001B63A5">
        <w:rPr>
          <w:lang w:val="pt-PT"/>
        </w:rPr>
        <w:t>HV</w:t>
      </w:r>
      <w:r w:rsidR="00906D93" w:rsidRPr="001B63A5">
        <w:rPr>
          <w:lang w:val="pt-PT"/>
        </w:rPr>
        <w:t>]</w:t>
      </w:r>
      <w:r w:rsidRPr="001B63A5">
        <w:rPr>
          <w:lang w:val="pt-PT"/>
        </w:rPr>
        <w:t xml:space="preserve"> </w:t>
      </w:r>
      <w:r w:rsidR="00C1418F" w:rsidRPr="001B63A5">
        <w:rPr>
          <w:rStyle w:val="Incipit"/>
          <w:lang w:val="pt-PT"/>
        </w:rPr>
        <w:t>Gloria tibi domine qui natus</w:t>
      </w:r>
      <w:r w:rsidR="00C94F95" w:rsidRPr="001B63A5">
        <w:rPr>
          <w:lang w:val="pt-PT"/>
        </w:rPr>
        <w:t xml:space="preserve">. </w:t>
      </w:r>
      <w:r w:rsidRPr="001B63A5">
        <w:rPr>
          <w:lang w:val="pt-PT"/>
        </w:rPr>
        <w:t xml:space="preserve">AB </w:t>
      </w:r>
      <w:r w:rsidR="00C1418F" w:rsidRPr="001B63A5">
        <w:rPr>
          <w:rStyle w:val="Incipit"/>
          <w:lang w:val="pt-PT"/>
        </w:rPr>
        <w:t>Dum medium silentium</w:t>
      </w:r>
      <w:r w:rsidR="00C94F95" w:rsidRPr="001B63A5">
        <w:rPr>
          <w:lang w:val="pt-PT"/>
        </w:rPr>
        <w:t xml:space="preserve">. </w:t>
      </w:r>
      <w:r w:rsidRPr="008262EE">
        <w:rPr>
          <w:lang w:val="pt-PT"/>
        </w:rPr>
        <w:t>Antiphona de festo</w:t>
      </w:r>
      <w:r w:rsidR="00C94F95" w:rsidRPr="008262EE">
        <w:rPr>
          <w:lang w:val="pt-PT"/>
        </w:rPr>
        <w:t xml:space="preserve">. </w:t>
      </w:r>
      <w:r w:rsidRPr="001B63A5">
        <w:rPr>
          <w:lang w:val="pt-PT"/>
        </w:rPr>
        <w:t>Ad processionem</w:t>
      </w:r>
      <w:r w:rsidRPr="008262EE">
        <w:rPr>
          <w:lang w:val="pt-PT"/>
        </w:rPr>
        <w:t xml:space="preserve"> </w:t>
      </w:r>
      <w:r w:rsidRPr="008262EE">
        <w:rPr>
          <w:rFonts w:eastAsia="Arial"/>
          <w:lang w:val="pt-PT"/>
        </w:rPr>
        <w:t xml:space="preserve">RPP </w:t>
      </w:r>
      <w:r w:rsidR="00C1418F" w:rsidRPr="00C1418F">
        <w:rPr>
          <w:rStyle w:val="Incipit"/>
          <w:lang w:val="pt-PT"/>
        </w:rPr>
        <w:t>Nesciens mater</w:t>
      </w:r>
      <w:r w:rsidR="00AF24A8" w:rsidRPr="008262EE">
        <w:rPr>
          <w:lang w:val="pt-PT"/>
        </w:rPr>
        <w:t>.</w:t>
      </w:r>
    </w:p>
    <w:p w:rsidR="00CD202C" w:rsidRPr="00F3652D" w:rsidRDefault="00CD202C" w:rsidP="00C10675">
      <w:pPr>
        <w:rPr>
          <w:lang w:val="pt-PT"/>
        </w:rPr>
      </w:pPr>
      <w:r w:rsidRPr="00CE65A9">
        <w:rPr>
          <w:rStyle w:val="Time1"/>
          <w:lang w:val="pt-PT"/>
        </w:rPr>
        <w:t xml:space="preserve">Ad cursum </w:t>
      </w:r>
      <w:bookmarkStart w:id="2" w:name="_Hlk511303732"/>
      <w:r w:rsidR="00E437E9" w:rsidRPr="00CE65A9">
        <w:rPr>
          <w:rStyle w:val="Time1"/>
          <w:lang w:val="pt-PT"/>
        </w:rPr>
        <w:t>€</w:t>
      </w:r>
      <w:bookmarkEnd w:id="2"/>
      <w:r w:rsidR="00E437E9" w:rsidRPr="00CE65A9">
        <w:rPr>
          <w:rStyle w:val="Time1"/>
          <w:lang w:val="pt-PT"/>
        </w:rPr>
        <w:t xml:space="preserve"> </w:t>
      </w:r>
      <w:r w:rsidR="008559D1" w:rsidRPr="00CE65A9">
        <w:rPr>
          <w:rStyle w:val="Time1"/>
          <w:lang w:val="pt-PT"/>
        </w:rPr>
        <w:t>[</w:t>
      </w:r>
      <w:r w:rsidR="00E437E9" w:rsidRPr="00CE65A9">
        <w:rPr>
          <w:rStyle w:val="Time1"/>
          <w:lang w:val="pt-PT"/>
        </w:rPr>
        <w:t>A</w:t>
      </w:r>
      <w:r w:rsidRPr="00CE65A9">
        <w:rPr>
          <w:rStyle w:val="Time1"/>
          <w:lang w:val="pt-PT"/>
        </w:rPr>
        <w:t>d primam</w:t>
      </w:r>
      <w:r w:rsidR="008559D1" w:rsidRPr="00CE65A9">
        <w:rPr>
          <w:rStyle w:val="Time1"/>
          <w:lang w:val="pt-PT"/>
        </w:rPr>
        <w:t>]</w:t>
      </w:r>
      <w:r w:rsidRPr="008262EE">
        <w:rPr>
          <w:lang w:val="pt-PT"/>
        </w:rPr>
        <w:t xml:space="preserve"> </w:t>
      </w:r>
      <w:r w:rsidR="008559D1" w:rsidRPr="008262EE">
        <w:rPr>
          <w:lang w:val="pt-PT"/>
        </w:rPr>
        <w:t xml:space="preserve">AN </w:t>
      </w:r>
      <w:r w:rsidR="00C1418F" w:rsidRPr="00C1418F">
        <w:rPr>
          <w:rStyle w:val="Incipit"/>
          <w:lang w:val="pt-PT"/>
        </w:rPr>
        <w:t>Quando natus</w:t>
      </w:r>
      <w:r w:rsidR="00C94F95" w:rsidRPr="00F3652D">
        <w:rPr>
          <w:lang w:val="pt-PT"/>
        </w:rPr>
        <w:t xml:space="preserve">. </w:t>
      </w:r>
      <w:r w:rsidR="00F3652D" w:rsidRPr="00F3652D">
        <w:rPr>
          <w:rFonts w:eastAsia="Arial"/>
          <w:lang w:val="pt-PT"/>
        </w:rPr>
        <w:t xml:space="preserve">[VS] </w:t>
      </w:r>
      <w:r w:rsidR="00C1418F" w:rsidRPr="00C1418F">
        <w:rPr>
          <w:rStyle w:val="Incipit"/>
          <w:rFonts w:eastAsia="Arial"/>
          <w:lang w:val="pt-PT"/>
        </w:rPr>
        <w:t>Ä+</w:t>
      </w:r>
      <w:r w:rsidR="00C1418F" w:rsidRPr="00C1418F">
        <w:rPr>
          <w:rStyle w:val="Incipit"/>
          <w:lang w:val="pt-PT"/>
        </w:rPr>
        <w:t>Exurge domine</w:t>
      </w:r>
      <w:r w:rsidR="00C1418F" w:rsidRPr="00C1418F">
        <w:rPr>
          <w:rStyle w:val="Incipit"/>
          <w:rFonts w:eastAsia="Arial"/>
          <w:lang w:val="pt-PT"/>
        </w:rPr>
        <w:t>+Ä</w:t>
      </w:r>
      <w:r w:rsidR="00AF24A8" w:rsidRPr="00F3652D">
        <w:rPr>
          <w:lang w:val="pt-PT"/>
        </w:rPr>
        <w:t>.</w:t>
      </w:r>
    </w:p>
    <w:p w:rsidR="00CD202C" w:rsidRPr="001B63A5" w:rsidRDefault="008559D1" w:rsidP="00C10675">
      <w:pPr>
        <w:rPr>
          <w:lang w:val="en-US"/>
        </w:rPr>
      </w:pPr>
      <w:r w:rsidRPr="00E437E9">
        <w:rPr>
          <w:rStyle w:val="Time1"/>
        </w:rPr>
        <w:t>[</w:t>
      </w:r>
      <w:r w:rsidR="00CD202C" w:rsidRPr="00E437E9">
        <w:rPr>
          <w:rStyle w:val="Time1"/>
        </w:rPr>
        <w:t>Ad tertiam</w:t>
      </w:r>
      <w:r w:rsidRPr="00E437E9">
        <w:rPr>
          <w:rStyle w:val="Time1"/>
        </w:rPr>
        <w:t>]</w:t>
      </w:r>
      <w:r w:rsidR="00CD202C" w:rsidRPr="008262EE">
        <w:rPr>
          <w:lang w:val="pt-PT"/>
        </w:rPr>
        <w:t xml:space="preserve"> </w:t>
      </w:r>
      <w:r w:rsidRPr="008262EE">
        <w:rPr>
          <w:lang w:val="pt-PT"/>
        </w:rPr>
        <w:t xml:space="preserve">AN </w:t>
      </w:r>
      <w:r w:rsidR="00C1418F" w:rsidRPr="00C1418F">
        <w:rPr>
          <w:rStyle w:val="Incipit"/>
          <w:lang w:val="pt-PT"/>
        </w:rPr>
        <w:t>Rubum</w:t>
      </w:r>
      <w:r w:rsidR="0089772F">
        <w:rPr>
          <w:rStyle w:val="Incipit"/>
          <w:lang w:val="pt-PT"/>
        </w:rPr>
        <w:t xml:space="preserve"> </w:t>
      </w:r>
      <w:r w:rsidR="00C1418F" w:rsidRPr="00C1418F">
        <w:rPr>
          <w:rStyle w:val="Incipit"/>
          <w:lang w:val="pt-PT"/>
        </w:rPr>
        <w:t>quem viderat</w:t>
      </w:r>
      <w:r w:rsidR="00C94F95" w:rsidRPr="00F3652D">
        <w:rPr>
          <w:lang w:val="pt-PT"/>
        </w:rPr>
        <w:t xml:space="preserve">. </w:t>
      </w:r>
      <w:r w:rsidR="00F3652D" w:rsidRPr="001B63A5">
        <w:rPr>
          <w:rFonts w:eastAsia="Arial"/>
          <w:lang w:val="en-US"/>
        </w:rPr>
        <w:t xml:space="preserve">[VS] </w:t>
      </w:r>
      <w:r w:rsidR="00C1418F" w:rsidRPr="001B63A5">
        <w:rPr>
          <w:rStyle w:val="Incipit"/>
          <w:rFonts w:eastAsia="Arial"/>
          <w:lang w:val="en-US"/>
        </w:rPr>
        <w:t>Ä+</w:t>
      </w:r>
      <w:r w:rsidR="00C1418F" w:rsidRPr="001B63A5">
        <w:rPr>
          <w:rStyle w:val="Incipit"/>
          <w:lang w:val="en-US"/>
        </w:rPr>
        <w:t>In sole posuit</w:t>
      </w:r>
      <w:r w:rsidR="00C1418F" w:rsidRPr="001B63A5">
        <w:rPr>
          <w:rStyle w:val="Incipit"/>
          <w:rFonts w:eastAsia="Arial"/>
          <w:lang w:val="en-US"/>
        </w:rPr>
        <w:t>+Ä</w:t>
      </w:r>
      <w:r w:rsidR="00AF24A8" w:rsidRPr="001B63A5">
        <w:rPr>
          <w:lang w:val="en-US"/>
        </w:rPr>
        <w:t>.</w:t>
      </w:r>
    </w:p>
    <w:p w:rsidR="00CD202C" w:rsidRPr="001B63A5" w:rsidRDefault="008559D1" w:rsidP="00C10675">
      <w:pPr>
        <w:rPr>
          <w:lang w:val="en-US"/>
        </w:rPr>
      </w:pPr>
      <w:r w:rsidRPr="00E437E9">
        <w:rPr>
          <w:rStyle w:val="Time1"/>
        </w:rPr>
        <w:t>[</w:t>
      </w:r>
      <w:r w:rsidR="00CD202C" w:rsidRPr="00E437E9">
        <w:rPr>
          <w:rStyle w:val="Time1"/>
        </w:rPr>
        <w:t>Ad sextam</w:t>
      </w:r>
      <w:r w:rsidRPr="00E437E9">
        <w:rPr>
          <w:rStyle w:val="Time1"/>
        </w:rPr>
        <w:t>]</w:t>
      </w:r>
      <w:r w:rsidR="00CD202C" w:rsidRPr="001B63A5">
        <w:rPr>
          <w:lang w:val="en-US"/>
        </w:rPr>
        <w:t xml:space="preserve"> </w:t>
      </w:r>
      <w:r w:rsidRPr="001B63A5">
        <w:rPr>
          <w:lang w:val="en-US"/>
        </w:rPr>
        <w:t xml:space="preserve">AN </w:t>
      </w:r>
      <w:r w:rsidR="00C1418F" w:rsidRPr="001B63A5">
        <w:rPr>
          <w:rStyle w:val="Incipit"/>
          <w:lang w:val="en-US"/>
        </w:rPr>
        <w:t>Germinavit</w:t>
      </w:r>
      <w:r w:rsidR="00C94F95" w:rsidRPr="001B63A5">
        <w:rPr>
          <w:lang w:val="en-US"/>
        </w:rPr>
        <w:t xml:space="preserve">. </w:t>
      </w:r>
      <w:r w:rsidR="00F3652D" w:rsidRPr="001B63A5">
        <w:rPr>
          <w:rFonts w:eastAsia="Arial"/>
          <w:lang w:val="en-US"/>
        </w:rPr>
        <w:t xml:space="preserve">[VS] </w:t>
      </w:r>
      <w:r w:rsidR="00C1418F" w:rsidRPr="001B63A5">
        <w:rPr>
          <w:rStyle w:val="Incipit"/>
          <w:rFonts w:eastAsia="Arial"/>
          <w:lang w:val="en-US"/>
        </w:rPr>
        <w:t>Ä+</w:t>
      </w:r>
      <w:r w:rsidR="00C1418F" w:rsidRPr="001B63A5">
        <w:rPr>
          <w:rStyle w:val="Incipit"/>
          <w:lang w:val="en-US"/>
        </w:rPr>
        <w:t>Laetentur caeli</w:t>
      </w:r>
      <w:r w:rsidR="00C1418F" w:rsidRPr="001B63A5">
        <w:rPr>
          <w:rStyle w:val="Incipit"/>
          <w:rFonts w:eastAsia="Arial"/>
          <w:lang w:val="en-US"/>
        </w:rPr>
        <w:t>+Ä</w:t>
      </w:r>
      <w:r w:rsidR="00AF24A8" w:rsidRPr="001B63A5">
        <w:rPr>
          <w:lang w:val="en-US"/>
        </w:rPr>
        <w:t>.</w:t>
      </w:r>
    </w:p>
    <w:p w:rsidR="00CD202C" w:rsidRPr="00F3652D" w:rsidRDefault="008559D1" w:rsidP="00C10675">
      <w:pPr>
        <w:rPr>
          <w:lang w:val="pt-PT"/>
        </w:rPr>
      </w:pPr>
      <w:r w:rsidRPr="00CE65A9">
        <w:rPr>
          <w:rStyle w:val="Time1"/>
          <w:lang w:val="it-IT"/>
        </w:rPr>
        <w:t>[</w:t>
      </w:r>
      <w:r w:rsidR="00CD202C" w:rsidRPr="00CE65A9">
        <w:rPr>
          <w:rStyle w:val="Time1"/>
          <w:lang w:val="it-IT"/>
        </w:rPr>
        <w:t>Ad nonam</w:t>
      </w:r>
      <w:r w:rsidRPr="00CE65A9">
        <w:rPr>
          <w:rStyle w:val="Time1"/>
          <w:lang w:val="it-IT"/>
        </w:rPr>
        <w:t>]</w:t>
      </w:r>
      <w:r w:rsidR="00CD202C" w:rsidRPr="001B63A5">
        <w:rPr>
          <w:lang w:val="en-US"/>
        </w:rPr>
        <w:t xml:space="preserve"> </w:t>
      </w:r>
      <w:r w:rsidRPr="00F3652D">
        <w:rPr>
          <w:lang w:val="en-US"/>
        </w:rPr>
        <w:t xml:space="preserve">AN </w:t>
      </w:r>
      <w:r w:rsidR="00C1418F" w:rsidRPr="00C1418F">
        <w:rPr>
          <w:rStyle w:val="Incipit"/>
          <w:lang w:val="en-US"/>
        </w:rPr>
        <w:t>Ecce Maria</w:t>
      </w:r>
      <w:r w:rsidR="00C94F95" w:rsidRPr="00F3652D">
        <w:rPr>
          <w:lang w:val="en-US"/>
        </w:rPr>
        <w:t xml:space="preserve">. </w:t>
      </w:r>
      <w:r w:rsidR="00F3652D" w:rsidRPr="00F3652D">
        <w:rPr>
          <w:rFonts w:eastAsia="Arial"/>
          <w:lang w:val="pt-PT"/>
        </w:rPr>
        <w:t xml:space="preserve">[VS] </w:t>
      </w:r>
      <w:r w:rsidR="00C1418F" w:rsidRPr="00C1418F">
        <w:rPr>
          <w:rStyle w:val="Incipit"/>
          <w:rFonts w:eastAsia="Arial"/>
          <w:lang w:val="pt-PT"/>
        </w:rPr>
        <w:t>Ä+</w:t>
      </w:r>
      <w:r w:rsidR="00C1418F" w:rsidRPr="00C1418F">
        <w:rPr>
          <w:rStyle w:val="Incipit"/>
          <w:lang w:val="pt-PT"/>
        </w:rPr>
        <w:t>Notum fecit dominus</w:t>
      </w:r>
      <w:r w:rsidR="00C1418F" w:rsidRPr="00C1418F">
        <w:rPr>
          <w:rStyle w:val="Incipit"/>
          <w:rFonts w:eastAsia="Arial"/>
          <w:lang w:val="pt-PT"/>
        </w:rPr>
        <w:t>+Ä</w:t>
      </w:r>
      <w:r w:rsidR="00AF24A8" w:rsidRPr="00F3652D">
        <w:rPr>
          <w:lang w:val="pt-PT"/>
        </w:rPr>
        <w:t>.</w:t>
      </w:r>
    </w:p>
    <w:p w:rsidR="00974F94" w:rsidRPr="001B63A5" w:rsidRDefault="00CD202C" w:rsidP="00C10675">
      <w:pPr>
        <w:rPr>
          <w:lang w:val="pt-PT"/>
        </w:rPr>
      </w:pPr>
      <w:r w:rsidRPr="00CE65A9">
        <w:rPr>
          <w:rStyle w:val="Time1"/>
          <w:lang w:val="it-IT"/>
        </w:rPr>
        <w:t>Prior missa</w:t>
      </w:r>
      <w:r w:rsidRPr="001B63A5">
        <w:rPr>
          <w:lang w:val="pt-PT"/>
        </w:rPr>
        <w:t xml:space="preserve"> de festo</w:t>
      </w:r>
      <w:r w:rsidR="00C94F95" w:rsidRPr="001B63A5">
        <w:rPr>
          <w:lang w:val="pt-PT"/>
        </w:rPr>
        <w:t>.</w:t>
      </w:r>
    </w:p>
    <w:p w:rsidR="00CD202C" w:rsidRPr="008262EE" w:rsidRDefault="00CD202C" w:rsidP="00C10675">
      <w:pPr>
        <w:rPr>
          <w:lang w:val="it-IT"/>
        </w:rPr>
      </w:pPr>
      <w:r w:rsidRPr="00E437E9">
        <w:rPr>
          <w:rStyle w:val="Time1"/>
          <w:lang w:val="it-IT"/>
        </w:rPr>
        <w:t>Ad processionem</w:t>
      </w:r>
      <w:r w:rsidR="00C94F95" w:rsidRPr="008262EE">
        <w:rPr>
          <w:lang w:val="it-IT"/>
        </w:rPr>
        <w:t xml:space="preserve"> </w:t>
      </w:r>
      <w:r w:rsidRPr="008262EE">
        <w:rPr>
          <w:lang w:val="it-IT"/>
        </w:rPr>
        <w:t>sicut in natale sancti Stephani invenitur</w:t>
      </w:r>
      <w:r w:rsidR="00AF24A8" w:rsidRPr="008262EE">
        <w:rPr>
          <w:lang w:val="it-IT"/>
        </w:rPr>
        <w:t>.</w:t>
      </w:r>
    </w:p>
    <w:p w:rsidR="00CD202C" w:rsidRPr="008262EE" w:rsidRDefault="00CD202C" w:rsidP="00C10675">
      <w:pPr>
        <w:rPr>
          <w:lang w:val="pt-PT"/>
        </w:rPr>
      </w:pPr>
      <w:r w:rsidRPr="00CE65A9">
        <w:rPr>
          <w:rStyle w:val="Time1"/>
          <w:lang w:val="it-IT"/>
        </w:rPr>
        <w:t>In secunda vespera</w:t>
      </w:r>
      <w:r w:rsidRPr="008262EE">
        <w:rPr>
          <w:lang w:val="pt-PT"/>
        </w:rPr>
        <w:t xml:space="preserve"> </w:t>
      </w:r>
      <w:r w:rsidR="008559D1" w:rsidRPr="008262EE">
        <w:rPr>
          <w:lang w:val="pt-PT"/>
        </w:rPr>
        <w:t xml:space="preserve">AN </w:t>
      </w:r>
      <w:r w:rsidR="00C1418F" w:rsidRPr="00C1418F">
        <w:rPr>
          <w:rStyle w:val="Incipit"/>
          <w:lang w:val="pt-PT"/>
        </w:rPr>
        <w:t>Tecum principium</w:t>
      </w:r>
      <w:r w:rsidR="007275B6">
        <w:rPr>
          <w:lang w:val="pt-PT"/>
        </w:rPr>
        <w:t xml:space="preserve"> </w:t>
      </w:r>
      <w:r w:rsidRPr="008262EE">
        <w:rPr>
          <w:lang w:val="pt-PT"/>
        </w:rPr>
        <w:t>cum reliquis</w:t>
      </w:r>
      <w:r w:rsidR="00C94F95" w:rsidRPr="008262EE">
        <w:rPr>
          <w:lang w:val="pt-PT"/>
        </w:rPr>
        <w:t xml:space="preserve">. </w:t>
      </w:r>
      <w:r w:rsidRPr="008262EE">
        <w:rPr>
          <w:rFonts w:eastAsia="Arial"/>
          <w:lang w:val="pt-PT"/>
        </w:rPr>
        <w:t xml:space="preserve">RP </w:t>
      </w:r>
      <w:r w:rsidR="00C1418F" w:rsidRPr="00C1418F">
        <w:rPr>
          <w:rStyle w:val="Incipit"/>
          <w:lang w:val="pt-PT"/>
        </w:rPr>
        <w:t>Verbum caro</w:t>
      </w:r>
      <w:r w:rsidR="00C94F95" w:rsidRPr="00F3652D">
        <w:rPr>
          <w:lang w:val="pt-PT"/>
        </w:rPr>
        <w:t xml:space="preserve">. </w:t>
      </w:r>
      <w:r w:rsidR="00F3652D" w:rsidRPr="00F3652D">
        <w:rPr>
          <w:rFonts w:eastAsia="Arial"/>
          <w:lang w:val="pt-PT"/>
        </w:rPr>
        <w:t xml:space="preserve">[RV] </w:t>
      </w:r>
      <w:r w:rsidR="00C1418F" w:rsidRPr="00C1418F">
        <w:rPr>
          <w:rStyle w:val="Incipit"/>
          <w:rFonts w:eastAsia="Arial"/>
          <w:lang w:val="pt-PT"/>
        </w:rPr>
        <w:t>Ä+</w:t>
      </w:r>
      <w:r w:rsidR="00C1418F" w:rsidRPr="00C1418F">
        <w:rPr>
          <w:rStyle w:val="Incipit"/>
          <w:lang w:val="pt-PT"/>
        </w:rPr>
        <w:t>Et vidimus</w:t>
      </w:r>
      <w:r w:rsidR="00C1418F" w:rsidRPr="00C1418F">
        <w:rPr>
          <w:rStyle w:val="Incipit"/>
          <w:rFonts w:eastAsia="Arial"/>
          <w:lang w:val="pt-PT"/>
        </w:rPr>
        <w:t>+Ä</w:t>
      </w:r>
      <w:r w:rsidR="00C94F95" w:rsidRPr="00F3652D">
        <w:rPr>
          <w:lang w:val="pt-PT"/>
        </w:rPr>
        <w:t xml:space="preserve">. </w:t>
      </w:r>
      <w:r w:rsidRPr="008262EE">
        <w:rPr>
          <w:lang w:val="pt-PT"/>
        </w:rPr>
        <w:t xml:space="preserve">HY </w:t>
      </w:r>
      <w:r w:rsidR="00C1418F" w:rsidRPr="00C1418F">
        <w:rPr>
          <w:rStyle w:val="Incipit"/>
          <w:lang w:val="pt-PT"/>
        </w:rPr>
        <w:t xml:space="preserve">A solis ortus. </w:t>
      </w:r>
      <w:r w:rsidRPr="008262EE">
        <w:rPr>
          <w:lang w:val="pt-PT"/>
        </w:rPr>
        <w:t xml:space="preserve">AM </w:t>
      </w:r>
      <w:r w:rsidR="00C1418F" w:rsidRPr="00C1418F">
        <w:rPr>
          <w:rStyle w:val="Incipit"/>
          <w:lang w:val="pt-PT"/>
        </w:rPr>
        <w:t>Puer Iesus</w:t>
      </w:r>
      <w:r w:rsidR="00AF24A8" w:rsidRPr="008262EE">
        <w:rPr>
          <w:lang w:val="pt-PT"/>
        </w:rPr>
        <w:t>.</w:t>
      </w:r>
    </w:p>
    <w:p w:rsidR="00906D93" w:rsidRPr="001B63A5" w:rsidRDefault="00974F94" w:rsidP="002948B5">
      <w:pPr>
        <w:pStyle w:val="berschrift1"/>
        <w:rPr>
          <w:lang w:val="pt-PT"/>
        </w:rPr>
      </w:pPr>
      <w:r w:rsidRPr="001B63A5">
        <w:rPr>
          <w:lang w:val="pt-PT"/>
        </w:rPr>
        <w:t>KOMMENTAR</w:t>
      </w:r>
    </w:p>
    <w:p w:rsidR="00CD202C" w:rsidRPr="008262EE" w:rsidRDefault="00CD202C" w:rsidP="00C10675">
      <w:pPr>
        <w:rPr>
          <w:lang w:val="pt-PT"/>
        </w:rPr>
      </w:pPr>
      <w:r w:rsidRPr="008262EE">
        <w:rPr>
          <w:lang w:val="pt-PT"/>
        </w:rPr>
        <w:t>Si octava sancti Ioannis vel Innocentum in crastino erit</w:t>
      </w:r>
      <w:r w:rsidR="00C94F95" w:rsidRPr="008262EE">
        <w:rPr>
          <w:lang w:val="pt-PT"/>
        </w:rPr>
        <w:t xml:space="preserve">, </w:t>
      </w:r>
      <w:r w:rsidRPr="008262EE">
        <w:rPr>
          <w:lang w:val="pt-PT"/>
        </w:rPr>
        <w:t xml:space="preserve">antiphonam unam post </w:t>
      </w:r>
      <w:r w:rsidR="008559D1" w:rsidRPr="008262EE">
        <w:rPr>
          <w:lang w:val="pt-PT"/>
        </w:rPr>
        <w:t>[</w:t>
      </w:r>
      <w:r w:rsidRPr="008262EE">
        <w:rPr>
          <w:lang w:val="pt-PT"/>
        </w:rPr>
        <w:t>BD</w:t>
      </w:r>
      <w:r w:rsidR="008559D1" w:rsidRPr="008262EE">
        <w:rPr>
          <w:lang w:val="pt-PT"/>
        </w:rPr>
        <w:t>]</w:t>
      </w:r>
      <w:r w:rsidRPr="008262EE">
        <w:rPr>
          <w:lang w:val="pt-PT"/>
        </w:rPr>
        <w:t xml:space="preserve"> </w:t>
      </w:r>
      <w:r w:rsidR="00C1418F" w:rsidRPr="00C1418F">
        <w:rPr>
          <w:rStyle w:val="Incipit"/>
          <w:lang w:val="pt-PT"/>
        </w:rPr>
        <w:t>Benedicamus domino</w:t>
      </w:r>
      <w:r w:rsidRPr="008262EE">
        <w:rPr>
          <w:lang w:val="pt-PT"/>
        </w:rPr>
        <w:t xml:space="preserve"> recipit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>Quod si dominica hic non occurrit</w:t>
      </w:r>
      <w:r w:rsidR="00C94F95" w:rsidRPr="008262EE">
        <w:rPr>
          <w:lang w:val="pt-PT"/>
        </w:rPr>
        <w:t xml:space="preserve">, </w:t>
      </w:r>
      <w:r w:rsidRPr="008262EE">
        <w:rPr>
          <w:lang w:val="pt-PT"/>
        </w:rPr>
        <w:t xml:space="preserve">ad vesperas super psalmos feriales </w:t>
      </w:r>
      <w:r w:rsidR="008559D1" w:rsidRPr="008262EE">
        <w:rPr>
          <w:lang w:val="pt-PT"/>
        </w:rPr>
        <w:t xml:space="preserve">AN </w:t>
      </w:r>
      <w:r w:rsidR="00C1418F" w:rsidRPr="00C1418F">
        <w:rPr>
          <w:rStyle w:val="Incipit"/>
          <w:lang w:val="pt-PT"/>
        </w:rPr>
        <w:t>Ecce advenit dominator</w:t>
      </w:r>
      <w:r w:rsidR="00C94F95" w:rsidRPr="008262EE">
        <w:rPr>
          <w:lang w:val="pt-PT"/>
        </w:rPr>
        <w:t xml:space="preserve">, </w:t>
      </w:r>
      <w:r w:rsidRPr="008262EE">
        <w:rPr>
          <w:lang w:val="pt-PT"/>
        </w:rPr>
        <w:t>quam tamen</w:t>
      </w:r>
      <w:r w:rsidR="00C94F95" w:rsidRPr="008262EE">
        <w:rPr>
          <w:lang w:val="pt-PT"/>
        </w:rPr>
        <w:t xml:space="preserve">, </w:t>
      </w:r>
      <w:r w:rsidRPr="008262EE">
        <w:rPr>
          <w:lang w:val="pt-PT"/>
        </w:rPr>
        <w:t xml:space="preserve">quia in epiphania ad nocturnos canere </w:t>
      </w:r>
      <w:r w:rsidR="00C87E3F" w:rsidRPr="008262EE">
        <w:rPr>
          <w:lang w:val="pt-PT"/>
        </w:rPr>
        <w:t>(</w:t>
      </w:r>
      <w:r w:rsidR="005273E9">
        <w:rPr>
          <w:lang w:val="pt-PT"/>
        </w:rPr>
        <w:t>47a</w:t>
      </w:r>
      <w:r w:rsidR="00C87E3F" w:rsidRPr="008262EE">
        <w:rPr>
          <w:lang w:val="pt-PT"/>
        </w:rPr>
        <w:t>)</w:t>
      </w:r>
      <w:r w:rsidRPr="008262EE">
        <w:rPr>
          <w:lang w:val="pt-PT"/>
        </w:rPr>
        <w:t xml:space="preserve"> solemus</w:t>
      </w:r>
      <w:r w:rsidR="00C94F95" w:rsidRPr="008262EE">
        <w:rPr>
          <w:lang w:val="pt-PT"/>
        </w:rPr>
        <w:t xml:space="preserve">, </w:t>
      </w:r>
      <w:r w:rsidRPr="008262EE">
        <w:rPr>
          <w:lang w:val="pt-PT"/>
        </w:rPr>
        <w:t>hic eam praecantare non necesse habemus</w:t>
      </w:r>
      <w:r w:rsidR="00C94F95" w:rsidRPr="008262EE">
        <w:rPr>
          <w:lang w:val="pt-PT"/>
        </w:rPr>
        <w:t xml:space="preserve">, </w:t>
      </w:r>
      <w:r w:rsidRPr="008262EE">
        <w:rPr>
          <w:lang w:val="pt-PT"/>
        </w:rPr>
        <w:t>quando dominica in aliqua istarum octavarum venerit</w:t>
      </w:r>
      <w:r w:rsidR="00C94F95" w:rsidRPr="008262EE">
        <w:rPr>
          <w:lang w:val="pt-PT"/>
        </w:rPr>
        <w:t xml:space="preserve">, </w:t>
      </w:r>
      <w:r w:rsidRPr="008262EE">
        <w:rPr>
          <w:lang w:val="pt-PT"/>
        </w:rPr>
        <w:t xml:space="preserve">quia </w:t>
      </w:r>
      <w:r w:rsidR="008559D1" w:rsidRPr="008262EE">
        <w:rPr>
          <w:lang w:val="pt-PT"/>
        </w:rPr>
        <w:t xml:space="preserve">AN </w:t>
      </w:r>
      <w:r w:rsidR="00C1418F" w:rsidRPr="00C1418F">
        <w:rPr>
          <w:rStyle w:val="Incipit"/>
          <w:lang w:val="pt-PT"/>
        </w:rPr>
        <w:t>Quem vidistis</w:t>
      </w:r>
      <w:r w:rsidR="007275B6">
        <w:rPr>
          <w:lang w:val="pt-PT"/>
        </w:rPr>
        <w:t xml:space="preserve"> </w:t>
      </w:r>
      <w:r w:rsidRPr="008262EE">
        <w:rPr>
          <w:lang w:val="pt-PT"/>
        </w:rPr>
        <w:t xml:space="preserve">et </w:t>
      </w:r>
      <w:r w:rsidR="008559D1" w:rsidRPr="008262EE">
        <w:rPr>
          <w:lang w:val="pt-PT"/>
        </w:rPr>
        <w:t xml:space="preserve">AN </w:t>
      </w:r>
      <w:r w:rsidR="00C1418F" w:rsidRPr="00C1418F">
        <w:rPr>
          <w:rStyle w:val="Incipit"/>
          <w:lang w:val="pt-PT"/>
        </w:rPr>
        <w:t>Pastores</w:t>
      </w:r>
      <w:r w:rsidR="00C94F95" w:rsidRPr="008262EE">
        <w:rPr>
          <w:lang w:val="pt-PT"/>
        </w:rPr>
        <w:t xml:space="preserve">, </w:t>
      </w:r>
      <w:r w:rsidRPr="008262EE">
        <w:rPr>
          <w:lang w:val="pt-PT"/>
        </w:rPr>
        <w:t>quae in duabus vesperis se</w:t>
      </w:r>
      <w:r w:rsidR="00974F94">
        <w:rPr>
          <w:lang w:val="pt-PT"/>
        </w:rPr>
        <w:t>qu</w:t>
      </w:r>
      <w:r w:rsidRPr="008262EE">
        <w:rPr>
          <w:lang w:val="pt-PT"/>
        </w:rPr>
        <w:t>untur</w:t>
      </w:r>
      <w:r w:rsidR="00C94F95" w:rsidRPr="008262EE">
        <w:rPr>
          <w:lang w:val="pt-PT"/>
        </w:rPr>
        <w:t xml:space="preserve">, </w:t>
      </w:r>
      <w:r w:rsidRPr="008262EE">
        <w:rPr>
          <w:lang w:val="pt-PT"/>
        </w:rPr>
        <w:t>per hos dies sufficit</w:t>
      </w:r>
      <w:r w:rsidR="00AF24A8" w:rsidRPr="008262EE">
        <w:rPr>
          <w:lang w:val="pt-PT"/>
        </w:rPr>
        <w:t>.</w:t>
      </w:r>
    </w:p>
    <w:p w:rsidR="00CD202C" w:rsidRPr="001B63A5" w:rsidRDefault="005A107F" w:rsidP="002948B5">
      <w:pPr>
        <w:pStyle w:val="berschrift1"/>
        <w:rPr>
          <w:i/>
          <w:lang w:val="it-IT"/>
        </w:rPr>
      </w:pPr>
      <w:r w:rsidRPr="001B63A5">
        <w:rPr>
          <w:lang w:val="it-IT"/>
        </w:rPr>
        <w:t>OCTAVA SANCTI IOANNIS</w:t>
      </w:r>
    </w:p>
    <w:p w:rsidR="00CD202C" w:rsidRPr="001B63A5" w:rsidRDefault="008559D1" w:rsidP="00C10675">
      <w:pPr>
        <w:rPr>
          <w:lang w:val="fr-FR"/>
        </w:rPr>
      </w:pPr>
      <w:r w:rsidRPr="008262EE">
        <w:rPr>
          <w:rStyle w:val="Time1"/>
          <w:lang w:val="it-IT"/>
        </w:rPr>
        <w:t>[</w:t>
      </w:r>
      <w:r w:rsidR="00CD202C" w:rsidRPr="008262EE">
        <w:rPr>
          <w:rStyle w:val="Time1"/>
          <w:lang w:val="it-IT"/>
        </w:rPr>
        <w:t>Ad vesperas</w:t>
      </w:r>
      <w:r w:rsidRPr="008262EE">
        <w:rPr>
          <w:rStyle w:val="Time1"/>
          <w:lang w:val="it-IT"/>
        </w:rPr>
        <w:t>]</w:t>
      </w:r>
      <w:r w:rsidR="00CD202C" w:rsidRPr="008262EE">
        <w:rPr>
          <w:lang w:val="it-IT"/>
        </w:rPr>
        <w:t xml:space="preserve"> CP </w:t>
      </w:r>
      <w:r w:rsidR="00C1418F" w:rsidRPr="00C1418F">
        <w:rPr>
          <w:rStyle w:val="Incipit"/>
          <w:lang w:val="it-IT"/>
        </w:rPr>
        <w:t>Qui timet</w:t>
      </w:r>
      <w:r w:rsidR="00C94F95" w:rsidRPr="008262EE">
        <w:rPr>
          <w:lang w:val="it-IT"/>
        </w:rPr>
        <w:t xml:space="preserve">. </w:t>
      </w:r>
      <w:r w:rsidR="00CD202C" w:rsidRPr="001B63A5">
        <w:rPr>
          <w:rFonts w:eastAsia="Arial"/>
          <w:lang w:val="fr-FR"/>
        </w:rPr>
        <w:t xml:space="preserve">RP </w:t>
      </w:r>
      <w:r w:rsidR="00C1418F" w:rsidRPr="001B63A5">
        <w:rPr>
          <w:rStyle w:val="Incipit"/>
          <w:lang w:val="fr-FR"/>
        </w:rPr>
        <w:t>Constitues eos</w:t>
      </w:r>
      <w:r w:rsidR="00C94F95" w:rsidRPr="001B63A5">
        <w:rPr>
          <w:lang w:val="fr-FR"/>
        </w:rPr>
        <w:t xml:space="preserve">. </w:t>
      </w:r>
      <w:r w:rsidR="00CD202C" w:rsidRPr="001B63A5">
        <w:rPr>
          <w:lang w:val="fr-FR"/>
        </w:rPr>
        <w:t xml:space="preserve">HY </w:t>
      </w:r>
      <w:r w:rsidR="00C1418F" w:rsidRPr="001B63A5">
        <w:rPr>
          <w:rStyle w:val="Incipit"/>
          <w:lang w:val="fr-FR"/>
        </w:rPr>
        <w:t>Sol</w:t>
      </w:r>
      <w:r w:rsidR="009232B9" w:rsidRPr="001B63A5">
        <w:rPr>
          <w:rStyle w:val="Incipit"/>
          <w:lang w:val="fr-FR"/>
        </w:rPr>
        <w:t>l</w:t>
      </w:r>
      <w:r w:rsidR="00C1418F" w:rsidRPr="001B63A5">
        <w:rPr>
          <w:rStyle w:val="Incipit"/>
          <w:lang w:val="fr-FR"/>
        </w:rPr>
        <w:t>emnis dies advenit</w:t>
      </w:r>
      <w:r w:rsidR="00C94F95" w:rsidRPr="001B63A5">
        <w:rPr>
          <w:lang w:val="fr-FR"/>
        </w:rPr>
        <w:t xml:space="preserve">. </w:t>
      </w:r>
      <w:r w:rsidR="009232B9" w:rsidRPr="001B63A5">
        <w:rPr>
          <w:rFonts w:eastAsia="Arial"/>
          <w:lang w:val="fr-FR"/>
        </w:rPr>
        <w:t xml:space="preserve">[VS] </w:t>
      </w:r>
      <w:r w:rsidR="009232B9" w:rsidRPr="001B63A5">
        <w:rPr>
          <w:rStyle w:val="Incipit"/>
          <w:rFonts w:eastAsia="Arial"/>
          <w:lang w:val="fr-FR"/>
        </w:rPr>
        <w:t>Ä+</w:t>
      </w:r>
      <w:r w:rsidR="009232B9" w:rsidRPr="001B63A5">
        <w:rPr>
          <w:rStyle w:val="Incipit"/>
          <w:lang w:val="fr-FR"/>
        </w:rPr>
        <w:t>Nimis honorati sunt</w:t>
      </w:r>
      <w:r w:rsidR="009232B9" w:rsidRPr="001B63A5">
        <w:rPr>
          <w:rStyle w:val="Incipit"/>
          <w:rFonts w:eastAsia="Arial"/>
          <w:lang w:val="fr-FR"/>
        </w:rPr>
        <w:t>+Ä</w:t>
      </w:r>
      <w:r w:rsidR="009232B9" w:rsidRPr="001B63A5">
        <w:rPr>
          <w:lang w:val="fr-FR"/>
        </w:rPr>
        <w:t xml:space="preserve">. </w:t>
      </w:r>
      <w:r w:rsidR="00CD202C" w:rsidRPr="001B63A5">
        <w:rPr>
          <w:lang w:val="fr-FR"/>
        </w:rPr>
        <w:t xml:space="preserve">AM </w:t>
      </w:r>
      <w:r w:rsidR="00C1418F" w:rsidRPr="001B63A5">
        <w:rPr>
          <w:rStyle w:val="Incipit"/>
          <w:lang w:val="fr-FR"/>
        </w:rPr>
        <w:t>Valde honorandus</w:t>
      </w:r>
      <w:r w:rsidR="00C94F95" w:rsidRPr="001B63A5">
        <w:rPr>
          <w:lang w:val="fr-FR"/>
        </w:rPr>
        <w:t>.</w:t>
      </w:r>
    </w:p>
    <w:p w:rsidR="00CD202C" w:rsidRPr="00F3652D" w:rsidRDefault="008559D1" w:rsidP="00C10675">
      <w:pPr>
        <w:rPr>
          <w:lang w:val="fr-FR"/>
        </w:rPr>
      </w:pPr>
      <w:r w:rsidRPr="001B63A5">
        <w:rPr>
          <w:rStyle w:val="Time1"/>
          <w:lang w:val="fr-FR"/>
        </w:rPr>
        <w:t>[</w:t>
      </w:r>
      <w:r w:rsidR="00CD202C" w:rsidRPr="001B63A5">
        <w:rPr>
          <w:rStyle w:val="Time1"/>
          <w:lang w:val="fr-FR"/>
        </w:rPr>
        <w:t>Ad matutin</w:t>
      </w:r>
      <w:r w:rsidR="009232B9" w:rsidRPr="001B63A5">
        <w:rPr>
          <w:rStyle w:val="Time1"/>
          <w:lang w:val="fr-FR"/>
        </w:rPr>
        <w:t>um</w:t>
      </w:r>
      <w:r w:rsidRPr="001B63A5">
        <w:rPr>
          <w:rStyle w:val="Time1"/>
          <w:lang w:val="fr-FR"/>
        </w:rPr>
        <w:t>]</w:t>
      </w:r>
      <w:r w:rsidR="00CD202C" w:rsidRPr="001B63A5">
        <w:rPr>
          <w:lang w:val="fr-FR"/>
        </w:rPr>
        <w:t xml:space="preserve"> INV </w:t>
      </w:r>
      <w:r w:rsidR="00C1418F" w:rsidRPr="001B63A5">
        <w:rPr>
          <w:rStyle w:val="Incipit"/>
          <w:lang w:val="fr-FR"/>
        </w:rPr>
        <w:t>Regem apostolorum</w:t>
      </w:r>
      <w:r w:rsidR="00C94F95" w:rsidRPr="001B63A5">
        <w:rPr>
          <w:lang w:val="fr-FR"/>
        </w:rPr>
        <w:t xml:space="preserve">. </w:t>
      </w:r>
      <w:r w:rsidR="00CD202C" w:rsidRPr="00F3652D">
        <w:rPr>
          <w:lang w:val="fr-FR"/>
        </w:rPr>
        <w:t>HY</w:t>
      </w:r>
      <w:r w:rsidR="009232B9">
        <w:rPr>
          <w:lang w:val="fr-FR"/>
        </w:rPr>
        <w:t>HV</w:t>
      </w:r>
      <w:r w:rsidR="00CD202C" w:rsidRPr="00F3652D">
        <w:rPr>
          <w:lang w:val="fr-FR"/>
        </w:rPr>
        <w:t xml:space="preserve"> </w:t>
      </w:r>
      <w:r w:rsidR="00C1418F" w:rsidRPr="00C1418F">
        <w:rPr>
          <w:rStyle w:val="Incipit"/>
          <w:lang w:val="fr-FR"/>
        </w:rPr>
        <w:t>Praesepe poni pertulit</w:t>
      </w:r>
      <w:r w:rsidR="00C94F95" w:rsidRPr="00F3652D">
        <w:rPr>
          <w:lang w:val="fr-FR"/>
        </w:rPr>
        <w:t xml:space="preserve">. </w:t>
      </w:r>
      <w:r w:rsidR="00CD202C" w:rsidRPr="008262EE">
        <w:rPr>
          <w:lang w:val="fr-FR"/>
        </w:rPr>
        <w:t>Lectiones de nativitate domini</w:t>
      </w:r>
      <w:r w:rsidR="00C94F95" w:rsidRPr="008262EE">
        <w:rPr>
          <w:lang w:val="fr-FR"/>
        </w:rPr>
        <w:t xml:space="preserve">. </w:t>
      </w:r>
      <w:r w:rsidR="00CD202C" w:rsidRPr="008262EE">
        <w:rPr>
          <w:rFonts w:eastAsia="Arial"/>
          <w:lang w:val="fr-FR"/>
        </w:rPr>
        <w:t xml:space="preserve">RP </w:t>
      </w:r>
      <w:r w:rsidR="00C1418F" w:rsidRPr="00C1418F">
        <w:rPr>
          <w:rStyle w:val="Incipit"/>
          <w:lang w:val="fr-FR"/>
        </w:rPr>
        <w:t>Valde honorandus</w:t>
      </w:r>
      <w:r w:rsidR="00C94F95" w:rsidRPr="00F3652D">
        <w:rPr>
          <w:lang w:val="fr-FR"/>
        </w:rPr>
        <w:t xml:space="preserve">. </w:t>
      </w:r>
      <w:r w:rsidR="00F3652D" w:rsidRPr="00F3652D">
        <w:rPr>
          <w:rFonts w:eastAsia="Arial"/>
          <w:lang w:val="fr-FR"/>
        </w:rPr>
        <w:t xml:space="preserve">[RV] </w:t>
      </w:r>
      <w:r w:rsidR="00C1418F" w:rsidRPr="00C1418F">
        <w:rPr>
          <w:rStyle w:val="Incipit"/>
          <w:rFonts w:eastAsia="Arial"/>
          <w:lang w:val="fr-FR"/>
        </w:rPr>
        <w:t>Ä+</w:t>
      </w:r>
      <w:r w:rsidR="00C1418F" w:rsidRPr="00C1418F">
        <w:rPr>
          <w:rStyle w:val="Incipit"/>
          <w:lang w:val="fr-FR"/>
        </w:rPr>
        <w:t>Mulier ecce</w:t>
      </w:r>
      <w:r w:rsidR="00C1418F" w:rsidRPr="00C1418F">
        <w:rPr>
          <w:rStyle w:val="Incipit"/>
          <w:rFonts w:eastAsia="Arial"/>
          <w:lang w:val="fr-FR"/>
        </w:rPr>
        <w:t>+Ä</w:t>
      </w:r>
      <w:r w:rsidR="00C94F95" w:rsidRPr="00F3652D">
        <w:rPr>
          <w:lang w:val="fr-FR"/>
        </w:rPr>
        <w:t xml:space="preserve">. </w:t>
      </w:r>
      <w:r w:rsidR="00CD202C" w:rsidRPr="008262EE">
        <w:rPr>
          <w:rFonts w:eastAsia="Arial"/>
          <w:lang w:val="fr-FR"/>
        </w:rPr>
        <w:t xml:space="preserve">RP </w:t>
      </w:r>
      <w:r w:rsidR="00C1418F" w:rsidRPr="00C1418F">
        <w:rPr>
          <w:rStyle w:val="Incipit"/>
          <w:lang w:val="fr-FR"/>
        </w:rPr>
        <w:t>Qui vicerit faciam</w:t>
      </w:r>
      <w:r w:rsidR="00C94F95" w:rsidRPr="00F3652D">
        <w:rPr>
          <w:lang w:val="fr-FR"/>
        </w:rPr>
        <w:t xml:space="preserve">. </w:t>
      </w:r>
      <w:r w:rsidR="00F3652D" w:rsidRPr="00F3652D">
        <w:rPr>
          <w:rFonts w:eastAsia="Arial"/>
          <w:lang w:val="fr-FR"/>
        </w:rPr>
        <w:t>[R</w:t>
      </w:r>
      <w:r w:rsidR="00907DF6">
        <w:rPr>
          <w:rFonts w:eastAsia="Arial"/>
          <w:lang w:val="fr-FR"/>
        </w:rPr>
        <w:t>V</w:t>
      </w:r>
      <w:r w:rsidR="00F3652D" w:rsidRPr="00F3652D">
        <w:rPr>
          <w:rFonts w:eastAsia="Arial"/>
          <w:lang w:val="fr-FR"/>
        </w:rPr>
        <w:t xml:space="preserve">] </w:t>
      </w:r>
      <w:r w:rsidR="00C1418F" w:rsidRPr="00C1418F">
        <w:rPr>
          <w:rStyle w:val="Incipit"/>
          <w:rFonts w:eastAsia="Arial"/>
          <w:lang w:val="fr-FR"/>
        </w:rPr>
        <w:t>Ä+</w:t>
      </w:r>
      <w:r w:rsidR="00C1418F" w:rsidRPr="00C1418F">
        <w:rPr>
          <w:rStyle w:val="Incipit"/>
          <w:lang w:val="fr-FR"/>
        </w:rPr>
        <w:t>Vincenti dabo</w:t>
      </w:r>
      <w:r w:rsidR="00C1418F" w:rsidRPr="00C1418F">
        <w:rPr>
          <w:rStyle w:val="Incipit"/>
          <w:rFonts w:eastAsia="Arial"/>
          <w:lang w:val="fr-FR"/>
        </w:rPr>
        <w:t>+Ä</w:t>
      </w:r>
      <w:r w:rsidR="00C94F95" w:rsidRPr="00F3652D">
        <w:rPr>
          <w:lang w:val="fr-FR"/>
        </w:rPr>
        <w:t xml:space="preserve">. </w:t>
      </w:r>
      <w:r w:rsidR="00CD202C" w:rsidRPr="008262EE">
        <w:rPr>
          <w:rFonts w:eastAsia="Arial"/>
          <w:lang w:val="fr-FR"/>
        </w:rPr>
        <w:t xml:space="preserve">RP </w:t>
      </w:r>
      <w:r w:rsidR="00C1418F" w:rsidRPr="00C1418F">
        <w:rPr>
          <w:rStyle w:val="Incipit"/>
          <w:lang w:val="fr-FR"/>
        </w:rPr>
        <w:t>Diligebat autem</w:t>
      </w:r>
      <w:r w:rsidR="00C94F95" w:rsidRPr="00F3652D">
        <w:rPr>
          <w:lang w:val="fr-FR"/>
        </w:rPr>
        <w:t xml:space="preserve">. </w:t>
      </w:r>
      <w:r w:rsidR="00F3652D" w:rsidRPr="00F3652D">
        <w:rPr>
          <w:rFonts w:eastAsia="Arial"/>
          <w:lang w:val="fr-FR"/>
        </w:rPr>
        <w:t xml:space="preserve">[RV] </w:t>
      </w:r>
      <w:r w:rsidR="00C1418F" w:rsidRPr="00C1418F">
        <w:rPr>
          <w:rStyle w:val="Incipit"/>
          <w:rFonts w:eastAsia="Arial"/>
          <w:lang w:val="fr-FR"/>
        </w:rPr>
        <w:t>Ä+</w:t>
      </w:r>
      <w:r w:rsidR="00C1418F" w:rsidRPr="00C1418F">
        <w:rPr>
          <w:rStyle w:val="Incipit"/>
          <w:lang w:val="fr-FR"/>
        </w:rPr>
        <w:t>In cruce denique</w:t>
      </w:r>
      <w:r w:rsidR="00C1418F" w:rsidRPr="00C1418F">
        <w:rPr>
          <w:rStyle w:val="Incipit"/>
          <w:rFonts w:eastAsia="Arial"/>
          <w:lang w:val="fr-FR"/>
        </w:rPr>
        <w:t>+Ä</w:t>
      </w:r>
      <w:r w:rsidR="00AF24A8" w:rsidRPr="00F3652D">
        <w:rPr>
          <w:lang w:val="fr-FR"/>
        </w:rPr>
        <w:t>.</w:t>
      </w:r>
    </w:p>
    <w:p w:rsidR="00CD202C" w:rsidRPr="00F3652D" w:rsidRDefault="00CD202C" w:rsidP="00C10675">
      <w:pPr>
        <w:rPr>
          <w:lang w:val="fr-FR"/>
        </w:rPr>
      </w:pPr>
      <w:r w:rsidRPr="008262EE">
        <w:rPr>
          <w:rStyle w:val="Time1"/>
          <w:lang w:val="fr-FR"/>
        </w:rPr>
        <w:t>In matutin</w:t>
      </w:r>
      <w:r w:rsidR="009232B9">
        <w:rPr>
          <w:rStyle w:val="Time1"/>
          <w:lang w:val="fr-FR"/>
        </w:rPr>
        <w:t>is</w:t>
      </w:r>
      <w:r w:rsidRPr="008262EE">
        <w:rPr>
          <w:rStyle w:val="Time1"/>
          <w:lang w:val="fr-FR"/>
        </w:rPr>
        <w:t xml:space="preserve"> </w:t>
      </w:r>
      <w:r w:rsidR="008559D1" w:rsidRPr="008262EE">
        <w:rPr>
          <w:rStyle w:val="Time1"/>
          <w:lang w:val="fr-FR"/>
        </w:rPr>
        <w:t>[</w:t>
      </w:r>
      <w:r w:rsidRPr="008262EE">
        <w:rPr>
          <w:rStyle w:val="Time1"/>
          <w:lang w:val="fr-FR"/>
        </w:rPr>
        <w:t>laudibus</w:t>
      </w:r>
      <w:r w:rsidR="008559D1" w:rsidRPr="008262EE">
        <w:rPr>
          <w:rStyle w:val="Time1"/>
          <w:lang w:val="fr-FR"/>
        </w:rPr>
        <w:t>]</w:t>
      </w:r>
      <w:r w:rsidRPr="008262EE">
        <w:rPr>
          <w:lang w:val="fr-FR"/>
        </w:rPr>
        <w:t xml:space="preserve"> </w:t>
      </w:r>
      <w:r w:rsidR="008559D1" w:rsidRPr="008262EE">
        <w:rPr>
          <w:lang w:val="fr-FR"/>
        </w:rPr>
        <w:t xml:space="preserve">AN </w:t>
      </w:r>
      <w:r w:rsidR="00C1418F" w:rsidRPr="00C1418F">
        <w:rPr>
          <w:rStyle w:val="Incipit"/>
          <w:lang w:val="fr-FR"/>
        </w:rPr>
        <w:t>Ecce puer meus</w:t>
      </w:r>
      <w:r w:rsidR="007275B6">
        <w:rPr>
          <w:lang w:val="fr-FR"/>
        </w:rPr>
        <w:t xml:space="preserve"> </w:t>
      </w:r>
      <w:r w:rsidRPr="008262EE">
        <w:rPr>
          <w:lang w:val="fr-FR"/>
        </w:rPr>
        <w:t>cum reliquis</w:t>
      </w:r>
      <w:r w:rsidR="00C94F95" w:rsidRPr="008262EE">
        <w:rPr>
          <w:lang w:val="fr-FR"/>
        </w:rPr>
        <w:t xml:space="preserve">. </w:t>
      </w:r>
      <w:r w:rsidRPr="008262EE">
        <w:rPr>
          <w:rFonts w:eastAsia="Arial"/>
          <w:lang w:val="fr-FR"/>
        </w:rPr>
        <w:t xml:space="preserve">RP </w:t>
      </w:r>
      <w:r w:rsidR="00C1418F" w:rsidRPr="00C1418F">
        <w:rPr>
          <w:rStyle w:val="Incipit"/>
          <w:lang w:val="fr-FR"/>
        </w:rPr>
        <w:t>Nimis honorati sunt</w:t>
      </w:r>
      <w:r w:rsidR="00C94F95" w:rsidRPr="00F3652D">
        <w:rPr>
          <w:lang w:val="fr-FR"/>
        </w:rPr>
        <w:t xml:space="preserve">. </w:t>
      </w:r>
      <w:r w:rsidR="00F3652D" w:rsidRPr="00F3652D">
        <w:rPr>
          <w:rFonts w:eastAsia="Arial"/>
          <w:lang w:val="fr-FR"/>
        </w:rPr>
        <w:t xml:space="preserve">[RV] </w:t>
      </w:r>
      <w:r w:rsidR="00C1418F" w:rsidRPr="00C1418F">
        <w:rPr>
          <w:rStyle w:val="Incipit"/>
          <w:rFonts w:eastAsia="Arial"/>
          <w:lang w:val="fr-FR"/>
        </w:rPr>
        <w:t>Ä+</w:t>
      </w:r>
      <w:r w:rsidR="00C1418F" w:rsidRPr="00C1418F">
        <w:rPr>
          <w:rStyle w:val="Incipit"/>
          <w:lang w:val="fr-FR"/>
        </w:rPr>
        <w:t>Nimis confortatus</w:t>
      </w:r>
      <w:r w:rsidR="00C1418F" w:rsidRPr="00C1418F">
        <w:rPr>
          <w:rStyle w:val="Incipit"/>
          <w:rFonts w:eastAsia="Arial"/>
          <w:lang w:val="fr-FR"/>
        </w:rPr>
        <w:t>+Ä</w:t>
      </w:r>
      <w:r w:rsidR="00C94F95" w:rsidRPr="00F3652D">
        <w:rPr>
          <w:lang w:val="fr-FR"/>
        </w:rPr>
        <w:t xml:space="preserve">. </w:t>
      </w:r>
      <w:r w:rsidRPr="008262EE">
        <w:rPr>
          <w:lang w:val="fr-FR"/>
        </w:rPr>
        <w:t xml:space="preserve">HY </w:t>
      </w:r>
      <w:r w:rsidR="00C1418F" w:rsidRPr="00C1418F">
        <w:rPr>
          <w:rStyle w:val="Incipit"/>
          <w:lang w:val="fr-FR"/>
        </w:rPr>
        <w:t>So</w:t>
      </w:r>
      <w:r w:rsidR="009232B9">
        <w:rPr>
          <w:rStyle w:val="Incipit"/>
          <w:lang w:val="fr-FR"/>
        </w:rPr>
        <w:t>l</w:t>
      </w:r>
      <w:r w:rsidR="00C1418F" w:rsidRPr="00C1418F">
        <w:rPr>
          <w:rStyle w:val="Incipit"/>
          <w:lang w:val="fr-FR"/>
        </w:rPr>
        <w:t>lemnis dies</w:t>
      </w:r>
      <w:r w:rsidR="00C94F95" w:rsidRPr="00F3652D">
        <w:rPr>
          <w:lang w:val="fr-FR"/>
        </w:rPr>
        <w:t xml:space="preserve">. </w:t>
      </w:r>
      <w:r w:rsidR="00F3652D" w:rsidRPr="00F3652D">
        <w:rPr>
          <w:rFonts w:eastAsia="Arial"/>
          <w:lang w:val="fr-FR"/>
        </w:rPr>
        <w:t xml:space="preserve">[VS] </w:t>
      </w:r>
      <w:r w:rsidR="00C1418F" w:rsidRPr="00C1418F">
        <w:rPr>
          <w:rStyle w:val="Incipit"/>
          <w:rFonts w:eastAsia="Arial"/>
          <w:lang w:val="fr-FR"/>
        </w:rPr>
        <w:t>Ä+</w:t>
      </w:r>
      <w:r w:rsidR="00C1418F" w:rsidRPr="00C1418F">
        <w:rPr>
          <w:rStyle w:val="Incipit"/>
          <w:lang w:val="fr-FR"/>
        </w:rPr>
        <w:t>Valde honorandus</w:t>
      </w:r>
      <w:r w:rsidR="00C1418F" w:rsidRPr="00C1418F">
        <w:rPr>
          <w:rStyle w:val="Incipit"/>
          <w:rFonts w:eastAsia="Arial"/>
          <w:lang w:val="fr-FR"/>
        </w:rPr>
        <w:t>+Ä</w:t>
      </w:r>
      <w:r w:rsidR="00C94F95" w:rsidRPr="00F3652D">
        <w:rPr>
          <w:lang w:val="fr-FR"/>
        </w:rPr>
        <w:t xml:space="preserve">. </w:t>
      </w:r>
      <w:r w:rsidRPr="00F3652D">
        <w:rPr>
          <w:lang w:val="fr-FR"/>
        </w:rPr>
        <w:t xml:space="preserve">AB </w:t>
      </w:r>
      <w:r w:rsidR="00C1418F" w:rsidRPr="00C1418F">
        <w:rPr>
          <w:rStyle w:val="Incipit"/>
          <w:lang w:val="fr-FR"/>
        </w:rPr>
        <w:t>In medio ecclesiae</w:t>
      </w:r>
      <w:r w:rsidR="00AF24A8" w:rsidRPr="00F3652D">
        <w:rPr>
          <w:lang w:val="fr-FR"/>
        </w:rPr>
        <w:t>.</w:t>
      </w:r>
    </w:p>
    <w:p w:rsidR="00CD202C" w:rsidRPr="00F3652D" w:rsidRDefault="00CD202C" w:rsidP="00C10675">
      <w:pPr>
        <w:rPr>
          <w:lang w:val="fr-FR"/>
        </w:rPr>
      </w:pPr>
      <w:r w:rsidRPr="00F3652D">
        <w:rPr>
          <w:rStyle w:val="Time1"/>
          <w:lang w:val="fr-FR"/>
        </w:rPr>
        <w:t>Ad primam</w:t>
      </w:r>
      <w:r w:rsidRPr="00F3652D">
        <w:rPr>
          <w:lang w:val="fr-FR"/>
        </w:rPr>
        <w:t xml:space="preserve"> </w:t>
      </w:r>
      <w:r w:rsidR="008559D1" w:rsidRPr="00F3652D">
        <w:rPr>
          <w:lang w:val="fr-FR"/>
        </w:rPr>
        <w:t xml:space="preserve">AN </w:t>
      </w:r>
      <w:r w:rsidR="00C1418F" w:rsidRPr="00C1418F">
        <w:rPr>
          <w:rStyle w:val="Incipit"/>
          <w:lang w:val="fr-FR"/>
        </w:rPr>
        <w:t>Ecce puer meus</w:t>
      </w:r>
      <w:r w:rsidR="00AF24A8" w:rsidRPr="00F3652D">
        <w:rPr>
          <w:lang w:val="fr-FR"/>
        </w:rPr>
        <w:t>.</w:t>
      </w:r>
    </w:p>
    <w:p w:rsidR="00CD202C" w:rsidRPr="00F3652D" w:rsidRDefault="00CD202C" w:rsidP="00C10675">
      <w:pPr>
        <w:rPr>
          <w:lang w:val="en-US"/>
        </w:rPr>
      </w:pPr>
      <w:r w:rsidRPr="00EE485F">
        <w:rPr>
          <w:rStyle w:val="Time1"/>
          <w:lang w:val="en-GB"/>
        </w:rPr>
        <w:t>Ad tertiam</w:t>
      </w:r>
      <w:r w:rsidRPr="00EE485F">
        <w:rPr>
          <w:lang w:val="en-GB"/>
        </w:rPr>
        <w:t xml:space="preserve"> </w:t>
      </w:r>
      <w:r w:rsidR="008559D1" w:rsidRPr="00EE485F">
        <w:rPr>
          <w:lang w:val="en-GB"/>
        </w:rPr>
        <w:t xml:space="preserve">AN </w:t>
      </w:r>
      <w:r w:rsidR="00C1418F" w:rsidRPr="00C1418F">
        <w:rPr>
          <w:rStyle w:val="Incipit"/>
          <w:lang w:val="en-US"/>
        </w:rPr>
        <w:t>Hic est discipulus meus</w:t>
      </w:r>
      <w:r w:rsidR="00AF24A8" w:rsidRPr="00F3652D">
        <w:rPr>
          <w:lang w:val="en-US"/>
        </w:rPr>
        <w:t>.</w:t>
      </w:r>
    </w:p>
    <w:p w:rsidR="00CD202C" w:rsidRPr="008262EE" w:rsidRDefault="00CD202C" w:rsidP="00C10675">
      <w:pPr>
        <w:rPr>
          <w:lang w:val="pt-PT"/>
        </w:rPr>
      </w:pPr>
      <w:r w:rsidRPr="008262EE">
        <w:rPr>
          <w:rStyle w:val="Time1"/>
          <w:lang w:val="pt-PT"/>
        </w:rPr>
        <w:t>Ad sextam et no</w:t>
      </w:r>
      <w:r w:rsidR="009232B9">
        <w:rPr>
          <w:rStyle w:val="Time1"/>
          <w:lang w:val="pt-PT"/>
        </w:rPr>
        <w:t>n</w:t>
      </w:r>
      <w:r w:rsidRPr="008262EE">
        <w:rPr>
          <w:rStyle w:val="Time1"/>
          <w:lang w:val="pt-PT"/>
        </w:rPr>
        <w:t>am</w:t>
      </w:r>
      <w:r w:rsidRPr="008262EE">
        <w:rPr>
          <w:lang w:val="pt-PT"/>
        </w:rPr>
        <w:t xml:space="preserve"> ut supra de nativitate domini</w:t>
      </w:r>
      <w:r w:rsidR="00AF24A8" w:rsidRPr="008262EE">
        <w:rPr>
          <w:lang w:val="pt-PT"/>
        </w:rPr>
        <w:t>.</w:t>
      </w:r>
    </w:p>
    <w:p w:rsidR="00CD202C" w:rsidRPr="008262EE" w:rsidRDefault="00CD202C" w:rsidP="00C10675">
      <w:pPr>
        <w:rPr>
          <w:lang w:val="pt-PT"/>
        </w:rPr>
      </w:pPr>
      <w:r w:rsidRPr="008262EE">
        <w:rPr>
          <w:rStyle w:val="Time1"/>
          <w:lang w:val="pt-PT"/>
        </w:rPr>
        <w:t>In secunda vespera</w:t>
      </w:r>
      <w:r w:rsidRPr="008262EE">
        <w:rPr>
          <w:lang w:val="pt-PT"/>
        </w:rPr>
        <w:t xml:space="preserve"> super psalmos </w:t>
      </w:r>
      <w:r w:rsidR="008559D1" w:rsidRPr="008262EE">
        <w:rPr>
          <w:lang w:val="pt-PT"/>
        </w:rPr>
        <w:t xml:space="preserve">AN </w:t>
      </w:r>
      <w:r w:rsidR="00C1418F" w:rsidRPr="00C1418F">
        <w:rPr>
          <w:rStyle w:val="Incipit"/>
          <w:lang w:val="pt-PT"/>
        </w:rPr>
        <w:t>Quem vidistis</w:t>
      </w:r>
      <w:r w:rsidR="00AF24A8" w:rsidRPr="008262EE">
        <w:rPr>
          <w:lang w:val="pt-PT"/>
        </w:rPr>
        <w:t>.</w:t>
      </w:r>
    </w:p>
    <w:p w:rsidR="00CD202C" w:rsidRPr="001B63A5" w:rsidRDefault="009232B9" w:rsidP="002948B5">
      <w:pPr>
        <w:pStyle w:val="berschrift1"/>
        <w:rPr>
          <w:lang w:val="it-IT"/>
        </w:rPr>
      </w:pPr>
      <w:r w:rsidRPr="001B63A5">
        <w:rPr>
          <w:lang w:val="it-IT"/>
        </w:rPr>
        <w:lastRenderedPageBreak/>
        <w:t>OCTAVA INNOCENTUM</w:t>
      </w:r>
    </w:p>
    <w:p w:rsidR="00AF24A8" w:rsidRPr="00321677" w:rsidRDefault="008559D1" w:rsidP="00C10675">
      <w:pPr>
        <w:rPr>
          <w:lang w:val="de-DE"/>
        </w:rPr>
      </w:pPr>
      <w:r w:rsidRPr="008262EE">
        <w:rPr>
          <w:rStyle w:val="Time1"/>
          <w:lang w:val="it-IT"/>
        </w:rPr>
        <w:t>[</w:t>
      </w:r>
      <w:r w:rsidR="00CD202C" w:rsidRPr="008262EE">
        <w:rPr>
          <w:rStyle w:val="Time1"/>
          <w:lang w:val="it-IT"/>
        </w:rPr>
        <w:t>Ad vesperas</w:t>
      </w:r>
      <w:r w:rsidRPr="008262EE">
        <w:rPr>
          <w:rStyle w:val="Time1"/>
          <w:lang w:val="it-IT"/>
        </w:rPr>
        <w:t>]</w:t>
      </w:r>
      <w:r w:rsidR="00CD202C" w:rsidRPr="008262EE">
        <w:rPr>
          <w:lang w:val="it-IT"/>
        </w:rPr>
        <w:t xml:space="preserve"> CP </w:t>
      </w:r>
      <w:r w:rsidR="00C1418F" w:rsidRPr="00C1418F">
        <w:rPr>
          <w:rStyle w:val="Incipit"/>
          <w:lang w:val="it-IT"/>
        </w:rPr>
        <w:t>Vidi subtus altare</w:t>
      </w:r>
      <w:r w:rsidR="00C94F95" w:rsidRPr="00F3652D">
        <w:rPr>
          <w:lang w:val="it-IT"/>
        </w:rPr>
        <w:t xml:space="preserve">. </w:t>
      </w:r>
      <w:r w:rsidR="00CD202C" w:rsidRPr="008262EE">
        <w:rPr>
          <w:rFonts w:eastAsia="Arial"/>
          <w:lang w:val="it-IT"/>
        </w:rPr>
        <w:t xml:space="preserve">RP </w:t>
      </w:r>
      <w:r w:rsidR="00C1418F" w:rsidRPr="00C1418F">
        <w:rPr>
          <w:rStyle w:val="Incipit"/>
          <w:lang w:val="it-IT"/>
        </w:rPr>
        <w:t>Laetamini in domino</w:t>
      </w:r>
      <w:r w:rsidR="00C94F95" w:rsidRPr="008262EE">
        <w:rPr>
          <w:lang w:val="it-IT"/>
        </w:rPr>
        <w:t xml:space="preserve">. </w:t>
      </w:r>
      <w:r w:rsidR="00F3652D" w:rsidRPr="00F3652D">
        <w:rPr>
          <w:rFonts w:eastAsia="Arial"/>
          <w:lang w:val="it-IT"/>
        </w:rPr>
        <w:t xml:space="preserve">[RV] </w:t>
      </w:r>
      <w:r w:rsidR="00C1418F" w:rsidRPr="00C1418F">
        <w:rPr>
          <w:rStyle w:val="Incipit"/>
          <w:rFonts w:eastAsia="Arial"/>
          <w:lang w:val="it-IT"/>
        </w:rPr>
        <w:t>Ä+</w:t>
      </w:r>
      <w:r w:rsidR="00C1418F" w:rsidRPr="00C1418F">
        <w:rPr>
          <w:rStyle w:val="Incipit"/>
          <w:lang w:val="it-IT"/>
        </w:rPr>
        <w:t>Et gloriamini</w:t>
      </w:r>
      <w:r w:rsidR="00C1418F" w:rsidRPr="00C1418F">
        <w:rPr>
          <w:rStyle w:val="Incipit"/>
          <w:rFonts w:eastAsia="Arial"/>
          <w:lang w:val="it-IT"/>
        </w:rPr>
        <w:t>+Ä</w:t>
      </w:r>
      <w:r w:rsidR="00C94F95" w:rsidRPr="00F3652D">
        <w:rPr>
          <w:lang w:val="it-IT"/>
        </w:rPr>
        <w:t xml:space="preserve">. </w:t>
      </w:r>
      <w:r w:rsidR="00CD202C" w:rsidRPr="00F3652D">
        <w:rPr>
          <w:lang w:val="it-IT"/>
        </w:rPr>
        <w:t>HY</w:t>
      </w:r>
      <w:r w:rsidR="00C1418F" w:rsidRPr="00C1418F">
        <w:rPr>
          <w:rStyle w:val="Incipit"/>
          <w:lang w:val="it-IT"/>
        </w:rPr>
        <w:t>Salvete flores martyrum</w:t>
      </w:r>
      <w:r w:rsidR="00C94F95" w:rsidRPr="00F3652D">
        <w:rPr>
          <w:lang w:val="it-IT"/>
        </w:rPr>
        <w:t xml:space="preserve">. </w:t>
      </w:r>
      <w:r w:rsidR="00F3652D" w:rsidRPr="00321677">
        <w:rPr>
          <w:rFonts w:eastAsia="Arial"/>
          <w:lang w:val="de-DE"/>
        </w:rPr>
        <w:t xml:space="preserve">[VS] </w:t>
      </w:r>
      <w:r w:rsidR="00C1418F" w:rsidRPr="00321677">
        <w:rPr>
          <w:rStyle w:val="Incipit"/>
          <w:rFonts w:eastAsia="Arial"/>
          <w:lang w:val="de-DE"/>
        </w:rPr>
        <w:t>Ä+</w:t>
      </w:r>
      <w:r w:rsidR="00C1418F" w:rsidRPr="00321677">
        <w:rPr>
          <w:rStyle w:val="Incipit"/>
          <w:lang w:val="de-DE"/>
        </w:rPr>
        <w:t>Gloriosus deus</w:t>
      </w:r>
      <w:r w:rsidR="00C1418F" w:rsidRPr="00321677">
        <w:rPr>
          <w:rStyle w:val="Incipit"/>
          <w:rFonts w:eastAsia="Arial"/>
          <w:lang w:val="de-DE"/>
        </w:rPr>
        <w:t>+Ä</w:t>
      </w:r>
      <w:r w:rsidR="00C94F95" w:rsidRPr="00321677">
        <w:rPr>
          <w:lang w:val="de-DE"/>
        </w:rPr>
        <w:t xml:space="preserve">. </w:t>
      </w:r>
      <w:r w:rsidR="00CD202C" w:rsidRPr="00321677">
        <w:rPr>
          <w:lang w:val="de-DE"/>
        </w:rPr>
        <w:t>(65)</w:t>
      </w:r>
      <w:r w:rsidR="00AF24A8" w:rsidRPr="00321677">
        <w:rPr>
          <w:lang w:val="de-DE"/>
        </w:rPr>
        <w:t xml:space="preserve"> AM </w:t>
      </w:r>
      <w:r w:rsidR="00C1418F" w:rsidRPr="00321677">
        <w:rPr>
          <w:rStyle w:val="Incipit"/>
          <w:lang w:val="de-DE"/>
        </w:rPr>
        <w:t>Istorum est enim regnum</w:t>
      </w:r>
      <w:r w:rsidR="00AF24A8" w:rsidRPr="00321677">
        <w:rPr>
          <w:lang w:val="de-DE"/>
        </w:rPr>
        <w:t>.</w:t>
      </w:r>
    </w:p>
    <w:p w:rsidR="00C1418F" w:rsidRPr="00C1418F" w:rsidRDefault="00E352DC" w:rsidP="00C10675">
      <w:pPr>
        <w:rPr>
          <w:rStyle w:val="Incipit"/>
          <w:lang w:val="it-IT"/>
        </w:rPr>
      </w:pPr>
      <w:r w:rsidRPr="001B63A5">
        <w:rPr>
          <w:rStyle w:val="Time1"/>
          <w:lang w:val="da-DK"/>
        </w:rPr>
        <w:t>[Ad matutin</w:t>
      </w:r>
      <w:r w:rsidR="009232B9" w:rsidRPr="001B63A5">
        <w:rPr>
          <w:rStyle w:val="Time1"/>
          <w:lang w:val="da-DK"/>
        </w:rPr>
        <w:t>um</w:t>
      </w:r>
      <w:r w:rsidRPr="001B63A5">
        <w:rPr>
          <w:rStyle w:val="Time1"/>
          <w:lang w:val="da-DK"/>
        </w:rPr>
        <w:t>]</w:t>
      </w:r>
      <w:r w:rsidR="00AF24A8" w:rsidRPr="001B63A5">
        <w:rPr>
          <w:lang w:val="da-DK"/>
        </w:rPr>
        <w:t xml:space="preserve"> INV </w:t>
      </w:r>
      <w:r w:rsidR="00C1418F" w:rsidRPr="001B63A5">
        <w:rPr>
          <w:rStyle w:val="Incipit"/>
          <w:lang w:val="da-DK"/>
        </w:rPr>
        <w:t>Regem martyrum</w:t>
      </w:r>
      <w:r w:rsidR="00C94F95" w:rsidRPr="001B63A5">
        <w:rPr>
          <w:lang w:val="da-DK"/>
        </w:rPr>
        <w:t xml:space="preserve">. </w:t>
      </w:r>
      <w:r w:rsidR="00C87E3F" w:rsidRPr="001B63A5">
        <w:rPr>
          <w:lang w:val="da-DK"/>
        </w:rPr>
        <w:t>(</w:t>
      </w:r>
      <w:r w:rsidR="005273E9" w:rsidRPr="001B63A5">
        <w:rPr>
          <w:lang w:val="da-DK"/>
        </w:rPr>
        <w:t>47b</w:t>
      </w:r>
      <w:r w:rsidR="00C87E3F" w:rsidRPr="001B63A5">
        <w:rPr>
          <w:lang w:val="da-DK"/>
        </w:rPr>
        <w:t>)</w:t>
      </w:r>
      <w:r w:rsidR="00AF24A8" w:rsidRPr="001B63A5">
        <w:rPr>
          <w:lang w:val="da-DK"/>
        </w:rPr>
        <w:t xml:space="preserve"> HY </w:t>
      </w:r>
      <w:r w:rsidR="00C1418F" w:rsidRPr="001B63A5">
        <w:rPr>
          <w:rStyle w:val="Incipit"/>
          <w:lang w:val="da-DK"/>
        </w:rPr>
        <w:t>Agnoscat omne saeculum</w:t>
      </w:r>
      <w:r w:rsidR="00C94F95" w:rsidRPr="001B63A5">
        <w:rPr>
          <w:lang w:val="da-DK"/>
        </w:rPr>
        <w:t xml:space="preserve">. </w:t>
      </w:r>
      <w:r w:rsidR="00AF24A8" w:rsidRPr="008262EE">
        <w:rPr>
          <w:lang w:val="it-IT"/>
        </w:rPr>
        <w:t>Ad nocturnos antiphonae ut in octava san</w:t>
      </w:r>
      <w:r w:rsidR="009232B9">
        <w:rPr>
          <w:lang w:val="it-IT"/>
        </w:rPr>
        <w:t>c</w:t>
      </w:r>
      <w:r w:rsidR="00AF24A8" w:rsidRPr="008262EE">
        <w:rPr>
          <w:lang w:val="it-IT"/>
        </w:rPr>
        <w:t>ti Stephani</w:t>
      </w:r>
      <w:r w:rsidR="00C94F95" w:rsidRPr="008262EE">
        <w:rPr>
          <w:lang w:val="it-IT"/>
        </w:rPr>
        <w:t xml:space="preserve">. </w:t>
      </w:r>
      <w:r w:rsidR="00AF24A8" w:rsidRPr="008262EE">
        <w:rPr>
          <w:lang w:val="it-IT"/>
        </w:rPr>
        <w:t>Lectiones de nativitate domini</w:t>
      </w:r>
      <w:r w:rsidR="00C94F95" w:rsidRPr="008262EE">
        <w:rPr>
          <w:lang w:val="it-IT"/>
        </w:rPr>
        <w:t xml:space="preserve">. </w:t>
      </w:r>
      <w:r w:rsidR="00AF24A8" w:rsidRPr="008262EE">
        <w:rPr>
          <w:rFonts w:eastAsia="Arial"/>
          <w:lang w:val="it-IT"/>
        </w:rPr>
        <w:t xml:space="preserve">RP </w:t>
      </w:r>
      <w:r w:rsidR="00C1418F" w:rsidRPr="00C1418F">
        <w:rPr>
          <w:rStyle w:val="Incipit"/>
          <w:lang w:val="it-IT"/>
        </w:rPr>
        <w:t>Sub altare dei</w:t>
      </w:r>
      <w:r w:rsidR="00C94F95" w:rsidRPr="00F3652D">
        <w:rPr>
          <w:lang w:val="it-IT"/>
        </w:rPr>
        <w:t xml:space="preserve">. </w:t>
      </w:r>
      <w:r w:rsidR="00F3652D" w:rsidRPr="00F3652D">
        <w:rPr>
          <w:rFonts w:eastAsia="Arial"/>
          <w:lang w:val="it-IT"/>
        </w:rPr>
        <w:t xml:space="preserve">[RV] </w:t>
      </w:r>
      <w:r w:rsidR="00C1418F" w:rsidRPr="00C1418F">
        <w:rPr>
          <w:rStyle w:val="Incipit"/>
          <w:rFonts w:eastAsia="Arial"/>
          <w:lang w:val="it-IT"/>
        </w:rPr>
        <w:t>Ä+</w:t>
      </w:r>
      <w:r w:rsidR="00C1418F" w:rsidRPr="00C1418F">
        <w:rPr>
          <w:rStyle w:val="Incipit"/>
          <w:lang w:val="it-IT"/>
        </w:rPr>
        <w:t>Vidi sub ara</w:t>
      </w:r>
      <w:r w:rsidR="00C1418F" w:rsidRPr="00C1418F">
        <w:rPr>
          <w:rStyle w:val="Incipit"/>
          <w:rFonts w:eastAsia="Arial"/>
          <w:lang w:val="it-IT"/>
        </w:rPr>
        <w:t>+Ä</w:t>
      </w:r>
      <w:r w:rsidR="00C94F95" w:rsidRPr="00F3652D">
        <w:rPr>
          <w:lang w:val="it-IT"/>
        </w:rPr>
        <w:t xml:space="preserve">. </w:t>
      </w:r>
      <w:r w:rsidR="00AF24A8" w:rsidRPr="008262EE">
        <w:rPr>
          <w:rFonts w:eastAsia="Arial"/>
          <w:lang w:val="it-IT"/>
        </w:rPr>
        <w:t xml:space="preserve">RP </w:t>
      </w:r>
      <w:r w:rsidR="00C1418F" w:rsidRPr="00C1418F">
        <w:rPr>
          <w:rStyle w:val="Incipit"/>
          <w:lang w:val="it-IT"/>
        </w:rPr>
        <w:t>Ecce vidi</w:t>
      </w:r>
      <w:r w:rsidR="00C94F95" w:rsidRPr="00F3652D">
        <w:rPr>
          <w:lang w:val="it-IT"/>
        </w:rPr>
        <w:t xml:space="preserve">. </w:t>
      </w:r>
      <w:r w:rsidR="00F3652D" w:rsidRPr="00F3652D">
        <w:rPr>
          <w:rFonts w:eastAsia="Arial"/>
          <w:lang w:val="it-IT"/>
        </w:rPr>
        <w:t xml:space="preserve">[RV] </w:t>
      </w:r>
      <w:r w:rsidR="00C1418F" w:rsidRPr="00C1418F">
        <w:rPr>
          <w:rStyle w:val="Incipit"/>
          <w:rFonts w:eastAsia="Arial"/>
          <w:lang w:val="it-IT"/>
        </w:rPr>
        <w:t>Ä+</w:t>
      </w:r>
      <w:r w:rsidR="00C1418F" w:rsidRPr="00C1418F">
        <w:rPr>
          <w:rStyle w:val="Incipit"/>
          <w:lang w:val="it-IT"/>
        </w:rPr>
        <w:t>Hi sunt</w:t>
      </w:r>
      <w:r w:rsidR="00C1418F" w:rsidRPr="00C1418F">
        <w:rPr>
          <w:rStyle w:val="Incipit"/>
          <w:rFonts w:eastAsia="Arial"/>
          <w:lang w:val="it-IT"/>
        </w:rPr>
        <w:t>+Ä</w:t>
      </w:r>
      <w:r w:rsidR="00C94F95" w:rsidRPr="00F3652D">
        <w:rPr>
          <w:lang w:val="it-IT"/>
        </w:rPr>
        <w:t xml:space="preserve">. </w:t>
      </w:r>
      <w:r w:rsidR="00AF24A8" w:rsidRPr="008262EE">
        <w:rPr>
          <w:rFonts w:eastAsia="Arial"/>
          <w:lang w:val="it-IT"/>
        </w:rPr>
        <w:t xml:space="preserve">RP </w:t>
      </w:r>
      <w:r w:rsidR="00C1418F" w:rsidRPr="00C1418F">
        <w:rPr>
          <w:rStyle w:val="Incipit"/>
          <w:lang w:val="it-IT"/>
        </w:rPr>
        <w:t>Isti sunt</w:t>
      </w:r>
      <w:r w:rsidR="00C94F95" w:rsidRPr="00F3652D">
        <w:rPr>
          <w:lang w:val="it-IT"/>
        </w:rPr>
        <w:t xml:space="preserve">. </w:t>
      </w:r>
      <w:r w:rsidR="00F3652D" w:rsidRPr="00F3652D">
        <w:rPr>
          <w:rFonts w:eastAsia="Arial"/>
          <w:lang w:val="it-IT"/>
        </w:rPr>
        <w:t xml:space="preserve">[RV] </w:t>
      </w:r>
      <w:r w:rsidR="00C1418F" w:rsidRPr="00C1418F">
        <w:rPr>
          <w:rStyle w:val="Incipit"/>
          <w:rFonts w:eastAsia="Arial"/>
          <w:lang w:val="it-IT"/>
        </w:rPr>
        <w:t>Ä+</w:t>
      </w:r>
      <w:r w:rsidR="00C1418F" w:rsidRPr="00C1418F">
        <w:rPr>
          <w:rStyle w:val="Incipit"/>
          <w:lang w:val="it-IT"/>
        </w:rPr>
        <w:t>Vindica domine</w:t>
      </w:r>
      <w:r w:rsidR="00C1418F" w:rsidRPr="00C1418F">
        <w:rPr>
          <w:rStyle w:val="Incipit"/>
          <w:rFonts w:eastAsia="Arial"/>
          <w:lang w:val="it-IT"/>
        </w:rPr>
        <w:t>+Ä</w:t>
      </w:r>
      <w:r w:rsidR="00AF24A8" w:rsidRPr="00F3652D">
        <w:rPr>
          <w:lang w:val="it-IT"/>
        </w:rPr>
        <w:t>.</w:t>
      </w:r>
    </w:p>
    <w:p w:rsidR="009232B9" w:rsidRDefault="00AF24A8" w:rsidP="00C10675">
      <w:pPr>
        <w:rPr>
          <w:lang w:val="fr-FR"/>
        </w:rPr>
      </w:pPr>
      <w:r w:rsidRPr="001B63A5">
        <w:rPr>
          <w:rStyle w:val="Time1"/>
          <w:lang w:val="fr-FR"/>
        </w:rPr>
        <w:t>In matutin</w:t>
      </w:r>
      <w:r w:rsidR="009232B9" w:rsidRPr="001B63A5">
        <w:rPr>
          <w:rStyle w:val="Time1"/>
          <w:lang w:val="fr-FR"/>
        </w:rPr>
        <w:t>is</w:t>
      </w:r>
      <w:r w:rsidRPr="001B63A5">
        <w:rPr>
          <w:rStyle w:val="Time1"/>
          <w:lang w:val="fr-FR"/>
        </w:rPr>
        <w:t xml:space="preserve"> laudibus</w:t>
      </w:r>
      <w:r w:rsidRPr="001B63A5">
        <w:rPr>
          <w:lang w:val="fr-FR"/>
        </w:rPr>
        <w:t xml:space="preserve"> </w:t>
      </w:r>
      <w:r w:rsidR="008559D1" w:rsidRPr="001B63A5">
        <w:rPr>
          <w:lang w:val="fr-FR"/>
        </w:rPr>
        <w:t xml:space="preserve">AN </w:t>
      </w:r>
      <w:r w:rsidR="00C1418F" w:rsidRPr="001B63A5">
        <w:rPr>
          <w:rStyle w:val="Incipit"/>
          <w:lang w:val="fr-FR"/>
        </w:rPr>
        <w:t>Herodes iratus</w:t>
      </w:r>
      <w:r w:rsidR="007275B6" w:rsidRPr="001B63A5">
        <w:rPr>
          <w:lang w:val="fr-FR"/>
        </w:rPr>
        <w:t xml:space="preserve"> </w:t>
      </w:r>
      <w:r w:rsidRPr="001B63A5">
        <w:rPr>
          <w:lang w:val="fr-FR"/>
        </w:rPr>
        <w:t>cum reliquis</w:t>
      </w:r>
      <w:r w:rsidR="00C94F95" w:rsidRPr="001B63A5">
        <w:rPr>
          <w:lang w:val="fr-FR"/>
        </w:rPr>
        <w:t xml:space="preserve">. </w:t>
      </w:r>
      <w:r w:rsidRPr="001B63A5">
        <w:rPr>
          <w:rFonts w:eastAsia="Arial"/>
          <w:lang w:val="fr-FR"/>
        </w:rPr>
        <w:t xml:space="preserve">RP </w:t>
      </w:r>
      <w:r w:rsidR="00C1418F" w:rsidRPr="001B63A5">
        <w:rPr>
          <w:rStyle w:val="Incipit"/>
          <w:lang w:val="fr-FR"/>
        </w:rPr>
        <w:t>Exultent iusti in conspectu</w:t>
      </w:r>
      <w:r w:rsidR="00C94F95" w:rsidRPr="001B63A5">
        <w:rPr>
          <w:lang w:val="fr-FR"/>
        </w:rPr>
        <w:t xml:space="preserve">. </w:t>
      </w:r>
      <w:r w:rsidR="00F3652D" w:rsidRPr="001B63A5">
        <w:rPr>
          <w:rFonts w:eastAsia="Arial"/>
          <w:lang w:val="fr-FR"/>
        </w:rPr>
        <w:t xml:space="preserve">[RV] </w:t>
      </w:r>
      <w:r w:rsidR="00C1418F" w:rsidRPr="001B63A5">
        <w:rPr>
          <w:rStyle w:val="Incipit"/>
          <w:rFonts w:eastAsia="Arial"/>
          <w:lang w:val="fr-FR"/>
        </w:rPr>
        <w:t>Ä+</w:t>
      </w:r>
      <w:r w:rsidR="00C1418F" w:rsidRPr="001B63A5">
        <w:rPr>
          <w:rStyle w:val="Incipit"/>
          <w:lang w:val="fr-FR"/>
        </w:rPr>
        <w:t>Et delectentur</w:t>
      </w:r>
      <w:r w:rsidR="00C1418F" w:rsidRPr="001B63A5">
        <w:rPr>
          <w:rStyle w:val="Incipit"/>
          <w:rFonts w:eastAsia="Arial"/>
          <w:lang w:val="fr-FR"/>
        </w:rPr>
        <w:t>+Ä</w:t>
      </w:r>
      <w:r w:rsidR="00C94F95" w:rsidRPr="001B63A5">
        <w:rPr>
          <w:lang w:val="fr-FR"/>
        </w:rPr>
        <w:t xml:space="preserve">. </w:t>
      </w:r>
      <w:r w:rsidRPr="001B63A5">
        <w:rPr>
          <w:lang w:val="fr-FR"/>
        </w:rPr>
        <w:t xml:space="preserve">HY </w:t>
      </w:r>
      <w:r w:rsidR="00C1418F" w:rsidRPr="001B63A5">
        <w:rPr>
          <w:rStyle w:val="Incipit"/>
          <w:lang w:val="fr-FR"/>
        </w:rPr>
        <w:t>Salvete flores</w:t>
      </w:r>
      <w:r w:rsidR="00C94F95" w:rsidRPr="001B63A5">
        <w:rPr>
          <w:lang w:val="fr-FR"/>
        </w:rPr>
        <w:t xml:space="preserve">. </w:t>
      </w:r>
      <w:r w:rsidRPr="00F3652D">
        <w:rPr>
          <w:lang w:val="fr-FR"/>
        </w:rPr>
        <w:t xml:space="preserve">AB </w:t>
      </w:r>
      <w:r w:rsidR="00C1418F" w:rsidRPr="00C1418F">
        <w:rPr>
          <w:rStyle w:val="Incipit"/>
          <w:lang w:val="fr-FR"/>
        </w:rPr>
        <w:t>Hi sunt qui cum mulieribus</w:t>
      </w:r>
      <w:r w:rsidR="00C94F95" w:rsidRPr="00F3652D">
        <w:rPr>
          <w:lang w:val="fr-FR"/>
        </w:rPr>
        <w:t>.</w:t>
      </w:r>
    </w:p>
    <w:p w:rsidR="00AF24A8" w:rsidRPr="00F3652D" w:rsidRDefault="00AF24A8" w:rsidP="00C10675">
      <w:pPr>
        <w:rPr>
          <w:lang w:val="fr-FR"/>
        </w:rPr>
      </w:pPr>
      <w:r w:rsidRPr="001B63A5">
        <w:rPr>
          <w:rStyle w:val="Time1"/>
          <w:lang w:val="en-US"/>
        </w:rPr>
        <w:t>Ad horas</w:t>
      </w:r>
      <w:r w:rsidRPr="001B63A5">
        <w:rPr>
          <w:lang w:val="en-US"/>
        </w:rPr>
        <w:t xml:space="preserve"> </w:t>
      </w:r>
      <w:r w:rsidR="008559D1" w:rsidRPr="001B63A5">
        <w:rPr>
          <w:lang w:val="en-US"/>
        </w:rPr>
        <w:t xml:space="preserve">AN </w:t>
      </w:r>
      <w:r w:rsidR="00C1418F" w:rsidRPr="001B63A5">
        <w:rPr>
          <w:rStyle w:val="Incipit"/>
          <w:lang w:val="en-US"/>
        </w:rPr>
        <w:t>Herodes iratus</w:t>
      </w:r>
      <w:r w:rsidR="00C94F95" w:rsidRPr="001B63A5">
        <w:rPr>
          <w:lang w:val="en-US"/>
        </w:rPr>
        <w:t xml:space="preserve">. </w:t>
      </w:r>
      <w:r w:rsidR="00762470" w:rsidRPr="00F3652D">
        <w:rPr>
          <w:lang w:val="fr-FR"/>
        </w:rPr>
        <w:t xml:space="preserve">AN </w:t>
      </w:r>
      <w:r w:rsidR="00C1418F" w:rsidRPr="00C1418F">
        <w:rPr>
          <w:rStyle w:val="Incipit"/>
          <w:lang w:val="fr-FR"/>
        </w:rPr>
        <w:t>A bimatu et infra</w:t>
      </w:r>
      <w:r w:rsidRPr="00F3652D">
        <w:rPr>
          <w:lang w:val="fr-FR"/>
        </w:rPr>
        <w:t>.</w:t>
      </w:r>
    </w:p>
    <w:p w:rsidR="00AF24A8" w:rsidRPr="001B63A5" w:rsidRDefault="00AF24A8" w:rsidP="00C10675">
      <w:pPr>
        <w:rPr>
          <w:lang w:val="it-IT"/>
        </w:rPr>
      </w:pPr>
      <w:r w:rsidRPr="001B63A5">
        <w:rPr>
          <w:rStyle w:val="Time1"/>
          <w:lang w:val="it-IT"/>
        </w:rPr>
        <w:t>Ad missam</w:t>
      </w:r>
      <w:r w:rsidRPr="001B63A5">
        <w:rPr>
          <w:lang w:val="it-IT"/>
        </w:rPr>
        <w:t xml:space="preserve"> </w:t>
      </w:r>
      <w:r w:rsidR="009232B9" w:rsidRPr="001B63A5">
        <w:rPr>
          <w:lang w:val="it-IT"/>
        </w:rPr>
        <w:t xml:space="preserve">[AL] </w:t>
      </w:r>
      <w:r w:rsidRPr="00445ED0">
        <w:rPr>
          <w:rStyle w:val="Incipit"/>
          <w:lang w:val="it-IT"/>
        </w:rPr>
        <w:t>Alleluia</w:t>
      </w:r>
      <w:r w:rsidRPr="001B63A5">
        <w:rPr>
          <w:lang w:val="it-IT"/>
        </w:rPr>
        <w:t xml:space="preserve"> canitur.</w:t>
      </w:r>
    </w:p>
    <w:p w:rsidR="00AF24A8" w:rsidRPr="001B63A5" w:rsidRDefault="00AF24A8" w:rsidP="00C10675">
      <w:pPr>
        <w:rPr>
          <w:lang w:val="it-IT"/>
        </w:rPr>
      </w:pPr>
      <w:r w:rsidRPr="001B63A5">
        <w:rPr>
          <w:rStyle w:val="Time1"/>
          <w:lang w:val="en-US"/>
        </w:rPr>
        <w:t>Ad vesperam</w:t>
      </w:r>
      <w:r w:rsidRPr="001B63A5">
        <w:rPr>
          <w:lang w:val="en-US"/>
        </w:rPr>
        <w:t xml:space="preserve"> super psalmos </w:t>
      </w:r>
      <w:r w:rsidR="008559D1" w:rsidRPr="001B63A5">
        <w:rPr>
          <w:lang w:val="en-US"/>
        </w:rPr>
        <w:t xml:space="preserve">AN </w:t>
      </w:r>
      <w:r w:rsidR="00C1418F" w:rsidRPr="001B63A5">
        <w:rPr>
          <w:rStyle w:val="Incipit"/>
          <w:lang w:val="en-US"/>
        </w:rPr>
        <w:t>Pastores dicite</w:t>
      </w:r>
      <w:r w:rsidR="00C94F95" w:rsidRPr="001B63A5">
        <w:rPr>
          <w:lang w:val="en-US"/>
        </w:rPr>
        <w:t xml:space="preserve">. </w:t>
      </w:r>
      <w:r w:rsidRPr="008262EE">
        <w:rPr>
          <w:rFonts w:eastAsia="Arial"/>
          <w:lang w:val="pt-PT"/>
        </w:rPr>
        <w:t xml:space="preserve">RP </w:t>
      </w:r>
      <w:r w:rsidR="00C1418F" w:rsidRPr="00C1418F">
        <w:rPr>
          <w:rStyle w:val="Incipit"/>
          <w:lang w:val="pt-PT"/>
        </w:rPr>
        <w:t>Verbum caro</w:t>
      </w:r>
      <w:r w:rsidR="00C94F95" w:rsidRPr="00F3652D">
        <w:rPr>
          <w:lang w:val="pt-PT"/>
        </w:rPr>
        <w:t xml:space="preserve">. </w:t>
      </w:r>
      <w:r w:rsidRPr="008262EE">
        <w:rPr>
          <w:lang w:val="pt-PT"/>
        </w:rPr>
        <w:t xml:space="preserve">HY </w:t>
      </w:r>
      <w:r w:rsidR="00C1418F" w:rsidRPr="00C1418F">
        <w:rPr>
          <w:rStyle w:val="Incipit"/>
          <w:lang w:val="pt-PT"/>
        </w:rPr>
        <w:t>A solis ortus</w:t>
      </w:r>
      <w:r w:rsidR="00C94F95" w:rsidRPr="00F3652D">
        <w:rPr>
          <w:lang w:val="pt-PT"/>
        </w:rPr>
        <w:t xml:space="preserve">. </w:t>
      </w:r>
      <w:r w:rsidRPr="001B63A5">
        <w:rPr>
          <w:lang w:val="it-IT"/>
        </w:rPr>
        <w:t xml:space="preserve">AM </w:t>
      </w:r>
      <w:r w:rsidR="00C1418F" w:rsidRPr="001B63A5">
        <w:rPr>
          <w:rStyle w:val="Incipit"/>
          <w:lang w:val="it-IT"/>
        </w:rPr>
        <w:t>O regem caeli</w:t>
      </w:r>
      <w:r w:rsidR="00C94F95" w:rsidRPr="001B63A5">
        <w:rPr>
          <w:lang w:val="it-IT"/>
        </w:rPr>
        <w:t xml:space="preserve">. </w:t>
      </w:r>
      <w:r w:rsidRPr="001B63A5">
        <w:rPr>
          <w:lang w:val="it-IT"/>
        </w:rPr>
        <w:t>Oratio aliqua de nativitate domini.</w:t>
      </w:r>
    </w:p>
    <w:p w:rsidR="00AF24A8" w:rsidRPr="001B63A5" w:rsidRDefault="009232B9" w:rsidP="002948B5">
      <w:pPr>
        <w:pStyle w:val="berschrift1"/>
        <w:rPr>
          <w:lang w:val="it-IT"/>
        </w:rPr>
      </w:pPr>
      <w:r w:rsidRPr="001B63A5">
        <w:rPr>
          <w:lang w:val="it-IT"/>
        </w:rPr>
        <w:t>[IN] VIGILIA EPIPHANIAE DOMINI</w:t>
      </w:r>
    </w:p>
    <w:p w:rsidR="00AF24A8" w:rsidRPr="001B63A5" w:rsidRDefault="00E352DC" w:rsidP="00C10675">
      <w:pPr>
        <w:rPr>
          <w:lang w:val="it-IT"/>
        </w:rPr>
      </w:pPr>
      <w:r w:rsidRPr="00321677">
        <w:rPr>
          <w:rStyle w:val="Time1"/>
          <w:lang w:val="de-DE"/>
        </w:rPr>
        <w:t>[Ad matutin</w:t>
      </w:r>
      <w:r w:rsidR="009232B9" w:rsidRPr="00321677">
        <w:rPr>
          <w:rStyle w:val="Time1"/>
          <w:lang w:val="de-DE"/>
        </w:rPr>
        <w:t>um</w:t>
      </w:r>
      <w:r w:rsidRPr="00321677">
        <w:rPr>
          <w:rStyle w:val="Time1"/>
          <w:lang w:val="de-DE"/>
        </w:rPr>
        <w:t>]</w:t>
      </w:r>
      <w:r w:rsidR="00AF24A8" w:rsidRPr="00321677">
        <w:rPr>
          <w:lang w:val="de-DE"/>
        </w:rPr>
        <w:t xml:space="preserve"> INV </w:t>
      </w:r>
      <w:r w:rsidR="00C1418F" w:rsidRPr="00321677">
        <w:rPr>
          <w:rStyle w:val="Incipit"/>
          <w:lang w:val="de-DE"/>
        </w:rPr>
        <w:t>Christus natus est</w:t>
      </w:r>
      <w:r w:rsidR="00C94F95" w:rsidRPr="00321677">
        <w:rPr>
          <w:lang w:val="de-DE"/>
        </w:rPr>
        <w:t xml:space="preserve">. </w:t>
      </w:r>
      <w:r w:rsidR="00AF24A8" w:rsidRPr="001B63A5">
        <w:rPr>
          <w:lang w:val="it-IT"/>
        </w:rPr>
        <w:t>HY</w:t>
      </w:r>
      <w:r w:rsidR="009232B9" w:rsidRPr="001B63A5">
        <w:rPr>
          <w:lang w:val="it-IT"/>
        </w:rPr>
        <w:t>HV</w:t>
      </w:r>
      <w:r w:rsidR="00AF24A8" w:rsidRPr="001B63A5">
        <w:rPr>
          <w:lang w:val="it-IT"/>
        </w:rPr>
        <w:t xml:space="preserve"> </w:t>
      </w:r>
      <w:r w:rsidR="00C1418F" w:rsidRPr="001B63A5">
        <w:rPr>
          <w:rStyle w:val="Incipit"/>
          <w:lang w:val="it-IT"/>
        </w:rPr>
        <w:t>Praesepe poni</w:t>
      </w:r>
      <w:r w:rsidR="00C94F95" w:rsidRPr="001B63A5">
        <w:rPr>
          <w:lang w:val="it-IT"/>
        </w:rPr>
        <w:t xml:space="preserve">. </w:t>
      </w:r>
      <w:r w:rsidR="00AF24A8" w:rsidRPr="001B63A5">
        <w:rPr>
          <w:lang w:val="it-IT"/>
        </w:rPr>
        <w:t>Quod si evenerit</w:t>
      </w:r>
      <w:r w:rsidR="00C94F95" w:rsidRPr="001B63A5">
        <w:rPr>
          <w:lang w:val="it-IT"/>
        </w:rPr>
        <w:t xml:space="preserve">, </w:t>
      </w:r>
      <w:r w:rsidR="00AF24A8" w:rsidRPr="001B63A5">
        <w:rPr>
          <w:lang w:val="it-IT"/>
        </w:rPr>
        <w:t>ut idem hymnus a primordio incipiatur</w:t>
      </w:r>
      <w:r w:rsidR="00C94F95" w:rsidRPr="001B63A5">
        <w:rPr>
          <w:lang w:val="it-IT"/>
        </w:rPr>
        <w:t xml:space="preserve">, </w:t>
      </w:r>
      <w:r w:rsidR="00AF24A8" w:rsidRPr="001B63A5">
        <w:rPr>
          <w:lang w:val="it-IT"/>
        </w:rPr>
        <w:t>ex integro percantur</w:t>
      </w:r>
      <w:r w:rsidR="00C94F95" w:rsidRPr="001B63A5">
        <w:rPr>
          <w:lang w:val="it-IT"/>
        </w:rPr>
        <w:t xml:space="preserve">. </w:t>
      </w:r>
      <w:r w:rsidR="00AF24A8" w:rsidRPr="001B63A5">
        <w:rPr>
          <w:lang w:val="it-IT"/>
        </w:rPr>
        <w:t>Antiphonae ad nocturnos require in octava sancti Stephani</w:t>
      </w:r>
      <w:r w:rsidR="00C94F95" w:rsidRPr="001B63A5">
        <w:rPr>
          <w:lang w:val="it-IT"/>
        </w:rPr>
        <w:t xml:space="preserve">. </w:t>
      </w:r>
      <w:r w:rsidR="00AF24A8" w:rsidRPr="001B63A5">
        <w:rPr>
          <w:lang w:val="it-IT"/>
        </w:rPr>
        <w:t>Lectiones de nativitate domini</w:t>
      </w:r>
      <w:r w:rsidR="00C94F95" w:rsidRPr="001B63A5">
        <w:rPr>
          <w:lang w:val="it-IT"/>
        </w:rPr>
        <w:t xml:space="preserve">. </w:t>
      </w:r>
      <w:r w:rsidR="00AF24A8" w:rsidRPr="001B63A5">
        <w:rPr>
          <w:rFonts w:eastAsia="Arial"/>
          <w:lang w:val="it-IT"/>
        </w:rPr>
        <w:t xml:space="preserve">RP </w:t>
      </w:r>
      <w:r w:rsidR="00C1418F" w:rsidRPr="001B63A5">
        <w:rPr>
          <w:rStyle w:val="Incipit"/>
          <w:lang w:val="it-IT"/>
        </w:rPr>
        <w:t>Benedictus qui venit</w:t>
      </w:r>
      <w:r w:rsidR="00C94F95" w:rsidRPr="001B63A5">
        <w:rPr>
          <w:lang w:val="it-IT"/>
        </w:rPr>
        <w:t xml:space="preserve">. </w:t>
      </w:r>
      <w:r w:rsidR="00F3652D" w:rsidRPr="001B63A5">
        <w:rPr>
          <w:rFonts w:eastAsia="Arial"/>
          <w:lang w:val="it-IT"/>
        </w:rPr>
        <w:t xml:space="preserve">[RV] </w:t>
      </w:r>
      <w:r w:rsidR="00C1418F" w:rsidRPr="001B63A5">
        <w:rPr>
          <w:rStyle w:val="Incipit"/>
          <w:rFonts w:eastAsia="Arial"/>
          <w:lang w:val="it-IT"/>
        </w:rPr>
        <w:t>Ä+</w:t>
      </w:r>
      <w:r w:rsidR="00C1418F" w:rsidRPr="001B63A5">
        <w:rPr>
          <w:rStyle w:val="Incipit"/>
          <w:lang w:val="it-IT"/>
        </w:rPr>
        <w:t>Lapidem quem</w:t>
      </w:r>
      <w:r w:rsidR="00C1418F" w:rsidRPr="001B63A5">
        <w:rPr>
          <w:rStyle w:val="Incipit"/>
          <w:rFonts w:eastAsia="Arial"/>
          <w:lang w:val="it-IT"/>
        </w:rPr>
        <w:t>+Ä</w:t>
      </w:r>
      <w:r w:rsidR="00C94F95" w:rsidRPr="001B63A5">
        <w:rPr>
          <w:lang w:val="it-IT"/>
        </w:rPr>
        <w:t xml:space="preserve">. </w:t>
      </w:r>
      <w:r w:rsidR="00AF24A8" w:rsidRPr="001B63A5">
        <w:rPr>
          <w:rFonts w:eastAsia="Arial"/>
          <w:lang w:val="it-IT"/>
        </w:rPr>
        <w:t xml:space="preserve">RP </w:t>
      </w:r>
      <w:r w:rsidR="00C1418F" w:rsidRPr="001B63A5">
        <w:rPr>
          <w:rStyle w:val="Incipit"/>
          <w:lang w:val="it-IT"/>
        </w:rPr>
        <w:t>Hic qui advenit</w:t>
      </w:r>
      <w:r w:rsidR="00C94F95" w:rsidRPr="001B63A5">
        <w:rPr>
          <w:lang w:val="it-IT"/>
        </w:rPr>
        <w:t xml:space="preserve">. </w:t>
      </w:r>
      <w:r w:rsidR="00F3652D" w:rsidRPr="001B63A5">
        <w:rPr>
          <w:rFonts w:eastAsia="Arial"/>
          <w:lang w:val="it-IT"/>
        </w:rPr>
        <w:t xml:space="preserve">[RV] </w:t>
      </w:r>
      <w:r w:rsidR="00C1418F" w:rsidRPr="001B63A5">
        <w:rPr>
          <w:rStyle w:val="Incipit"/>
          <w:rFonts w:eastAsia="Arial"/>
          <w:lang w:val="it-IT"/>
        </w:rPr>
        <w:t>Ä+</w:t>
      </w:r>
      <w:r w:rsidR="00C1418F" w:rsidRPr="001B63A5">
        <w:rPr>
          <w:rStyle w:val="Incipit"/>
          <w:lang w:val="it-IT"/>
        </w:rPr>
        <w:t>Ecce advenit</w:t>
      </w:r>
      <w:r w:rsidR="00C1418F" w:rsidRPr="001B63A5">
        <w:rPr>
          <w:rStyle w:val="Incipit"/>
          <w:rFonts w:eastAsia="Arial"/>
          <w:lang w:val="it-IT"/>
        </w:rPr>
        <w:t>+Ä</w:t>
      </w:r>
      <w:r w:rsidR="00C94F95" w:rsidRPr="001B63A5">
        <w:rPr>
          <w:lang w:val="it-IT"/>
        </w:rPr>
        <w:t xml:space="preserve">. </w:t>
      </w:r>
      <w:r w:rsidR="00AF24A8" w:rsidRPr="001B63A5">
        <w:rPr>
          <w:rFonts w:eastAsia="Arial"/>
          <w:lang w:val="it-IT"/>
        </w:rPr>
        <w:t xml:space="preserve">RP </w:t>
      </w:r>
      <w:r w:rsidR="00C1418F" w:rsidRPr="001B63A5">
        <w:rPr>
          <w:rStyle w:val="Incipit"/>
          <w:lang w:val="it-IT"/>
        </w:rPr>
        <w:t>O regem</w:t>
      </w:r>
      <w:r w:rsidR="00C5061C" w:rsidRPr="001B63A5">
        <w:rPr>
          <w:rStyle w:val="Incipit"/>
          <w:lang w:val="it-IT"/>
        </w:rPr>
        <w:t xml:space="preserve"> </w:t>
      </w:r>
      <w:r w:rsidR="00C1418F" w:rsidRPr="001B63A5">
        <w:rPr>
          <w:rStyle w:val="Incipit"/>
          <w:lang w:val="it-IT"/>
        </w:rPr>
        <w:t>caeli</w:t>
      </w:r>
      <w:r w:rsidR="00C94F95" w:rsidRPr="001B63A5">
        <w:rPr>
          <w:lang w:val="it-IT"/>
        </w:rPr>
        <w:t xml:space="preserve">. </w:t>
      </w:r>
      <w:r w:rsidR="00F3652D" w:rsidRPr="001B63A5">
        <w:rPr>
          <w:rFonts w:eastAsia="Arial"/>
          <w:lang w:val="it-IT"/>
        </w:rPr>
        <w:t xml:space="preserve">[RV] </w:t>
      </w:r>
      <w:r w:rsidR="00C1418F" w:rsidRPr="001B63A5">
        <w:rPr>
          <w:rStyle w:val="Incipit"/>
          <w:rFonts w:eastAsia="Arial"/>
          <w:lang w:val="it-IT"/>
        </w:rPr>
        <w:t>Ä+</w:t>
      </w:r>
      <w:r w:rsidR="00C1418F" w:rsidRPr="001B63A5">
        <w:rPr>
          <w:rStyle w:val="Incipit"/>
          <w:lang w:val="it-IT"/>
        </w:rPr>
        <w:t>Domine audivi</w:t>
      </w:r>
      <w:r w:rsidR="00C1418F" w:rsidRPr="001B63A5">
        <w:rPr>
          <w:rStyle w:val="Incipit"/>
          <w:rFonts w:eastAsia="Arial"/>
          <w:lang w:val="it-IT"/>
        </w:rPr>
        <w:t>+Ä</w:t>
      </w:r>
      <w:r w:rsidR="00AF24A8" w:rsidRPr="001B63A5">
        <w:rPr>
          <w:lang w:val="it-IT"/>
        </w:rPr>
        <w:t>.</w:t>
      </w:r>
    </w:p>
    <w:p w:rsidR="00AF24A8" w:rsidRPr="001B63A5" w:rsidRDefault="008559D1" w:rsidP="00C10675">
      <w:pPr>
        <w:rPr>
          <w:lang w:val="it-IT"/>
        </w:rPr>
      </w:pPr>
      <w:r w:rsidRPr="001B63A5">
        <w:rPr>
          <w:rStyle w:val="Time1"/>
          <w:lang w:val="it-IT"/>
        </w:rPr>
        <w:t>[</w:t>
      </w:r>
      <w:r w:rsidR="00AF24A8" w:rsidRPr="001B63A5">
        <w:rPr>
          <w:rStyle w:val="Time1"/>
          <w:lang w:val="it-IT"/>
        </w:rPr>
        <w:t>In</w:t>
      </w:r>
      <w:r w:rsidRPr="001B63A5">
        <w:rPr>
          <w:rStyle w:val="Time1"/>
          <w:lang w:val="it-IT"/>
        </w:rPr>
        <w:t>]</w:t>
      </w:r>
      <w:r w:rsidR="00AF24A8" w:rsidRPr="001B63A5">
        <w:rPr>
          <w:rStyle w:val="Time1"/>
          <w:lang w:val="it-IT"/>
        </w:rPr>
        <w:t xml:space="preserve"> matutin</w:t>
      </w:r>
      <w:r w:rsidR="009232B9" w:rsidRPr="001B63A5">
        <w:rPr>
          <w:rStyle w:val="Time1"/>
          <w:lang w:val="it-IT"/>
        </w:rPr>
        <w:t>is</w:t>
      </w:r>
      <w:r w:rsidR="00AF24A8" w:rsidRPr="001B63A5">
        <w:rPr>
          <w:rStyle w:val="Time1"/>
          <w:lang w:val="it-IT"/>
        </w:rPr>
        <w:t xml:space="preserve"> laudibus</w:t>
      </w:r>
      <w:r w:rsidR="00AF24A8" w:rsidRPr="001B63A5">
        <w:rPr>
          <w:lang w:val="it-IT"/>
        </w:rPr>
        <w:t xml:space="preserve"> </w:t>
      </w:r>
      <w:r w:rsidRPr="001B63A5">
        <w:rPr>
          <w:lang w:val="it-IT"/>
        </w:rPr>
        <w:t xml:space="preserve">AN </w:t>
      </w:r>
      <w:r w:rsidR="00C1418F" w:rsidRPr="001B63A5">
        <w:rPr>
          <w:rStyle w:val="Incipit"/>
          <w:lang w:val="it-IT"/>
        </w:rPr>
        <w:t>O admirabile commer</w:t>
      </w:r>
      <w:r w:rsidR="009232B9" w:rsidRPr="001B63A5">
        <w:rPr>
          <w:rStyle w:val="Incipit"/>
          <w:lang w:val="it-IT"/>
        </w:rPr>
        <w:t>c</w:t>
      </w:r>
      <w:r w:rsidR="00C1418F" w:rsidRPr="001B63A5">
        <w:rPr>
          <w:rStyle w:val="Incipit"/>
          <w:lang w:val="it-IT"/>
        </w:rPr>
        <w:t>ium</w:t>
      </w:r>
      <w:r w:rsidR="007275B6" w:rsidRPr="001B63A5">
        <w:rPr>
          <w:lang w:val="it-IT"/>
        </w:rPr>
        <w:t xml:space="preserve"> </w:t>
      </w:r>
      <w:r w:rsidR="00AF24A8" w:rsidRPr="001B63A5">
        <w:rPr>
          <w:lang w:val="it-IT"/>
        </w:rPr>
        <w:t>sola</w:t>
      </w:r>
      <w:r w:rsidR="00C94F95" w:rsidRPr="001B63A5">
        <w:rPr>
          <w:lang w:val="it-IT"/>
        </w:rPr>
        <w:t xml:space="preserve">. </w:t>
      </w:r>
      <w:r w:rsidR="00AF24A8" w:rsidRPr="001B63A5">
        <w:rPr>
          <w:rFonts w:eastAsia="Arial"/>
          <w:lang w:val="it-IT"/>
        </w:rPr>
        <w:t xml:space="preserve">RP </w:t>
      </w:r>
      <w:r w:rsidR="00C1418F" w:rsidRPr="001B63A5">
        <w:rPr>
          <w:rStyle w:val="Incipit"/>
          <w:lang w:val="it-IT"/>
        </w:rPr>
        <w:t>Notum fecit dominus</w:t>
      </w:r>
      <w:r w:rsidR="00C94F95" w:rsidRPr="001B63A5">
        <w:rPr>
          <w:lang w:val="it-IT"/>
        </w:rPr>
        <w:t xml:space="preserve">. </w:t>
      </w:r>
      <w:r w:rsidR="00AF24A8" w:rsidRPr="001B63A5">
        <w:rPr>
          <w:lang w:val="it-IT"/>
        </w:rPr>
        <w:t xml:space="preserve">HY </w:t>
      </w:r>
      <w:r w:rsidR="00C1418F" w:rsidRPr="001B63A5">
        <w:rPr>
          <w:rStyle w:val="Incipit"/>
          <w:lang w:val="it-IT"/>
        </w:rPr>
        <w:t>Christe redemptor omnium</w:t>
      </w:r>
      <w:r w:rsidR="007275B6" w:rsidRPr="001B63A5">
        <w:rPr>
          <w:lang w:val="it-IT"/>
        </w:rPr>
        <w:t xml:space="preserve"> </w:t>
      </w:r>
      <w:r w:rsidR="00AF24A8" w:rsidRPr="001B63A5">
        <w:rPr>
          <w:lang w:val="it-IT"/>
        </w:rPr>
        <w:t>primi tres</w:t>
      </w:r>
      <w:r w:rsidR="009232B9" w:rsidRPr="001B63A5">
        <w:rPr>
          <w:lang w:val="it-IT"/>
        </w:rPr>
        <w:t xml:space="preserve"> versus</w:t>
      </w:r>
      <w:r w:rsidR="00AF24A8" w:rsidRPr="001B63A5">
        <w:rPr>
          <w:lang w:val="it-IT"/>
        </w:rPr>
        <w:t xml:space="preserve"> </w:t>
      </w:r>
      <w:r w:rsidR="009232B9" w:rsidRPr="001B63A5">
        <w:rPr>
          <w:lang w:val="it-IT"/>
        </w:rPr>
        <w:t>[</w:t>
      </w:r>
      <w:r w:rsidR="00AF24A8" w:rsidRPr="001B63A5">
        <w:rPr>
          <w:lang w:val="it-IT"/>
        </w:rPr>
        <w:t>HV</w:t>
      </w:r>
      <w:r w:rsidR="009232B9" w:rsidRPr="001B63A5">
        <w:rPr>
          <w:lang w:val="it-IT"/>
        </w:rPr>
        <w:t>]</w:t>
      </w:r>
      <w:r w:rsidR="00AF24A8" w:rsidRPr="001B63A5">
        <w:rPr>
          <w:lang w:val="it-IT"/>
        </w:rPr>
        <w:t xml:space="preserve"> </w:t>
      </w:r>
      <w:r w:rsidR="00C1418F" w:rsidRPr="001B63A5">
        <w:rPr>
          <w:rStyle w:val="Incipit"/>
          <w:lang w:val="it-IT"/>
        </w:rPr>
        <w:t>Gloria tibi</w:t>
      </w:r>
      <w:r w:rsidR="00C94F95" w:rsidRPr="001B63A5">
        <w:rPr>
          <w:lang w:val="it-IT"/>
        </w:rPr>
        <w:t xml:space="preserve">. </w:t>
      </w:r>
      <w:r w:rsidR="00C87E3F" w:rsidRPr="001B63A5">
        <w:rPr>
          <w:lang w:val="it-IT"/>
        </w:rPr>
        <w:t>(</w:t>
      </w:r>
      <w:r w:rsidR="005273E9" w:rsidRPr="001B63A5">
        <w:rPr>
          <w:lang w:val="it-IT"/>
        </w:rPr>
        <w:t>48a</w:t>
      </w:r>
      <w:r w:rsidR="00C87E3F" w:rsidRPr="001B63A5">
        <w:rPr>
          <w:lang w:val="it-IT"/>
        </w:rPr>
        <w:t>)</w:t>
      </w:r>
      <w:r w:rsidR="00AF24A8" w:rsidRPr="001B63A5">
        <w:rPr>
          <w:lang w:val="it-IT"/>
        </w:rPr>
        <w:t xml:space="preserve"> AB </w:t>
      </w:r>
      <w:r w:rsidR="00C1418F" w:rsidRPr="001B63A5">
        <w:rPr>
          <w:rStyle w:val="Incipit"/>
          <w:lang w:val="it-IT"/>
        </w:rPr>
        <w:t>Verbum caro</w:t>
      </w:r>
      <w:r w:rsidR="00C94F95" w:rsidRPr="001B63A5">
        <w:rPr>
          <w:lang w:val="it-IT"/>
        </w:rPr>
        <w:t xml:space="preserve">. </w:t>
      </w:r>
      <w:r w:rsidR="00AF24A8" w:rsidRPr="001B63A5">
        <w:rPr>
          <w:lang w:val="it-IT"/>
        </w:rPr>
        <w:t>Oratio de nativitate domini</w:t>
      </w:r>
      <w:r w:rsidR="00C94F95" w:rsidRPr="001B63A5">
        <w:rPr>
          <w:lang w:val="it-IT"/>
        </w:rPr>
        <w:t xml:space="preserve">, </w:t>
      </w:r>
      <w:r w:rsidR="00AF24A8" w:rsidRPr="001B63A5">
        <w:rPr>
          <w:lang w:val="it-IT"/>
        </w:rPr>
        <w:t>quamcumque volueris.</w:t>
      </w:r>
    </w:p>
    <w:p w:rsidR="00AF24A8" w:rsidRPr="00321677" w:rsidRDefault="00AF24A8" w:rsidP="00C10675">
      <w:pPr>
        <w:rPr>
          <w:lang w:val="de-DE"/>
        </w:rPr>
      </w:pPr>
      <w:r w:rsidRPr="001B63A5">
        <w:rPr>
          <w:rStyle w:val="Time1"/>
          <w:lang w:val="it-IT"/>
        </w:rPr>
        <w:t>Ad cursum</w:t>
      </w:r>
      <w:r w:rsidRPr="001B63A5">
        <w:rPr>
          <w:lang w:val="it-IT"/>
        </w:rPr>
        <w:t xml:space="preserve"> </w:t>
      </w:r>
      <w:r w:rsidR="008559D1" w:rsidRPr="001B63A5">
        <w:rPr>
          <w:lang w:val="it-IT"/>
        </w:rPr>
        <w:t xml:space="preserve">AN </w:t>
      </w:r>
      <w:r w:rsidR="00C1418F" w:rsidRPr="001B63A5">
        <w:rPr>
          <w:rStyle w:val="Incipit"/>
          <w:lang w:val="it-IT"/>
        </w:rPr>
        <w:t>Quando natus est</w:t>
      </w:r>
      <w:r w:rsidR="007275B6" w:rsidRPr="001B63A5">
        <w:rPr>
          <w:lang w:val="it-IT"/>
        </w:rPr>
        <w:t xml:space="preserve"> </w:t>
      </w:r>
      <w:r w:rsidRPr="001B63A5">
        <w:rPr>
          <w:lang w:val="it-IT"/>
        </w:rPr>
        <w:t>cum reliquis</w:t>
      </w:r>
      <w:r w:rsidR="00C94F95" w:rsidRPr="001B63A5">
        <w:rPr>
          <w:lang w:val="it-IT"/>
        </w:rPr>
        <w:t xml:space="preserve">. </w:t>
      </w:r>
      <w:r w:rsidRPr="00321677">
        <w:rPr>
          <w:lang w:val="de-DE"/>
        </w:rPr>
        <w:t>In hac die nullius abstinenti</w:t>
      </w:r>
      <w:r w:rsidR="004439A0" w:rsidRPr="00321677">
        <w:rPr>
          <w:lang w:val="de-DE"/>
        </w:rPr>
        <w:t xml:space="preserve">ae </w:t>
      </w:r>
      <w:r w:rsidRPr="00321677">
        <w:rPr>
          <w:lang w:val="de-DE"/>
        </w:rPr>
        <w:t>vestigium observamus</w:t>
      </w:r>
      <w:r w:rsidR="00C94F95" w:rsidRPr="00321677">
        <w:rPr>
          <w:lang w:val="de-DE"/>
        </w:rPr>
        <w:t xml:space="preserve">, </w:t>
      </w:r>
      <w:r w:rsidRPr="00321677">
        <w:rPr>
          <w:lang w:val="de-DE"/>
        </w:rPr>
        <w:t xml:space="preserve">praeter </w:t>
      </w:r>
      <w:r w:rsidR="008559D1" w:rsidRPr="00321677">
        <w:rPr>
          <w:lang w:val="de-DE"/>
        </w:rPr>
        <w:t>[</w:t>
      </w:r>
      <w:r w:rsidRPr="00321677">
        <w:rPr>
          <w:lang w:val="de-DE"/>
        </w:rPr>
        <w:t>id</w:t>
      </w:r>
      <w:r w:rsidR="008559D1" w:rsidRPr="00321677">
        <w:rPr>
          <w:lang w:val="de-DE"/>
        </w:rPr>
        <w:t>]</w:t>
      </w:r>
      <w:r w:rsidR="00C94F95" w:rsidRPr="00321677">
        <w:rPr>
          <w:lang w:val="de-DE"/>
        </w:rPr>
        <w:t xml:space="preserve">, </w:t>
      </w:r>
      <w:r w:rsidRPr="00321677">
        <w:rPr>
          <w:lang w:val="de-DE"/>
        </w:rPr>
        <w:t>quod ab adipe abstinemus.</w:t>
      </w:r>
    </w:p>
    <w:p w:rsidR="00AF24A8" w:rsidRPr="008262EE" w:rsidRDefault="00AF24A8" w:rsidP="00C10675">
      <w:pPr>
        <w:rPr>
          <w:lang w:val="pt-PT"/>
        </w:rPr>
      </w:pPr>
      <w:r w:rsidRPr="00F3652D">
        <w:rPr>
          <w:rStyle w:val="Time1"/>
          <w:lang w:val="pt-PT"/>
        </w:rPr>
        <w:t>Ad missam</w:t>
      </w:r>
      <w:r w:rsidRPr="00F3652D">
        <w:rPr>
          <w:lang w:val="pt-PT"/>
        </w:rPr>
        <w:t xml:space="preserve"> IN </w:t>
      </w:r>
      <w:r w:rsidR="00C1418F" w:rsidRPr="00C1418F">
        <w:rPr>
          <w:rStyle w:val="Incipit"/>
          <w:lang w:val="pt-PT"/>
        </w:rPr>
        <w:t>Dum medium silentium</w:t>
      </w:r>
      <w:r w:rsidR="007275B6">
        <w:rPr>
          <w:lang w:val="pt-PT"/>
        </w:rPr>
        <w:t xml:space="preserve"> </w:t>
      </w:r>
      <w:r w:rsidRPr="00F3652D">
        <w:rPr>
          <w:lang w:val="pt-PT"/>
        </w:rPr>
        <w:t>cum LE</w:t>
      </w:r>
      <w:r w:rsidR="004439A0">
        <w:rPr>
          <w:lang w:val="pt-PT"/>
        </w:rPr>
        <w:t>EP</w:t>
      </w:r>
      <w:r w:rsidRPr="00F3652D">
        <w:rPr>
          <w:lang w:val="pt-PT"/>
        </w:rPr>
        <w:t xml:space="preserve"> </w:t>
      </w:r>
      <w:r w:rsidR="00C1418F" w:rsidRPr="00C1418F">
        <w:rPr>
          <w:rStyle w:val="Incipit"/>
          <w:lang w:val="pt-PT"/>
        </w:rPr>
        <w:t>Scimus</w:t>
      </w:r>
      <w:r w:rsidR="00C94F95" w:rsidRPr="00F3652D">
        <w:rPr>
          <w:lang w:val="pt-PT"/>
        </w:rPr>
        <w:t xml:space="preserve">. </w:t>
      </w:r>
      <w:r w:rsidRPr="00F3652D">
        <w:rPr>
          <w:lang w:val="pt-PT"/>
        </w:rPr>
        <w:t xml:space="preserve">EV </w:t>
      </w:r>
      <w:r w:rsidR="00C1418F" w:rsidRPr="00C1418F">
        <w:rPr>
          <w:rStyle w:val="Incipit"/>
          <w:lang w:val="pt-PT"/>
        </w:rPr>
        <w:t>Defuncto Herode</w:t>
      </w:r>
      <w:r w:rsidR="007275B6">
        <w:rPr>
          <w:lang w:val="pt-PT"/>
        </w:rPr>
        <w:t xml:space="preserve"> </w:t>
      </w:r>
      <w:r w:rsidRPr="00F3652D">
        <w:rPr>
          <w:lang w:val="pt-PT"/>
        </w:rPr>
        <w:t>cantamus</w:t>
      </w:r>
      <w:r w:rsidR="00C94F95" w:rsidRPr="00F3652D">
        <w:rPr>
          <w:lang w:val="pt-PT"/>
        </w:rPr>
        <w:t xml:space="preserve">. </w:t>
      </w:r>
      <w:r w:rsidRPr="00F3652D">
        <w:rPr>
          <w:lang w:val="pt-PT"/>
        </w:rPr>
        <w:t xml:space="preserve">CO </w:t>
      </w:r>
      <w:r w:rsidR="00C1418F" w:rsidRPr="00C1418F">
        <w:rPr>
          <w:rStyle w:val="Incipit"/>
          <w:lang w:val="pt-PT"/>
        </w:rPr>
        <w:t>Tolle puerum</w:t>
      </w:r>
      <w:r w:rsidR="00C94F95" w:rsidRPr="00F3652D">
        <w:rPr>
          <w:lang w:val="pt-PT"/>
        </w:rPr>
        <w:t xml:space="preserve">. </w:t>
      </w:r>
      <w:r w:rsidRPr="00F3652D">
        <w:rPr>
          <w:lang w:val="pt-PT"/>
        </w:rPr>
        <w:t>Si autem haec vigilia in dominicam venit</w:t>
      </w:r>
      <w:r w:rsidR="00C94F95" w:rsidRPr="00F3652D">
        <w:rPr>
          <w:lang w:val="pt-PT"/>
        </w:rPr>
        <w:t xml:space="preserve">, </w:t>
      </w:r>
      <w:r w:rsidRPr="00F3652D">
        <w:rPr>
          <w:lang w:val="pt-PT"/>
        </w:rPr>
        <w:t>ex integro agitur</w:t>
      </w:r>
      <w:r w:rsidR="00C94F95" w:rsidRPr="00F3652D">
        <w:rPr>
          <w:lang w:val="pt-PT"/>
        </w:rPr>
        <w:t xml:space="preserve">, </w:t>
      </w:r>
      <w:r w:rsidRPr="00F3652D">
        <w:rPr>
          <w:lang w:val="pt-PT"/>
        </w:rPr>
        <w:t>sicut in dominica post octavam domini invenitur</w:t>
      </w:r>
      <w:r w:rsidR="00C94F95" w:rsidRPr="00F3652D">
        <w:rPr>
          <w:lang w:val="pt-PT"/>
        </w:rPr>
        <w:t xml:space="preserve">, </w:t>
      </w:r>
      <w:r w:rsidRPr="00F3652D">
        <w:rPr>
          <w:lang w:val="pt-PT"/>
        </w:rPr>
        <w:t xml:space="preserve">nisi quod ad utramque missam </w:t>
      </w:r>
      <w:r w:rsidR="008559D1" w:rsidRPr="00F3652D">
        <w:rPr>
          <w:lang w:val="pt-PT"/>
        </w:rPr>
        <w:t>[</w:t>
      </w:r>
      <w:r w:rsidRPr="00F3652D">
        <w:rPr>
          <w:lang w:val="pt-PT"/>
        </w:rPr>
        <w:t>IN</w:t>
      </w:r>
      <w:r w:rsidR="008559D1" w:rsidRPr="00F3652D">
        <w:rPr>
          <w:lang w:val="pt-PT"/>
        </w:rPr>
        <w:t>]</w:t>
      </w:r>
      <w:r w:rsidRPr="00F3652D">
        <w:rPr>
          <w:lang w:val="pt-PT"/>
        </w:rPr>
        <w:t xml:space="preserve"> </w:t>
      </w:r>
      <w:r w:rsidR="00C1418F" w:rsidRPr="00C1418F">
        <w:rPr>
          <w:rStyle w:val="Incipit"/>
          <w:lang w:val="pt-PT"/>
        </w:rPr>
        <w:t>Dum medium</w:t>
      </w:r>
      <w:r w:rsidR="007275B6">
        <w:rPr>
          <w:lang w:val="pt-PT"/>
        </w:rPr>
        <w:t xml:space="preserve"> </w:t>
      </w:r>
      <w:r w:rsidRPr="00F3652D">
        <w:rPr>
          <w:lang w:val="pt-PT"/>
        </w:rPr>
        <w:t>canitur et oratio dominicalis dicitur</w:t>
      </w:r>
      <w:r w:rsidR="00C94F95" w:rsidRPr="00F3652D">
        <w:rPr>
          <w:lang w:val="pt-PT"/>
        </w:rPr>
        <w:t xml:space="preserve">, </w:t>
      </w:r>
      <w:r w:rsidRPr="00F3652D">
        <w:rPr>
          <w:lang w:val="pt-PT"/>
        </w:rPr>
        <w:t>praefatio autem de nativitate domini et oratio de hac vigilia reticetur</w:t>
      </w:r>
      <w:r w:rsidR="00C94F95" w:rsidRPr="00F3652D">
        <w:rPr>
          <w:lang w:val="pt-PT"/>
        </w:rPr>
        <w:t xml:space="preserve">. </w:t>
      </w:r>
      <w:r w:rsidRPr="008262EE">
        <w:rPr>
          <w:lang w:val="pt-PT"/>
        </w:rPr>
        <w:t>(66)</w:t>
      </w:r>
    </w:p>
    <w:p w:rsidR="00AF24A8" w:rsidRPr="001B63A5" w:rsidRDefault="00AF24A8" w:rsidP="00C10675">
      <w:pPr>
        <w:rPr>
          <w:lang w:val="it-IT"/>
        </w:rPr>
      </w:pPr>
      <w:r w:rsidRPr="008262EE">
        <w:rPr>
          <w:rStyle w:val="Time1"/>
          <w:lang w:val="pt-PT"/>
        </w:rPr>
        <w:t>Ad vesperam</w:t>
      </w:r>
      <w:r w:rsidRPr="008262EE">
        <w:rPr>
          <w:lang w:val="pt-PT"/>
        </w:rPr>
        <w:t xml:space="preserve"> </w:t>
      </w:r>
      <w:r w:rsidR="008559D1" w:rsidRPr="008262EE">
        <w:rPr>
          <w:lang w:val="pt-PT"/>
        </w:rPr>
        <w:t xml:space="preserve">AN </w:t>
      </w:r>
      <w:r w:rsidR="00C1418F" w:rsidRPr="00C1418F">
        <w:rPr>
          <w:rStyle w:val="Incipit"/>
          <w:lang w:val="pt-PT"/>
        </w:rPr>
        <w:t>Germinavit radix</w:t>
      </w:r>
      <w:r w:rsidR="007275B6">
        <w:rPr>
          <w:lang w:val="pt-PT"/>
        </w:rPr>
        <w:t xml:space="preserve"> </w:t>
      </w:r>
      <w:r w:rsidRPr="008262EE">
        <w:rPr>
          <w:lang w:val="pt-PT"/>
        </w:rPr>
        <w:t>super psalmos feriales</w:t>
      </w:r>
      <w:r w:rsidR="00C94F95" w:rsidRPr="008262EE">
        <w:rPr>
          <w:lang w:val="pt-PT"/>
        </w:rPr>
        <w:t xml:space="preserve">, </w:t>
      </w:r>
      <w:r w:rsidRPr="008262EE">
        <w:rPr>
          <w:lang w:val="pt-PT"/>
        </w:rPr>
        <w:t>nisi sit secunda vespera dominicae diei</w:t>
      </w:r>
      <w:r w:rsidR="00C94F95" w:rsidRPr="008262EE">
        <w:rPr>
          <w:lang w:val="pt-PT"/>
        </w:rPr>
        <w:t xml:space="preserve">. </w:t>
      </w:r>
      <w:r w:rsidRPr="008262EE">
        <w:rPr>
          <w:lang w:val="fr-FR"/>
        </w:rPr>
        <w:t>Quod si est</w:t>
      </w:r>
      <w:r w:rsidR="00C94F95" w:rsidRPr="008262EE">
        <w:rPr>
          <w:lang w:val="fr-FR"/>
        </w:rPr>
        <w:t xml:space="preserve">, </w:t>
      </w:r>
      <w:r w:rsidRPr="008262EE">
        <w:rPr>
          <w:lang w:val="fr-FR"/>
        </w:rPr>
        <w:t xml:space="preserve">tunc canitur </w:t>
      </w:r>
      <w:r w:rsidR="008559D1" w:rsidRPr="008262EE">
        <w:rPr>
          <w:lang w:val="fr-FR"/>
        </w:rPr>
        <w:t xml:space="preserve">AN </w:t>
      </w:r>
      <w:r w:rsidR="00C1418F" w:rsidRPr="00C1418F">
        <w:rPr>
          <w:rStyle w:val="Incipit"/>
          <w:lang w:val="fr-FR"/>
        </w:rPr>
        <w:t>Tecum principium</w:t>
      </w:r>
      <w:r w:rsidR="007275B6">
        <w:rPr>
          <w:lang w:val="fr-FR"/>
        </w:rPr>
        <w:t xml:space="preserve"> </w:t>
      </w:r>
      <w:r w:rsidRPr="008262EE">
        <w:rPr>
          <w:lang w:val="fr-FR"/>
        </w:rPr>
        <w:t>cum reliquis</w:t>
      </w:r>
      <w:r w:rsidR="00C94F95" w:rsidRPr="008262EE">
        <w:rPr>
          <w:lang w:val="fr-FR"/>
        </w:rPr>
        <w:t xml:space="preserve">. </w:t>
      </w:r>
      <w:r w:rsidRPr="008262EE">
        <w:rPr>
          <w:lang w:val="fr-FR"/>
        </w:rPr>
        <w:t xml:space="preserve">CP </w:t>
      </w:r>
      <w:r w:rsidR="00C1418F" w:rsidRPr="00C1418F">
        <w:rPr>
          <w:rStyle w:val="Incipit"/>
          <w:lang w:val="fr-FR"/>
        </w:rPr>
        <w:t>Leva in circuitu oculos</w:t>
      </w:r>
      <w:r w:rsidR="00C94F95" w:rsidRPr="008262EE">
        <w:rPr>
          <w:lang w:val="fr-FR"/>
        </w:rPr>
        <w:t xml:space="preserve">. </w:t>
      </w:r>
      <w:r w:rsidRPr="008262EE">
        <w:rPr>
          <w:lang w:val="fr-FR"/>
        </w:rPr>
        <w:t xml:space="preserve">RP </w:t>
      </w:r>
      <w:r w:rsidR="00C1418F" w:rsidRPr="00C1418F">
        <w:rPr>
          <w:rStyle w:val="Incipit"/>
          <w:lang w:val="fr-FR"/>
        </w:rPr>
        <w:t>Illuminare</w:t>
      </w:r>
      <w:r w:rsidR="00C94F95" w:rsidRPr="008262EE">
        <w:rPr>
          <w:lang w:val="fr-FR"/>
        </w:rPr>
        <w:t xml:space="preserve">. </w:t>
      </w:r>
      <w:r w:rsidR="00F3652D" w:rsidRPr="00F3652D">
        <w:rPr>
          <w:rFonts w:eastAsia="Arial"/>
          <w:lang w:val="fr-FR"/>
        </w:rPr>
        <w:t xml:space="preserve">[RV] </w:t>
      </w:r>
      <w:r w:rsidR="00C1418F" w:rsidRPr="00C1418F">
        <w:rPr>
          <w:rStyle w:val="Incipit"/>
          <w:rFonts w:eastAsia="Arial"/>
          <w:lang w:val="fr-FR"/>
        </w:rPr>
        <w:t>Ä+</w:t>
      </w:r>
      <w:r w:rsidR="00C1418F" w:rsidRPr="00C1418F">
        <w:rPr>
          <w:rStyle w:val="Incipit"/>
          <w:lang w:val="fr-FR"/>
        </w:rPr>
        <w:t>Et ambulabunt</w:t>
      </w:r>
      <w:r w:rsidR="00C1418F" w:rsidRPr="00C1418F">
        <w:rPr>
          <w:rStyle w:val="Incipit"/>
          <w:rFonts w:eastAsia="Arial"/>
          <w:lang w:val="fr-FR"/>
        </w:rPr>
        <w:t>+Ä</w:t>
      </w:r>
      <w:r w:rsidR="00C94F95" w:rsidRPr="00F3652D">
        <w:rPr>
          <w:lang w:val="fr-FR"/>
        </w:rPr>
        <w:t xml:space="preserve">. </w:t>
      </w:r>
      <w:r w:rsidRPr="008262EE">
        <w:rPr>
          <w:lang w:val="fr-FR"/>
        </w:rPr>
        <w:t xml:space="preserve">HY </w:t>
      </w:r>
      <w:r w:rsidR="00C1418F" w:rsidRPr="00C1418F">
        <w:rPr>
          <w:rStyle w:val="Incipit"/>
          <w:lang w:val="fr-FR"/>
        </w:rPr>
        <w:t>Hostis Herodes impie</w:t>
      </w:r>
      <w:r w:rsidR="00C94F95" w:rsidRPr="008262EE">
        <w:rPr>
          <w:lang w:val="fr-FR"/>
        </w:rPr>
        <w:t xml:space="preserve">. </w:t>
      </w:r>
      <w:r w:rsidR="004439A0">
        <w:rPr>
          <w:lang w:val="fr-FR"/>
        </w:rPr>
        <w:t>HV</w:t>
      </w:r>
      <w:r w:rsidRPr="008262EE">
        <w:rPr>
          <w:lang w:val="fr-FR"/>
        </w:rPr>
        <w:t xml:space="preserve"> </w:t>
      </w:r>
      <w:r w:rsidR="00C1418F" w:rsidRPr="00C1418F">
        <w:rPr>
          <w:rStyle w:val="Incipit"/>
          <w:lang w:val="fr-FR"/>
        </w:rPr>
        <w:t>Reges Tharsis et insulae</w:t>
      </w:r>
      <w:r w:rsidR="00C94F95" w:rsidRPr="008262EE">
        <w:rPr>
          <w:lang w:val="fr-FR"/>
        </w:rPr>
        <w:t xml:space="preserve">. </w:t>
      </w:r>
      <w:r w:rsidR="005273E9">
        <w:rPr>
          <w:lang w:val="fr-FR"/>
        </w:rPr>
        <w:t xml:space="preserve">(48b) </w:t>
      </w:r>
      <w:r w:rsidRPr="008262EE">
        <w:rPr>
          <w:lang w:val="fr-FR"/>
        </w:rPr>
        <w:t xml:space="preserve">AM </w:t>
      </w:r>
      <w:r w:rsidR="00C1418F" w:rsidRPr="00C1418F">
        <w:rPr>
          <w:rStyle w:val="Incipit"/>
          <w:lang w:val="fr-FR"/>
        </w:rPr>
        <w:t>Magi videntes stellam</w:t>
      </w:r>
      <w:r w:rsidR="00C94F95" w:rsidRPr="00F3652D">
        <w:rPr>
          <w:lang w:val="fr-FR"/>
        </w:rPr>
        <w:t xml:space="preserve">. </w:t>
      </w:r>
      <w:r w:rsidRPr="008262EE">
        <w:rPr>
          <w:lang w:val="fr-FR"/>
        </w:rPr>
        <w:t xml:space="preserve">OR </w:t>
      </w:r>
      <w:r w:rsidR="00C1418F" w:rsidRPr="00C1418F">
        <w:rPr>
          <w:rStyle w:val="Incipit"/>
          <w:lang w:val="fr-FR"/>
        </w:rPr>
        <w:t>Corda nostra</w:t>
      </w:r>
      <w:r w:rsidR="00C94F95" w:rsidRPr="008262EE">
        <w:rPr>
          <w:lang w:val="fr-FR"/>
        </w:rPr>
        <w:t>.</w:t>
      </w:r>
      <w:r w:rsidR="003D3195">
        <w:rPr>
          <w:lang w:val="fr-FR"/>
        </w:rPr>
        <w:t xml:space="preserve"> </w:t>
      </w:r>
      <w:r w:rsidR="008559D1" w:rsidRPr="001B63A5">
        <w:rPr>
          <w:rStyle w:val="Time2"/>
          <w:lang w:val="fr-FR"/>
        </w:rPr>
        <w:t>[</w:t>
      </w:r>
      <w:r w:rsidRPr="001B63A5">
        <w:rPr>
          <w:rStyle w:val="Time2"/>
          <w:lang w:val="fr-FR"/>
        </w:rPr>
        <w:t>Ad processionem</w:t>
      </w:r>
      <w:r w:rsidR="008559D1" w:rsidRPr="001B63A5">
        <w:rPr>
          <w:rStyle w:val="Time2"/>
          <w:lang w:val="fr-FR"/>
        </w:rPr>
        <w:t>]</w:t>
      </w:r>
      <w:r w:rsidRPr="00F3652D">
        <w:rPr>
          <w:lang w:val="fr-FR"/>
        </w:rPr>
        <w:t xml:space="preserve"> </w:t>
      </w:r>
      <w:r w:rsidRPr="008262EE">
        <w:rPr>
          <w:lang w:val="fr-FR"/>
        </w:rPr>
        <w:t xml:space="preserve">ad </w:t>
      </w:r>
      <w:r w:rsidRPr="008262EE">
        <w:rPr>
          <w:rStyle w:val="Ort"/>
          <w:lang w:val="fr-FR"/>
        </w:rPr>
        <w:t>sanctam Mariam</w:t>
      </w:r>
      <w:r w:rsidRPr="008262EE">
        <w:rPr>
          <w:lang w:val="fr-FR"/>
        </w:rPr>
        <w:t xml:space="preserve"> RPP </w:t>
      </w:r>
      <w:r w:rsidR="00C1418F" w:rsidRPr="00C1418F">
        <w:rPr>
          <w:rStyle w:val="Incipit"/>
          <w:lang w:val="fr-FR"/>
        </w:rPr>
        <w:t>Videbis o Hierusalem</w:t>
      </w:r>
      <w:r w:rsidR="00C94F95" w:rsidRPr="008262EE">
        <w:rPr>
          <w:lang w:val="fr-FR"/>
        </w:rPr>
        <w:t xml:space="preserve">. </w:t>
      </w:r>
      <w:r w:rsidRPr="00F3652D">
        <w:rPr>
          <w:lang w:val="it-IT"/>
        </w:rPr>
        <w:t xml:space="preserve">RV </w:t>
      </w:r>
      <w:r w:rsidR="00C1418F" w:rsidRPr="00C1418F">
        <w:rPr>
          <w:rStyle w:val="Incipit"/>
          <w:lang w:val="it-IT"/>
        </w:rPr>
        <w:t>Venient ad te</w:t>
      </w:r>
      <w:r w:rsidR="00C94F95" w:rsidRPr="00F3652D">
        <w:rPr>
          <w:lang w:val="it-IT"/>
        </w:rPr>
        <w:t xml:space="preserve">. </w:t>
      </w:r>
      <w:r w:rsidRPr="00F3652D">
        <w:rPr>
          <w:lang w:val="it-IT"/>
        </w:rPr>
        <w:t xml:space="preserve">ORC </w:t>
      </w:r>
      <w:r w:rsidR="00C1418F" w:rsidRPr="00C1418F">
        <w:rPr>
          <w:rStyle w:val="Incipit"/>
          <w:lang w:val="it-IT"/>
        </w:rPr>
        <w:t>Illumina quaesumus domine populum</w:t>
      </w:r>
      <w:r w:rsidRPr="00F3652D">
        <w:rPr>
          <w:lang w:val="it-IT"/>
        </w:rPr>
        <w:t>.</w:t>
      </w:r>
    </w:p>
    <w:p w:rsidR="00AF24A8" w:rsidRPr="001B63A5" w:rsidRDefault="004439A0" w:rsidP="002948B5">
      <w:pPr>
        <w:pStyle w:val="berschrift1"/>
        <w:rPr>
          <w:lang w:val="it-IT"/>
        </w:rPr>
      </w:pPr>
      <w:r w:rsidRPr="001B63A5">
        <w:rPr>
          <w:lang w:val="it-IT"/>
        </w:rPr>
        <w:lastRenderedPageBreak/>
        <w:t>IN EPIPHANIA DOMINI</w:t>
      </w:r>
    </w:p>
    <w:p w:rsidR="004439A0" w:rsidRDefault="00E352DC" w:rsidP="00C10675">
      <w:pPr>
        <w:rPr>
          <w:lang w:val="it-IT"/>
        </w:rPr>
      </w:pPr>
      <w:r w:rsidRPr="001B63A5">
        <w:rPr>
          <w:rStyle w:val="Time1"/>
          <w:lang w:val="en-US"/>
        </w:rPr>
        <w:t>[Ad matutin</w:t>
      </w:r>
      <w:r w:rsidR="00F55829" w:rsidRPr="001B63A5">
        <w:rPr>
          <w:rStyle w:val="Time1"/>
          <w:lang w:val="en-US"/>
        </w:rPr>
        <w:t>um</w:t>
      </w:r>
      <w:r w:rsidRPr="001B63A5">
        <w:rPr>
          <w:rStyle w:val="Time1"/>
          <w:lang w:val="en-US"/>
        </w:rPr>
        <w:t>]</w:t>
      </w:r>
      <w:r w:rsidR="00AF24A8" w:rsidRPr="001B63A5">
        <w:rPr>
          <w:lang w:val="en-US"/>
        </w:rPr>
        <w:t xml:space="preserve"> INV </w:t>
      </w:r>
      <w:r w:rsidR="00C1418F" w:rsidRPr="001B63A5">
        <w:rPr>
          <w:rStyle w:val="Incipit"/>
          <w:lang w:val="en-US"/>
        </w:rPr>
        <w:t>Christus apparuit</w:t>
      </w:r>
      <w:r w:rsidR="00C94F95" w:rsidRPr="001B63A5">
        <w:rPr>
          <w:lang w:val="en-US"/>
        </w:rPr>
        <w:t xml:space="preserve">. </w:t>
      </w:r>
      <w:r w:rsidR="00AF24A8" w:rsidRPr="00F3652D">
        <w:rPr>
          <w:lang w:val="it-IT"/>
        </w:rPr>
        <w:t xml:space="preserve">HY </w:t>
      </w:r>
      <w:r w:rsidR="00C1418F" w:rsidRPr="00C1418F">
        <w:rPr>
          <w:rStyle w:val="Incipit"/>
          <w:lang w:val="it-IT"/>
        </w:rPr>
        <w:t>Iesus refulsit omnium</w:t>
      </w:r>
      <w:r w:rsidR="00C94F95" w:rsidRPr="00F3652D">
        <w:rPr>
          <w:lang w:val="it-IT"/>
        </w:rPr>
        <w:t>.</w:t>
      </w:r>
    </w:p>
    <w:p w:rsidR="00AF24A8" w:rsidRPr="008262EE" w:rsidRDefault="00AF24A8" w:rsidP="00C10675">
      <w:pPr>
        <w:rPr>
          <w:lang w:val="pt-PT"/>
        </w:rPr>
      </w:pPr>
      <w:r w:rsidRPr="00F3652D">
        <w:rPr>
          <w:rStyle w:val="Time2"/>
          <w:lang w:val="it-IT"/>
        </w:rPr>
        <w:t xml:space="preserve">In </w:t>
      </w:r>
      <w:r w:rsidRPr="00F3652D">
        <w:rPr>
          <w:rStyle w:val="Time2"/>
          <w:rFonts w:eastAsia="Arial"/>
          <w:lang w:val="it-IT"/>
        </w:rPr>
        <w:t>primo nocturno</w:t>
      </w:r>
      <w:r w:rsidRPr="00F3652D">
        <w:rPr>
          <w:lang w:val="it-IT"/>
        </w:rPr>
        <w:t xml:space="preserve"> </w:t>
      </w:r>
      <w:r w:rsidR="008559D1" w:rsidRPr="00F3652D">
        <w:rPr>
          <w:lang w:val="it-IT"/>
        </w:rPr>
        <w:t xml:space="preserve">AN </w:t>
      </w:r>
      <w:r w:rsidR="00C1418F" w:rsidRPr="00C1418F">
        <w:rPr>
          <w:rStyle w:val="Incipit"/>
          <w:lang w:val="it-IT"/>
        </w:rPr>
        <w:t>Afferte domino</w:t>
      </w:r>
      <w:r w:rsidR="00C94F95" w:rsidRPr="00F3652D">
        <w:rPr>
          <w:lang w:val="it-IT"/>
        </w:rPr>
        <w:t xml:space="preserve">. </w:t>
      </w:r>
      <w:r w:rsidRPr="00F3652D">
        <w:rPr>
          <w:lang w:val="pt-PT"/>
        </w:rPr>
        <w:t>Psalmum ipsum</w:t>
      </w:r>
      <w:r w:rsidR="00C94F95" w:rsidRPr="00F3652D">
        <w:rPr>
          <w:lang w:val="pt-PT"/>
        </w:rPr>
        <w:t xml:space="preserve">. </w:t>
      </w:r>
      <w:r w:rsidR="00762470" w:rsidRPr="008262EE">
        <w:rPr>
          <w:lang w:val="pt-PT"/>
        </w:rPr>
        <w:t xml:space="preserve">AN </w:t>
      </w:r>
      <w:r w:rsidR="00C1418F" w:rsidRPr="00C1418F">
        <w:rPr>
          <w:rStyle w:val="Incipit"/>
          <w:lang w:val="pt-PT"/>
        </w:rPr>
        <w:t>Psallite deo nostro</w:t>
      </w:r>
      <w:r w:rsidR="00C94F95" w:rsidRPr="00F3652D">
        <w:rPr>
          <w:lang w:val="pt-PT"/>
        </w:rPr>
        <w:t xml:space="preserve">. </w:t>
      </w:r>
      <w:r w:rsidRPr="008262EE">
        <w:rPr>
          <w:lang w:val="pt-PT"/>
        </w:rPr>
        <w:t xml:space="preserve">PS </w:t>
      </w:r>
      <w:r w:rsidR="00C1418F" w:rsidRPr="00C1418F">
        <w:rPr>
          <w:rStyle w:val="Incipit"/>
          <w:lang w:val="pt-PT"/>
        </w:rPr>
        <w:t>Omnes gentes</w:t>
      </w:r>
      <w:r w:rsidR="00C94F95" w:rsidRPr="008262EE">
        <w:rPr>
          <w:lang w:val="pt-PT"/>
        </w:rPr>
        <w:t xml:space="preserve">. </w:t>
      </w:r>
      <w:r w:rsidR="00762470" w:rsidRPr="008262EE">
        <w:rPr>
          <w:lang w:val="pt-PT"/>
        </w:rPr>
        <w:t xml:space="preserve">AN </w:t>
      </w:r>
      <w:r w:rsidR="00C1418F" w:rsidRPr="00C1418F">
        <w:rPr>
          <w:rStyle w:val="Incipit"/>
          <w:lang w:val="pt-PT"/>
        </w:rPr>
        <w:t>Omnis terra</w:t>
      </w:r>
      <w:r w:rsidR="00C94F95" w:rsidRPr="00F3652D">
        <w:rPr>
          <w:lang w:val="pt-PT"/>
        </w:rPr>
        <w:t xml:space="preserve">. </w:t>
      </w:r>
      <w:r w:rsidRPr="008262EE">
        <w:rPr>
          <w:lang w:val="pt-PT"/>
        </w:rPr>
        <w:t xml:space="preserve">PS </w:t>
      </w:r>
      <w:r w:rsidR="00C1418F" w:rsidRPr="00C1418F">
        <w:rPr>
          <w:rStyle w:val="Incipit"/>
          <w:lang w:val="pt-PT"/>
        </w:rPr>
        <w:t>Iubilate deo</w:t>
      </w:r>
      <w:r w:rsidR="00C94F95" w:rsidRPr="008262EE">
        <w:rPr>
          <w:lang w:val="pt-PT"/>
        </w:rPr>
        <w:t xml:space="preserve">. </w:t>
      </w:r>
      <w:r w:rsidR="00762470" w:rsidRPr="008262EE">
        <w:rPr>
          <w:lang w:val="pt-PT"/>
        </w:rPr>
        <w:t xml:space="preserve">AN </w:t>
      </w:r>
      <w:r w:rsidR="00C1418F" w:rsidRPr="00C1418F">
        <w:rPr>
          <w:rStyle w:val="Incipit"/>
          <w:lang w:val="pt-PT"/>
        </w:rPr>
        <w:t>Reges Tharsis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 xml:space="preserve">PS </w:t>
      </w:r>
      <w:r w:rsidR="00C1418F" w:rsidRPr="00C1418F">
        <w:rPr>
          <w:rStyle w:val="Incipit"/>
          <w:lang w:val="pt-PT"/>
        </w:rPr>
        <w:t>Deus iudicium</w:t>
      </w:r>
      <w:r w:rsidR="00C94F95" w:rsidRPr="008262EE">
        <w:rPr>
          <w:lang w:val="pt-PT"/>
        </w:rPr>
        <w:t xml:space="preserve">. </w:t>
      </w:r>
      <w:r w:rsidR="00762470" w:rsidRPr="008262EE">
        <w:rPr>
          <w:lang w:val="pt-PT"/>
        </w:rPr>
        <w:t xml:space="preserve">AN </w:t>
      </w:r>
      <w:r w:rsidR="00C1418F" w:rsidRPr="00C1418F">
        <w:rPr>
          <w:rStyle w:val="Incipit"/>
          <w:lang w:val="pt-PT"/>
        </w:rPr>
        <w:t>Omnes gentes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 xml:space="preserve">PS </w:t>
      </w:r>
      <w:r w:rsidR="00C1418F" w:rsidRPr="00C1418F">
        <w:rPr>
          <w:rStyle w:val="Incipit"/>
          <w:lang w:val="pt-PT"/>
        </w:rPr>
        <w:t>Inclina domine</w:t>
      </w:r>
      <w:r w:rsidR="00C94F95" w:rsidRPr="008262EE">
        <w:rPr>
          <w:lang w:val="pt-PT"/>
        </w:rPr>
        <w:t xml:space="preserve">. </w:t>
      </w:r>
      <w:r w:rsidR="00762470" w:rsidRPr="008262EE">
        <w:rPr>
          <w:lang w:val="pt-PT"/>
        </w:rPr>
        <w:t xml:space="preserve">AN </w:t>
      </w:r>
      <w:r w:rsidR="00C1418F" w:rsidRPr="00C1418F">
        <w:rPr>
          <w:rStyle w:val="Incipit"/>
          <w:lang w:val="pt-PT"/>
        </w:rPr>
        <w:t>Venite adoremus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 xml:space="preserve">PS </w:t>
      </w:r>
      <w:r w:rsidR="00C1418F" w:rsidRPr="00C1418F">
        <w:rPr>
          <w:rStyle w:val="Incipit"/>
          <w:lang w:val="pt-PT"/>
        </w:rPr>
        <w:t>Venite exultemus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 xml:space="preserve">RP </w:t>
      </w:r>
      <w:r w:rsidR="00C1418F" w:rsidRPr="00C1418F">
        <w:rPr>
          <w:rStyle w:val="Incipit"/>
          <w:lang w:val="pt-PT"/>
        </w:rPr>
        <w:t>Omnis terra adoret te deus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 xml:space="preserve">RV </w:t>
      </w:r>
      <w:r w:rsidR="00C1418F" w:rsidRPr="00C1418F">
        <w:rPr>
          <w:rStyle w:val="Incipit"/>
          <w:lang w:val="pt-PT"/>
        </w:rPr>
        <w:t>Hodie in Iordane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 xml:space="preserve">RP </w:t>
      </w:r>
      <w:r w:rsidR="00C1418F" w:rsidRPr="00C1418F">
        <w:rPr>
          <w:rStyle w:val="Incipit"/>
          <w:lang w:val="pt-PT"/>
        </w:rPr>
        <w:t>Caeli aperti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 xml:space="preserve">RV </w:t>
      </w:r>
      <w:r w:rsidR="00C1418F" w:rsidRPr="00C1418F">
        <w:rPr>
          <w:rStyle w:val="Incipit"/>
          <w:lang w:val="pt-PT"/>
        </w:rPr>
        <w:t>Illuminare</w:t>
      </w:r>
      <w:r w:rsidR="00C94F95" w:rsidRPr="00F3652D">
        <w:rPr>
          <w:lang w:val="pt-PT"/>
        </w:rPr>
        <w:t xml:space="preserve">. </w:t>
      </w:r>
      <w:r w:rsidRPr="008262EE">
        <w:rPr>
          <w:lang w:val="pt-PT"/>
        </w:rPr>
        <w:t xml:space="preserve">RP </w:t>
      </w:r>
      <w:r w:rsidR="00C1418F" w:rsidRPr="00C1418F">
        <w:rPr>
          <w:rStyle w:val="Incipit"/>
          <w:lang w:val="pt-PT"/>
        </w:rPr>
        <w:t>Et ambulabunt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 xml:space="preserve">RV </w:t>
      </w:r>
      <w:r w:rsidR="00C1418F" w:rsidRPr="00C1418F">
        <w:rPr>
          <w:rStyle w:val="Incipit"/>
          <w:lang w:val="pt-PT"/>
        </w:rPr>
        <w:t>Videbis o Hierusalem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 xml:space="preserve">RV </w:t>
      </w:r>
      <w:r w:rsidR="00C1418F" w:rsidRPr="00C1418F">
        <w:rPr>
          <w:rStyle w:val="Incipit"/>
          <w:lang w:val="pt-PT"/>
        </w:rPr>
        <w:t>Inundatio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 xml:space="preserve">RP </w:t>
      </w:r>
      <w:r w:rsidR="00C1418F" w:rsidRPr="00C1418F">
        <w:rPr>
          <w:rStyle w:val="Incipit"/>
          <w:lang w:val="pt-PT"/>
        </w:rPr>
        <w:t>Omnes de Saba venient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 xml:space="preserve">RV </w:t>
      </w:r>
      <w:r w:rsidR="00C1418F" w:rsidRPr="00C1418F">
        <w:rPr>
          <w:rStyle w:val="Incipit"/>
          <w:lang w:val="pt-PT"/>
        </w:rPr>
        <w:t>Reges Tharsis</w:t>
      </w:r>
      <w:r w:rsidRPr="008262EE">
        <w:rPr>
          <w:lang w:val="pt-PT"/>
        </w:rPr>
        <w:t>.</w:t>
      </w:r>
    </w:p>
    <w:p w:rsidR="00AF24A8" w:rsidRPr="00F3652D" w:rsidRDefault="00AF24A8" w:rsidP="00C10675">
      <w:pPr>
        <w:rPr>
          <w:lang w:val="pt-PT"/>
        </w:rPr>
      </w:pPr>
      <w:r w:rsidRPr="008262EE">
        <w:rPr>
          <w:rStyle w:val="Time2"/>
          <w:lang w:val="pt-PT"/>
        </w:rPr>
        <w:t>In secundo nocturno</w:t>
      </w:r>
      <w:r w:rsidRPr="008262EE">
        <w:rPr>
          <w:lang w:val="pt-PT"/>
        </w:rPr>
        <w:t xml:space="preserve"> </w:t>
      </w:r>
      <w:r w:rsidR="008559D1" w:rsidRPr="008262EE">
        <w:rPr>
          <w:lang w:val="pt-PT"/>
        </w:rPr>
        <w:t xml:space="preserve">AN </w:t>
      </w:r>
      <w:r w:rsidR="00C1418F" w:rsidRPr="00C1418F">
        <w:rPr>
          <w:rStyle w:val="Incipit"/>
          <w:lang w:val="pt-PT"/>
        </w:rPr>
        <w:t>Fluminis impetus</w:t>
      </w:r>
      <w:r w:rsidR="00C94F95" w:rsidRPr="00F3652D">
        <w:rPr>
          <w:lang w:val="pt-PT"/>
        </w:rPr>
        <w:t xml:space="preserve">. </w:t>
      </w:r>
      <w:r w:rsidRPr="008262EE">
        <w:rPr>
          <w:lang w:val="pt-PT"/>
        </w:rPr>
        <w:t xml:space="preserve">PS </w:t>
      </w:r>
      <w:r w:rsidR="00C1418F" w:rsidRPr="00C1418F">
        <w:rPr>
          <w:rStyle w:val="Incipit"/>
          <w:lang w:val="pt-PT"/>
        </w:rPr>
        <w:t>Deus noster refugium</w:t>
      </w:r>
      <w:r w:rsidR="00C94F95" w:rsidRPr="008262EE">
        <w:rPr>
          <w:lang w:val="pt-PT"/>
        </w:rPr>
        <w:t xml:space="preserve">. </w:t>
      </w:r>
      <w:r w:rsidR="00762470" w:rsidRPr="008262EE">
        <w:rPr>
          <w:lang w:val="pt-PT"/>
        </w:rPr>
        <w:t xml:space="preserve">AN </w:t>
      </w:r>
      <w:r w:rsidR="00C1418F" w:rsidRPr="00C1418F">
        <w:rPr>
          <w:rStyle w:val="Incipit"/>
          <w:lang w:val="pt-PT"/>
        </w:rPr>
        <w:t>Adorate dominum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 xml:space="preserve">PS </w:t>
      </w:r>
      <w:r w:rsidR="00C1418F" w:rsidRPr="00C1418F">
        <w:rPr>
          <w:rStyle w:val="Incipit"/>
          <w:lang w:val="pt-PT"/>
        </w:rPr>
        <w:t>Cantate</w:t>
      </w:r>
      <w:r w:rsidR="00C94F95" w:rsidRPr="008262EE">
        <w:rPr>
          <w:lang w:val="pt-PT"/>
        </w:rPr>
        <w:t xml:space="preserve">. </w:t>
      </w:r>
      <w:r w:rsidR="00762470" w:rsidRPr="008262EE">
        <w:rPr>
          <w:lang w:val="pt-PT"/>
        </w:rPr>
        <w:t xml:space="preserve">AN </w:t>
      </w:r>
      <w:r w:rsidR="00C1418F" w:rsidRPr="00C1418F">
        <w:rPr>
          <w:rStyle w:val="Incipit"/>
          <w:lang w:val="pt-PT"/>
        </w:rPr>
        <w:t>Adorate dominum</w:t>
      </w:r>
      <w:r w:rsidR="00C94F95" w:rsidRPr="00F3652D">
        <w:rPr>
          <w:lang w:val="pt-PT"/>
        </w:rPr>
        <w:t xml:space="preserve">. </w:t>
      </w:r>
      <w:r w:rsidRPr="008262EE">
        <w:rPr>
          <w:lang w:val="pt-PT"/>
        </w:rPr>
        <w:t xml:space="preserve">PS </w:t>
      </w:r>
      <w:r w:rsidR="00C1418F" w:rsidRPr="00C1418F">
        <w:rPr>
          <w:rStyle w:val="Incipit"/>
          <w:lang w:val="pt-PT"/>
        </w:rPr>
        <w:t>Dominus regnavit exultet</w:t>
      </w:r>
      <w:r w:rsidR="00C94F95" w:rsidRPr="008262EE">
        <w:rPr>
          <w:lang w:val="pt-PT"/>
        </w:rPr>
        <w:t xml:space="preserve">. </w:t>
      </w:r>
      <w:r w:rsidR="00762470" w:rsidRPr="008262EE">
        <w:rPr>
          <w:lang w:val="pt-PT"/>
        </w:rPr>
        <w:t xml:space="preserve">AN </w:t>
      </w:r>
      <w:r w:rsidR="00C1418F" w:rsidRPr="00C1418F">
        <w:rPr>
          <w:rStyle w:val="Incipit"/>
          <w:lang w:val="pt-PT"/>
        </w:rPr>
        <w:t>Notum fecit dominus</w:t>
      </w:r>
      <w:r w:rsidR="00C94F95" w:rsidRPr="00F3652D">
        <w:rPr>
          <w:lang w:val="pt-PT"/>
        </w:rPr>
        <w:t xml:space="preserve">. </w:t>
      </w:r>
      <w:r w:rsidRPr="008262EE">
        <w:rPr>
          <w:lang w:val="pt-PT"/>
        </w:rPr>
        <w:t xml:space="preserve">PS </w:t>
      </w:r>
      <w:r w:rsidR="00C1418F" w:rsidRPr="00C1418F">
        <w:rPr>
          <w:rStyle w:val="Incipit"/>
          <w:lang w:val="pt-PT"/>
        </w:rPr>
        <w:t>Cantate</w:t>
      </w:r>
      <w:r w:rsidRPr="008262EE">
        <w:rPr>
          <w:lang w:val="pt-PT"/>
        </w:rPr>
        <w:t>@</w:t>
      </w:r>
      <w:r w:rsidR="006D3978">
        <w:rPr>
          <w:rFonts w:eastAsia="Arial"/>
          <w:lang w:val="pt-PT"/>
        </w:rPr>
        <w:t>ii</w:t>
      </w:r>
      <w:r w:rsidR="00C94F95" w:rsidRPr="008262EE">
        <w:rPr>
          <w:rFonts w:eastAsia="Arial"/>
          <w:lang w:val="pt-PT"/>
        </w:rPr>
        <w:t xml:space="preserve">. </w:t>
      </w:r>
      <w:r w:rsidR="00762470" w:rsidRPr="008262EE">
        <w:rPr>
          <w:rFonts w:eastAsia="Arial"/>
          <w:lang w:val="pt-PT"/>
        </w:rPr>
        <w:t xml:space="preserve">AN </w:t>
      </w:r>
      <w:r w:rsidR="00C1418F" w:rsidRPr="00C1418F">
        <w:rPr>
          <w:rStyle w:val="Incipit"/>
          <w:lang w:val="pt-PT"/>
        </w:rPr>
        <w:t>Ecce advenit</w:t>
      </w:r>
      <w:r w:rsidR="00C94F95" w:rsidRPr="00F3652D">
        <w:rPr>
          <w:lang w:val="pt-PT"/>
        </w:rPr>
        <w:t xml:space="preserve">. </w:t>
      </w:r>
      <w:r w:rsidRPr="008262EE">
        <w:rPr>
          <w:lang w:val="pt-PT"/>
        </w:rPr>
        <w:t xml:space="preserve">PS </w:t>
      </w:r>
      <w:r w:rsidR="00C1418F" w:rsidRPr="00C1418F">
        <w:rPr>
          <w:rStyle w:val="Incipit"/>
          <w:lang w:val="pt-PT"/>
        </w:rPr>
        <w:t>Dominus regnavit irascantur</w:t>
      </w:r>
      <w:r w:rsidR="00C94F95" w:rsidRPr="008262EE">
        <w:rPr>
          <w:lang w:val="pt-PT"/>
        </w:rPr>
        <w:t xml:space="preserve">. </w:t>
      </w:r>
      <w:r w:rsidR="00762470" w:rsidRPr="008262EE">
        <w:rPr>
          <w:lang w:val="pt-PT"/>
        </w:rPr>
        <w:t xml:space="preserve">AN </w:t>
      </w:r>
      <w:r w:rsidR="00C1418F" w:rsidRPr="00C1418F">
        <w:rPr>
          <w:rStyle w:val="Incipit"/>
          <w:lang w:val="pt-PT"/>
        </w:rPr>
        <w:t>Benedicite domino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 xml:space="preserve">PS </w:t>
      </w:r>
      <w:r w:rsidR="00C1418F" w:rsidRPr="00C1418F">
        <w:rPr>
          <w:rStyle w:val="Incipit"/>
          <w:lang w:val="pt-PT"/>
        </w:rPr>
        <w:t>Benedic anima</w:t>
      </w:r>
      <w:r w:rsidR="00C94F95" w:rsidRPr="00F3652D">
        <w:rPr>
          <w:lang w:val="pt-PT"/>
        </w:rPr>
        <w:t xml:space="preserve">. </w:t>
      </w:r>
      <w:r w:rsidRPr="008262EE">
        <w:rPr>
          <w:lang w:val="pt-PT"/>
        </w:rPr>
        <w:t xml:space="preserve">RP </w:t>
      </w:r>
      <w:r w:rsidR="00C1418F" w:rsidRPr="00C1418F">
        <w:rPr>
          <w:rStyle w:val="Incipit"/>
          <w:lang w:val="pt-PT"/>
        </w:rPr>
        <w:t>Omnes gentes quascumque fecisti venient et adorabunt coram te domine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 xml:space="preserve">RV </w:t>
      </w:r>
      <w:r w:rsidR="00C1418F" w:rsidRPr="00C1418F">
        <w:rPr>
          <w:rStyle w:val="Incipit"/>
          <w:lang w:val="pt-PT"/>
        </w:rPr>
        <w:t>Magi veniunt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 xml:space="preserve">RP </w:t>
      </w:r>
      <w:r w:rsidR="00C1418F" w:rsidRPr="00C1418F">
        <w:rPr>
          <w:rStyle w:val="Incipit"/>
          <w:lang w:val="pt-PT"/>
        </w:rPr>
        <w:t>Vidimus stellam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 xml:space="preserve">RV </w:t>
      </w:r>
      <w:r w:rsidR="00C1418F" w:rsidRPr="00C1418F">
        <w:rPr>
          <w:rStyle w:val="Incipit"/>
          <w:lang w:val="pt-PT"/>
        </w:rPr>
        <w:t>Interrogabat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 xml:space="preserve">RP </w:t>
      </w:r>
      <w:r w:rsidR="00C1418F" w:rsidRPr="00C1418F">
        <w:rPr>
          <w:rStyle w:val="Incipit"/>
          <w:lang w:val="pt-PT"/>
        </w:rPr>
        <w:t>Magi veniunt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 xml:space="preserve">RV </w:t>
      </w:r>
      <w:r w:rsidR="00C1418F" w:rsidRPr="00C1418F">
        <w:rPr>
          <w:rStyle w:val="Incipit"/>
          <w:lang w:val="pt-PT"/>
        </w:rPr>
        <w:t>Stella quam viderant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 xml:space="preserve">RP </w:t>
      </w:r>
      <w:r w:rsidR="00C1418F" w:rsidRPr="00C1418F">
        <w:rPr>
          <w:rStyle w:val="Incipit"/>
          <w:lang w:val="pt-PT"/>
        </w:rPr>
        <w:t>Et intrantes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 xml:space="preserve">RV </w:t>
      </w:r>
      <w:r w:rsidR="00C1418F" w:rsidRPr="00C1418F">
        <w:rPr>
          <w:rStyle w:val="Incipit"/>
          <w:lang w:val="pt-PT"/>
        </w:rPr>
        <w:t>Videntes stellam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 xml:space="preserve">RP </w:t>
      </w:r>
      <w:r w:rsidR="00C1418F" w:rsidRPr="00C1418F">
        <w:rPr>
          <w:rStyle w:val="Incipit"/>
          <w:lang w:val="pt-PT"/>
        </w:rPr>
        <w:t>Reges Tharsis</w:t>
      </w:r>
      <w:r w:rsidRPr="008262EE">
        <w:rPr>
          <w:lang w:val="pt-PT"/>
        </w:rPr>
        <w:t>.</w:t>
      </w:r>
    </w:p>
    <w:p w:rsidR="00AF24A8" w:rsidRPr="008262EE" w:rsidRDefault="00AF24A8" w:rsidP="00C10675">
      <w:pPr>
        <w:rPr>
          <w:lang w:val="pt-PT"/>
        </w:rPr>
      </w:pPr>
      <w:r w:rsidRPr="008262EE">
        <w:rPr>
          <w:rStyle w:val="Time2"/>
          <w:lang w:val="it-IT"/>
        </w:rPr>
        <w:t>In tertio nocturno</w:t>
      </w:r>
      <w:r w:rsidRPr="008262EE">
        <w:rPr>
          <w:lang w:val="it-IT"/>
        </w:rPr>
        <w:t xml:space="preserve"> ACN </w:t>
      </w:r>
      <w:r w:rsidR="00C1418F" w:rsidRPr="00C1418F">
        <w:rPr>
          <w:rStyle w:val="Incipit"/>
          <w:lang w:val="it-IT"/>
        </w:rPr>
        <w:t>Tria sunt munera</w:t>
      </w:r>
      <w:r w:rsidR="00C94F95" w:rsidRPr="008262EE">
        <w:rPr>
          <w:lang w:val="it-IT"/>
        </w:rPr>
        <w:t xml:space="preserve">. </w:t>
      </w:r>
      <w:r w:rsidR="005273E9" w:rsidRPr="001B63A5">
        <w:rPr>
          <w:lang w:val="pt-PT"/>
        </w:rPr>
        <w:t xml:space="preserve">(49a) </w:t>
      </w:r>
      <w:r w:rsidRPr="008262EE">
        <w:rPr>
          <w:lang w:val="pt-PT"/>
        </w:rPr>
        <w:t xml:space="preserve">VS </w:t>
      </w:r>
      <w:r w:rsidR="00C1418F" w:rsidRPr="00C1418F">
        <w:rPr>
          <w:rStyle w:val="Incipit"/>
          <w:lang w:val="pt-PT"/>
        </w:rPr>
        <w:t>Adorate dominum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 xml:space="preserve">RP </w:t>
      </w:r>
      <w:r w:rsidR="00C1418F" w:rsidRPr="00C1418F">
        <w:rPr>
          <w:rStyle w:val="Incipit"/>
          <w:lang w:val="pt-PT"/>
        </w:rPr>
        <w:t>Tria sunt munera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 xml:space="preserve">RV </w:t>
      </w:r>
      <w:r w:rsidR="00C1418F" w:rsidRPr="00C1418F">
        <w:rPr>
          <w:rStyle w:val="Incipit"/>
          <w:lang w:val="pt-PT"/>
        </w:rPr>
        <w:t>Reges Tharsis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 xml:space="preserve">RP </w:t>
      </w:r>
      <w:r w:rsidR="00C1418F" w:rsidRPr="00C1418F">
        <w:rPr>
          <w:rStyle w:val="Incipit"/>
          <w:lang w:val="pt-PT"/>
        </w:rPr>
        <w:t>Dies sanctificat</w:t>
      </w:r>
      <w:r w:rsidR="00BD4384">
        <w:rPr>
          <w:rStyle w:val="Incipit"/>
          <w:lang w:val="pt-PT"/>
        </w:rPr>
        <w:t>u</w:t>
      </w:r>
      <w:r w:rsidR="00C1418F" w:rsidRPr="00C1418F">
        <w:rPr>
          <w:rStyle w:val="Incipit"/>
          <w:lang w:val="pt-PT"/>
        </w:rPr>
        <w:t>s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>RV</w:t>
      </w:r>
      <w:r w:rsidRPr="008262EE">
        <w:rPr>
          <w:rFonts w:eastAsia="Arial"/>
          <w:lang w:val="pt-PT"/>
        </w:rPr>
        <w:t xml:space="preserve"> </w:t>
      </w:r>
      <w:r w:rsidR="00C1418F" w:rsidRPr="00C1418F">
        <w:rPr>
          <w:rStyle w:val="Incipit"/>
          <w:lang w:val="pt-PT"/>
        </w:rPr>
        <w:t>Venite adoremus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 xml:space="preserve">RP </w:t>
      </w:r>
      <w:r w:rsidR="00C1418F" w:rsidRPr="00C1418F">
        <w:rPr>
          <w:rStyle w:val="Incipit"/>
          <w:lang w:val="pt-PT"/>
        </w:rPr>
        <w:t>Hic est dies praeclarus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 xml:space="preserve">RV </w:t>
      </w:r>
      <w:r w:rsidR="00C1418F" w:rsidRPr="00C1418F">
        <w:rPr>
          <w:rStyle w:val="Incipit"/>
          <w:lang w:val="pt-PT"/>
        </w:rPr>
        <w:t>Et intrantes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 xml:space="preserve">RP </w:t>
      </w:r>
      <w:r w:rsidR="00C1418F" w:rsidRPr="00C1418F">
        <w:rPr>
          <w:rStyle w:val="Incipit"/>
          <w:lang w:val="pt-PT"/>
        </w:rPr>
        <w:t>In columbae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 xml:space="preserve">RV </w:t>
      </w:r>
      <w:r w:rsidR="00C1418F" w:rsidRPr="00C1418F">
        <w:rPr>
          <w:rStyle w:val="Incipit"/>
          <w:lang w:val="pt-PT"/>
        </w:rPr>
        <w:t>Caeli aperti</w:t>
      </w:r>
      <w:r w:rsidR="00C94F95" w:rsidRPr="00F3652D">
        <w:rPr>
          <w:lang w:val="pt-PT"/>
        </w:rPr>
        <w:t xml:space="preserve">. </w:t>
      </w:r>
      <w:r w:rsidRPr="008262EE">
        <w:rPr>
          <w:lang w:val="pt-PT"/>
        </w:rPr>
        <w:t xml:space="preserve">Post evangelium OR </w:t>
      </w:r>
      <w:r w:rsidR="00C1418F" w:rsidRPr="00C1418F">
        <w:rPr>
          <w:rStyle w:val="Incipit"/>
          <w:lang w:val="pt-PT"/>
        </w:rPr>
        <w:t>Deus qui hodierna die</w:t>
      </w:r>
      <w:r w:rsidRPr="008262EE">
        <w:rPr>
          <w:lang w:val="pt-PT"/>
        </w:rPr>
        <w:t>.</w:t>
      </w:r>
    </w:p>
    <w:p w:rsidR="00BD4384" w:rsidRPr="001B63A5" w:rsidRDefault="00AF24A8" w:rsidP="00C10675">
      <w:pPr>
        <w:rPr>
          <w:lang w:val="it-IT"/>
        </w:rPr>
      </w:pPr>
      <w:r w:rsidRPr="008262EE">
        <w:rPr>
          <w:rStyle w:val="Time1"/>
          <w:lang w:val="pt-PT"/>
        </w:rPr>
        <w:t>In matutin</w:t>
      </w:r>
      <w:r w:rsidR="00BD4384">
        <w:rPr>
          <w:rStyle w:val="Time1"/>
          <w:lang w:val="pt-PT"/>
        </w:rPr>
        <w:t>is</w:t>
      </w:r>
      <w:r w:rsidRPr="008262EE">
        <w:rPr>
          <w:rStyle w:val="Time1"/>
          <w:lang w:val="pt-PT"/>
        </w:rPr>
        <w:t xml:space="preserve"> laudibus</w:t>
      </w:r>
      <w:r w:rsidRPr="008262EE">
        <w:rPr>
          <w:lang w:val="pt-PT"/>
        </w:rPr>
        <w:t xml:space="preserve"> </w:t>
      </w:r>
      <w:r w:rsidR="008559D1" w:rsidRPr="008262EE">
        <w:rPr>
          <w:lang w:val="pt-PT"/>
        </w:rPr>
        <w:t xml:space="preserve">AN </w:t>
      </w:r>
      <w:r w:rsidR="00C1418F" w:rsidRPr="00C1418F">
        <w:rPr>
          <w:rStyle w:val="Incipit"/>
          <w:lang w:val="pt-PT"/>
        </w:rPr>
        <w:t>Ante luciferum</w:t>
      </w:r>
      <w:r w:rsidR="00C94F95" w:rsidRPr="008262EE">
        <w:rPr>
          <w:lang w:val="pt-PT"/>
        </w:rPr>
        <w:t xml:space="preserve">. </w:t>
      </w:r>
      <w:r w:rsidR="00762470" w:rsidRPr="008262EE">
        <w:rPr>
          <w:lang w:val="pt-PT"/>
        </w:rPr>
        <w:t xml:space="preserve">AN </w:t>
      </w:r>
      <w:r w:rsidR="00C1418F" w:rsidRPr="00C1418F">
        <w:rPr>
          <w:rStyle w:val="Incipit"/>
          <w:lang w:val="pt-PT"/>
        </w:rPr>
        <w:t>Venit lumen</w:t>
      </w:r>
      <w:r w:rsidR="00C94F95" w:rsidRPr="008262EE">
        <w:rPr>
          <w:lang w:val="pt-PT"/>
        </w:rPr>
        <w:t xml:space="preserve">. </w:t>
      </w:r>
      <w:r w:rsidR="00762470" w:rsidRPr="008262EE">
        <w:rPr>
          <w:lang w:val="pt-PT"/>
        </w:rPr>
        <w:t xml:space="preserve">AN </w:t>
      </w:r>
      <w:r w:rsidR="00C1418F" w:rsidRPr="00C1418F">
        <w:rPr>
          <w:rStyle w:val="Incipit"/>
          <w:lang w:val="pt-PT"/>
        </w:rPr>
        <w:t>Apertis</w:t>
      </w:r>
      <w:r w:rsidR="00FA68E9">
        <w:rPr>
          <w:rStyle w:val="Incipit"/>
          <w:lang w:val="pt-PT"/>
        </w:rPr>
        <w:t xml:space="preserve"> </w:t>
      </w:r>
      <w:r w:rsidR="00C1418F" w:rsidRPr="00C1418F">
        <w:rPr>
          <w:rStyle w:val="Incipit"/>
          <w:lang w:val="pt-PT"/>
        </w:rPr>
        <w:t>thesauris</w:t>
      </w:r>
      <w:r w:rsidR="00C94F95" w:rsidRPr="008262EE">
        <w:rPr>
          <w:lang w:val="pt-PT"/>
        </w:rPr>
        <w:t xml:space="preserve">. </w:t>
      </w:r>
      <w:r w:rsidR="00762470" w:rsidRPr="008262EE">
        <w:rPr>
          <w:lang w:val="pt-PT"/>
        </w:rPr>
        <w:t xml:space="preserve">AN </w:t>
      </w:r>
      <w:r w:rsidR="00C1418F" w:rsidRPr="00C1418F">
        <w:rPr>
          <w:rStyle w:val="Incipit"/>
          <w:lang w:val="pt-PT"/>
        </w:rPr>
        <w:t>Maria et flumina</w:t>
      </w:r>
      <w:r w:rsidR="00C94F95" w:rsidRPr="008262EE">
        <w:rPr>
          <w:lang w:val="pt-PT"/>
        </w:rPr>
        <w:t xml:space="preserve">. </w:t>
      </w:r>
      <w:r w:rsidR="00762470" w:rsidRPr="008262EE">
        <w:rPr>
          <w:lang w:val="pt-PT"/>
        </w:rPr>
        <w:t xml:space="preserve">AN </w:t>
      </w:r>
      <w:r w:rsidR="00C1418F" w:rsidRPr="00C1418F">
        <w:rPr>
          <w:rStyle w:val="Incipit"/>
          <w:lang w:val="pt-PT"/>
        </w:rPr>
        <w:t>Magi videntes</w:t>
      </w:r>
      <w:r w:rsidR="00C94F95" w:rsidRPr="008262EE">
        <w:rPr>
          <w:lang w:val="pt-PT"/>
        </w:rPr>
        <w:t xml:space="preserve">. </w:t>
      </w:r>
      <w:r w:rsidR="00F3652D" w:rsidRPr="00F3652D">
        <w:rPr>
          <w:lang w:val="pt-PT"/>
        </w:rPr>
        <w:t xml:space="preserve">[CP] </w:t>
      </w:r>
      <w:r w:rsidR="00C1418F" w:rsidRPr="00C1418F">
        <w:rPr>
          <w:rStyle w:val="Incipit"/>
          <w:lang w:val="pt-PT"/>
        </w:rPr>
        <w:t>Ä+Leva in circuitu oculos+Ä</w:t>
      </w:r>
      <w:r w:rsidR="00C94F95" w:rsidRPr="00F3652D">
        <w:rPr>
          <w:lang w:val="pt-PT"/>
        </w:rPr>
        <w:t xml:space="preserve">. </w:t>
      </w:r>
      <w:r w:rsidRPr="00F3652D">
        <w:rPr>
          <w:lang w:val="pt-PT"/>
        </w:rPr>
        <w:t xml:space="preserve">RP </w:t>
      </w:r>
      <w:r w:rsidR="00C1418F" w:rsidRPr="00C1418F">
        <w:rPr>
          <w:rStyle w:val="Incipit"/>
          <w:lang w:val="pt-PT"/>
        </w:rPr>
        <w:t>Surge illuminare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 xml:space="preserve">RV </w:t>
      </w:r>
      <w:r w:rsidR="00C1418F" w:rsidRPr="00C1418F">
        <w:rPr>
          <w:rStyle w:val="Incipit"/>
          <w:lang w:val="pt-PT"/>
        </w:rPr>
        <w:t>Quia vidimus</w:t>
      </w:r>
      <w:r w:rsidR="00C94F95" w:rsidRPr="00F3652D">
        <w:rPr>
          <w:lang w:val="pt-PT"/>
        </w:rPr>
        <w:t xml:space="preserve">. </w:t>
      </w:r>
      <w:r w:rsidRPr="008262EE">
        <w:rPr>
          <w:lang w:val="pt-PT"/>
        </w:rPr>
        <w:t xml:space="preserve">HY </w:t>
      </w:r>
      <w:r w:rsidR="00C1418F" w:rsidRPr="00C1418F">
        <w:rPr>
          <w:rStyle w:val="Incipit"/>
          <w:lang w:val="pt-PT"/>
        </w:rPr>
        <w:t>Hostis Herodes impie</w:t>
      </w:r>
      <w:r w:rsidR="00C94F95" w:rsidRPr="00F3652D">
        <w:rPr>
          <w:lang w:val="pt-PT"/>
        </w:rPr>
        <w:t xml:space="preserve">. </w:t>
      </w:r>
      <w:r w:rsidRPr="008262EE">
        <w:rPr>
          <w:lang w:val="pt-PT"/>
        </w:rPr>
        <w:t xml:space="preserve">VS </w:t>
      </w:r>
      <w:r w:rsidR="00C1418F" w:rsidRPr="00C1418F">
        <w:rPr>
          <w:rStyle w:val="Incipit"/>
          <w:lang w:val="pt-PT"/>
        </w:rPr>
        <w:t>Omnes de Saba venient</w:t>
      </w:r>
      <w:r w:rsidR="00C94F95" w:rsidRPr="00F3652D">
        <w:rPr>
          <w:lang w:val="pt-PT"/>
        </w:rPr>
        <w:t xml:space="preserve">. </w:t>
      </w:r>
      <w:r w:rsidRPr="008262EE">
        <w:rPr>
          <w:lang w:val="pt-PT"/>
        </w:rPr>
        <w:t xml:space="preserve">AB </w:t>
      </w:r>
      <w:r w:rsidR="00C1418F" w:rsidRPr="00C1418F">
        <w:rPr>
          <w:rStyle w:val="Incipit"/>
          <w:lang w:val="pt-PT"/>
        </w:rPr>
        <w:t>Hodie caelesti sponso</w:t>
      </w:r>
      <w:r w:rsidR="00C94F95" w:rsidRPr="00F3652D">
        <w:rPr>
          <w:lang w:val="pt-PT"/>
        </w:rPr>
        <w:t xml:space="preserve">. </w:t>
      </w:r>
      <w:r w:rsidRPr="008262EE">
        <w:rPr>
          <w:lang w:val="pt-PT"/>
        </w:rPr>
        <w:t xml:space="preserve">OR </w:t>
      </w:r>
      <w:r w:rsidR="00C1418F" w:rsidRPr="00C1418F">
        <w:rPr>
          <w:rStyle w:val="Incipit"/>
          <w:lang w:val="pt-PT"/>
        </w:rPr>
        <w:t>Deus qui hodierna die</w:t>
      </w:r>
      <w:r w:rsidR="00C94F95" w:rsidRPr="008262EE">
        <w:rPr>
          <w:lang w:val="pt-PT"/>
        </w:rPr>
        <w:t xml:space="preserve">. </w:t>
      </w:r>
      <w:r w:rsidRPr="003D3195">
        <w:rPr>
          <w:rStyle w:val="Time2"/>
          <w:lang w:val="it-IT"/>
        </w:rPr>
        <w:t>Ad processionem</w:t>
      </w:r>
      <w:r w:rsidRPr="008262EE">
        <w:rPr>
          <w:lang w:val="it-IT"/>
        </w:rPr>
        <w:t xml:space="preserve"> RPP </w:t>
      </w:r>
      <w:r w:rsidR="00C1418F" w:rsidRPr="00C1418F">
        <w:rPr>
          <w:rStyle w:val="Incipit"/>
          <w:lang w:val="it-IT"/>
        </w:rPr>
        <w:t>Stella quam viderant</w:t>
      </w:r>
      <w:r w:rsidR="00C94F95" w:rsidRPr="00F3652D">
        <w:rPr>
          <w:lang w:val="it-IT"/>
        </w:rPr>
        <w:t xml:space="preserve">. </w:t>
      </w:r>
    </w:p>
    <w:p w:rsidR="00AF24A8" w:rsidRPr="008262EE" w:rsidRDefault="00BD4384" w:rsidP="00C10675">
      <w:pPr>
        <w:rPr>
          <w:lang w:val="it-IT"/>
        </w:rPr>
      </w:pPr>
      <w:r w:rsidRPr="00907DF6">
        <w:rPr>
          <w:rStyle w:val="Time1"/>
          <w:lang w:val="it-IT"/>
        </w:rPr>
        <w:t>[Ad missam]</w:t>
      </w:r>
      <w:r>
        <w:rPr>
          <w:lang w:val="it-IT"/>
        </w:rPr>
        <w:t xml:space="preserve"> </w:t>
      </w:r>
      <w:r w:rsidR="00AF24A8" w:rsidRPr="008262EE">
        <w:rPr>
          <w:lang w:val="it-IT"/>
        </w:rPr>
        <w:t xml:space="preserve">In hac sola die </w:t>
      </w:r>
      <w:r w:rsidR="008559D1" w:rsidRPr="008262EE">
        <w:rPr>
          <w:lang w:val="it-IT"/>
        </w:rPr>
        <w:t>[</w:t>
      </w:r>
      <w:r w:rsidR="00AF24A8" w:rsidRPr="008262EE">
        <w:rPr>
          <w:lang w:val="it-IT"/>
        </w:rPr>
        <w:t>VAR</w:t>
      </w:r>
      <w:r w:rsidR="008559D1" w:rsidRPr="008262EE">
        <w:rPr>
          <w:lang w:val="it-IT"/>
        </w:rPr>
        <w:t>]</w:t>
      </w:r>
      <w:r w:rsidR="00AF24A8" w:rsidRPr="008262EE">
        <w:rPr>
          <w:lang w:val="it-IT"/>
        </w:rPr>
        <w:t xml:space="preserve"> </w:t>
      </w:r>
      <w:r w:rsidR="00C1418F" w:rsidRPr="00C1418F">
        <w:rPr>
          <w:rStyle w:val="Incipit"/>
          <w:lang w:val="it-IT"/>
        </w:rPr>
        <w:t>Communicantes</w:t>
      </w:r>
      <w:r w:rsidR="00AF24A8" w:rsidRPr="008262EE">
        <w:rPr>
          <w:lang w:val="it-IT"/>
        </w:rPr>
        <w:t xml:space="preserve"> dicitur.</w:t>
      </w:r>
    </w:p>
    <w:p w:rsidR="00AF24A8" w:rsidRPr="008262EE" w:rsidRDefault="00AF24A8" w:rsidP="00C10675">
      <w:pPr>
        <w:rPr>
          <w:lang w:val="it-IT"/>
        </w:rPr>
      </w:pPr>
      <w:r w:rsidRPr="008262EE">
        <w:rPr>
          <w:rStyle w:val="Time1"/>
          <w:lang w:val="it-IT"/>
        </w:rPr>
        <w:t>Ad horas</w:t>
      </w:r>
      <w:r w:rsidRPr="008262EE">
        <w:rPr>
          <w:lang w:val="it-IT"/>
        </w:rPr>
        <w:t xml:space="preserve"> matutina laus.</w:t>
      </w:r>
    </w:p>
    <w:p w:rsidR="00CD202C" w:rsidRDefault="00AF24A8" w:rsidP="00C10675">
      <w:pPr>
        <w:rPr>
          <w:lang w:val="it-IT"/>
        </w:rPr>
      </w:pPr>
      <w:r w:rsidRPr="008262EE">
        <w:rPr>
          <w:rStyle w:val="Time1"/>
          <w:lang w:val="it-IT"/>
        </w:rPr>
        <w:t xml:space="preserve">Ad </w:t>
      </w:r>
      <w:r w:rsidR="008559D1" w:rsidRPr="008262EE">
        <w:rPr>
          <w:rStyle w:val="Time1"/>
          <w:lang w:val="it-IT"/>
        </w:rPr>
        <w:t>[</w:t>
      </w:r>
      <w:r w:rsidRPr="008262EE">
        <w:rPr>
          <w:rStyle w:val="Time1"/>
          <w:lang w:val="it-IT"/>
        </w:rPr>
        <w:t>secundas</w:t>
      </w:r>
      <w:r w:rsidR="008559D1" w:rsidRPr="008262EE">
        <w:rPr>
          <w:rStyle w:val="Time1"/>
          <w:lang w:val="it-IT"/>
        </w:rPr>
        <w:t>]</w:t>
      </w:r>
      <w:r w:rsidRPr="008262EE">
        <w:rPr>
          <w:rStyle w:val="Time1"/>
          <w:lang w:val="it-IT"/>
        </w:rPr>
        <w:t xml:space="preserve"> vesperas</w:t>
      </w:r>
      <w:r w:rsidRPr="008262EE">
        <w:rPr>
          <w:lang w:val="it-IT"/>
        </w:rPr>
        <w:t xml:space="preserve"> </w:t>
      </w:r>
      <w:r w:rsidR="008559D1" w:rsidRPr="00F3652D">
        <w:rPr>
          <w:lang w:val="it-IT"/>
        </w:rPr>
        <w:t>[</w:t>
      </w:r>
      <w:r w:rsidRPr="008262EE">
        <w:rPr>
          <w:lang w:val="it-IT"/>
        </w:rPr>
        <w:t>AN</w:t>
      </w:r>
      <w:r w:rsidR="008559D1" w:rsidRPr="00F3652D">
        <w:rPr>
          <w:lang w:val="it-IT"/>
        </w:rPr>
        <w:t>]</w:t>
      </w:r>
      <w:r w:rsidRPr="00F3652D">
        <w:rPr>
          <w:lang w:val="it-IT"/>
        </w:rPr>
        <w:t xml:space="preserve"> </w:t>
      </w:r>
      <w:r w:rsidR="00C1418F" w:rsidRPr="00C1418F">
        <w:rPr>
          <w:rStyle w:val="Incipit"/>
          <w:lang w:val="it-IT"/>
        </w:rPr>
        <w:t>Tecum principium</w:t>
      </w:r>
      <w:r w:rsidR="007275B6">
        <w:rPr>
          <w:lang w:val="it-IT"/>
        </w:rPr>
        <w:t xml:space="preserve"> </w:t>
      </w:r>
      <w:r w:rsidRPr="008262EE">
        <w:rPr>
          <w:lang w:val="it-IT"/>
        </w:rPr>
        <w:t>cum reliquis</w:t>
      </w:r>
      <w:r w:rsidR="00C94F95" w:rsidRPr="008262EE">
        <w:rPr>
          <w:lang w:val="it-IT"/>
        </w:rPr>
        <w:t xml:space="preserve">, </w:t>
      </w:r>
      <w:r w:rsidRPr="008262EE">
        <w:rPr>
          <w:lang w:val="it-IT"/>
        </w:rPr>
        <w:t>cetera ut ad matutina</w:t>
      </w:r>
      <w:r w:rsidR="00E81FEA">
        <w:rPr>
          <w:lang w:val="it-IT"/>
        </w:rPr>
        <w:t>s</w:t>
      </w:r>
      <w:r w:rsidRPr="008262EE">
        <w:rPr>
          <w:lang w:val="it-IT"/>
        </w:rPr>
        <w:t xml:space="preserve"> </w:t>
      </w:r>
      <w:r w:rsidR="008559D1" w:rsidRPr="00F3652D">
        <w:rPr>
          <w:lang w:val="it-IT"/>
        </w:rPr>
        <w:t>[</w:t>
      </w:r>
      <w:r w:rsidRPr="008262EE">
        <w:rPr>
          <w:lang w:val="it-IT"/>
        </w:rPr>
        <w:t>lau</w:t>
      </w:r>
      <w:r w:rsidR="00E81FEA">
        <w:rPr>
          <w:lang w:val="it-IT"/>
        </w:rPr>
        <w:t>de</w:t>
      </w:r>
      <w:r w:rsidRPr="008262EE">
        <w:rPr>
          <w:lang w:val="it-IT"/>
        </w:rPr>
        <w:t>s</w:t>
      </w:r>
      <w:r w:rsidR="008559D1" w:rsidRPr="008262EE">
        <w:rPr>
          <w:lang w:val="it-IT"/>
        </w:rPr>
        <w:t>]</w:t>
      </w:r>
      <w:r w:rsidR="00C94F95" w:rsidRPr="008262EE">
        <w:rPr>
          <w:lang w:val="it-IT"/>
        </w:rPr>
        <w:t xml:space="preserve">. </w:t>
      </w:r>
      <w:r w:rsidRPr="008262EE">
        <w:rPr>
          <w:lang w:val="it-IT"/>
        </w:rPr>
        <w:t xml:space="preserve">AM </w:t>
      </w:r>
      <w:r w:rsidR="00C1418F" w:rsidRPr="00C1418F">
        <w:rPr>
          <w:rStyle w:val="Incipit"/>
          <w:lang w:val="it-IT"/>
        </w:rPr>
        <w:t>Tribus miraculis</w:t>
      </w:r>
      <w:r w:rsidR="00C94F95" w:rsidRPr="00F3652D">
        <w:rPr>
          <w:lang w:val="it-IT"/>
        </w:rPr>
        <w:t>.</w:t>
      </w:r>
      <w:r w:rsidR="003D3195">
        <w:rPr>
          <w:lang w:val="it-IT"/>
        </w:rPr>
        <w:t xml:space="preserve"> </w:t>
      </w:r>
      <w:r w:rsidR="008559D1" w:rsidRPr="00907DF6">
        <w:rPr>
          <w:rStyle w:val="Time2"/>
          <w:lang w:val="it-IT"/>
        </w:rPr>
        <w:t>[</w:t>
      </w:r>
      <w:r w:rsidRPr="00907DF6">
        <w:rPr>
          <w:rStyle w:val="Time2"/>
          <w:lang w:val="it-IT"/>
        </w:rPr>
        <w:t>Ad processionem</w:t>
      </w:r>
      <w:r w:rsidR="008559D1" w:rsidRPr="00907DF6">
        <w:rPr>
          <w:rStyle w:val="Time2"/>
          <w:lang w:val="it-IT"/>
        </w:rPr>
        <w:t>]</w:t>
      </w:r>
      <w:r w:rsidRPr="008262EE">
        <w:rPr>
          <w:lang w:val="it-IT"/>
        </w:rPr>
        <w:t xml:space="preserve"> ad </w:t>
      </w:r>
      <w:r w:rsidRPr="008262EE">
        <w:rPr>
          <w:rStyle w:val="Ort"/>
          <w:lang w:val="it-IT"/>
        </w:rPr>
        <w:t>sanctam Mariam</w:t>
      </w:r>
      <w:r w:rsidRPr="008262EE">
        <w:rPr>
          <w:lang w:val="it-IT"/>
        </w:rPr>
        <w:t xml:space="preserve"> RPP </w:t>
      </w:r>
      <w:r w:rsidR="00C1418F" w:rsidRPr="00C1418F">
        <w:rPr>
          <w:rStyle w:val="Incipit"/>
          <w:lang w:val="it-IT"/>
        </w:rPr>
        <w:t>Rubum quem viderat</w:t>
      </w:r>
      <w:r w:rsidR="00C94F95" w:rsidRPr="008262EE">
        <w:rPr>
          <w:lang w:val="it-IT"/>
        </w:rPr>
        <w:t xml:space="preserve">. </w:t>
      </w:r>
      <w:r w:rsidRPr="008262EE">
        <w:rPr>
          <w:lang w:val="it-IT"/>
        </w:rPr>
        <w:t>(6</w:t>
      </w:r>
      <w:r w:rsidR="00363931" w:rsidRPr="008262EE">
        <w:rPr>
          <w:lang w:val="it-IT"/>
        </w:rPr>
        <w:t>7</w:t>
      </w:r>
      <w:r w:rsidRPr="008262EE">
        <w:rPr>
          <w:lang w:val="it-IT"/>
        </w:rPr>
        <w:t>)</w:t>
      </w:r>
    </w:p>
    <w:p w:rsidR="00E81FEA" w:rsidRPr="001B63A5" w:rsidRDefault="00105B13" w:rsidP="002948B5">
      <w:pPr>
        <w:pStyle w:val="berschrift1"/>
        <w:rPr>
          <w:lang w:val="it-IT"/>
        </w:rPr>
      </w:pPr>
      <w:r>
        <w:rPr>
          <w:lang w:val="it-IT"/>
        </w:rPr>
        <w:t>[DE EPIPHANIA DOMINI SI IN DOMINICA</w:t>
      </w:r>
      <w:r w:rsidR="00D51FAC">
        <w:rPr>
          <w:lang w:val="it-IT"/>
        </w:rPr>
        <w:t>M</w:t>
      </w:r>
      <w:r>
        <w:rPr>
          <w:lang w:val="it-IT"/>
        </w:rPr>
        <w:t xml:space="preserve"> EVENERIT]</w:t>
      </w:r>
    </w:p>
    <w:p w:rsidR="00D51FAC" w:rsidRDefault="00363931" w:rsidP="00C10675">
      <w:pPr>
        <w:rPr>
          <w:lang w:val="it-IT"/>
        </w:rPr>
      </w:pPr>
      <w:r w:rsidRPr="008262EE">
        <w:rPr>
          <w:lang w:val="it-IT"/>
        </w:rPr>
        <w:t>Si dominica in hac die evenerit</w:t>
      </w:r>
      <w:r w:rsidR="00C94F95" w:rsidRPr="008262EE">
        <w:rPr>
          <w:lang w:val="it-IT"/>
        </w:rPr>
        <w:t xml:space="preserve">, </w:t>
      </w:r>
      <w:r w:rsidRPr="008262EE">
        <w:rPr>
          <w:lang w:val="it-IT"/>
        </w:rPr>
        <w:t>ad matutina antiphona cum V</w:t>
      </w:r>
      <w:r w:rsidR="00E81FEA">
        <w:rPr>
          <w:lang w:val="it-IT"/>
        </w:rPr>
        <w:t>S</w:t>
      </w:r>
      <w:r w:rsidRPr="008262EE">
        <w:rPr>
          <w:lang w:val="it-IT"/>
        </w:rPr>
        <w:t xml:space="preserve"> </w:t>
      </w:r>
      <w:r w:rsidR="00C1418F" w:rsidRPr="00C1418F">
        <w:rPr>
          <w:rStyle w:val="Incipit"/>
          <w:lang w:val="it-IT"/>
        </w:rPr>
        <w:t>Fiat misericordia tua</w:t>
      </w:r>
      <w:r w:rsidRPr="008262EE">
        <w:rPr>
          <w:lang w:val="it-IT"/>
        </w:rPr>
        <w:t xml:space="preserve"> recipit</w:t>
      </w:r>
      <w:r w:rsidR="00C94F95" w:rsidRPr="008262EE">
        <w:rPr>
          <w:lang w:val="it-IT"/>
        </w:rPr>
        <w:t xml:space="preserve">, </w:t>
      </w:r>
      <w:r w:rsidRPr="008262EE">
        <w:rPr>
          <w:lang w:val="it-IT"/>
        </w:rPr>
        <w:t>priorem quoque missam</w:t>
      </w:r>
      <w:r w:rsidR="00C94F95" w:rsidRPr="008262EE">
        <w:rPr>
          <w:lang w:val="it-IT"/>
        </w:rPr>
        <w:t xml:space="preserve">, </w:t>
      </w:r>
      <w:r w:rsidRPr="008262EE">
        <w:rPr>
          <w:lang w:val="it-IT"/>
        </w:rPr>
        <w:t>in qua secunda oratio epiphaniae erit</w:t>
      </w:r>
      <w:r w:rsidR="00D51FAC">
        <w:rPr>
          <w:lang w:val="it-IT"/>
        </w:rPr>
        <w:t>.</w:t>
      </w:r>
      <w:r w:rsidRPr="008262EE">
        <w:rPr>
          <w:lang w:val="it-IT"/>
        </w:rPr>
        <w:t xml:space="preserve"> </w:t>
      </w:r>
    </w:p>
    <w:p w:rsidR="00363931" w:rsidRPr="008262EE" w:rsidRDefault="00D51FAC" w:rsidP="00C10675">
      <w:pPr>
        <w:rPr>
          <w:lang w:val="pt-PT"/>
        </w:rPr>
      </w:pPr>
      <w:r w:rsidRPr="00D51FAC">
        <w:rPr>
          <w:rStyle w:val="Time1"/>
          <w:lang w:val="it-IT"/>
        </w:rPr>
        <w:t>E</w:t>
      </w:r>
      <w:r w:rsidR="00363931" w:rsidRPr="00D51FAC">
        <w:rPr>
          <w:rStyle w:val="Time1"/>
          <w:lang w:val="it-IT"/>
        </w:rPr>
        <w:t xml:space="preserve">t tunc </w:t>
      </w:r>
      <w:r w:rsidRPr="00D51FAC">
        <w:rPr>
          <w:rStyle w:val="Time1"/>
          <w:lang w:val="it-IT"/>
        </w:rPr>
        <w:t>€</w:t>
      </w:r>
      <w:r w:rsidR="00363931" w:rsidRPr="00D51FAC">
        <w:rPr>
          <w:rStyle w:val="Time1"/>
          <w:lang w:val="it-IT"/>
        </w:rPr>
        <w:t>ad processionem</w:t>
      </w:r>
      <w:r w:rsidR="00363931" w:rsidRPr="008262EE">
        <w:rPr>
          <w:lang w:val="it-IT"/>
        </w:rPr>
        <w:t xml:space="preserve"> </w:t>
      </w:r>
      <w:r w:rsidR="00C87E3F" w:rsidRPr="008262EE">
        <w:rPr>
          <w:lang w:val="it-IT"/>
        </w:rPr>
        <w:t>(</w:t>
      </w:r>
      <w:r w:rsidR="005273E9">
        <w:rPr>
          <w:lang w:val="it-IT"/>
        </w:rPr>
        <w:t>49b</w:t>
      </w:r>
      <w:r w:rsidR="00C87E3F" w:rsidRPr="008262EE">
        <w:rPr>
          <w:lang w:val="it-IT"/>
        </w:rPr>
        <w:t>)</w:t>
      </w:r>
      <w:r w:rsidR="00363931" w:rsidRPr="008262EE">
        <w:rPr>
          <w:lang w:val="it-IT"/>
        </w:rPr>
        <w:t xml:space="preserve"> in die ad </w:t>
      </w:r>
      <w:r w:rsidR="00363931" w:rsidRPr="008262EE">
        <w:rPr>
          <w:rStyle w:val="Ort"/>
          <w:lang w:val="it-IT"/>
        </w:rPr>
        <w:t>sanctam Mariam</w:t>
      </w:r>
      <w:r w:rsidR="00363931" w:rsidRPr="008262EE">
        <w:rPr>
          <w:lang w:val="it-IT"/>
        </w:rPr>
        <w:t xml:space="preserve"> RPP </w:t>
      </w:r>
      <w:r w:rsidR="00C1418F" w:rsidRPr="00C1418F">
        <w:rPr>
          <w:rStyle w:val="Incipit"/>
          <w:lang w:val="it-IT"/>
        </w:rPr>
        <w:t>Sancta et immaculata</w:t>
      </w:r>
      <w:r w:rsidR="00363931" w:rsidRPr="008262EE">
        <w:rPr>
          <w:lang w:val="it-IT"/>
        </w:rPr>
        <w:t xml:space="preserve">; quod responsorium usque ad purificationem sanctae Mariae ad eandem processionem canitur sequente OR </w:t>
      </w:r>
      <w:r w:rsidR="00C1418F" w:rsidRPr="00C1418F">
        <w:rPr>
          <w:rStyle w:val="Incipit"/>
          <w:lang w:val="it-IT"/>
        </w:rPr>
        <w:t>Deus qui salutis</w:t>
      </w:r>
      <w:r w:rsidR="00C94F95" w:rsidRPr="00F3652D">
        <w:rPr>
          <w:lang w:val="it-IT"/>
        </w:rPr>
        <w:t xml:space="preserve">. </w:t>
      </w:r>
      <w:r w:rsidR="00363931" w:rsidRPr="008262EE">
        <w:rPr>
          <w:lang w:val="it-IT"/>
        </w:rPr>
        <w:t xml:space="preserve">Exeundo autem AP </w:t>
      </w:r>
      <w:r w:rsidR="00C1418F" w:rsidRPr="00C1418F">
        <w:rPr>
          <w:rStyle w:val="Incipit"/>
          <w:lang w:val="it-IT"/>
        </w:rPr>
        <w:t>O beata infantia</w:t>
      </w:r>
      <w:r w:rsidR="00C94F95" w:rsidRPr="008262EE">
        <w:rPr>
          <w:lang w:val="it-IT"/>
        </w:rPr>
        <w:t xml:space="preserve">, </w:t>
      </w:r>
      <w:r w:rsidR="00363931" w:rsidRPr="008262EE">
        <w:rPr>
          <w:lang w:val="it-IT"/>
        </w:rPr>
        <w:t>addito</w:t>
      </w:r>
      <w:r w:rsidR="00C94F95" w:rsidRPr="008262EE">
        <w:rPr>
          <w:lang w:val="it-IT"/>
        </w:rPr>
        <w:t xml:space="preserve">, </w:t>
      </w:r>
      <w:r w:rsidR="00363931" w:rsidRPr="008262EE">
        <w:rPr>
          <w:lang w:val="it-IT"/>
        </w:rPr>
        <w:t>si opus est</w:t>
      </w:r>
      <w:r w:rsidR="00C94F95" w:rsidRPr="008262EE">
        <w:rPr>
          <w:lang w:val="it-IT"/>
        </w:rPr>
        <w:t xml:space="preserve">, </w:t>
      </w:r>
      <w:r w:rsidR="00363931" w:rsidRPr="008262EE">
        <w:rPr>
          <w:rFonts w:eastAsia="Arial"/>
          <w:lang w:val="it-IT"/>
        </w:rPr>
        <w:t xml:space="preserve">RPP </w:t>
      </w:r>
      <w:r w:rsidR="00C1418F" w:rsidRPr="00C1418F">
        <w:rPr>
          <w:rStyle w:val="Incipit"/>
          <w:lang w:val="it-IT"/>
        </w:rPr>
        <w:t>Dies sanctificatus</w:t>
      </w:r>
      <w:r w:rsidR="00C94F95" w:rsidRPr="00F3652D">
        <w:rPr>
          <w:lang w:val="it-IT"/>
        </w:rPr>
        <w:t xml:space="preserve">. </w:t>
      </w:r>
      <w:r w:rsidR="00363931" w:rsidRPr="008262EE">
        <w:rPr>
          <w:lang w:val="it-IT"/>
        </w:rPr>
        <w:t xml:space="preserve">In </w:t>
      </w:r>
      <w:r w:rsidR="00363931" w:rsidRPr="008262EE">
        <w:rPr>
          <w:rStyle w:val="Ort"/>
          <w:lang w:val="it-IT"/>
        </w:rPr>
        <w:t>vestibulo</w:t>
      </w:r>
      <w:r w:rsidR="00363931" w:rsidRPr="008262EE">
        <w:rPr>
          <w:lang w:val="it-IT"/>
        </w:rPr>
        <w:t xml:space="preserve"> </w:t>
      </w:r>
      <w:r w:rsidR="00363931" w:rsidRPr="008262EE">
        <w:rPr>
          <w:rFonts w:eastAsia="Arial"/>
          <w:lang w:val="it-IT"/>
        </w:rPr>
        <w:t xml:space="preserve">RPP </w:t>
      </w:r>
      <w:r w:rsidR="00C1418F" w:rsidRPr="00C1418F">
        <w:rPr>
          <w:rStyle w:val="Incipit"/>
          <w:lang w:val="it-IT"/>
        </w:rPr>
        <w:t>In columb</w:t>
      </w:r>
      <w:r w:rsidR="00717B75">
        <w:rPr>
          <w:rStyle w:val="Incipit"/>
          <w:lang w:val="it-IT"/>
        </w:rPr>
        <w:t>a</w:t>
      </w:r>
      <w:r w:rsidR="00C1418F" w:rsidRPr="00C1418F">
        <w:rPr>
          <w:rStyle w:val="Incipit"/>
          <w:lang w:val="it-IT"/>
        </w:rPr>
        <w:t>e specie</w:t>
      </w:r>
      <w:r w:rsidR="00C94F95" w:rsidRPr="00F3652D">
        <w:rPr>
          <w:lang w:val="it-IT"/>
        </w:rPr>
        <w:t xml:space="preserve">. </w:t>
      </w:r>
      <w:r w:rsidR="00363931" w:rsidRPr="008262EE">
        <w:rPr>
          <w:lang w:val="it-IT"/>
        </w:rPr>
        <w:t xml:space="preserve">In </w:t>
      </w:r>
      <w:r w:rsidR="00363931" w:rsidRPr="008262EE">
        <w:rPr>
          <w:rStyle w:val="Ort"/>
          <w:lang w:val="it-IT"/>
        </w:rPr>
        <w:t>choro</w:t>
      </w:r>
      <w:r w:rsidR="00363931" w:rsidRPr="008262EE">
        <w:rPr>
          <w:lang w:val="it-IT"/>
        </w:rPr>
        <w:t xml:space="preserve"> de </w:t>
      </w:r>
      <w:r w:rsidR="00363931" w:rsidRPr="008262EE">
        <w:rPr>
          <w:rStyle w:val="Funktion"/>
          <w:lang w:val="it-IT"/>
        </w:rPr>
        <w:t>patrono</w:t>
      </w:r>
      <w:r w:rsidR="00C94F95" w:rsidRPr="008262EE">
        <w:rPr>
          <w:lang w:val="it-IT"/>
        </w:rPr>
        <w:t xml:space="preserve">. </w:t>
      </w:r>
      <w:r w:rsidR="00363931" w:rsidRPr="008262EE">
        <w:rPr>
          <w:lang w:val="it-IT"/>
        </w:rPr>
        <w:t>In crastino</w:t>
      </w:r>
      <w:r w:rsidR="00C94F95" w:rsidRPr="008262EE">
        <w:rPr>
          <w:lang w:val="it-IT"/>
        </w:rPr>
        <w:t xml:space="preserve">, </w:t>
      </w:r>
      <w:r w:rsidR="00363931" w:rsidRPr="008262EE">
        <w:rPr>
          <w:lang w:val="it-IT"/>
        </w:rPr>
        <w:t>id est in feria secunda</w:t>
      </w:r>
      <w:r w:rsidR="00C94F95" w:rsidRPr="008262EE">
        <w:rPr>
          <w:lang w:val="it-IT"/>
        </w:rPr>
        <w:t xml:space="preserve">, </w:t>
      </w:r>
      <w:r w:rsidR="00363931" w:rsidRPr="008262EE">
        <w:rPr>
          <w:lang w:val="it-IT"/>
        </w:rPr>
        <w:t>publica missa de dominica canitur addita oratione de epiphania</w:t>
      </w:r>
      <w:r w:rsidR="00C94F95" w:rsidRPr="008262EE">
        <w:rPr>
          <w:lang w:val="it-IT"/>
        </w:rPr>
        <w:t xml:space="preserve">, </w:t>
      </w:r>
      <w:r w:rsidR="00363931" w:rsidRPr="008262EE">
        <w:rPr>
          <w:lang w:val="it-IT"/>
        </w:rPr>
        <w:t>quod item in feria quarta et sexta propter feriales lectiones et evangelium est agendum</w:t>
      </w:r>
      <w:r w:rsidR="00C94F95" w:rsidRPr="008262EE">
        <w:rPr>
          <w:lang w:val="it-IT"/>
        </w:rPr>
        <w:t xml:space="preserve">, </w:t>
      </w:r>
      <w:r w:rsidR="00363931" w:rsidRPr="008262EE">
        <w:rPr>
          <w:lang w:val="it-IT"/>
        </w:rPr>
        <w:t xml:space="preserve">quamvis interdum pro temporis prolixitate idem officium in sequenti </w:t>
      </w:r>
      <w:r w:rsidR="008D4CC2">
        <w:rPr>
          <w:lang w:val="it-IT"/>
        </w:rPr>
        <w:t>ebdomada</w:t>
      </w:r>
      <w:r w:rsidR="00363931" w:rsidRPr="008262EE">
        <w:rPr>
          <w:lang w:val="it-IT"/>
        </w:rPr>
        <w:t>da sit repetendum</w:t>
      </w:r>
      <w:r w:rsidR="00C94F95" w:rsidRPr="008262EE">
        <w:rPr>
          <w:lang w:val="it-IT"/>
        </w:rPr>
        <w:t xml:space="preserve">. </w:t>
      </w:r>
      <w:r w:rsidR="00363931" w:rsidRPr="008262EE">
        <w:rPr>
          <w:lang w:val="pt-PT"/>
        </w:rPr>
        <w:lastRenderedPageBreak/>
        <w:t>Nam sanctorum festa ferias legi tunc i</w:t>
      </w:r>
      <w:r w:rsidR="00E81FEA">
        <w:rPr>
          <w:lang w:val="pt-PT"/>
        </w:rPr>
        <w:t>m</w:t>
      </w:r>
      <w:r w:rsidR="00363931" w:rsidRPr="008262EE">
        <w:rPr>
          <w:lang w:val="pt-PT"/>
        </w:rPr>
        <w:t>pediunt in feria quarta et sexta</w:t>
      </w:r>
      <w:r w:rsidR="00C94F95" w:rsidRPr="008262EE">
        <w:rPr>
          <w:lang w:val="pt-PT"/>
        </w:rPr>
        <w:t xml:space="preserve">. </w:t>
      </w:r>
      <w:r w:rsidR="00363931" w:rsidRPr="008262EE">
        <w:rPr>
          <w:lang w:val="pt-PT"/>
        </w:rPr>
        <w:t xml:space="preserve">In praedicta autem feria secunda ad vesperam AM </w:t>
      </w:r>
      <w:r w:rsidR="00C1418F" w:rsidRPr="00C1418F">
        <w:rPr>
          <w:rStyle w:val="Incipit"/>
          <w:lang w:val="pt-PT"/>
        </w:rPr>
        <w:t>Ab oriente</w:t>
      </w:r>
      <w:r w:rsidR="00363931" w:rsidRPr="008262EE">
        <w:rPr>
          <w:lang w:val="pt-PT"/>
        </w:rPr>
        <w:t xml:space="preserve"> ad </w:t>
      </w:r>
      <w:r w:rsidR="008559D1" w:rsidRPr="008262EE">
        <w:rPr>
          <w:lang w:val="pt-PT"/>
        </w:rPr>
        <w:t>[</w:t>
      </w:r>
      <w:r w:rsidR="00363931" w:rsidRPr="008262EE">
        <w:rPr>
          <w:lang w:val="pt-PT"/>
        </w:rPr>
        <w:t>MA</w:t>
      </w:r>
      <w:r w:rsidR="008559D1" w:rsidRPr="008262EE">
        <w:rPr>
          <w:lang w:val="pt-PT"/>
        </w:rPr>
        <w:t>]</w:t>
      </w:r>
      <w:r w:rsidR="00363931" w:rsidRPr="008262EE">
        <w:rPr>
          <w:lang w:val="pt-PT"/>
        </w:rPr>
        <w:t xml:space="preserve"> </w:t>
      </w:r>
      <w:r w:rsidR="00C1418F" w:rsidRPr="00C1418F">
        <w:rPr>
          <w:rStyle w:val="Incipit"/>
          <w:lang w:val="pt-PT"/>
        </w:rPr>
        <w:t>Magnificat</w:t>
      </w:r>
      <w:r w:rsidR="00C1418F" w:rsidRPr="001B63A5">
        <w:rPr>
          <w:lang w:val="pt-PT"/>
        </w:rPr>
        <w:t xml:space="preserve"> </w:t>
      </w:r>
      <w:r w:rsidR="00363931" w:rsidRPr="008262EE">
        <w:rPr>
          <w:lang w:val="pt-PT"/>
        </w:rPr>
        <w:t>canitur.</w:t>
      </w:r>
    </w:p>
    <w:p w:rsidR="00363931" w:rsidRPr="001B63A5" w:rsidRDefault="006F2E6D" w:rsidP="002948B5">
      <w:pPr>
        <w:pStyle w:val="berschrift1"/>
        <w:rPr>
          <w:lang w:val="pt-PT"/>
        </w:rPr>
      </w:pPr>
      <w:r w:rsidRPr="001B63A5">
        <w:rPr>
          <w:lang w:val="pt-PT"/>
        </w:rPr>
        <w:t>INFRA OCTAVAM [EPIPHANIAE]</w:t>
      </w:r>
    </w:p>
    <w:p w:rsidR="00363931" w:rsidRPr="008262EE" w:rsidRDefault="00363931" w:rsidP="00C10675">
      <w:pPr>
        <w:rPr>
          <w:lang w:val="pt-PT"/>
        </w:rPr>
      </w:pPr>
      <w:r w:rsidRPr="008262EE">
        <w:rPr>
          <w:rStyle w:val="Time1"/>
          <w:lang w:val="pt-PT"/>
        </w:rPr>
        <w:t>Ad nocturnos</w:t>
      </w:r>
      <w:r w:rsidRPr="008262EE">
        <w:rPr>
          <w:lang w:val="pt-PT"/>
        </w:rPr>
        <w:t xml:space="preserve"> I</w:t>
      </w:r>
      <w:r w:rsidR="00271A63" w:rsidRPr="008262EE">
        <w:rPr>
          <w:lang w:val="pt-PT"/>
        </w:rPr>
        <w:t>NV</w:t>
      </w:r>
      <w:r w:rsidRPr="008262EE">
        <w:rPr>
          <w:lang w:val="pt-PT"/>
        </w:rPr>
        <w:t xml:space="preserve"> </w:t>
      </w:r>
      <w:r w:rsidR="00C1418F" w:rsidRPr="00C1418F">
        <w:rPr>
          <w:rStyle w:val="Incipit"/>
          <w:lang w:val="pt-PT"/>
        </w:rPr>
        <w:t>Christus apparuit</w:t>
      </w:r>
      <w:r w:rsidR="00C94F95" w:rsidRPr="00F3652D">
        <w:rPr>
          <w:lang w:val="pt-PT"/>
        </w:rPr>
        <w:t xml:space="preserve">. </w:t>
      </w:r>
      <w:r w:rsidRPr="008262EE">
        <w:rPr>
          <w:lang w:val="pt-PT"/>
        </w:rPr>
        <w:t xml:space="preserve">HY </w:t>
      </w:r>
      <w:r w:rsidR="00C1418F" w:rsidRPr="00C1418F">
        <w:rPr>
          <w:rStyle w:val="Incipit"/>
          <w:lang w:val="pt-PT"/>
        </w:rPr>
        <w:t>Iesus refulsit omnium pius</w:t>
      </w:r>
      <w:r w:rsidR="007275B6">
        <w:rPr>
          <w:lang w:val="pt-PT"/>
        </w:rPr>
        <w:t xml:space="preserve"> </w:t>
      </w:r>
      <w:r w:rsidRPr="008262EE">
        <w:rPr>
          <w:lang w:val="pt-PT"/>
        </w:rPr>
        <w:t xml:space="preserve">usque HV </w:t>
      </w:r>
      <w:r w:rsidR="00C1418F" w:rsidRPr="00C1418F">
        <w:rPr>
          <w:rStyle w:val="Incipit"/>
          <w:lang w:val="pt-PT"/>
        </w:rPr>
        <w:t>Denum</w:t>
      </w:r>
      <w:r w:rsidR="007275B6">
        <w:rPr>
          <w:lang w:val="pt-PT"/>
        </w:rPr>
        <w:t xml:space="preserve"> </w:t>
      </w:r>
      <w:r w:rsidRPr="008262EE">
        <w:rPr>
          <w:lang w:val="pt-PT"/>
        </w:rPr>
        <w:t>una nocte</w:t>
      </w:r>
      <w:r w:rsidR="00C94F95" w:rsidRPr="008262EE">
        <w:rPr>
          <w:lang w:val="pt-PT"/>
        </w:rPr>
        <w:t xml:space="preserve">, </w:t>
      </w:r>
      <w:r w:rsidRPr="008262EE">
        <w:rPr>
          <w:lang w:val="pt-PT"/>
        </w:rPr>
        <w:t>alia nocte usque in finem</w:t>
      </w:r>
      <w:r w:rsidR="00C94F95" w:rsidRPr="008262EE">
        <w:rPr>
          <w:lang w:val="pt-PT"/>
        </w:rPr>
        <w:t xml:space="preserve">. </w:t>
      </w:r>
      <w:r w:rsidR="00C87E3F" w:rsidRPr="008262EE">
        <w:rPr>
          <w:lang w:val="pt-PT"/>
        </w:rPr>
        <w:t>(</w:t>
      </w:r>
      <w:r w:rsidR="005273E9">
        <w:rPr>
          <w:lang w:val="pt-PT"/>
        </w:rPr>
        <w:t>50a</w:t>
      </w:r>
      <w:r w:rsidR="00C87E3F" w:rsidRPr="008262EE">
        <w:rPr>
          <w:lang w:val="pt-PT"/>
        </w:rPr>
        <w:t>)</w:t>
      </w:r>
      <w:r w:rsidRPr="008262EE">
        <w:rPr>
          <w:lang w:val="pt-PT"/>
        </w:rPr>
        <w:t xml:space="preserve"> Si qu</w:t>
      </w:r>
      <w:r w:rsidR="004A626B">
        <w:rPr>
          <w:lang w:val="pt-PT"/>
        </w:rPr>
        <w:t>a</w:t>
      </w:r>
      <w:r w:rsidRPr="008262EE">
        <w:rPr>
          <w:lang w:val="pt-PT"/>
        </w:rPr>
        <w:t>e antiphonae sunt de psalmis</w:t>
      </w:r>
      <w:r w:rsidR="00C94F95" w:rsidRPr="008262EE">
        <w:rPr>
          <w:lang w:val="pt-PT"/>
        </w:rPr>
        <w:t xml:space="preserve">, </w:t>
      </w:r>
      <w:r w:rsidRPr="008262EE">
        <w:rPr>
          <w:lang w:val="pt-PT"/>
        </w:rPr>
        <w:t>il</w:t>
      </w:r>
      <w:r w:rsidR="003E0126">
        <w:rPr>
          <w:lang w:val="pt-PT"/>
        </w:rPr>
        <w:t>l</w:t>
      </w:r>
      <w:r w:rsidRPr="008262EE">
        <w:rPr>
          <w:lang w:val="pt-PT"/>
        </w:rPr>
        <w:t>ae cantantur super nocturnos</w:t>
      </w:r>
      <w:r w:rsidR="00C94F95" w:rsidRPr="008262EE">
        <w:rPr>
          <w:lang w:val="pt-PT"/>
        </w:rPr>
        <w:t xml:space="preserve">, </w:t>
      </w:r>
      <w:r w:rsidRPr="008262EE">
        <w:rPr>
          <w:lang w:val="pt-PT"/>
        </w:rPr>
        <w:t>sin autem</w:t>
      </w:r>
      <w:r w:rsidR="00C94F95" w:rsidRPr="008262EE">
        <w:rPr>
          <w:lang w:val="pt-PT"/>
        </w:rPr>
        <w:t xml:space="preserve">, </w:t>
      </w:r>
      <w:r w:rsidRPr="008262EE">
        <w:rPr>
          <w:lang w:val="pt-PT"/>
        </w:rPr>
        <w:t xml:space="preserve">istae: </w:t>
      </w:r>
      <w:r w:rsidR="008559D1" w:rsidRPr="008262EE">
        <w:rPr>
          <w:lang w:val="pt-PT"/>
        </w:rPr>
        <w:t xml:space="preserve">AN </w:t>
      </w:r>
      <w:r w:rsidR="00C1418F" w:rsidRPr="00C1418F">
        <w:rPr>
          <w:rStyle w:val="Incipit"/>
          <w:lang w:val="pt-PT"/>
        </w:rPr>
        <w:t>Stella ista</w:t>
      </w:r>
      <w:r w:rsidR="00C94F95" w:rsidRPr="008262EE">
        <w:rPr>
          <w:lang w:val="pt-PT"/>
        </w:rPr>
        <w:t xml:space="preserve">. </w:t>
      </w:r>
      <w:r w:rsidR="00762470" w:rsidRPr="008262EE">
        <w:rPr>
          <w:lang w:val="pt-PT"/>
        </w:rPr>
        <w:t xml:space="preserve">AN </w:t>
      </w:r>
      <w:r w:rsidR="00C1418F" w:rsidRPr="00C1418F">
        <w:rPr>
          <w:rStyle w:val="Incipit"/>
          <w:lang w:val="pt-PT"/>
        </w:rPr>
        <w:t>Stella nobis visa</w:t>
      </w:r>
      <w:r w:rsidR="00C94F95" w:rsidRPr="00F3652D">
        <w:rPr>
          <w:lang w:val="pt-PT"/>
        </w:rPr>
        <w:t xml:space="preserve">. </w:t>
      </w:r>
      <w:r w:rsidRPr="008262EE">
        <w:rPr>
          <w:lang w:val="pt-PT"/>
        </w:rPr>
        <w:t>Sermones leguntur de epiphania</w:t>
      </w:r>
      <w:r w:rsidR="00C94F95" w:rsidRPr="008262EE">
        <w:rPr>
          <w:lang w:val="pt-PT"/>
        </w:rPr>
        <w:t xml:space="preserve">. </w:t>
      </w:r>
      <w:r w:rsidRPr="008262EE">
        <w:rPr>
          <w:rFonts w:eastAsia="Arial"/>
          <w:lang w:val="pt-PT"/>
        </w:rPr>
        <w:t xml:space="preserve">RP </w:t>
      </w:r>
      <w:r w:rsidR="00C1418F" w:rsidRPr="00C1418F">
        <w:rPr>
          <w:rStyle w:val="Incipit"/>
          <w:lang w:val="pt-PT"/>
        </w:rPr>
        <w:t>Illuminare</w:t>
      </w:r>
      <w:r w:rsidR="007275B6">
        <w:rPr>
          <w:lang w:val="pt-PT"/>
        </w:rPr>
        <w:t xml:space="preserve"> </w:t>
      </w:r>
      <w:r w:rsidRPr="008262EE">
        <w:rPr>
          <w:lang w:val="pt-PT"/>
        </w:rPr>
        <w:t>et cetera sicut in antiphonario habentur</w:t>
      </w:r>
      <w:r w:rsidR="00C94F95" w:rsidRPr="008262EE">
        <w:rPr>
          <w:lang w:val="pt-PT"/>
        </w:rPr>
        <w:t xml:space="preserve">, </w:t>
      </w:r>
      <w:r w:rsidRPr="008262EE">
        <w:rPr>
          <w:lang w:val="pt-PT"/>
        </w:rPr>
        <w:t xml:space="preserve">excepto </w:t>
      </w:r>
      <w:r w:rsidR="008559D1" w:rsidRPr="00F3652D">
        <w:rPr>
          <w:lang w:val="pt-PT"/>
        </w:rPr>
        <w:t>[</w:t>
      </w:r>
      <w:r w:rsidRPr="008262EE">
        <w:rPr>
          <w:lang w:val="pt-PT"/>
        </w:rPr>
        <w:t>RP</w:t>
      </w:r>
      <w:r w:rsidR="008559D1" w:rsidRPr="008262EE">
        <w:rPr>
          <w:lang w:val="pt-PT"/>
        </w:rPr>
        <w:t>]</w:t>
      </w:r>
      <w:r w:rsidRPr="008262EE">
        <w:rPr>
          <w:lang w:val="pt-PT"/>
        </w:rPr>
        <w:t xml:space="preserve"> </w:t>
      </w:r>
      <w:r w:rsidR="00C1418F" w:rsidRPr="00C1418F">
        <w:rPr>
          <w:rStyle w:val="Incipit"/>
          <w:lang w:val="pt-PT"/>
        </w:rPr>
        <w:t>Hodie in Iordane</w:t>
      </w:r>
      <w:r w:rsidR="00C94F95" w:rsidRPr="008262EE">
        <w:rPr>
          <w:lang w:val="pt-PT"/>
        </w:rPr>
        <w:t xml:space="preserve">, </w:t>
      </w:r>
      <w:r w:rsidRPr="008262EE">
        <w:rPr>
          <w:lang w:val="pt-PT"/>
        </w:rPr>
        <w:t>quod solum remanet</w:t>
      </w:r>
      <w:r w:rsidR="00C94F95" w:rsidRPr="008262EE">
        <w:rPr>
          <w:lang w:val="pt-PT"/>
        </w:rPr>
        <w:t xml:space="preserve">, </w:t>
      </w:r>
      <w:r w:rsidRPr="008262EE">
        <w:rPr>
          <w:rFonts w:eastAsia="Arial"/>
          <w:lang w:val="pt-PT"/>
        </w:rPr>
        <w:t xml:space="preserve">responsorium </w:t>
      </w:r>
      <w:r w:rsidRPr="008262EE">
        <w:rPr>
          <w:lang w:val="pt-PT"/>
        </w:rPr>
        <w:t xml:space="preserve">quoque </w:t>
      </w:r>
      <w:r w:rsidR="008559D1" w:rsidRPr="008262EE">
        <w:rPr>
          <w:lang w:val="pt-PT"/>
        </w:rPr>
        <w:t>[</w:t>
      </w:r>
      <w:r w:rsidRPr="008262EE">
        <w:rPr>
          <w:lang w:val="pt-PT"/>
        </w:rPr>
        <w:t>RP</w:t>
      </w:r>
      <w:r w:rsidR="008559D1" w:rsidRPr="008262EE">
        <w:rPr>
          <w:lang w:val="pt-PT"/>
        </w:rPr>
        <w:t>]</w:t>
      </w:r>
      <w:r w:rsidRPr="008262EE">
        <w:rPr>
          <w:lang w:val="pt-PT"/>
        </w:rPr>
        <w:t xml:space="preserve"> </w:t>
      </w:r>
      <w:r w:rsidR="00C1418F" w:rsidRPr="00C1418F">
        <w:rPr>
          <w:rStyle w:val="Incipit"/>
          <w:lang w:val="pt-PT"/>
        </w:rPr>
        <w:t>Venit lumen</w:t>
      </w:r>
      <w:r w:rsidR="007275B6">
        <w:rPr>
          <w:lang w:val="pt-PT"/>
        </w:rPr>
        <w:t xml:space="preserve"> </w:t>
      </w:r>
      <w:r w:rsidRPr="008262EE">
        <w:rPr>
          <w:lang w:val="pt-PT"/>
        </w:rPr>
        <w:t>iungatur aliis infra octavam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>Capitula et orationes ad nocturnos et ad sequentes horas de praesenti festo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>Officium defunctorum eo ordine dicitur</w:t>
      </w:r>
      <w:r w:rsidR="00C94F95" w:rsidRPr="008262EE">
        <w:rPr>
          <w:lang w:val="pt-PT"/>
        </w:rPr>
        <w:t xml:space="preserve">, </w:t>
      </w:r>
      <w:r w:rsidRPr="008262EE">
        <w:rPr>
          <w:lang w:val="pt-PT"/>
        </w:rPr>
        <w:t>sicut praescriptum est in octava sancti Stephani.</w:t>
      </w:r>
    </w:p>
    <w:p w:rsidR="00363931" w:rsidRPr="001B63A5" w:rsidRDefault="00363931" w:rsidP="00C10675">
      <w:pPr>
        <w:rPr>
          <w:lang w:val="fr-FR"/>
        </w:rPr>
      </w:pPr>
      <w:r w:rsidRPr="001B63A5">
        <w:rPr>
          <w:rStyle w:val="Time1"/>
          <w:lang w:val="fr-FR"/>
        </w:rPr>
        <w:t>Ad matutina</w:t>
      </w:r>
      <w:r w:rsidR="00610787" w:rsidRPr="001B63A5">
        <w:rPr>
          <w:rStyle w:val="Time1"/>
          <w:lang w:val="fr-FR"/>
        </w:rPr>
        <w:t>s</w:t>
      </w:r>
      <w:r w:rsidRPr="001B63A5">
        <w:rPr>
          <w:rStyle w:val="Time1"/>
          <w:lang w:val="fr-FR"/>
        </w:rPr>
        <w:t xml:space="preserve"> laud</w:t>
      </w:r>
      <w:r w:rsidR="00610787" w:rsidRPr="001B63A5">
        <w:rPr>
          <w:rStyle w:val="Time1"/>
          <w:lang w:val="fr-FR"/>
        </w:rPr>
        <w:t>e</w:t>
      </w:r>
      <w:r w:rsidRPr="001B63A5">
        <w:rPr>
          <w:rStyle w:val="Time1"/>
          <w:lang w:val="fr-FR"/>
        </w:rPr>
        <w:t>s</w:t>
      </w:r>
      <w:r w:rsidRPr="001B63A5">
        <w:rPr>
          <w:lang w:val="fr-FR"/>
        </w:rPr>
        <w:t xml:space="preserve"> singulis diebus una antiphona de matutinis laudibus cantanda est</w:t>
      </w:r>
      <w:r w:rsidR="00C94F95" w:rsidRPr="001B63A5">
        <w:rPr>
          <w:lang w:val="fr-FR"/>
        </w:rPr>
        <w:t xml:space="preserve">. </w:t>
      </w:r>
      <w:r w:rsidRPr="001B63A5">
        <w:rPr>
          <w:rFonts w:eastAsia="Arial"/>
          <w:lang w:val="fr-FR"/>
        </w:rPr>
        <w:t xml:space="preserve">RP </w:t>
      </w:r>
      <w:r w:rsidR="00C1418F" w:rsidRPr="001B63A5">
        <w:rPr>
          <w:rStyle w:val="Incipit"/>
          <w:lang w:val="fr-FR"/>
        </w:rPr>
        <w:t>Reges Tharsis</w:t>
      </w:r>
      <w:r w:rsidR="00C94F95" w:rsidRPr="001B63A5">
        <w:rPr>
          <w:lang w:val="fr-FR"/>
        </w:rPr>
        <w:t xml:space="preserve">. </w:t>
      </w:r>
      <w:r w:rsidR="00F3652D" w:rsidRPr="001B63A5">
        <w:rPr>
          <w:rFonts w:eastAsia="Arial"/>
          <w:lang w:val="fr-FR"/>
        </w:rPr>
        <w:t xml:space="preserve">[RV] </w:t>
      </w:r>
      <w:r w:rsidR="00C1418F" w:rsidRPr="001B63A5">
        <w:rPr>
          <w:rStyle w:val="Incipit"/>
          <w:rFonts w:eastAsia="Arial"/>
          <w:lang w:val="fr-FR"/>
        </w:rPr>
        <w:t>Ä+</w:t>
      </w:r>
      <w:r w:rsidR="00C1418F" w:rsidRPr="001B63A5">
        <w:rPr>
          <w:rStyle w:val="Incipit"/>
          <w:lang w:val="fr-FR"/>
        </w:rPr>
        <w:t>Reges Arabum</w:t>
      </w:r>
      <w:r w:rsidR="00C1418F" w:rsidRPr="001B63A5">
        <w:rPr>
          <w:rStyle w:val="Incipit"/>
          <w:rFonts w:eastAsia="Arial"/>
          <w:lang w:val="fr-FR"/>
        </w:rPr>
        <w:t>+Ä</w:t>
      </w:r>
      <w:r w:rsidR="00C94F95" w:rsidRPr="001B63A5">
        <w:rPr>
          <w:lang w:val="fr-FR"/>
        </w:rPr>
        <w:t xml:space="preserve">. </w:t>
      </w:r>
      <w:r w:rsidRPr="001B63A5">
        <w:rPr>
          <w:lang w:val="fr-FR"/>
        </w:rPr>
        <w:t xml:space="preserve">HY </w:t>
      </w:r>
      <w:r w:rsidR="00C1418F" w:rsidRPr="001B63A5">
        <w:rPr>
          <w:rStyle w:val="Incipit"/>
          <w:lang w:val="fr-FR"/>
        </w:rPr>
        <w:t>Hostis Herodes</w:t>
      </w:r>
      <w:r w:rsidR="00C94F95" w:rsidRPr="001B63A5">
        <w:rPr>
          <w:lang w:val="fr-FR"/>
        </w:rPr>
        <w:t xml:space="preserve">. </w:t>
      </w:r>
      <w:r w:rsidRPr="001B63A5">
        <w:rPr>
          <w:lang w:val="fr-FR"/>
        </w:rPr>
        <w:t>Ha</w:t>
      </w:r>
      <w:r w:rsidR="00610787" w:rsidRPr="001B63A5">
        <w:rPr>
          <w:lang w:val="fr-FR"/>
        </w:rPr>
        <w:t>e</w:t>
      </w:r>
      <w:r w:rsidRPr="001B63A5">
        <w:rPr>
          <w:lang w:val="fr-FR"/>
        </w:rPr>
        <w:t xml:space="preserve"> antiphonae ad Benedictus</w:t>
      </w:r>
      <w:r w:rsidR="00271A63" w:rsidRPr="001B63A5">
        <w:rPr>
          <w:lang w:val="fr-FR"/>
        </w:rPr>
        <w:t xml:space="preserve"> et </w:t>
      </w:r>
      <w:r w:rsidRPr="001B63A5">
        <w:rPr>
          <w:lang w:val="fr-FR"/>
        </w:rPr>
        <w:t>Magnificat vicissim sunt cantandae; semel cantat</w:t>
      </w:r>
      <w:r w:rsidR="003E0126" w:rsidRPr="001B63A5">
        <w:rPr>
          <w:lang w:val="fr-FR"/>
        </w:rPr>
        <w:t>a</w:t>
      </w:r>
      <w:r w:rsidRPr="001B63A5">
        <w:rPr>
          <w:lang w:val="fr-FR"/>
        </w:rPr>
        <w:t>e iterum cantandae</w:t>
      </w:r>
      <w:r w:rsidR="003E0126" w:rsidRPr="001B63A5">
        <w:rPr>
          <w:lang w:val="fr-FR"/>
        </w:rPr>
        <w:t xml:space="preserve">: </w:t>
      </w:r>
      <w:r w:rsidR="008559D1" w:rsidRPr="001B63A5">
        <w:rPr>
          <w:lang w:val="fr-FR"/>
        </w:rPr>
        <w:t>A</w:t>
      </w:r>
      <w:r w:rsidR="003E0126" w:rsidRPr="001B63A5">
        <w:rPr>
          <w:lang w:val="fr-FR"/>
        </w:rPr>
        <w:t>E</w:t>
      </w:r>
      <w:r w:rsidR="008559D1" w:rsidRPr="001B63A5">
        <w:rPr>
          <w:lang w:val="fr-FR"/>
        </w:rPr>
        <w:t xml:space="preserve"> </w:t>
      </w:r>
      <w:r w:rsidR="00C1418F" w:rsidRPr="001B63A5">
        <w:rPr>
          <w:rStyle w:val="Incipit"/>
          <w:lang w:val="fr-FR"/>
        </w:rPr>
        <w:t>Ioannes quidem</w:t>
      </w:r>
      <w:r w:rsidR="00C94F95" w:rsidRPr="001B63A5">
        <w:rPr>
          <w:lang w:val="fr-FR"/>
        </w:rPr>
        <w:t xml:space="preserve">. </w:t>
      </w:r>
      <w:r w:rsidR="00762470" w:rsidRPr="001B63A5">
        <w:rPr>
          <w:lang w:val="fr-FR"/>
        </w:rPr>
        <w:t>A</w:t>
      </w:r>
      <w:r w:rsidR="003E0126" w:rsidRPr="001B63A5">
        <w:rPr>
          <w:lang w:val="fr-FR"/>
        </w:rPr>
        <w:t>E</w:t>
      </w:r>
      <w:r w:rsidR="00762470" w:rsidRPr="001B63A5">
        <w:rPr>
          <w:lang w:val="fr-FR"/>
        </w:rPr>
        <w:t xml:space="preserve"> </w:t>
      </w:r>
      <w:r w:rsidR="00C1418F" w:rsidRPr="001B63A5">
        <w:rPr>
          <w:rStyle w:val="Incipit"/>
          <w:lang w:val="fr-FR"/>
        </w:rPr>
        <w:t>Vox de caelis</w:t>
      </w:r>
      <w:r w:rsidR="00C94F95" w:rsidRPr="001B63A5">
        <w:rPr>
          <w:lang w:val="fr-FR"/>
        </w:rPr>
        <w:t xml:space="preserve">. </w:t>
      </w:r>
      <w:r w:rsidR="00762470" w:rsidRPr="001B63A5">
        <w:rPr>
          <w:lang w:val="fr-FR"/>
        </w:rPr>
        <w:t>A</w:t>
      </w:r>
      <w:r w:rsidR="003E0126" w:rsidRPr="001B63A5">
        <w:rPr>
          <w:lang w:val="fr-FR"/>
        </w:rPr>
        <w:t>E</w:t>
      </w:r>
      <w:r w:rsidR="00762470" w:rsidRPr="001B63A5">
        <w:rPr>
          <w:lang w:val="fr-FR"/>
        </w:rPr>
        <w:t xml:space="preserve"> </w:t>
      </w:r>
      <w:r w:rsidR="00C1418F" w:rsidRPr="001B63A5">
        <w:rPr>
          <w:rStyle w:val="Incipit"/>
          <w:lang w:val="fr-FR"/>
        </w:rPr>
        <w:t>Caeli aperti sunt</w:t>
      </w:r>
      <w:r w:rsidR="00C94F95" w:rsidRPr="001B63A5">
        <w:rPr>
          <w:lang w:val="fr-FR"/>
        </w:rPr>
        <w:t xml:space="preserve">. </w:t>
      </w:r>
      <w:r w:rsidR="00762470" w:rsidRPr="001B63A5">
        <w:rPr>
          <w:lang w:val="fr-FR"/>
        </w:rPr>
        <w:t>A</w:t>
      </w:r>
      <w:r w:rsidR="003E0126" w:rsidRPr="001B63A5">
        <w:rPr>
          <w:lang w:val="fr-FR"/>
        </w:rPr>
        <w:t>E</w:t>
      </w:r>
      <w:r w:rsidR="00762470" w:rsidRPr="001B63A5">
        <w:rPr>
          <w:lang w:val="fr-FR"/>
        </w:rPr>
        <w:t xml:space="preserve"> </w:t>
      </w:r>
      <w:r w:rsidR="00C1418F" w:rsidRPr="001B63A5">
        <w:rPr>
          <w:rStyle w:val="Incipit"/>
          <w:lang w:val="fr-FR"/>
        </w:rPr>
        <w:t>Pater de caelis</w:t>
      </w:r>
      <w:r w:rsidR="00C94F95" w:rsidRPr="001B63A5">
        <w:rPr>
          <w:lang w:val="fr-FR"/>
        </w:rPr>
        <w:t xml:space="preserve">. </w:t>
      </w:r>
      <w:r w:rsidR="00762470" w:rsidRPr="001B63A5">
        <w:rPr>
          <w:lang w:val="fr-FR"/>
        </w:rPr>
        <w:t>A</w:t>
      </w:r>
      <w:r w:rsidR="003E0126" w:rsidRPr="001B63A5">
        <w:rPr>
          <w:lang w:val="fr-FR"/>
        </w:rPr>
        <w:t>E</w:t>
      </w:r>
      <w:r w:rsidR="00762470" w:rsidRPr="001B63A5">
        <w:rPr>
          <w:lang w:val="fr-FR"/>
        </w:rPr>
        <w:t xml:space="preserve"> </w:t>
      </w:r>
      <w:r w:rsidR="00C1418F" w:rsidRPr="001B63A5">
        <w:rPr>
          <w:rStyle w:val="Incipit"/>
          <w:lang w:val="fr-FR"/>
        </w:rPr>
        <w:t>Baptizatur Christus</w:t>
      </w:r>
      <w:r w:rsidR="00C94F95" w:rsidRPr="001B63A5">
        <w:rPr>
          <w:lang w:val="fr-FR"/>
        </w:rPr>
        <w:t xml:space="preserve">. </w:t>
      </w:r>
      <w:r w:rsidR="00762470" w:rsidRPr="001B63A5">
        <w:rPr>
          <w:lang w:val="fr-FR"/>
        </w:rPr>
        <w:t>A</w:t>
      </w:r>
      <w:r w:rsidR="003E0126" w:rsidRPr="001B63A5">
        <w:rPr>
          <w:lang w:val="fr-FR"/>
        </w:rPr>
        <w:t>E</w:t>
      </w:r>
      <w:r w:rsidR="00762470" w:rsidRPr="001B63A5">
        <w:rPr>
          <w:lang w:val="fr-FR"/>
        </w:rPr>
        <w:t xml:space="preserve"> </w:t>
      </w:r>
      <w:r w:rsidR="00C1418F" w:rsidRPr="001B63A5">
        <w:rPr>
          <w:rStyle w:val="Incipit"/>
          <w:lang w:val="fr-FR"/>
        </w:rPr>
        <w:t>Baptizat miles</w:t>
      </w:r>
      <w:r w:rsidR="00C94F95" w:rsidRPr="001B63A5">
        <w:rPr>
          <w:lang w:val="fr-FR"/>
        </w:rPr>
        <w:t xml:space="preserve">. </w:t>
      </w:r>
      <w:r w:rsidR="00C87E3F" w:rsidRPr="001B63A5">
        <w:rPr>
          <w:lang w:val="fr-FR"/>
        </w:rPr>
        <w:t>(</w:t>
      </w:r>
      <w:r w:rsidR="005273E9" w:rsidRPr="001B63A5">
        <w:rPr>
          <w:lang w:val="fr-FR"/>
        </w:rPr>
        <w:t>50b</w:t>
      </w:r>
      <w:r w:rsidR="00C87E3F" w:rsidRPr="001B63A5">
        <w:rPr>
          <w:lang w:val="fr-FR"/>
        </w:rPr>
        <w:t>)</w:t>
      </w:r>
      <w:r w:rsidRPr="001B63A5">
        <w:rPr>
          <w:lang w:val="fr-FR"/>
        </w:rPr>
        <w:t xml:space="preserve"> </w:t>
      </w:r>
      <w:r w:rsidR="008559D1" w:rsidRPr="001B63A5">
        <w:rPr>
          <w:rFonts w:eastAsia="Arial"/>
          <w:lang w:val="fr-FR"/>
        </w:rPr>
        <w:t>A</w:t>
      </w:r>
      <w:r w:rsidR="003E0126" w:rsidRPr="001B63A5">
        <w:rPr>
          <w:rFonts w:eastAsia="Arial"/>
          <w:lang w:val="fr-FR"/>
        </w:rPr>
        <w:t>E</w:t>
      </w:r>
      <w:r w:rsidR="008559D1" w:rsidRPr="001B63A5">
        <w:rPr>
          <w:rFonts w:eastAsia="Arial"/>
          <w:lang w:val="fr-FR"/>
        </w:rPr>
        <w:t xml:space="preserve"> </w:t>
      </w:r>
      <w:r w:rsidR="00C1418F" w:rsidRPr="001B63A5">
        <w:rPr>
          <w:rStyle w:val="Incipit"/>
          <w:lang w:val="fr-FR"/>
        </w:rPr>
        <w:t>Super ripam Iordanis</w:t>
      </w:r>
      <w:r w:rsidR="00C94F95" w:rsidRPr="001B63A5">
        <w:rPr>
          <w:lang w:val="fr-FR"/>
        </w:rPr>
        <w:t xml:space="preserve">. </w:t>
      </w:r>
      <w:r w:rsidR="00762470" w:rsidRPr="001B63A5">
        <w:rPr>
          <w:lang w:val="fr-FR"/>
        </w:rPr>
        <w:t>A</w:t>
      </w:r>
      <w:r w:rsidR="003E0126" w:rsidRPr="001B63A5">
        <w:rPr>
          <w:lang w:val="fr-FR"/>
        </w:rPr>
        <w:t>E</w:t>
      </w:r>
      <w:r w:rsidR="00762470" w:rsidRPr="001B63A5">
        <w:rPr>
          <w:lang w:val="fr-FR"/>
        </w:rPr>
        <w:t xml:space="preserve"> </w:t>
      </w:r>
      <w:r w:rsidR="00C1418F" w:rsidRPr="001B63A5">
        <w:rPr>
          <w:rStyle w:val="Incipit"/>
          <w:lang w:val="fr-FR"/>
        </w:rPr>
        <w:t>Aqua comburit</w:t>
      </w:r>
      <w:r w:rsidR="00C94F95" w:rsidRPr="001B63A5">
        <w:rPr>
          <w:lang w:val="fr-FR"/>
        </w:rPr>
        <w:t xml:space="preserve">. </w:t>
      </w:r>
      <w:r w:rsidRPr="001B63A5">
        <w:rPr>
          <w:lang w:val="fr-FR"/>
        </w:rPr>
        <w:t xml:space="preserve">OR </w:t>
      </w:r>
      <w:r w:rsidR="00C1418F" w:rsidRPr="001B63A5">
        <w:rPr>
          <w:rStyle w:val="Incipit"/>
          <w:lang w:val="fr-FR"/>
        </w:rPr>
        <w:t>Deus qui hodierna die</w:t>
      </w:r>
      <w:r w:rsidR="00C94F95" w:rsidRPr="001B63A5">
        <w:rPr>
          <w:lang w:val="fr-FR"/>
        </w:rPr>
        <w:t xml:space="preserve">, </w:t>
      </w:r>
      <w:r w:rsidRPr="001B63A5">
        <w:rPr>
          <w:lang w:val="fr-FR"/>
        </w:rPr>
        <w:t xml:space="preserve">quae et ad tertiam et missam et ad vesperam per totam </w:t>
      </w:r>
      <w:r w:rsidR="008D4CC2" w:rsidRPr="001B63A5">
        <w:rPr>
          <w:lang w:val="fr-FR"/>
        </w:rPr>
        <w:t>ebdomada</w:t>
      </w:r>
      <w:r w:rsidRPr="001B63A5">
        <w:rPr>
          <w:lang w:val="fr-FR"/>
        </w:rPr>
        <w:t>dam dicenda est.</w:t>
      </w:r>
    </w:p>
    <w:p w:rsidR="00271A63" w:rsidRPr="00F3652D" w:rsidRDefault="00363931" w:rsidP="00C10675">
      <w:pPr>
        <w:rPr>
          <w:lang w:val="en-GB"/>
        </w:rPr>
      </w:pPr>
      <w:r w:rsidRPr="00EE485F">
        <w:rPr>
          <w:rStyle w:val="Time1"/>
          <w:lang w:val="en-GB"/>
        </w:rPr>
        <w:t xml:space="preserve">Ad </w:t>
      </w:r>
      <w:r w:rsidR="00271A63" w:rsidRPr="00EE485F">
        <w:rPr>
          <w:rStyle w:val="Time1"/>
          <w:lang w:val="en-GB"/>
        </w:rPr>
        <w:t>primam</w:t>
      </w:r>
      <w:r w:rsidRPr="00EE485F">
        <w:rPr>
          <w:lang w:val="en-GB"/>
        </w:rPr>
        <w:t xml:space="preserve"> </w:t>
      </w:r>
      <w:r w:rsidR="008559D1" w:rsidRPr="00EE485F">
        <w:rPr>
          <w:lang w:val="en-GB"/>
        </w:rPr>
        <w:t xml:space="preserve">AN </w:t>
      </w:r>
      <w:r w:rsidR="00C1418F" w:rsidRPr="00C1418F">
        <w:rPr>
          <w:rStyle w:val="Incipit"/>
          <w:lang w:val="en-GB"/>
        </w:rPr>
        <w:t>Lux de luce</w:t>
      </w:r>
      <w:r w:rsidR="001B492F" w:rsidRPr="00F3652D">
        <w:rPr>
          <w:lang w:val="en-GB"/>
        </w:rPr>
        <w:t>.</w:t>
      </w:r>
    </w:p>
    <w:p w:rsidR="00271A63" w:rsidRPr="00F3652D" w:rsidRDefault="00363931" w:rsidP="00C10675">
      <w:pPr>
        <w:rPr>
          <w:lang w:val="en-US"/>
        </w:rPr>
      </w:pPr>
      <w:r w:rsidRPr="00EE485F">
        <w:rPr>
          <w:rStyle w:val="Time1"/>
          <w:lang w:val="en-GB"/>
        </w:rPr>
        <w:t xml:space="preserve">Ad </w:t>
      </w:r>
      <w:r w:rsidR="00271A63" w:rsidRPr="00EE485F">
        <w:rPr>
          <w:rStyle w:val="Time1"/>
          <w:lang w:val="en-GB"/>
        </w:rPr>
        <w:t>tertiam</w:t>
      </w:r>
      <w:r w:rsidRPr="00EE485F">
        <w:rPr>
          <w:lang w:val="en-GB"/>
        </w:rPr>
        <w:t xml:space="preserve"> </w:t>
      </w:r>
      <w:r w:rsidR="008559D1" w:rsidRPr="00EE485F">
        <w:rPr>
          <w:lang w:val="en-GB"/>
        </w:rPr>
        <w:t xml:space="preserve">AN </w:t>
      </w:r>
      <w:r w:rsidR="00C1418F" w:rsidRPr="00C1418F">
        <w:rPr>
          <w:rStyle w:val="Incipit"/>
          <w:lang w:val="en-US"/>
        </w:rPr>
        <w:t>Tria sunt munera</w:t>
      </w:r>
      <w:r w:rsidR="00C94F95" w:rsidRPr="00F3652D">
        <w:rPr>
          <w:lang w:val="en-US"/>
        </w:rPr>
        <w:t xml:space="preserve">. </w:t>
      </w:r>
      <w:r w:rsidR="00271A63" w:rsidRPr="00F3652D">
        <w:rPr>
          <w:lang w:val="en-US"/>
        </w:rPr>
        <w:t xml:space="preserve">VS </w:t>
      </w:r>
      <w:r w:rsidR="00C1418F" w:rsidRPr="00C1418F">
        <w:rPr>
          <w:rStyle w:val="Incipit"/>
          <w:lang w:val="en-US"/>
        </w:rPr>
        <w:t>Venient ad te</w:t>
      </w:r>
      <w:r w:rsidR="001B492F" w:rsidRPr="00F3652D">
        <w:rPr>
          <w:lang w:val="en-US"/>
        </w:rPr>
        <w:t>.</w:t>
      </w:r>
    </w:p>
    <w:p w:rsidR="00C1418F" w:rsidRPr="001B63A5" w:rsidRDefault="00363931" w:rsidP="00C10675">
      <w:pPr>
        <w:rPr>
          <w:rStyle w:val="Incipit"/>
          <w:lang w:val="en-GB"/>
        </w:rPr>
      </w:pPr>
      <w:r w:rsidRPr="00EE485F">
        <w:rPr>
          <w:rStyle w:val="Time1"/>
          <w:lang w:val="en-GB"/>
        </w:rPr>
        <w:t xml:space="preserve">Ad </w:t>
      </w:r>
      <w:r w:rsidR="00271A63" w:rsidRPr="00EE485F">
        <w:rPr>
          <w:rStyle w:val="Time1"/>
          <w:lang w:val="en-GB"/>
        </w:rPr>
        <w:t>sextam</w:t>
      </w:r>
      <w:r w:rsidRPr="00EE485F">
        <w:rPr>
          <w:lang w:val="en-GB"/>
        </w:rPr>
        <w:t xml:space="preserve"> </w:t>
      </w:r>
      <w:r w:rsidR="008559D1" w:rsidRPr="00EE485F">
        <w:rPr>
          <w:lang w:val="en-GB"/>
        </w:rPr>
        <w:t xml:space="preserve">AN </w:t>
      </w:r>
      <w:r w:rsidR="00C1418F" w:rsidRPr="00C1418F">
        <w:rPr>
          <w:rStyle w:val="Incipit"/>
          <w:lang w:val="en-US"/>
        </w:rPr>
        <w:t>Venient ad te</w:t>
      </w:r>
      <w:r w:rsidRPr="00F3652D">
        <w:rPr>
          <w:lang w:val="en-US"/>
        </w:rPr>
        <w:t>.</w:t>
      </w:r>
      <w:r w:rsidR="00271A63" w:rsidRPr="00F3652D">
        <w:rPr>
          <w:lang w:val="en-US"/>
        </w:rPr>
        <w:t>VS</w:t>
      </w:r>
      <w:r w:rsidRPr="00F3652D">
        <w:rPr>
          <w:lang w:val="en-US"/>
        </w:rPr>
        <w:t xml:space="preserve"> </w:t>
      </w:r>
      <w:r w:rsidR="00C1418F" w:rsidRPr="00C1418F">
        <w:rPr>
          <w:rStyle w:val="Incipit"/>
          <w:lang w:val="en-US"/>
        </w:rPr>
        <w:t>Omnes gentes quascumque fecisti</w:t>
      </w:r>
      <w:r w:rsidR="00C94F95" w:rsidRPr="00EE485F">
        <w:rPr>
          <w:lang w:val="en-GB"/>
        </w:rPr>
        <w:t xml:space="preserve">. </w:t>
      </w:r>
      <w:r w:rsidR="00271A63" w:rsidRPr="001B63A5">
        <w:rPr>
          <w:lang w:val="en-GB"/>
        </w:rPr>
        <w:t>(68)</w:t>
      </w:r>
    </w:p>
    <w:p w:rsidR="00271A63" w:rsidRPr="001B63A5" w:rsidRDefault="00363931" w:rsidP="00C10675">
      <w:pPr>
        <w:rPr>
          <w:lang w:val="en-GB"/>
        </w:rPr>
      </w:pPr>
      <w:r w:rsidRPr="001B63A5">
        <w:rPr>
          <w:rStyle w:val="Time1"/>
          <w:lang w:val="en-GB"/>
        </w:rPr>
        <w:t xml:space="preserve">Ad </w:t>
      </w:r>
      <w:r w:rsidR="00271A63" w:rsidRPr="001B63A5">
        <w:rPr>
          <w:rStyle w:val="Time1"/>
          <w:lang w:val="en-GB"/>
        </w:rPr>
        <w:t>nonam</w:t>
      </w:r>
      <w:r w:rsidRPr="001B63A5">
        <w:rPr>
          <w:lang w:val="en-GB"/>
        </w:rPr>
        <w:t xml:space="preserve"> </w:t>
      </w:r>
      <w:r w:rsidR="008559D1" w:rsidRPr="001B63A5">
        <w:rPr>
          <w:lang w:val="en-GB"/>
        </w:rPr>
        <w:t xml:space="preserve">AN </w:t>
      </w:r>
      <w:r w:rsidR="00C1418F" w:rsidRPr="001B63A5">
        <w:rPr>
          <w:rStyle w:val="Incipit"/>
          <w:lang w:val="en-GB"/>
        </w:rPr>
        <w:t>Salutis nostrae auctorem</w:t>
      </w:r>
      <w:r w:rsidR="00C94F95" w:rsidRPr="001B63A5">
        <w:rPr>
          <w:lang w:val="en-GB"/>
        </w:rPr>
        <w:t xml:space="preserve">. </w:t>
      </w:r>
      <w:r w:rsidR="00271A63" w:rsidRPr="001B63A5">
        <w:rPr>
          <w:lang w:val="en-GB"/>
        </w:rPr>
        <w:t>VS</w:t>
      </w:r>
      <w:r w:rsidRPr="001B63A5">
        <w:rPr>
          <w:lang w:val="en-GB"/>
        </w:rPr>
        <w:t xml:space="preserve"> </w:t>
      </w:r>
      <w:r w:rsidR="00C1418F" w:rsidRPr="001B63A5">
        <w:rPr>
          <w:rStyle w:val="Incipit"/>
          <w:lang w:val="en-GB"/>
        </w:rPr>
        <w:t>Tria sunt munera pretiosa</w:t>
      </w:r>
      <w:r w:rsidR="00C94F95" w:rsidRPr="001B63A5">
        <w:rPr>
          <w:lang w:val="en-GB"/>
        </w:rPr>
        <w:t>.</w:t>
      </w:r>
    </w:p>
    <w:p w:rsidR="00271A63" w:rsidRPr="001B63A5" w:rsidRDefault="003E0126" w:rsidP="00C10675">
      <w:pPr>
        <w:rPr>
          <w:lang w:val="en-GB"/>
        </w:rPr>
      </w:pPr>
      <w:r w:rsidRPr="00321677">
        <w:rPr>
          <w:rStyle w:val="Time1"/>
          <w:lang w:val="it-IT"/>
        </w:rPr>
        <w:t>Cottidie €a</w:t>
      </w:r>
      <w:r w:rsidR="00363931" w:rsidRPr="00321677">
        <w:rPr>
          <w:rStyle w:val="Time1"/>
          <w:lang w:val="it-IT"/>
        </w:rPr>
        <w:t>d missam</w:t>
      </w:r>
      <w:r w:rsidR="00363931" w:rsidRPr="001B63A5">
        <w:rPr>
          <w:lang w:val="en-GB"/>
        </w:rPr>
        <w:t xml:space="preserve"> pr</w:t>
      </w:r>
      <w:r w:rsidR="00271A63" w:rsidRPr="001B63A5">
        <w:rPr>
          <w:lang w:val="en-GB"/>
        </w:rPr>
        <w:t>a</w:t>
      </w:r>
      <w:r w:rsidR="00363931" w:rsidRPr="001B63A5">
        <w:rPr>
          <w:lang w:val="en-GB"/>
        </w:rPr>
        <w:t>efatio dicitur sicut in die sancto</w:t>
      </w:r>
      <w:r w:rsidR="00C94F95" w:rsidRPr="001B63A5">
        <w:rPr>
          <w:lang w:val="en-GB"/>
        </w:rPr>
        <w:t xml:space="preserve">, </w:t>
      </w:r>
      <w:r w:rsidR="00363931" w:rsidRPr="001B63A5">
        <w:rPr>
          <w:lang w:val="en-GB"/>
        </w:rPr>
        <w:t>sed non</w:t>
      </w:r>
      <w:r w:rsidR="00271A63" w:rsidRPr="001B63A5">
        <w:rPr>
          <w:lang w:val="en-GB"/>
        </w:rPr>
        <w:t xml:space="preserve"> communicatio.</w:t>
      </w:r>
    </w:p>
    <w:p w:rsidR="00363931" w:rsidRPr="008262EE" w:rsidRDefault="00363931" w:rsidP="00C10675">
      <w:pPr>
        <w:rPr>
          <w:lang w:val="pt-PT"/>
        </w:rPr>
      </w:pPr>
      <w:r w:rsidRPr="008262EE">
        <w:rPr>
          <w:rStyle w:val="Time1"/>
          <w:lang w:val="pt-PT"/>
        </w:rPr>
        <w:t>Ad vesperas</w:t>
      </w:r>
      <w:r w:rsidRPr="008262EE">
        <w:rPr>
          <w:lang w:val="pt-PT"/>
        </w:rPr>
        <w:t xml:space="preserve"> super psalmos feriales cantantur ist</w:t>
      </w:r>
      <w:r w:rsidR="00271A63" w:rsidRPr="008262EE">
        <w:rPr>
          <w:lang w:val="pt-PT"/>
        </w:rPr>
        <w:t xml:space="preserve">ae </w:t>
      </w:r>
      <w:r w:rsidRPr="008262EE">
        <w:rPr>
          <w:lang w:val="pt-PT"/>
        </w:rPr>
        <w:t>du</w:t>
      </w:r>
      <w:r w:rsidR="00271A63" w:rsidRPr="008262EE">
        <w:rPr>
          <w:lang w:val="pt-PT"/>
        </w:rPr>
        <w:t>ae</w:t>
      </w:r>
      <w:r w:rsidRPr="008262EE">
        <w:rPr>
          <w:lang w:val="pt-PT"/>
        </w:rPr>
        <w:t xml:space="preserve">: </w:t>
      </w:r>
      <w:r w:rsidR="008559D1" w:rsidRPr="008262EE">
        <w:rPr>
          <w:lang w:val="pt-PT"/>
        </w:rPr>
        <w:t xml:space="preserve">AN </w:t>
      </w:r>
      <w:r w:rsidR="00C1418F" w:rsidRPr="00C1418F">
        <w:rPr>
          <w:rStyle w:val="Incipit"/>
          <w:lang w:val="pt-PT"/>
        </w:rPr>
        <w:t>Vidimus stellam</w:t>
      </w:r>
      <w:r w:rsidR="00C94F95" w:rsidRPr="008262EE">
        <w:rPr>
          <w:lang w:val="pt-PT"/>
        </w:rPr>
        <w:t xml:space="preserve">. </w:t>
      </w:r>
      <w:r w:rsidR="00762470" w:rsidRPr="008262EE">
        <w:rPr>
          <w:lang w:val="pt-PT"/>
        </w:rPr>
        <w:t xml:space="preserve">AN </w:t>
      </w:r>
      <w:r w:rsidR="00C1418F" w:rsidRPr="00C1418F">
        <w:rPr>
          <w:rStyle w:val="Incipit"/>
          <w:lang w:val="pt-PT"/>
        </w:rPr>
        <w:t>Videntes stellam</w:t>
      </w:r>
      <w:r w:rsidR="00C94F95" w:rsidRPr="00F3652D">
        <w:rPr>
          <w:lang w:val="pt-PT"/>
        </w:rPr>
        <w:t xml:space="preserve">. </w:t>
      </w:r>
      <w:r w:rsidR="00271A63" w:rsidRPr="00F3652D">
        <w:rPr>
          <w:lang w:val="pt-PT"/>
        </w:rPr>
        <w:t xml:space="preserve">RP </w:t>
      </w:r>
      <w:r w:rsidR="00C1418F" w:rsidRPr="00C1418F">
        <w:rPr>
          <w:rStyle w:val="Incipit"/>
          <w:lang w:val="pt-PT"/>
        </w:rPr>
        <w:t>Surge illuminare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 xml:space="preserve">HY </w:t>
      </w:r>
      <w:r w:rsidR="00C1418F" w:rsidRPr="00C1418F">
        <w:rPr>
          <w:rStyle w:val="Incipit"/>
          <w:lang w:val="pt-PT"/>
        </w:rPr>
        <w:t>Hostis Herodes impie</w:t>
      </w:r>
      <w:r w:rsidRPr="008262EE">
        <w:rPr>
          <w:lang w:val="pt-PT"/>
        </w:rPr>
        <w:t>.</w:t>
      </w:r>
    </w:p>
    <w:p w:rsidR="00363931" w:rsidRPr="001B63A5" w:rsidRDefault="003E0126" w:rsidP="002948B5">
      <w:pPr>
        <w:pStyle w:val="berschrift1"/>
        <w:rPr>
          <w:lang w:val="pt-PT"/>
        </w:rPr>
      </w:pPr>
      <w:r w:rsidRPr="001B63A5">
        <w:rPr>
          <w:lang w:val="pt-PT"/>
        </w:rPr>
        <w:t>DOMINICA INFRA OCTAVAM [EPIPHANIAE]</w:t>
      </w:r>
    </w:p>
    <w:p w:rsidR="001A27B3" w:rsidRPr="003D3195" w:rsidRDefault="008559D1" w:rsidP="00C10675">
      <w:pPr>
        <w:rPr>
          <w:lang w:val="pt-PT"/>
        </w:rPr>
      </w:pPr>
      <w:r w:rsidRPr="008262EE">
        <w:rPr>
          <w:rStyle w:val="Time1"/>
          <w:lang w:val="pt-PT"/>
        </w:rPr>
        <w:t>[</w:t>
      </w:r>
      <w:r w:rsidR="001A27B3" w:rsidRPr="008262EE">
        <w:rPr>
          <w:rStyle w:val="Time1"/>
          <w:lang w:val="pt-PT"/>
        </w:rPr>
        <w:t>Ad primas vesperas</w:t>
      </w:r>
      <w:r w:rsidRPr="008262EE">
        <w:rPr>
          <w:rStyle w:val="Time1"/>
          <w:lang w:val="pt-PT"/>
        </w:rPr>
        <w:t>]</w:t>
      </w:r>
      <w:r w:rsidR="001A27B3" w:rsidRPr="008262EE">
        <w:rPr>
          <w:lang w:val="pt-PT"/>
        </w:rPr>
        <w:t xml:space="preserve"> Si infra octavam dominica venerit</w:t>
      </w:r>
      <w:r w:rsidR="00C94F95" w:rsidRPr="008262EE">
        <w:rPr>
          <w:lang w:val="pt-PT"/>
        </w:rPr>
        <w:t xml:space="preserve">, </w:t>
      </w:r>
      <w:r w:rsidR="001A27B3" w:rsidRPr="008262EE">
        <w:rPr>
          <w:lang w:val="pt-PT"/>
        </w:rPr>
        <w:t xml:space="preserve">in priori vespera RP </w:t>
      </w:r>
      <w:r w:rsidR="00C1418F" w:rsidRPr="00C1418F">
        <w:rPr>
          <w:rStyle w:val="Incipit"/>
          <w:lang w:val="pt-PT"/>
        </w:rPr>
        <w:t>Surge illuminare</w:t>
      </w:r>
      <w:r w:rsidR="00C94F95" w:rsidRPr="00F3652D">
        <w:rPr>
          <w:lang w:val="pt-PT"/>
        </w:rPr>
        <w:t xml:space="preserve">. </w:t>
      </w:r>
      <w:r w:rsidR="001A27B3" w:rsidRPr="008262EE">
        <w:rPr>
          <w:lang w:val="pt-PT"/>
        </w:rPr>
        <w:t xml:space="preserve">AM </w:t>
      </w:r>
      <w:r w:rsidR="00C1418F" w:rsidRPr="00C1418F">
        <w:rPr>
          <w:rStyle w:val="Incipit"/>
          <w:lang w:val="pt-PT"/>
        </w:rPr>
        <w:t>Ab oriente</w:t>
      </w:r>
      <w:r w:rsidR="00C94F95" w:rsidRPr="00F3652D">
        <w:rPr>
          <w:lang w:val="pt-PT"/>
        </w:rPr>
        <w:t xml:space="preserve">. </w:t>
      </w:r>
      <w:r w:rsidR="001A27B3" w:rsidRPr="008262EE">
        <w:rPr>
          <w:lang w:val="pt-PT"/>
        </w:rPr>
        <w:t xml:space="preserve">OR </w:t>
      </w:r>
      <w:r w:rsidR="00C1418F" w:rsidRPr="00C1418F">
        <w:rPr>
          <w:rStyle w:val="Incipit"/>
          <w:lang w:val="pt-PT"/>
        </w:rPr>
        <w:t>Vota su</w:t>
      </w:r>
      <w:r w:rsidR="003E0126">
        <w:rPr>
          <w:rStyle w:val="Incipit"/>
          <w:lang w:val="pt-PT"/>
        </w:rPr>
        <w:t>p</w:t>
      </w:r>
      <w:r w:rsidR="00C1418F" w:rsidRPr="00C1418F">
        <w:rPr>
          <w:rStyle w:val="Incipit"/>
          <w:lang w:val="pt-PT"/>
        </w:rPr>
        <w:t>plicum</w:t>
      </w:r>
      <w:r w:rsidR="00C94F95" w:rsidRPr="00F3652D">
        <w:rPr>
          <w:lang w:val="pt-PT"/>
        </w:rPr>
        <w:t>.</w:t>
      </w:r>
      <w:r w:rsidR="003D3195">
        <w:rPr>
          <w:lang w:val="pt-PT"/>
        </w:rPr>
        <w:t xml:space="preserve"> </w:t>
      </w:r>
      <w:r w:rsidR="001A27B3" w:rsidRPr="00907DF6">
        <w:rPr>
          <w:rStyle w:val="Time2"/>
          <w:lang w:val="pt-PT"/>
        </w:rPr>
        <w:t>Ad processionem</w:t>
      </w:r>
      <w:r w:rsidR="001A27B3" w:rsidRPr="001B63A5">
        <w:rPr>
          <w:lang w:val="pt-PT"/>
        </w:rPr>
        <w:t xml:space="preserve"> </w:t>
      </w:r>
      <w:r w:rsidRPr="001B63A5">
        <w:rPr>
          <w:lang w:val="pt-PT"/>
        </w:rPr>
        <w:t>[</w:t>
      </w:r>
      <w:r w:rsidR="001A27B3" w:rsidRPr="001B63A5">
        <w:rPr>
          <w:lang w:val="pt-PT"/>
        </w:rPr>
        <w:t>RP</w:t>
      </w:r>
      <w:r w:rsidR="003E0126" w:rsidRPr="001B63A5">
        <w:rPr>
          <w:lang w:val="pt-PT"/>
        </w:rPr>
        <w:t>P</w:t>
      </w:r>
      <w:r w:rsidRPr="001B63A5">
        <w:rPr>
          <w:lang w:val="pt-PT"/>
        </w:rPr>
        <w:t>]</w:t>
      </w:r>
      <w:r w:rsidR="001A27B3" w:rsidRPr="001B63A5">
        <w:rPr>
          <w:lang w:val="pt-PT"/>
        </w:rPr>
        <w:t xml:space="preserve"> </w:t>
      </w:r>
      <w:r w:rsidR="00C1418F" w:rsidRPr="001B63A5">
        <w:rPr>
          <w:rStyle w:val="Incipit"/>
          <w:lang w:val="pt-PT"/>
        </w:rPr>
        <w:t>Nesciens mater</w:t>
      </w:r>
      <w:r w:rsidR="001B492F" w:rsidRPr="001B63A5">
        <w:rPr>
          <w:lang w:val="pt-PT"/>
        </w:rPr>
        <w:t>.</w:t>
      </w:r>
    </w:p>
    <w:p w:rsidR="00D442D7" w:rsidRDefault="00E352DC" w:rsidP="00C10675">
      <w:pPr>
        <w:rPr>
          <w:lang w:val="pt-PT"/>
        </w:rPr>
      </w:pPr>
      <w:r w:rsidRPr="001B63A5">
        <w:rPr>
          <w:rStyle w:val="Time1"/>
          <w:lang w:val="pt-PT"/>
        </w:rPr>
        <w:t>[Ad matutin</w:t>
      </w:r>
      <w:r w:rsidR="003D3195" w:rsidRPr="001B63A5">
        <w:rPr>
          <w:rStyle w:val="Time1"/>
          <w:lang w:val="pt-PT"/>
        </w:rPr>
        <w:t>um</w:t>
      </w:r>
      <w:r w:rsidRPr="001B63A5">
        <w:rPr>
          <w:rStyle w:val="Time1"/>
          <w:lang w:val="pt-PT"/>
        </w:rPr>
        <w:t>]</w:t>
      </w:r>
      <w:r w:rsidR="001A27B3" w:rsidRPr="001B63A5">
        <w:rPr>
          <w:lang w:val="pt-PT"/>
        </w:rPr>
        <w:t xml:space="preserve"> INV </w:t>
      </w:r>
      <w:r w:rsidR="00C1418F" w:rsidRPr="001B63A5">
        <w:rPr>
          <w:rStyle w:val="Incipit"/>
          <w:lang w:val="pt-PT"/>
        </w:rPr>
        <w:t>Christus apparuit</w:t>
      </w:r>
      <w:r w:rsidR="00C94F95" w:rsidRPr="001B63A5">
        <w:rPr>
          <w:lang w:val="pt-PT"/>
        </w:rPr>
        <w:t xml:space="preserve">. </w:t>
      </w:r>
      <w:r w:rsidR="001A27B3" w:rsidRPr="00E95436">
        <w:rPr>
          <w:lang w:val="pt-PT"/>
        </w:rPr>
        <w:t xml:space="preserve">HY </w:t>
      </w:r>
      <w:r w:rsidR="00C1418F" w:rsidRPr="00E95436">
        <w:rPr>
          <w:rStyle w:val="Incipit"/>
          <w:lang w:val="pt-PT"/>
        </w:rPr>
        <w:t>Iesus refulsit</w:t>
      </w:r>
      <w:r w:rsidR="007275B6" w:rsidRPr="00E95436">
        <w:rPr>
          <w:lang w:val="pt-PT"/>
        </w:rPr>
        <w:t xml:space="preserve"> </w:t>
      </w:r>
      <w:r w:rsidR="001A27B3" w:rsidRPr="00E95436">
        <w:rPr>
          <w:lang w:val="pt-PT"/>
        </w:rPr>
        <w:t>per totum</w:t>
      </w:r>
      <w:r w:rsidR="00D442D7">
        <w:rPr>
          <w:lang w:val="pt-PT"/>
        </w:rPr>
        <w:t>.</w:t>
      </w:r>
    </w:p>
    <w:p w:rsidR="001A27B3" w:rsidRPr="00DB0C9C" w:rsidRDefault="001A27B3" w:rsidP="00C10675">
      <w:pPr>
        <w:rPr>
          <w:lang w:val="pt-PT"/>
        </w:rPr>
      </w:pPr>
      <w:r w:rsidRPr="00DB0C9C">
        <w:rPr>
          <w:rStyle w:val="Time2"/>
          <w:lang w:val="it-IT"/>
        </w:rPr>
        <w:t xml:space="preserve">In </w:t>
      </w:r>
      <w:r w:rsidRPr="00DB0C9C">
        <w:rPr>
          <w:rStyle w:val="Time2"/>
          <w:rFonts w:eastAsia="Arial"/>
          <w:lang w:val="it-IT"/>
        </w:rPr>
        <w:t xml:space="preserve">primo </w:t>
      </w:r>
      <w:r w:rsidRPr="00DB0C9C">
        <w:rPr>
          <w:rStyle w:val="Time2"/>
          <w:lang w:val="it-IT"/>
        </w:rPr>
        <w:t>nocturno</w:t>
      </w:r>
      <w:r w:rsidRPr="00DB0C9C">
        <w:rPr>
          <w:lang w:val="it-IT"/>
        </w:rPr>
        <w:t xml:space="preserve"> </w:t>
      </w:r>
      <w:r w:rsidR="008559D1" w:rsidRPr="00DB0C9C">
        <w:rPr>
          <w:lang w:val="it-IT"/>
        </w:rPr>
        <w:t xml:space="preserve">AN </w:t>
      </w:r>
      <w:r w:rsidR="00C1418F" w:rsidRPr="00C1418F">
        <w:rPr>
          <w:rStyle w:val="Incipit"/>
          <w:lang w:val="it-IT"/>
        </w:rPr>
        <w:t>Stella ista</w:t>
      </w:r>
      <w:r w:rsidR="00C94F95" w:rsidRPr="00DB0C9C">
        <w:rPr>
          <w:lang w:val="it-IT"/>
        </w:rPr>
        <w:t xml:space="preserve">. </w:t>
      </w:r>
      <w:r w:rsidR="00F3652D" w:rsidRPr="00DB0C9C">
        <w:rPr>
          <w:lang w:val="pt-PT"/>
        </w:rPr>
        <w:t xml:space="preserve">[PS] </w:t>
      </w:r>
      <w:r w:rsidR="00C1418F" w:rsidRPr="00C1418F">
        <w:rPr>
          <w:rStyle w:val="Incipit"/>
          <w:lang w:val="pt-PT"/>
        </w:rPr>
        <w:t>Ä+Omnis terra adoret te domine+Ä</w:t>
      </w:r>
      <w:r w:rsidR="00C94F95" w:rsidRPr="00DB0C9C">
        <w:rPr>
          <w:lang w:val="pt-PT"/>
        </w:rPr>
        <w:t xml:space="preserve">. </w:t>
      </w:r>
      <w:r w:rsidRPr="00DB0C9C">
        <w:rPr>
          <w:lang w:val="pt-PT"/>
        </w:rPr>
        <w:t xml:space="preserve">RP </w:t>
      </w:r>
      <w:r w:rsidR="00C1418F" w:rsidRPr="00C1418F">
        <w:rPr>
          <w:rStyle w:val="Incipit"/>
          <w:lang w:val="pt-PT"/>
        </w:rPr>
        <w:t>Illuminare</w:t>
      </w:r>
      <w:r w:rsidR="00C94F95" w:rsidRPr="00DB0C9C">
        <w:rPr>
          <w:lang w:val="pt-PT"/>
        </w:rPr>
        <w:t xml:space="preserve">. </w:t>
      </w:r>
      <w:r w:rsidR="00F3652D" w:rsidRPr="00DB0C9C">
        <w:rPr>
          <w:rFonts w:eastAsia="Arial"/>
          <w:lang w:val="pt-PT"/>
        </w:rPr>
        <w:t xml:space="preserve">[RV] </w:t>
      </w:r>
      <w:r w:rsidR="00C1418F" w:rsidRPr="00C1418F">
        <w:rPr>
          <w:rStyle w:val="Incipit"/>
          <w:rFonts w:eastAsia="Arial"/>
          <w:lang w:val="pt-PT"/>
        </w:rPr>
        <w:t>Ä+</w:t>
      </w:r>
      <w:r w:rsidR="00C1418F" w:rsidRPr="00C1418F">
        <w:rPr>
          <w:rStyle w:val="Incipit"/>
          <w:lang w:val="pt-PT"/>
        </w:rPr>
        <w:t>Et ambulabunt</w:t>
      </w:r>
      <w:r w:rsidR="00C1418F" w:rsidRPr="00C1418F">
        <w:rPr>
          <w:rStyle w:val="Incipit"/>
          <w:rFonts w:eastAsia="Arial"/>
          <w:lang w:val="pt-PT"/>
        </w:rPr>
        <w:t>+Ä</w:t>
      </w:r>
      <w:r w:rsidR="00C94F95" w:rsidRPr="00DB0C9C">
        <w:rPr>
          <w:lang w:val="pt-PT"/>
        </w:rPr>
        <w:t xml:space="preserve">. </w:t>
      </w:r>
      <w:r w:rsidRPr="00DB0C9C">
        <w:rPr>
          <w:lang w:val="pt-PT"/>
        </w:rPr>
        <w:t xml:space="preserve">RP </w:t>
      </w:r>
      <w:r w:rsidR="00C1418F" w:rsidRPr="00C1418F">
        <w:rPr>
          <w:rStyle w:val="Incipit"/>
          <w:lang w:val="pt-PT"/>
        </w:rPr>
        <w:t>Venit lumen</w:t>
      </w:r>
      <w:r w:rsidR="00C94F95" w:rsidRPr="00DB0C9C">
        <w:rPr>
          <w:lang w:val="pt-PT"/>
        </w:rPr>
        <w:t xml:space="preserve">. </w:t>
      </w:r>
      <w:r w:rsidR="00F3652D" w:rsidRPr="00DB0C9C">
        <w:rPr>
          <w:rFonts w:eastAsia="Arial"/>
          <w:lang w:val="pt-PT"/>
        </w:rPr>
        <w:t xml:space="preserve">[RV] </w:t>
      </w:r>
      <w:r w:rsidR="00C1418F" w:rsidRPr="00C1418F">
        <w:rPr>
          <w:rStyle w:val="Incipit"/>
          <w:rFonts w:eastAsia="Arial"/>
          <w:lang w:val="pt-PT"/>
        </w:rPr>
        <w:t>Ä+</w:t>
      </w:r>
      <w:r w:rsidR="00C1418F" w:rsidRPr="00C1418F">
        <w:rPr>
          <w:rStyle w:val="Incipit"/>
          <w:lang w:val="pt-PT"/>
        </w:rPr>
        <w:t>Filii tui+Ä</w:t>
      </w:r>
      <w:r w:rsidR="00F3652D" w:rsidRPr="00DB0C9C">
        <w:rPr>
          <w:lang w:val="pt-PT"/>
        </w:rPr>
        <w:t xml:space="preserve">. </w:t>
      </w:r>
      <w:r w:rsidR="000216A0" w:rsidRPr="00DB0C9C">
        <w:rPr>
          <w:lang w:val="pt-PT"/>
        </w:rPr>
        <w:t>[</w:t>
      </w:r>
      <w:r w:rsidR="00F3652D" w:rsidRPr="00DB0C9C">
        <w:rPr>
          <w:lang w:val="pt-PT"/>
        </w:rPr>
        <w:t>RP</w:t>
      </w:r>
      <w:r w:rsidR="000216A0" w:rsidRPr="00DB0C9C">
        <w:rPr>
          <w:lang w:val="pt-PT"/>
        </w:rPr>
        <w:t>]</w:t>
      </w:r>
      <w:r w:rsidR="00F3652D" w:rsidRPr="00DB0C9C">
        <w:rPr>
          <w:lang w:val="pt-PT"/>
        </w:rPr>
        <w:t xml:space="preserve"> </w:t>
      </w:r>
      <w:r w:rsidR="00C1418F" w:rsidRPr="00C1418F">
        <w:rPr>
          <w:rStyle w:val="Incipit"/>
          <w:rFonts w:eastAsia="Arial"/>
          <w:lang w:val="pt-PT"/>
        </w:rPr>
        <w:t>Ä+</w:t>
      </w:r>
      <w:r w:rsidR="00C1418F" w:rsidRPr="00C1418F">
        <w:rPr>
          <w:rStyle w:val="Incipit"/>
          <w:lang w:val="pt-PT"/>
        </w:rPr>
        <w:t>Videbis o Ierusalem+Ä</w:t>
      </w:r>
      <w:r w:rsidR="00F3652D" w:rsidRPr="00DB0C9C">
        <w:rPr>
          <w:lang w:val="pt-PT"/>
        </w:rPr>
        <w:t xml:space="preserve">. </w:t>
      </w:r>
      <w:r w:rsidR="000216A0" w:rsidRPr="00DB0C9C">
        <w:rPr>
          <w:rFonts w:eastAsia="Arial"/>
          <w:lang w:val="pt-PT"/>
        </w:rPr>
        <w:t>[RV]</w:t>
      </w:r>
      <w:r w:rsidR="00F3652D" w:rsidRPr="00DB0C9C">
        <w:rPr>
          <w:lang w:val="pt-PT"/>
        </w:rPr>
        <w:t xml:space="preserve"> </w:t>
      </w:r>
      <w:r w:rsidR="00C1418F" w:rsidRPr="00C1418F">
        <w:rPr>
          <w:rStyle w:val="Incipit"/>
          <w:rFonts w:eastAsia="Arial"/>
          <w:lang w:val="pt-PT"/>
        </w:rPr>
        <w:t>Ä+</w:t>
      </w:r>
      <w:r w:rsidR="00C1418F" w:rsidRPr="00C1418F">
        <w:rPr>
          <w:rStyle w:val="Incipit"/>
          <w:lang w:val="pt-PT"/>
        </w:rPr>
        <w:t>Inundatio+Ä</w:t>
      </w:r>
      <w:r w:rsidR="00F3652D" w:rsidRPr="00DB0C9C">
        <w:rPr>
          <w:lang w:val="pt-PT"/>
        </w:rPr>
        <w:t xml:space="preserve">. </w:t>
      </w:r>
      <w:r w:rsidR="000216A0" w:rsidRPr="00DB0C9C">
        <w:rPr>
          <w:rFonts w:eastAsia="Arial"/>
          <w:lang w:val="pt-PT"/>
        </w:rPr>
        <w:t>[RV]</w:t>
      </w:r>
      <w:r w:rsidR="00F3652D" w:rsidRPr="00DB0C9C">
        <w:rPr>
          <w:lang w:val="pt-PT"/>
        </w:rPr>
        <w:t xml:space="preserve"> </w:t>
      </w:r>
      <w:r w:rsidR="00C1418F" w:rsidRPr="00C1418F">
        <w:rPr>
          <w:rStyle w:val="Incipit"/>
          <w:rFonts w:eastAsia="Arial"/>
          <w:lang w:val="pt-PT"/>
        </w:rPr>
        <w:t>Ä+</w:t>
      </w:r>
      <w:r w:rsidR="00C1418F" w:rsidRPr="00C1418F">
        <w:rPr>
          <w:rStyle w:val="Incipit"/>
          <w:lang w:val="pt-PT"/>
        </w:rPr>
        <w:t>Omnes de Saba+Ä</w:t>
      </w:r>
      <w:r w:rsidR="00F3652D" w:rsidRPr="00DB0C9C">
        <w:rPr>
          <w:lang w:val="pt-PT"/>
        </w:rPr>
        <w:t xml:space="preserve">. </w:t>
      </w:r>
      <w:r w:rsidR="000216A0" w:rsidRPr="00DB0C9C">
        <w:rPr>
          <w:rFonts w:eastAsia="Arial"/>
          <w:lang w:val="pt-PT"/>
        </w:rPr>
        <w:t>[RV]</w:t>
      </w:r>
      <w:r w:rsidR="00F3652D" w:rsidRPr="00DB0C9C">
        <w:rPr>
          <w:lang w:val="pt-PT"/>
        </w:rPr>
        <w:t xml:space="preserve"> </w:t>
      </w:r>
      <w:r w:rsidR="00C1418F" w:rsidRPr="00C1418F">
        <w:rPr>
          <w:rStyle w:val="Incipit"/>
          <w:rFonts w:eastAsia="Arial"/>
          <w:lang w:val="pt-PT"/>
        </w:rPr>
        <w:t>Ä+</w:t>
      </w:r>
      <w:r w:rsidR="00C1418F" w:rsidRPr="00C1418F">
        <w:rPr>
          <w:rStyle w:val="Incipit"/>
          <w:lang w:val="pt-PT"/>
        </w:rPr>
        <w:t>Reges Tharsis</w:t>
      </w:r>
      <w:r w:rsidR="00C1418F" w:rsidRPr="00C1418F">
        <w:rPr>
          <w:rStyle w:val="Incipit"/>
          <w:rFonts w:eastAsia="Arial"/>
          <w:lang w:val="pt-PT"/>
        </w:rPr>
        <w:t>+Ä</w:t>
      </w:r>
      <w:r w:rsidR="007E5DE6" w:rsidRPr="00DB0C9C">
        <w:rPr>
          <w:lang w:val="pt-PT"/>
        </w:rPr>
        <w:t>.</w:t>
      </w:r>
    </w:p>
    <w:p w:rsidR="007E5DE6" w:rsidRPr="006F0F6F" w:rsidRDefault="001A27B3" w:rsidP="00C10675">
      <w:pPr>
        <w:rPr>
          <w:lang w:val="it-IT"/>
        </w:rPr>
      </w:pPr>
      <w:r w:rsidRPr="008262EE">
        <w:rPr>
          <w:rStyle w:val="Time2"/>
          <w:lang w:val="it-IT"/>
        </w:rPr>
        <w:t>In secundo nocturno</w:t>
      </w:r>
      <w:r w:rsidRPr="008262EE">
        <w:rPr>
          <w:lang w:val="it-IT"/>
        </w:rPr>
        <w:t xml:space="preserve"> </w:t>
      </w:r>
      <w:r w:rsidR="008559D1" w:rsidRPr="008262EE">
        <w:rPr>
          <w:lang w:val="it-IT"/>
        </w:rPr>
        <w:t xml:space="preserve">AN </w:t>
      </w:r>
      <w:r w:rsidR="00C1418F" w:rsidRPr="00C1418F">
        <w:rPr>
          <w:rStyle w:val="Incipit"/>
          <w:lang w:val="it-IT"/>
        </w:rPr>
        <w:t>Afferte domino</w:t>
      </w:r>
      <w:r w:rsidR="00C94F95" w:rsidRPr="008262EE">
        <w:rPr>
          <w:lang w:val="it-IT"/>
        </w:rPr>
        <w:t xml:space="preserve">. </w:t>
      </w:r>
      <w:r w:rsidR="00F3652D" w:rsidRPr="008262EE">
        <w:rPr>
          <w:rFonts w:eastAsia="Arial"/>
          <w:lang w:val="it-IT"/>
        </w:rPr>
        <w:t>[</w:t>
      </w:r>
      <w:r w:rsidR="00D442D7">
        <w:rPr>
          <w:rFonts w:eastAsia="Arial"/>
          <w:lang w:val="it-IT"/>
        </w:rPr>
        <w:t>VS</w:t>
      </w:r>
      <w:r w:rsidR="00F3652D">
        <w:rPr>
          <w:rFonts w:eastAsia="Arial"/>
          <w:lang w:val="it-IT"/>
        </w:rPr>
        <w:t xml:space="preserve">] </w:t>
      </w:r>
      <w:r w:rsidR="00C1418F" w:rsidRPr="00456BEC">
        <w:rPr>
          <w:rStyle w:val="Incipit"/>
          <w:rFonts w:eastAsia="Arial"/>
          <w:lang w:val="it-IT"/>
        </w:rPr>
        <w:t>Ä+</w:t>
      </w:r>
      <w:r w:rsidR="00C1418F" w:rsidRPr="00456BEC">
        <w:rPr>
          <w:rStyle w:val="Incipit"/>
          <w:lang w:val="it-IT"/>
        </w:rPr>
        <w:t>Omnes gentes quascumque fecisti</w:t>
      </w:r>
      <w:r w:rsidR="00C1418F" w:rsidRPr="00456BEC">
        <w:rPr>
          <w:rStyle w:val="Incipit"/>
          <w:rFonts w:eastAsia="Arial"/>
          <w:lang w:val="it-IT"/>
        </w:rPr>
        <w:t>+Ä</w:t>
      </w:r>
      <w:r w:rsidR="00C94F95" w:rsidRPr="008262EE">
        <w:rPr>
          <w:lang w:val="it-IT"/>
        </w:rPr>
        <w:t xml:space="preserve">. </w:t>
      </w:r>
      <w:r w:rsidR="007E5DE6" w:rsidRPr="008262EE">
        <w:rPr>
          <w:lang w:val="it-IT"/>
        </w:rPr>
        <w:t xml:space="preserve">RP </w:t>
      </w:r>
      <w:r w:rsidR="00C1418F" w:rsidRPr="00456BEC">
        <w:rPr>
          <w:rStyle w:val="Incipit"/>
          <w:lang w:val="it-IT"/>
        </w:rPr>
        <w:t>Magi veniunt</w:t>
      </w:r>
      <w:r w:rsidR="00C94F95" w:rsidRPr="008262EE">
        <w:rPr>
          <w:lang w:val="it-IT"/>
        </w:rPr>
        <w:t xml:space="preserve">. </w:t>
      </w:r>
      <w:r w:rsidR="005C47FC">
        <w:rPr>
          <w:lang w:val="it-IT"/>
        </w:rPr>
        <w:t xml:space="preserve">(51a) </w:t>
      </w:r>
      <w:r w:rsidR="00F3652D" w:rsidRPr="008262EE">
        <w:rPr>
          <w:rFonts w:eastAsia="Arial"/>
          <w:lang w:val="it-IT"/>
        </w:rPr>
        <w:t>[RV</w:t>
      </w:r>
      <w:r w:rsidR="00F3652D">
        <w:rPr>
          <w:rFonts w:eastAsia="Arial"/>
          <w:lang w:val="it-IT"/>
        </w:rPr>
        <w:t xml:space="preserve">] </w:t>
      </w:r>
      <w:r w:rsidR="00C1418F" w:rsidRPr="00456BEC">
        <w:rPr>
          <w:rStyle w:val="Incipit"/>
          <w:rFonts w:eastAsia="Arial"/>
          <w:lang w:val="it-IT"/>
        </w:rPr>
        <w:t>Ä+</w:t>
      </w:r>
      <w:r w:rsidR="00C1418F" w:rsidRPr="00456BEC">
        <w:rPr>
          <w:rStyle w:val="Incipit"/>
          <w:lang w:val="it-IT"/>
        </w:rPr>
        <w:t>Vidimus stellam+Ä</w:t>
      </w:r>
      <w:r w:rsidR="00F3652D" w:rsidRPr="008262EE">
        <w:rPr>
          <w:lang w:val="it-IT"/>
        </w:rPr>
        <w:t xml:space="preserve">. </w:t>
      </w:r>
      <w:r w:rsidR="000216A0">
        <w:rPr>
          <w:lang w:val="it-IT"/>
        </w:rPr>
        <w:t>[</w:t>
      </w:r>
      <w:r w:rsidR="00F3652D" w:rsidRPr="008262EE">
        <w:rPr>
          <w:lang w:val="it-IT"/>
        </w:rPr>
        <w:t>RP</w:t>
      </w:r>
      <w:r w:rsidR="000216A0">
        <w:rPr>
          <w:lang w:val="it-IT"/>
        </w:rPr>
        <w:t>]</w:t>
      </w:r>
      <w:r w:rsidR="00F3652D" w:rsidRPr="008262EE">
        <w:rPr>
          <w:lang w:val="it-IT"/>
        </w:rPr>
        <w:t xml:space="preserve"> </w:t>
      </w:r>
      <w:r w:rsidR="00C1418F" w:rsidRPr="00456BEC">
        <w:rPr>
          <w:rStyle w:val="Incipit"/>
          <w:rFonts w:eastAsia="Arial"/>
          <w:lang w:val="it-IT"/>
        </w:rPr>
        <w:t>Ä+</w:t>
      </w:r>
      <w:r w:rsidR="00C1418F" w:rsidRPr="00456BEC">
        <w:rPr>
          <w:rStyle w:val="Incipit"/>
          <w:lang w:val="it-IT"/>
        </w:rPr>
        <w:t>Interrogabat+Ä</w:t>
      </w:r>
      <w:r w:rsidR="00F3652D" w:rsidRPr="008262EE">
        <w:rPr>
          <w:lang w:val="it-IT"/>
        </w:rPr>
        <w:t xml:space="preserve">. </w:t>
      </w:r>
      <w:r w:rsidR="000216A0" w:rsidRPr="008262EE">
        <w:rPr>
          <w:rFonts w:eastAsia="Arial"/>
          <w:lang w:val="it-IT"/>
        </w:rPr>
        <w:t>[RV</w:t>
      </w:r>
      <w:r w:rsidR="000216A0">
        <w:rPr>
          <w:rFonts w:eastAsia="Arial"/>
          <w:lang w:val="it-IT"/>
        </w:rPr>
        <w:t>]</w:t>
      </w:r>
      <w:r w:rsidR="00F3652D" w:rsidRPr="008262EE">
        <w:rPr>
          <w:lang w:val="it-IT"/>
        </w:rPr>
        <w:t xml:space="preserve"> </w:t>
      </w:r>
      <w:r w:rsidR="00C1418F" w:rsidRPr="00456BEC">
        <w:rPr>
          <w:rStyle w:val="Incipit"/>
          <w:rFonts w:eastAsia="Arial"/>
          <w:lang w:val="it-IT"/>
        </w:rPr>
        <w:t>Ä+</w:t>
      </w:r>
      <w:r w:rsidR="00C1418F" w:rsidRPr="00456BEC">
        <w:rPr>
          <w:rStyle w:val="Incipit"/>
          <w:lang w:val="it-IT"/>
        </w:rPr>
        <w:t>Magi veniunt+Ä</w:t>
      </w:r>
      <w:r w:rsidR="00F3652D" w:rsidRPr="008262EE">
        <w:rPr>
          <w:lang w:val="it-IT"/>
        </w:rPr>
        <w:t xml:space="preserve">. </w:t>
      </w:r>
      <w:r w:rsidR="000216A0">
        <w:rPr>
          <w:lang w:val="it-IT"/>
        </w:rPr>
        <w:t>[</w:t>
      </w:r>
      <w:r w:rsidR="000216A0" w:rsidRPr="008262EE">
        <w:rPr>
          <w:lang w:val="it-IT"/>
        </w:rPr>
        <w:t>RP</w:t>
      </w:r>
      <w:r w:rsidR="000216A0">
        <w:rPr>
          <w:lang w:val="it-IT"/>
        </w:rPr>
        <w:t>]</w:t>
      </w:r>
      <w:r w:rsidR="00F3652D" w:rsidRPr="00F3652D">
        <w:rPr>
          <w:lang w:val="it-IT"/>
        </w:rPr>
        <w:t xml:space="preserve"> </w:t>
      </w:r>
      <w:r w:rsidR="00C1418F" w:rsidRPr="00456BEC">
        <w:rPr>
          <w:rStyle w:val="Incipit"/>
          <w:rFonts w:eastAsia="Arial"/>
          <w:lang w:val="it-IT"/>
        </w:rPr>
        <w:t>Ä+S</w:t>
      </w:r>
      <w:r w:rsidR="00C1418F" w:rsidRPr="00456BEC">
        <w:rPr>
          <w:rStyle w:val="Incipit"/>
          <w:lang w:val="it-IT"/>
        </w:rPr>
        <w:t>tella quam vidimus+Ä</w:t>
      </w:r>
      <w:r w:rsidR="00F3652D" w:rsidRPr="008262EE">
        <w:rPr>
          <w:lang w:val="it-IT"/>
        </w:rPr>
        <w:t xml:space="preserve">. </w:t>
      </w:r>
      <w:r w:rsidR="000216A0" w:rsidRPr="008262EE">
        <w:rPr>
          <w:rFonts w:eastAsia="Arial"/>
          <w:lang w:val="it-IT"/>
        </w:rPr>
        <w:t>[RV</w:t>
      </w:r>
      <w:r w:rsidR="000216A0">
        <w:rPr>
          <w:rFonts w:eastAsia="Arial"/>
          <w:lang w:val="it-IT"/>
        </w:rPr>
        <w:t>]</w:t>
      </w:r>
      <w:r w:rsidR="00F3652D" w:rsidRPr="008262EE">
        <w:rPr>
          <w:lang w:val="it-IT"/>
        </w:rPr>
        <w:t xml:space="preserve"> </w:t>
      </w:r>
      <w:r w:rsidR="00C1418F" w:rsidRPr="00456BEC">
        <w:rPr>
          <w:rStyle w:val="Incipit"/>
          <w:rFonts w:eastAsia="Arial"/>
          <w:lang w:val="it-IT"/>
        </w:rPr>
        <w:t>Ä+</w:t>
      </w:r>
      <w:r w:rsidR="00C1418F" w:rsidRPr="00456BEC">
        <w:rPr>
          <w:rStyle w:val="Incipit"/>
          <w:lang w:val="it-IT"/>
        </w:rPr>
        <w:t>Et intrantes+Ä</w:t>
      </w:r>
      <w:r w:rsidR="00F3652D" w:rsidRPr="008262EE">
        <w:rPr>
          <w:lang w:val="it-IT"/>
        </w:rPr>
        <w:t xml:space="preserve">. </w:t>
      </w:r>
      <w:r w:rsidR="000216A0">
        <w:rPr>
          <w:lang w:val="it-IT"/>
        </w:rPr>
        <w:t>[</w:t>
      </w:r>
      <w:r w:rsidR="000216A0" w:rsidRPr="008262EE">
        <w:rPr>
          <w:lang w:val="it-IT"/>
        </w:rPr>
        <w:t>RP</w:t>
      </w:r>
      <w:r w:rsidR="000216A0">
        <w:rPr>
          <w:lang w:val="it-IT"/>
        </w:rPr>
        <w:t>]</w:t>
      </w:r>
      <w:r w:rsidR="00F3652D" w:rsidRPr="008262EE">
        <w:rPr>
          <w:lang w:val="it-IT"/>
        </w:rPr>
        <w:t xml:space="preserve"> </w:t>
      </w:r>
      <w:r w:rsidR="00C1418F" w:rsidRPr="00456BEC">
        <w:rPr>
          <w:rStyle w:val="Incipit"/>
          <w:rFonts w:eastAsia="Arial"/>
          <w:lang w:val="it-IT"/>
        </w:rPr>
        <w:t>Ä+</w:t>
      </w:r>
      <w:r w:rsidR="00C1418F" w:rsidRPr="00456BEC">
        <w:rPr>
          <w:rStyle w:val="Incipit"/>
          <w:lang w:val="it-IT"/>
        </w:rPr>
        <w:t>Videntes stellam+Ä</w:t>
      </w:r>
      <w:r w:rsidR="00F3652D" w:rsidRPr="008262EE">
        <w:rPr>
          <w:lang w:val="it-IT"/>
        </w:rPr>
        <w:t xml:space="preserve">. </w:t>
      </w:r>
      <w:r w:rsidR="000216A0" w:rsidRPr="008262EE">
        <w:rPr>
          <w:rFonts w:eastAsia="Arial"/>
          <w:lang w:val="it-IT"/>
        </w:rPr>
        <w:t>[RV</w:t>
      </w:r>
      <w:r w:rsidR="000216A0">
        <w:rPr>
          <w:rFonts w:eastAsia="Arial"/>
          <w:lang w:val="it-IT"/>
        </w:rPr>
        <w:t>]</w:t>
      </w:r>
      <w:r w:rsidR="00F3652D" w:rsidRPr="006F0F6F">
        <w:rPr>
          <w:lang w:val="it-IT"/>
        </w:rPr>
        <w:t xml:space="preserve"> </w:t>
      </w:r>
      <w:r w:rsidR="00C1418F" w:rsidRPr="00456BEC">
        <w:rPr>
          <w:rStyle w:val="Incipit"/>
          <w:rFonts w:eastAsia="Arial"/>
          <w:lang w:val="it-IT"/>
        </w:rPr>
        <w:t>Ä+</w:t>
      </w:r>
      <w:r w:rsidR="00C1418F" w:rsidRPr="00456BEC">
        <w:rPr>
          <w:rStyle w:val="Incipit"/>
          <w:lang w:val="it-IT"/>
        </w:rPr>
        <w:t>Reges Tharsis</w:t>
      </w:r>
      <w:r w:rsidR="00C1418F" w:rsidRPr="00456BEC">
        <w:rPr>
          <w:rStyle w:val="Incipit"/>
          <w:rFonts w:eastAsia="Arial"/>
          <w:lang w:val="it-IT"/>
        </w:rPr>
        <w:t>+Ä</w:t>
      </w:r>
      <w:r w:rsidRPr="006F0F6F">
        <w:rPr>
          <w:lang w:val="it-IT"/>
        </w:rPr>
        <w:t>.</w:t>
      </w:r>
    </w:p>
    <w:p w:rsidR="001A27B3" w:rsidRPr="00DB0C9C" w:rsidRDefault="008559D1" w:rsidP="00C10675">
      <w:pPr>
        <w:rPr>
          <w:lang w:val="it-IT"/>
        </w:rPr>
      </w:pPr>
      <w:r w:rsidRPr="006F0F6F">
        <w:rPr>
          <w:rStyle w:val="Time2"/>
          <w:lang w:val="it-IT"/>
        </w:rPr>
        <w:lastRenderedPageBreak/>
        <w:t>[</w:t>
      </w:r>
      <w:r w:rsidR="007E5DE6" w:rsidRPr="006F0F6F">
        <w:rPr>
          <w:rStyle w:val="Time2"/>
          <w:lang w:val="it-IT"/>
        </w:rPr>
        <w:t>In tertio nocturn</w:t>
      </w:r>
      <w:r w:rsidR="00D442D7">
        <w:rPr>
          <w:rStyle w:val="Time2"/>
          <w:lang w:val="it-IT"/>
        </w:rPr>
        <w:t>o</w:t>
      </w:r>
      <w:r w:rsidRPr="006F0F6F">
        <w:rPr>
          <w:rStyle w:val="Time2"/>
          <w:lang w:val="it-IT"/>
        </w:rPr>
        <w:t>]</w:t>
      </w:r>
      <w:r w:rsidR="007E5DE6" w:rsidRPr="006F0F6F">
        <w:rPr>
          <w:lang w:val="it-IT"/>
        </w:rPr>
        <w:t xml:space="preserve"> </w:t>
      </w:r>
      <w:r w:rsidR="001A27B3" w:rsidRPr="006F0F6F">
        <w:rPr>
          <w:lang w:val="it-IT"/>
        </w:rPr>
        <w:t xml:space="preserve">ACN </w:t>
      </w:r>
      <w:r w:rsidR="00C1418F" w:rsidRPr="00456BEC">
        <w:rPr>
          <w:rStyle w:val="Incipit"/>
          <w:lang w:val="it-IT"/>
        </w:rPr>
        <w:t>Tria sunt munera</w:t>
      </w:r>
      <w:r w:rsidR="00C94F95" w:rsidRPr="006F0F6F">
        <w:rPr>
          <w:lang w:val="it-IT"/>
        </w:rPr>
        <w:t xml:space="preserve">. </w:t>
      </w:r>
      <w:r w:rsidR="00F3652D" w:rsidRPr="00DB0C9C">
        <w:rPr>
          <w:rFonts w:eastAsia="Arial"/>
          <w:lang w:val="it-IT"/>
        </w:rPr>
        <w:t xml:space="preserve">[VS] </w:t>
      </w:r>
      <w:r w:rsidR="00C1418F" w:rsidRPr="00C1418F">
        <w:rPr>
          <w:rStyle w:val="Incipit"/>
          <w:rFonts w:eastAsia="Arial"/>
          <w:lang w:val="it-IT"/>
        </w:rPr>
        <w:t>Ä+</w:t>
      </w:r>
      <w:r w:rsidR="00C1418F" w:rsidRPr="00C1418F">
        <w:rPr>
          <w:rStyle w:val="Incipit"/>
          <w:lang w:val="it-IT"/>
        </w:rPr>
        <w:t>Adorate dominum</w:t>
      </w:r>
      <w:r w:rsidR="00C1418F" w:rsidRPr="00C1418F">
        <w:rPr>
          <w:rStyle w:val="Incipit"/>
          <w:rFonts w:eastAsia="Arial"/>
          <w:lang w:val="it-IT"/>
        </w:rPr>
        <w:t>+Ä</w:t>
      </w:r>
      <w:r w:rsidR="00F3652D" w:rsidRPr="00DB0C9C">
        <w:rPr>
          <w:lang w:val="it-IT"/>
        </w:rPr>
        <w:t xml:space="preserve">. </w:t>
      </w:r>
      <w:r w:rsidR="00446C5A" w:rsidRPr="00DB0C9C">
        <w:rPr>
          <w:lang w:val="it-IT"/>
        </w:rPr>
        <w:t>[</w:t>
      </w:r>
      <w:r w:rsidR="00F3652D" w:rsidRPr="00DB0C9C">
        <w:rPr>
          <w:lang w:val="it-IT"/>
        </w:rPr>
        <w:t>RP</w:t>
      </w:r>
      <w:r w:rsidR="00446C5A" w:rsidRPr="00DB0C9C">
        <w:rPr>
          <w:lang w:val="it-IT"/>
        </w:rPr>
        <w:t>]</w:t>
      </w:r>
      <w:r w:rsidR="00F3652D" w:rsidRPr="00DB0C9C">
        <w:rPr>
          <w:lang w:val="it-IT"/>
        </w:rPr>
        <w:t xml:space="preserve"> </w:t>
      </w:r>
      <w:r w:rsidR="00C1418F" w:rsidRPr="00C1418F">
        <w:rPr>
          <w:rStyle w:val="Incipit"/>
          <w:rFonts w:eastAsia="Arial"/>
          <w:lang w:val="it-IT"/>
        </w:rPr>
        <w:t>Ä+</w:t>
      </w:r>
      <w:r w:rsidR="00C1418F" w:rsidRPr="00C1418F">
        <w:rPr>
          <w:rStyle w:val="Incipit"/>
          <w:lang w:val="it-IT"/>
        </w:rPr>
        <w:t>Tria sunt munera</w:t>
      </w:r>
      <w:r w:rsidR="00C1418F" w:rsidRPr="00C1418F">
        <w:rPr>
          <w:rStyle w:val="Incipit"/>
          <w:rFonts w:eastAsia="Arial"/>
          <w:lang w:val="it-IT"/>
        </w:rPr>
        <w:t>+Ä</w:t>
      </w:r>
      <w:r w:rsidR="00F3652D" w:rsidRPr="00DB0C9C">
        <w:rPr>
          <w:lang w:val="it-IT"/>
        </w:rPr>
        <w:t xml:space="preserve">. </w:t>
      </w:r>
      <w:r w:rsidR="00446C5A" w:rsidRPr="00DB0C9C">
        <w:rPr>
          <w:lang w:val="it-IT"/>
        </w:rPr>
        <w:t>[RV]</w:t>
      </w:r>
      <w:r w:rsidR="00F3652D" w:rsidRPr="00DB0C9C">
        <w:rPr>
          <w:lang w:val="it-IT"/>
        </w:rPr>
        <w:t xml:space="preserve"> </w:t>
      </w:r>
      <w:r w:rsidR="00C1418F" w:rsidRPr="00C1418F">
        <w:rPr>
          <w:rStyle w:val="Incipit"/>
          <w:rFonts w:eastAsia="Arial"/>
          <w:lang w:val="it-IT"/>
        </w:rPr>
        <w:t>Ä+</w:t>
      </w:r>
      <w:r w:rsidR="00C1418F" w:rsidRPr="00C1418F">
        <w:rPr>
          <w:rStyle w:val="Incipit"/>
          <w:lang w:val="it-IT"/>
        </w:rPr>
        <w:t>Reges Tharsis</w:t>
      </w:r>
      <w:r w:rsidR="00C1418F" w:rsidRPr="00C1418F">
        <w:rPr>
          <w:rStyle w:val="Incipit"/>
          <w:rFonts w:eastAsia="Arial"/>
          <w:lang w:val="it-IT"/>
        </w:rPr>
        <w:t>+Ä</w:t>
      </w:r>
      <w:r w:rsidR="00F3652D" w:rsidRPr="00DB0C9C">
        <w:rPr>
          <w:lang w:val="it-IT"/>
        </w:rPr>
        <w:t xml:space="preserve">. </w:t>
      </w:r>
      <w:r w:rsidR="00446C5A" w:rsidRPr="00DB0C9C">
        <w:rPr>
          <w:lang w:val="it-IT"/>
        </w:rPr>
        <w:t>[RP]</w:t>
      </w:r>
      <w:r w:rsidR="00F3652D" w:rsidRPr="00DB0C9C">
        <w:rPr>
          <w:lang w:val="it-IT"/>
        </w:rPr>
        <w:t xml:space="preserve"> </w:t>
      </w:r>
      <w:r w:rsidR="00C1418F" w:rsidRPr="00C1418F">
        <w:rPr>
          <w:rStyle w:val="Incipit"/>
          <w:rFonts w:eastAsia="Arial"/>
          <w:lang w:val="it-IT"/>
        </w:rPr>
        <w:t>Ä+</w:t>
      </w:r>
      <w:r w:rsidR="00C1418F" w:rsidRPr="00C1418F">
        <w:rPr>
          <w:rStyle w:val="Incipit"/>
          <w:lang w:val="it-IT"/>
        </w:rPr>
        <w:t>Dies sanctificatus</w:t>
      </w:r>
      <w:r w:rsidR="00C1418F" w:rsidRPr="00C1418F">
        <w:rPr>
          <w:rStyle w:val="Incipit"/>
          <w:rFonts w:eastAsia="Arial"/>
          <w:lang w:val="it-IT"/>
        </w:rPr>
        <w:t>+Ä</w:t>
      </w:r>
      <w:r w:rsidR="00F3652D" w:rsidRPr="00DB0C9C">
        <w:rPr>
          <w:lang w:val="it-IT"/>
        </w:rPr>
        <w:t xml:space="preserve">. </w:t>
      </w:r>
      <w:r w:rsidR="00446C5A" w:rsidRPr="00DB0C9C">
        <w:rPr>
          <w:lang w:val="it-IT"/>
        </w:rPr>
        <w:t>[RV]</w:t>
      </w:r>
      <w:r w:rsidR="00F3652D" w:rsidRPr="00DB0C9C">
        <w:rPr>
          <w:lang w:val="it-IT"/>
        </w:rPr>
        <w:t xml:space="preserve"> </w:t>
      </w:r>
      <w:r w:rsidR="00C1418F" w:rsidRPr="00C1418F">
        <w:rPr>
          <w:rStyle w:val="Incipit"/>
          <w:rFonts w:eastAsia="Arial"/>
          <w:lang w:val="it-IT"/>
        </w:rPr>
        <w:t>Ä+</w:t>
      </w:r>
      <w:r w:rsidR="00C1418F" w:rsidRPr="00C1418F">
        <w:rPr>
          <w:rStyle w:val="Incipit"/>
          <w:lang w:val="it-IT"/>
        </w:rPr>
        <w:t>Venite adoremus</w:t>
      </w:r>
      <w:r w:rsidR="00C1418F" w:rsidRPr="00C1418F">
        <w:rPr>
          <w:rStyle w:val="Incipit"/>
          <w:rFonts w:eastAsia="Arial"/>
          <w:lang w:val="it-IT"/>
        </w:rPr>
        <w:t>+Ä</w:t>
      </w:r>
      <w:r w:rsidR="00F3652D" w:rsidRPr="00DB0C9C">
        <w:rPr>
          <w:lang w:val="it-IT"/>
        </w:rPr>
        <w:t xml:space="preserve">. </w:t>
      </w:r>
      <w:r w:rsidR="00446C5A" w:rsidRPr="00DB0C9C">
        <w:rPr>
          <w:lang w:val="it-IT"/>
        </w:rPr>
        <w:t>[RP]</w:t>
      </w:r>
      <w:r w:rsidR="00F3652D" w:rsidRPr="00DB0C9C">
        <w:rPr>
          <w:lang w:val="it-IT"/>
        </w:rPr>
        <w:t xml:space="preserve"> </w:t>
      </w:r>
      <w:r w:rsidR="00C1418F" w:rsidRPr="00C1418F">
        <w:rPr>
          <w:rStyle w:val="Incipit"/>
          <w:rFonts w:eastAsia="Arial"/>
          <w:lang w:val="it-IT"/>
        </w:rPr>
        <w:t>Ä+</w:t>
      </w:r>
      <w:r w:rsidR="00C1418F" w:rsidRPr="00C1418F">
        <w:rPr>
          <w:rStyle w:val="Incipit"/>
          <w:lang w:val="it-IT"/>
        </w:rPr>
        <w:t>Hic est dies praeclarus</w:t>
      </w:r>
      <w:r w:rsidR="00C1418F" w:rsidRPr="00C1418F">
        <w:rPr>
          <w:rStyle w:val="Incipit"/>
          <w:rFonts w:eastAsia="Arial"/>
          <w:lang w:val="it-IT"/>
        </w:rPr>
        <w:t>+Ä</w:t>
      </w:r>
      <w:r w:rsidR="00446C5A" w:rsidRPr="00DB0C9C">
        <w:rPr>
          <w:lang w:val="it-IT"/>
        </w:rPr>
        <w:t>. [RV]</w:t>
      </w:r>
      <w:r w:rsidR="00F3652D" w:rsidRPr="00DB0C9C">
        <w:rPr>
          <w:lang w:val="it-IT"/>
        </w:rPr>
        <w:t xml:space="preserve"> </w:t>
      </w:r>
      <w:r w:rsidR="00C1418F" w:rsidRPr="00C1418F">
        <w:rPr>
          <w:rStyle w:val="Incipit"/>
          <w:rFonts w:eastAsia="Arial"/>
          <w:lang w:val="it-IT"/>
        </w:rPr>
        <w:t>Ä+</w:t>
      </w:r>
      <w:r w:rsidR="00C1418F" w:rsidRPr="00C1418F">
        <w:rPr>
          <w:rStyle w:val="Incipit"/>
          <w:lang w:val="it-IT"/>
        </w:rPr>
        <w:t>Et intrantes</w:t>
      </w:r>
      <w:r w:rsidR="00C1418F" w:rsidRPr="00C1418F">
        <w:rPr>
          <w:rStyle w:val="Incipit"/>
          <w:rFonts w:eastAsia="Arial"/>
          <w:lang w:val="it-IT"/>
        </w:rPr>
        <w:t>+Ä</w:t>
      </w:r>
      <w:r w:rsidR="00F3652D" w:rsidRPr="00DB0C9C">
        <w:rPr>
          <w:lang w:val="it-IT"/>
        </w:rPr>
        <w:t xml:space="preserve">. </w:t>
      </w:r>
      <w:r w:rsidR="00446C5A" w:rsidRPr="00DB0C9C">
        <w:rPr>
          <w:lang w:val="it-IT"/>
        </w:rPr>
        <w:t>[RP]</w:t>
      </w:r>
      <w:r w:rsidR="00F3652D" w:rsidRPr="00DB0C9C">
        <w:rPr>
          <w:lang w:val="it-IT"/>
        </w:rPr>
        <w:t xml:space="preserve"> </w:t>
      </w:r>
      <w:r w:rsidR="00C1418F" w:rsidRPr="00C1418F">
        <w:rPr>
          <w:rStyle w:val="Incipit"/>
          <w:rFonts w:eastAsia="Arial"/>
          <w:lang w:val="it-IT"/>
        </w:rPr>
        <w:t>Ä+</w:t>
      </w:r>
      <w:r w:rsidR="00C1418F" w:rsidRPr="00C1418F">
        <w:rPr>
          <w:rStyle w:val="Incipit"/>
          <w:lang w:val="it-IT"/>
        </w:rPr>
        <w:t>In columbae</w:t>
      </w:r>
      <w:r w:rsidR="00C1418F" w:rsidRPr="00C1418F">
        <w:rPr>
          <w:rStyle w:val="Incipit"/>
          <w:rFonts w:eastAsia="Arial"/>
          <w:lang w:val="it-IT"/>
        </w:rPr>
        <w:t>+Ä</w:t>
      </w:r>
      <w:r w:rsidR="00F3652D" w:rsidRPr="00DB0C9C">
        <w:rPr>
          <w:lang w:val="it-IT"/>
        </w:rPr>
        <w:t xml:space="preserve">. </w:t>
      </w:r>
      <w:r w:rsidR="00446C5A" w:rsidRPr="00DB0C9C">
        <w:rPr>
          <w:lang w:val="it-IT"/>
        </w:rPr>
        <w:t>[</w:t>
      </w:r>
      <w:r w:rsidR="00F3652D" w:rsidRPr="00DB0C9C">
        <w:rPr>
          <w:lang w:val="it-IT"/>
        </w:rPr>
        <w:t>RV</w:t>
      </w:r>
      <w:r w:rsidR="00446C5A" w:rsidRPr="00DB0C9C">
        <w:rPr>
          <w:lang w:val="it-IT"/>
        </w:rPr>
        <w:t>]</w:t>
      </w:r>
      <w:r w:rsidR="00F3652D" w:rsidRPr="00DB0C9C">
        <w:rPr>
          <w:lang w:val="it-IT"/>
        </w:rPr>
        <w:t xml:space="preserve"> </w:t>
      </w:r>
      <w:r w:rsidR="00C1418F" w:rsidRPr="00456BEC">
        <w:rPr>
          <w:rStyle w:val="Incipit"/>
          <w:lang w:val="it-IT"/>
        </w:rPr>
        <w:t>Ä+</w:t>
      </w:r>
      <w:r w:rsidR="00C1418F" w:rsidRPr="00C1418F">
        <w:rPr>
          <w:rStyle w:val="Incipit"/>
          <w:lang w:val="it-IT"/>
        </w:rPr>
        <w:t>Caeli aperti</w:t>
      </w:r>
      <w:r w:rsidR="00C1418F" w:rsidRPr="00C1418F">
        <w:rPr>
          <w:rStyle w:val="Incipit"/>
          <w:rFonts w:eastAsia="Arial"/>
          <w:lang w:val="it-IT"/>
        </w:rPr>
        <w:t>+Ä</w:t>
      </w:r>
      <w:r w:rsidR="00C94F95" w:rsidRPr="00DB0C9C">
        <w:rPr>
          <w:lang w:val="it-IT"/>
        </w:rPr>
        <w:t xml:space="preserve">. </w:t>
      </w:r>
      <w:r w:rsidR="001A27B3" w:rsidRPr="00DB0C9C">
        <w:rPr>
          <w:lang w:val="it-IT"/>
        </w:rPr>
        <w:t xml:space="preserve">EV </w:t>
      </w:r>
      <w:r w:rsidR="00C1418F" w:rsidRPr="00C1418F">
        <w:rPr>
          <w:rStyle w:val="Incipit"/>
          <w:lang w:val="it-IT"/>
        </w:rPr>
        <w:t>Cum factus esset Iesus duodecim annorum</w:t>
      </w:r>
      <w:r w:rsidR="001A27B3" w:rsidRPr="00DB0C9C">
        <w:rPr>
          <w:lang w:val="it-IT"/>
        </w:rPr>
        <w:t>.</w:t>
      </w:r>
    </w:p>
    <w:p w:rsidR="007E5DE6" w:rsidRPr="001B63A5" w:rsidRDefault="001A27B3" w:rsidP="00C10675">
      <w:pPr>
        <w:rPr>
          <w:lang w:val="en-US"/>
        </w:rPr>
      </w:pPr>
      <w:r w:rsidRPr="001B63A5">
        <w:rPr>
          <w:rStyle w:val="Time1"/>
          <w:lang w:val="en-US"/>
        </w:rPr>
        <w:t>In matutin</w:t>
      </w:r>
      <w:r w:rsidR="00D442D7" w:rsidRPr="001B63A5">
        <w:rPr>
          <w:rStyle w:val="Time1"/>
          <w:lang w:val="en-US"/>
        </w:rPr>
        <w:t>is</w:t>
      </w:r>
      <w:r w:rsidRPr="001B63A5">
        <w:rPr>
          <w:rStyle w:val="Time1"/>
          <w:lang w:val="en-US"/>
        </w:rPr>
        <w:t xml:space="preserve"> laudibus</w:t>
      </w:r>
      <w:r w:rsidRPr="001B63A5">
        <w:rPr>
          <w:lang w:val="en-US"/>
        </w:rPr>
        <w:t xml:space="preserve"> A</w:t>
      </w:r>
      <w:r w:rsidR="007E5DE6" w:rsidRPr="001B63A5">
        <w:rPr>
          <w:lang w:val="en-US"/>
        </w:rPr>
        <w:t>ntiphonam</w:t>
      </w:r>
      <w:r w:rsidRPr="001B63A5">
        <w:rPr>
          <w:lang w:val="en-US"/>
        </w:rPr>
        <w:t xml:space="preserve"> unam</w:t>
      </w:r>
      <w:r w:rsidR="00C94F95" w:rsidRPr="001B63A5">
        <w:rPr>
          <w:lang w:val="en-US"/>
        </w:rPr>
        <w:t xml:space="preserve">, </w:t>
      </w:r>
      <w:r w:rsidRPr="001B63A5">
        <w:rPr>
          <w:lang w:val="en-US"/>
        </w:rPr>
        <w:t>qu</w:t>
      </w:r>
      <w:r w:rsidR="007E5DE6" w:rsidRPr="001B63A5">
        <w:rPr>
          <w:lang w:val="en-US"/>
        </w:rPr>
        <w:t xml:space="preserve">ae </w:t>
      </w:r>
      <w:r w:rsidRPr="001B63A5">
        <w:rPr>
          <w:lang w:val="en-US"/>
        </w:rPr>
        <w:t>in ordine occurrit</w:t>
      </w:r>
      <w:r w:rsidR="00C94F95" w:rsidRPr="001B63A5">
        <w:rPr>
          <w:lang w:val="en-US"/>
        </w:rPr>
        <w:t xml:space="preserve">. </w:t>
      </w:r>
      <w:r w:rsidR="007E5DE6" w:rsidRPr="001B63A5">
        <w:rPr>
          <w:lang w:val="en-US"/>
        </w:rPr>
        <w:t>RP</w:t>
      </w:r>
      <w:r w:rsidRPr="001B63A5">
        <w:rPr>
          <w:lang w:val="en-US"/>
        </w:rPr>
        <w:t xml:space="preserve"> </w:t>
      </w:r>
      <w:r w:rsidR="00C1418F" w:rsidRPr="001B63A5">
        <w:rPr>
          <w:rStyle w:val="Incipit"/>
          <w:lang w:val="en-US"/>
        </w:rPr>
        <w:t>Reges Tharsis</w:t>
      </w:r>
      <w:r w:rsidR="00C94F95" w:rsidRPr="001B63A5">
        <w:rPr>
          <w:lang w:val="en-US"/>
        </w:rPr>
        <w:t xml:space="preserve">. </w:t>
      </w:r>
      <w:r w:rsidRPr="001B63A5">
        <w:rPr>
          <w:lang w:val="en-US"/>
        </w:rPr>
        <w:t xml:space="preserve">HY </w:t>
      </w:r>
      <w:r w:rsidR="00C1418F" w:rsidRPr="001B63A5">
        <w:rPr>
          <w:rStyle w:val="Incipit"/>
          <w:lang w:val="en-US"/>
        </w:rPr>
        <w:t>Hostis Herodes</w:t>
      </w:r>
      <w:r w:rsidR="00C94F95" w:rsidRPr="001B63A5">
        <w:rPr>
          <w:lang w:val="en-US"/>
        </w:rPr>
        <w:t xml:space="preserve">. </w:t>
      </w:r>
      <w:r w:rsidR="007E5DE6" w:rsidRPr="001B63A5">
        <w:rPr>
          <w:lang w:val="en-US"/>
        </w:rPr>
        <w:t>AB</w:t>
      </w:r>
      <w:r w:rsidRPr="001B63A5">
        <w:rPr>
          <w:lang w:val="en-US"/>
        </w:rPr>
        <w:t xml:space="preserve"> </w:t>
      </w:r>
      <w:r w:rsidR="00C1418F" w:rsidRPr="001B63A5">
        <w:rPr>
          <w:rStyle w:val="Incipit"/>
          <w:lang w:val="en-US"/>
        </w:rPr>
        <w:t>Cum factus esset</w:t>
      </w:r>
      <w:r w:rsidR="00C94F95" w:rsidRPr="001B63A5">
        <w:rPr>
          <w:lang w:val="en-US"/>
        </w:rPr>
        <w:t xml:space="preserve">. </w:t>
      </w:r>
      <w:r w:rsidRPr="001B63A5">
        <w:rPr>
          <w:lang w:val="en-US"/>
        </w:rPr>
        <w:t>Post</w:t>
      </w:r>
      <w:r w:rsidR="007E5DE6" w:rsidRPr="001B63A5">
        <w:rPr>
          <w:lang w:val="en-US"/>
        </w:rPr>
        <w:t xml:space="preserve"> </w:t>
      </w:r>
      <w:r w:rsidR="008559D1" w:rsidRPr="001B63A5">
        <w:rPr>
          <w:lang w:val="en-US"/>
        </w:rPr>
        <w:t>[</w:t>
      </w:r>
      <w:r w:rsidR="007E5DE6" w:rsidRPr="001B63A5">
        <w:rPr>
          <w:lang w:val="en-US"/>
        </w:rPr>
        <w:t>BD</w:t>
      </w:r>
      <w:r w:rsidR="008559D1" w:rsidRPr="001B63A5">
        <w:rPr>
          <w:lang w:val="en-US"/>
        </w:rPr>
        <w:t>]</w:t>
      </w:r>
      <w:r w:rsidRPr="001B63A5">
        <w:rPr>
          <w:lang w:val="en-US"/>
        </w:rPr>
        <w:t xml:space="preserve"> </w:t>
      </w:r>
      <w:r w:rsidR="00C1418F" w:rsidRPr="001B63A5">
        <w:rPr>
          <w:rStyle w:val="Incipit"/>
          <w:lang w:val="en-US"/>
        </w:rPr>
        <w:t>Benedicamus domino</w:t>
      </w:r>
      <w:r w:rsidR="007275B6" w:rsidRPr="001B63A5">
        <w:rPr>
          <w:lang w:val="en-US"/>
        </w:rPr>
        <w:t xml:space="preserve"> </w:t>
      </w:r>
      <w:r w:rsidR="00D442D7" w:rsidRPr="001B63A5">
        <w:rPr>
          <w:lang w:val="en-US"/>
        </w:rPr>
        <w:t xml:space="preserve">[antiphona] </w:t>
      </w:r>
      <w:r w:rsidRPr="001B63A5">
        <w:rPr>
          <w:lang w:val="en-US"/>
        </w:rPr>
        <w:t>de epiphania</w:t>
      </w:r>
      <w:r w:rsidR="00D442D7" w:rsidRPr="001B63A5">
        <w:rPr>
          <w:lang w:val="en-US"/>
        </w:rPr>
        <w:t>.</w:t>
      </w:r>
      <w:r w:rsidR="00C94F95" w:rsidRPr="001B63A5">
        <w:rPr>
          <w:lang w:val="en-US"/>
        </w:rPr>
        <w:t xml:space="preserve"> </w:t>
      </w:r>
      <w:r w:rsidRPr="001B63A5">
        <w:rPr>
          <w:lang w:val="en-US"/>
        </w:rPr>
        <w:t xml:space="preserve">OR </w:t>
      </w:r>
      <w:r w:rsidR="00C1418F" w:rsidRPr="001B63A5">
        <w:rPr>
          <w:rStyle w:val="Incipit"/>
          <w:lang w:val="en-US"/>
        </w:rPr>
        <w:t>Deus qui hodierna die</w:t>
      </w:r>
      <w:r w:rsidR="00C94F95" w:rsidRPr="001B63A5">
        <w:rPr>
          <w:lang w:val="en-US"/>
        </w:rPr>
        <w:t>.</w:t>
      </w:r>
      <w:r w:rsidR="003D3195" w:rsidRPr="001B63A5">
        <w:rPr>
          <w:lang w:val="en-US"/>
        </w:rPr>
        <w:t xml:space="preserve"> </w:t>
      </w:r>
      <w:r w:rsidRPr="001B63A5">
        <w:rPr>
          <w:rStyle w:val="Time2"/>
          <w:lang w:val="en-US"/>
        </w:rPr>
        <w:t>Ad processionem</w:t>
      </w:r>
      <w:r w:rsidR="00C94F95" w:rsidRPr="001B63A5">
        <w:rPr>
          <w:lang w:val="en-US"/>
        </w:rPr>
        <w:t xml:space="preserve"> </w:t>
      </w:r>
      <w:r w:rsidR="007E5DE6" w:rsidRPr="001B63A5">
        <w:rPr>
          <w:lang w:val="en-US"/>
        </w:rPr>
        <w:t>RP</w:t>
      </w:r>
      <w:r w:rsidR="00D442D7" w:rsidRPr="001B63A5">
        <w:rPr>
          <w:lang w:val="en-US"/>
        </w:rPr>
        <w:t>P</w:t>
      </w:r>
      <w:r w:rsidRPr="001B63A5">
        <w:rPr>
          <w:lang w:val="en-US"/>
        </w:rPr>
        <w:t xml:space="preserve"> </w:t>
      </w:r>
      <w:r w:rsidR="00C1418F" w:rsidRPr="001B63A5">
        <w:rPr>
          <w:rStyle w:val="Incipit"/>
          <w:lang w:val="en-US"/>
        </w:rPr>
        <w:t>Continet in gremio</w:t>
      </w:r>
      <w:r w:rsidR="007E5DE6" w:rsidRPr="001B63A5">
        <w:rPr>
          <w:lang w:val="en-US"/>
        </w:rPr>
        <w:t>.</w:t>
      </w:r>
    </w:p>
    <w:p w:rsidR="007E5DE6" w:rsidRPr="00DB0C9C" w:rsidRDefault="001A27B3" w:rsidP="00C10675">
      <w:pPr>
        <w:rPr>
          <w:lang w:val="it-IT"/>
        </w:rPr>
      </w:pPr>
      <w:r w:rsidRPr="00DB0C9C">
        <w:rPr>
          <w:rStyle w:val="Time1"/>
          <w:lang w:val="it-IT"/>
        </w:rPr>
        <w:t>Ad cursum</w:t>
      </w:r>
      <w:r w:rsidRPr="00DB0C9C">
        <w:rPr>
          <w:lang w:val="it-IT"/>
        </w:rPr>
        <w:t xml:space="preserve"> ut supra.</w:t>
      </w:r>
    </w:p>
    <w:p w:rsidR="00D442D7" w:rsidRDefault="001A27B3" w:rsidP="00C10675">
      <w:pPr>
        <w:rPr>
          <w:lang w:val="it-IT"/>
        </w:rPr>
      </w:pPr>
      <w:r w:rsidRPr="008262EE">
        <w:rPr>
          <w:rStyle w:val="Time1"/>
          <w:lang w:val="it-IT"/>
        </w:rPr>
        <w:t>Prior missa</w:t>
      </w:r>
      <w:r w:rsidR="007E5DE6" w:rsidRPr="008262EE">
        <w:rPr>
          <w:lang w:val="it-IT"/>
        </w:rPr>
        <w:t xml:space="preserve"> </w:t>
      </w:r>
      <w:r w:rsidR="008559D1" w:rsidRPr="008262EE">
        <w:rPr>
          <w:lang w:val="it-IT"/>
        </w:rPr>
        <w:t>[</w:t>
      </w:r>
      <w:r w:rsidR="007E5DE6" w:rsidRPr="008262EE">
        <w:rPr>
          <w:lang w:val="it-IT"/>
        </w:rPr>
        <w:t>IN</w:t>
      </w:r>
      <w:r w:rsidR="008559D1" w:rsidRPr="008262EE">
        <w:rPr>
          <w:lang w:val="it-IT"/>
        </w:rPr>
        <w:t>]</w:t>
      </w:r>
      <w:r w:rsidRPr="008262EE">
        <w:rPr>
          <w:lang w:val="it-IT"/>
        </w:rPr>
        <w:t xml:space="preserve"> </w:t>
      </w:r>
      <w:r w:rsidR="00C1418F" w:rsidRPr="00456BEC">
        <w:rPr>
          <w:rStyle w:val="Incipit"/>
          <w:lang w:val="it-IT"/>
        </w:rPr>
        <w:t>Ecce advenit</w:t>
      </w:r>
      <w:r w:rsidR="00C94F95" w:rsidRPr="00F3652D">
        <w:rPr>
          <w:lang w:val="it-IT"/>
        </w:rPr>
        <w:t>.</w:t>
      </w:r>
    </w:p>
    <w:p w:rsidR="007E5DE6" w:rsidRPr="001B63A5" w:rsidRDefault="001A27B3" w:rsidP="00C10675">
      <w:r w:rsidRPr="00D442D7">
        <w:rPr>
          <w:rStyle w:val="Time1"/>
        </w:rPr>
        <w:t>Ad processionem</w:t>
      </w:r>
      <w:r w:rsidRPr="001B63A5">
        <w:t xml:space="preserve"> sicut pr</w:t>
      </w:r>
      <w:r w:rsidR="007E5DE6" w:rsidRPr="001B63A5">
        <w:t>a</w:t>
      </w:r>
      <w:r w:rsidRPr="001B63A5">
        <w:t>escriptum est in die sancto.</w:t>
      </w:r>
    </w:p>
    <w:p w:rsidR="007E5DE6" w:rsidRPr="001B63A5" w:rsidRDefault="001A27B3" w:rsidP="00C10675">
      <w:pPr>
        <w:rPr>
          <w:lang w:val="pt-PT"/>
        </w:rPr>
      </w:pPr>
      <w:r w:rsidRPr="001B63A5">
        <w:rPr>
          <w:rStyle w:val="Time1"/>
          <w:lang w:val="pt-PT"/>
        </w:rPr>
        <w:t xml:space="preserve">Ad </w:t>
      </w:r>
      <w:r w:rsidR="007E5DE6" w:rsidRPr="001B63A5">
        <w:rPr>
          <w:rStyle w:val="Time1"/>
          <w:lang w:val="pt-PT"/>
        </w:rPr>
        <w:t>t</w:t>
      </w:r>
      <w:r w:rsidR="007E5DE6" w:rsidRPr="001B63A5">
        <w:rPr>
          <w:rStyle w:val="Time1"/>
          <w:rFonts w:eastAsia="Arial"/>
          <w:lang w:val="pt-PT"/>
        </w:rPr>
        <w:t>ertiam</w:t>
      </w:r>
      <w:r w:rsidRPr="001B63A5">
        <w:rPr>
          <w:rFonts w:eastAsia="Arial"/>
          <w:lang w:val="pt-PT"/>
        </w:rPr>
        <w:t xml:space="preserve"> </w:t>
      </w:r>
      <w:r w:rsidRPr="001B63A5">
        <w:rPr>
          <w:lang w:val="pt-PT"/>
        </w:rPr>
        <w:t>dicitur oratio de dominica.</w:t>
      </w:r>
    </w:p>
    <w:p w:rsidR="001A27B3" w:rsidRPr="001B63A5" w:rsidRDefault="001A27B3" w:rsidP="00C10675">
      <w:pPr>
        <w:rPr>
          <w:lang w:val="it-IT"/>
        </w:rPr>
      </w:pPr>
      <w:r w:rsidRPr="001B63A5">
        <w:rPr>
          <w:rStyle w:val="Time1"/>
          <w:lang w:val="pt-PT"/>
        </w:rPr>
        <w:t>In secunda vespera</w:t>
      </w:r>
      <w:r w:rsidRPr="001B63A5">
        <w:rPr>
          <w:lang w:val="pt-PT"/>
        </w:rPr>
        <w:t xml:space="preserve"> </w:t>
      </w:r>
      <w:r w:rsidR="008559D1" w:rsidRPr="001B63A5">
        <w:rPr>
          <w:lang w:val="pt-PT"/>
        </w:rPr>
        <w:t xml:space="preserve">AN </w:t>
      </w:r>
      <w:r w:rsidR="00C1418F" w:rsidRPr="001B63A5">
        <w:rPr>
          <w:rStyle w:val="Incipit"/>
          <w:lang w:val="pt-PT"/>
        </w:rPr>
        <w:t>Tecum principium</w:t>
      </w:r>
      <w:r w:rsidR="007275B6" w:rsidRPr="001B63A5">
        <w:rPr>
          <w:lang w:val="pt-PT"/>
        </w:rPr>
        <w:t xml:space="preserve"> </w:t>
      </w:r>
      <w:r w:rsidRPr="001B63A5">
        <w:rPr>
          <w:lang w:val="pt-PT"/>
        </w:rPr>
        <w:t>cum rel</w:t>
      </w:r>
      <w:r w:rsidR="007E5DE6" w:rsidRPr="001B63A5">
        <w:rPr>
          <w:lang w:val="pt-PT"/>
        </w:rPr>
        <w:t>iquis</w:t>
      </w:r>
      <w:r w:rsidR="00C94F95" w:rsidRPr="001B63A5">
        <w:rPr>
          <w:lang w:val="pt-PT"/>
        </w:rPr>
        <w:t xml:space="preserve">. </w:t>
      </w:r>
      <w:r w:rsidR="007E5DE6" w:rsidRPr="001B63A5">
        <w:rPr>
          <w:lang w:val="it-IT"/>
        </w:rPr>
        <w:t>A</w:t>
      </w:r>
      <w:r w:rsidRPr="001B63A5">
        <w:rPr>
          <w:lang w:val="it-IT"/>
        </w:rPr>
        <w:t xml:space="preserve">M </w:t>
      </w:r>
      <w:r w:rsidR="00C1418F" w:rsidRPr="001B63A5">
        <w:rPr>
          <w:rStyle w:val="Incipit"/>
          <w:lang w:val="it-IT"/>
        </w:rPr>
        <w:t>Fili quid fecisti</w:t>
      </w:r>
      <w:r w:rsidR="00C94F95" w:rsidRPr="001B63A5">
        <w:rPr>
          <w:lang w:val="it-IT"/>
        </w:rPr>
        <w:t xml:space="preserve">. </w:t>
      </w:r>
      <w:r w:rsidRPr="001B63A5">
        <w:rPr>
          <w:lang w:val="it-IT"/>
        </w:rPr>
        <w:t>Post</w:t>
      </w:r>
      <w:r w:rsidR="007E5DE6" w:rsidRPr="001B63A5">
        <w:rPr>
          <w:lang w:val="it-IT"/>
        </w:rPr>
        <w:t xml:space="preserve"> </w:t>
      </w:r>
      <w:r w:rsidR="008559D1" w:rsidRPr="001B63A5">
        <w:rPr>
          <w:lang w:val="it-IT"/>
        </w:rPr>
        <w:t>[</w:t>
      </w:r>
      <w:r w:rsidR="007E5DE6" w:rsidRPr="001B63A5">
        <w:rPr>
          <w:lang w:val="it-IT"/>
        </w:rPr>
        <w:t>BD</w:t>
      </w:r>
      <w:r w:rsidR="008559D1" w:rsidRPr="001B63A5">
        <w:rPr>
          <w:lang w:val="it-IT"/>
        </w:rPr>
        <w:t>]</w:t>
      </w:r>
      <w:r w:rsidRPr="001B63A5">
        <w:rPr>
          <w:lang w:val="it-IT"/>
        </w:rPr>
        <w:t xml:space="preserve"> </w:t>
      </w:r>
      <w:r w:rsidR="00C1418F" w:rsidRPr="001B63A5">
        <w:rPr>
          <w:rStyle w:val="Incipit"/>
          <w:lang w:val="it-IT"/>
        </w:rPr>
        <w:t>Benedicamus domino</w:t>
      </w:r>
      <w:r w:rsidR="007275B6" w:rsidRPr="001B63A5">
        <w:rPr>
          <w:lang w:val="it-IT"/>
        </w:rPr>
        <w:t xml:space="preserve"> </w:t>
      </w:r>
      <w:r w:rsidR="007E5DE6" w:rsidRPr="001B63A5">
        <w:rPr>
          <w:lang w:val="it-IT"/>
        </w:rPr>
        <w:t>antiphona</w:t>
      </w:r>
      <w:r w:rsidRPr="001B63A5">
        <w:rPr>
          <w:lang w:val="it-IT"/>
        </w:rPr>
        <w:t xml:space="preserve"> de epiphania</w:t>
      </w:r>
      <w:r w:rsidR="00C94F95" w:rsidRPr="001B63A5">
        <w:rPr>
          <w:lang w:val="it-IT"/>
        </w:rPr>
        <w:t xml:space="preserve">. </w:t>
      </w:r>
      <w:r w:rsidRPr="001B63A5">
        <w:rPr>
          <w:lang w:val="it-IT"/>
        </w:rPr>
        <w:t>Sin autem in crastino est epiphani</w:t>
      </w:r>
      <w:r w:rsidR="00CF3709" w:rsidRPr="001B63A5">
        <w:rPr>
          <w:lang w:val="it-IT"/>
        </w:rPr>
        <w:t xml:space="preserve">ae </w:t>
      </w:r>
      <w:r w:rsidRPr="001B63A5">
        <w:rPr>
          <w:lang w:val="it-IT"/>
        </w:rPr>
        <w:t>octava</w:t>
      </w:r>
      <w:r w:rsidR="00C94F95" w:rsidRPr="001B63A5">
        <w:rPr>
          <w:lang w:val="it-IT"/>
        </w:rPr>
        <w:t xml:space="preserve">, </w:t>
      </w:r>
      <w:r w:rsidRPr="001B63A5">
        <w:rPr>
          <w:lang w:val="it-IT"/>
        </w:rPr>
        <w:t>capitulum et sequentia inde dicuntur</w:t>
      </w:r>
      <w:r w:rsidR="00C94F95" w:rsidRPr="001B63A5">
        <w:rPr>
          <w:lang w:val="it-IT"/>
        </w:rPr>
        <w:t xml:space="preserve">. </w:t>
      </w:r>
      <w:r w:rsidRPr="001B63A5">
        <w:rPr>
          <w:lang w:val="it-IT"/>
        </w:rPr>
        <w:t>Post</w:t>
      </w:r>
      <w:r w:rsidR="00CF3709" w:rsidRPr="001B63A5">
        <w:rPr>
          <w:lang w:val="it-IT"/>
        </w:rPr>
        <w:t xml:space="preserve"> </w:t>
      </w:r>
      <w:r w:rsidR="008559D1" w:rsidRPr="001B63A5">
        <w:rPr>
          <w:lang w:val="it-IT"/>
        </w:rPr>
        <w:t>[</w:t>
      </w:r>
      <w:r w:rsidR="00CF3709" w:rsidRPr="001B63A5">
        <w:rPr>
          <w:lang w:val="it-IT"/>
        </w:rPr>
        <w:t>BD</w:t>
      </w:r>
      <w:r w:rsidR="008559D1" w:rsidRPr="001B63A5">
        <w:rPr>
          <w:lang w:val="it-IT"/>
        </w:rPr>
        <w:t>]</w:t>
      </w:r>
      <w:r w:rsidRPr="001B63A5">
        <w:rPr>
          <w:lang w:val="it-IT"/>
        </w:rPr>
        <w:t xml:space="preserve"> </w:t>
      </w:r>
      <w:r w:rsidR="00C1418F" w:rsidRPr="001B63A5">
        <w:rPr>
          <w:rStyle w:val="Incipit"/>
          <w:lang w:val="it-IT"/>
        </w:rPr>
        <w:t>Benedicamus domino</w:t>
      </w:r>
      <w:r w:rsidR="007275B6" w:rsidRPr="001B63A5">
        <w:rPr>
          <w:lang w:val="it-IT"/>
        </w:rPr>
        <w:t xml:space="preserve"> </w:t>
      </w:r>
      <w:r w:rsidR="00CF3709" w:rsidRPr="001B63A5">
        <w:rPr>
          <w:lang w:val="it-IT"/>
        </w:rPr>
        <w:t xml:space="preserve">antiphona </w:t>
      </w:r>
      <w:r w:rsidRPr="001B63A5">
        <w:rPr>
          <w:lang w:val="it-IT"/>
        </w:rPr>
        <w:t>de dominica.</w:t>
      </w:r>
    </w:p>
    <w:p w:rsidR="00E06F4A" w:rsidRPr="001B63A5" w:rsidRDefault="00D442D7" w:rsidP="002948B5">
      <w:pPr>
        <w:pStyle w:val="berschrift1"/>
        <w:rPr>
          <w:lang w:val="it-IT"/>
        </w:rPr>
      </w:pPr>
      <w:r w:rsidRPr="001B63A5">
        <w:rPr>
          <w:lang w:val="it-IT"/>
        </w:rPr>
        <w:t>DE SANCTO PAULO CONFESSORE</w:t>
      </w:r>
    </w:p>
    <w:p w:rsidR="00E06F4A" w:rsidRPr="008262EE" w:rsidRDefault="008559D1" w:rsidP="00C10675">
      <w:pPr>
        <w:rPr>
          <w:lang w:val="it-IT"/>
        </w:rPr>
      </w:pPr>
      <w:r w:rsidRPr="008262EE">
        <w:rPr>
          <w:rStyle w:val="Time1"/>
          <w:lang w:val="it-IT"/>
        </w:rPr>
        <w:t>[</w:t>
      </w:r>
      <w:r w:rsidR="00E06F4A" w:rsidRPr="008262EE">
        <w:rPr>
          <w:rStyle w:val="Time1"/>
          <w:lang w:val="it-IT"/>
        </w:rPr>
        <w:t>Ad primas vesperas</w:t>
      </w:r>
      <w:r w:rsidRPr="008262EE">
        <w:rPr>
          <w:rStyle w:val="Time1"/>
          <w:lang w:val="it-IT"/>
        </w:rPr>
        <w:t>]</w:t>
      </w:r>
      <w:r w:rsidR="00E06F4A" w:rsidRPr="008262EE">
        <w:rPr>
          <w:lang w:val="it-IT"/>
        </w:rPr>
        <w:t xml:space="preserve"> Capitulum de uno confessore</w:t>
      </w:r>
      <w:r w:rsidR="00C94F95" w:rsidRPr="008262EE">
        <w:rPr>
          <w:lang w:val="it-IT"/>
        </w:rPr>
        <w:t xml:space="preserve">, </w:t>
      </w:r>
      <w:r w:rsidR="00E06F4A" w:rsidRPr="008262EE">
        <w:rPr>
          <w:lang w:val="it-IT"/>
        </w:rPr>
        <w:t>qui non fuit episcopus</w:t>
      </w:r>
      <w:r w:rsidR="00C94F95" w:rsidRPr="008262EE">
        <w:rPr>
          <w:lang w:val="it-IT"/>
        </w:rPr>
        <w:t xml:space="preserve">. </w:t>
      </w:r>
      <w:r w:rsidR="00E06F4A" w:rsidRPr="008262EE">
        <w:rPr>
          <w:lang w:val="it-IT"/>
        </w:rPr>
        <w:t xml:space="preserve">HY </w:t>
      </w:r>
      <w:r w:rsidR="00C1418F" w:rsidRPr="00456BEC">
        <w:rPr>
          <w:rStyle w:val="Incipit"/>
          <w:lang w:val="it-IT"/>
        </w:rPr>
        <w:t xml:space="preserve">Hic est verus </w:t>
      </w:r>
      <w:r w:rsidR="00D442D7">
        <w:rPr>
          <w:rStyle w:val="Incipit"/>
          <w:lang w:val="it-IT"/>
        </w:rPr>
        <w:t>c</w:t>
      </w:r>
      <w:r w:rsidR="00C1418F" w:rsidRPr="00456BEC">
        <w:rPr>
          <w:rStyle w:val="Incipit"/>
          <w:lang w:val="it-IT"/>
        </w:rPr>
        <w:t>hristicola</w:t>
      </w:r>
      <w:r w:rsidR="00C94F95" w:rsidRPr="008262EE">
        <w:rPr>
          <w:lang w:val="it-IT"/>
        </w:rPr>
        <w:t xml:space="preserve">. </w:t>
      </w:r>
      <w:r w:rsidR="00E06F4A" w:rsidRPr="008262EE">
        <w:rPr>
          <w:lang w:val="it-IT"/>
        </w:rPr>
        <w:t xml:space="preserve">AM </w:t>
      </w:r>
      <w:r w:rsidR="00C1418F" w:rsidRPr="00456BEC">
        <w:rPr>
          <w:rStyle w:val="Incipit"/>
          <w:lang w:val="it-IT"/>
        </w:rPr>
        <w:t>Similabo eum viro</w:t>
      </w:r>
      <w:r w:rsidR="00C94F95" w:rsidRPr="008262EE">
        <w:rPr>
          <w:lang w:val="it-IT"/>
        </w:rPr>
        <w:t xml:space="preserve">. </w:t>
      </w:r>
      <w:r w:rsidR="00E06F4A" w:rsidRPr="008262EE">
        <w:rPr>
          <w:lang w:val="it-IT"/>
        </w:rPr>
        <w:t xml:space="preserve">OR </w:t>
      </w:r>
      <w:r w:rsidR="00C1418F" w:rsidRPr="00456BEC">
        <w:rPr>
          <w:rStyle w:val="Incipit"/>
          <w:lang w:val="it-IT"/>
        </w:rPr>
        <w:t>Deus qui nos annua</w:t>
      </w:r>
      <w:r w:rsidR="00E06F4A" w:rsidRPr="008262EE">
        <w:rPr>
          <w:lang w:val="it-IT"/>
        </w:rPr>
        <w:t>; require in nativitate sancti Galli.</w:t>
      </w:r>
    </w:p>
    <w:p w:rsidR="00FB2358" w:rsidRPr="008262EE" w:rsidRDefault="00E352DC" w:rsidP="00C10675">
      <w:pPr>
        <w:rPr>
          <w:lang w:val="fr-FR"/>
        </w:rPr>
      </w:pPr>
      <w:r w:rsidRPr="008262EE">
        <w:rPr>
          <w:rStyle w:val="Time1"/>
          <w:lang w:val="it-IT"/>
        </w:rPr>
        <w:t>[Ad matutin</w:t>
      </w:r>
      <w:r w:rsidR="00D442D7">
        <w:rPr>
          <w:rStyle w:val="Time1"/>
          <w:lang w:val="it-IT"/>
        </w:rPr>
        <w:t>um</w:t>
      </w:r>
      <w:r w:rsidRPr="008262EE">
        <w:rPr>
          <w:rStyle w:val="Time1"/>
          <w:lang w:val="it-IT"/>
        </w:rPr>
        <w:t>]</w:t>
      </w:r>
      <w:r w:rsidR="009E2124" w:rsidRPr="00F3652D">
        <w:rPr>
          <w:lang w:val="it-IT"/>
        </w:rPr>
        <w:t xml:space="preserve"> </w:t>
      </w:r>
      <w:r w:rsidR="005C47FC">
        <w:rPr>
          <w:lang w:val="it-IT"/>
        </w:rPr>
        <w:t xml:space="preserve">(51b) </w:t>
      </w:r>
      <w:r w:rsidR="00E06F4A" w:rsidRPr="008262EE">
        <w:rPr>
          <w:lang w:val="it-IT"/>
        </w:rPr>
        <w:t xml:space="preserve">INV </w:t>
      </w:r>
      <w:r w:rsidR="00C1418F" w:rsidRPr="00456BEC">
        <w:rPr>
          <w:rStyle w:val="Incipit"/>
          <w:lang w:val="it-IT"/>
        </w:rPr>
        <w:t>Regem confessorum</w:t>
      </w:r>
      <w:r w:rsidR="00C94F95" w:rsidRPr="008262EE">
        <w:rPr>
          <w:lang w:val="it-IT"/>
        </w:rPr>
        <w:t xml:space="preserve">. </w:t>
      </w:r>
      <w:r w:rsidR="00E06F4A" w:rsidRPr="008262EE">
        <w:rPr>
          <w:lang w:val="fr-FR"/>
        </w:rPr>
        <w:t>Hymnus</w:t>
      </w:r>
      <w:r w:rsidR="00C94F95" w:rsidRPr="008262EE">
        <w:rPr>
          <w:lang w:val="fr-FR"/>
        </w:rPr>
        <w:t xml:space="preserve">, </w:t>
      </w:r>
      <w:r w:rsidR="00E06F4A" w:rsidRPr="008262EE">
        <w:rPr>
          <w:lang w:val="fr-FR"/>
        </w:rPr>
        <w:t>antiphona super psalmos (69)</w:t>
      </w:r>
      <w:r w:rsidR="00FB2358" w:rsidRPr="008262EE">
        <w:rPr>
          <w:lang w:val="fr-FR"/>
        </w:rPr>
        <w:t xml:space="preserve"> et lectiones de epiphania</w:t>
      </w:r>
      <w:r w:rsidR="00C94F95" w:rsidRPr="008262EE">
        <w:rPr>
          <w:lang w:val="fr-FR"/>
        </w:rPr>
        <w:t xml:space="preserve">. </w:t>
      </w:r>
      <w:r w:rsidR="00FB2358" w:rsidRPr="008262EE">
        <w:rPr>
          <w:lang w:val="fr-FR"/>
        </w:rPr>
        <w:t xml:space="preserve">RP </w:t>
      </w:r>
      <w:r w:rsidR="00C1418F" w:rsidRPr="00456BEC">
        <w:rPr>
          <w:rStyle w:val="Incipit"/>
          <w:lang w:val="fr-FR"/>
        </w:rPr>
        <w:t>Euge serve</w:t>
      </w:r>
      <w:r w:rsidR="00C94F95" w:rsidRPr="00F3652D">
        <w:rPr>
          <w:lang w:val="fr-FR"/>
        </w:rPr>
        <w:t xml:space="preserve">. </w:t>
      </w:r>
      <w:r w:rsidR="008559D1" w:rsidRPr="00F3652D">
        <w:rPr>
          <w:rFonts w:eastAsia="Arial"/>
          <w:lang w:val="fr-FR"/>
        </w:rPr>
        <w:t>[</w:t>
      </w:r>
      <w:r w:rsidR="00FB2358" w:rsidRPr="00F3652D">
        <w:rPr>
          <w:rFonts w:eastAsia="Arial"/>
          <w:lang w:val="fr-FR"/>
        </w:rPr>
        <w:t>RV</w:t>
      </w:r>
      <w:r w:rsidR="002C3062" w:rsidRPr="00F3652D">
        <w:rPr>
          <w:rFonts w:eastAsia="Arial"/>
          <w:lang w:val="fr-FR"/>
        </w:rPr>
        <w:t>]</w:t>
      </w:r>
      <w:r w:rsidR="00FB2358" w:rsidRPr="00F3652D">
        <w:rPr>
          <w:rFonts w:eastAsia="Arial"/>
          <w:lang w:val="fr-FR"/>
        </w:rPr>
        <w:t xml:space="preserve"> </w:t>
      </w:r>
      <w:r w:rsidR="00C1418F" w:rsidRPr="00456BEC">
        <w:rPr>
          <w:rStyle w:val="Incipit"/>
          <w:rFonts w:eastAsia="Arial"/>
          <w:lang w:val="fr-FR"/>
        </w:rPr>
        <w:t>Ä+</w:t>
      </w:r>
      <w:r w:rsidR="00C1418F" w:rsidRPr="00456BEC">
        <w:rPr>
          <w:rStyle w:val="Incipit"/>
          <w:lang w:val="fr-FR"/>
        </w:rPr>
        <w:t>Domine quinque+Ä</w:t>
      </w:r>
      <w:r w:rsidR="00C94F95" w:rsidRPr="00F3652D">
        <w:rPr>
          <w:lang w:val="fr-FR"/>
        </w:rPr>
        <w:t xml:space="preserve">. </w:t>
      </w:r>
      <w:r w:rsidR="00FB2358" w:rsidRPr="00F3652D">
        <w:rPr>
          <w:lang w:val="fr-FR"/>
        </w:rPr>
        <w:t xml:space="preserve">RP </w:t>
      </w:r>
      <w:r w:rsidR="00C1418F" w:rsidRPr="00456BEC">
        <w:rPr>
          <w:rStyle w:val="Incipit"/>
          <w:lang w:val="fr-FR"/>
        </w:rPr>
        <w:t>Desiderium</w:t>
      </w:r>
      <w:r w:rsidR="00C94F95" w:rsidRPr="00F3652D">
        <w:rPr>
          <w:lang w:val="fr-FR"/>
        </w:rPr>
        <w:t xml:space="preserve">. </w:t>
      </w:r>
      <w:r w:rsidR="00F3652D" w:rsidRPr="00F3652D">
        <w:rPr>
          <w:rFonts w:eastAsia="Arial"/>
          <w:lang w:val="fr-FR"/>
        </w:rPr>
        <w:t xml:space="preserve">[RV] </w:t>
      </w:r>
      <w:r w:rsidR="00C1418F" w:rsidRPr="00456BEC">
        <w:rPr>
          <w:rStyle w:val="Incipit"/>
          <w:rFonts w:eastAsia="Arial"/>
          <w:lang w:val="fr-FR"/>
        </w:rPr>
        <w:t>Ä+</w:t>
      </w:r>
      <w:r w:rsidR="00C1418F" w:rsidRPr="00456BEC">
        <w:rPr>
          <w:rStyle w:val="Incipit"/>
          <w:lang w:val="fr-FR"/>
        </w:rPr>
        <w:t>Quoniam</w:t>
      </w:r>
      <w:r w:rsidR="00C1418F" w:rsidRPr="00456BEC">
        <w:rPr>
          <w:rStyle w:val="Incipit"/>
          <w:rFonts w:eastAsia="Arial"/>
          <w:lang w:val="fr-FR"/>
        </w:rPr>
        <w:t>+Ä</w:t>
      </w:r>
      <w:r w:rsidR="00C94F95" w:rsidRPr="00F3652D">
        <w:rPr>
          <w:lang w:val="fr-FR"/>
        </w:rPr>
        <w:t xml:space="preserve">. </w:t>
      </w:r>
      <w:r w:rsidR="00FB2358" w:rsidRPr="00F3652D">
        <w:rPr>
          <w:lang w:val="fr-FR"/>
        </w:rPr>
        <w:t xml:space="preserve">RP </w:t>
      </w:r>
      <w:r w:rsidR="00C1418F" w:rsidRPr="00456BEC">
        <w:rPr>
          <w:rStyle w:val="Incipit"/>
          <w:lang w:val="fr-FR"/>
        </w:rPr>
        <w:t>Iste home perfecit</w:t>
      </w:r>
      <w:r w:rsidR="00C94F95" w:rsidRPr="00F3652D">
        <w:rPr>
          <w:lang w:val="fr-FR"/>
        </w:rPr>
        <w:t xml:space="preserve">. </w:t>
      </w:r>
      <w:r w:rsidR="00F3652D" w:rsidRPr="00F3652D">
        <w:rPr>
          <w:rFonts w:eastAsia="Arial"/>
          <w:lang w:val="fr-FR"/>
        </w:rPr>
        <w:t xml:space="preserve">[RV] </w:t>
      </w:r>
      <w:r w:rsidR="00C1418F" w:rsidRPr="00456BEC">
        <w:rPr>
          <w:rStyle w:val="Incipit"/>
          <w:rFonts w:eastAsia="Arial"/>
          <w:lang w:val="fr-FR"/>
        </w:rPr>
        <w:t>Ä+</w:t>
      </w:r>
      <w:r w:rsidR="00C1418F" w:rsidRPr="00456BEC">
        <w:rPr>
          <w:rStyle w:val="Incipit"/>
          <w:lang w:val="fr-FR"/>
        </w:rPr>
        <w:t>Iustum deduxit</w:t>
      </w:r>
      <w:r w:rsidR="00C1418F" w:rsidRPr="00456BEC">
        <w:rPr>
          <w:rStyle w:val="Incipit"/>
          <w:rFonts w:eastAsia="Arial"/>
          <w:lang w:val="fr-FR"/>
        </w:rPr>
        <w:t>+Ä</w:t>
      </w:r>
      <w:r w:rsidR="00596868" w:rsidRPr="00456BEC">
        <w:rPr>
          <w:rFonts w:eastAsia="Arial"/>
          <w:lang w:val="fr-FR"/>
        </w:rPr>
        <w:t>.</w:t>
      </w:r>
      <w:r w:rsidR="00FB2358" w:rsidRPr="00456BEC">
        <w:rPr>
          <w:lang w:val="fr-FR"/>
        </w:rPr>
        <w:t xml:space="preserve"> </w:t>
      </w:r>
    </w:p>
    <w:p w:rsidR="00FB2358" w:rsidRPr="008262EE" w:rsidRDefault="008559D1" w:rsidP="00C10675">
      <w:pPr>
        <w:rPr>
          <w:lang w:val="fr-FR"/>
        </w:rPr>
      </w:pPr>
      <w:r w:rsidRPr="008262EE">
        <w:rPr>
          <w:rStyle w:val="Time1"/>
          <w:lang w:val="fr-FR"/>
        </w:rPr>
        <w:t>[</w:t>
      </w:r>
      <w:r w:rsidR="00FB2358" w:rsidRPr="008262EE">
        <w:rPr>
          <w:rStyle w:val="Time1"/>
          <w:lang w:val="fr-FR"/>
        </w:rPr>
        <w:t>Ad</w:t>
      </w:r>
      <w:r w:rsidRPr="008262EE">
        <w:rPr>
          <w:rStyle w:val="Time1"/>
          <w:lang w:val="fr-FR"/>
        </w:rPr>
        <w:t>]</w:t>
      </w:r>
      <w:r w:rsidR="00FB2358" w:rsidRPr="008262EE">
        <w:rPr>
          <w:rStyle w:val="Time1"/>
          <w:lang w:val="fr-FR"/>
        </w:rPr>
        <w:t xml:space="preserve"> matutina</w:t>
      </w:r>
      <w:r w:rsidR="00D442D7">
        <w:rPr>
          <w:rStyle w:val="Time1"/>
          <w:lang w:val="fr-FR"/>
        </w:rPr>
        <w:t>s</w:t>
      </w:r>
      <w:r w:rsidR="00FB2358" w:rsidRPr="008262EE">
        <w:rPr>
          <w:rStyle w:val="Time1"/>
          <w:lang w:val="fr-FR"/>
        </w:rPr>
        <w:t xml:space="preserve"> laud</w:t>
      </w:r>
      <w:r w:rsidR="00D442D7">
        <w:rPr>
          <w:rStyle w:val="Time1"/>
          <w:lang w:val="fr-FR"/>
        </w:rPr>
        <w:t>e</w:t>
      </w:r>
      <w:r w:rsidR="00FB2358" w:rsidRPr="008262EE">
        <w:rPr>
          <w:rStyle w:val="Time1"/>
          <w:lang w:val="fr-FR"/>
        </w:rPr>
        <w:t>s</w:t>
      </w:r>
      <w:r w:rsidR="00FB2358" w:rsidRPr="008262EE">
        <w:rPr>
          <w:lang w:val="fr-FR"/>
        </w:rPr>
        <w:t xml:space="preserve"> </w:t>
      </w:r>
      <w:r w:rsidRPr="008262EE">
        <w:rPr>
          <w:lang w:val="fr-FR"/>
        </w:rPr>
        <w:t xml:space="preserve">AN </w:t>
      </w:r>
      <w:r w:rsidR="00C1418F" w:rsidRPr="00456BEC">
        <w:rPr>
          <w:rStyle w:val="Incipit"/>
          <w:lang w:val="fr-FR"/>
        </w:rPr>
        <w:t>Domine quinque talenta</w:t>
      </w:r>
      <w:r w:rsidR="00C1418F" w:rsidRPr="001B63A5">
        <w:rPr>
          <w:lang w:val="fr-FR"/>
        </w:rPr>
        <w:t xml:space="preserve"> </w:t>
      </w:r>
      <w:r w:rsidR="00FB2358" w:rsidRPr="008262EE">
        <w:rPr>
          <w:lang w:val="fr-FR"/>
        </w:rPr>
        <w:t>cum reliquis</w:t>
      </w:r>
      <w:r w:rsidR="00C94F95" w:rsidRPr="008262EE">
        <w:rPr>
          <w:lang w:val="fr-FR"/>
        </w:rPr>
        <w:t xml:space="preserve">. </w:t>
      </w:r>
      <w:r w:rsidR="00FB2358" w:rsidRPr="008262EE">
        <w:rPr>
          <w:lang w:val="fr-FR"/>
        </w:rPr>
        <w:t xml:space="preserve">AB </w:t>
      </w:r>
      <w:r w:rsidR="00C1418F" w:rsidRPr="00456BEC">
        <w:rPr>
          <w:rStyle w:val="Incipit"/>
          <w:lang w:val="fr-FR"/>
        </w:rPr>
        <w:t>Hic vir despiciens</w:t>
      </w:r>
      <w:r w:rsidR="00C94F95" w:rsidRPr="00F3652D">
        <w:rPr>
          <w:lang w:val="fr-FR"/>
        </w:rPr>
        <w:t xml:space="preserve">. </w:t>
      </w:r>
      <w:r w:rsidR="00FB2358" w:rsidRPr="008262EE">
        <w:rPr>
          <w:lang w:val="fr-FR"/>
        </w:rPr>
        <w:t xml:space="preserve">Post </w:t>
      </w:r>
      <w:r w:rsidRPr="008262EE">
        <w:rPr>
          <w:lang w:val="fr-FR"/>
        </w:rPr>
        <w:t>[</w:t>
      </w:r>
      <w:r w:rsidR="00FB2358" w:rsidRPr="008262EE">
        <w:rPr>
          <w:lang w:val="fr-FR"/>
        </w:rPr>
        <w:t>BD</w:t>
      </w:r>
      <w:r w:rsidRPr="008262EE">
        <w:rPr>
          <w:lang w:val="fr-FR"/>
        </w:rPr>
        <w:t>]</w:t>
      </w:r>
      <w:r w:rsidR="00FB2358" w:rsidRPr="008262EE">
        <w:rPr>
          <w:lang w:val="fr-FR"/>
        </w:rPr>
        <w:t xml:space="preserve"> </w:t>
      </w:r>
      <w:r w:rsidR="00C1418F" w:rsidRPr="00456BEC">
        <w:rPr>
          <w:rStyle w:val="Incipit"/>
          <w:lang w:val="fr-FR"/>
        </w:rPr>
        <w:t>Benedicamus domino</w:t>
      </w:r>
      <w:r w:rsidR="00FB2358" w:rsidRPr="008262EE">
        <w:rPr>
          <w:lang w:val="fr-FR"/>
        </w:rPr>
        <w:t xml:space="preserve"> antiphona de epiphania.</w:t>
      </w:r>
    </w:p>
    <w:p w:rsidR="00FB2358" w:rsidRPr="00F3652D" w:rsidRDefault="00FB2358" w:rsidP="00C10675">
      <w:pPr>
        <w:rPr>
          <w:lang w:val="fr-FR"/>
        </w:rPr>
      </w:pPr>
      <w:r w:rsidRPr="008262EE">
        <w:rPr>
          <w:rStyle w:val="Time1"/>
          <w:lang w:val="fr-FR"/>
        </w:rPr>
        <w:t>Ad primam</w:t>
      </w:r>
      <w:r w:rsidR="00C94F95" w:rsidRPr="008262EE">
        <w:rPr>
          <w:lang w:val="fr-FR"/>
        </w:rPr>
        <w:t xml:space="preserve"> </w:t>
      </w:r>
      <w:r w:rsidRPr="008262EE">
        <w:rPr>
          <w:lang w:val="fr-FR"/>
        </w:rPr>
        <w:t>si occurrit</w:t>
      </w:r>
      <w:r w:rsidR="00C94F95" w:rsidRPr="008262EE">
        <w:rPr>
          <w:lang w:val="fr-FR"/>
        </w:rPr>
        <w:t xml:space="preserve"> </w:t>
      </w:r>
      <w:r w:rsidRPr="008262EE">
        <w:rPr>
          <w:lang w:val="fr-FR"/>
        </w:rPr>
        <w:t>antiphona de psalmis</w:t>
      </w:r>
      <w:r w:rsidR="00C94F95" w:rsidRPr="008262EE">
        <w:rPr>
          <w:lang w:val="fr-FR"/>
        </w:rPr>
        <w:t xml:space="preserve">, </w:t>
      </w:r>
      <w:r w:rsidRPr="008262EE">
        <w:rPr>
          <w:lang w:val="fr-FR"/>
        </w:rPr>
        <w:t>sin autem</w:t>
      </w:r>
      <w:r w:rsidR="00C94F95" w:rsidRPr="008262EE">
        <w:rPr>
          <w:lang w:val="fr-FR"/>
        </w:rPr>
        <w:t xml:space="preserve">, </w:t>
      </w:r>
      <w:r w:rsidR="008559D1" w:rsidRPr="008262EE">
        <w:rPr>
          <w:lang w:val="fr-FR"/>
        </w:rPr>
        <w:t xml:space="preserve">AN </w:t>
      </w:r>
      <w:r w:rsidR="00C1418F" w:rsidRPr="00456BEC">
        <w:rPr>
          <w:rStyle w:val="Incipit"/>
          <w:lang w:val="fr-FR"/>
        </w:rPr>
        <w:t>Ecce vere Israe</w:t>
      </w:r>
      <w:r w:rsidR="00C1418F" w:rsidRPr="00456BEC">
        <w:rPr>
          <w:rStyle w:val="Incipit"/>
          <w:rFonts w:eastAsia="Arial"/>
          <w:lang w:val="fr-FR"/>
        </w:rPr>
        <w:t>lita</w:t>
      </w:r>
      <w:r w:rsidR="00C94F95" w:rsidRPr="00F3652D">
        <w:rPr>
          <w:rFonts w:eastAsia="Arial"/>
          <w:lang w:val="fr-FR"/>
        </w:rPr>
        <w:t xml:space="preserve">. </w:t>
      </w:r>
      <w:r w:rsidR="00762470" w:rsidRPr="00F3652D">
        <w:rPr>
          <w:rFonts w:eastAsia="Arial"/>
          <w:lang w:val="fr-FR"/>
        </w:rPr>
        <w:t xml:space="preserve">AN </w:t>
      </w:r>
      <w:r w:rsidR="00C1418F" w:rsidRPr="00456BEC">
        <w:rPr>
          <w:rStyle w:val="Incipit"/>
          <w:lang w:val="fr-FR"/>
        </w:rPr>
        <w:t>Serve bone</w:t>
      </w:r>
      <w:r w:rsidRPr="00F3652D">
        <w:rPr>
          <w:lang w:val="fr-FR"/>
        </w:rPr>
        <w:t>.</w:t>
      </w:r>
    </w:p>
    <w:p w:rsidR="00FB2358" w:rsidRPr="00F3652D" w:rsidRDefault="00FB2358" w:rsidP="00C10675">
      <w:pPr>
        <w:rPr>
          <w:lang w:val="pt-PT"/>
        </w:rPr>
      </w:pPr>
      <w:r w:rsidRPr="008262EE">
        <w:rPr>
          <w:rStyle w:val="Time1"/>
          <w:lang w:val="fr-FR"/>
        </w:rPr>
        <w:t>Ad missam</w:t>
      </w:r>
      <w:r w:rsidRPr="008262EE">
        <w:rPr>
          <w:lang w:val="fr-FR"/>
        </w:rPr>
        <w:t xml:space="preserve"> </w:t>
      </w:r>
      <w:r w:rsidR="008559D1" w:rsidRPr="008262EE">
        <w:rPr>
          <w:lang w:val="fr-FR"/>
        </w:rPr>
        <w:t xml:space="preserve">AN </w:t>
      </w:r>
      <w:r w:rsidR="00C1418F" w:rsidRPr="00456BEC">
        <w:rPr>
          <w:rStyle w:val="Incipit"/>
          <w:lang w:val="fr-FR"/>
        </w:rPr>
        <w:t>Iustus ut palma</w:t>
      </w:r>
      <w:r w:rsidR="00C94F95" w:rsidRPr="00F3652D">
        <w:rPr>
          <w:lang w:val="fr-FR"/>
        </w:rPr>
        <w:t xml:space="preserve">. </w:t>
      </w:r>
      <w:r w:rsidRPr="008262EE">
        <w:rPr>
          <w:lang w:val="it-IT"/>
        </w:rPr>
        <w:t>LE</w:t>
      </w:r>
      <w:r w:rsidR="00E23448">
        <w:rPr>
          <w:lang w:val="it-IT"/>
        </w:rPr>
        <w:t>EP</w:t>
      </w:r>
      <w:r w:rsidRPr="008262EE">
        <w:rPr>
          <w:lang w:val="it-IT"/>
        </w:rPr>
        <w:t xml:space="preserve"> </w:t>
      </w:r>
      <w:r w:rsidR="00C1418F" w:rsidRPr="00456BEC">
        <w:rPr>
          <w:rStyle w:val="Incipit"/>
          <w:lang w:val="it-IT"/>
        </w:rPr>
        <w:t>Beatus vir qui in sapientia moritur</w:t>
      </w:r>
      <w:r w:rsidR="00C94F95" w:rsidRPr="00F3652D">
        <w:rPr>
          <w:lang w:val="it-IT"/>
        </w:rPr>
        <w:t xml:space="preserve">. </w:t>
      </w:r>
      <w:r w:rsidRPr="00F3652D">
        <w:rPr>
          <w:lang w:val="it-IT"/>
        </w:rPr>
        <w:t xml:space="preserve">GR </w:t>
      </w:r>
      <w:r w:rsidR="00C1418F" w:rsidRPr="00456BEC">
        <w:rPr>
          <w:rStyle w:val="Incipit"/>
          <w:lang w:val="it-IT"/>
        </w:rPr>
        <w:t>Iustus non conturbabitur</w:t>
      </w:r>
      <w:r w:rsidR="00C94F95" w:rsidRPr="00F3652D">
        <w:rPr>
          <w:lang w:val="it-IT"/>
        </w:rPr>
        <w:t xml:space="preserve">. </w:t>
      </w:r>
      <w:r w:rsidRPr="00F3652D">
        <w:rPr>
          <w:lang w:val="it-IT"/>
        </w:rPr>
        <w:t xml:space="preserve">AL </w:t>
      </w:r>
      <w:r w:rsidR="00C1418F" w:rsidRPr="00456BEC">
        <w:rPr>
          <w:rStyle w:val="Incipit"/>
          <w:lang w:val="it-IT"/>
        </w:rPr>
        <w:t>Alleluia</w:t>
      </w:r>
      <w:r w:rsidR="00C94F95" w:rsidRPr="008262EE">
        <w:rPr>
          <w:lang w:val="it-IT"/>
        </w:rPr>
        <w:t xml:space="preserve">. </w:t>
      </w:r>
      <w:r w:rsidR="008559D1" w:rsidRPr="008262EE">
        <w:rPr>
          <w:lang w:val="it-IT"/>
        </w:rPr>
        <w:t>[</w:t>
      </w:r>
      <w:r w:rsidRPr="008262EE">
        <w:rPr>
          <w:lang w:val="it-IT"/>
        </w:rPr>
        <w:t>ALV</w:t>
      </w:r>
      <w:r w:rsidR="008559D1" w:rsidRPr="008262EE">
        <w:rPr>
          <w:lang w:val="it-IT"/>
        </w:rPr>
        <w:t>]</w:t>
      </w:r>
      <w:r w:rsidRPr="008262EE">
        <w:rPr>
          <w:lang w:val="it-IT"/>
        </w:rPr>
        <w:t xml:space="preserve"> </w:t>
      </w:r>
      <w:r w:rsidR="00C1418F" w:rsidRPr="00456BEC">
        <w:rPr>
          <w:rStyle w:val="Incipit"/>
          <w:lang w:val="it-IT"/>
        </w:rPr>
        <w:t>Iustum deduxit dominus</w:t>
      </w:r>
      <w:r w:rsidR="00C94F95" w:rsidRPr="00F3652D">
        <w:rPr>
          <w:lang w:val="it-IT"/>
        </w:rPr>
        <w:t xml:space="preserve">. </w:t>
      </w:r>
      <w:r w:rsidRPr="008262EE">
        <w:rPr>
          <w:lang w:val="pt-PT"/>
        </w:rPr>
        <w:t xml:space="preserve">EV </w:t>
      </w:r>
      <w:r w:rsidR="00C1418F" w:rsidRPr="00456BEC">
        <w:rPr>
          <w:rStyle w:val="Incipit"/>
          <w:lang w:val="pt-PT"/>
        </w:rPr>
        <w:t>Ecce nos reliquimus omnia</w:t>
      </w:r>
      <w:r w:rsidR="00C94F95" w:rsidRPr="00F3652D">
        <w:rPr>
          <w:lang w:val="pt-PT"/>
        </w:rPr>
        <w:t xml:space="preserve">. </w:t>
      </w:r>
      <w:r w:rsidRPr="008262EE">
        <w:rPr>
          <w:lang w:val="pt-PT"/>
        </w:rPr>
        <w:t xml:space="preserve">OF </w:t>
      </w:r>
      <w:r w:rsidR="00C1418F" w:rsidRPr="00456BEC">
        <w:rPr>
          <w:rStyle w:val="Incipit"/>
          <w:lang w:val="pt-PT"/>
        </w:rPr>
        <w:t>Desiderium animae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>CO</w:t>
      </w:r>
      <w:r w:rsidRPr="00F3652D">
        <w:rPr>
          <w:lang w:val="pt-PT"/>
        </w:rPr>
        <w:t xml:space="preserve"> </w:t>
      </w:r>
      <w:r w:rsidR="00C1418F" w:rsidRPr="00456BEC">
        <w:rPr>
          <w:rStyle w:val="Incipit"/>
          <w:lang w:val="pt-PT"/>
        </w:rPr>
        <w:t>Magna est gloria</w:t>
      </w:r>
      <w:r w:rsidRPr="00F3652D">
        <w:rPr>
          <w:lang w:val="pt-PT"/>
        </w:rPr>
        <w:t>.</w:t>
      </w:r>
    </w:p>
    <w:p w:rsidR="00FB2358" w:rsidRPr="001B63A5" w:rsidRDefault="00E23448" w:rsidP="002948B5">
      <w:pPr>
        <w:pStyle w:val="berschrift1"/>
        <w:rPr>
          <w:lang w:val="pt-PT"/>
        </w:rPr>
      </w:pPr>
      <w:r w:rsidRPr="001B63A5">
        <w:rPr>
          <w:lang w:val="pt-PT"/>
        </w:rPr>
        <w:t>OCTAVA EPIPHANIAE</w:t>
      </w:r>
    </w:p>
    <w:p w:rsidR="00FB2358" w:rsidRPr="008262EE" w:rsidRDefault="00FB2358" w:rsidP="00C10675">
      <w:pPr>
        <w:rPr>
          <w:lang w:val="it-IT"/>
        </w:rPr>
      </w:pPr>
      <w:r w:rsidRPr="008262EE">
        <w:rPr>
          <w:rStyle w:val="Time1"/>
          <w:lang w:val="pt-PT"/>
        </w:rPr>
        <w:t>Ad vesperam</w:t>
      </w:r>
      <w:r w:rsidRPr="008262EE">
        <w:rPr>
          <w:lang w:val="pt-PT"/>
        </w:rPr>
        <w:t xml:space="preserve"> CP </w:t>
      </w:r>
      <w:r w:rsidR="00C1418F" w:rsidRPr="00456BEC">
        <w:rPr>
          <w:rStyle w:val="Incipit"/>
          <w:lang w:val="pt-PT"/>
        </w:rPr>
        <w:t>Exultet desertum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 xml:space="preserve">RP </w:t>
      </w:r>
      <w:r w:rsidR="00C1418F" w:rsidRPr="00456BEC">
        <w:rPr>
          <w:rStyle w:val="Incipit"/>
          <w:lang w:val="pt-PT"/>
        </w:rPr>
        <w:t>Hodie in Iordane</w:t>
      </w:r>
      <w:r w:rsidR="00C94F95" w:rsidRPr="00F3652D">
        <w:rPr>
          <w:lang w:val="pt-PT"/>
        </w:rPr>
        <w:t xml:space="preserve">. </w:t>
      </w:r>
      <w:r w:rsidR="00F3652D" w:rsidRPr="00F3652D">
        <w:rPr>
          <w:lang w:val="nb-NO"/>
        </w:rPr>
        <w:t>[</w:t>
      </w:r>
      <w:r w:rsidR="00F3652D" w:rsidRPr="008262EE">
        <w:rPr>
          <w:lang w:val="nb-NO"/>
        </w:rPr>
        <w:t>RV</w:t>
      </w:r>
      <w:r w:rsidR="00F3652D" w:rsidRPr="00F3652D">
        <w:rPr>
          <w:lang w:val="nb-NO"/>
        </w:rPr>
        <w:t xml:space="preserve">] </w:t>
      </w:r>
      <w:r w:rsidR="00C1418F" w:rsidRPr="00456BEC">
        <w:rPr>
          <w:rStyle w:val="Incipit"/>
          <w:lang w:val="nb-NO"/>
        </w:rPr>
        <w:t>Ä+Caeli aperti+Ä</w:t>
      </w:r>
      <w:r w:rsidR="00C94F95" w:rsidRPr="008262EE">
        <w:rPr>
          <w:lang w:val="nb-NO"/>
        </w:rPr>
        <w:t xml:space="preserve">. </w:t>
      </w:r>
      <w:r w:rsidRPr="008262EE">
        <w:rPr>
          <w:lang w:val="nb-NO"/>
        </w:rPr>
        <w:t xml:space="preserve">HY </w:t>
      </w:r>
      <w:r w:rsidR="00C1418F" w:rsidRPr="00456BEC">
        <w:rPr>
          <w:rStyle w:val="Incipit"/>
          <w:lang w:val="nb-NO"/>
        </w:rPr>
        <w:t>Hostis Herodes</w:t>
      </w:r>
      <w:r w:rsidR="00C94F95" w:rsidRPr="00F3652D">
        <w:rPr>
          <w:lang w:val="nb-NO"/>
        </w:rPr>
        <w:t xml:space="preserve">. </w:t>
      </w:r>
      <w:r w:rsidRPr="008262EE">
        <w:rPr>
          <w:lang w:val="pt-PT"/>
        </w:rPr>
        <w:t xml:space="preserve">AM </w:t>
      </w:r>
      <w:r w:rsidR="00C1418F" w:rsidRPr="00456BEC">
        <w:rPr>
          <w:rStyle w:val="Incipit"/>
          <w:lang w:val="pt-PT"/>
        </w:rPr>
        <w:t>Fontes aquarum</w:t>
      </w:r>
      <w:r w:rsidR="00C94F95" w:rsidRPr="00F3652D">
        <w:rPr>
          <w:lang w:val="pt-PT"/>
        </w:rPr>
        <w:t xml:space="preserve">. </w:t>
      </w:r>
      <w:r w:rsidRPr="008262EE">
        <w:rPr>
          <w:lang w:val="pt-PT"/>
        </w:rPr>
        <w:t xml:space="preserve">OR </w:t>
      </w:r>
      <w:r w:rsidR="00C1418F" w:rsidRPr="00456BEC">
        <w:rPr>
          <w:rStyle w:val="Incipit"/>
          <w:lang w:val="pt-PT"/>
        </w:rPr>
        <w:t>Deus cuius unigenitus</w:t>
      </w:r>
      <w:r w:rsidR="00C94F95" w:rsidRPr="00F3652D">
        <w:rPr>
          <w:lang w:val="pt-PT"/>
        </w:rPr>
        <w:t xml:space="preserve">. </w:t>
      </w:r>
      <w:r w:rsidRPr="008262EE">
        <w:rPr>
          <w:lang w:val="pt-PT"/>
        </w:rPr>
        <w:t xml:space="preserve">De sancto Hilario AC </w:t>
      </w:r>
      <w:r w:rsidR="00C1418F" w:rsidRPr="00456BEC">
        <w:rPr>
          <w:rStyle w:val="Incipit"/>
          <w:lang w:val="pt-PT"/>
        </w:rPr>
        <w:t>Sacerdos et pontifex</w:t>
      </w:r>
      <w:r w:rsidR="00C94F95" w:rsidRPr="00F3652D">
        <w:rPr>
          <w:lang w:val="pt-PT"/>
        </w:rPr>
        <w:t xml:space="preserve">. </w:t>
      </w:r>
      <w:r w:rsidRPr="008262EE">
        <w:rPr>
          <w:lang w:val="it-IT"/>
        </w:rPr>
        <w:t>Oratio ut de sancto Marco papa</w:t>
      </w:r>
      <w:r w:rsidR="00C94F95" w:rsidRPr="008262EE">
        <w:rPr>
          <w:lang w:val="it-IT"/>
        </w:rPr>
        <w:t>.</w:t>
      </w:r>
      <w:r w:rsidR="003D3195">
        <w:rPr>
          <w:lang w:val="it-IT"/>
        </w:rPr>
        <w:t xml:space="preserve"> </w:t>
      </w:r>
      <w:r w:rsidRPr="00907DF6">
        <w:rPr>
          <w:rStyle w:val="Time2"/>
          <w:lang w:val="it-IT"/>
        </w:rPr>
        <w:t>Ad processionem</w:t>
      </w:r>
      <w:r w:rsidRPr="008262EE">
        <w:rPr>
          <w:lang w:val="it-IT"/>
        </w:rPr>
        <w:t xml:space="preserve"> RPP </w:t>
      </w:r>
      <w:r w:rsidR="00C1418F" w:rsidRPr="00456BEC">
        <w:rPr>
          <w:rStyle w:val="Incipit"/>
          <w:lang w:val="it-IT"/>
        </w:rPr>
        <w:t>In columb</w:t>
      </w:r>
      <w:r w:rsidR="003D3195">
        <w:rPr>
          <w:rStyle w:val="Incipit"/>
          <w:lang w:val="it-IT"/>
        </w:rPr>
        <w:t>a</w:t>
      </w:r>
      <w:r w:rsidR="00C1418F" w:rsidRPr="00456BEC">
        <w:rPr>
          <w:rStyle w:val="Incipit"/>
          <w:lang w:val="it-IT"/>
        </w:rPr>
        <w:t>e</w:t>
      </w:r>
      <w:r w:rsidR="00C94F95" w:rsidRPr="00F3652D">
        <w:rPr>
          <w:lang w:val="it-IT"/>
        </w:rPr>
        <w:t xml:space="preserve">. </w:t>
      </w:r>
      <w:r w:rsidRPr="008262EE">
        <w:rPr>
          <w:lang w:val="it-IT"/>
        </w:rPr>
        <w:t>Oratio sicut in die sancto.</w:t>
      </w:r>
    </w:p>
    <w:p w:rsidR="00FB2358" w:rsidRPr="001B63A5" w:rsidRDefault="00E352DC" w:rsidP="00C10675">
      <w:pPr>
        <w:rPr>
          <w:lang w:val="en-US"/>
        </w:rPr>
      </w:pPr>
      <w:r w:rsidRPr="001B63A5">
        <w:rPr>
          <w:rStyle w:val="Time1"/>
          <w:lang w:val="en-US"/>
        </w:rPr>
        <w:lastRenderedPageBreak/>
        <w:t>[Ad matutin</w:t>
      </w:r>
      <w:r w:rsidR="000310E8" w:rsidRPr="001B63A5">
        <w:rPr>
          <w:rStyle w:val="Time1"/>
          <w:lang w:val="en-US"/>
        </w:rPr>
        <w:t>um</w:t>
      </w:r>
      <w:r w:rsidRPr="001B63A5">
        <w:rPr>
          <w:rStyle w:val="Time1"/>
          <w:lang w:val="en-US"/>
        </w:rPr>
        <w:t>]</w:t>
      </w:r>
      <w:r w:rsidR="00FB2358" w:rsidRPr="001B63A5">
        <w:rPr>
          <w:lang w:val="en-US"/>
        </w:rPr>
        <w:t xml:space="preserve"> INV </w:t>
      </w:r>
      <w:r w:rsidR="00C1418F" w:rsidRPr="001B63A5">
        <w:rPr>
          <w:rStyle w:val="Incipit"/>
          <w:lang w:val="en-US"/>
        </w:rPr>
        <w:t>Christus apparuit</w:t>
      </w:r>
      <w:r w:rsidR="00C94F95" w:rsidRPr="001B63A5">
        <w:rPr>
          <w:lang w:val="en-US"/>
        </w:rPr>
        <w:t xml:space="preserve">. </w:t>
      </w:r>
      <w:r w:rsidR="00FB2358" w:rsidRPr="001B63A5">
        <w:rPr>
          <w:lang w:val="en-US"/>
        </w:rPr>
        <w:t xml:space="preserve">HY </w:t>
      </w:r>
      <w:r w:rsidR="00C1418F" w:rsidRPr="001B63A5">
        <w:rPr>
          <w:rStyle w:val="Incipit"/>
          <w:lang w:val="en-US"/>
        </w:rPr>
        <w:t>Iesus refulsit omnium</w:t>
      </w:r>
      <w:r w:rsidR="00C94F95" w:rsidRPr="001B63A5">
        <w:rPr>
          <w:lang w:val="en-US"/>
        </w:rPr>
        <w:t xml:space="preserve">. </w:t>
      </w:r>
      <w:r w:rsidR="00C87E3F" w:rsidRPr="001B63A5">
        <w:rPr>
          <w:lang w:val="en-US"/>
        </w:rPr>
        <w:t>(</w:t>
      </w:r>
      <w:r w:rsidR="005C47FC" w:rsidRPr="001B63A5">
        <w:rPr>
          <w:lang w:val="en-US"/>
        </w:rPr>
        <w:t>52a</w:t>
      </w:r>
      <w:r w:rsidR="00C87E3F" w:rsidRPr="001B63A5">
        <w:rPr>
          <w:lang w:val="en-US"/>
        </w:rPr>
        <w:t>)</w:t>
      </w:r>
      <w:r w:rsidR="00FB2358" w:rsidRPr="001B63A5">
        <w:rPr>
          <w:lang w:val="en-US"/>
        </w:rPr>
        <w:t xml:space="preserve"> </w:t>
      </w:r>
      <w:r w:rsidR="00FB2358" w:rsidRPr="001B63A5">
        <w:rPr>
          <w:rFonts w:eastAsia="Arial"/>
          <w:lang w:val="en-US"/>
        </w:rPr>
        <w:t xml:space="preserve">Antiphonae </w:t>
      </w:r>
      <w:r w:rsidR="00FB2358" w:rsidRPr="001B63A5">
        <w:rPr>
          <w:lang w:val="en-US"/>
        </w:rPr>
        <w:t>et responsoria sicut in die sancto</w:t>
      </w:r>
      <w:r w:rsidR="00C94F95" w:rsidRPr="001B63A5">
        <w:rPr>
          <w:lang w:val="en-US"/>
        </w:rPr>
        <w:t xml:space="preserve">. </w:t>
      </w:r>
      <w:r w:rsidR="00FB2358" w:rsidRPr="001B63A5">
        <w:rPr>
          <w:lang w:val="en-US"/>
        </w:rPr>
        <w:t xml:space="preserve">ACN </w:t>
      </w:r>
      <w:r w:rsidR="00C1418F" w:rsidRPr="001B63A5">
        <w:rPr>
          <w:rStyle w:val="Incipit"/>
          <w:lang w:val="en-US"/>
        </w:rPr>
        <w:t>In columb</w:t>
      </w:r>
      <w:r w:rsidR="003D3195" w:rsidRPr="001B63A5">
        <w:rPr>
          <w:rStyle w:val="Incipit"/>
          <w:lang w:val="en-US"/>
        </w:rPr>
        <w:t>a</w:t>
      </w:r>
      <w:r w:rsidR="00C1418F" w:rsidRPr="001B63A5">
        <w:rPr>
          <w:rStyle w:val="Incipit"/>
          <w:lang w:val="en-US"/>
        </w:rPr>
        <w:t>e specie</w:t>
      </w:r>
      <w:r w:rsidR="00C94F95" w:rsidRPr="001B63A5">
        <w:rPr>
          <w:lang w:val="en-US"/>
        </w:rPr>
        <w:t xml:space="preserve">. </w:t>
      </w:r>
      <w:r w:rsidR="00FB2358" w:rsidRPr="001B63A5">
        <w:rPr>
          <w:lang w:val="en-US"/>
        </w:rPr>
        <w:t xml:space="preserve">EV </w:t>
      </w:r>
      <w:r w:rsidR="00C1418F" w:rsidRPr="001B63A5">
        <w:rPr>
          <w:rStyle w:val="Incipit"/>
          <w:lang w:val="en-US"/>
        </w:rPr>
        <w:t>Venit Iesus</w:t>
      </w:r>
      <w:r w:rsidR="007275B6" w:rsidRPr="001B63A5">
        <w:rPr>
          <w:lang w:val="en-US"/>
        </w:rPr>
        <w:t xml:space="preserve"> </w:t>
      </w:r>
      <w:r w:rsidR="00FB2358" w:rsidRPr="001B63A5">
        <w:rPr>
          <w:lang w:val="en-US"/>
        </w:rPr>
        <w:t>cum hom</w:t>
      </w:r>
      <w:r w:rsidR="000310E8" w:rsidRPr="001B63A5">
        <w:rPr>
          <w:lang w:val="en-US"/>
        </w:rPr>
        <w:t>i</w:t>
      </w:r>
      <w:r w:rsidR="00FB2358" w:rsidRPr="001B63A5">
        <w:rPr>
          <w:lang w:val="en-US"/>
        </w:rPr>
        <w:t xml:space="preserve">lia; super analogium EV </w:t>
      </w:r>
      <w:r w:rsidR="00C1418F" w:rsidRPr="001B63A5">
        <w:rPr>
          <w:rStyle w:val="Incipit"/>
          <w:lang w:val="en-US"/>
        </w:rPr>
        <w:t>Factum est cum baptizaretur</w:t>
      </w:r>
      <w:r w:rsidR="007275B6" w:rsidRPr="001B63A5">
        <w:rPr>
          <w:lang w:val="en-US"/>
        </w:rPr>
        <w:t xml:space="preserve"> </w:t>
      </w:r>
      <w:r w:rsidR="00FB2358" w:rsidRPr="001B63A5">
        <w:rPr>
          <w:lang w:val="en-US"/>
        </w:rPr>
        <w:t>cum collecta</w:t>
      </w:r>
      <w:r w:rsidR="00C94F95" w:rsidRPr="001B63A5">
        <w:rPr>
          <w:lang w:val="en-US"/>
        </w:rPr>
        <w:t xml:space="preserve">. </w:t>
      </w:r>
      <w:r w:rsidR="00FB2358" w:rsidRPr="001B63A5">
        <w:rPr>
          <w:lang w:val="en-US"/>
        </w:rPr>
        <w:t>OR</w:t>
      </w:r>
      <w:r w:rsidR="00FA68E9" w:rsidRPr="001B63A5">
        <w:rPr>
          <w:lang w:val="en-US"/>
        </w:rPr>
        <w:t xml:space="preserve"> </w:t>
      </w:r>
      <w:r w:rsidR="00C1418F" w:rsidRPr="001B63A5">
        <w:rPr>
          <w:rStyle w:val="Incipit"/>
          <w:lang w:val="en-US"/>
        </w:rPr>
        <w:t>Deus cuius unigenitus</w:t>
      </w:r>
      <w:r w:rsidR="00C94F95" w:rsidRPr="001B63A5">
        <w:rPr>
          <w:lang w:val="en-US"/>
        </w:rPr>
        <w:t xml:space="preserve">, </w:t>
      </w:r>
      <w:r w:rsidR="00FB2358" w:rsidRPr="001B63A5">
        <w:rPr>
          <w:lang w:val="en-US"/>
        </w:rPr>
        <w:t>quae et postea ad consuetas horas dicitur.</w:t>
      </w:r>
    </w:p>
    <w:p w:rsidR="00FB2358" w:rsidRPr="001B63A5" w:rsidRDefault="00FB2358" w:rsidP="00C10675">
      <w:pPr>
        <w:rPr>
          <w:lang w:val="en-US"/>
        </w:rPr>
      </w:pPr>
      <w:r w:rsidRPr="001B63A5">
        <w:rPr>
          <w:rStyle w:val="Time1"/>
          <w:lang w:val="en-US"/>
        </w:rPr>
        <w:t>In matutin</w:t>
      </w:r>
      <w:r w:rsidR="00BA7027" w:rsidRPr="001B63A5">
        <w:rPr>
          <w:rStyle w:val="Time1"/>
          <w:lang w:val="en-US"/>
        </w:rPr>
        <w:t>is</w:t>
      </w:r>
      <w:r w:rsidRPr="001B63A5">
        <w:rPr>
          <w:rStyle w:val="Time1"/>
          <w:lang w:val="en-US"/>
        </w:rPr>
        <w:t xml:space="preserve"> laudibus</w:t>
      </w:r>
      <w:r w:rsidRPr="001B63A5">
        <w:rPr>
          <w:lang w:val="en-US"/>
        </w:rPr>
        <w:t xml:space="preserve"> </w:t>
      </w:r>
      <w:r w:rsidR="008559D1" w:rsidRPr="001B63A5">
        <w:rPr>
          <w:lang w:val="en-US"/>
        </w:rPr>
        <w:t xml:space="preserve">AN </w:t>
      </w:r>
      <w:r w:rsidR="00C1418F" w:rsidRPr="001B63A5">
        <w:rPr>
          <w:rStyle w:val="Incipit"/>
          <w:lang w:val="en-US"/>
        </w:rPr>
        <w:t>Veterem hominem</w:t>
      </w:r>
      <w:r w:rsidR="00C94F95" w:rsidRPr="001B63A5">
        <w:rPr>
          <w:lang w:val="en-US"/>
        </w:rPr>
        <w:t xml:space="preserve">. </w:t>
      </w:r>
      <w:r w:rsidR="00762470" w:rsidRPr="001B63A5">
        <w:rPr>
          <w:lang w:val="en-US"/>
        </w:rPr>
        <w:t xml:space="preserve">AN </w:t>
      </w:r>
      <w:r w:rsidR="00C1418F" w:rsidRPr="001B63A5">
        <w:rPr>
          <w:rStyle w:val="Incipit"/>
          <w:lang w:val="en-US"/>
        </w:rPr>
        <w:t>Te qui in spiritu</w:t>
      </w:r>
      <w:r w:rsidR="00C94F95" w:rsidRPr="001B63A5">
        <w:rPr>
          <w:lang w:val="en-US"/>
        </w:rPr>
        <w:t xml:space="preserve">. </w:t>
      </w:r>
      <w:r w:rsidR="00762470" w:rsidRPr="001B63A5">
        <w:rPr>
          <w:lang w:val="en-US"/>
        </w:rPr>
        <w:t xml:space="preserve">AN </w:t>
      </w:r>
      <w:r w:rsidR="00C1418F" w:rsidRPr="001B63A5">
        <w:rPr>
          <w:rStyle w:val="Incipit"/>
          <w:lang w:val="en-US"/>
        </w:rPr>
        <w:t>Baptista contremuit</w:t>
      </w:r>
      <w:r w:rsidR="00C94F95" w:rsidRPr="001B63A5">
        <w:rPr>
          <w:lang w:val="en-US"/>
        </w:rPr>
        <w:t xml:space="preserve">. </w:t>
      </w:r>
      <w:r w:rsidR="00762470" w:rsidRPr="001B63A5">
        <w:rPr>
          <w:lang w:val="en-US"/>
        </w:rPr>
        <w:t xml:space="preserve">AN </w:t>
      </w:r>
      <w:r w:rsidR="00C1418F" w:rsidRPr="001B63A5">
        <w:rPr>
          <w:rStyle w:val="Incipit"/>
          <w:lang w:val="en-US"/>
        </w:rPr>
        <w:t>Caput draconis</w:t>
      </w:r>
      <w:r w:rsidR="00C94F95" w:rsidRPr="001B63A5">
        <w:rPr>
          <w:lang w:val="en-US"/>
        </w:rPr>
        <w:t xml:space="preserve">. </w:t>
      </w:r>
      <w:r w:rsidR="00762470" w:rsidRPr="001B63A5">
        <w:rPr>
          <w:lang w:val="en-US"/>
        </w:rPr>
        <w:t xml:space="preserve">AN </w:t>
      </w:r>
      <w:r w:rsidR="00C1418F" w:rsidRPr="001B63A5">
        <w:rPr>
          <w:rStyle w:val="Incipit"/>
          <w:lang w:val="en-US"/>
        </w:rPr>
        <w:t>Magnum mysterium</w:t>
      </w:r>
      <w:r w:rsidR="00C94F95" w:rsidRPr="001B63A5">
        <w:rPr>
          <w:lang w:val="en-US"/>
        </w:rPr>
        <w:t xml:space="preserve">. </w:t>
      </w:r>
      <w:r w:rsidRPr="001B63A5">
        <w:rPr>
          <w:lang w:val="en-US"/>
        </w:rPr>
        <w:t xml:space="preserve">RP </w:t>
      </w:r>
      <w:r w:rsidR="00C1418F" w:rsidRPr="001B63A5">
        <w:rPr>
          <w:rStyle w:val="Incipit"/>
          <w:lang w:val="en-US"/>
        </w:rPr>
        <w:t>Vox domini super</w:t>
      </w:r>
      <w:r w:rsidR="00C94F95" w:rsidRPr="001B63A5">
        <w:rPr>
          <w:lang w:val="en-US"/>
        </w:rPr>
        <w:t xml:space="preserve">. </w:t>
      </w:r>
      <w:r w:rsidRPr="001B63A5">
        <w:rPr>
          <w:lang w:val="en-US"/>
        </w:rPr>
        <w:t xml:space="preserve">AB </w:t>
      </w:r>
      <w:r w:rsidR="00C1418F" w:rsidRPr="001B63A5">
        <w:rPr>
          <w:rStyle w:val="Incipit"/>
          <w:lang w:val="en-US"/>
        </w:rPr>
        <w:t>Praecursor Ioannes</w:t>
      </w:r>
      <w:r w:rsidR="00C94F95" w:rsidRPr="001B63A5">
        <w:rPr>
          <w:lang w:val="en-US"/>
        </w:rPr>
        <w:t>.</w:t>
      </w:r>
      <w:r w:rsidR="003D3195" w:rsidRPr="001B63A5">
        <w:rPr>
          <w:lang w:val="en-US"/>
        </w:rPr>
        <w:t xml:space="preserve"> </w:t>
      </w:r>
      <w:r w:rsidRPr="001B63A5">
        <w:rPr>
          <w:rStyle w:val="Time2"/>
          <w:lang w:val="en-US"/>
        </w:rPr>
        <w:t>Ad processionem</w:t>
      </w:r>
      <w:r w:rsidRPr="001B63A5">
        <w:rPr>
          <w:lang w:val="en-US"/>
        </w:rPr>
        <w:t xml:space="preserve"> R</w:t>
      </w:r>
      <w:r w:rsidR="00BA7027" w:rsidRPr="001B63A5">
        <w:rPr>
          <w:lang w:val="en-US"/>
        </w:rPr>
        <w:t>P</w:t>
      </w:r>
      <w:r w:rsidRPr="001B63A5">
        <w:rPr>
          <w:lang w:val="en-US"/>
        </w:rPr>
        <w:t xml:space="preserve">P </w:t>
      </w:r>
      <w:r w:rsidR="00C1418F" w:rsidRPr="001B63A5">
        <w:rPr>
          <w:rStyle w:val="Incipit"/>
          <w:lang w:val="en-US"/>
        </w:rPr>
        <w:t>Hodie in Iordane</w:t>
      </w:r>
      <w:r w:rsidR="00C94F95" w:rsidRPr="001B63A5">
        <w:rPr>
          <w:lang w:val="en-US"/>
        </w:rPr>
        <w:t xml:space="preserve">. </w:t>
      </w:r>
      <w:r w:rsidRPr="001B63A5">
        <w:rPr>
          <w:lang w:val="en-US"/>
        </w:rPr>
        <w:t>De sanct</w:t>
      </w:r>
      <w:r w:rsidR="00BA7027" w:rsidRPr="001B63A5">
        <w:rPr>
          <w:lang w:val="en-US"/>
        </w:rPr>
        <w:t>o</w:t>
      </w:r>
      <w:r w:rsidRPr="001B63A5">
        <w:rPr>
          <w:lang w:val="en-US"/>
        </w:rPr>
        <w:t xml:space="preserve"> Hilario AC </w:t>
      </w:r>
      <w:r w:rsidR="00C1418F" w:rsidRPr="001B63A5">
        <w:rPr>
          <w:rStyle w:val="Incipit"/>
          <w:lang w:val="en-US"/>
        </w:rPr>
        <w:t>Amavit eum</w:t>
      </w:r>
      <w:r w:rsidRPr="001B63A5">
        <w:rPr>
          <w:lang w:val="en-US"/>
        </w:rPr>
        <w:t>.</w:t>
      </w:r>
    </w:p>
    <w:p w:rsidR="00BA7027" w:rsidRPr="001B63A5" w:rsidRDefault="00FB2358" w:rsidP="00C10675">
      <w:pPr>
        <w:rPr>
          <w:lang w:val="en-US"/>
        </w:rPr>
      </w:pPr>
      <w:r w:rsidRPr="001B63A5">
        <w:rPr>
          <w:rStyle w:val="Time1"/>
          <w:lang w:val="en-US"/>
        </w:rPr>
        <w:t>Ad horas</w:t>
      </w:r>
      <w:r w:rsidRPr="001B63A5">
        <w:rPr>
          <w:lang w:val="en-US"/>
        </w:rPr>
        <w:t xml:space="preserve"> matutina laus</w:t>
      </w:r>
      <w:r w:rsidR="00C94F95" w:rsidRPr="001B63A5">
        <w:rPr>
          <w:lang w:val="en-US"/>
        </w:rPr>
        <w:t xml:space="preserve">. </w:t>
      </w:r>
    </w:p>
    <w:p w:rsidR="001B39FE" w:rsidRPr="001B63A5" w:rsidRDefault="00FB2358" w:rsidP="00C10675">
      <w:pPr>
        <w:rPr>
          <w:lang w:val="pt-PT"/>
        </w:rPr>
      </w:pPr>
      <w:r w:rsidRPr="001B63A5">
        <w:rPr>
          <w:rStyle w:val="Time1"/>
          <w:lang w:val="en-US"/>
        </w:rPr>
        <w:t>De sancto Hilario</w:t>
      </w:r>
      <w:r w:rsidR="00BA7027" w:rsidRPr="001B63A5">
        <w:rPr>
          <w:rStyle w:val="Time1"/>
          <w:lang w:val="en-US"/>
        </w:rPr>
        <w:t xml:space="preserve"> </w:t>
      </w:r>
      <w:r w:rsidR="00BA7027" w:rsidRPr="00BA7027">
        <w:rPr>
          <w:rStyle w:val="Time1"/>
          <w:lang w:val="en-GB"/>
        </w:rPr>
        <w:t>€</w:t>
      </w:r>
      <w:r w:rsidR="00BA7027" w:rsidRPr="001B63A5">
        <w:rPr>
          <w:rStyle w:val="Time1"/>
          <w:lang w:val="en-US"/>
        </w:rPr>
        <w:t>p</w:t>
      </w:r>
      <w:r w:rsidRPr="001B63A5">
        <w:rPr>
          <w:rStyle w:val="Time1"/>
          <w:lang w:val="en-US"/>
        </w:rPr>
        <w:t>rior missa</w:t>
      </w:r>
      <w:r w:rsidRPr="001B63A5">
        <w:rPr>
          <w:lang w:val="en-US"/>
        </w:rPr>
        <w:t xml:space="preserve"> </w:t>
      </w:r>
      <w:r w:rsidR="008559D1" w:rsidRPr="001B63A5">
        <w:rPr>
          <w:lang w:val="en-US"/>
        </w:rPr>
        <w:t>[</w:t>
      </w:r>
      <w:r w:rsidRPr="001B63A5">
        <w:rPr>
          <w:lang w:val="en-US"/>
        </w:rPr>
        <w:t>IN</w:t>
      </w:r>
      <w:r w:rsidR="008559D1" w:rsidRPr="001B63A5">
        <w:rPr>
          <w:lang w:val="en-US"/>
        </w:rPr>
        <w:t>]</w:t>
      </w:r>
      <w:r w:rsidRPr="001B63A5">
        <w:rPr>
          <w:lang w:val="en-US"/>
        </w:rPr>
        <w:t xml:space="preserve"> </w:t>
      </w:r>
      <w:r w:rsidR="00C1418F" w:rsidRPr="001B63A5">
        <w:rPr>
          <w:rStyle w:val="Incipit"/>
          <w:lang w:val="en-US"/>
        </w:rPr>
        <w:t>Sacerdotes dei</w:t>
      </w:r>
      <w:r w:rsidR="00C94F95" w:rsidRPr="001B63A5">
        <w:rPr>
          <w:lang w:val="en-US"/>
        </w:rPr>
        <w:t xml:space="preserve">. </w:t>
      </w:r>
      <w:r w:rsidRPr="001B63A5">
        <w:rPr>
          <w:lang w:val="en-US"/>
        </w:rPr>
        <w:t>LE</w:t>
      </w:r>
      <w:r w:rsidR="00BA7027" w:rsidRPr="001B63A5">
        <w:rPr>
          <w:lang w:val="en-US"/>
        </w:rPr>
        <w:t>EP</w:t>
      </w:r>
      <w:r w:rsidRPr="001B63A5">
        <w:rPr>
          <w:lang w:val="en-US"/>
        </w:rPr>
        <w:t xml:space="preserve"> </w:t>
      </w:r>
      <w:r w:rsidR="00C1418F" w:rsidRPr="001B63A5">
        <w:rPr>
          <w:rStyle w:val="Incipit"/>
          <w:lang w:val="en-US"/>
        </w:rPr>
        <w:t>Sapientiam omnium</w:t>
      </w:r>
      <w:r w:rsidR="00C94F95" w:rsidRPr="001B63A5">
        <w:rPr>
          <w:lang w:val="en-US"/>
        </w:rPr>
        <w:t xml:space="preserve">. </w:t>
      </w:r>
      <w:r w:rsidRPr="00F3652D">
        <w:rPr>
          <w:lang w:val="pt-PT"/>
        </w:rPr>
        <w:t xml:space="preserve">GR </w:t>
      </w:r>
      <w:r w:rsidR="00C1418F" w:rsidRPr="00456BEC">
        <w:rPr>
          <w:rStyle w:val="Incipit"/>
          <w:lang w:val="pt-PT"/>
        </w:rPr>
        <w:t>Os iusti meditabitur</w:t>
      </w:r>
      <w:r w:rsidR="00C94F95" w:rsidRPr="00F3652D">
        <w:rPr>
          <w:lang w:val="pt-PT"/>
        </w:rPr>
        <w:t xml:space="preserve">. </w:t>
      </w:r>
      <w:r w:rsidR="008559D1" w:rsidRPr="00F3652D">
        <w:rPr>
          <w:lang w:val="pt-PT"/>
        </w:rPr>
        <w:t>[</w:t>
      </w:r>
      <w:r w:rsidRPr="00F3652D">
        <w:rPr>
          <w:lang w:val="pt-PT"/>
        </w:rPr>
        <w:t>AL</w:t>
      </w:r>
      <w:r w:rsidR="008559D1" w:rsidRPr="00F3652D">
        <w:rPr>
          <w:lang w:val="pt-PT"/>
        </w:rPr>
        <w:t>]</w:t>
      </w:r>
      <w:r w:rsidRPr="00F3652D">
        <w:rPr>
          <w:lang w:val="pt-PT"/>
        </w:rPr>
        <w:t xml:space="preserve"> </w:t>
      </w:r>
      <w:r w:rsidR="00C1418F" w:rsidRPr="00456BEC">
        <w:rPr>
          <w:rStyle w:val="Incipit"/>
          <w:lang w:val="pt-PT"/>
        </w:rPr>
        <w:t>Alleluia</w:t>
      </w:r>
      <w:r w:rsidR="00C94F95" w:rsidRPr="00F3652D">
        <w:rPr>
          <w:lang w:val="pt-PT"/>
        </w:rPr>
        <w:t xml:space="preserve">. </w:t>
      </w:r>
      <w:r w:rsidR="008559D1" w:rsidRPr="00F3652D">
        <w:rPr>
          <w:lang w:val="pt-PT"/>
        </w:rPr>
        <w:t>[</w:t>
      </w:r>
      <w:r w:rsidRPr="00F3652D">
        <w:rPr>
          <w:lang w:val="pt-PT"/>
        </w:rPr>
        <w:t>ALV</w:t>
      </w:r>
      <w:r w:rsidR="008559D1" w:rsidRPr="00F3652D">
        <w:rPr>
          <w:lang w:val="pt-PT"/>
        </w:rPr>
        <w:t>]</w:t>
      </w:r>
      <w:r w:rsidRPr="00F3652D">
        <w:rPr>
          <w:lang w:val="pt-PT"/>
        </w:rPr>
        <w:t xml:space="preserve"> </w:t>
      </w:r>
      <w:r w:rsidR="00C1418F" w:rsidRPr="00456BEC">
        <w:rPr>
          <w:rStyle w:val="Incipit"/>
          <w:lang w:val="pt-PT"/>
        </w:rPr>
        <w:t>Elegit te dominus</w:t>
      </w:r>
      <w:r w:rsidR="00C94F95" w:rsidRPr="00F3652D">
        <w:rPr>
          <w:lang w:val="pt-PT"/>
        </w:rPr>
        <w:t xml:space="preserve">. </w:t>
      </w:r>
      <w:r w:rsidRPr="008262EE">
        <w:rPr>
          <w:lang w:val="pt-PT"/>
        </w:rPr>
        <w:t xml:space="preserve">EV </w:t>
      </w:r>
      <w:r w:rsidR="00C1418F" w:rsidRPr="00456BEC">
        <w:rPr>
          <w:rStyle w:val="Incipit"/>
          <w:lang w:val="pt-PT"/>
        </w:rPr>
        <w:t>V</w:t>
      </w:r>
      <w:r w:rsidR="00BA7027">
        <w:rPr>
          <w:rStyle w:val="Incipit"/>
          <w:lang w:val="pt-PT"/>
        </w:rPr>
        <w:t>o</w:t>
      </w:r>
      <w:r w:rsidR="00C1418F" w:rsidRPr="00456BEC">
        <w:rPr>
          <w:rStyle w:val="Incipit"/>
          <w:lang w:val="pt-PT"/>
        </w:rPr>
        <w:t>s estis sal terrae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 xml:space="preserve">OF </w:t>
      </w:r>
      <w:r w:rsidR="00C1418F" w:rsidRPr="00456BEC">
        <w:rPr>
          <w:rStyle w:val="Incipit"/>
          <w:lang w:val="pt-PT"/>
        </w:rPr>
        <w:t>Inveni David</w:t>
      </w:r>
      <w:r w:rsidR="00C94F95" w:rsidRPr="00F3652D">
        <w:rPr>
          <w:lang w:val="pt-PT"/>
        </w:rPr>
        <w:t xml:space="preserve">. </w:t>
      </w:r>
      <w:r w:rsidRPr="001B63A5">
        <w:rPr>
          <w:lang w:val="pt-PT"/>
        </w:rPr>
        <w:t xml:space="preserve">CO </w:t>
      </w:r>
      <w:r w:rsidR="00C1418F" w:rsidRPr="001B63A5">
        <w:rPr>
          <w:rStyle w:val="Incipit"/>
          <w:lang w:val="pt-PT"/>
        </w:rPr>
        <w:t>Beatus servus</w:t>
      </w:r>
      <w:r w:rsidR="00C94F95" w:rsidRPr="001B63A5">
        <w:rPr>
          <w:lang w:val="pt-PT"/>
        </w:rPr>
        <w:t xml:space="preserve">. </w:t>
      </w:r>
      <w:r w:rsidRPr="001B63A5">
        <w:rPr>
          <w:lang w:val="pt-PT"/>
        </w:rPr>
        <w:t>Si in dominica venerit</w:t>
      </w:r>
      <w:r w:rsidR="00C94F95" w:rsidRPr="001B63A5">
        <w:rPr>
          <w:lang w:val="pt-PT"/>
        </w:rPr>
        <w:t xml:space="preserve">, </w:t>
      </w:r>
      <w:r w:rsidRPr="001B63A5">
        <w:rPr>
          <w:lang w:val="pt-PT"/>
        </w:rPr>
        <w:t>ad processionem sicut in</w:t>
      </w:r>
      <w:r w:rsidR="00BA7027" w:rsidRPr="001B63A5">
        <w:rPr>
          <w:lang w:val="pt-PT"/>
        </w:rPr>
        <w:t xml:space="preserve"> </w:t>
      </w:r>
      <w:r w:rsidRPr="001B63A5">
        <w:rPr>
          <w:lang w:val="pt-PT"/>
        </w:rPr>
        <w:t>die sancto</w:t>
      </w:r>
      <w:r w:rsidR="001B39FE" w:rsidRPr="001B63A5">
        <w:rPr>
          <w:lang w:val="pt-PT"/>
        </w:rPr>
        <w:t>.</w:t>
      </w:r>
    </w:p>
    <w:p w:rsidR="00FB2358" w:rsidRPr="001B63A5" w:rsidRDefault="00FB2358" w:rsidP="00C10675">
      <w:pPr>
        <w:rPr>
          <w:lang w:val="pt-PT"/>
        </w:rPr>
      </w:pPr>
      <w:r w:rsidRPr="001B63A5">
        <w:rPr>
          <w:rStyle w:val="Time1"/>
          <w:lang w:val="pt-PT"/>
        </w:rPr>
        <w:t>Ad missam</w:t>
      </w:r>
      <w:r w:rsidRPr="001B63A5">
        <w:rPr>
          <w:lang w:val="pt-PT"/>
        </w:rPr>
        <w:t xml:space="preserve"> SE </w:t>
      </w:r>
      <w:r w:rsidR="00C1418F" w:rsidRPr="001B63A5">
        <w:rPr>
          <w:rStyle w:val="Incipit"/>
          <w:lang w:val="pt-PT"/>
        </w:rPr>
        <w:t>Festa Christi omnis</w:t>
      </w:r>
      <w:r w:rsidR="007275B6" w:rsidRPr="001B63A5">
        <w:rPr>
          <w:lang w:val="pt-PT"/>
        </w:rPr>
        <w:t xml:space="preserve"> </w:t>
      </w:r>
      <w:r w:rsidRPr="001B63A5">
        <w:rPr>
          <w:lang w:val="pt-PT"/>
        </w:rPr>
        <w:t>et qualiscumque sit dies</w:t>
      </w:r>
      <w:r w:rsidR="00C94F95" w:rsidRPr="001B63A5">
        <w:rPr>
          <w:lang w:val="pt-PT"/>
        </w:rPr>
        <w:t xml:space="preserve">, </w:t>
      </w:r>
      <w:r w:rsidR="008559D1" w:rsidRPr="001B63A5">
        <w:rPr>
          <w:lang w:val="pt-PT"/>
        </w:rPr>
        <w:t>[</w:t>
      </w:r>
      <w:r w:rsidRPr="001B63A5">
        <w:rPr>
          <w:lang w:val="pt-PT"/>
        </w:rPr>
        <w:t>CR</w:t>
      </w:r>
      <w:r w:rsidR="008559D1" w:rsidRPr="001B63A5">
        <w:rPr>
          <w:lang w:val="pt-PT"/>
        </w:rPr>
        <w:t>]</w:t>
      </w:r>
      <w:r w:rsidRPr="001B63A5">
        <w:rPr>
          <w:lang w:val="pt-PT"/>
        </w:rPr>
        <w:t xml:space="preserve"> </w:t>
      </w:r>
      <w:r w:rsidR="00C1418F" w:rsidRPr="001B63A5">
        <w:rPr>
          <w:rStyle w:val="Incipit"/>
          <w:lang w:val="pt-PT"/>
        </w:rPr>
        <w:t>Credo in unum</w:t>
      </w:r>
      <w:r w:rsidR="007275B6" w:rsidRPr="001B63A5">
        <w:rPr>
          <w:lang w:val="pt-PT"/>
        </w:rPr>
        <w:t xml:space="preserve"> </w:t>
      </w:r>
      <w:r w:rsidRPr="001B63A5">
        <w:rPr>
          <w:lang w:val="pt-PT"/>
        </w:rPr>
        <w:t>canitur.</w:t>
      </w:r>
    </w:p>
    <w:p w:rsidR="00FB2358" w:rsidRPr="008262EE" w:rsidRDefault="00FB2358" w:rsidP="00C10675">
      <w:pPr>
        <w:rPr>
          <w:lang w:val="pt-PT"/>
        </w:rPr>
      </w:pPr>
      <w:r w:rsidRPr="008262EE">
        <w:rPr>
          <w:rStyle w:val="Time1"/>
          <w:lang w:val="pt-PT"/>
        </w:rPr>
        <w:t xml:space="preserve">In </w:t>
      </w:r>
      <w:r w:rsidRPr="008262EE">
        <w:rPr>
          <w:rStyle w:val="Time1"/>
          <w:rFonts w:eastAsia="Arial"/>
          <w:lang w:val="pt-PT"/>
        </w:rPr>
        <w:t xml:space="preserve">secunda </w:t>
      </w:r>
      <w:r w:rsidRPr="008262EE">
        <w:rPr>
          <w:rStyle w:val="Time1"/>
          <w:lang w:val="pt-PT"/>
        </w:rPr>
        <w:t>vespera</w:t>
      </w:r>
      <w:r w:rsidRPr="008262EE">
        <w:rPr>
          <w:lang w:val="pt-PT"/>
        </w:rPr>
        <w:t xml:space="preserve"> </w:t>
      </w:r>
      <w:r w:rsidR="008559D1" w:rsidRPr="008262EE">
        <w:rPr>
          <w:lang w:val="pt-PT"/>
        </w:rPr>
        <w:t xml:space="preserve">AN </w:t>
      </w:r>
      <w:r w:rsidR="00C1418F" w:rsidRPr="00456BEC">
        <w:rPr>
          <w:rStyle w:val="Incipit"/>
          <w:lang w:val="pt-PT"/>
        </w:rPr>
        <w:t>Tecum principium</w:t>
      </w:r>
      <w:r w:rsidRPr="008262EE">
        <w:rPr>
          <w:lang w:val="pt-PT"/>
        </w:rPr>
        <w:t xml:space="preserve"> </w:t>
      </w:r>
      <w:r w:rsidR="008559D1" w:rsidRPr="00F3652D">
        <w:rPr>
          <w:lang w:val="pt-PT"/>
        </w:rPr>
        <w:t>[</w:t>
      </w:r>
      <w:r w:rsidRPr="008262EE">
        <w:rPr>
          <w:lang w:val="pt-PT"/>
        </w:rPr>
        <w:t>cum reliquis</w:t>
      </w:r>
      <w:r w:rsidR="008559D1" w:rsidRPr="00F3652D">
        <w:rPr>
          <w:lang w:val="pt-PT"/>
        </w:rPr>
        <w:t>]</w:t>
      </w:r>
      <w:r w:rsidR="00C94F95" w:rsidRPr="00F3652D">
        <w:rPr>
          <w:lang w:val="pt-PT"/>
        </w:rPr>
        <w:t xml:space="preserve">. </w:t>
      </w:r>
      <w:r w:rsidRPr="00F3652D">
        <w:rPr>
          <w:lang w:val="pt-PT"/>
        </w:rPr>
        <w:t xml:space="preserve">RP </w:t>
      </w:r>
      <w:r w:rsidR="00C1418F" w:rsidRPr="00456BEC">
        <w:rPr>
          <w:rStyle w:val="Incipit"/>
          <w:lang w:val="pt-PT"/>
        </w:rPr>
        <w:t>Surge</w:t>
      </w:r>
      <w:r w:rsidRPr="008262EE">
        <w:rPr>
          <w:lang w:val="pt-PT"/>
        </w:rPr>
        <w:t xml:space="preserve"> </w:t>
      </w:r>
      <w:r w:rsidR="00C1418F" w:rsidRPr="00456BEC">
        <w:rPr>
          <w:rStyle w:val="Incipit"/>
          <w:lang w:val="pt-PT"/>
        </w:rPr>
        <w:t>illuminare</w:t>
      </w:r>
      <w:r w:rsidR="00C94F95" w:rsidRPr="00F3652D">
        <w:rPr>
          <w:lang w:val="pt-PT"/>
        </w:rPr>
        <w:t xml:space="preserve">. </w:t>
      </w:r>
      <w:r w:rsidRPr="008262EE">
        <w:rPr>
          <w:lang w:val="pt-PT"/>
        </w:rPr>
        <w:t>AM</w:t>
      </w:r>
      <w:r w:rsidRPr="00F3652D">
        <w:rPr>
          <w:lang w:val="pt-PT"/>
        </w:rPr>
        <w:t xml:space="preserve"> </w:t>
      </w:r>
      <w:r w:rsidR="00C1418F" w:rsidRPr="00456BEC">
        <w:rPr>
          <w:rStyle w:val="Incipit"/>
          <w:lang w:val="pt-PT"/>
        </w:rPr>
        <w:t>Christo datus est</w:t>
      </w:r>
      <w:r w:rsidR="00C94F95" w:rsidRPr="008262EE">
        <w:rPr>
          <w:lang w:val="pt-PT"/>
        </w:rPr>
        <w:t xml:space="preserve">. </w:t>
      </w:r>
      <w:r w:rsidR="00C87E3F" w:rsidRPr="008262EE">
        <w:rPr>
          <w:lang w:val="pt-PT"/>
        </w:rPr>
        <w:t>(</w:t>
      </w:r>
      <w:r w:rsidR="00312C40">
        <w:rPr>
          <w:lang w:val="pt-PT"/>
        </w:rPr>
        <w:t>52b</w:t>
      </w:r>
      <w:r w:rsidR="00C87E3F" w:rsidRPr="008262EE">
        <w:rPr>
          <w:lang w:val="pt-PT"/>
        </w:rPr>
        <w:t>)</w:t>
      </w:r>
      <w:r w:rsidRPr="008262EE">
        <w:rPr>
          <w:lang w:val="pt-PT"/>
        </w:rPr>
        <w:t xml:space="preserve"> De sanct</w:t>
      </w:r>
      <w:r w:rsidR="00BA7027">
        <w:rPr>
          <w:lang w:val="pt-PT"/>
        </w:rPr>
        <w:t>o</w:t>
      </w:r>
      <w:r w:rsidRPr="008262EE">
        <w:rPr>
          <w:lang w:val="pt-PT"/>
        </w:rPr>
        <w:t xml:space="preserve"> Felice AC </w:t>
      </w:r>
      <w:r w:rsidR="00C1418F" w:rsidRPr="00456BEC">
        <w:rPr>
          <w:rStyle w:val="Incipit"/>
          <w:lang w:val="pt-PT"/>
        </w:rPr>
        <w:t>Serve bone</w:t>
      </w:r>
      <w:r w:rsidR="00C94F95" w:rsidRPr="008262EE">
        <w:rPr>
          <w:lang w:val="pt-PT"/>
        </w:rPr>
        <w:t xml:space="preserve">. </w:t>
      </w:r>
      <w:r w:rsidR="00BA7027">
        <w:rPr>
          <w:lang w:val="pt-PT"/>
        </w:rPr>
        <w:t>VS</w:t>
      </w:r>
      <w:r w:rsidRPr="008262EE">
        <w:rPr>
          <w:lang w:val="pt-PT"/>
        </w:rPr>
        <w:t xml:space="preserve"> </w:t>
      </w:r>
      <w:r w:rsidR="00C1418F" w:rsidRPr="00456BEC">
        <w:rPr>
          <w:rStyle w:val="Incipit"/>
          <w:lang w:val="pt-PT"/>
        </w:rPr>
        <w:t>Magna est gloria eius</w:t>
      </w:r>
      <w:r w:rsidR="00C94F95" w:rsidRPr="00F3652D">
        <w:rPr>
          <w:lang w:val="pt-PT"/>
        </w:rPr>
        <w:t xml:space="preserve">. </w:t>
      </w:r>
      <w:r w:rsidR="00BA7027" w:rsidRPr="00907DF6">
        <w:rPr>
          <w:rStyle w:val="Time2"/>
          <w:lang w:val="pt-PT"/>
        </w:rPr>
        <w:t>[Ad processionem]</w:t>
      </w:r>
      <w:r w:rsidR="00BA7027">
        <w:rPr>
          <w:lang w:val="pt-PT"/>
        </w:rPr>
        <w:t xml:space="preserve"> Ab hinc</w:t>
      </w:r>
      <w:r w:rsidRPr="008262EE">
        <w:rPr>
          <w:lang w:val="pt-PT"/>
        </w:rPr>
        <w:t xml:space="preserve"> usque in septuagesima omnibus dominicis diebus de </w:t>
      </w:r>
      <w:r w:rsidRPr="00BA7027">
        <w:rPr>
          <w:rStyle w:val="Ort"/>
          <w:lang w:val="pt-PT"/>
        </w:rPr>
        <w:t>ecclesia sanctae Mariae</w:t>
      </w:r>
      <w:r w:rsidRPr="008262EE">
        <w:rPr>
          <w:lang w:val="pt-PT"/>
        </w:rPr>
        <w:t xml:space="preserve"> exeundo canitur cantus usualis</w:t>
      </w:r>
      <w:r w:rsidR="00C94F95" w:rsidRPr="008262EE">
        <w:rPr>
          <w:lang w:val="pt-PT"/>
        </w:rPr>
        <w:t xml:space="preserve">, </w:t>
      </w:r>
      <w:r w:rsidRPr="008262EE">
        <w:rPr>
          <w:lang w:val="pt-PT"/>
        </w:rPr>
        <w:t>id est</w:t>
      </w:r>
      <w:r w:rsidR="00BA7027">
        <w:rPr>
          <w:lang w:val="pt-PT"/>
        </w:rPr>
        <w:t>:</w:t>
      </w:r>
      <w:r w:rsidR="00C94F95" w:rsidRPr="008262EE">
        <w:rPr>
          <w:lang w:val="pt-PT"/>
        </w:rPr>
        <w:t xml:space="preserve"> </w:t>
      </w:r>
      <w:r w:rsidRPr="008262EE">
        <w:rPr>
          <w:lang w:val="pt-PT"/>
        </w:rPr>
        <w:t>A</w:t>
      </w:r>
      <w:r w:rsidR="00BA7027">
        <w:rPr>
          <w:lang w:val="pt-PT"/>
        </w:rPr>
        <w:t>P</w:t>
      </w:r>
      <w:r w:rsidRPr="008262EE">
        <w:rPr>
          <w:lang w:val="pt-PT"/>
        </w:rPr>
        <w:t xml:space="preserve"> </w:t>
      </w:r>
      <w:r w:rsidR="00C1418F" w:rsidRPr="00456BEC">
        <w:rPr>
          <w:rStyle w:val="Incipit"/>
          <w:lang w:val="pt-PT"/>
        </w:rPr>
        <w:t>Benedicat nos deus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>A</w:t>
      </w:r>
      <w:r w:rsidR="00BA7027">
        <w:rPr>
          <w:lang w:val="pt-PT"/>
        </w:rPr>
        <w:t>P</w:t>
      </w:r>
      <w:r w:rsidRPr="008262EE">
        <w:rPr>
          <w:lang w:val="pt-PT"/>
        </w:rPr>
        <w:t xml:space="preserve"> </w:t>
      </w:r>
      <w:r w:rsidR="00C1418F" w:rsidRPr="00456BEC">
        <w:rPr>
          <w:rStyle w:val="Incipit"/>
          <w:lang w:val="pt-PT"/>
        </w:rPr>
        <w:t>Benedic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>A</w:t>
      </w:r>
      <w:r w:rsidR="00BA7027">
        <w:rPr>
          <w:lang w:val="pt-PT"/>
        </w:rPr>
        <w:t>P</w:t>
      </w:r>
      <w:r w:rsidRPr="008262EE">
        <w:rPr>
          <w:lang w:val="pt-PT"/>
        </w:rPr>
        <w:t xml:space="preserve"> </w:t>
      </w:r>
      <w:r w:rsidR="00C1418F" w:rsidRPr="00456BEC">
        <w:rPr>
          <w:rStyle w:val="Incipit"/>
          <w:lang w:val="pt-PT"/>
        </w:rPr>
        <w:t>Monasterium istud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>A</w:t>
      </w:r>
      <w:r w:rsidR="00BA7027">
        <w:rPr>
          <w:lang w:val="pt-PT"/>
        </w:rPr>
        <w:t>P</w:t>
      </w:r>
      <w:r w:rsidRPr="008262EE">
        <w:rPr>
          <w:lang w:val="pt-PT"/>
        </w:rPr>
        <w:t xml:space="preserve"> </w:t>
      </w:r>
      <w:r w:rsidR="00C1418F" w:rsidRPr="00456BEC">
        <w:rPr>
          <w:rStyle w:val="Incipit"/>
          <w:lang w:val="pt-PT"/>
        </w:rPr>
        <w:t>Gregem tuum</w:t>
      </w:r>
      <w:r w:rsidR="00C94F95" w:rsidRPr="00F3652D">
        <w:rPr>
          <w:lang w:val="pt-PT"/>
        </w:rPr>
        <w:t xml:space="preserve">. </w:t>
      </w:r>
      <w:r w:rsidRPr="008262EE">
        <w:rPr>
          <w:lang w:val="pt-PT"/>
        </w:rPr>
        <w:t xml:space="preserve">In </w:t>
      </w:r>
      <w:r w:rsidRPr="008262EE">
        <w:rPr>
          <w:rStyle w:val="Ort"/>
          <w:lang w:val="pt-PT"/>
        </w:rPr>
        <w:t>vestib</w:t>
      </w:r>
      <w:r w:rsidR="00BA7027">
        <w:rPr>
          <w:rStyle w:val="Ort"/>
          <w:lang w:val="pt-PT"/>
        </w:rPr>
        <w:t>u</w:t>
      </w:r>
      <w:r w:rsidRPr="008262EE">
        <w:rPr>
          <w:rStyle w:val="Ort"/>
          <w:lang w:val="pt-PT"/>
        </w:rPr>
        <w:t>lo</w:t>
      </w:r>
      <w:r w:rsidRPr="008262EE">
        <w:rPr>
          <w:lang w:val="pt-PT"/>
        </w:rPr>
        <w:t xml:space="preserve"> autem A</w:t>
      </w:r>
      <w:r w:rsidR="00BA7027">
        <w:rPr>
          <w:lang w:val="pt-PT"/>
        </w:rPr>
        <w:t>P</w:t>
      </w:r>
      <w:r w:rsidRPr="008262EE">
        <w:rPr>
          <w:lang w:val="pt-PT"/>
        </w:rPr>
        <w:t xml:space="preserve"> </w:t>
      </w:r>
      <w:r w:rsidR="00C1418F" w:rsidRPr="00456BEC">
        <w:rPr>
          <w:rStyle w:val="Incipit"/>
          <w:lang w:val="pt-PT"/>
        </w:rPr>
        <w:t>Iniquitates</w:t>
      </w:r>
      <w:r w:rsidR="00C94F95" w:rsidRPr="00F3652D">
        <w:rPr>
          <w:lang w:val="pt-PT"/>
        </w:rPr>
        <w:t xml:space="preserve">. </w:t>
      </w:r>
      <w:r w:rsidRPr="008262EE">
        <w:rPr>
          <w:lang w:val="pt-PT"/>
        </w:rPr>
        <w:t xml:space="preserve">In </w:t>
      </w:r>
      <w:r w:rsidRPr="008262EE">
        <w:rPr>
          <w:rStyle w:val="Ort"/>
          <w:lang w:val="pt-PT"/>
        </w:rPr>
        <w:t>chorum</w:t>
      </w:r>
      <w:r w:rsidRPr="008262EE">
        <w:rPr>
          <w:lang w:val="pt-PT"/>
        </w:rPr>
        <w:t xml:space="preserve"> de </w:t>
      </w:r>
      <w:r w:rsidRPr="008262EE">
        <w:rPr>
          <w:rStyle w:val="Funktion"/>
          <w:lang w:val="pt-PT"/>
        </w:rPr>
        <w:t>patrono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>(70)</w:t>
      </w:r>
    </w:p>
    <w:p w:rsidR="00FB2358" w:rsidRPr="001B63A5" w:rsidRDefault="00BA7027" w:rsidP="002948B5">
      <w:pPr>
        <w:pStyle w:val="berschrift1"/>
        <w:rPr>
          <w:lang w:val="pt-PT"/>
        </w:rPr>
      </w:pPr>
      <w:r w:rsidRPr="001B63A5">
        <w:rPr>
          <w:lang w:val="pt-PT"/>
        </w:rPr>
        <w:t>DE SANCTO FELICE</w:t>
      </w:r>
    </w:p>
    <w:p w:rsidR="00FB2358" w:rsidRPr="00F3652D" w:rsidRDefault="008559D1" w:rsidP="00C10675">
      <w:pPr>
        <w:rPr>
          <w:lang w:val="fr-FR"/>
        </w:rPr>
      </w:pPr>
      <w:r w:rsidRPr="008262EE">
        <w:rPr>
          <w:rStyle w:val="Time1"/>
          <w:lang w:val="pt-PT"/>
        </w:rPr>
        <w:t>[</w:t>
      </w:r>
      <w:r w:rsidR="00FB2358" w:rsidRPr="008262EE">
        <w:rPr>
          <w:rStyle w:val="Time1"/>
          <w:lang w:val="pt-PT"/>
        </w:rPr>
        <w:t>Ad matutin</w:t>
      </w:r>
      <w:r w:rsidR="00BA7027">
        <w:rPr>
          <w:rStyle w:val="Time1"/>
          <w:lang w:val="pt-PT"/>
        </w:rPr>
        <w:t>um</w:t>
      </w:r>
      <w:r w:rsidRPr="008262EE">
        <w:rPr>
          <w:rStyle w:val="Time1"/>
          <w:lang w:val="pt-PT"/>
        </w:rPr>
        <w:t>]</w:t>
      </w:r>
      <w:r w:rsidR="00FB2358" w:rsidRPr="001B63A5">
        <w:rPr>
          <w:lang w:val="pt-PT"/>
        </w:rPr>
        <w:t xml:space="preserve"> </w:t>
      </w:r>
      <w:r w:rsidR="00FB2358" w:rsidRPr="008262EE">
        <w:rPr>
          <w:lang w:val="pt-PT"/>
        </w:rPr>
        <w:t xml:space="preserve">INV </w:t>
      </w:r>
      <w:r w:rsidR="00C1418F" w:rsidRPr="00456BEC">
        <w:rPr>
          <w:rStyle w:val="Incipit"/>
          <w:lang w:val="pt-PT"/>
        </w:rPr>
        <w:t>Regem confessorum</w:t>
      </w:r>
      <w:r w:rsidR="00C94F95" w:rsidRPr="00F3652D">
        <w:rPr>
          <w:lang w:val="pt-PT"/>
        </w:rPr>
        <w:t xml:space="preserve">. </w:t>
      </w:r>
      <w:r w:rsidR="00FB2358" w:rsidRPr="008262EE">
        <w:rPr>
          <w:lang w:val="pt-PT"/>
        </w:rPr>
        <w:t>Epistolae Pauli hac nocte in</w:t>
      </w:r>
      <w:r w:rsidR="00BA7027">
        <w:rPr>
          <w:lang w:val="pt-PT"/>
        </w:rPr>
        <w:t>ci</w:t>
      </w:r>
      <w:r w:rsidR="00FB2358" w:rsidRPr="008262EE">
        <w:rPr>
          <w:lang w:val="pt-PT"/>
        </w:rPr>
        <w:t>piuntur</w:t>
      </w:r>
      <w:r w:rsidR="00C94F95" w:rsidRPr="008262EE">
        <w:rPr>
          <w:lang w:val="pt-PT"/>
        </w:rPr>
        <w:t xml:space="preserve">, </w:t>
      </w:r>
      <w:r w:rsidR="00FB2358" w:rsidRPr="008262EE">
        <w:rPr>
          <w:lang w:val="pt-PT"/>
        </w:rPr>
        <w:t>sive sit dominica</w:t>
      </w:r>
      <w:r w:rsidR="00C94F95" w:rsidRPr="008262EE">
        <w:rPr>
          <w:lang w:val="pt-PT"/>
        </w:rPr>
        <w:t xml:space="preserve">, </w:t>
      </w:r>
      <w:r w:rsidR="00FB2358" w:rsidRPr="008262EE">
        <w:rPr>
          <w:lang w:val="pt-PT"/>
        </w:rPr>
        <w:t xml:space="preserve">sive sit privata </w:t>
      </w:r>
      <w:r w:rsidRPr="00F3652D">
        <w:rPr>
          <w:lang w:val="pt-PT"/>
        </w:rPr>
        <w:t>[</w:t>
      </w:r>
      <w:r w:rsidR="00FB2358" w:rsidRPr="008262EE">
        <w:rPr>
          <w:lang w:val="pt-PT"/>
        </w:rPr>
        <w:t>dies</w:t>
      </w:r>
      <w:r w:rsidRPr="008262EE">
        <w:rPr>
          <w:lang w:val="pt-PT"/>
        </w:rPr>
        <w:t>]</w:t>
      </w:r>
      <w:r w:rsidR="00C94F95" w:rsidRPr="008262EE">
        <w:rPr>
          <w:lang w:val="pt-PT"/>
        </w:rPr>
        <w:t xml:space="preserve">. </w:t>
      </w:r>
      <w:r w:rsidR="00FB2358" w:rsidRPr="001B63A5">
        <w:rPr>
          <w:lang w:val="pt-PT"/>
        </w:rPr>
        <w:t xml:space="preserve">RP </w:t>
      </w:r>
      <w:r w:rsidR="00C1418F" w:rsidRPr="001B63A5">
        <w:rPr>
          <w:rStyle w:val="Incipit"/>
          <w:lang w:val="pt-PT"/>
        </w:rPr>
        <w:t>Euge serve bone</w:t>
      </w:r>
      <w:r w:rsidR="00C94F95" w:rsidRPr="001B63A5">
        <w:rPr>
          <w:lang w:val="pt-PT"/>
        </w:rPr>
        <w:t xml:space="preserve">. </w:t>
      </w:r>
      <w:r w:rsidR="00F3652D" w:rsidRPr="001B63A5">
        <w:rPr>
          <w:rFonts w:eastAsia="Arial"/>
          <w:lang w:val="pt-PT"/>
        </w:rPr>
        <w:t xml:space="preserve">[RV] </w:t>
      </w:r>
      <w:r w:rsidR="00C1418F" w:rsidRPr="001B63A5">
        <w:rPr>
          <w:rStyle w:val="Incipit"/>
          <w:rFonts w:eastAsia="Arial"/>
          <w:lang w:val="pt-PT"/>
        </w:rPr>
        <w:t>Ä+</w:t>
      </w:r>
      <w:r w:rsidR="00C1418F" w:rsidRPr="001B63A5">
        <w:rPr>
          <w:rStyle w:val="Incipit"/>
          <w:lang w:val="pt-PT"/>
        </w:rPr>
        <w:t>Domine quinque</w:t>
      </w:r>
      <w:r w:rsidR="00C1418F" w:rsidRPr="001B63A5">
        <w:rPr>
          <w:rStyle w:val="Incipit"/>
          <w:rFonts w:eastAsia="Arial"/>
          <w:lang w:val="pt-PT"/>
        </w:rPr>
        <w:t>+Ä</w:t>
      </w:r>
      <w:r w:rsidR="00C94F95" w:rsidRPr="001B63A5">
        <w:rPr>
          <w:lang w:val="pt-PT"/>
        </w:rPr>
        <w:t>.</w:t>
      </w:r>
      <w:r w:rsidR="006B3860" w:rsidRPr="001B63A5">
        <w:rPr>
          <w:lang w:val="pt-PT"/>
        </w:rPr>
        <w:t xml:space="preserve"> [RP]</w:t>
      </w:r>
      <w:r w:rsidR="00C94F95" w:rsidRPr="001B63A5">
        <w:rPr>
          <w:lang w:val="pt-PT"/>
        </w:rPr>
        <w:t xml:space="preserve"> </w:t>
      </w:r>
      <w:r w:rsidR="006B3860" w:rsidRPr="00AC0786">
        <w:rPr>
          <w:rStyle w:val="Incipit"/>
          <w:lang w:val="pt-PT"/>
        </w:rPr>
        <w:t>Ä+</w:t>
      </w:r>
      <w:r w:rsidR="00C1418F" w:rsidRPr="001B63A5">
        <w:rPr>
          <w:rStyle w:val="Incipit"/>
          <w:lang w:val="pt-PT"/>
        </w:rPr>
        <w:t>Iste cognovit iustitiam</w:t>
      </w:r>
      <w:r w:rsidR="006B3860" w:rsidRPr="001B63A5">
        <w:rPr>
          <w:rStyle w:val="Incipit"/>
          <w:lang w:val="pt-PT"/>
        </w:rPr>
        <w:t>+Ä</w:t>
      </w:r>
      <w:r w:rsidR="00C94F95" w:rsidRPr="001B63A5">
        <w:rPr>
          <w:lang w:val="pt-PT"/>
        </w:rPr>
        <w:t xml:space="preserve">. </w:t>
      </w:r>
      <w:r w:rsidR="00F3652D" w:rsidRPr="001B63A5">
        <w:rPr>
          <w:rFonts w:eastAsia="Arial"/>
          <w:lang w:val="pt-PT"/>
        </w:rPr>
        <w:t xml:space="preserve">[RV] </w:t>
      </w:r>
      <w:r w:rsidR="00C1418F" w:rsidRPr="001B63A5">
        <w:rPr>
          <w:rStyle w:val="Incipit"/>
          <w:rFonts w:eastAsia="Arial"/>
          <w:lang w:val="pt-PT"/>
        </w:rPr>
        <w:t>Ä+</w:t>
      </w:r>
      <w:r w:rsidR="00C1418F" w:rsidRPr="001B63A5">
        <w:rPr>
          <w:rStyle w:val="Incipit"/>
          <w:lang w:val="pt-PT"/>
        </w:rPr>
        <w:t>Iste est qui</w:t>
      </w:r>
      <w:r w:rsidR="00C1418F" w:rsidRPr="001B63A5">
        <w:rPr>
          <w:rStyle w:val="Incipit"/>
          <w:rFonts w:eastAsia="Arial"/>
          <w:lang w:val="pt-PT"/>
        </w:rPr>
        <w:t>+Ä</w:t>
      </w:r>
      <w:r w:rsidR="00C94F95" w:rsidRPr="001B63A5">
        <w:rPr>
          <w:lang w:val="pt-PT"/>
        </w:rPr>
        <w:t xml:space="preserve">. </w:t>
      </w:r>
      <w:r w:rsidR="00FB2358" w:rsidRPr="001B63A5">
        <w:rPr>
          <w:lang w:val="pt-PT"/>
        </w:rPr>
        <w:t xml:space="preserve">RP </w:t>
      </w:r>
      <w:r w:rsidR="00C1418F" w:rsidRPr="001B63A5">
        <w:rPr>
          <w:rStyle w:val="Incipit"/>
          <w:lang w:val="pt-PT"/>
        </w:rPr>
        <w:t>Amavit eum dominus</w:t>
      </w:r>
      <w:r w:rsidR="00C94F95" w:rsidRPr="001B63A5">
        <w:rPr>
          <w:lang w:val="pt-PT"/>
        </w:rPr>
        <w:t xml:space="preserve">. </w:t>
      </w:r>
      <w:r w:rsidR="00F3652D" w:rsidRPr="00F3652D">
        <w:rPr>
          <w:lang w:val="fr-FR"/>
        </w:rPr>
        <w:t xml:space="preserve">[RV] </w:t>
      </w:r>
      <w:r w:rsidR="00C1418F" w:rsidRPr="00456BEC">
        <w:rPr>
          <w:rStyle w:val="Incipit"/>
          <w:lang w:val="fr-FR"/>
        </w:rPr>
        <w:t>Ä+Induit eum+Ä</w:t>
      </w:r>
      <w:r w:rsidR="00FB2358" w:rsidRPr="00F3652D">
        <w:rPr>
          <w:lang w:val="fr-FR"/>
        </w:rPr>
        <w:t>.</w:t>
      </w:r>
    </w:p>
    <w:p w:rsidR="00FB2358" w:rsidRPr="001B63A5" w:rsidRDefault="008559D1" w:rsidP="00C10675">
      <w:pPr>
        <w:rPr>
          <w:lang w:val="en-US"/>
        </w:rPr>
      </w:pPr>
      <w:r w:rsidRPr="008262EE">
        <w:rPr>
          <w:rStyle w:val="Time1"/>
          <w:lang w:val="fr-FR"/>
        </w:rPr>
        <w:t>[</w:t>
      </w:r>
      <w:r w:rsidR="00FB2358" w:rsidRPr="008262EE">
        <w:rPr>
          <w:rStyle w:val="Time1"/>
          <w:lang w:val="fr-FR"/>
        </w:rPr>
        <w:t>In</w:t>
      </w:r>
      <w:r w:rsidRPr="008262EE">
        <w:rPr>
          <w:rStyle w:val="Time1"/>
          <w:lang w:val="fr-FR"/>
        </w:rPr>
        <w:t>]</w:t>
      </w:r>
      <w:r w:rsidR="00FB2358" w:rsidRPr="008262EE">
        <w:rPr>
          <w:rStyle w:val="Time1"/>
          <w:lang w:val="fr-FR"/>
        </w:rPr>
        <w:t xml:space="preserve"> matutin</w:t>
      </w:r>
      <w:r w:rsidR="00BA7027">
        <w:rPr>
          <w:rStyle w:val="Time1"/>
          <w:lang w:val="fr-FR"/>
        </w:rPr>
        <w:t>is</w:t>
      </w:r>
      <w:r w:rsidR="00FB2358" w:rsidRPr="008262EE">
        <w:rPr>
          <w:rStyle w:val="Time1"/>
          <w:lang w:val="fr-FR"/>
        </w:rPr>
        <w:t xml:space="preserve"> laudibus</w:t>
      </w:r>
      <w:r w:rsidR="00FB2358" w:rsidRPr="008262EE">
        <w:rPr>
          <w:lang w:val="fr-FR"/>
        </w:rPr>
        <w:t xml:space="preserve"> </w:t>
      </w:r>
      <w:r w:rsidRPr="008262EE">
        <w:rPr>
          <w:lang w:val="fr-FR"/>
        </w:rPr>
        <w:t xml:space="preserve">AN </w:t>
      </w:r>
      <w:r w:rsidR="00C1418F" w:rsidRPr="00456BEC">
        <w:rPr>
          <w:rStyle w:val="Incipit"/>
          <w:lang w:val="fr-FR"/>
        </w:rPr>
        <w:t>Iustum deduxit dominus</w:t>
      </w:r>
      <w:r w:rsidR="007275B6">
        <w:rPr>
          <w:lang w:val="fr-FR"/>
        </w:rPr>
        <w:t xml:space="preserve"> </w:t>
      </w:r>
      <w:r w:rsidR="00FB2358" w:rsidRPr="008262EE">
        <w:rPr>
          <w:lang w:val="fr-FR"/>
        </w:rPr>
        <w:t>cum reliquis</w:t>
      </w:r>
      <w:r w:rsidR="00C94F95" w:rsidRPr="008262EE">
        <w:rPr>
          <w:lang w:val="fr-FR"/>
        </w:rPr>
        <w:t xml:space="preserve">. </w:t>
      </w:r>
      <w:r w:rsidR="00FB2358" w:rsidRPr="001B63A5">
        <w:rPr>
          <w:lang w:val="en-US"/>
        </w:rPr>
        <w:t xml:space="preserve">AB </w:t>
      </w:r>
      <w:r w:rsidR="00C1418F" w:rsidRPr="001B63A5">
        <w:rPr>
          <w:rStyle w:val="Incipit"/>
          <w:lang w:val="en-US"/>
        </w:rPr>
        <w:t>Iustus cor suum</w:t>
      </w:r>
      <w:r w:rsidR="00FB2358" w:rsidRPr="001B63A5">
        <w:rPr>
          <w:lang w:val="en-US"/>
        </w:rPr>
        <w:t>.</w:t>
      </w:r>
    </w:p>
    <w:p w:rsidR="00FB2358" w:rsidRPr="008262EE" w:rsidRDefault="00FB2358" w:rsidP="00C10675">
      <w:pPr>
        <w:rPr>
          <w:lang w:val="fr-FR"/>
        </w:rPr>
      </w:pPr>
      <w:r w:rsidRPr="001B63A5">
        <w:rPr>
          <w:rStyle w:val="Time1"/>
          <w:lang w:val="en-US"/>
        </w:rPr>
        <w:t>Ad missam</w:t>
      </w:r>
      <w:r w:rsidRPr="001B63A5">
        <w:rPr>
          <w:lang w:val="en-US"/>
        </w:rPr>
        <w:t xml:space="preserve"> LE</w:t>
      </w:r>
      <w:r w:rsidR="00C715FB" w:rsidRPr="001B63A5">
        <w:rPr>
          <w:lang w:val="en-US"/>
        </w:rPr>
        <w:t>EP</w:t>
      </w:r>
      <w:r w:rsidRPr="001B63A5">
        <w:rPr>
          <w:lang w:val="en-US"/>
        </w:rPr>
        <w:t xml:space="preserve"> </w:t>
      </w:r>
      <w:r w:rsidR="00C1418F" w:rsidRPr="001B63A5">
        <w:rPr>
          <w:rStyle w:val="Incipit"/>
          <w:lang w:val="en-US"/>
        </w:rPr>
        <w:t>Testificor</w:t>
      </w:r>
      <w:r w:rsidR="00C94F95" w:rsidRPr="001B63A5">
        <w:rPr>
          <w:lang w:val="en-US"/>
        </w:rPr>
        <w:t xml:space="preserve">. </w:t>
      </w:r>
      <w:r w:rsidR="008559D1" w:rsidRPr="001B63A5">
        <w:rPr>
          <w:lang w:val="en-US"/>
        </w:rPr>
        <w:t>[</w:t>
      </w:r>
      <w:r w:rsidRPr="001B63A5">
        <w:rPr>
          <w:lang w:val="en-US"/>
        </w:rPr>
        <w:t>AL</w:t>
      </w:r>
      <w:r w:rsidR="008559D1" w:rsidRPr="001B63A5">
        <w:rPr>
          <w:lang w:val="en-US"/>
        </w:rPr>
        <w:t>]</w:t>
      </w:r>
      <w:r w:rsidRPr="001B63A5">
        <w:rPr>
          <w:lang w:val="en-US"/>
        </w:rPr>
        <w:t xml:space="preserve"> </w:t>
      </w:r>
      <w:r w:rsidR="00C1418F" w:rsidRPr="001B63A5">
        <w:rPr>
          <w:rStyle w:val="Incipit"/>
          <w:lang w:val="en-US"/>
        </w:rPr>
        <w:t>Alleluia</w:t>
      </w:r>
      <w:r w:rsidR="00C94F95" w:rsidRPr="001B63A5">
        <w:rPr>
          <w:lang w:val="en-US"/>
        </w:rPr>
        <w:t xml:space="preserve">. </w:t>
      </w:r>
      <w:r w:rsidR="008559D1" w:rsidRPr="00F3652D">
        <w:rPr>
          <w:lang w:val="fr-FR"/>
        </w:rPr>
        <w:t>[</w:t>
      </w:r>
      <w:r w:rsidRPr="00F3652D">
        <w:rPr>
          <w:lang w:val="fr-FR"/>
        </w:rPr>
        <w:t>ALV</w:t>
      </w:r>
      <w:r w:rsidR="008559D1" w:rsidRPr="00F3652D">
        <w:rPr>
          <w:lang w:val="fr-FR"/>
        </w:rPr>
        <w:t>]</w:t>
      </w:r>
      <w:r w:rsidRPr="00F3652D">
        <w:rPr>
          <w:lang w:val="fr-FR"/>
        </w:rPr>
        <w:t xml:space="preserve"> </w:t>
      </w:r>
      <w:r w:rsidR="00C1418F" w:rsidRPr="00456BEC">
        <w:rPr>
          <w:rStyle w:val="Incipit"/>
          <w:lang w:val="fr-FR"/>
        </w:rPr>
        <w:t>Beatus vir qui timet</w:t>
      </w:r>
      <w:r w:rsidR="00C94F95" w:rsidRPr="00F3652D">
        <w:rPr>
          <w:lang w:val="fr-FR"/>
        </w:rPr>
        <w:t xml:space="preserve">. </w:t>
      </w:r>
      <w:r w:rsidRPr="008262EE">
        <w:rPr>
          <w:lang w:val="fr-FR"/>
        </w:rPr>
        <w:t xml:space="preserve">EV </w:t>
      </w:r>
      <w:r w:rsidR="00C1418F" w:rsidRPr="00456BEC">
        <w:rPr>
          <w:rStyle w:val="Incipit"/>
          <w:lang w:val="fr-FR"/>
        </w:rPr>
        <w:t>Qui vos audit</w:t>
      </w:r>
      <w:r w:rsidRPr="008262EE">
        <w:rPr>
          <w:lang w:val="fr-FR"/>
        </w:rPr>
        <w:t>.</w:t>
      </w:r>
    </w:p>
    <w:p w:rsidR="00FB2358" w:rsidRPr="001B63A5" w:rsidRDefault="00D51FAC" w:rsidP="002948B5">
      <w:pPr>
        <w:pStyle w:val="berschrift1"/>
        <w:rPr>
          <w:lang w:val="fr-FR"/>
        </w:rPr>
      </w:pPr>
      <w:r>
        <w:rPr>
          <w:lang w:val="fr-FR"/>
        </w:rPr>
        <w:t>[DE DOMINICIS DIEBUS POST EPIHANIAM]</w:t>
      </w:r>
    </w:p>
    <w:p w:rsidR="00FB2358" w:rsidRPr="008262EE" w:rsidRDefault="00FB2358" w:rsidP="00C10675">
      <w:pPr>
        <w:rPr>
          <w:lang w:val="fr-FR"/>
        </w:rPr>
      </w:pPr>
      <w:r w:rsidRPr="008262EE">
        <w:rPr>
          <w:lang w:val="fr-FR"/>
        </w:rPr>
        <w:t>Qualiter cantentur dominicalia officia inter octavam epiphaniae et septuagesimam</w:t>
      </w:r>
      <w:r w:rsidR="00C94F95" w:rsidRPr="008262EE">
        <w:rPr>
          <w:lang w:val="fr-FR"/>
        </w:rPr>
        <w:t xml:space="preserve">. </w:t>
      </w:r>
      <w:r w:rsidR="008559D1" w:rsidRPr="008262EE">
        <w:rPr>
          <w:lang w:val="fr-FR"/>
        </w:rPr>
        <w:t>[</w:t>
      </w:r>
      <w:r w:rsidRPr="008262EE">
        <w:rPr>
          <w:lang w:val="fr-FR"/>
        </w:rPr>
        <w:t>IN</w:t>
      </w:r>
      <w:r w:rsidR="008559D1" w:rsidRPr="008262EE">
        <w:rPr>
          <w:lang w:val="fr-FR"/>
        </w:rPr>
        <w:t>]</w:t>
      </w:r>
      <w:r w:rsidRPr="008262EE">
        <w:rPr>
          <w:lang w:val="fr-FR"/>
        </w:rPr>
        <w:t xml:space="preserve"> </w:t>
      </w:r>
      <w:r w:rsidR="00C1418F" w:rsidRPr="00456BEC">
        <w:rPr>
          <w:rStyle w:val="Incipit"/>
          <w:lang w:val="fr-FR"/>
        </w:rPr>
        <w:t>In excelso throno</w:t>
      </w:r>
      <w:r w:rsidR="007275B6">
        <w:rPr>
          <w:lang w:val="fr-FR"/>
        </w:rPr>
        <w:t xml:space="preserve"> </w:t>
      </w:r>
      <w:r w:rsidRPr="008262EE">
        <w:rPr>
          <w:lang w:val="fr-FR"/>
        </w:rPr>
        <w:t>neque ante epiphaniam est canendum</w:t>
      </w:r>
      <w:r w:rsidR="00C94F95" w:rsidRPr="008262EE">
        <w:rPr>
          <w:lang w:val="fr-FR"/>
        </w:rPr>
        <w:t xml:space="preserve">, </w:t>
      </w:r>
      <w:r w:rsidRPr="008262EE">
        <w:rPr>
          <w:lang w:val="fr-FR"/>
        </w:rPr>
        <w:t>neque post octavam eiusdem diei differendum</w:t>
      </w:r>
      <w:r w:rsidR="00C94F95" w:rsidRPr="008262EE">
        <w:rPr>
          <w:lang w:val="fr-FR"/>
        </w:rPr>
        <w:t xml:space="preserve">. </w:t>
      </w:r>
      <w:r w:rsidRPr="008262EE">
        <w:rPr>
          <w:lang w:val="fr-FR"/>
        </w:rPr>
        <w:t>Quod si temporis praetitulati longinquitas exposcit</w:t>
      </w:r>
      <w:r w:rsidR="00C94F95" w:rsidRPr="008262EE">
        <w:rPr>
          <w:lang w:val="fr-FR"/>
        </w:rPr>
        <w:t xml:space="preserve">, </w:t>
      </w:r>
      <w:r w:rsidRPr="008262EE">
        <w:rPr>
          <w:lang w:val="fr-FR"/>
        </w:rPr>
        <w:t xml:space="preserve">per duas </w:t>
      </w:r>
      <w:r w:rsidR="008D4CC2">
        <w:rPr>
          <w:lang w:val="fr-FR"/>
        </w:rPr>
        <w:t>ebdomada</w:t>
      </w:r>
      <w:r w:rsidRPr="008262EE">
        <w:rPr>
          <w:lang w:val="fr-FR"/>
        </w:rPr>
        <w:t xml:space="preserve">das </w:t>
      </w:r>
      <w:r w:rsidR="00C87E3F" w:rsidRPr="008262EE">
        <w:rPr>
          <w:lang w:val="fr-FR"/>
        </w:rPr>
        <w:t>(</w:t>
      </w:r>
      <w:r w:rsidR="00312C40">
        <w:rPr>
          <w:lang w:val="fr-FR"/>
        </w:rPr>
        <w:t>53a</w:t>
      </w:r>
      <w:r w:rsidR="00C87E3F" w:rsidRPr="008262EE">
        <w:rPr>
          <w:lang w:val="fr-FR"/>
        </w:rPr>
        <w:t>)</w:t>
      </w:r>
      <w:r w:rsidRPr="008262EE">
        <w:rPr>
          <w:lang w:val="fr-FR"/>
        </w:rPr>
        <w:t xml:space="preserve"> sicut et sequentia duo offici</w:t>
      </w:r>
      <w:r w:rsidR="00C715FB">
        <w:rPr>
          <w:lang w:val="fr-FR"/>
        </w:rPr>
        <w:t>a</w:t>
      </w:r>
      <w:r w:rsidRPr="008262EE">
        <w:rPr>
          <w:lang w:val="fr-FR"/>
        </w:rPr>
        <w:t xml:space="preserve"> cantari poterit suppressis tunc in sequenti </w:t>
      </w:r>
      <w:r w:rsidR="008D4CC2">
        <w:rPr>
          <w:lang w:val="fr-FR"/>
        </w:rPr>
        <w:t>ebdomada</w:t>
      </w:r>
      <w:r w:rsidRPr="008262EE">
        <w:rPr>
          <w:lang w:val="fr-FR"/>
        </w:rPr>
        <w:t>da eiusdem officii ferialibus evangeliis</w:t>
      </w:r>
      <w:r w:rsidR="00C94F95" w:rsidRPr="008262EE">
        <w:rPr>
          <w:lang w:val="fr-FR"/>
        </w:rPr>
        <w:t xml:space="preserve">, </w:t>
      </w:r>
      <w:r w:rsidRPr="008262EE">
        <w:rPr>
          <w:lang w:val="fr-FR"/>
        </w:rPr>
        <w:t>si tamen in praecedenti legi potuerint.</w:t>
      </w:r>
    </w:p>
    <w:p w:rsidR="00FB2358" w:rsidRPr="008262EE" w:rsidRDefault="00FB2358" w:rsidP="00C10675">
      <w:pPr>
        <w:rPr>
          <w:lang w:val="fr-FR"/>
        </w:rPr>
      </w:pPr>
      <w:r w:rsidRPr="008262EE">
        <w:rPr>
          <w:lang w:val="fr-FR"/>
        </w:rPr>
        <w:t>Eadem quoque temporis praedicti prolixitate cogente</w:t>
      </w:r>
      <w:r w:rsidR="00C94F95" w:rsidRPr="008262EE">
        <w:rPr>
          <w:lang w:val="fr-FR"/>
        </w:rPr>
        <w:t xml:space="preserve">, </w:t>
      </w:r>
      <w:r w:rsidRPr="008262EE">
        <w:rPr>
          <w:lang w:val="fr-FR"/>
        </w:rPr>
        <w:t>si quando altera vice canitur offi</w:t>
      </w:r>
      <w:r w:rsidR="002360F6" w:rsidRPr="008262EE">
        <w:rPr>
          <w:lang w:val="fr-FR"/>
        </w:rPr>
        <w:t>ci</w:t>
      </w:r>
      <w:r w:rsidRPr="008262EE">
        <w:rPr>
          <w:lang w:val="fr-FR"/>
        </w:rPr>
        <w:t xml:space="preserve">um </w:t>
      </w:r>
      <w:r w:rsidR="008559D1" w:rsidRPr="008262EE">
        <w:rPr>
          <w:lang w:val="fr-FR"/>
        </w:rPr>
        <w:t>[</w:t>
      </w:r>
      <w:r w:rsidRPr="008262EE">
        <w:rPr>
          <w:lang w:val="fr-FR"/>
        </w:rPr>
        <w:t>IN</w:t>
      </w:r>
      <w:r w:rsidR="008559D1" w:rsidRPr="008262EE">
        <w:rPr>
          <w:lang w:val="fr-FR"/>
        </w:rPr>
        <w:t>]</w:t>
      </w:r>
      <w:r w:rsidRPr="008262EE">
        <w:rPr>
          <w:lang w:val="fr-FR"/>
        </w:rPr>
        <w:t xml:space="preserve"> </w:t>
      </w:r>
      <w:r w:rsidR="00C1418F" w:rsidRPr="00456BEC">
        <w:rPr>
          <w:rStyle w:val="Incipit"/>
          <w:lang w:val="fr-FR"/>
        </w:rPr>
        <w:t>Adorate</w:t>
      </w:r>
      <w:r w:rsidR="007275B6">
        <w:rPr>
          <w:lang w:val="fr-FR"/>
        </w:rPr>
        <w:t xml:space="preserve"> </w:t>
      </w:r>
      <w:r w:rsidRPr="008262EE">
        <w:rPr>
          <w:lang w:val="fr-FR"/>
        </w:rPr>
        <w:t>cum lectione sua et antiphonis</w:t>
      </w:r>
      <w:r w:rsidR="00C94F95" w:rsidRPr="008262EE">
        <w:rPr>
          <w:lang w:val="fr-FR"/>
        </w:rPr>
        <w:t xml:space="preserve">, </w:t>
      </w:r>
      <w:r w:rsidRPr="008262EE">
        <w:rPr>
          <w:lang w:val="fr-FR"/>
        </w:rPr>
        <w:t xml:space="preserve">assumitur EV </w:t>
      </w:r>
      <w:r w:rsidR="00C1418F" w:rsidRPr="00456BEC">
        <w:rPr>
          <w:rStyle w:val="Incipit"/>
          <w:lang w:val="fr-FR"/>
        </w:rPr>
        <w:t>Ascendente</w:t>
      </w:r>
      <w:r w:rsidR="00C94F95" w:rsidRPr="008262EE">
        <w:rPr>
          <w:lang w:val="fr-FR"/>
        </w:rPr>
        <w:t xml:space="preserve">, </w:t>
      </w:r>
      <w:r w:rsidRPr="008262EE">
        <w:rPr>
          <w:lang w:val="fr-FR"/>
        </w:rPr>
        <w:t>adiunctis quoque illis duabus dominicis</w:t>
      </w:r>
      <w:r w:rsidR="00C94F95" w:rsidRPr="008262EE">
        <w:rPr>
          <w:lang w:val="fr-FR"/>
        </w:rPr>
        <w:t xml:space="preserve">. </w:t>
      </w:r>
      <w:r w:rsidRPr="008262EE">
        <w:rPr>
          <w:lang w:val="fr-FR"/>
        </w:rPr>
        <w:t xml:space="preserve">Ad missam ORCL </w:t>
      </w:r>
      <w:r w:rsidR="00C1418F" w:rsidRPr="00456BEC">
        <w:rPr>
          <w:rStyle w:val="Incipit"/>
          <w:lang w:val="fr-FR"/>
        </w:rPr>
        <w:t>Familiam tuam conserva</w:t>
      </w:r>
      <w:r w:rsidR="00C94F95" w:rsidRPr="008262EE">
        <w:rPr>
          <w:lang w:val="fr-FR"/>
        </w:rPr>
        <w:t xml:space="preserve">, </w:t>
      </w:r>
      <w:r w:rsidRPr="008262EE">
        <w:rPr>
          <w:lang w:val="fr-FR"/>
        </w:rPr>
        <w:t>quamvis hoc etiam tunc agatur</w:t>
      </w:r>
      <w:r w:rsidR="00C94F95" w:rsidRPr="008262EE">
        <w:rPr>
          <w:lang w:val="fr-FR"/>
        </w:rPr>
        <w:t xml:space="preserve">, </w:t>
      </w:r>
      <w:r w:rsidRPr="008262EE">
        <w:rPr>
          <w:lang w:val="fr-FR"/>
        </w:rPr>
        <w:t xml:space="preserve">quando idem officium nonnisi per </w:t>
      </w:r>
      <w:r w:rsidRPr="008262EE">
        <w:rPr>
          <w:lang w:val="fr-FR"/>
        </w:rPr>
        <w:lastRenderedPageBreak/>
        <w:t xml:space="preserve">unam </w:t>
      </w:r>
      <w:r w:rsidR="008D4CC2">
        <w:rPr>
          <w:lang w:val="fr-FR"/>
        </w:rPr>
        <w:t>ebdomada</w:t>
      </w:r>
      <w:r w:rsidRPr="008262EE">
        <w:rPr>
          <w:lang w:val="fr-FR"/>
        </w:rPr>
        <w:t>dam cantatur</w:t>
      </w:r>
      <w:r w:rsidR="00C94F95" w:rsidRPr="008262EE">
        <w:rPr>
          <w:lang w:val="fr-FR"/>
        </w:rPr>
        <w:t xml:space="preserve">, </w:t>
      </w:r>
      <w:r w:rsidRPr="008262EE">
        <w:rPr>
          <w:lang w:val="fr-FR"/>
        </w:rPr>
        <w:t xml:space="preserve">si tamen a festis sanctorum in eadem </w:t>
      </w:r>
      <w:r w:rsidR="008D4CC2">
        <w:rPr>
          <w:lang w:val="fr-FR"/>
        </w:rPr>
        <w:t>ebdomada</w:t>
      </w:r>
      <w:r w:rsidRPr="008262EE">
        <w:rPr>
          <w:lang w:val="fr-FR"/>
        </w:rPr>
        <w:t>da occurrentium id non impeditur.</w:t>
      </w:r>
    </w:p>
    <w:p w:rsidR="00FB2358" w:rsidRPr="008262EE" w:rsidRDefault="00FB2358" w:rsidP="00C10675">
      <w:pPr>
        <w:rPr>
          <w:lang w:val="fr-FR"/>
        </w:rPr>
      </w:pPr>
      <w:r w:rsidRPr="008262EE">
        <w:rPr>
          <w:lang w:val="fr-FR"/>
        </w:rPr>
        <w:t>Interdum vero pro eiusdem temporis brevitate eadem duo officia</w:t>
      </w:r>
      <w:r w:rsidR="00C94F95" w:rsidRPr="008262EE">
        <w:rPr>
          <w:lang w:val="fr-FR"/>
        </w:rPr>
        <w:t xml:space="preserve">, </w:t>
      </w:r>
      <w:r w:rsidRPr="008262EE">
        <w:rPr>
          <w:lang w:val="fr-FR"/>
        </w:rPr>
        <w:t xml:space="preserve">id est </w:t>
      </w:r>
      <w:r w:rsidR="008559D1" w:rsidRPr="008262EE">
        <w:rPr>
          <w:lang w:val="fr-FR"/>
        </w:rPr>
        <w:t>[</w:t>
      </w:r>
      <w:r w:rsidRPr="008262EE">
        <w:rPr>
          <w:lang w:val="fr-FR"/>
        </w:rPr>
        <w:t>IN</w:t>
      </w:r>
      <w:r w:rsidR="008559D1" w:rsidRPr="008262EE">
        <w:rPr>
          <w:lang w:val="fr-FR"/>
        </w:rPr>
        <w:t>]</w:t>
      </w:r>
      <w:r w:rsidRPr="008262EE">
        <w:rPr>
          <w:lang w:val="fr-FR"/>
        </w:rPr>
        <w:t xml:space="preserve"> </w:t>
      </w:r>
      <w:r w:rsidR="00C1418F" w:rsidRPr="00456BEC">
        <w:rPr>
          <w:rStyle w:val="Incipit"/>
          <w:lang w:val="fr-FR"/>
        </w:rPr>
        <w:t>Omnis terra</w:t>
      </w:r>
      <w:r w:rsidR="007275B6">
        <w:rPr>
          <w:lang w:val="fr-FR"/>
        </w:rPr>
        <w:t xml:space="preserve"> </w:t>
      </w:r>
      <w:r w:rsidRPr="008262EE">
        <w:rPr>
          <w:lang w:val="fr-FR"/>
        </w:rPr>
        <w:t xml:space="preserve">et </w:t>
      </w:r>
      <w:r w:rsidR="008559D1" w:rsidRPr="008262EE">
        <w:rPr>
          <w:lang w:val="fr-FR"/>
        </w:rPr>
        <w:t>[</w:t>
      </w:r>
      <w:r w:rsidRPr="008262EE">
        <w:rPr>
          <w:lang w:val="fr-FR"/>
        </w:rPr>
        <w:t>IN</w:t>
      </w:r>
      <w:r w:rsidR="008559D1" w:rsidRPr="008262EE">
        <w:rPr>
          <w:lang w:val="fr-FR"/>
        </w:rPr>
        <w:t>]</w:t>
      </w:r>
      <w:r w:rsidRPr="008262EE">
        <w:rPr>
          <w:lang w:val="fr-FR"/>
        </w:rPr>
        <w:t xml:space="preserve"> </w:t>
      </w:r>
      <w:r w:rsidR="00C1418F" w:rsidRPr="00456BEC">
        <w:rPr>
          <w:rStyle w:val="Incipit"/>
          <w:lang w:val="fr-FR"/>
        </w:rPr>
        <w:t>Adorate</w:t>
      </w:r>
      <w:r w:rsidR="00C94F95" w:rsidRPr="008262EE">
        <w:rPr>
          <w:lang w:val="fr-FR"/>
        </w:rPr>
        <w:t xml:space="preserve">, </w:t>
      </w:r>
      <w:r w:rsidRPr="008262EE">
        <w:rPr>
          <w:lang w:val="fr-FR"/>
        </w:rPr>
        <w:t xml:space="preserve">in una </w:t>
      </w:r>
      <w:r w:rsidR="008D4CC2">
        <w:rPr>
          <w:lang w:val="fr-FR"/>
        </w:rPr>
        <w:t>ebdomada</w:t>
      </w:r>
      <w:r w:rsidRPr="008262EE">
        <w:rPr>
          <w:lang w:val="fr-FR"/>
        </w:rPr>
        <w:t>da</w:t>
      </w:r>
      <w:r w:rsidR="00C94F95" w:rsidRPr="008262EE">
        <w:rPr>
          <w:lang w:val="fr-FR"/>
        </w:rPr>
        <w:t xml:space="preserve">, </w:t>
      </w:r>
      <w:r w:rsidRPr="008262EE">
        <w:rPr>
          <w:lang w:val="fr-FR"/>
        </w:rPr>
        <w:t>si ita evenerit</w:t>
      </w:r>
      <w:r w:rsidR="00C94F95" w:rsidRPr="008262EE">
        <w:rPr>
          <w:lang w:val="fr-FR"/>
        </w:rPr>
        <w:t xml:space="preserve">, </w:t>
      </w:r>
      <w:r w:rsidRPr="008262EE">
        <w:rPr>
          <w:lang w:val="fr-FR"/>
        </w:rPr>
        <w:t xml:space="preserve">in singulis feriis cantabimus potiusquam </w:t>
      </w:r>
      <w:r w:rsidR="00C87E3F" w:rsidRPr="008262EE">
        <w:rPr>
          <w:lang w:val="fr-FR"/>
        </w:rPr>
        <w:t>(</w:t>
      </w:r>
      <w:r w:rsidR="00312C40">
        <w:rPr>
          <w:lang w:val="fr-FR"/>
        </w:rPr>
        <w:t>53b</w:t>
      </w:r>
      <w:r w:rsidR="00C87E3F" w:rsidRPr="008262EE">
        <w:rPr>
          <w:lang w:val="fr-FR"/>
        </w:rPr>
        <w:t>)</w:t>
      </w:r>
      <w:r w:rsidRPr="008262EE">
        <w:rPr>
          <w:lang w:val="fr-FR"/>
        </w:rPr>
        <w:t xml:space="preserve"> ea ex toto dimittamus</w:t>
      </w:r>
      <w:r w:rsidR="00C94F95" w:rsidRPr="008262EE">
        <w:rPr>
          <w:lang w:val="fr-FR"/>
        </w:rPr>
        <w:t xml:space="preserve">. </w:t>
      </w:r>
      <w:r w:rsidRPr="008262EE">
        <w:rPr>
          <w:lang w:val="fr-FR"/>
        </w:rPr>
        <w:t>At si tunc aliquod festum lectionum forte occurrit</w:t>
      </w:r>
      <w:r w:rsidR="00C94F95" w:rsidRPr="008262EE">
        <w:rPr>
          <w:lang w:val="fr-FR"/>
        </w:rPr>
        <w:t xml:space="preserve">, </w:t>
      </w:r>
      <w:r w:rsidRPr="008262EE">
        <w:rPr>
          <w:lang w:val="fr-FR"/>
        </w:rPr>
        <w:t>dominica priorem missam recipit.</w:t>
      </w:r>
    </w:p>
    <w:p w:rsidR="00FB2358" w:rsidRPr="008262EE" w:rsidRDefault="00FB2358" w:rsidP="00C10675">
      <w:pPr>
        <w:rPr>
          <w:lang w:val="fr-FR"/>
        </w:rPr>
      </w:pPr>
      <w:r w:rsidRPr="008262EE">
        <w:rPr>
          <w:lang w:val="fr-FR"/>
        </w:rPr>
        <w:t>Lectiones et evangelia feriae quartae et sextae</w:t>
      </w:r>
      <w:r w:rsidR="00C94F95" w:rsidRPr="008262EE">
        <w:rPr>
          <w:lang w:val="fr-FR"/>
        </w:rPr>
        <w:t xml:space="preserve">, </w:t>
      </w:r>
      <w:r w:rsidRPr="008262EE">
        <w:rPr>
          <w:lang w:val="fr-FR"/>
        </w:rPr>
        <w:t>si in eisdem feriis festo aliquo i</w:t>
      </w:r>
      <w:r w:rsidR="00C715FB">
        <w:rPr>
          <w:lang w:val="fr-FR"/>
        </w:rPr>
        <w:t>m</w:t>
      </w:r>
      <w:r w:rsidRPr="008262EE">
        <w:rPr>
          <w:lang w:val="fr-FR"/>
        </w:rPr>
        <w:t>pediente legi nequeunt</w:t>
      </w:r>
      <w:r w:rsidR="00C94F95" w:rsidRPr="008262EE">
        <w:rPr>
          <w:lang w:val="fr-FR"/>
        </w:rPr>
        <w:t xml:space="preserve">, </w:t>
      </w:r>
      <w:r w:rsidRPr="008262EE">
        <w:rPr>
          <w:lang w:val="fr-FR"/>
        </w:rPr>
        <w:t>in aliis a festo vacantibus feriis legimus et ita in alio anni tempore.</w:t>
      </w:r>
    </w:p>
    <w:p w:rsidR="00FB2358" w:rsidRPr="008262EE" w:rsidRDefault="00FB2358" w:rsidP="00C10675">
      <w:pPr>
        <w:rPr>
          <w:lang w:val="pt-PT"/>
        </w:rPr>
      </w:pPr>
      <w:r w:rsidRPr="008262EE">
        <w:rPr>
          <w:lang w:val="pt-PT"/>
        </w:rPr>
        <w:t>Evangelium sextae feriae propter officium de cruce nu</w:t>
      </w:r>
      <w:r w:rsidR="00C715FB">
        <w:rPr>
          <w:lang w:val="pt-PT"/>
        </w:rPr>
        <w:t>m</w:t>
      </w:r>
      <w:r w:rsidRPr="008262EE">
        <w:rPr>
          <w:lang w:val="pt-PT"/>
        </w:rPr>
        <w:t>quam dimittimus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>Item in eadem lectionem ferialem</w:t>
      </w:r>
      <w:r w:rsidR="00C94F95" w:rsidRPr="008262EE">
        <w:rPr>
          <w:lang w:val="pt-PT"/>
        </w:rPr>
        <w:t xml:space="preserve">, </w:t>
      </w:r>
      <w:r w:rsidRPr="008262EE">
        <w:rPr>
          <w:lang w:val="pt-PT"/>
        </w:rPr>
        <w:t>quae in quibusdam libris per singulas ferias sextas invenitur</w:t>
      </w:r>
      <w:r w:rsidR="00C94F95" w:rsidRPr="008262EE">
        <w:rPr>
          <w:lang w:val="pt-PT"/>
        </w:rPr>
        <w:t xml:space="preserve">, </w:t>
      </w:r>
      <w:r w:rsidRPr="008262EE">
        <w:rPr>
          <w:lang w:val="pt-PT"/>
        </w:rPr>
        <w:t>legimus.</w:t>
      </w:r>
    </w:p>
    <w:p w:rsidR="00FB2358" w:rsidRPr="008262EE" w:rsidRDefault="00FB2358" w:rsidP="00C10675">
      <w:pPr>
        <w:rPr>
          <w:lang w:val="it-IT"/>
        </w:rPr>
      </w:pPr>
      <w:r w:rsidRPr="008262EE">
        <w:rPr>
          <w:lang w:val="pt-PT"/>
        </w:rPr>
        <w:t>Quando autem inter octavam epiphaniae et septuagesmimam una tantum dominicalis dies occurrit</w:t>
      </w:r>
      <w:r w:rsidR="00C94F95" w:rsidRPr="008262EE">
        <w:rPr>
          <w:lang w:val="pt-PT"/>
        </w:rPr>
        <w:t xml:space="preserve">, </w:t>
      </w:r>
      <w:r w:rsidRPr="008262EE">
        <w:rPr>
          <w:lang w:val="pt-PT"/>
        </w:rPr>
        <w:t xml:space="preserve">ne tunc </w:t>
      </w:r>
      <w:r w:rsidR="00C715FB">
        <w:rPr>
          <w:lang w:val="pt-PT"/>
        </w:rPr>
        <w:t>historia [RP]</w:t>
      </w:r>
      <w:r w:rsidRPr="008262EE">
        <w:rPr>
          <w:lang w:val="pt-PT"/>
        </w:rPr>
        <w:t xml:space="preserve"> </w:t>
      </w:r>
      <w:r w:rsidR="00C1418F" w:rsidRPr="00456BEC">
        <w:rPr>
          <w:rStyle w:val="Incipit"/>
          <w:lang w:val="pt-PT"/>
        </w:rPr>
        <w:t>Domine ne in ira</w:t>
      </w:r>
      <w:r w:rsidR="007275B6">
        <w:rPr>
          <w:lang w:val="pt-PT"/>
        </w:rPr>
        <w:t xml:space="preserve"> </w:t>
      </w:r>
      <w:r w:rsidRPr="008262EE">
        <w:rPr>
          <w:lang w:val="pt-PT"/>
        </w:rPr>
        <w:t>praetermittatur</w:t>
      </w:r>
      <w:r w:rsidR="00C94F95" w:rsidRPr="008262EE">
        <w:rPr>
          <w:lang w:val="pt-PT"/>
        </w:rPr>
        <w:t xml:space="preserve">, </w:t>
      </w:r>
      <w:r w:rsidRPr="008262EE">
        <w:rPr>
          <w:lang w:val="pt-PT"/>
        </w:rPr>
        <w:t>si qua festivitas lectionum eam inciderit</w:t>
      </w:r>
      <w:r w:rsidR="00C94F95" w:rsidRPr="008262EE">
        <w:rPr>
          <w:lang w:val="pt-PT"/>
        </w:rPr>
        <w:t xml:space="preserve">, </w:t>
      </w:r>
      <w:r w:rsidRPr="008262EE">
        <w:rPr>
          <w:lang w:val="pt-PT"/>
        </w:rPr>
        <w:t>hanc in crastinam differimus</w:t>
      </w:r>
      <w:r w:rsidR="00C94F95" w:rsidRPr="008262EE">
        <w:rPr>
          <w:lang w:val="pt-PT"/>
        </w:rPr>
        <w:t xml:space="preserve">, </w:t>
      </w:r>
      <w:r w:rsidRPr="008262EE">
        <w:rPr>
          <w:lang w:val="pt-PT"/>
        </w:rPr>
        <w:t>excepta festivitate sanct</w:t>
      </w:r>
      <w:r w:rsidR="00C715FB">
        <w:rPr>
          <w:lang w:val="pt-PT"/>
        </w:rPr>
        <w:t>orum</w:t>
      </w:r>
      <w:r w:rsidRPr="008262EE">
        <w:rPr>
          <w:lang w:val="pt-PT"/>
        </w:rPr>
        <w:t xml:space="preserve"> Sebastiani et Fabiani</w:t>
      </w:r>
      <w:r w:rsidR="00C94F95" w:rsidRPr="008262EE">
        <w:rPr>
          <w:lang w:val="pt-PT"/>
        </w:rPr>
        <w:t xml:space="preserve">. </w:t>
      </w:r>
      <w:r w:rsidRPr="008262EE">
        <w:rPr>
          <w:lang w:val="it-IT"/>
        </w:rPr>
        <w:t>Qu</w:t>
      </w:r>
      <w:r w:rsidR="00C715FB">
        <w:rPr>
          <w:lang w:val="it-IT"/>
        </w:rPr>
        <w:t>a</w:t>
      </w:r>
      <w:r w:rsidRPr="008262EE">
        <w:rPr>
          <w:lang w:val="it-IT"/>
        </w:rPr>
        <w:t>e (</w:t>
      </w:r>
      <w:r w:rsidR="00312C40">
        <w:rPr>
          <w:lang w:val="it-IT"/>
        </w:rPr>
        <w:t>54a</w:t>
      </w:r>
      <w:r w:rsidRPr="008262EE">
        <w:rPr>
          <w:lang w:val="it-IT"/>
        </w:rPr>
        <w:t>)</w:t>
      </w:r>
      <w:r w:rsidR="001552DA">
        <w:rPr>
          <w:lang w:val="it-IT"/>
        </w:rPr>
        <w:t xml:space="preserve"> si</w:t>
      </w:r>
      <w:r w:rsidRPr="008262EE">
        <w:rPr>
          <w:lang w:val="it-IT"/>
        </w:rPr>
        <w:t xml:space="preserve"> in ea dominica evenerit</w:t>
      </w:r>
      <w:r w:rsidR="00C94F95" w:rsidRPr="008262EE">
        <w:rPr>
          <w:lang w:val="it-IT"/>
        </w:rPr>
        <w:t xml:space="preserve">, </w:t>
      </w:r>
      <w:r w:rsidRPr="008262EE">
        <w:rPr>
          <w:lang w:val="it-IT"/>
        </w:rPr>
        <w:t xml:space="preserve">in sabbato </w:t>
      </w:r>
      <w:r w:rsidR="00D34770" w:rsidRPr="008262EE">
        <w:rPr>
          <w:lang w:val="it-IT"/>
        </w:rPr>
        <w:t>eam anticipamus</w:t>
      </w:r>
      <w:r w:rsidR="00C94F95" w:rsidRPr="008262EE">
        <w:rPr>
          <w:lang w:val="it-IT"/>
        </w:rPr>
        <w:t xml:space="preserve">. </w:t>
      </w:r>
      <w:r w:rsidR="00D34770" w:rsidRPr="008262EE">
        <w:rPr>
          <w:lang w:val="it-IT"/>
        </w:rPr>
        <w:t>Si sanctae Agn</w:t>
      </w:r>
      <w:r w:rsidRPr="008262EE">
        <w:rPr>
          <w:lang w:val="it-IT"/>
        </w:rPr>
        <w:t>e</w:t>
      </w:r>
      <w:r w:rsidR="00D34770" w:rsidRPr="008262EE">
        <w:rPr>
          <w:lang w:val="it-IT"/>
        </w:rPr>
        <w:t>tis</w:t>
      </w:r>
      <w:r w:rsidRPr="008262EE">
        <w:rPr>
          <w:lang w:val="it-IT"/>
        </w:rPr>
        <w:t xml:space="preserve"> in crastino antiphonam unam</w:t>
      </w:r>
      <w:r w:rsidR="00C94F95" w:rsidRPr="008262EE">
        <w:rPr>
          <w:lang w:val="it-IT"/>
        </w:rPr>
        <w:t xml:space="preserve">, </w:t>
      </w:r>
      <w:r w:rsidRPr="008262EE">
        <w:rPr>
          <w:lang w:val="it-IT"/>
        </w:rPr>
        <w:t>sed Vincentio priorem missam damus.</w:t>
      </w:r>
    </w:p>
    <w:p w:rsidR="00FB2358" w:rsidRPr="008262EE" w:rsidRDefault="00FB2358" w:rsidP="00C10675">
      <w:pPr>
        <w:rPr>
          <w:lang w:val="it-IT"/>
        </w:rPr>
      </w:pPr>
      <w:r w:rsidRPr="008262EE">
        <w:rPr>
          <w:lang w:val="it-IT"/>
        </w:rPr>
        <w:t>Si duo tantum dominici dies praedictum tempus intercidunt</w:t>
      </w:r>
      <w:r w:rsidR="00C94F95" w:rsidRPr="008262EE">
        <w:rPr>
          <w:lang w:val="it-IT"/>
        </w:rPr>
        <w:t xml:space="preserve">, </w:t>
      </w:r>
      <w:r w:rsidRPr="008262EE">
        <w:rPr>
          <w:lang w:val="it-IT"/>
        </w:rPr>
        <w:t>in quorum utroque festa duodecim lectionum occurrunt</w:t>
      </w:r>
      <w:r w:rsidR="00C94F95" w:rsidRPr="008262EE">
        <w:rPr>
          <w:lang w:val="it-IT"/>
        </w:rPr>
        <w:t xml:space="preserve">, </w:t>
      </w:r>
      <w:r w:rsidRPr="008262EE">
        <w:rPr>
          <w:lang w:val="it-IT"/>
        </w:rPr>
        <w:t>praecedens festum dominicali historiae cedit</w:t>
      </w:r>
      <w:r w:rsidR="00C94F95" w:rsidRPr="008262EE">
        <w:rPr>
          <w:lang w:val="it-IT"/>
        </w:rPr>
        <w:t xml:space="preserve">, </w:t>
      </w:r>
      <w:r w:rsidRPr="008262EE">
        <w:rPr>
          <w:lang w:val="it-IT"/>
        </w:rPr>
        <w:t>sequens vero locum retinet.</w:t>
      </w:r>
    </w:p>
    <w:p w:rsidR="00FB2358" w:rsidRPr="008262EE" w:rsidRDefault="00FB2358" w:rsidP="00C10675">
      <w:pPr>
        <w:rPr>
          <w:lang w:val="it-IT"/>
        </w:rPr>
      </w:pPr>
      <w:r w:rsidRPr="008262EE">
        <w:rPr>
          <w:lang w:val="it-IT"/>
        </w:rPr>
        <w:t>Quod si duo vel plures dominici dies; sed primus ex his festo occupatus ceteris vacantibus</w:t>
      </w:r>
      <w:r w:rsidR="00C94F95" w:rsidRPr="008262EE">
        <w:rPr>
          <w:lang w:val="it-IT"/>
        </w:rPr>
        <w:t xml:space="preserve">, </w:t>
      </w:r>
      <w:r w:rsidRPr="008262EE">
        <w:rPr>
          <w:lang w:val="it-IT"/>
        </w:rPr>
        <w:t>festum illud item dominic</w:t>
      </w:r>
      <w:r w:rsidR="006F0C5B">
        <w:rPr>
          <w:lang w:val="it-IT"/>
        </w:rPr>
        <w:t>a</w:t>
      </w:r>
      <w:r w:rsidRPr="008262EE">
        <w:rPr>
          <w:lang w:val="it-IT"/>
        </w:rPr>
        <w:t>e cedit</w:t>
      </w:r>
      <w:r w:rsidR="00C94F95" w:rsidRPr="008262EE">
        <w:rPr>
          <w:lang w:val="it-IT"/>
        </w:rPr>
        <w:t xml:space="preserve">, </w:t>
      </w:r>
      <w:r w:rsidRPr="008262EE">
        <w:rPr>
          <w:lang w:val="it-IT"/>
        </w:rPr>
        <w:t>n</w:t>
      </w:r>
      <w:r w:rsidR="006F0C5B">
        <w:rPr>
          <w:lang w:val="it-IT"/>
        </w:rPr>
        <w:t>i</w:t>
      </w:r>
      <w:r w:rsidRPr="008262EE">
        <w:rPr>
          <w:lang w:val="it-IT"/>
        </w:rPr>
        <w:t xml:space="preserve"> forte in albis celebrandum sit vel nisi propriam historiam habuerit.</w:t>
      </w:r>
    </w:p>
    <w:p w:rsidR="00FB2358" w:rsidRPr="001B63A5" w:rsidRDefault="00FB2358" w:rsidP="00C10675">
      <w:pPr>
        <w:rPr>
          <w:lang w:val="it-IT"/>
        </w:rPr>
      </w:pPr>
      <w:r w:rsidRPr="008262EE">
        <w:rPr>
          <w:lang w:val="it-IT"/>
        </w:rPr>
        <w:t>Dominicales antiphonas</w:t>
      </w:r>
      <w:r w:rsidR="00C94F95" w:rsidRPr="008262EE">
        <w:rPr>
          <w:lang w:val="it-IT"/>
        </w:rPr>
        <w:t xml:space="preserve">, </w:t>
      </w:r>
      <w:r w:rsidRPr="008262EE">
        <w:rPr>
          <w:lang w:val="it-IT"/>
        </w:rPr>
        <w:t>quae se</w:t>
      </w:r>
      <w:r w:rsidR="006F0C5B">
        <w:rPr>
          <w:lang w:val="it-IT"/>
        </w:rPr>
        <w:t>qu</w:t>
      </w:r>
      <w:r w:rsidRPr="008262EE">
        <w:rPr>
          <w:lang w:val="it-IT"/>
        </w:rPr>
        <w:t>untur</w:t>
      </w:r>
      <w:r w:rsidR="00C94F95" w:rsidRPr="008262EE">
        <w:rPr>
          <w:lang w:val="it-IT"/>
        </w:rPr>
        <w:t xml:space="preserve">, </w:t>
      </w:r>
      <w:r w:rsidRPr="008262EE">
        <w:rPr>
          <w:lang w:val="it-IT"/>
        </w:rPr>
        <w:t>ad Magnificat tantum canere solemus</w:t>
      </w:r>
      <w:r w:rsidR="00C94F95" w:rsidRPr="008262EE">
        <w:rPr>
          <w:lang w:val="it-IT"/>
        </w:rPr>
        <w:t xml:space="preserve">, </w:t>
      </w:r>
      <w:r w:rsidRPr="008262EE">
        <w:rPr>
          <w:lang w:val="it-IT"/>
        </w:rPr>
        <w:t>non ad Benedictus nisi festis sanctorum occurrentibus ad vesperos cantari non valeant</w:t>
      </w:r>
      <w:r w:rsidR="00C94F95" w:rsidRPr="008262EE">
        <w:rPr>
          <w:lang w:val="it-IT"/>
        </w:rPr>
        <w:t xml:space="preserve">. </w:t>
      </w:r>
      <w:r w:rsidRPr="001B63A5">
        <w:rPr>
          <w:lang w:val="it-IT"/>
        </w:rPr>
        <w:t>Tunc ad matutinam cantamus</w:t>
      </w:r>
      <w:r w:rsidR="00C94F95" w:rsidRPr="001B63A5">
        <w:rPr>
          <w:lang w:val="it-IT"/>
        </w:rPr>
        <w:t xml:space="preserve">. </w:t>
      </w:r>
      <w:r w:rsidRPr="001B63A5">
        <w:rPr>
          <w:lang w:val="it-IT"/>
        </w:rPr>
        <w:t>Semel percantatas</w:t>
      </w:r>
      <w:r w:rsidR="00C94F95" w:rsidRPr="001B63A5">
        <w:rPr>
          <w:lang w:val="it-IT"/>
        </w:rPr>
        <w:t xml:space="preserve">, </w:t>
      </w:r>
      <w:r w:rsidR="00C87E3F" w:rsidRPr="001B63A5">
        <w:rPr>
          <w:lang w:val="it-IT"/>
        </w:rPr>
        <w:t>(</w:t>
      </w:r>
      <w:r w:rsidR="00312C40" w:rsidRPr="001B63A5">
        <w:rPr>
          <w:lang w:val="it-IT"/>
        </w:rPr>
        <w:t>54b</w:t>
      </w:r>
      <w:r w:rsidR="00C87E3F" w:rsidRPr="001B63A5">
        <w:rPr>
          <w:lang w:val="it-IT"/>
        </w:rPr>
        <w:t>)</w:t>
      </w:r>
      <w:r w:rsidRPr="001B63A5">
        <w:rPr>
          <w:lang w:val="it-IT"/>
        </w:rPr>
        <w:t xml:space="preserve"> si necesse est</w:t>
      </w:r>
      <w:r w:rsidR="00C94F95" w:rsidRPr="001B63A5">
        <w:rPr>
          <w:lang w:val="it-IT"/>
        </w:rPr>
        <w:t xml:space="preserve">, </w:t>
      </w:r>
      <w:r w:rsidRPr="001B63A5">
        <w:rPr>
          <w:lang w:val="it-IT"/>
        </w:rPr>
        <w:t>repetimus.</w:t>
      </w:r>
    </w:p>
    <w:p w:rsidR="00FB2358" w:rsidRPr="001B63A5" w:rsidRDefault="006F0C5B" w:rsidP="002948B5">
      <w:pPr>
        <w:pStyle w:val="berschrift1"/>
        <w:rPr>
          <w:lang w:val="it-IT"/>
        </w:rPr>
      </w:pPr>
      <w:r w:rsidRPr="001B63A5">
        <w:rPr>
          <w:lang w:val="it-IT"/>
        </w:rPr>
        <w:t xml:space="preserve">DOMINICA </w:t>
      </w:r>
      <w:r w:rsidRPr="001B63A5">
        <w:rPr>
          <w:rFonts w:eastAsia="Arial"/>
          <w:lang w:val="it-IT"/>
        </w:rPr>
        <w:t xml:space="preserve">PRIMA </w:t>
      </w:r>
      <w:r w:rsidRPr="001B63A5">
        <w:rPr>
          <w:lang w:val="it-IT"/>
        </w:rPr>
        <w:t>POST OCTAVAM EPIPHANIAE</w:t>
      </w:r>
    </w:p>
    <w:p w:rsidR="00FB2358" w:rsidRPr="001B63A5" w:rsidRDefault="008559D1" w:rsidP="00C10675">
      <w:pPr>
        <w:rPr>
          <w:lang w:val="fr-FR"/>
        </w:rPr>
      </w:pPr>
      <w:r w:rsidRPr="001B63A5">
        <w:rPr>
          <w:lang w:val="it-IT"/>
        </w:rPr>
        <w:t>A</w:t>
      </w:r>
      <w:r w:rsidR="006F0C5B" w:rsidRPr="001B63A5">
        <w:rPr>
          <w:lang w:val="it-IT"/>
        </w:rPr>
        <w:t>E</w:t>
      </w:r>
      <w:r w:rsidRPr="001B63A5">
        <w:rPr>
          <w:lang w:val="it-IT"/>
        </w:rPr>
        <w:t xml:space="preserve"> </w:t>
      </w:r>
      <w:r w:rsidR="00C1418F" w:rsidRPr="001B63A5">
        <w:rPr>
          <w:rStyle w:val="Incipit"/>
          <w:lang w:val="it-IT"/>
        </w:rPr>
        <w:t>Cum factus esset</w:t>
      </w:r>
      <w:r w:rsidR="00C94F95" w:rsidRPr="001B63A5">
        <w:rPr>
          <w:lang w:val="it-IT"/>
        </w:rPr>
        <w:t xml:space="preserve">. </w:t>
      </w:r>
      <w:r w:rsidR="00762470" w:rsidRPr="001B63A5">
        <w:rPr>
          <w:lang w:val="it-IT"/>
        </w:rPr>
        <w:t>A</w:t>
      </w:r>
      <w:r w:rsidR="006F0C5B" w:rsidRPr="001B63A5">
        <w:rPr>
          <w:lang w:val="it-IT"/>
        </w:rPr>
        <w:t>E</w:t>
      </w:r>
      <w:r w:rsidR="00762470" w:rsidRPr="001B63A5">
        <w:rPr>
          <w:lang w:val="it-IT"/>
        </w:rPr>
        <w:t xml:space="preserve"> </w:t>
      </w:r>
      <w:r w:rsidR="00C1418F" w:rsidRPr="001B63A5">
        <w:rPr>
          <w:rStyle w:val="Incipit"/>
          <w:lang w:val="it-IT"/>
        </w:rPr>
        <w:t>Remansit puer</w:t>
      </w:r>
      <w:r w:rsidR="00C94F95" w:rsidRPr="001B63A5">
        <w:rPr>
          <w:lang w:val="it-IT"/>
        </w:rPr>
        <w:t xml:space="preserve">. </w:t>
      </w:r>
      <w:r w:rsidR="00762470" w:rsidRPr="001B63A5">
        <w:rPr>
          <w:lang w:val="it-IT"/>
        </w:rPr>
        <w:t>A</w:t>
      </w:r>
      <w:r w:rsidR="006F0C5B" w:rsidRPr="001B63A5">
        <w:rPr>
          <w:lang w:val="it-IT"/>
        </w:rPr>
        <w:t>E</w:t>
      </w:r>
      <w:r w:rsidR="00762470" w:rsidRPr="001B63A5">
        <w:rPr>
          <w:lang w:val="it-IT"/>
        </w:rPr>
        <w:t xml:space="preserve"> </w:t>
      </w:r>
      <w:r w:rsidR="00C1418F" w:rsidRPr="001B63A5">
        <w:rPr>
          <w:rStyle w:val="Incipit"/>
          <w:lang w:val="it-IT"/>
        </w:rPr>
        <w:t>Fili quid fecisti</w:t>
      </w:r>
      <w:r w:rsidR="00C94F95" w:rsidRPr="001B63A5">
        <w:rPr>
          <w:lang w:val="it-IT"/>
        </w:rPr>
        <w:t xml:space="preserve">. </w:t>
      </w:r>
      <w:r w:rsidR="00762470" w:rsidRPr="001B63A5">
        <w:rPr>
          <w:lang w:val="fr-FR"/>
        </w:rPr>
        <w:t>A</w:t>
      </w:r>
      <w:r w:rsidR="006F0C5B" w:rsidRPr="001B63A5">
        <w:rPr>
          <w:lang w:val="fr-FR"/>
        </w:rPr>
        <w:t>E</w:t>
      </w:r>
      <w:r w:rsidR="00762470" w:rsidRPr="001B63A5">
        <w:rPr>
          <w:lang w:val="fr-FR"/>
        </w:rPr>
        <w:t xml:space="preserve"> </w:t>
      </w:r>
      <w:r w:rsidR="00C1418F" w:rsidRPr="001B63A5">
        <w:rPr>
          <w:rStyle w:val="Incipit"/>
          <w:lang w:val="fr-FR"/>
        </w:rPr>
        <w:t>Quid est quod me quaerebatis</w:t>
      </w:r>
      <w:r w:rsidR="00FB2358" w:rsidRPr="001B63A5">
        <w:rPr>
          <w:lang w:val="fr-FR"/>
        </w:rPr>
        <w:t>.</w:t>
      </w:r>
    </w:p>
    <w:p w:rsidR="00FB2358" w:rsidRPr="001B63A5" w:rsidRDefault="006F0C5B" w:rsidP="002948B5">
      <w:pPr>
        <w:pStyle w:val="berschrift1"/>
        <w:rPr>
          <w:lang w:val="pt-PT"/>
        </w:rPr>
      </w:pPr>
      <w:r w:rsidRPr="001B63A5">
        <w:rPr>
          <w:lang w:val="pt-PT"/>
        </w:rPr>
        <w:t xml:space="preserve">DOMINICA </w:t>
      </w:r>
      <w:r w:rsidRPr="001B63A5">
        <w:rPr>
          <w:rFonts w:eastAsia="Arial"/>
          <w:lang w:val="pt-PT"/>
        </w:rPr>
        <w:t xml:space="preserve">SECUNDA </w:t>
      </w:r>
      <w:r w:rsidRPr="001B63A5">
        <w:rPr>
          <w:lang w:val="pt-PT"/>
        </w:rPr>
        <w:t>POST OCTAVAM EPIPHANIAE</w:t>
      </w:r>
    </w:p>
    <w:p w:rsidR="00FB2358" w:rsidRPr="008262EE" w:rsidRDefault="008559D1" w:rsidP="00C10675">
      <w:pPr>
        <w:rPr>
          <w:lang w:val="pt-PT"/>
        </w:rPr>
      </w:pPr>
      <w:r w:rsidRPr="001B63A5">
        <w:rPr>
          <w:lang w:val="pt-PT"/>
        </w:rPr>
        <w:t>A</w:t>
      </w:r>
      <w:r w:rsidR="006F0C5B" w:rsidRPr="001B63A5">
        <w:rPr>
          <w:lang w:val="pt-PT"/>
        </w:rPr>
        <w:t>E</w:t>
      </w:r>
      <w:r w:rsidRPr="001B63A5">
        <w:rPr>
          <w:lang w:val="pt-PT"/>
        </w:rPr>
        <w:t xml:space="preserve"> </w:t>
      </w:r>
      <w:r w:rsidR="00C1418F" w:rsidRPr="001B63A5">
        <w:rPr>
          <w:rStyle w:val="Incipit"/>
          <w:lang w:val="pt-PT"/>
        </w:rPr>
        <w:t>Nuptiae factae sunt</w:t>
      </w:r>
      <w:r w:rsidR="00C94F95" w:rsidRPr="001B63A5">
        <w:rPr>
          <w:lang w:val="pt-PT"/>
        </w:rPr>
        <w:t xml:space="preserve">. </w:t>
      </w:r>
      <w:r w:rsidR="00762470" w:rsidRPr="00F3652D">
        <w:rPr>
          <w:lang w:val="fr-FR"/>
        </w:rPr>
        <w:t>A</w:t>
      </w:r>
      <w:r w:rsidR="006F0C5B">
        <w:rPr>
          <w:lang w:val="fr-FR"/>
        </w:rPr>
        <w:t>E</w:t>
      </w:r>
      <w:r w:rsidR="00762470" w:rsidRPr="00F3652D">
        <w:rPr>
          <w:lang w:val="fr-FR"/>
        </w:rPr>
        <w:t xml:space="preserve"> </w:t>
      </w:r>
      <w:r w:rsidR="00C1418F" w:rsidRPr="00456BEC">
        <w:rPr>
          <w:rStyle w:val="Incipit"/>
          <w:lang w:val="fr-FR"/>
        </w:rPr>
        <w:t>Quid mihi et tibi est mulier</w:t>
      </w:r>
      <w:r w:rsidR="00C94F95" w:rsidRPr="00F3652D">
        <w:rPr>
          <w:lang w:val="fr-FR"/>
        </w:rPr>
        <w:t xml:space="preserve">. </w:t>
      </w:r>
      <w:r w:rsidR="00762470" w:rsidRPr="00F3652D">
        <w:rPr>
          <w:lang w:val="pt-PT"/>
        </w:rPr>
        <w:t>A</w:t>
      </w:r>
      <w:r w:rsidR="006F0C5B">
        <w:rPr>
          <w:lang w:val="pt-PT"/>
        </w:rPr>
        <w:t>E</w:t>
      </w:r>
      <w:r w:rsidR="00762470" w:rsidRPr="00F3652D">
        <w:rPr>
          <w:lang w:val="pt-PT"/>
        </w:rPr>
        <w:t xml:space="preserve"> </w:t>
      </w:r>
      <w:r w:rsidR="00C1418F" w:rsidRPr="00456BEC">
        <w:rPr>
          <w:rStyle w:val="Incipit"/>
          <w:lang w:val="pt-PT"/>
        </w:rPr>
        <w:t>Deficiente vino</w:t>
      </w:r>
      <w:r w:rsidR="00FB2358" w:rsidRPr="008262EE">
        <w:rPr>
          <w:lang w:val="pt-PT"/>
        </w:rPr>
        <w:t>.</w:t>
      </w:r>
    </w:p>
    <w:p w:rsidR="00FB2358" w:rsidRPr="008262EE" w:rsidRDefault="006F0C5B" w:rsidP="002948B5">
      <w:pPr>
        <w:pStyle w:val="berschrift1"/>
        <w:rPr>
          <w:rStyle w:val="Time1"/>
          <w:shd w:val="clear" w:color="auto" w:fill="auto"/>
          <w:lang w:val="pt-PT"/>
        </w:rPr>
      </w:pPr>
      <w:r w:rsidRPr="008262EE">
        <w:rPr>
          <w:rStyle w:val="berschrift1Zchn"/>
          <w:b/>
          <w:bCs/>
          <w:lang w:val="pt-PT"/>
        </w:rPr>
        <w:t xml:space="preserve">DOMINICA </w:t>
      </w:r>
      <w:r>
        <w:rPr>
          <w:rStyle w:val="berschrift1Zchn"/>
          <w:rFonts w:eastAsia="Arial"/>
          <w:b/>
          <w:bCs/>
          <w:lang w:val="pt-PT"/>
        </w:rPr>
        <w:t>TERTIA</w:t>
      </w:r>
      <w:r w:rsidRPr="008262EE">
        <w:rPr>
          <w:rStyle w:val="berschrift1Zchn"/>
          <w:rFonts w:eastAsia="Arial"/>
          <w:b/>
          <w:bCs/>
          <w:lang w:val="pt-PT"/>
        </w:rPr>
        <w:t xml:space="preserve"> </w:t>
      </w:r>
      <w:r w:rsidRPr="001552DA">
        <w:rPr>
          <w:rStyle w:val="berschrift1Zchn"/>
          <w:rFonts w:eastAsia="Arial"/>
          <w:b/>
          <w:bCs/>
          <w:lang w:val="pt-PT"/>
        </w:rPr>
        <w:t>[</w:t>
      </w:r>
      <w:r w:rsidRPr="008262EE">
        <w:rPr>
          <w:rStyle w:val="Time1"/>
          <w:shd w:val="clear" w:color="auto" w:fill="auto"/>
          <w:lang w:val="pt-PT"/>
        </w:rPr>
        <w:t>POST OCTAVAM EPIPHANIAE</w:t>
      </w:r>
      <w:r w:rsidRPr="008262EE">
        <w:rPr>
          <w:rStyle w:val="Time1"/>
          <w:b w:val="0"/>
          <w:shd w:val="clear" w:color="auto" w:fill="auto"/>
          <w:lang w:val="pt-PT"/>
        </w:rPr>
        <w:t>]</w:t>
      </w:r>
    </w:p>
    <w:p w:rsidR="00FB2358" w:rsidRPr="001B63A5" w:rsidRDefault="008559D1" w:rsidP="00C10675">
      <w:pPr>
        <w:rPr>
          <w:lang w:val="it-IT"/>
        </w:rPr>
      </w:pPr>
      <w:r w:rsidRPr="008262EE">
        <w:rPr>
          <w:rFonts w:eastAsia="Arial"/>
          <w:lang w:val="fr-FR"/>
        </w:rPr>
        <w:t>A</w:t>
      </w:r>
      <w:r w:rsidR="006F0C5B">
        <w:rPr>
          <w:rFonts w:eastAsia="Arial"/>
          <w:lang w:val="fr-FR"/>
        </w:rPr>
        <w:t>E</w:t>
      </w:r>
      <w:r w:rsidRPr="008262EE">
        <w:rPr>
          <w:rFonts w:eastAsia="Arial"/>
          <w:lang w:val="fr-FR"/>
        </w:rPr>
        <w:t xml:space="preserve"> </w:t>
      </w:r>
      <w:r w:rsidR="00C1418F" w:rsidRPr="00456BEC">
        <w:rPr>
          <w:rStyle w:val="Incipit"/>
          <w:lang w:val="fr-FR"/>
        </w:rPr>
        <w:t>Cum autem descendisset</w:t>
      </w:r>
      <w:r w:rsidR="00C94F95" w:rsidRPr="00F3652D">
        <w:rPr>
          <w:lang w:val="fr-FR"/>
        </w:rPr>
        <w:t xml:space="preserve">. </w:t>
      </w:r>
      <w:r w:rsidR="00762470" w:rsidRPr="00F3652D">
        <w:rPr>
          <w:lang w:val="fr-FR"/>
        </w:rPr>
        <w:t>A</w:t>
      </w:r>
      <w:r w:rsidR="006F0C5B">
        <w:rPr>
          <w:lang w:val="fr-FR"/>
        </w:rPr>
        <w:t>E</w:t>
      </w:r>
      <w:r w:rsidR="00762470" w:rsidRPr="00F3652D">
        <w:rPr>
          <w:lang w:val="fr-FR"/>
        </w:rPr>
        <w:t xml:space="preserve"> </w:t>
      </w:r>
      <w:r w:rsidR="00C1418F" w:rsidRPr="00456BEC">
        <w:rPr>
          <w:rStyle w:val="Incipit"/>
          <w:lang w:val="fr-FR"/>
        </w:rPr>
        <w:t>Domine si tu vis</w:t>
      </w:r>
      <w:r w:rsidR="00C94F95" w:rsidRPr="008262EE">
        <w:rPr>
          <w:lang w:val="fr-FR"/>
        </w:rPr>
        <w:t xml:space="preserve">. </w:t>
      </w:r>
      <w:r w:rsidR="00762470" w:rsidRPr="001B63A5">
        <w:rPr>
          <w:lang w:val="pt-PT"/>
        </w:rPr>
        <w:t>A</w:t>
      </w:r>
      <w:r w:rsidR="006F0C5B" w:rsidRPr="001B63A5">
        <w:rPr>
          <w:lang w:val="pt-PT"/>
        </w:rPr>
        <w:t>E</w:t>
      </w:r>
      <w:r w:rsidR="00762470" w:rsidRPr="001B63A5">
        <w:rPr>
          <w:lang w:val="pt-PT"/>
        </w:rPr>
        <w:t xml:space="preserve"> </w:t>
      </w:r>
      <w:r w:rsidR="00C1418F" w:rsidRPr="001B63A5">
        <w:rPr>
          <w:rStyle w:val="Incipit"/>
          <w:lang w:val="pt-PT"/>
        </w:rPr>
        <w:t>Domine puer meus</w:t>
      </w:r>
      <w:r w:rsidR="00C94F95" w:rsidRPr="001B63A5">
        <w:rPr>
          <w:lang w:val="pt-PT"/>
        </w:rPr>
        <w:t xml:space="preserve">. </w:t>
      </w:r>
      <w:r w:rsidR="00762470" w:rsidRPr="001B63A5">
        <w:rPr>
          <w:lang w:val="pt-PT"/>
        </w:rPr>
        <w:t>A</w:t>
      </w:r>
      <w:r w:rsidR="006F0C5B" w:rsidRPr="001B63A5">
        <w:rPr>
          <w:lang w:val="pt-PT"/>
        </w:rPr>
        <w:t>E</w:t>
      </w:r>
      <w:r w:rsidR="00762470" w:rsidRPr="001B63A5">
        <w:rPr>
          <w:lang w:val="pt-PT"/>
        </w:rPr>
        <w:t xml:space="preserve"> </w:t>
      </w:r>
      <w:r w:rsidR="00C1418F" w:rsidRPr="001B63A5">
        <w:rPr>
          <w:rStyle w:val="Incipit"/>
          <w:lang w:val="pt-PT"/>
        </w:rPr>
        <w:t>Domine non sum dignus</w:t>
      </w:r>
      <w:r w:rsidR="00C94F95" w:rsidRPr="001B63A5">
        <w:rPr>
          <w:lang w:val="pt-PT"/>
        </w:rPr>
        <w:t xml:space="preserve">. </w:t>
      </w:r>
      <w:r w:rsidR="00762470" w:rsidRPr="001B63A5">
        <w:rPr>
          <w:lang w:val="pt-PT"/>
        </w:rPr>
        <w:t>A</w:t>
      </w:r>
      <w:r w:rsidR="006F0C5B" w:rsidRPr="001B63A5">
        <w:rPr>
          <w:lang w:val="pt-PT"/>
        </w:rPr>
        <w:t>E</w:t>
      </w:r>
      <w:r w:rsidR="00762470" w:rsidRPr="001B63A5">
        <w:rPr>
          <w:lang w:val="pt-PT"/>
        </w:rPr>
        <w:t xml:space="preserve"> </w:t>
      </w:r>
      <w:r w:rsidR="00C1418F" w:rsidRPr="001B63A5">
        <w:rPr>
          <w:rStyle w:val="Incipit"/>
          <w:lang w:val="pt-PT"/>
        </w:rPr>
        <w:t>Nam et ego homo sum</w:t>
      </w:r>
      <w:r w:rsidR="00C94F95" w:rsidRPr="001B63A5">
        <w:rPr>
          <w:lang w:val="pt-PT"/>
        </w:rPr>
        <w:t xml:space="preserve">. </w:t>
      </w:r>
      <w:r w:rsidR="00762470" w:rsidRPr="001B63A5">
        <w:rPr>
          <w:lang w:val="it-IT"/>
        </w:rPr>
        <w:t>A</w:t>
      </w:r>
      <w:r w:rsidR="006F0C5B" w:rsidRPr="001B63A5">
        <w:rPr>
          <w:lang w:val="it-IT"/>
        </w:rPr>
        <w:t>E</w:t>
      </w:r>
      <w:r w:rsidR="00762470" w:rsidRPr="001B63A5">
        <w:rPr>
          <w:lang w:val="it-IT"/>
        </w:rPr>
        <w:t xml:space="preserve"> </w:t>
      </w:r>
      <w:r w:rsidR="00C1418F" w:rsidRPr="001B63A5">
        <w:rPr>
          <w:rStyle w:val="Incipit"/>
          <w:lang w:val="it-IT"/>
        </w:rPr>
        <w:t>Multi veniunt</w:t>
      </w:r>
      <w:r w:rsidR="00FB2358" w:rsidRPr="001B63A5">
        <w:rPr>
          <w:lang w:val="it-IT"/>
        </w:rPr>
        <w:t>.</w:t>
      </w:r>
    </w:p>
    <w:p w:rsidR="00FB2358" w:rsidRPr="001B63A5" w:rsidRDefault="006F0C5B" w:rsidP="002948B5">
      <w:pPr>
        <w:pStyle w:val="berschrift1"/>
        <w:rPr>
          <w:rStyle w:val="Time1"/>
          <w:shd w:val="clear" w:color="auto" w:fill="auto"/>
          <w:lang w:val="it-IT"/>
        </w:rPr>
      </w:pPr>
      <w:r w:rsidRPr="001B63A5">
        <w:rPr>
          <w:rStyle w:val="berschrift1Zchn"/>
          <w:b/>
          <w:bCs/>
          <w:lang w:val="it-IT"/>
        </w:rPr>
        <w:lastRenderedPageBreak/>
        <w:t xml:space="preserve">DOMINICA </w:t>
      </w:r>
      <w:r w:rsidRPr="001B63A5">
        <w:rPr>
          <w:rStyle w:val="berschrift1Zchn"/>
          <w:rFonts w:eastAsia="Arial"/>
          <w:b/>
          <w:bCs/>
          <w:lang w:val="it-IT"/>
        </w:rPr>
        <w:t xml:space="preserve">QUARTA </w:t>
      </w:r>
      <w:r w:rsidRPr="001B63A5">
        <w:rPr>
          <w:rStyle w:val="berschrift1Zchn"/>
          <w:rFonts w:eastAsia="Arial"/>
          <w:bCs/>
          <w:lang w:val="it-IT"/>
        </w:rPr>
        <w:t>[</w:t>
      </w:r>
      <w:r w:rsidRPr="001B63A5">
        <w:rPr>
          <w:rStyle w:val="Time1"/>
          <w:shd w:val="clear" w:color="auto" w:fill="auto"/>
          <w:lang w:val="it-IT"/>
        </w:rPr>
        <w:t>POST OCTAVAM EPIPHANIAE</w:t>
      </w:r>
      <w:r w:rsidRPr="001B63A5">
        <w:rPr>
          <w:rStyle w:val="Time1"/>
          <w:b w:val="0"/>
          <w:shd w:val="clear" w:color="auto" w:fill="auto"/>
          <w:lang w:val="it-IT"/>
        </w:rPr>
        <w:t>]</w:t>
      </w:r>
    </w:p>
    <w:p w:rsidR="00FB2358" w:rsidRPr="008262EE" w:rsidRDefault="008559D1" w:rsidP="00C10675">
      <w:pPr>
        <w:rPr>
          <w:lang w:val="pt-PT"/>
        </w:rPr>
      </w:pPr>
      <w:r w:rsidRPr="001B63A5">
        <w:rPr>
          <w:lang w:val="it-IT"/>
        </w:rPr>
        <w:t>A</w:t>
      </w:r>
      <w:r w:rsidR="006F0C5B" w:rsidRPr="001B63A5">
        <w:rPr>
          <w:lang w:val="it-IT"/>
        </w:rPr>
        <w:t>E</w:t>
      </w:r>
      <w:r w:rsidRPr="001B63A5">
        <w:rPr>
          <w:lang w:val="it-IT"/>
        </w:rPr>
        <w:t xml:space="preserve"> </w:t>
      </w:r>
      <w:r w:rsidR="00C1418F" w:rsidRPr="001B63A5">
        <w:rPr>
          <w:rStyle w:val="Incipit"/>
          <w:lang w:val="it-IT"/>
        </w:rPr>
        <w:t>Ascendente Iesu</w:t>
      </w:r>
      <w:r w:rsidR="00C94F95" w:rsidRPr="001B63A5">
        <w:rPr>
          <w:lang w:val="it-IT"/>
        </w:rPr>
        <w:t xml:space="preserve">. </w:t>
      </w:r>
      <w:r w:rsidR="00762470" w:rsidRPr="001B63A5">
        <w:rPr>
          <w:lang w:val="pt-PT"/>
        </w:rPr>
        <w:t>A</w:t>
      </w:r>
      <w:r w:rsidR="006F0C5B" w:rsidRPr="001B63A5">
        <w:rPr>
          <w:lang w:val="pt-PT"/>
        </w:rPr>
        <w:t>E</w:t>
      </w:r>
      <w:r w:rsidR="00762470" w:rsidRPr="001B63A5">
        <w:rPr>
          <w:lang w:val="pt-PT"/>
        </w:rPr>
        <w:t xml:space="preserve"> </w:t>
      </w:r>
      <w:r w:rsidR="00C1418F" w:rsidRPr="001B63A5">
        <w:rPr>
          <w:rStyle w:val="Incipit"/>
          <w:lang w:val="pt-PT"/>
        </w:rPr>
        <w:t>Domine salva nos</w:t>
      </w:r>
      <w:r w:rsidR="00C94F95" w:rsidRPr="001B63A5">
        <w:rPr>
          <w:lang w:val="pt-PT"/>
        </w:rPr>
        <w:t xml:space="preserve">. </w:t>
      </w:r>
      <w:r w:rsidR="00762470" w:rsidRPr="00F3652D">
        <w:rPr>
          <w:lang w:val="pt-PT"/>
        </w:rPr>
        <w:t>A</w:t>
      </w:r>
      <w:r w:rsidR="006F0C5B">
        <w:rPr>
          <w:lang w:val="pt-PT"/>
        </w:rPr>
        <w:t>E</w:t>
      </w:r>
      <w:r w:rsidR="00762470" w:rsidRPr="00F3652D">
        <w:rPr>
          <w:lang w:val="pt-PT"/>
        </w:rPr>
        <w:t xml:space="preserve"> </w:t>
      </w:r>
      <w:r w:rsidR="00C1418F" w:rsidRPr="00456BEC">
        <w:rPr>
          <w:rStyle w:val="Incipit"/>
          <w:lang w:val="pt-PT"/>
        </w:rPr>
        <w:t>Domine salva</w:t>
      </w:r>
      <w:r w:rsidR="00C94F95" w:rsidRPr="00F3652D">
        <w:rPr>
          <w:lang w:val="pt-PT"/>
        </w:rPr>
        <w:t xml:space="preserve">. </w:t>
      </w:r>
      <w:r w:rsidR="00762470" w:rsidRPr="00F3652D">
        <w:rPr>
          <w:lang w:val="pt-PT"/>
        </w:rPr>
        <w:t>A</w:t>
      </w:r>
      <w:r w:rsidR="006F0C5B">
        <w:rPr>
          <w:lang w:val="pt-PT"/>
        </w:rPr>
        <w:t>E</w:t>
      </w:r>
      <w:r w:rsidR="00762470" w:rsidRPr="00F3652D">
        <w:rPr>
          <w:lang w:val="pt-PT"/>
        </w:rPr>
        <w:t xml:space="preserve"> </w:t>
      </w:r>
      <w:r w:rsidR="00C1418F" w:rsidRPr="00456BEC">
        <w:rPr>
          <w:rStyle w:val="Incipit"/>
          <w:lang w:val="pt-PT"/>
        </w:rPr>
        <w:t>Surgens Iesus</w:t>
      </w:r>
      <w:r w:rsidR="00FB2358" w:rsidRPr="008262EE">
        <w:rPr>
          <w:lang w:val="pt-PT"/>
        </w:rPr>
        <w:t>.</w:t>
      </w:r>
    </w:p>
    <w:p w:rsidR="00FB2358" w:rsidRPr="001B63A5" w:rsidRDefault="006F0C5B" w:rsidP="002948B5">
      <w:pPr>
        <w:pStyle w:val="berschrift1"/>
        <w:rPr>
          <w:lang w:val="pt-PT"/>
        </w:rPr>
      </w:pPr>
      <w:r w:rsidRPr="001B63A5">
        <w:rPr>
          <w:lang w:val="pt-PT"/>
        </w:rPr>
        <w:t>[DOMINICA PER ANNUM]</w:t>
      </w:r>
    </w:p>
    <w:p w:rsidR="00271A63" w:rsidRPr="008262EE" w:rsidRDefault="00FB2358" w:rsidP="00C10675">
      <w:pPr>
        <w:rPr>
          <w:lang w:val="it-IT"/>
        </w:rPr>
      </w:pPr>
      <w:r w:rsidRPr="008262EE">
        <w:rPr>
          <w:lang w:val="pt-PT"/>
        </w:rPr>
        <w:t>De utraque dominicali vespera</w:t>
      </w:r>
      <w:r w:rsidR="00C94F95" w:rsidRPr="008262EE">
        <w:rPr>
          <w:lang w:val="pt-PT"/>
        </w:rPr>
        <w:t xml:space="preserve">, </w:t>
      </w:r>
      <w:r w:rsidRPr="008262EE">
        <w:rPr>
          <w:lang w:val="pt-PT"/>
        </w:rPr>
        <w:t>cui ex una vel utraque parte adiacent sanctorum festa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>Dominicam quamlibet sui capitulo et eis</w:t>
      </w:r>
      <w:r w:rsidR="00C94F95" w:rsidRPr="008262EE">
        <w:rPr>
          <w:lang w:val="pt-PT"/>
        </w:rPr>
        <w:t xml:space="preserve">, </w:t>
      </w:r>
      <w:r w:rsidRPr="008262EE">
        <w:rPr>
          <w:lang w:val="pt-PT"/>
        </w:rPr>
        <w:t>quae sequuntur</w:t>
      </w:r>
      <w:r w:rsidR="00C94F95" w:rsidRPr="008262EE">
        <w:rPr>
          <w:lang w:val="pt-PT"/>
        </w:rPr>
        <w:t xml:space="preserve">, </w:t>
      </w:r>
      <w:r w:rsidRPr="008262EE">
        <w:rPr>
          <w:lang w:val="pt-PT"/>
        </w:rPr>
        <w:t>in priori vespera non privamus</w:t>
      </w:r>
      <w:r w:rsidR="00C94F95" w:rsidRPr="008262EE">
        <w:rPr>
          <w:lang w:val="pt-PT"/>
        </w:rPr>
        <w:t xml:space="preserve">, </w:t>
      </w:r>
      <w:r w:rsidRPr="008262EE">
        <w:rPr>
          <w:lang w:val="pt-PT"/>
        </w:rPr>
        <w:t>nisi in sabbato festum praecesserit</w:t>
      </w:r>
      <w:r w:rsidR="00C94F95" w:rsidRPr="008262EE">
        <w:rPr>
          <w:lang w:val="pt-PT"/>
        </w:rPr>
        <w:t xml:space="preserve">, </w:t>
      </w:r>
      <w:r w:rsidRPr="008262EE">
        <w:rPr>
          <w:lang w:val="pt-PT"/>
        </w:rPr>
        <w:t>quod in albis celebramus</w:t>
      </w:r>
      <w:r w:rsidR="00C94F95" w:rsidRPr="008262EE">
        <w:rPr>
          <w:lang w:val="pt-PT"/>
        </w:rPr>
        <w:t xml:space="preserve">. </w:t>
      </w:r>
      <w:r w:rsidRPr="008262EE">
        <w:rPr>
          <w:lang w:val="it-IT"/>
        </w:rPr>
        <w:t xml:space="preserve">Quod solum </w:t>
      </w:r>
      <w:r w:rsidRPr="008262EE">
        <w:rPr>
          <w:rFonts w:eastAsia="Arial"/>
          <w:lang w:val="it-IT"/>
        </w:rPr>
        <w:t>secunda</w:t>
      </w:r>
      <w:r w:rsidRPr="008262EE">
        <w:rPr>
          <w:lang w:val="it-IT"/>
        </w:rPr>
        <w:t xml:space="preserve"> sui vespera non privatur</w:t>
      </w:r>
      <w:r w:rsidR="00C94F95" w:rsidRPr="008262EE">
        <w:rPr>
          <w:lang w:val="it-IT"/>
        </w:rPr>
        <w:t xml:space="preserve">, </w:t>
      </w:r>
      <w:r w:rsidRPr="008262EE">
        <w:rPr>
          <w:lang w:val="it-IT"/>
        </w:rPr>
        <w:t>etiam si dominicalis historia in crastino primum incipiatur</w:t>
      </w:r>
      <w:r w:rsidR="00C94F95" w:rsidRPr="008262EE">
        <w:rPr>
          <w:lang w:val="it-IT"/>
        </w:rPr>
        <w:t xml:space="preserve">. </w:t>
      </w:r>
      <w:r w:rsidRPr="008262EE">
        <w:rPr>
          <w:lang w:val="it-IT"/>
        </w:rPr>
        <w:t>Nam cetera festa</w:t>
      </w:r>
      <w:r w:rsidR="00C94F95" w:rsidRPr="008262EE">
        <w:rPr>
          <w:lang w:val="it-IT"/>
        </w:rPr>
        <w:t xml:space="preserve">, </w:t>
      </w:r>
      <w:r w:rsidRPr="008262EE">
        <w:rPr>
          <w:lang w:val="it-IT"/>
        </w:rPr>
        <w:t>licet proprium cantum habentia</w:t>
      </w:r>
      <w:r w:rsidR="00C94F95" w:rsidRPr="008262EE">
        <w:rPr>
          <w:lang w:val="it-IT"/>
        </w:rPr>
        <w:t xml:space="preserve">, </w:t>
      </w:r>
      <w:r w:rsidRPr="008262EE">
        <w:rPr>
          <w:lang w:val="it-IT"/>
        </w:rPr>
        <w:t xml:space="preserve">non nisi psalmos et antiphonam unam post </w:t>
      </w:r>
      <w:r w:rsidR="008559D1" w:rsidRPr="008262EE">
        <w:rPr>
          <w:lang w:val="it-IT"/>
        </w:rPr>
        <w:t>[</w:t>
      </w:r>
      <w:r w:rsidRPr="008262EE">
        <w:rPr>
          <w:lang w:val="it-IT"/>
        </w:rPr>
        <w:t>BD</w:t>
      </w:r>
      <w:r w:rsidR="008559D1" w:rsidRPr="008262EE">
        <w:rPr>
          <w:lang w:val="it-IT"/>
        </w:rPr>
        <w:t>]</w:t>
      </w:r>
      <w:r w:rsidRPr="008262EE">
        <w:rPr>
          <w:lang w:val="it-IT"/>
        </w:rPr>
        <w:t xml:space="preserve"> </w:t>
      </w:r>
      <w:r w:rsidR="00C1418F" w:rsidRPr="00456BEC">
        <w:rPr>
          <w:rStyle w:val="Incipit"/>
          <w:lang w:val="it-IT"/>
        </w:rPr>
        <w:t>Benedicamus</w:t>
      </w:r>
      <w:r w:rsidR="007275B6">
        <w:rPr>
          <w:lang w:val="it-IT"/>
        </w:rPr>
        <w:t xml:space="preserve"> </w:t>
      </w:r>
      <w:r w:rsidRPr="008262EE">
        <w:rPr>
          <w:lang w:val="it-IT"/>
        </w:rPr>
        <w:t xml:space="preserve">recipiunt </w:t>
      </w:r>
      <w:r w:rsidR="00C87E3F" w:rsidRPr="008262EE">
        <w:rPr>
          <w:lang w:val="it-IT"/>
        </w:rPr>
        <w:t>(</w:t>
      </w:r>
      <w:r w:rsidR="00312C40">
        <w:rPr>
          <w:lang w:val="it-IT"/>
        </w:rPr>
        <w:t>55a</w:t>
      </w:r>
      <w:r w:rsidR="00C87E3F" w:rsidRPr="008262EE">
        <w:rPr>
          <w:lang w:val="it-IT"/>
        </w:rPr>
        <w:t>)</w:t>
      </w:r>
      <w:r w:rsidRPr="008262EE">
        <w:rPr>
          <w:lang w:val="it-IT"/>
        </w:rPr>
        <w:t xml:space="preserve"> in secunda sabbati cuiuslibet vespera</w:t>
      </w:r>
      <w:r w:rsidR="00C94F95" w:rsidRPr="008262EE">
        <w:rPr>
          <w:lang w:val="it-IT"/>
        </w:rPr>
        <w:t xml:space="preserve">. </w:t>
      </w:r>
      <w:r w:rsidRPr="008262EE">
        <w:rPr>
          <w:lang w:val="it-IT"/>
        </w:rPr>
        <w:t>Secunda autem dominicae</w:t>
      </w:r>
      <w:r w:rsidR="002360F6" w:rsidRPr="008262EE">
        <w:rPr>
          <w:lang w:val="it-IT"/>
        </w:rPr>
        <w:t xml:space="preserve"> vespera in hoc minor quam </w:t>
      </w:r>
      <w:r w:rsidRPr="008262EE">
        <w:rPr>
          <w:lang w:val="it-IT"/>
        </w:rPr>
        <w:t>praecedens videtur</w:t>
      </w:r>
      <w:r w:rsidR="00C94F95" w:rsidRPr="008262EE">
        <w:rPr>
          <w:lang w:val="it-IT"/>
        </w:rPr>
        <w:t xml:space="preserve">, </w:t>
      </w:r>
      <w:r w:rsidRPr="008262EE">
        <w:rPr>
          <w:lang w:val="it-IT"/>
        </w:rPr>
        <w:t>quod a capitulo et deinceps crastinae festivitati ascribitur</w:t>
      </w:r>
      <w:r w:rsidR="00C94F95" w:rsidRPr="008262EE">
        <w:rPr>
          <w:lang w:val="it-IT"/>
        </w:rPr>
        <w:t xml:space="preserve">, </w:t>
      </w:r>
      <w:r w:rsidRPr="008262EE">
        <w:rPr>
          <w:lang w:val="it-IT"/>
        </w:rPr>
        <w:t xml:space="preserve">sed </w:t>
      </w:r>
      <w:r w:rsidRPr="008262EE">
        <w:rPr>
          <w:rFonts w:eastAsia="Arial"/>
          <w:lang w:val="it-IT"/>
        </w:rPr>
        <w:t>illi</w:t>
      </w:r>
      <w:r w:rsidR="00C94F95" w:rsidRPr="008262EE">
        <w:rPr>
          <w:rFonts w:eastAsia="Arial"/>
          <w:lang w:val="it-IT"/>
        </w:rPr>
        <w:t xml:space="preserve">, </w:t>
      </w:r>
      <w:r w:rsidRPr="008262EE">
        <w:rPr>
          <w:lang w:val="it-IT"/>
        </w:rPr>
        <w:t>quae vel albis vel propriae historiae cantu vel festiva celebratione adornatur</w:t>
      </w:r>
      <w:r w:rsidR="00C94F95" w:rsidRPr="008262EE">
        <w:rPr>
          <w:lang w:val="it-IT"/>
        </w:rPr>
        <w:t xml:space="preserve">. </w:t>
      </w:r>
      <w:r w:rsidRPr="008262EE">
        <w:rPr>
          <w:lang w:val="it-IT"/>
        </w:rPr>
        <w:t xml:space="preserve">Nam </w:t>
      </w:r>
      <w:r w:rsidRPr="008262EE">
        <w:rPr>
          <w:rFonts w:eastAsia="Arial"/>
          <w:lang w:val="it-IT"/>
        </w:rPr>
        <w:t xml:space="preserve">si </w:t>
      </w:r>
      <w:r w:rsidRPr="008262EE">
        <w:rPr>
          <w:lang w:val="it-IT"/>
        </w:rPr>
        <w:t>his caret</w:t>
      </w:r>
      <w:r w:rsidR="00C94F95" w:rsidRPr="008262EE">
        <w:rPr>
          <w:lang w:val="it-IT"/>
        </w:rPr>
        <w:t xml:space="preserve">, </w:t>
      </w:r>
      <w:r w:rsidRPr="008262EE">
        <w:rPr>
          <w:lang w:val="it-IT"/>
        </w:rPr>
        <w:t>antiphona tantum in priori vespera excepto natali sancti Silvestri</w:t>
      </w:r>
      <w:r w:rsidR="00C94F95" w:rsidRPr="008262EE">
        <w:rPr>
          <w:lang w:val="it-IT"/>
        </w:rPr>
        <w:t xml:space="preserve">. </w:t>
      </w:r>
      <w:r w:rsidRPr="008262EE">
        <w:rPr>
          <w:lang w:val="it-IT"/>
        </w:rPr>
        <w:t>In nulla autem priori dominicae vespera longum responsorium canimus</w:t>
      </w:r>
      <w:r w:rsidR="00C94F95" w:rsidRPr="008262EE">
        <w:rPr>
          <w:lang w:val="it-IT"/>
        </w:rPr>
        <w:t xml:space="preserve">, </w:t>
      </w:r>
      <w:r w:rsidRPr="008262EE">
        <w:rPr>
          <w:lang w:val="it-IT"/>
        </w:rPr>
        <w:t>nisi cum primum quamlibet historiam incipimus</w:t>
      </w:r>
      <w:r w:rsidR="00C94F95" w:rsidRPr="008262EE">
        <w:rPr>
          <w:lang w:val="it-IT"/>
        </w:rPr>
        <w:t xml:space="preserve">. </w:t>
      </w:r>
      <w:r w:rsidRPr="008262EE">
        <w:rPr>
          <w:lang w:val="it-IT"/>
        </w:rPr>
        <w:t>In sabbatis vero sequentibus R</w:t>
      </w:r>
      <w:r w:rsidR="006B4161" w:rsidRPr="008262EE">
        <w:rPr>
          <w:lang w:val="it-IT"/>
        </w:rPr>
        <w:t>B</w:t>
      </w:r>
      <w:r w:rsidRPr="008262EE">
        <w:rPr>
          <w:lang w:val="it-IT"/>
        </w:rPr>
        <w:t xml:space="preserve"> </w:t>
      </w:r>
      <w:r w:rsidR="00C1418F" w:rsidRPr="00456BEC">
        <w:rPr>
          <w:rStyle w:val="Incipit"/>
          <w:lang w:val="it-IT"/>
        </w:rPr>
        <w:t>Magnus dominus noster</w:t>
      </w:r>
      <w:r w:rsidRPr="008262EE">
        <w:rPr>
          <w:lang w:val="it-IT"/>
        </w:rPr>
        <w:t xml:space="preserve"> (72) continuamus</w:t>
      </w:r>
      <w:r w:rsidR="00C94F95" w:rsidRPr="008262EE">
        <w:rPr>
          <w:lang w:val="it-IT"/>
        </w:rPr>
        <w:t xml:space="preserve">. </w:t>
      </w:r>
      <w:r w:rsidRPr="008262EE">
        <w:rPr>
          <w:lang w:val="it-IT"/>
        </w:rPr>
        <w:t>Istis do</w:t>
      </w:r>
      <w:r w:rsidR="006B4161" w:rsidRPr="008262EE">
        <w:rPr>
          <w:lang w:val="it-IT"/>
        </w:rPr>
        <w:t>m</w:t>
      </w:r>
      <w:r w:rsidRPr="008262EE">
        <w:rPr>
          <w:lang w:val="it-IT"/>
        </w:rPr>
        <w:t>inicis eosdem hymnos ad vesperos et matutinos repetimus</w:t>
      </w:r>
      <w:r w:rsidR="00C94F95" w:rsidRPr="008262EE">
        <w:rPr>
          <w:lang w:val="it-IT"/>
        </w:rPr>
        <w:t xml:space="preserve">, </w:t>
      </w:r>
      <w:r w:rsidRPr="008262EE">
        <w:rPr>
          <w:lang w:val="it-IT"/>
        </w:rPr>
        <w:t>quos ante adventum dimisimus.</w:t>
      </w:r>
    </w:p>
    <w:p w:rsidR="0033260A" w:rsidRPr="008262EE" w:rsidRDefault="0033260A" w:rsidP="00C10675">
      <w:pPr>
        <w:rPr>
          <w:lang w:val="pt-PT"/>
        </w:rPr>
      </w:pPr>
      <w:r w:rsidRPr="008262EE">
        <w:rPr>
          <w:rStyle w:val="Time1"/>
          <w:lang w:val="pt-PT"/>
        </w:rPr>
        <w:t xml:space="preserve">Ad </w:t>
      </w:r>
      <w:r w:rsidR="008559D1" w:rsidRPr="008262EE">
        <w:rPr>
          <w:rStyle w:val="Time1"/>
          <w:lang w:val="pt-PT"/>
        </w:rPr>
        <w:t>[</w:t>
      </w:r>
      <w:r w:rsidRPr="008262EE">
        <w:rPr>
          <w:rStyle w:val="Time1"/>
          <w:lang w:val="pt-PT"/>
        </w:rPr>
        <w:t>primas</w:t>
      </w:r>
      <w:r w:rsidR="008559D1" w:rsidRPr="008262EE">
        <w:rPr>
          <w:rStyle w:val="Time1"/>
          <w:lang w:val="pt-PT"/>
        </w:rPr>
        <w:t>]</w:t>
      </w:r>
      <w:r w:rsidRPr="008262EE">
        <w:rPr>
          <w:rStyle w:val="Time1"/>
          <w:lang w:val="pt-PT"/>
        </w:rPr>
        <w:t xml:space="preserve"> vesperas</w:t>
      </w:r>
      <w:r w:rsidRPr="008262EE">
        <w:rPr>
          <w:lang w:val="pt-PT"/>
        </w:rPr>
        <w:t xml:space="preserve"> CP </w:t>
      </w:r>
      <w:r w:rsidR="00C1418F" w:rsidRPr="00456BEC">
        <w:rPr>
          <w:rStyle w:val="Incipit"/>
          <w:lang w:val="pt-PT"/>
        </w:rPr>
        <w:t>Benedictus dominus</w:t>
      </w:r>
      <w:r w:rsidR="00C94F95" w:rsidRPr="008262EE">
        <w:rPr>
          <w:lang w:val="pt-PT"/>
        </w:rPr>
        <w:t xml:space="preserve">, </w:t>
      </w:r>
      <w:r w:rsidRPr="008262EE">
        <w:rPr>
          <w:lang w:val="pt-PT"/>
        </w:rPr>
        <w:t>quod tam privatis quam dominicis diebus ad vesperos dicimus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 xml:space="preserve">RP </w:t>
      </w:r>
      <w:r w:rsidR="00C1418F" w:rsidRPr="00456BEC">
        <w:rPr>
          <w:rStyle w:val="Incipit"/>
          <w:lang w:val="pt-PT"/>
        </w:rPr>
        <w:t>Deus qui sedes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>V</w:t>
      </w:r>
      <w:r w:rsidR="0001513B">
        <w:rPr>
          <w:lang w:val="pt-PT"/>
        </w:rPr>
        <w:t>S</w:t>
      </w:r>
      <w:r w:rsidRPr="008262EE">
        <w:rPr>
          <w:rFonts w:eastAsia="Arial"/>
          <w:lang w:val="pt-PT"/>
        </w:rPr>
        <w:t xml:space="preserve"> </w:t>
      </w:r>
      <w:r w:rsidR="00C1418F" w:rsidRPr="00456BEC">
        <w:rPr>
          <w:rStyle w:val="Incipit"/>
          <w:lang w:val="pt-PT"/>
        </w:rPr>
        <w:t>Vespertina oratio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 xml:space="preserve">Antiphona de evangelio illius </w:t>
      </w:r>
      <w:r w:rsidR="008D4CC2">
        <w:rPr>
          <w:lang w:val="pt-PT"/>
        </w:rPr>
        <w:t>ebdomada</w:t>
      </w:r>
      <w:r w:rsidRPr="008262EE">
        <w:rPr>
          <w:lang w:val="pt-PT"/>
        </w:rPr>
        <w:t xml:space="preserve">dae </w:t>
      </w:r>
      <w:r w:rsidR="00312C40">
        <w:rPr>
          <w:lang w:val="pt-PT"/>
        </w:rPr>
        <w:t xml:space="preserve">(55b) </w:t>
      </w:r>
      <w:r w:rsidRPr="008262EE">
        <w:rPr>
          <w:lang w:val="pt-PT"/>
        </w:rPr>
        <w:t>quae hic finitur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>Sed et hoc in istis tantum ante septuagesimam dominicis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 xml:space="preserve">Collecta est </w:t>
      </w:r>
      <w:r w:rsidR="008559D1" w:rsidRPr="00F3652D">
        <w:rPr>
          <w:lang w:val="pt-PT"/>
        </w:rPr>
        <w:t>[</w:t>
      </w:r>
      <w:r w:rsidRPr="008262EE">
        <w:rPr>
          <w:lang w:val="pt-PT"/>
        </w:rPr>
        <w:t>de</w:t>
      </w:r>
      <w:r w:rsidR="008559D1" w:rsidRPr="008262EE">
        <w:rPr>
          <w:lang w:val="pt-PT"/>
        </w:rPr>
        <w:t>]</w:t>
      </w:r>
      <w:r w:rsidRPr="008262EE">
        <w:rPr>
          <w:lang w:val="pt-PT"/>
        </w:rPr>
        <w:t xml:space="preserve"> crastina dominica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>Notandum autem</w:t>
      </w:r>
      <w:r w:rsidR="00C94F95" w:rsidRPr="008262EE">
        <w:rPr>
          <w:lang w:val="pt-PT"/>
        </w:rPr>
        <w:t xml:space="preserve">, </w:t>
      </w:r>
      <w:r w:rsidRPr="008262EE">
        <w:rPr>
          <w:lang w:val="pt-PT"/>
        </w:rPr>
        <w:t>quia cum primum quaelibet historia est incipienda</w:t>
      </w:r>
      <w:r w:rsidR="00C94F95" w:rsidRPr="008262EE">
        <w:rPr>
          <w:lang w:val="pt-PT"/>
        </w:rPr>
        <w:t xml:space="preserve">, </w:t>
      </w:r>
      <w:r w:rsidRPr="008262EE">
        <w:rPr>
          <w:lang w:val="pt-PT"/>
        </w:rPr>
        <w:t>qu</w:t>
      </w:r>
      <w:r w:rsidR="0001513B">
        <w:rPr>
          <w:lang w:val="pt-PT"/>
        </w:rPr>
        <w:t>a</w:t>
      </w:r>
      <w:r w:rsidRPr="008262EE">
        <w:rPr>
          <w:lang w:val="pt-PT"/>
        </w:rPr>
        <w:t>ecumque festivitas duodecim lectionum absque al</w:t>
      </w:r>
      <w:r w:rsidR="00275EB2">
        <w:rPr>
          <w:lang w:val="pt-PT"/>
        </w:rPr>
        <w:t>b</w:t>
      </w:r>
      <w:r w:rsidRPr="008262EE">
        <w:rPr>
          <w:lang w:val="pt-PT"/>
        </w:rPr>
        <w:t>is</w:t>
      </w:r>
      <w:r w:rsidR="009268A2">
        <w:rPr>
          <w:lang w:val="pt-PT"/>
        </w:rPr>
        <w:t>?</w:t>
      </w:r>
      <w:r w:rsidRPr="008262EE">
        <w:rPr>
          <w:lang w:val="pt-PT"/>
        </w:rPr>
        <w:t xml:space="preserve"> in dominica occurrerit</w:t>
      </w:r>
      <w:r w:rsidR="00C94F95" w:rsidRPr="008262EE">
        <w:rPr>
          <w:lang w:val="pt-PT"/>
        </w:rPr>
        <w:t xml:space="preserve">, </w:t>
      </w:r>
      <w:r w:rsidRPr="008262EE">
        <w:rPr>
          <w:lang w:val="pt-PT"/>
        </w:rPr>
        <w:t>in feriam est differenda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>Si vero in albis celebrabitur</w:t>
      </w:r>
      <w:r w:rsidR="00C94F95" w:rsidRPr="008262EE">
        <w:rPr>
          <w:lang w:val="pt-PT"/>
        </w:rPr>
        <w:t xml:space="preserve">, </w:t>
      </w:r>
      <w:r w:rsidRPr="008262EE">
        <w:rPr>
          <w:lang w:val="pt-PT"/>
        </w:rPr>
        <w:t>tunc</w:t>
      </w:r>
    </w:p>
    <w:p w:rsidR="0033260A" w:rsidRPr="008262EE" w:rsidRDefault="0033260A" w:rsidP="00C10675">
      <w:pPr>
        <w:rPr>
          <w:lang w:val="pt-PT"/>
        </w:rPr>
      </w:pPr>
      <w:r w:rsidRPr="008262EE">
        <w:rPr>
          <w:lang w:val="pt-PT"/>
        </w:rPr>
        <w:t>tantum dominicae ad utrosque vesperos et matutinos antiphona et prior missa tribuitur et historia usque in sequentem dominicam differtur et tunc responsorium de illa canitur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>Postquam autem historia semel cantata fuerit</w:t>
      </w:r>
      <w:r w:rsidR="00C94F95" w:rsidRPr="008262EE">
        <w:rPr>
          <w:lang w:val="pt-PT"/>
        </w:rPr>
        <w:t xml:space="preserve">, </w:t>
      </w:r>
      <w:r w:rsidRPr="008262EE">
        <w:rPr>
          <w:lang w:val="pt-PT"/>
        </w:rPr>
        <w:t>quodlibet festum duodecim lectionum propria carens historia in dominica venit</w:t>
      </w:r>
      <w:r w:rsidR="00C94F95" w:rsidRPr="008262EE">
        <w:rPr>
          <w:lang w:val="pt-PT"/>
        </w:rPr>
        <w:t xml:space="preserve">, </w:t>
      </w:r>
      <w:r w:rsidRPr="008262EE">
        <w:rPr>
          <w:lang w:val="pt-PT"/>
        </w:rPr>
        <w:t>duas primas noctu</w:t>
      </w:r>
      <w:r w:rsidR="009268A2">
        <w:rPr>
          <w:lang w:val="pt-PT"/>
        </w:rPr>
        <w:t>rn</w:t>
      </w:r>
      <w:r w:rsidRPr="008262EE">
        <w:rPr>
          <w:lang w:val="pt-PT"/>
        </w:rPr>
        <w:t>as ab invitatorio incipiens et ad utrosque vesperos et matutinos antiphonam et priorem missam recipit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>Quod si propriam historiam habuerit</w:t>
      </w:r>
      <w:r w:rsidR="00C94F95" w:rsidRPr="008262EE">
        <w:rPr>
          <w:lang w:val="pt-PT"/>
        </w:rPr>
        <w:t xml:space="preserve">, </w:t>
      </w:r>
      <w:r w:rsidRPr="008262EE">
        <w:rPr>
          <w:lang w:val="pt-PT"/>
        </w:rPr>
        <w:t>ut sancti Sebastiani</w:t>
      </w:r>
      <w:r w:rsidR="00C94F95" w:rsidRPr="008262EE">
        <w:rPr>
          <w:lang w:val="pt-PT"/>
        </w:rPr>
        <w:t xml:space="preserve">, </w:t>
      </w:r>
      <w:r w:rsidRPr="008262EE">
        <w:rPr>
          <w:lang w:val="pt-PT"/>
        </w:rPr>
        <w:t>noctu</w:t>
      </w:r>
      <w:r w:rsidR="009268A2">
        <w:rPr>
          <w:lang w:val="pt-PT"/>
        </w:rPr>
        <w:t>rn</w:t>
      </w:r>
      <w:r w:rsidRPr="008262EE">
        <w:rPr>
          <w:lang w:val="pt-PT"/>
        </w:rPr>
        <w:t>ale officium ac diurnale ex toto sibi i</w:t>
      </w:r>
      <w:r w:rsidR="009268A2">
        <w:rPr>
          <w:lang w:val="pt-PT"/>
        </w:rPr>
        <w:t>m</w:t>
      </w:r>
      <w:r w:rsidRPr="008262EE">
        <w:rPr>
          <w:lang w:val="pt-PT"/>
        </w:rPr>
        <w:t xml:space="preserve">penditur et de dominica tantum </w:t>
      </w:r>
      <w:r w:rsidR="00312C40">
        <w:rPr>
          <w:lang w:val="pt-PT"/>
        </w:rPr>
        <w:t xml:space="preserve">(56a) </w:t>
      </w:r>
      <w:r w:rsidRPr="008262EE">
        <w:rPr>
          <w:lang w:val="pt-PT"/>
        </w:rPr>
        <w:t>supradicta commemoratio</w:t>
      </w:r>
      <w:r w:rsidR="00C94F95" w:rsidRPr="008262EE">
        <w:rPr>
          <w:lang w:val="pt-PT"/>
        </w:rPr>
        <w:t xml:space="preserve">, </w:t>
      </w:r>
      <w:r w:rsidRPr="008262EE">
        <w:rPr>
          <w:lang w:val="pt-PT"/>
        </w:rPr>
        <w:t>quin festo albarum agitur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>At si trium lectionum festum proprium quid habens vel non</w:t>
      </w:r>
      <w:r w:rsidR="00C94F95" w:rsidRPr="008262EE">
        <w:rPr>
          <w:lang w:val="pt-PT"/>
        </w:rPr>
        <w:t xml:space="preserve">, </w:t>
      </w:r>
      <w:r w:rsidRPr="008262EE">
        <w:rPr>
          <w:lang w:val="pt-PT"/>
        </w:rPr>
        <w:t>in dominica occurrit</w:t>
      </w:r>
      <w:r w:rsidR="00C94F95" w:rsidRPr="008262EE">
        <w:rPr>
          <w:lang w:val="pt-PT"/>
        </w:rPr>
        <w:t xml:space="preserve">, </w:t>
      </w:r>
      <w:r w:rsidRPr="008262EE">
        <w:rPr>
          <w:lang w:val="pt-PT"/>
        </w:rPr>
        <w:t>ad priorem vesperam et matutinum antiphonam et priorem missam recipit</w:t>
      </w:r>
      <w:r w:rsidR="00C94F95" w:rsidRPr="008262EE">
        <w:rPr>
          <w:lang w:val="pt-PT"/>
        </w:rPr>
        <w:t xml:space="preserve">, </w:t>
      </w:r>
      <w:r w:rsidRPr="008262EE">
        <w:rPr>
          <w:lang w:val="pt-PT"/>
        </w:rPr>
        <w:t>si tamen maius festum hoc non i</w:t>
      </w:r>
      <w:r w:rsidR="009268A2">
        <w:rPr>
          <w:lang w:val="pt-PT"/>
        </w:rPr>
        <w:t>m</w:t>
      </w:r>
      <w:r w:rsidRPr="008262EE">
        <w:rPr>
          <w:lang w:val="pt-PT"/>
        </w:rPr>
        <w:t>pedit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>Quod si fuerit</w:t>
      </w:r>
      <w:r w:rsidR="00C94F95" w:rsidRPr="008262EE">
        <w:rPr>
          <w:lang w:val="pt-PT"/>
        </w:rPr>
        <w:t xml:space="preserve">, </w:t>
      </w:r>
      <w:r w:rsidRPr="008262EE">
        <w:rPr>
          <w:lang w:val="pt-PT"/>
        </w:rPr>
        <w:t>antiphonam tantum et orationem ad priorem missam habebit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>Sunt tamen quaedam tam trium quam duodecim lectionum festa propriae matutinae laudes habentia</w:t>
      </w:r>
      <w:r w:rsidR="00C94F95" w:rsidRPr="008262EE">
        <w:rPr>
          <w:lang w:val="pt-PT"/>
        </w:rPr>
        <w:t xml:space="preserve">, </w:t>
      </w:r>
      <w:r w:rsidRPr="008262EE">
        <w:rPr>
          <w:lang w:val="pt-PT"/>
        </w:rPr>
        <w:t xml:space="preserve">quorum mentio ad matutinam laudem post </w:t>
      </w:r>
      <w:r w:rsidR="008559D1" w:rsidRPr="008262EE">
        <w:rPr>
          <w:lang w:val="pt-PT"/>
        </w:rPr>
        <w:t>[</w:t>
      </w:r>
      <w:r w:rsidRPr="008262EE">
        <w:rPr>
          <w:lang w:val="pt-PT"/>
        </w:rPr>
        <w:t>BD</w:t>
      </w:r>
      <w:r w:rsidR="008559D1" w:rsidRPr="008262EE">
        <w:rPr>
          <w:lang w:val="pt-PT"/>
        </w:rPr>
        <w:t>]</w:t>
      </w:r>
      <w:r w:rsidRPr="008262EE">
        <w:rPr>
          <w:lang w:val="pt-PT"/>
        </w:rPr>
        <w:t xml:space="preserve"> </w:t>
      </w:r>
      <w:r w:rsidR="00C1418F" w:rsidRPr="00456BEC">
        <w:rPr>
          <w:rStyle w:val="Incipit"/>
          <w:lang w:val="pt-PT"/>
        </w:rPr>
        <w:t>Benedicamus domino</w:t>
      </w:r>
      <w:r w:rsidR="00DD058F" w:rsidRPr="008262EE">
        <w:rPr>
          <w:lang w:val="pt-PT"/>
        </w:rPr>
        <w:t xml:space="preserve"> </w:t>
      </w:r>
      <w:r w:rsidRPr="008262EE">
        <w:rPr>
          <w:lang w:val="pt-PT"/>
        </w:rPr>
        <w:t>non</w:t>
      </w:r>
      <w:r w:rsidR="00DD058F" w:rsidRPr="008262EE">
        <w:rPr>
          <w:lang w:val="pt-PT"/>
        </w:rPr>
        <w:t xml:space="preserve"> </w:t>
      </w:r>
      <w:r w:rsidRPr="008262EE">
        <w:rPr>
          <w:lang w:val="pt-PT"/>
        </w:rPr>
        <w:t>agitur</w:t>
      </w:r>
      <w:r w:rsidR="00C94F95" w:rsidRPr="008262EE">
        <w:rPr>
          <w:lang w:val="pt-PT"/>
        </w:rPr>
        <w:t xml:space="preserve">, </w:t>
      </w:r>
      <w:r w:rsidRPr="008262EE">
        <w:rPr>
          <w:lang w:val="pt-PT"/>
        </w:rPr>
        <w:t>quia postea matutina laus in vice matutina</w:t>
      </w:r>
      <w:r w:rsidR="009268A2">
        <w:rPr>
          <w:lang w:val="pt-PT"/>
        </w:rPr>
        <w:t>e</w:t>
      </w:r>
      <w:r w:rsidRPr="008262EE">
        <w:rPr>
          <w:lang w:val="pt-PT"/>
        </w:rPr>
        <w:t xml:space="preserve"> laud</w:t>
      </w:r>
      <w:r w:rsidR="009268A2">
        <w:rPr>
          <w:lang w:val="pt-PT"/>
        </w:rPr>
        <w:t>is</w:t>
      </w:r>
      <w:r w:rsidRPr="008262EE">
        <w:rPr>
          <w:lang w:val="pt-PT"/>
        </w:rPr>
        <w:t xml:space="preserve"> de omnibus sanctis pleniter de illis canitur.</w:t>
      </w:r>
    </w:p>
    <w:p w:rsidR="009268A2" w:rsidRDefault="00E352DC" w:rsidP="00C10675">
      <w:pPr>
        <w:rPr>
          <w:lang w:val="pt-PT"/>
        </w:rPr>
      </w:pPr>
      <w:r w:rsidRPr="008262EE">
        <w:rPr>
          <w:rStyle w:val="Time1"/>
          <w:lang w:val="pt-PT"/>
        </w:rPr>
        <w:t>[Ad matutin</w:t>
      </w:r>
      <w:r w:rsidR="009268A2">
        <w:rPr>
          <w:rStyle w:val="Time1"/>
          <w:lang w:val="pt-PT"/>
        </w:rPr>
        <w:t>um</w:t>
      </w:r>
      <w:r w:rsidRPr="008262EE">
        <w:rPr>
          <w:rStyle w:val="Time1"/>
          <w:lang w:val="pt-PT"/>
        </w:rPr>
        <w:t>]</w:t>
      </w:r>
      <w:r w:rsidR="0033260A" w:rsidRPr="008262EE">
        <w:rPr>
          <w:lang w:val="pt-PT"/>
        </w:rPr>
        <w:t xml:space="preserve"> INV </w:t>
      </w:r>
      <w:r w:rsidR="00C1418F" w:rsidRPr="00456BEC">
        <w:rPr>
          <w:rStyle w:val="Incipit"/>
          <w:lang w:val="pt-PT"/>
        </w:rPr>
        <w:t>Praeoccupemus</w:t>
      </w:r>
      <w:r w:rsidR="00C94F95" w:rsidRPr="00F3652D">
        <w:rPr>
          <w:lang w:val="pt-PT"/>
        </w:rPr>
        <w:t xml:space="preserve">. </w:t>
      </w:r>
      <w:r w:rsidR="0033260A" w:rsidRPr="008262EE">
        <w:rPr>
          <w:lang w:val="pt-PT"/>
        </w:rPr>
        <w:t xml:space="preserve">HY </w:t>
      </w:r>
      <w:r w:rsidR="00C1418F" w:rsidRPr="00456BEC">
        <w:rPr>
          <w:rStyle w:val="Incipit"/>
          <w:lang w:val="pt-PT"/>
        </w:rPr>
        <w:t>Primo dierum omnium</w:t>
      </w:r>
      <w:r w:rsidR="00C94F95" w:rsidRPr="00F3652D">
        <w:rPr>
          <w:lang w:val="pt-PT"/>
        </w:rPr>
        <w:t>.</w:t>
      </w:r>
    </w:p>
    <w:p w:rsidR="0033260A" w:rsidRPr="008262EE" w:rsidRDefault="0033260A" w:rsidP="00C10675">
      <w:pPr>
        <w:rPr>
          <w:lang w:val="it-IT"/>
        </w:rPr>
      </w:pPr>
      <w:r w:rsidRPr="008262EE">
        <w:rPr>
          <w:rStyle w:val="Time2"/>
          <w:lang w:val="it-IT"/>
        </w:rPr>
        <w:t xml:space="preserve">In </w:t>
      </w:r>
      <w:r w:rsidR="008559D1" w:rsidRPr="008262EE">
        <w:rPr>
          <w:rStyle w:val="Time2"/>
          <w:lang w:val="it-IT"/>
        </w:rPr>
        <w:t>[</w:t>
      </w:r>
      <w:r w:rsidRPr="008262EE">
        <w:rPr>
          <w:rStyle w:val="Time2"/>
          <w:lang w:val="it-IT"/>
        </w:rPr>
        <w:t>primo</w:t>
      </w:r>
      <w:r w:rsidR="008559D1" w:rsidRPr="008262EE">
        <w:rPr>
          <w:rStyle w:val="Time2"/>
          <w:lang w:val="it-IT"/>
        </w:rPr>
        <w:t>]</w:t>
      </w:r>
      <w:r w:rsidRPr="008262EE">
        <w:rPr>
          <w:rStyle w:val="Time2"/>
          <w:lang w:val="it-IT"/>
        </w:rPr>
        <w:t xml:space="preserve"> nocturno</w:t>
      </w:r>
      <w:r w:rsidRPr="008262EE">
        <w:rPr>
          <w:lang w:val="it-IT"/>
        </w:rPr>
        <w:t xml:space="preserve"> </w:t>
      </w:r>
      <w:r w:rsidR="008559D1" w:rsidRPr="008262EE">
        <w:rPr>
          <w:lang w:val="it-IT"/>
        </w:rPr>
        <w:t xml:space="preserve">AN </w:t>
      </w:r>
      <w:r w:rsidR="00C1418F" w:rsidRPr="00456BEC">
        <w:rPr>
          <w:rStyle w:val="Incipit"/>
          <w:lang w:val="it-IT"/>
        </w:rPr>
        <w:t>Domine in virtute</w:t>
      </w:r>
      <w:r w:rsidR="00C94F95" w:rsidRPr="00F3652D">
        <w:rPr>
          <w:lang w:val="it-IT"/>
        </w:rPr>
        <w:t xml:space="preserve">. </w:t>
      </w:r>
      <w:r w:rsidR="00762470" w:rsidRPr="00321677">
        <w:rPr>
          <w:lang w:val="de-DE"/>
        </w:rPr>
        <w:t xml:space="preserve">AN </w:t>
      </w:r>
      <w:r w:rsidR="00C1418F" w:rsidRPr="00321677">
        <w:rPr>
          <w:rStyle w:val="Incipit"/>
          <w:lang w:val="de-DE"/>
        </w:rPr>
        <w:t>Dominus regit me</w:t>
      </w:r>
      <w:r w:rsidR="00C94F95" w:rsidRPr="00321677">
        <w:rPr>
          <w:lang w:val="de-DE"/>
        </w:rPr>
        <w:t xml:space="preserve">. </w:t>
      </w:r>
      <w:r w:rsidR="00762470" w:rsidRPr="00321677">
        <w:rPr>
          <w:lang w:val="de-DE"/>
        </w:rPr>
        <w:t xml:space="preserve">AN </w:t>
      </w:r>
      <w:r w:rsidR="00C1418F" w:rsidRPr="00321677">
        <w:rPr>
          <w:rStyle w:val="Incipit"/>
          <w:lang w:val="de-DE"/>
        </w:rPr>
        <w:t>Oculi mei</w:t>
      </w:r>
      <w:r w:rsidR="00C94F95" w:rsidRPr="00321677">
        <w:rPr>
          <w:lang w:val="de-DE"/>
        </w:rPr>
        <w:t xml:space="preserve">. </w:t>
      </w:r>
      <w:r w:rsidRPr="008262EE">
        <w:rPr>
          <w:lang w:val="it-IT"/>
        </w:rPr>
        <w:t>VS</w:t>
      </w:r>
      <w:r w:rsidRPr="008262EE">
        <w:rPr>
          <w:rFonts w:eastAsia="Arial"/>
          <w:lang w:val="it-IT"/>
        </w:rPr>
        <w:t xml:space="preserve"> </w:t>
      </w:r>
      <w:r w:rsidR="00C1418F" w:rsidRPr="00456BEC">
        <w:rPr>
          <w:rStyle w:val="Incipit"/>
          <w:lang w:val="it-IT"/>
        </w:rPr>
        <w:t xml:space="preserve">Memor </w:t>
      </w:r>
      <w:r w:rsidR="00C1418F" w:rsidRPr="00456BEC">
        <w:rPr>
          <w:rStyle w:val="Incipit"/>
          <w:rFonts w:eastAsia="Arial"/>
          <w:lang w:val="it-IT"/>
        </w:rPr>
        <w:t xml:space="preserve">fui </w:t>
      </w:r>
      <w:r w:rsidR="00C1418F" w:rsidRPr="00456BEC">
        <w:rPr>
          <w:rStyle w:val="Incipit"/>
          <w:lang w:val="it-IT"/>
        </w:rPr>
        <w:t>in nocte nominis tui domine</w:t>
      </w:r>
      <w:r w:rsidR="009268A2">
        <w:rPr>
          <w:rStyle w:val="Incipit"/>
          <w:lang w:val="it-IT"/>
        </w:rPr>
        <w:t>.</w:t>
      </w:r>
      <w:r w:rsidR="00C1418F" w:rsidRPr="00456BEC">
        <w:rPr>
          <w:rStyle w:val="Incipit"/>
          <w:lang w:val="it-IT"/>
        </w:rPr>
        <w:t xml:space="preserve"> </w:t>
      </w:r>
      <w:r w:rsidR="009268A2">
        <w:rPr>
          <w:rStyle w:val="Incipit"/>
          <w:lang w:val="it-IT"/>
        </w:rPr>
        <w:t>E</w:t>
      </w:r>
      <w:r w:rsidR="00C1418F" w:rsidRPr="00456BEC">
        <w:rPr>
          <w:rStyle w:val="Incipit"/>
          <w:lang w:val="it-IT"/>
        </w:rPr>
        <w:t>t custodivi legem tuam</w:t>
      </w:r>
      <w:r w:rsidR="00C94F95" w:rsidRPr="008262EE">
        <w:rPr>
          <w:lang w:val="it-IT"/>
        </w:rPr>
        <w:t xml:space="preserve">. </w:t>
      </w:r>
      <w:r w:rsidRPr="008262EE">
        <w:rPr>
          <w:lang w:val="it-IT"/>
        </w:rPr>
        <w:t xml:space="preserve">Per quotquot dominicas </w:t>
      </w:r>
      <w:r w:rsidR="00C87E3F" w:rsidRPr="008262EE">
        <w:rPr>
          <w:lang w:val="it-IT"/>
        </w:rPr>
        <w:t>(</w:t>
      </w:r>
      <w:r w:rsidR="00312C40">
        <w:rPr>
          <w:lang w:val="it-IT"/>
        </w:rPr>
        <w:t>56b</w:t>
      </w:r>
      <w:r w:rsidR="00C87E3F" w:rsidRPr="008262EE">
        <w:rPr>
          <w:lang w:val="it-IT"/>
        </w:rPr>
        <w:t>)</w:t>
      </w:r>
      <w:r w:rsidRPr="008262EE">
        <w:rPr>
          <w:lang w:val="it-IT"/>
        </w:rPr>
        <w:t xml:space="preserve"> noctes haec historia canitur</w:t>
      </w:r>
      <w:r w:rsidR="00C94F95" w:rsidRPr="008262EE">
        <w:rPr>
          <w:lang w:val="it-IT"/>
        </w:rPr>
        <w:t xml:space="preserve">, </w:t>
      </w:r>
      <w:r w:rsidRPr="008262EE">
        <w:rPr>
          <w:lang w:val="it-IT"/>
        </w:rPr>
        <w:t xml:space="preserve">per </w:t>
      </w:r>
      <w:r w:rsidRPr="008262EE">
        <w:rPr>
          <w:lang w:val="it-IT"/>
        </w:rPr>
        <w:lastRenderedPageBreak/>
        <w:t>totidem (73) de epistola Pauli ad Romanos legitur</w:t>
      </w:r>
      <w:r w:rsidR="00C94F95" w:rsidRPr="008262EE">
        <w:rPr>
          <w:lang w:val="it-IT"/>
        </w:rPr>
        <w:t xml:space="preserve">. </w:t>
      </w:r>
      <w:r w:rsidRPr="008262EE">
        <w:rPr>
          <w:lang w:val="it-IT"/>
        </w:rPr>
        <w:t xml:space="preserve">RP </w:t>
      </w:r>
      <w:r w:rsidR="00C1418F" w:rsidRPr="00456BEC">
        <w:rPr>
          <w:rStyle w:val="Incipit"/>
          <w:lang w:val="it-IT"/>
        </w:rPr>
        <w:t>Domine ne in ira tua</w:t>
      </w:r>
      <w:r w:rsidR="00C94F95" w:rsidRPr="008262EE">
        <w:rPr>
          <w:lang w:val="it-IT"/>
        </w:rPr>
        <w:t xml:space="preserve">. </w:t>
      </w:r>
      <w:r w:rsidRPr="008262EE">
        <w:rPr>
          <w:lang w:val="it-IT"/>
        </w:rPr>
        <w:t xml:space="preserve">RV </w:t>
      </w:r>
      <w:r w:rsidR="00C1418F" w:rsidRPr="00456BEC">
        <w:rPr>
          <w:rStyle w:val="Incipit"/>
          <w:lang w:val="it-IT"/>
        </w:rPr>
        <w:t>Timor et tremor</w:t>
      </w:r>
      <w:r w:rsidR="00C94F95" w:rsidRPr="00F3652D">
        <w:rPr>
          <w:lang w:val="it-IT"/>
        </w:rPr>
        <w:t xml:space="preserve">. </w:t>
      </w:r>
      <w:r w:rsidRPr="00F3652D">
        <w:rPr>
          <w:lang w:val="it-IT"/>
        </w:rPr>
        <w:t>RP</w:t>
      </w:r>
      <w:r w:rsidRPr="008262EE">
        <w:rPr>
          <w:lang w:val="it-IT"/>
        </w:rPr>
        <w:t xml:space="preserve"> </w:t>
      </w:r>
      <w:r w:rsidR="00C1418F" w:rsidRPr="00456BEC">
        <w:rPr>
          <w:rStyle w:val="Incipit"/>
          <w:lang w:val="it-IT"/>
        </w:rPr>
        <w:t>Deus qui sedes</w:t>
      </w:r>
      <w:r w:rsidR="00C94F95" w:rsidRPr="00F3652D">
        <w:rPr>
          <w:lang w:val="it-IT"/>
        </w:rPr>
        <w:t xml:space="preserve">. </w:t>
      </w:r>
      <w:r w:rsidRPr="00F3652D">
        <w:rPr>
          <w:lang w:val="it-IT"/>
        </w:rPr>
        <w:t>RP</w:t>
      </w:r>
      <w:r w:rsidRPr="008262EE">
        <w:rPr>
          <w:lang w:val="it-IT"/>
        </w:rPr>
        <w:t xml:space="preserve"> </w:t>
      </w:r>
      <w:r w:rsidR="00C1418F" w:rsidRPr="00456BEC">
        <w:rPr>
          <w:rStyle w:val="Incipit"/>
          <w:lang w:val="it-IT"/>
        </w:rPr>
        <w:t>Tibi enim derelictus</w:t>
      </w:r>
      <w:r w:rsidR="00C94F95" w:rsidRPr="00F3652D">
        <w:rPr>
          <w:lang w:val="it-IT"/>
        </w:rPr>
        <w:t xml:space="preserve">. </w:t>
      </w:r>
      <w:r w:rsidRPr="00F3652D">
        <w:rPr>
          <w:lang w:val="it-IT"/>
        </w:rPr>
        <w:t xml:space="preserve">RV </w:t>
      </w:r>
      <w:r w:rsidR="00C1418F" w:rsidRPr="00456BEC">
        <w:rPr>
          <w:rStyle w:val="Incipit"/>
          <w:lang w:val="it-IT"/>
        </w:rPr>
        <w:t>Exurge domine deus</w:t>
      </w:r>
      <w:r w:rsidR="00C94F95" w:rsidRPr="00F3652D">
        <w:rPr>
          <w:lang w:val="it-IT"/>
        </w:rPr>
        <w:t xml:space="preserve">. </w:t>
      </w:r>
      <w:r w:rsidRPr="00F3652D">
        <w:rPr>
          <w:lang w:val="it-IT"/>
        </w:rPr>
        <w:t>RP</w:t>
      </w:r>
      <w:r w:rsidRPr="008262EE">
        <w:rPr>
          <w:lang w:val="it-IT"/>
        </w:rPr>
        <w:t xml:space="preserve"> </w:t>
      </w:r>
      <w:r w:rsidR="00C1418F" w:rsidRPr="00456BEC">
        <w:rPr>
          <w:rStyle w:val="Incipit"/>
          <w:lang w:val="it-IT"/>
        </w:rPr>
        <w:t>Tibi enim derelictus</w:t>
      </w:r>
      <w:r w:rsidR="00C94F95" w:rsidRPr="00F3652D">
        <w:rPr>
          <w:lang w:val="it-IT"/>
        </w:rPr>
        <w:t xml:space="preserve">. </w:t>
      </w:r>
      <w:r w:rsidRPr="00F3652D">
        <w:rPr>
          <w:lang w:val="it-IT"/>
        </w:rPr>
        <w:t>RV</w:t>
      </w:r>
      <w:r w:rsidRPr="008262EE">
        <w:rPr>
          <w:lang w:val="it-IT"/>
        </w:rPr>
        <w:t xml:space="preserve"> </w:t>
      </w:r>
      <w:r w:rsidR="00C1418F" w:rsidRPr="00456BEC">
        <w:rPr>
          <w:rStyle w:val="Incipit"/>
          <w:lang w:val="it-IT"/>
        </w:rPr>
        <w:t>A dextris est mihi</w:t>
      </w:r>
      <w:r w:rsidR="00C94F95" w:rsidRPr="00F3652D">
        <w:rPr>
          <w:lang w:val="it-IT"/>
        </w:rPr>
        <w:t xml:space="preserve">. </w:t>
      </w:r>
      <w:r w:rsidRPr="00F3652D">
        <w:rPr>
          <w:lang w:val="it-IT"/>
        </w:rPr>
        <w:t>RV</w:t>
      </w:r>
      <w:r w:rsidRPr="008262EE">
        <w:rPr>
          <w:lang w:val="it-IT"/>
        </w:rPr>
        <w:t xml:space="preserve"> </w:t>
      </w:r>
      <w:r w:rsidR="00C1418F" w:rsidRPr="00456BEC">
        <w:rPr>
          <w:rStyle w:val="Incipit"/>
          <w:lang w:val="it-IT"/>
        </w:rPr>
        <w:t>Conserva me.</w:t>
      </w:r>
    </w:p>
    <w:p w:rsidR="0033260A" w:rsidRPr="001B63A5" w:rsidRDefault="0033260A" w:rsidP="00C10675">
      <w:pPr>
        <w:rPr>
          <w:lang w:val="it-IT"/>
        </w:rPr>
      </w:pPr>
      <w:r w:rsidRPr="008262EE">
        <w:rPr>
          <w:rStyle w:val="Time2"/>
          <w:lang w:val="it-IT"/>
        </w:rPr>
        <w:t>In secundo nocturno</w:t>
      </w:r>
      <w:r w:rsidRPr="008262EE">
        <w:rPr>
          <w:lang w:val="it-IT"/>
        </w:rPr>
        <w:t xml:space="preserve"> </w:t>
      </w:r>
      <w:r w:rsidR="008559D1" w:rsidRPr="008262EE">
        <w:rPr>
          <w:lang w:val="it-IT"/>
        </w:rPr>
        <w:t xml:space="preserve">AN </w:t>
      </w:r>
      <w:r w:rsidR="00C1418F" w:rsidRPr="00456BEC">
        <w:rPr>
          <w:rStyle w:val="Incipit"/>
          <w:lang w:val="it-IT"/>
        </w:rPr>
        <w:t>Dominus defensor vitae</w:t>
      </w:r>
      <w:r w:rsidR="00C94F95" w:rsidRPr="008262EE">
        <w:rPr>
          <w:lang w:val="it-IT"/>
        </w:rPr>
        <w:t xml:space="preserve">. </w:t>
      </w:r>
      <w:r w:rsidR="00762470" w:rsidRPr="008262EE">
        <w:rPr>
          <w:lang w:val="it-IT"/>
        </w:rPr>
        <w:t xml:space="preserve">AN </w:t>
      </w:r>
      <w:r w:rsidR="00C1418F" w:rsidRPr="00456BEC">
        <w:rPr>
          <w:rStyle w:val="Incipit"/>
          <w:lang w:val="it-IT"/>
        </w:rPr>
        <w:t>Adorate dominum</w:t>
      </w:r>
      <w:r w:rsidR="00C94F95" w:rsidRPr="00F3652D">
        <w:rPr>
          <w:lang w:val="it-IT"/>
        </w:rPr>
        <w:t xml:space="preserve">. </w:t>
      </w:r>
      <w:r w:rsidR="00762470" w:rsidRPr="00F3652D">
        <w:rPr>
          <w:lang w:val="it-IT"/>
        </w:rPr>
        <w:t xml:space="preserve">AN </w:t>
      </w:r>
      <w:r w:rsidR="00C1418F" w:rsidRPr="00456BEC">
        <w:rPr>
          <w:rStyle w:val="Incipit"/>
          <w:lang w:val="it-IT"/>
        </w:rPr>
        <w:t>In tua iustitia</w:t>
      </w:r>
      <w:r w:rsidR="00C94F95" w:rsidRPr="00F3652D">
        <w:rPr>
          <w:lang w:val="it-IT"/>
        </w:rPr>
        <w:t xml:space="preserve">. </w:t>
      </w:r>
      <w:r w:rsidRPr="00F3652D">
        <w:rPr>
          <w:lang w:val="it-IT"/>
        </w:rPr>
        <w:t>VS</w:t>
      </w:r>
      <w:r w:rsidRPr="008262EE">
        <w:rPr>
          <w:lang w:val="it-IT"/>
        </w:rPr>
        <w:t xml:space="preserve"> </w:t>
      </w:r>
      <w:r w:rsidR="00C1418F" w:rsidRPr="00456BEC">
        <w:rPr>
          <w:rStyle w:val="Incipit"/>
          <w:lang w:val="it-IT"/>
        </w:rPr>
        <w:t>Media nocte surgebam ad confitendum tibi</w:t>
      </w:r>
      <w:r w:rsidR="009268A2">
        <w:rPr>
          <w:rStyle w:val="Incipit"/>
          <w:lang w:val="it-IT"/>
        </w:rPr>
        <w:t>.</w:t>
      </w:r>
      <w:r w:rsidR="00C1418F" w:rsidRPr="00456BEC">
        <w:rPr>
          <w:rStyle w:val="Incipit"/>
          <w:lang w:val="it-IT"/>
        </w:rPr>
        <w:t xml:space="preserve"> </w:t>
      </w:r>
      <w:r w:rsidR="009268A2">
        <w:rPr>
          <w:rStyle w:val="Incipit"/>
          <w:lang w:val="it-IT"/>
        </w:rPr>
        <w:t>S</w:t>
      </w:r>
      <w:r w:rsidR="00C1418F" w:rsidRPr="00456BEC">
        <w:rPr>
          <w:rStyle w:val="Incipit"/>
          <w:lang w:val="it-IT"/>
        </w:rPr>
        <w:t>uper iudicia iustificationis tuae</w:t>
      </w:r>
      <w:r w:rsidR="00C94F95" w:rsidRPr="00F3652D">
        <w:rPr>
          <w:lang w:val="it-IT"/>
        </w:rPr>
        <w:t xml:space="preserve">. </w:t>
      </w:r>
      <w:r w:rsidRPr="001B63A5">
        <w:rPr>
          <w:lang w:val="it-IT"/>
        </w:rPr>
        <w:t xml:space="preserve">RP </w:t>
      </w:r>
      <w:r w:rsidR="00C1418F" w:rsidRPr="001B63A5">
        <w:rPr>
          <w:rStyle w:val="Incipit"/>
          <w:lang w:val="it-IT"/>
        </w:rPr>
        <w:t>Notas mihi fecisti</w:t>
      </w:r>
      <w:r w:rsidR="00C94F95" w:rsidRPr="001B63A5">
        <w:rPr>
          <w:lang w:val="it-IT"/>
        </w:rPr>
        <w:t xml:space="preserve">. </w:t>
      </w:r>
      <w:r w:rsidRPr="001B63A5">
        <w:rPr>
          <w:lang w:val="it-IT"/>
        </w:rPr>
        <w:t xml:space="preserve">RV </w:t>
      </w:r>
      <w:r w:rsidR="00C1418F" w:rsidRPr="001B63A5">
        <w:rPr>
          <w:rStyle w:val="Incipit"/>
          <w:lang w:val="it-IT"/>
        </w:rPr>
        <w:t>Conserva me</w:t>
      </w:r>
      <w:r w:rsidR="00C94F95" w:rsidRPr="001B63A5">
        <w:rPr>
          <w:lang w:val="it-IT"/>
        </w:rPr>
        <w:t xml:space="preserve">. </w:t>
      </w:r>
      <w:r w:rsidRPr="001B63A5">
        <w:rPr>
          <w:lang w:val="it-IT"/>
        </w:rPr>
        <w:t xml:space="preserve">RP </w:t>
      </w:r>
      <w:r w:rsidR="00C1418F" w:rsidRPr="001B63A5">
        <w:rPr>
          <w:rStyle w:val="Incipit"/>
          <w:lang w:val="it-IT"/>
        </w:rPr>
        <w:t>Diligam te domine</w:t>
      </w:r>
      <w:r w:rsidR="00C94F95" w:rsidRPr="001B63A5">
        <w:rPr>
          <w:lang w:val="it-IT"/>
        </w:rPr>
        <w:t xml:space="preserve">. </w:t>
      </w:r>
      <w:r w:rsidRPr="001B63A5">
        <w:rPr>
          <w:lang w:val="it-IT"/>
        </w:rPr>
        <w:t xml:space="preserve">RV </w:t>
      </w:r>
      <w:r w:rsidR="00C1418F" w:rsidRPr="001B63A5">
        <w:rPr>
          <w:rStyle w:val="Incipit"/>
          <w:lang w:val="it-IT"/>
        </w:rPr>
        <w:t>Laudans invocabo</w:t>
      </w:r>
      <w:r w:rsidR="00C94F95" w:rsidRPr="001B63A5">
        <w:rPr>
          <w:lang w:val="it-IT"/>
        </w:rPr>
        <w:t xml:space="preserve">. </w:t>
      </w:r>
      <w:r w:rsidRPr="001B63A5">
        <w:rPr>
          <w:lang w:val="it-IT"/>
        </w:rPr>
        <w:t xml:space="preserve">RP </w:t>
      </w:r>
      <w:r w:rsidR="00C1418F" w:rsidRPr="001B63A5">
        <w:rPr>
          <w:rStyle w:val="Incipit"/>
          <w:lang w:val="it-IT"/>
        </w:rPr>
        <w:t>Domini est terra</w:t>
      </w:r>
      <w:r w:rsidR="00C94F95" w:rsidRPr="001B63A5">
        <w:rPr>
          <w:lang w:val="it-IT"/>
        </w:rPr>
        <w:t xml:space="preserve">. </w:t>
      </w:r>
      <w:r w:rsidRPr="001B63A5">
        <w:rPr>
          <w:lang w:val="it-IT"/>
        </w:rPr>
        <w:t xml:space="preserve">RV </w:t>
      </w:r>
      <w:r w:rsidR="00C1418F" w:rsidRPr="001B63A5">
        <w:rPr>
          <w:rStyle w:val="Incipit"/>
          <w:lang w:val="it-IT"/>
        </w:rPr>
        <w:t xml:space="preserve">Ipse super </w:t>
      </w:r>
      <w:r w:rsidR="009268A2" w:rsidRPr="001B63A5">
        <w:rPr>
          <w:rStyle w:val="Incipit"/>
          <w:lang w:val="it-IT"/>
        </w:rPr>
        <w:t>m</w:t>
      </w:r>
      <w:r w:rsidR="00C1418F" w:rsidRPr="001B63A5">
        <w:rPr>
          <w:rStyle w:val="Incipit"/>
          <w:lang w:val="it-IT"/>
        </w:rPr>
        <w:t>aria</w:t>
      </w:r>
      <w:r w:rsidR="00C94F95" w:rsidRPr="001B63A5">
        <w:rPr>
          <w:lang w:val="it-IT"/>
        </w:rPr>
        <w:t xml:space="preserve">. </w:t>
      </w:r>
      <w:r w:rsidRPr="001B63A5">
        <w:rPr>
          <w:lang w:val="it-IT"/>
        </w:rPr>
        <w:t xml:space="preserve">RP </w:t>
      </w:r>
      <w:r w:rsidR="00C1418F" w:rsidRPr="001B63A5">
        <w:rPr>
          <w:rStyle w:val="Incipit"/>
          <w:lang w:val="it-IT"/>
        </w:rPr>
        <w:t>Ad te domine levavi</w:t>
      </w:r>
      <w:r w:rsidR="00C94F95" w:rsidRPr="001B63A5">
        <w:rPr>
          <w:lang w:val="it-IT"/>
        </w:rPr>
        <w:t xml:space="preserve">. </w:t>
      </w:r>
      <w:r w:rsidRPr="001B63A5">
        <w:rPr>
          <w:lang w:val="it-IT"/>
        </w:rPr>
        <w:t xml:space="preserve">RV </w:t>
      </w:r>
      <w:r w:rsidR="00C1418F" w:rsidRPr="001B63A5">
        <w:rPr>
          <w:rStyle w:val="Incipit"/>
          <w:lang w:val="it-IT"/>
        </w:rPr>
        <w:t>Neque irrideant</w:t>
      </w:r>
      <w:r w:rsidRPr="001B63A5">
        <w:rPr>
          <w:lang w:val="it-IT"/>
        </w:rPr>
        <w:t>.</w:t>
      </w:r>
    </w:p>
    <w:p w:rsidR="0033260A" w:rsidRPr="008262EE" w:rsidRDefault="008559D1" w:rsidP="00C10675">
      <w:pPr>
        <w:rPr>
          <w:lang w:val="pt-PT"/>
        </w:rPr>
      </w:pPr>
      <w:r w:rsidRPr="001B63A5">
        <w:rPr>
          <w:rStyle w:val="Time2"/>
          <w:lang w:val="it-IT"/>
        </w:rPr>
        <w:t>[</w:t>
      </w:r>
      <w:r w:rsidR="0033260A" w:rsidRPr="001B63A5">
        <w:rPr>
          <w:rStyle w:val="Time2"/>
          <w:lang w:val="it-IT"/>
        </w:rPr>
        <w:t>In tertio nocturno</w:t>
      </w:r>
      <w:r w:rsidRPr="001B63A5">
        <w:rPr>
          <w:rStyle w:val="Time2"/>
          <w:lang w:val="it-IT"/>
        </w:rPr>
        <w:t>]</w:t>
      </w:r>
      <w:r w:rsidR="0033260A" w:rsidRPr="001B63A5">
        <w:rPr>
          <w:lang w:val="it-IT"/>
        </w:rPr>
        <w:t xml:space="preserve"> ACN </w:t>
      </w:r>
      <w:r w:rsidR="00C1418F" w:rsidRPr="001B63A5">
        <w:rPr>
          <w:rStyle w:val="Incipit"/>
          <w:lang w:val="it-IT"/>
        </w:rPr>
        <w:t>Alleluia</w:t>
      </w:r>
      <w:r w:rsidR="007275B6" w:rsidRPr="001B63A5">
        <w:rPr>
          <w:lang w:val="it-IT"/>
        </w:rPr>
        <w:t xml:space="preserve"> </w:t>
      </w:r>
      <w:r w:rsidR="0033260A" w:rsidRPr="001B63A5">
        <w:rPr>
          <w:lang w:val="it-IT"/>
        </w:rPr>
        <w:t xml:space="preserve">ut </w:t>
      </w:r>
      <w:r w:rsidRPr="001B63A5">
        <w:rPr>
          <w:lang w:val="it-IT"/>
        </w:rPr>
        <w:t>[</w:t>
      </w:r>
      <w:r w:rsidR="00F83759" w:rsidRPr="001B63A5">
        <w:rPr>
          <w:lang w:val="it-IT"/>
        </w:rPr>
        <w:t>AN</w:t>
      </w:r>
      <w:r w:rsidRPr="001B63A5">
        <w:rPr>
          <w:lang w:val="it-IT"/>
        </w:rPr>
        <w:t>]</w:t>
      </w:r>
      <w:r w:rsidR="0033260A" w:rsidRPr="001B63A5">
        <w:rPr>
          <w:lang w:val="it-IT"/>
        </w:rPr>
        <w:t xml:space="preserve"> </w:t>
      </w:r>
      <w:r w:rsidR="00C1418F" w:rsidRPr="001B63A5">
        <w:rPr>
          <w:rStyle w:val="Incipit"/>
          <w:lang w:val="it-IT"/>
        </w:rPr>
        <w:t>De Sion</w:t>
      </w:r>
      <w:r w:rsidR="00C94F95" w:rsidRPr="001B63A5">
        <w:rPr>
          <w:lang w:val="it-IT"/>
        </w:rPr>
        <w:t xml:space="preserve">. </w:t>
      </w:r>
      <w:r w:rsidR="0033260A" w:rsidRPr="008262EE">
        <w:rPr>
          <w:lang w:val="it-IT"/>
        </w:rPr>
        <w:t xml:space="preserve">CNT </w:t>
      </w:r>
      <w:r w:rsidR="00C1418F" w:rsidRPr="00456BEC">
        <w:rPr>
          <w:rStyle w:val="Incipit"/>
          <w:lang w:val="it-IT"/>
        </w:rPr>
        <w:t>Domine miserere nostri te</w:t>
      </w:r>
      <w:r w:rsidR="00C94F95" w:rsidRPr="00F3652D">
        <w:rPr>
          <w:lang w:val="it-IT"/>
        </w:rPr>
        <w:t xml:space="preserve">. </w:t>
      </w:r>
      <w:r w:rsidR="0033260A" w:rsidRPr="00F3652D">
        <w:rPr>
          <w:lang w:val="it-IT"/>
        </w:rPr>
        <w:t xml:space="preserve">VS </w:t>
      </w:r>
      <w:r w:rsidR="00C1418F" w:rsidRPr="00456BEC">
        <w:rPr>
          <w:rStyle w:val="Incipit"/>
          <w:lang w:val="it-IT"/>
        </w:rPr>
        <w:t>Exaltare domine in virtute tua letabitur</w:t>
      </w:r>
      <w:r w:rsidR="00840378">
        <w:rPr>
          <w:lang w:val="it-IT"/>
        </w:rPr>
        <w:t>?.</w:t>
      </w:r>
      <w:r w:rsidR="00C94F95" w:rsidRPr="00F3652D">
        <w:rPr>
          <w:lang w:val="it-IT"/>
        </w:rPr>
        <w:t xml:space="preserve"> </w:t>
      </w:r>
      <w:r w:rsidR="0033260A" w:rsidRPr="00F3652D">
        <w:rPr>
          <w:lang w:val="it-IT"/>
        </w:rPr>
        <w:t xml:space="preserve">RP </w:t>
      </w:r>
      <w:r w:rsidR="00C1418F" w:rsidRPr="00456BEC">
        <w:rPr>
          <w:rStyle w:val="Incipit"/>
          <w:lang w:val="it-IT"/>
        </w:rPr>
        <w:t>Audiam domine</w:t>
      </w:r>
      <w:r w:rsidR="00C94F95" w:rsidRPr="00F3652D">
        <w:rPr>
          <w:lang w:val="it-IT"/>
        </w:rPr>
        <w:t xml:space="preserve">. </w:t>
      </w:r>
      <w:r w:rsidR="0033260A" w:rsidRPr="00F3652D">
        <w:rPr>
          <w:lang w:val="pt-PT"/>
        </w:rPr>
        <w:t xml:space="preserve">RV </w:t>
      </w:r>
      <w:r w:rsidR="00C1418F" w:rsidRPr="00456BEC">
        <w:rPr>
          <w:rStyle w:val="Incipit"/>
          <w:lang w:val="pt-PT"/>
        </w:rPr>
        <w:t>Domine dilexi</w:t>
      </w:r>
      <w:r w:rsidR="00C94F95" w:rsidRPr="00F3652D">
        <w:rPr>
          <w:lang w:val="pt-PT"/>
        </w:rPr>
        <w:t xml:space="preserve">. </w:t>
      </w:r>
      <w:r w:rsidR="0033260A" w:rsidRPr="00F3652D">
        <w:rPr>
          <w:lang w:val="pt-PT"/>
        </w:rPr>
        <w:t xml:space="preserve">RP </w:t>
      </w:r>
      <w:r w:rsidR="00C1418F" w:rsidRPr="00456BEC">
        <w:rPr>
          <w:rStyle w:val="Incipit"/>
          <w:lang w:val="pt-PT"/>
        </w:rPr>
        <w:t>Adiutor meus</w:t>
      </w:r>
      <w:r w:rsidR="00C94F95" w:rsidRPr="00F3652D">
        <w:rPr>
          <w:lang w:val="pt-PT"/>
        </w:rPr>
        <w:t xml:space="preserve">. </w:t>
      </w:r>
      <w:r w:rsidR="0033260A" w:rsidRPr="00F3652D">
        <w:rPr>
          <w:lang w:val="pt-PT"/>
        </w:rPr>
        <w:t xml:space="preserve">RV </w:t>
      </w:r>
      <w:r w:rsidR="00C1418F" w:rsidRPr="00456BEC">
        <w:rPr>
          <w:rStyle w:val="Incipit"/>
          <w:lang w:val="pt-PT"/>
        </w:rPr>
        <w:t>Neque despicias</w:t>
      </w:r>
      <w:r w:rsidR="00C94F95" w:rsidRPr="00F3652D">
        <w:rPr>
          <w:lang w:val="pt-PT"/>
        </w:rPr>
        <w:t xml:space="preserve">. </w:t>
      </w:r>
      <w:r w:rsidR="0033260A" w:rsidRPr="00F3652D">
        <w:rPr>
          <w:lang w:val="pt-PT"/>
        </w:rPr>
        <w:t xml:space="preserve">RP </w:t>
      </w:r>
      <w:r w:rsidR="00C1418F" w:rsidRPr="00456BEC">
        <w:rPr>
          <w:rStyle w:val="Incipit"/>
          <w:lang w:val="pt-PT"/>
        </w:rPr>
        <w:t>Quam magna multitudo</w:t>
      </w:r>
      <w:r w:rsidR="00C94F95" w:rsidRPr="00F3652D">
        <w:rPr>
          <w:lang w:val="pt-PT"/>
        </w:rPr>
        <w:t xml:space="preserve">. </w:t>
      </w:r>
      <w:r w:rsidR="0033260A" w:rsidRPr="00F3652D">
        <w:rPr>
          <w:lang w:val="pt-PT"/>
        </w:rPr>
        <w:t xml:space="preserve">RV </w:t>
      </w:r>
      <w:r w:rsidR="00C1418F" w:rsidRPr="00456BEC">
        <w:rPr>
          <w:rStyle w:val="Incipit"/>
          <w:lang w:val="pt-PT"/>
        </w:rPr>
        <w:t>Perfecisti eis</w:t>
      </w:r>
      <w:r w:rsidR="00C94F95" w:rsidRPr="00F3652D">
        <w:rPr>
          <w:lang w:val="pt-PT"/>
        </w:rPr>
        <w:t xml:space="preserve">. </w:t>
      </w:r>
      <w:r w:rsidR="0033260A" w:rsidRPr="00F3652D">
        <w:rPr>
          <w:lang w:val="pt-PT"/>
        </w:rPr>
        <w:t xml:space="preserve">RP </w:t>
      </w:r>
      <w:r w:rsidR="00C1418F" w:rsidRPr="00456BEC">
        <w:rPr>
          <w:rStyle w:val="Incipit"/>
          <w:lang w:val="pt-PT"/>
        </w:rPr>
        <w:t>Peccata mea domine</w:t>
      </w:r>
      <w:r w:rsidR="00C94F95" w:rsidRPr="008262EE">
        <w:rPr>
          <w:lang w:val="pt-PT"/>
        </w:rPr>
        <w:t xml:space="preserve">. </w:t>
      </w:r>
      <w:r w:rsidR="0033260A" w:rsidRPr="008262EE">
        <w:rPr>
          <w:lang w:val="pt-PT"/>
        </w:rPr>
        <w:t xml:space="preserve">RV </w:t>
      </w:r>
      <w:r w:rsidR="00C1418F" w:rsidRPr="00456BEC">
        <w:rPr>
          <w:rStyle w:val="Incipit"/>
          <w:lang w:val="pt-PT"/>
        </w:rPr>
        <w:t>Quoniam iniquitatem</w:t>
      </w:r>
      <w:r w:rsidR="00C94F95" w:rsidRPr="00F3652D">
        <w:rPr>
          <w:lang w:val="pt-PT"/>
        </w:rPr>
        <w:t xml:space="preserve">. </w:t>
      </w:r>
      <w:r w:rsidR="0033260A" w:rsidRPr="00F3652D">
        <w:rPr>
          <w:lang w:val="pt-PT"/>
        </w:rPr>
        <w:t xml:space="preserve">RP </w:t>
      </w:r>
      <w:r w:rsidR="00C1418F" w:rsidRPr="00456BEC">
        <w:rPr>
          <w:rStyle w:val="Incipit"/>
          <w:lang w:val="pt-PT"/>
        </w:rPr>
        <w:t>Super populum tuum</w:t>
      </w:r>
      <w:r w:rsidR="00C94F95" w:rsidRPr="00F3652D">
        <w:rPr>
          <w:lang w:val="pt-PT"/>
        </w:rPr>
        <w:t xml:space="preserve">. </w:t>
      </w:r>
      <w:r w:rsidR="0033260A" w:rsidRPr="00F3652D">
        <w:rPr>
          <w:lang w:val="pt-PT"/>
        </w:rPr>
        <w:t xml:space="preserve">RV </w:t>
      </w:r>
      <w:r w:rsidR="00C1418F" w:rsidRPr="00456BEC">
        <w:rPr>
          <w:rStyle w:val="Incipit"/>
          <w:lang w:val="pt-PT"/>
        </w:rPr>
        <w:t>Domini est salus</w:t>
      </w:r>
      <w:r w:rsidR="00C94F95" w:rsidRPr="00F3652D">
        <w:rPr>
          <w:lang w:val="pt-PT"/>
        </w:rPr>
        <w:t xml:space="preserve">. </w:t>
      </w:r>
      <w:r w:rsidR="0033260A" w:rsidRPr="00F3652D">
        <w:rPr>
          <w:lang w:val="pt-PT"/>
        </w:rPr>
        <w:t xml:space="preserve">RP </w:t>
      </w:r>
      <w:r w:rsidR="00C1418F" w:rsidRPr="00456BEC">
        <w:rPr>
          <w:rStyle w:val="Incipit"/>
          <w:lang w:val="pt-PT"/>
        </w:rPr>
        <w:t>Afflicti pro peccatis</w:t>
      </w:r>
      <w:r w:rsidR="00C94F95" w:rsidRPr="00F3652D">
        <w:rPr>
          <w:lang w:val="pt-PT"/>
        </w:rPr>
        <w:t xml:space="preserve">. </w:t>
      </w:r>
      <w:r w:rsidR="0033260A" w:rsidRPr="00F3652D">
        <w:rPr>
          <w:lang w:val="pt-PT"/>
        </w:rPr>
        <w:t xml:space="preserve">RV </w:t>
      </w:r>
      <w:r w:rsidR="00C1418F" w:rsidRPr="00456BEC">
        <w:rPr>
          <w:rStyle w:val="Incipit"/>
          <w:lang w:val="pt-PT"/>
        </w:rPr>
        <w:t>Domine deus Israel</w:t>
      </w:r>
      <w:r w:rsidR="0033260A" w:rsidRPr="008262EE">
        <w:rPr>
          <w:lang w:val="pt-PT"/>
        </w:rPr>
        <w:t>.</w:t>
      </w:r>
    </w:p>
    <w:p w:rsidR="0033260A" w:rsidRPr="00EE485F" w:rsidRDefault="0033260A" w:rsidP="00C10675">
      <w:pPr>
        <w:rPr>
          <w:lang w:val="en-GB"/>
        </w:rPr>
      </w:pPr>
      <w:r w:rsidRPr="008262EE">
        <w:rPr>
          <w:rStyle w:val="Time1"/>
          <w:lang w:val="pt-PT"/>
        </w:rPr>
        <w:t>In matutin</w:t>
      </w:r>
      <w:r w:rsidR="00840378">
        <w:rPr>
          <w:rStyle w:val="Time1"/>
          <w:lang w:val="pt-PT"/>
        </w:rPr>
        <w:t>is</w:t>
      </w:r>
      <w:r w:rsidRPr="008262EE">
        <w:rPr>
          <w:rStyle w:val="Time1"/>
          <w:lang w:val="pt-PT"/>
        </w:rPr>
        <w:t xml:space="preserve"> laudibus</w:t>
      </w:r>
      <w:r w:rsidRPr="008262EE">
        <w:rPr>
          <w:lang w:val="pt-PT"/>
        </w:rPr>
        <w:t xml:space="preserve"> </w:t>
      </w:r>
      <w:r w:rsidR="008559D1" w:rsidRPr="008262EE">
        <w:rPr>
          <w:lang w:val="pt-PT"/>
        </w:rPr>
        <w:t xml:space="preserve">AN </w:t>
      </w:r>
      <w:r w:rsidR="00C1418F" w:rsidRPr="00456BEC">
        <w:rPr>
          <w:rStyle w:val="Incipit"/>
          <w:lang w:val="pt-PT"/>
        </w:rPr>
        <w:t>Alleluia</w:t>
      </w:r>
      <w:r w:rsidR="007275B6">
        <w:rPr>
          <w:lang w:val="pt-PT"/>
        </w:rPr>
        <w:t xml:space="preserve"> </w:t>
      </w:r>
      <w:r w:rsidRPr="008262EE">
        <w:rPr>
          <w:lang w:val="pt-PT"/>
        </w:rPr>
        <w:t xml:space="preserve">ut </w:t>
      </w:r>
      <w:r w:rsidR="008559D1" w:rsidRPr="008262EE">
        <w:rPr>
          <w:lang w:val="pt-PT"/>
        </w:rPr>
        <w:t>[</w:t>
      </w:r>
      <w:r w:rsidR="00F83759" w:rsidRPr="008262EE">
        <w:rPr>
          <w:lang w:val="pt-PT"/>
        </w:rPr>
        <w:t>AN</w:t>
      </w:r>
      <w:r w:rsidR="008559D1" w:rsidRPr="008262EE">
        <w:rPr>
          <w:lang w:val="pt-PT"/>
        </w:rPr>
        <w:t>]</w:t>
      </w:r>
      <w:r w:rsidRPr="008262EE">
        <w:rPr>
          <w:lang w:val="pt-PT"/>
        </w:rPr>
        <w:t xml:space="preserve"> </w:t>
      </w:r>
      <w:r w:rsidR="00C1418F" w:rsidRPr="00456BEC">
        <w:rPr>
          <w:rStyle w:val="Incipit"/>
          <w:lang w:val="pt-PT"/>
        </w:rPr>
        <w:t>Dico vobis</w:t>
      </w:r>
      <w:r w:rsidR="00C94F95" w:rsidRPr="00F3652D">
        <w:rPr>
          <w:lang w:val="pt-PT"/>
        </w:rPr>
        <w:t xml:space="preserve">. </w:t>
      </w:r>
      <w:r w:rsidR="00762470" w:rsidRPr="001B63A5">
        <w:rPr>
          <w:lang w:val="en-US"/>
        </w:rPr>
        <w:t xml:space="preserve">AN </w:t>
      </w:r>
      <w:r w:rsidR="00C1418F" w:rsidRPr="001B63A5">
        <w:rPr>
          <w:rStyle w:val="Incipit"/>
          <w:lang w:val="en-US"/>
        </w:rPr>
        <w:t>Tres in fornace</w:t>
      </w:r>
      <w:r w:rsidR="00C94F95" w:rsidRPr="001B63A5">
        <w:rPr>
          <w:lang w:val="en-US"/>
        </w:rPr>
        <w:t xml:space="preserve">. </w:t>
      </w:r>
      <w:r w:rsidR="00762470" w:rsidRPr="001B63A5">
        <w:rPr>
          <w:lang w:val="en-US"/>
        </w:rPr>
        <w:t xml:space="preserve">AN </w:t>
      </w:r>
      <w:r w:rsidR="00C1418F" w:rsidRPr="001B63A5">
        <w:rPr>
          <w:rStyle w:val="Incipit"/>
          <w:lang w:val="en-US"/>
        </w:rPr>
        <w:t>Alleluia</w:t>
      </w:r>
      <w:r w:rsidR="007275B6" w:rsidRPr="001B63A5">
        <w:rPr>
          <w:lang w:val="en-US"/>
        </w:rPr>
        <w:t xml:space="preserve"> </w:t>
      </w:r>
      <w:r w:rsidRPr="001B63A5">
        <w:rPr>
          <w:lang w:val="en-US"/>
        </w:rPr>
        <w:t xml:space="preserve">ut </w:t>
      </w:r>
      <w:r w:rsidR="008559D1" w:rsidRPr="001B63A5">
        <w:rPr>
          <w:lang w:val="en-US"/>
        </w:rPr>
        <w:t>[</w:t>
      </w:r>
      <w:r w:rsidR="00F83759" w:rsidRPr="001B63A5">
        <w:rPr>
          <w:lang w:val="en-US"/>
        </w:rPr>
        <w:t>AN</w:t>
      </w:r>
      <w:r w:rsidR="008559D1" w:rsidRPr="001B63A5">
        <w:rPr>
          <w:lang w:val="en-US"/>
        </w:rPr>
        <w:t>]</w:t>
      </w:r>
      <w:r w:rsidRPr="001B63A5">
        <w:rPr>
          <w:lang w:val="en-US"/>
        </w:rPr>
        <w:t xml:space="preserve"> </w:t>
      </w:r>
      <w:r w:rsidR="00C1418F" w:rsidRPr="001B63A5">
        <w:rPr>
          <w:rStyle w:val="Incipit"/>
          <w:lang w:val="en-US"/>
        </w:rPr>
        <w:t>In domino</w:t>
      </w:r>
      <w:r w:rsidR="00C94F95" w:rsidRPr="001B63A5">
        <w:rPr>
          <w:lang w:val="en-US"/>
        </w:rPr>
        <w:t xml:space="preserve">. </w:t>
      </w:r>
      <w:r w:rsidRPr="00EE485F">
        <w:rPr>
          <w:lang w:val="en-GB"/>
        </w:rPr>
        <w:t xml:space="preserve">CP </w:t>
      </w:r>
      <w:r w:rsidR="00C1418F" w:rsidRPr="00456BEC">
        <w:rPr>
          <w:rStyle w:val="Incipit"/>
          <w:lang w:val="en-US"/>
        </w:rPr>
        <w:t>Benedictio et claritas</w:t>
      </w:r>
      <w:r w:rsidR="00C94F95" w:rsidRPr="00F3652D">
        <w:rPr>
          <w:lang w:val="en-US"/>
        </w:rPr>
        <w:t xml:space="preserve">. </w:t>
      </w:r>
      <w:r w:rsidR="00C87E3F" w:rsidRPr="00F3652D">
        <w:rPr>
          <w:lang w:val="en-US"/>
        </w:rPr>
        <w:t>(</w:t>
      </w:r>
      <w:r w:rsidR="00312C40">
        <w:rPr>
          <w:lang w:val="en-US"/>
        </w:rPr>
        <w:t>57a</w:t>
      </w:r>
      <w:r w:rsidR="00C87E3F" w:rsidRPr="00F3652D">
        <w:rPr>
          <w:lang w:val="en-US"/>
        </w:rPr>
        <w:t>)</w:t>
      </w:r>
      <w:r w:rsidRPr="00F3652D">
        <w:rPr>
          <w:lang w:val="en-US"/>
        </w:rPr>
        <w:t xml:space="preserve"> RP </w:t>
      </w:r>
      <w:r w:rsidR="00C1418F" w:rsidRPr="00456BEC">
        <w:rPr>
          <w:rStyle w:val="Incipit"/>
          <w:lang w:val="en-US"/>
        </w:rPr>
        <w:t>Haec est dies</w:t>
      </w:r>
      <w:r w:rsidR="00C94F95" w:rsidRPr="00F3652D">
        <w:rPr>
          <w:lang w:val="en-US"/>
        </w:rPr>
        <w:t xml:space="preserve">. </w:t>
      </w:r>
      <w:r w:rsidR="00F3652D" w:rsidRPr="00F3652D">
        <w:rPr>
          <w:rFonts w:eastAsia="Arial"/>
          <w:lang w:val="en-US"/>
        </w:rPr>
        <w:t xml:space="preserve">[RV] </w:t>
      </w:r>
      <w:r w:rsidR="00C1418F" w:rsidRPr="00456BEC">
        <w:rPr>
          <w:rStyle w:val="Incipit"/>
          <w:rFonts w:eastAsia="Arial"/>
          <w:lang w:val="en-US"/>
        </w:rPr>
        <w:t>Ä+</w:t>
      </w:r>
      <w:r w:rsidR="00C1418F" w:rsidRPr="00456BEC">
        <w:rPr>
          <w:rStyle w:val="Incipit"/>
          <w:lang w:val="en-US"/>
        </w:rPr>
        <w:t>Exultemus</w:t>
      </w:r>
      <w:r w:rsidR="00C1418F" w:rsidRPr="00456BEC">
        <w:rPr>
          <w:rStyle w:val="Incipit"/>
          <w:rFonts w:eastAsia="Arial"/>
          <w:lang w:val="en-US"/>
        </w:rPr>
        <w:t>+Ä</w:t>
      </w:r>
      <w:r w:rsidR="00C94F95" w:rsidRPr="00F3652D">
        <w:rPr>
          <w:lang w:val="en-US"/>
        </w:rPr>
        <w:t xml:space="preserve">. </w:t>
      </w:r>
      <w:r w:rsidRPr="00EE485F">
        <w:rPr>
          <w:lang w:val="en-GB"/>
        </w:rPr>
        <w:t xml:space="preserve">HY </w:t>
      </w:r>
      <w:r w:rsidR="00C1418F" w:rsidRPr="00456BEC">
        <w:rPr>
          <w:rStyle w:val="Incipit"/>
          <w:lang w:val="en-US"/>
        </w:rPr>
        <w:t>Aeterne rerum conditor</w:t>
      </w:r>
      <w:r w:rsidR="00C94F95" w:rsidRPr="00F3652D">
        <w:rPr>
          <w:lang w:val="en-US"/>
        </w:rPr>
        <w:t xml:space="preserve">. </w:t>
      </w:r>
      <w:r w:rsidRPr="00F3652D">
        <w:rPr>
          <w:lang w:val="en-US"/>
        </w:rPr>
        <w:t xml:space="preserve">VS </w:t>
      </w:r>
      <w:r w:rsidR="00C1418F" w:rsidRPr="00456BEC">
        <w:rPr>
          <w:rStyle w:val="Incipit"/>
          <w:lang w:val="en-US"/>
        </w:rPr>
        <w:t>Dominus regnavit</w:t>
      </w:r>
      <w:r w:rsidR="00C94F95" w:rsidRPr="00F3652D">
        <w:rPr>
          <w:lang w:val="en-US"/>
        </w:rPr>
        <w:t xml:space="preserve">. </w:t>
      </w:r>
      <w:r w:rsidRPr="00EE485F">
        <w:rPr>
          <w:lang w:val="en-GB"/>
        </w:rPr>
        <w:t xml:space="preserve">In evangelio antiphona de dominica praesentis </w:t>
      </w:r>
      <w:r w:rsidR="008D4CC2">
        <w:rPr>
          <w:lang w:val="en-GB"/>
        </w:rPr>
        <w:t>ebdomada</w:t>
      </w:r>
      <w:r w:rsidRPr="00EE485F">
        <w:rPr>
          <w:lang w:val="en-GB"/>
        </w:rPr>
        <w:t>dae.</w:t>
      </w:r>
    </w:p>
    <w:p w:rsidR="001B39FE" w:rsidRPr="00F3652D" w:rsidRDefault="0033260A" w:rsidP="00C10675">
      <w:pPr>
        <w:rPr>
          <w:lang w:val="en-GB"/>
        </w:rPr>
      </w:pPr>
      <w:r w:rsidRPr="00EE485F">
        <w:rPr>
          <w:rStyle w:val="Time1"/>
          <w:lang w:val="en-GB"/>
        </w:rPr>
        <w:t xml:space="preserve">Ad </w:t>
      </w:r>
      <w:r w:rsidRPr="00EE485F">
        <w:rPr>
          <w:rStyle w:val="Time1"/>
          <w:rFonts w:eastAsia="Arial"/>
          <w:lang w:val="en-GB"/>
        </w:rPr>
        <w:t>primam</w:t>
      </w:r>
      <w:r w:rsidRPr="00EE485F">
        <w:rPr>
          <w:rFonts w:eastAsia="Arial"/>
          <w:lang w:val="en-GB"/>
        </w:rPr>
        <w:t xml:space="preserve"> </w:t>
      </w:r>
      <w:r w:rsidR="008559D1" w:rsidRPr="00EE485F">
        <w:rPr>
          <w:rFonts w:eastAsia="Arial"/>
          <w:lang w:val="en-GB"/>
        </w:rPr>
        <w:t>[</w:t>
      </w:r>
      <w:r w:rsidRPr="00EE485F">
        <w:rPr>
          <w:rFonts w:eastAsia="Arial"/>
          <w:lang w:val="en-GB"/>
        </w:rPr>
        <w:t>AN</w:t>
      </w:r>
      <w:r w:rsidR="008559D1" w:rsidRPr="00EE485F">
        <w:rPr>
          <w:rFonts w:eastAsia="Arial"/>
          <w:lang w:val="en-GB"/>
        </w:rPr>
        <w:t>]</w:t>
      </w:r>
      <w:r w:rsidRPr="00EE485F">
        <w:rPr>
          <w:rFonts w:eastAsia="Arial"/>
          <w:lang w:val="en-GB"/>
        </w:rPr>
        <w:t xml:space="preserve"> </w:t>
      </w:r>
      <w:r w:rsidR="00C1418F" w:rsidRPr="00456BEC">
        <w:rPr>
          <w:rStyle w:val="Incipit"/>
          <w:lang w:val="en-US"/>
        </w:rPr>
        <w:t>Alleluia</w:t>
      </w:r>
      <w:r w:rsidR="007275B6">
        <w:rPr>
          <w:lang w:val="en-GB"/>
        </w:rPr>
        <w:t xml:space="preserve"> </w:t>
      </w:r>
      <w:r w:rsidRPr="00EE485F">
        <w:rPr>
          <w:lang w:val="en-GB"/>
        </w:rPr>
        <w:t xml:space="preserve">ut </w:t>
      </w:r>
      <w:r w:rsidR="008559D1" w:rsidRPr="00EE485F">
        <w:rPr>
          <w:lang w:val="en-GB"/>
        </w:rPr>
        <w:t>[</w:t>
      </w:r>
      <w:r w:rsidR="00F83759" w:rsidRPr="00EE485F">
        <w:rPr>
          <w:lang w:val="en-GB"/>
        </w:rPr>
        <w:t>AN</w:t>
      </w:r>
      <w:r w:rsidR="008559D1" w:rsidRPr="00EE485F">
        <w:rPr>
          <w:lang w:val="en-GB"/>
        </w:rPr>
        <w:t>]</w:t>
      </w:r>
      <w:r w:rsidRPr="00EE485F">
        <w:rPr>
          <w:lang w:val="en-GB"/>
        </w:rPr>
        <w:t xml:space="preserve"> </w:t>
      </w:r>
      <w:r w:rsidR="00C1418F" w:rsidRPr="00456BEC">
        <w:rPr>
          <w:rStyle w:val="Incipit"/>
          <w:lang w:val="en-US"/>
        </w:rPr>
        <w:t>Hortus conclusus</w:t>
      </w:r>
      <w:r w:rsidR="00C94F95" w:rsidRPr="00F3652D">
        <w:rPr>
          <w:lang w:val="en-US"/>
        </w:rPr>
        <w:t xml:space="preserve">. </w:t>
      </w:r>
      <w:r w:rsidRPr="00EE485F">
        <w:rPr>
          <w:lang w:val="en-GB"/>
        </w:rPr>
        <w:t xml:space="preserve">CP </w:t>
      </w:r>
      <w:r w:rsidR="00C1418F" w:rsidRPr="00456BEC">
        <w:rPr>
          <w:rStyle w:val="Incipit"/>
          <w:lang w:val="en-US"/>
        </w:rPr>
        <w:t>Regi saeculorum i</w:t>
      </w:r>
      <w:r w:rsidR="00840378">
        <w:rPr>
          <w:rStyle w:val="Incipit"/>
          <w:lang w:val="en-US"/>
        </w:rPr>
        <w:t>m</w:t>
      </w:r>
      <w:r w:rsidR="00C1418F" w:rsidRPr="00456BEC">
        <w:rPr>
          <w:rStyle w:val="Incipit"/>
          <w:lang w:val="en-US"/>
        </w:rPr>
        <w:t>mortali</w:t>
      </w:r>
      <w:r w:rsidR="00C94F95" w:rsidRPr="00F3652D">
        <w:rPr>
          <w:lang w:val="en-US"/>
        </w:rPr>
        <w:t xml:space="preserve">. </w:t>
      </w:r>
      <w:r w:rsidRPr="00F3652D">
        <w:rPr>
          <w:lang w:val="en-US"/>
        </w:rPr>
        <w:t xml:space="preserve">VS </w:t>
      </w:r>
      <w:r w:rsidR="00C1418F" w:rsidRPr="00456BEC">
        <w:rPr>
          <w:rStyle w:val="Incipit"/>
          <w:lang w:val="en-US"/>
        </w:rPr>
        <w:t>Exurge domine</w:t>
      </w:r>
      <w:r w:rsidR="00C94F95" w:rsidRPr="00F3652D">
        <w:rPr>
          <w:lang w:val="en-US"/>
        </w:rPr>
        <w:t xml:space="preserve">. </w:t>
      </w:r>
      <w:r w:rsidRPr="00EE485F">
        <w:rPr>
          <w:lang w:val="en-GB"/>
        </w:rPr>
        <w:t xml:space="preserve">OR </w:t>
      </w:r>
      <w:r w:rsidR="00C1418F" w:rsidRPr="00456BEC">
        <w:rPr>
          <w:rStyle w:val="Incipit"/>
          <w:lang w:val="en-US"/>
        </w:rPr>
        <w:t>Omnipotens sempiterne deus qui dedisti famulis</w:t>
      </w:r>
      <w:r w:rsidR="00C94F95" w:rsidRPr="00EE485F">
        <w:rPr>
          <w:lang w:val="en-GB"/>
        </w:rPr>
        <w:t xml:space="preserve">, </w:t>
      </w:r>
      <w:r w:rsidRPr="00EE485F">
        <w:rPr>
          <w:lang w:val="en-GB"/>
        </w:rPr>
        <w:t xml:space="preserve">quae etiam ad hanc horam et </w:t>
      </w:r>
      <w:r w:rsidRPr="00EE485F">
        <w:rPr>
          <w:rFonts w:eastAsia="Arial"/>
          <w:lang w:val="en-GB"/>
        </w:rPr>
        <w:t xml:space="preserve">in </w:t>
      </w:r>
      <w:r w:rsidRPr="00EE485F">
        <w:rPr>
          <w:lang w:val="en-GB"/>
        </w:rPr>
        <w:t>hac die per totum annum est dicenda</w:t>
      </w:r>
      <w:r w:rsidR="00C94F95" w:rsidRPr="00EE485F">
        <w:rPr>
          <w:lang w:val="en-GB"/>
        </w:rPr>
        <w:t xml:space="preserve">. </w:t>
      </w:r>
      <w:r w:rsidRPr="00EE485F">
        <w:rPr>
          <w:lang w:val="en-GB"/>
        </w:rPr>
        <w:t>In quolibet autem festa duodecim lectionum praeter dominicam ad eandem horam est CL</w:t>
      </w:r>
      <w:r w:rsidR="00840378">
        <w:rPr>
          <w:lang w:val="en-GB"/>
        </w:rPr>
        <w:t>OR</w:t>
      </w:r>
      <w:r w:rsidRPr="00EE485F">
        <w:rPr>
          <w:lang w:val="en-GB"/>
        </w:rPr>
        <w:t xml:space="preserve"> </w:t>
      </w:r>
      <w:r w:rsidR="00C1418F" w:rsidRPr="00456BEC">
        <w:rPr>
          <w:rStyle w:val="Incipit"/>
          <w:lang w:val="en-GB"/>
        </w:rPr>
        <w:t>In hac hora huius diei</w:t>
      </w:r>
      <w:r w:rsidR="001B39FE" w:rsidRPr="00F3652D">
        <w:rPr>
          <w:lang w:val="en-GB"/>
        </w:rPr>
        <w:t>.</w:t>
      </w:r>
    </w:p>
    <w:p w:rsidR="0033260A" w:rsidRPr="008262EE" w:rsidRDefault="0033260A" w:rsidP="00C10675">
      <w:pPr>
        <w:rPr>
          <w:lang w:val="pt-PT"/>
        </w:rPr>
      </w:pPr>
      <w:r w:rsidRPr="00EE485F">
        <w:rPr>
          <w:rStyle w:val="Time1"/>
          <w:lang w:val="en-GB"/>
        </w:rPr>
        <w:t>Ad sextam</w:t>
      </w:r>
      <w:r w:rsidRPr="00EE485F">
        <w:rPr>
          <w:lang w:val="en-GB"/>
        </w:rPr>
        <w:t xml:space="preserve"> </w:t>
      </w:r>
      <w:r w:rsidR="008559D1" w:rsidRPr="00EE485F">
        <w:rPr>
          <w:lang w:val="en-GB"/>
        </w:rPr>
        <w:t>[</w:t>
      </w:r>
      <w:r w:rsidRPr="00EE485F">
        <w:rPr>
          <w:lang w:val="en-GB"/>
        </w:rPr>
        <w:t>AN</w:t>
      </w:r>
      <w:r w:rsidR="008559D1" w:rsidRPr="00EE485F">
        <w:rPr>
          <w:lang w:val="en-GB"/>
        </w:rPr>
        <w:t>]</w:t>
      </w:r>
      <w:r w:rsidRPr="00EE485F">
        <w:rPr>
          <w:lang w:val="en-GB"/>
        </w:rPr>
        <w:t xml:space="preserve"> </w:t>
      </w:r>
      <w:r w:rsidR="00C1418F" w:rsidRPr="00456BEC">
        <w:rPr>
          <w:rStyle w:val="Incipit"/>
          <w:lang w:val="en-US"/>
        </w:rPr>
        <w:t>Alleluia</w:t>
      </w:r>
      <w:r w:rsidR="007275B6">
        <w:rPr>
          <w:lang w:val="en-GB"/>
        </w:rPr>
        <w:t xml:space="preserve"> </w:t>
      </w:r>
      <w:r w:rsidRPr="00EE485F">
        <w:rPr>
          <w:lang w:val="en-GB"/>
        </w:rPr>
        <w:t xml:space="preserve">ut </w:t>
      </w:r>
      <w:r w:rsidR="008559D1" w:rsidRPr="00EE485F">
        <w:rPr>
          <w:lang w:val="en-GB"/>
        </w:rPr>
        <w:t>[</w:t>
      </w:r>
      <w:r w:rsidR="00F83759" w:rsidRPr="00EE485F">
        <w:rPr>
          <w:lang w:val="en-GB"/>
        </w:rPr>
        <w:t>AN</w:t>
      </w:r>
      <w:r w:rsidR="008559D1" w:rsidRPr="00EE485F">
        <w:rPr>
          <w:lang w:val="en-GB"/>
        </w:rPr>
        <w:t>]</w:t>
      </w:r>
      <w:r w:rsidRPr="00EE485F">
        <w:rPr>
          <w:lang w:val="en-GB"/>
        </w:rPr>
        <w:t xml:space="preserve"> </w:t>
      </w:r>
      <w:r w:rsidR="00C1418F" w:rsidRPr="00456BEC">
        <w:rPr>
          <w:rStyle w:val="Incipit"/>
          <w:lang w:val="en-US"/>
        </w:rPr>
        <w:t>Christi virgo</w:t>
      </w:r>
      <w:r w:rsidR="00C94F95" w:rsidRPr="00F3652D">
        <w:rPr>
          <w:lang w:val="en-US"/>
        </w:rPr>
        <w:t xml:space="preserve">. </w:t>
      </w:r>
      <w:r w:rsidRPr="008262EE">
        <w:rPr>
          <w:lang w:val="pt-PT"/>
        </w:rPr>
        <w:t xml:space="preserve">CP </w:t>
      </w:r>
      <w:r w:rsidR="00C1418F" w:rsidRPr="00456BEC">
        <w:rPr>
          <w:rStyle w:val="Incipit"/>
          <w:lang w:val="pt-PT"/>
        </w:rPr>
        <w:t>Deus caritas est</w:t>
      </w:r>
      <w:r w:rsidR="00C94F95" w:rsidRPr="00F3652D">
        <w:rPr>
          <w:lang w:val="pt-PT"/>
        </w:rPr>
        <w:t xml:space="preserve">. </w:t>
      </w:r>
      <w:r w:rsidRPr="00F3652D">
        <w:rPr>
          <w:lang w:val="pt-PT"/>
        </w:rPr>
        <w:t xml:space="preserve">VS </w:t>
      </w:r>
      <w:r w:rsidR="00C1418F" w:rsidRPr="00456BEC">
        <w:rPr>
          <w:rStyle w:val="Incipit"/>
          <w:lang w:val="pt-PT"/>
        </w:rPr>
        <w:t>Ego dixi domine</w:t>
      </w:r>
      <w:r w:rsidR="00C94F95" w:rsidRPr="00F3652D">
        <w:rPr>
          <w:lang w:val="pt-PT"/>
        </w:rPr>
        <w:t xml:space="preserve">. </w:t>
      </w:r>
      <w:r w:rsidRPr="008262EE">
        <w:rPr>
          <w:lang w:val="pt-PT"/>
        </w:rPr>
        <w:t>Oratio dominicalis.</w:t>
      </w:r>
    </w:p>
    <w:p w:rsidR="0033260A" w:rsidRPr="001B63A5" w:rsidRDefault="0033260A" w:rsidP="00C10675">
      <w:pPr>
        <w:rPr>
          <w:lang w:val="pt-PT"/>
        </w:rPr>
      </w:pPr>
      <w:r w:rsidRPr="001B63A5">
        <w:rPr>
          <w:rStyle w:val="Time1"/>
          <w:lang w:val="pt-PT"/>
        </w:rPr>
        <w:t>Ad sextam</w:t>
      </w:r>
      <w:r w:rsidRPr="001B63A5">
        <w:rPr>
          <w:lang w:val="pt-PT"/>
        </w:rPr>
        <w:t xml:space="preserve"> </w:t>
      </w:r>
      <w:r w:rsidR="008559D1" w:rsidRPr="001B63A5">
        <w:rPr>
          <w:lang w:val="pt-PT"/>
        </w:rPr>
        <w:t>[</w:t>
      </w:r>
      <w:r w:rsidRPr="001B63A5">
        <w:rPr>
          <w:lang w:val="pt-PT"/>
        </w:rPr>
        <w:t>AN</w:t>
      </w:r>
      <w:r w:rsidR="008559D1" w:rsidRPr="001B63A5">
        <w:rPr>
          <w:lang w:val="pt-PT"/>
        </w:rPr>
        <w:t>]</w:t>
      </w:r>
      <w:r w:rsidRPr="001B63A5">
        <w:rPr>
          <w:lang w:val="pt-PT"/>
        </w:rPr>
        <w:t xml:space="preserve"> </w:t>
      </w:r>
      <w:r w:rsidR="00C1418F" w:rsidRPr="001B63A5">
        <w:rPr>
          <w:rStyle w:val="Incipit"/>
          <w:lang w:val="pt-PT"/>
        </w:rPr>
        <w:t>Alleluia</w:t>
      </w:r>
      <w:r w:rsidR="007275B6" w:rsidRPr="001B63A5">
        <w:rPr>
          <w:lang w:val="pt-PT"/>
        </w:rPr>
        <w:t xml:space="preserve"> </w:t>
      </w:r>
      <w:r w:rsidRPr="001B63A5">
        <w:rPr>
          <w:lang w:val="pt-PT"/>
        </w:rPr>
        <w:t xml:space="preserve">ut </w:t>
      </w:r>
      <w:r w:rsidR="008559D1" w:rsidRPr="001B63A5">
        <w:rPr>
          <w:lang w:val="pt-PT"/>
        </w:rPr>
        <w:t>[</w:t>
      </w:r>
      <w:r w:rsidR="00F83759" w:rsidRPr="001B63A5">
        <w:rPr>
          <w:lang w:val="pt-PT"/>
        </w:rPr>
        <w:t>AN</w:t>
      </w:r>
      <w:r w:rsidR="008559D1" w:rsidRPr="001B63A5">
        <w:rPr>
          <w:lang w:val="pt-PT"/>
        </w:rPr>
        <w:t>]</w:t>
      </w:r>
      <w:r w:rsidRPr="001B63A5">
        <w:rPr>
          <w:lang w:val="pt-PT"/>
        </w:rPr>
        <w:t xml:space="preserve"> </w:t>
      </w:r>
      <w:r w:rsidR="00C1418F" w:rsidRPr="001B63A5">
        <w:rPr>
          <w:rStyle w:val="Incipit"/>
          <w:lang w:val="pt-PT"/>
        </w:rPr>
        <w:t>Inter natos</w:t>
      </w:r>
      <w:r w:rsidR="00C94F95" w:rsidRPr="001B63A5">
        <w:rPr>
          <w:lang w:val="pt-PT"/>
        </w:rPr>
        <w:t xml:space="preserve">. </w:t>
      </w:r>
      <w:r w:rsidRPr="001B63A5">
        <w:rPr>
          <w:lang w:val="pt-PT"/>
        </w:rPr>
        <w:t xml:space="preserve">CP </w:t>
      </w:r>
      <w:r w:rsidR="00C1418F" w:rsidRPr="001B63A5">
        <w:rPr>
          <w:rStyle w:val="Incipit"/>
          <w:lang w:val="pt-PT"/>
        </w:rPr>
        <w:t>Alter alterius</w:t>
      </w:r>
      <w:r w:rsidR="00C94F95" w:rsidRPr="001B63A5">
        <w:rPr>
          <w:lang w:val="pt-PT"/>
        </w:rPr>
        <w:t xml:space="preserve">. </w:t>
      </w:r>
      <w:r w:rsidRPr="001B63A5">
        <w:rPr>
          <w:lang w:val="pt-PT"/>
        </w:rPr>
        <w:t xml:space="preserve">VS </w:t>
      </w:r>
      <w:r w:rsidR="00C1418F" w:rsidRPr="001B63A5">
        <w:rPr>
          <w:rStyle w:val="Incipit"/>
          <w:lang w:val="pt-PT"/>
        </w:rPr>
        <w:t>Dominus regit me</w:t>
      </w:r>
      <w:r w:rsidR="00C94F95" w:rsidRPr="001B63A5">
        <w:rPr>
          <w:lang w:val="pt-PT"/>
        </w:rPr>
        <w:t xml:space="preserve">. </w:t>
      </w:r>
      <w:r w:rsidRPr="001B63A5">
        <w:rPr>
          <w:lang w:val="pt-PT"/>
        </w:rPr>
        <w:t xml:space="preserve">OR </w:t>
      </w:r>
      <w:r w:rsidR="00C1418F" w:rsidRPr="001B63A5">
        <w:rPr>
          <w:rStyle w:val="Incipit"/>
          <w:lang w:val="pt-PT"/>
        </w:rPr>
        <w:t>Deus qui conspicis omni</w:t>
      </w:r>
      <w:r w:rsidRPr="001B63A5">
        <w:rPr>
          <w:lang w:val="pt-PT"/>
        </w:rPr>
        <w:t>.</w:t>
      </w:r>
    </w:p>
    <w:p w:rsidR="0033260A" w:rsidRPr="00F3652D" w:rsidRDefault="0033260A" w:rsidP="00C10675">
      <w:pPr>
        <w:rPr>
          <w:lang w:val="pt-PT"/>
        </w:rPr>
      </w:pPr>
      <w:r w:rsidRPr="00EE485F">
        <w:rPr>
          <w:rStyle w:val="Time1"/>
          <w:lang w:val="en-GB"/>
        </w:rPr>
        <w:t>Ad nonam</w:t>
      </w:r>
      <w:r w:rsidRPr="00EE485F">
        <w:rPr>
          <w:lang w:val="en-GB"/>
        </w:rPr>
        <w:t xml:space="preserve"> </w:t>
      </w:r>
      <w:r w:rsidR="008559D1" w:rsidRPr="00EE485F">
        <w:rPr>
          <w:lang w:val="en-GB"/>
        </w:rPr>
        <w:t>[</w:t>
      </w:r>
      <w:r w:rsidRPr="00EE485F">
        <w:rPr>
          <w:lang w:val="en-GB"/>
        </w:rPr>
        <w:t>AN</w:t>
      </w:r>
      <w:r w:rsidR="008559D1" w:rsidRPr="00EE485F">
        <w:rPr>
          <w:lang w:val="en-GB"/>
        </w:rPr>
        <w:t>]</w:t>
      </w:r>
      <w:r w:rsidRPr="00EE485F">
        <w:rPr>
          <w:lang w:val="en-GB"/>
        </w:rPr>
        <w:t xml:space="preserve"> </w:t>
      </w:r>
      <w:r w:rsidR="00C1418F" w:rsidRPr="00456BEC">
        <w:rPr>
          <w:rStyle w:val="Incipit"/>
          <w:lang w:val="en-US"/>
        </w:rPr>
        <w:t>Alleluia</w:t>
      </w:r>
      <w:r w:rsidR="007275B6">
        <w:rPr>
          <w:lang w:val="en-GB"/>
        </w:rPr>
        <w:t xml:space="preserve"> </w:t>
      </w:r>
      <w:r w:rsidRPr="00EE485F">
        <w:rPr>
          <w:lang w:val="en-GB"/>
        </w:rPr>
        <w:t xml:space="preserve">ut </w:t>
      </w:r>
      <w:r w:rsidR="008559D1" w:rsidRPr="00EE485F">
        <w:rPr>
          <w:lang w:val="en-GB"/>
        </w:rPr>
        <w:t>[</w:t>
      </w:r>
      <w:r w:rsidR="00F83759" w:rsidRPr="00EE485F">
        <w:rPr>
          <w:lang w:val="en-GB"/>
        </w:rPr>
        <w:t>AN</w:t>
      </w:r>
      <w:r w:rsidR="008559D1" w:rsidRPr="00EE485F">
        <w:rPr>
          <w:lang w:val="en-GB"/>
        </w:rPr>
        <w:t>]</w:t>
      </w:r>
      <w:r w:rsidRPr="00EE485F">
        <w:rPr>
          <w:lang w:val="en-GB"/>
        </w:rPr>
        <w:t xml:space="preserve"> </w:t>
      </w:r>
      <w:r w:rsidR="00C1418F" w:rsidRPr="00456BEC">
        <w:rPr>
          <w:rStyle w:val="Incipit"/>
          <w:lang w:val="en-US"/>
        </w:rPr>
        <w:t>Intuebant</w:t>
      </w:r>
      <w:r w:rsidR="00C94F95" w:rsidRPr="00F3652D">
        <w:rPr>
          <w:lang w:val="en-US"/>
        </w:rPr>
        <w:t xml:space="preserve">. </w:t>
      </w:r>
      <w:r w:rsidRPr="008262EE">
        <w:rPr>
          <w:lang w:val="pt-PT"/>
        </w:rPr>
        <w:t xml:space="preserve">CP </w:t>
      </w:r>
      <w:r w:rsidR="00C1418F" w:rsidRPr="00456BEC">
        <w:rPr>
          <w:rStyle w:val="Incipit"/>
          <w:lang w:val="pt-PT"/>
        </w:rPr>
        <w:t>Empti enim estis pretio</w:t>
      </w:r>
      <w:r w:rsidR="00C94F95" w:rsidRPr="00F3652D">
        <w:rPr>
          <w:lang w:val="pt-PT"/>
        </w:rPr>
        <w:t xml:space="preserve">. </w:t>
      </w:r>
      <w:r w:rsidRPr="00F3652D">
        <w:rPr>
          <w:lang w:val="pt-PT"/>
        </w:rPr>
        <w:t xml:space="preserve">VS </w:t>
      </w:r>
      <w:r w:rsidR="00C1418F" w:rsidRPr="00456BEC">
        <w:rPr>
          <w:rStyle w:val="Incipit"/>
          <w:lang w:val="pt-PT"/>
        </w:rPr>
        <w:t>Ab occultis meis munda</w:t>
      </w:r>
      <w:r w:rsidR="00C94F95" w:rsidRPr="00F3652D">
        <w:rPr>
          <w:lang w:val="pt-PT"/>
        </w:rPr>
        <w:t xml:space="preserve">. </w:t>
      </w:r>
      <w:r w:rsidR="00D837DE" w:rsidRPr="008262EE">
        <w:rPr>
          <w:lang w:val="pt-PT"/>
        </w:rPr>
        <w:t xml:space="preserve">OR </w:t>
      </w:r>
      <w:r w:rsidR="00C1418F" w:rsidRPr="00456BEC">
        <w:rPr>
          <w:rStyle w:val="Incipit"/>
          <w:lang w:val="pt-PT"/>
        </w:rPr>
        <w:t>Gratiae tuae quaesumus domine</w:t>
      </w:r>
      <w:r w:rsidRPr="00F3652D">
        <w:rPr>
          <w:lang w:val="pt-PT"/>
        </w:rPr>
        <w:t>.</w:t>
      </w:r>
    </w:p>
    <w:p w:rsidR="0033260A" w:rsidRPr="00EE485F" w:rsidRDefault="0033260A" w:rsidP="00C10675">
      <w:pPr>
        <w:rPr>
          <w:lang w:val="en-GB"/>
        </w:rPr>
      </w:pPr>
      <w:r w:rsidRPr="00F3652D">
        <w:rPr>
          <w:rStyle w:val="Time1"/>
          <w:lang w:val="pt-PT"/>
        </w:rPr>
        <w:t>In secunda vespera</w:t>
      </w:r>
      <w:r w:rsidRPr="00F3652D">
        <w:rPr>
          <w:lang w:val="pt-PT"/>
        </w:rPr>
        <w:t xml:space="preserve"> </w:t>
      </w:r>
      <w:r w:rsidR="008559D1" w:rsidRPr="00F3652D">
        <w:rPr>
          <w:lang w:val="pt-PT"/>
        </w:rPr>
        <w:t xml:space="preserve">AN </w:t>
      </w:r>
      <w:r w:rsidR="00C1418F" w:rsidRPr="00456BEC">
        <w:rPr>
          <w:rStyle w:val="Incipit"/>
          <w:lang w:val="pt-PT"/>
        </w:rPr>
        <w:t>Sede a dextris</w:t>
      </w:r>
      <w:r w:rsidR="00C94F95" w:rsidRPr="00F3652D">
        <w:rPr>
          <w:lang w:val="pt-PT"/>
        </w:rPr>
        <w:t xml:space="preserve">. </w:t>
      </w:r>
      <w:r w:rsidR="00F3652D" w:rsidRPr="00F3652D">
        <w:rPr>
          <w:lang w:val="pt-PT"/>
        </w:rPr>
        <w:t xml:space="preserve">[PS] </w:t>
      </w:r>
      <w:r w:rsidR="00C1418F" w:rsidRPr="00456BEC">
        <w:rPr>
          <w:rStyle w:val="Incipit"/>
          <w:lang w:val="pt-PT"/>
        </w:rPr>
        <w:t>Ä+Dixit dominus+Ä</w:t>
      </w:r>
      <w:r w:rsidR="00C94F95" w:rsidRPr="00F3652D">
        <w:rPr>
          <w:lang w:val="pt-PT"/>
        </w:rPr>
        <w:t xml:space="preserve">. </w:t>
      </w:r>
      <w:r w:rsidR="00762470" w:rsidRPr="00F3652D">
        <w:rPr>
          <w:lang w:val="pt-PT"/>
        </w:rPr>
        <w:t xml:space="preserve">AN </w:t>
      </w:r>
      <w:r w:rsidR="00C1418F" w:rsidRPr="00456BEC">
        <w:rPr>
          <w:rStyle w:val="Incipit"/>
          <w:lang w:val="pt-PT"/>
        </w:rPr>
        <w:t>Fidelia omnia</w:t>
      </w:r>
      <w:r w:rsidR="00C94F95" w:rsidRPr="00F3652D">
        <w:rPr>
          <w:lang w:val="pt-PT"/>
        </w:rPr>
        <w:t xml:space="preserve">. </w:t>
      </w:r>
      <w:r w:rsidR="00F3652D" w:rsidRPr="00F3652D">
        <w:rPr>
          <w:lang w:val="pt-PT"/>
        </w:rPr>
        <w:t xml:space="preserve">[PS] </w:t>
      </w:r>
      <w:r w:rsidR="00C1418F" w:rsidRPr="00456BEC">
        <w:rPr>
          <w:rStyle w:val="Incipit"/>
          <w:lang w:val="pt-PT"/>
        </w:rPr>
        <w:t>Ä+Confitebor+Ä</w:t>
      </w:r>
      <w:r w:rsidR="00C94F95" w:rsidRPr="00F3652D">
        <w:rPr>
          <w:lang w:val="pt-PT"/>
        </w:rPr>
        <w:t xml:space="preserve">. </w:t>
      </w:r>
      <w:r w:rsidR="00762470" w:rsidRPr="00F3652D">
        <w:rPr>
          <w:lang w:val="pt-PT"/>
        </w:rPr>
        <w:t xml:space="preserve">AN </w:t>
      </w:r>
      <w:r w:rsidR="00C1418F" w:rsidRPr="00456BEC">
        <w:rPr>
          <w:rStyle w:val="Incipit"/>
          <w:lang w:val="pt-PT"/>
        </w:rPr>
        <w:t>In mandatis eius</w:t>
      </w:r>
      <w:r w:rsidR="00C94F95" w:rsidRPr="00F3652D">
        <w:rPr>
          <w:lang w:val="pt-PT"/>
        </w:rPr>
        <w:t xml:space="preserve">. </w:t>
      </w:r>
      <w:r w:rsidR="00F3652D" w:rsidRPr="00DB0C9C">
        <w:rPr>
          <w:lang w:val="en-US"/>
        </w:rPr>
        <w:t xml:space="preserve">[PS] </w:t>
      </w:r>
      <w:r w:rsidR="00C1418F" w:rsidRPr="00C1418F">
        <w:rPr>
          <w:rStyle w:val="Incipit"/>
          <w:lang w:val="en-US"/>
        </w:rPr>
        <w:t>Ä+Beatus vir+Ä</w:t>
      </w:r>
      <w:r w:rsidR="00C94F95" w:rsidRPr="00DB0C9C">
        <w:rPr>
          <w:lang w:val="en-US"/>
        </w:rPr>
        <w:t xml:space="preserve">. </w:t>
      </w:r>
      <w:r w:rsidR="00762470" w:rsidRPr="00DB0C9C">
        <w:rPr>
          <w:lang w:val="en-US"/>
        </w:rPr>
        <w:t xml:space="preserve">AN </w:t>
      </w:r>
      <w:r w:rsidR="00C1418F" w:rsidRPr="00C1418F">
        <w:rPr>
          <w:rStyle w:val="Incipit"/>
          <w:lang w:val="en-US"/>
        </w:rPr>
        <w:t>Sit nomen domini</w:t>
      </w:r>
      <w:r w:rsidR="00C94F95" w:rsidRPr="00DB0C9C">
        <w:rPr>
          <w:lang w:val="en-US"/>
        </w:rPr>
        <w:t xml:space="preserve">. </w:t>
      </w:r>
      <w:r w:rsidR="00F3652D" w:rsidRPr="00DB0C9C">
        <w:rPr>
          <w:lang w:val="en-US"/>
        </w:rPr>
        <w:t xml:space="preserve">[PS] </w:t>
      </w:r>
      <w:r w:rsidR="00C1418F" w:rsidRPr="00C1418F">
        <w:rPr>
          <w:rStyle w:val="Incipit"/>
          <w:lang w:val="en-US"/>
        </w:rPr>
        <w:t>Ä+Laudate+Ä</w:t>
      </w:r>
      <w:r w:rsidR="00F3652D" w:rsidRPr="00DB0C9C">
        <w:rPr>
          <w:lang w:val="en-US"/>
        </w:rPr>
        <w:t xml:space="preserve">. </w:t>
      </w:r>
      <w:r w:rsidR="00204DDD" w:rsidRPr="00DB0C9C">
        <w:rPr>
          <w:lang w:val="en-US"/>
        </w:rPr>
        <w:t>[</w:t>
      </w:r>
      <w:r w:rsidR="00F3652D" w:rsidRPr="00EE485F">
        <w:rPr>
          <w:lang w:val="en-GB"/>
        </w:rPr>
        <w:t>CP</w:t>
      </w:r>
      <w:r w:rsidR="00204DDD">
        <w:rPr>
          <w:lang w:val="en-GB"/>
        </w:rPr>
        <w:t>]</w:t>
      </w:r>
      <w:r w:rsidR="00F3652D" w:rsidRPr="00EE485F">
        <w:rPr>
          <w:lang w:val="en-GB"/>
        </w:rPr>
        <w:t xml:space="preserve"> </w:t>
      </w:r>
      <w:r w:rsidR="00C1418F" w:rsidRPr="00C1418F">
        <w:rPr>
          <w:rStyle w:val="Incipit"/>
          <w:lang w:val="en-US"/>
        </w:rPr>
        <w:t>Ä+</w:t>
      </w:r>
      <w:r w:rsidR="00C1418F" w:rsidRPr="00456BEC">
        <w:rPr>
          <w:rStyle w:val="Incipit"/>
          <w:lang w:val="en-US"/>
        </w:rPr>
        <w:t>Benedictus deus+Ä</w:t>
      </w:r>
      <w:r w:rsidR="00C94F95" w:rsidRPr="00F3652D">
        <w:rPr>
          <w:lang w:val="en-US"/>
        </w:rPr>
        <w:t xml:space="preserve">. </w:t>
      </w:r>
      <w:r w:rsidRPr="00F3652D">
        <w:rPr>
          <w:lang w:val="en-US"/>
        </w:rPr>
        <w:t xml:space="preserve">RP </w:t>
      </w:r>
      <w:r w:rsidR="00C1418F" w:rsidRPr="00456BEC">
        <w:rPr>
          <w:rStyle w:val="Incipit"/>
          <w:lang w:val="en-US"/>
        </w:rPr>
        <w:t>Quam magnificata</w:t>
      </w:r>
      <w:r w:rsidR="00C94F95" w:rsidRPr="00EE485F">
        <w:rPr>
          <w:lang w:val="en-GB"/>
        </w:rPr>
        <w:t xml:space="preserve">. </w:t>
      </w:r>
      <w:r w:rsidRPr="00EE485F">
        <w:rPr>
          <w:lang w:val="en-GB"/>
        </w:rPr>
        <w:t xml:space="preserve">(74) HY </w:t>
      </w:r>
      <w:r w:rsidR="00C1418F" w:rsidRPr="00456BEC">
        <w:rPr>
          <w:rStyle w:val="Incipit"/>
          <w:lang w:val="en-GB"/>
        </w:rPr>
        <w:t>Lucis creator</w:t>
      </w:r>
      <w:r w:rsidR="00C94F95" w:rsidRPr="00F3652D">
        <w:rPr>
          <w:lang w:val="en-GB"/>
        </w:rPr>
        <w:t xml:space="preserve">. </w:t>
      </w:r>
      <w:r w:rsidRPr="00F3652D">
        <w:rPr>
          <w:lang w:val="en-GB"/>
        </w:rPr>
        <w:t xml:space="preserve">VS </w:t>
      </w:r>
      <w:r w:rsidR="00C1418F" w:rsidRPr="00456BEC">
        <w:rPr>
          <w:rStyle w:val="Incipit"/>
          <w:lang w:val="en-GB"/>
        </w:rPr>
        <w:t>Dirigatur domine oratio mea</w:t>
      </w:r>
      <w:r w:rsidR="00C94F95" w:rsidRPr="00F3652D">
        <w:rPr>
          <w:lang w:val="en-GB"/>
        </w:rPr>
        <w:t xml:space="preserve">. </w:t>
      </w:r>
      <w:r w:rsidR="008559D1" w:rsidRPr="00F3652D">
        <w:rPr>
          <w:lang w:val="en-GB"/>
        </w:rPr>
        <w:t>[</w:t>
      </w:r>
      <w:r w:rsidRPr="00EE485F">
        <w:rPr>
          <w:lang w:val="en-GB"/>
        </w:rPr>
        <w:t>Antiphona dominicalis</w:t>
      </w:r>
      <w:r w:rsidR="008559D1" w:rsidRPr="00F3652D">
        <w:rPr>
          <w:lang w:val="en-GB"/>
        </w:rPr>
        <w:t>]</w:t>
      </w:r>
      <w:r w:rsidR="00C94F95" w:rsidRPr="00F3652D">
        <w:rPr>
          <w:lang w:val="en-GB"/>
        </w:rPr>
        <w:t xml:space="preserve">. </w:t>
      </w:r>
      <w:r w:rsidR="00312C40">
        <w:rPr>
          <w:lang w:val="en-GB"/>
        </w:rPr>
        <w:t xml:space="preserve">(57b) </w:t>
      </w:r>
      <w:r w:rsidRPr="00EE485F">
        <w:rPr>
          <w:lang w:val="en-GB"/>
        </w:rPr>
        <w:t>Oratio de praesenti dominica.</w:t>
      </w:r>
    </w:p>
    <w:p w:rsidR="008559D1" w:rsidRPr="00AC0786" w:rsidRDefault="00840378" w:rsidP="002948B5">
      <w:pPr>
        <w:pStyle w:val="berschrift1"/>
      </w:pPr>
      <w:r w:rsidRPr="00AC0786">
        <w:rPr>
          <w:rStyle w:val="berschrift1Zchn"/>
          <w:b/>
          <w:bCs/>
        </w:rPr>
        <w:t>FERIA SECUNDA</w:t>
      </w:r>
      <w:r w:rsidRPr="00AC0786">
        <w:t xml:space="preserve"> [PER ANNUM]</w:t>
      </w:r>
    </w:p>
    <w:p w:rsidR="00840378" w:rsidRDefault="00E352DC" w:rsidP="00C10675">
      <w:pPr>
        <w:rPr>
          <w:lang w:val="en-GB"/>
        </w:rPr>
      </w:pPr>
      <w:r w:rsidRPr="00EE485F">
        <w:rPr>
          <w:rStyle w:val="Time1"/>
          <w:lang w:val="en-GB"/>
        </w:rPr>
        <w:t>[Ad matutin</w:t>
      </w:r>
      <w:r w:rsidR="00840378">
        <w:rPr>
          <w:rStyle w:val="Time1"/>
          <w:lang w:val="en-GB"/>
        </w:rPr>
        <w:t>um</w:t>
      </w:r>
      <w:r w:rsidRPr="00EE485F">
        <w:rPr>
          <w:rStyle w:val="Time1"/>
          <w:lang w:val="en-GB"/>
        </w:rPr>
        <w:t>]</w:t>
      </w:r>
      <w:r w:rsidR="008559D1" w:rsidRPr="00EE485F">
        <w:rPr>
          <w:lang w:val="en-GB"/>
        </w:rPr>
        <w:t xml:space="preserve"> INV </w:t>
      </w:r>
      <w:r w:rsidR="00C1418F" w:rsidRPr="00456BEC">
        <w:rPr>
          <w:rStyle w:val="Incipit"/>
          <w:lang w:val="en-GB"/>
        </w:rPr>
        <w:t>Venite exultemus</w:t>
      </w:r>
      <w:r w:rsidR="00C94F95" w:rsidRPr="00F3652D">
        <w:rPr>
          <w:lang w:val="en-GB"/>
        </w:rPr>
        <w:t xml:space="preserve">. </w:t>
      </w:r>
      <w:r w:rsidR="008559D1" w:rsidRPr="00EE485F">
        <w:rPr>
          <w:lang w:val="en-GB"/>
        </w:rPr>
        <w:t xml:space="preserve">HY </w:t>
      </w:r>
      <w:r w:rsidR="00C1418F" w:rsidRPr="00456BEC">
        <w:rPr>
          <w:rStyle w:val="Incipit"/>
          <w:lang w:val="en-GB"/>
        </w:rPr>
        <w:t>Somno refectis</w:t>
      </w:r>
      <w:r w:rsidR="00C94F95" w:rsidRPr="00F3652D">
        <w:rPr>
          <w:lang w:val="en-GB"/>
        </w:rPr>
        <w:t>.</w:t>
      </w:r>
    </w:p>
    <w:p w:rsidR="008559D1" w:rsidRPr="00EE485F" w:rsidRDefault="008559D1" w:rsidP="00C10675">
      <w:pPr>
        <w:rPr>
          <w:lang w:val="en-GB"/>
        </w:rPr>
      </w:pPr>
      <w:r w:rsidRPr="00EE485F">
        <w:rPr>
          <w:rStyle w:val="Time2"/>
          <w:lang w:val="en-GB"/>
        </w:rPr>
        <w:t>In primo nocturno</w:t>
      </w:r>
      <w:r w:rsidRPr="00EE485F">
        <w:rPr>
          <w:lang w:val="en-GB"/>
        </w:rPr>
        <w:t xml:space="preserve"> AN </w:t>
      </w:r>
      <w:r w:rsidR="00C1418F" w:rsidRPr="00456BEC">
        <w:rPr>
          <w:rStyle w:val="Incipit"/>
          <w:lang w:val="en-GB"/>
        </w:rPr>
        <w:t>Rectos decet</w:t>
      </w:r>
      <w:r w:rsidR="00C94F95" w:rsidRPr="00F3652D">
        <w:rPr>
          <w:lang w:val="en-GB"/>
        </w:rPr>
        <w:t xml:space="preserve">. </w:t>
      </w:r>
      <w:r w:rsidR="00762470" w:rsidRPr="00F3652D">
        <w:rPr>
          <w:lang w:val="en-GB"/>
        </w:rPr>
        <w:t xml:space="preserve">AN </w:t>
      </w:r>
      <w:r w:rsidR="00C1418F" w:rsidRPr="00456BEC">
        <w:rPr>
          <w:rStyle w:val="Incipit"/>
          <w:lang w:val="en-GB"/>
        </w:rPr>
        <w:t>Expugna i</w:t>
      </w:r>
      <w:r w:rsidR="003B541E">
        <w:rPr>
          <w:rStyle w:val="Incipit"/>
          <w:lang w:val="en-GB"/>
        </w:rPr>
        <w:t>m</w:t>
      </w:r>
      <w:r w:rsidR="00C1418F" w:rsidRPr="00456BEC">
        <w:rPr>
          <w:rStyle w:val="Incipit"/>
          <w:lang w:val="en-GB"/>
        </w:rPr>
        <w:t>pugnantes</w:t>
      </w:r>
      <w:r w:rsidR="00C94F95" w:rsidRPr="00F3652D">
        <w:rPr>
          <w:lang w:val="en-GB"/>
        </w:rPr>
        <w:t xml:space="preserve">. </w:t>
      </w:r>
      <w:r w:rsidR="00762470" w:rsidRPr="00F3652D">
        <w:rPr>
          <w:lang w:val="en-GB"/>
        </w:rPr>
        <w:t xml:space="preserve">AN </w:t>
      </w:r>
      <w:r w:rsidR="00C1418F" w:rsidRPr="00456BEC">
        <w:rPr>
          <w:rStyle w:val="Incipit"/>
          <w:lang w:val="en-GB"/>
        </w:rPr>
        <w:t>Revela domino</w:t>
      </w:r>
      <w:r w:rsidR="00C94F95" w:rsidRPr="00EE485F">
        <w:rPr>
          <w:lang w:val="en-GB"/>
        </w:rPr>
        <w:t xml:space="preserve">. </w:t>
      </w:r>
      <w:r w:rsidR="00762470" w:rsidRPr="00EE485F">
        <w:rPr>
          <w:lang w:val="en-GB"/>
        </w:rPr>
        <w:t xml:space="preserve">AN </w:t>
      </w:r>
      <w:r w:rsidR="00C1418F" w:rsidRPr="00456BEC">
        <w:rPr>
          <w:rStyle w:val="Incipit"/>
          <w:lang w:val="en-GB"/>
        </w:rPr>
        <w:t>Ne in ira tua</w:t>
      </w:r>
      <w:r w:rsidR="00C94F95" w:rsidRPr="00EE485F">
        <w:rPr>
          <w:lang w:val="en-GB"/>
        </w:rPr>
        <w:t xml:space="preserve">. </w:t>
      </w:r>
      <w:r w:rsidRPr="008262EE">
        <w:rPr>
          <w:lang w:val="it-IT"/>
        </w:rPr>
        <w:t>RP</w:t>
      </w:r>
      <w:r w:rsidRPr="00F3652D">
        <w:rPr>
          <w:lang w:val="it-IT"/>
        </w:rPr>
        <w:t xml:space="preserve"> </w:t>
      </w:r>
      <w:r w:rsidR="00C1418F" w:rsidRPr="00456BEC">
        <w:rPr>
          <w:rStyle w:val="Incipit"/>
          <w:lang w:val="it-IT"/>
        </w:rPr>
        <w:t>Delectare in domino</w:t>
      </w:r>
      <w:r w:rsidR="00C94F95" w:rsidRPr="008262EE">
        <w:rPr>
          <w:lang w:val="it-IT"/>
        </w:rPr>
        <w:t xml:space="preserve">. </w:t>
      </w:r>
      <w:r w:rsidRPr="008262EE">
        <w:rPr>
          <w:lang w:val="it-IT"/>
        </w:rPr>
        <w:t xml:space="preserve">RV </w:t>
      </w:r>
      <w:r w:rsidR="00C1418F" w:rsidRPr="00456BEC">
        <w:rPr>
          <w:rStyle w:val="Incipit"/>
          <w:lang w:val="it-IT"/>
        </w:rPr>
        <w:t>Benedicam domino</w:t>
      </w:r>
      <w:r w:rsidR="00C94F95" w:rsidRPr="008262EE">
        <w:rPr>
          <w:lang w:val="it-IT"/>
        </w:rPr>
        <w:t xml:space="preserve">. </w:t>
      </w:r>
      <w:r w:rsidRPr="008262EE">
        <w:rPr>
          <w:lang w:val="it-IT"/>
        </w:rPr>
        <w:t xml:space="preserve">RP </w:t>
      </w:r>
      <w:r w:rsidR="00C1418F" w:rsidRPr="00456BEC">
        <w:rPr>
          <w:rStyle w:val="Incipit"/>
          <w:lang w:val="it-IT"/>
        </w:rPr>
        <w:t>In domino laudabitur</w:t>
      </w:r>
      <w:r w:rsidR="00C94F95" w:rsidRPr="008262EE">
        <w:rPr>
          <w:lang w:val="it-IT"/>
        </w:rPr>
        <w:t xml:space="preserve">. </w:t>
      </w:r>
      <w:r w:rsidRPr="008262EE">
        <w:rPr>
          <w:lang w:val="it-IT"/>
        </w:rPr>
        <w:t xml:space="preserve">RV </w:t>
      </w:r>
      <w:r w:rsidR="00C1418F" w:rsidRPr="00456BEC">
        <w:rPr>
          <w:rStyle w:val="Incipit"/>
          <w:lang w:val="it-IT"/>
        </w:rPr>
        <w:t>Delectare in domino</w:t>
      </w:r>
      <w:r w:rsidR="00C94F95" w:rsidRPr="00F3652D">
        <w:rPr>
          <w:lang w:val="it-IT"/>
        </w:rPr>
        <w:t xml:space="preserve">. </w:t>
      </w:r>
      <w:r w:rsidRPr="008262EE">
        <w:rPr>
          <w:lang w:val="it-IT"/>
        </w:rPr>
        <w:t xml:space="preserve">RP </w:t>
      </w:r>
      <w:r w:rsidR="00C1418F" w:rsidRPr="00456BEC">
        <w:rPr>
          <w:rStyle w:val="Incipit"/>
          <w:lang w:val="it-IT"/>
        </w:rPr>
        <w:t>Spera in domino</w:t>
      </w:r>
      <w:r w:rsidR="00C94F95" w:rsidRPr="008262EE">
        <w:rPr>
          <w:lang w:val="it-IT"/>
        </w:rPr>
        <w:t xml:space="preserve">. </w:t>
      </w:r>
      <w:r w:rsidRPr="008262EE">
        <w:rPr>
          <w:lang w:val="it-IT"/>
        </w:rPr>
        <w:t>RV</w:t>
      </w:r>
      <w:r w:rsidRPr="00F3652D">
        <w:rPr>
          <w:lang w:val="it-IT"/>
        </w:rPr>
        <w:t xml:space="preserve"> </w:t>
      </w:r>
      <w:r w:rsidR="00C1418F" w:rsidRPr="00456BEC">
        <w:rPr>
          <w:rStyle w:val="Incipit"/>
          <w:lang w:val="it-IT"/>
        </w:rPr>
        <w:t>Cum ceciderit</w:t>
      </w:r>
      <w:r w:rsidR="00C94F95" w:rsidRPr="00F3652D">
        <w:rPr>
          <w:lang w:val="it-IT"/>
        </w:rPr>
        <w:t xml:space="preserve">. </w:t>
      </w:r>
      <w:r w:rsidRPr="008262EE">
        <w:rPr>
          <w:lang w:val="it-IT"/>
        </w:rPr>
        <w:t xml:space="preserve">RP </w:t>
      </w:r>
      <w:r w:rsidR="00C1418F" w:rsidRPr="00456BEC">
        <w:rPr>
          <w:rStyle w:val="Incipit"/>
          <w:lang w:val="it-IT"/>
        </w:rPr>
        <w:t>Iunior fui</w:t>
      </w:r>
      <w:r w:rsidR="00C94F95" w:rsidRPr="00F3652D">
        <w:rPr>
          <w:lang w:val="it-IT"/>
        </w:rPr>
        <w:t xml:space="preserve">. </w:t>
      </w:r>
      <w:r w:rsidRPr="008262EE">
        <w:rPr>
          <w:lang w:val="it-IT"/>
        </w:rPr>
        <w:t>RV</w:t>
      </w:r>
      <w:r w:rsidRPr="00F3652D">
        <w:rPr>
          <w:lang w:val="it-IT"/>
        </w:rPr>
        <w:t xml:space="preserve"> </w:t>
      </w:r>
      <w:r w:rsidR="00C1418F" w:rsidRPr="00456BEC">
        <w:rPr>
          <w:rStyle w:val="Incipit"/>
          <w:lang w:val="it-IT"/>
        </w:rPr>
        <w:t>Auribus percipe</w:t>
      </w:r>
      <w:r w:rsidR="00C94F95" w:rsidRPr="00F3652D">
        <w:rPr>
          <w:lang w:val="it-IT"/>
        </w:rPr>
        <w:t xml:space="preserve">. </w:t>
      </w:r>
      <w:r w:rsidRPr="008262EE">
        <w:rPr>
          <w:lang w:val="it-IT"/>
        </w:rPr>
        <w:t>RP</w:t>
      </w:r>
      <w:r w:rsidRPr="00F3652D">
        <w:rPr>
          <w:lang w:val="it-IT"/>
        </w:rPr>
        <w:t xml:space="preserve"> </w:t>
      </w:r>
      <w:r w:rsidR="00C1418F" w:rsidRPr="00456BEC">
        <w:rPr>
          <w:rStyle w:val="Incipit"/>
          <w:lang w:val="it-IT"/>
        </w:rPr>
        <w:t>Dixi custodiam</w:t>
      </w:r>
      <w:r w:rsidR="00C94F95" w:rsidRPr="00F3652D">
        <w:rPr>
          <w:lang w:val="it-IT"/>
        </w:rPr>
        <w:t xml:space="preserve">. </w:t>
      </w:r>
      <w:r w:rsidRPr="008262EE">
        <w:rPr>
          <w:lang w:val="it-IT"/>
        </w:rPr>
        <w:t xml:space="preserve">RV </w:t>
      </w:r>
      <w:r w:rsidR="00C1418F" w:rsidRPr="00456BEC">
        <w:rPr>
          <w:rStyle w:val="Incipit"/>
          <w:lang w:val="it-IT"/>
        </w:rPr>
        <w:t>Statuit dominus</w:t>
      </w:r>
      <w:r w:rsidR="00C94F95" w:rsidRPr="00F3652D">
        <w:rPr>
          <w:lang w:val="it-IT"/>
        </w:rPr>
        <w:t xml:space="preserve">. </w:t>
      </w:r>
      <w:r w:rsidRPr="008262EE">
        <w:rPr>
          <w:lang w:val="it-IT"/>
        </w:rPr>
        <w:t xml:space="preserve">RP </w:t>
      </w:r>
      <w:r w:rsidR="00C1418F" w:rsidRPr="00456BEC">
        <w:rPr>
          <w:rStyle w:val="Incipit"/>
          <w:lang w:val="it-IT"/>
        </w:rPr>
        <w:t>Expectans</w:t>
      </w:r>
      <w:r w:rsidR="00C94F95" w:rsidRPr="00F3652D">
        <w:rPr>
          <w:lang w:val="it-IT"/>
        </w:rPr>
        <w:t xml:space="preserve">. </w:t>
      </w:r>
      <w:r w:rsidRPr="008262EE">
        <w:rPr>
          <w:lang w:val="it-IT"/>
        </w:rPr>
        <w:t>RV</w:t>
      </w:r>
      <w:r w:rsidRPr="00F3652D">
        <w:rPr>
          <w:lang w:val="it-IT"/>
        </w:rPr>
        <w:t xml:space="preserve"> </w:t>
      </w:r>
      <w:r w:rsidR="00C1418F" w:rsidRPr="00456BEC">
        <w:rPr>
          <w:rStyle w:val="Incipit"/>
          <w:lang w:val="it-IT"/>
        </w:rPr>
        <w:t>Ego dixi domine</w:t>
      </w:r>
      <w:r w:rsidR="00C94F95" w:rsidRPr="00F3652D">
        <w:rPr>
          <w:lang w:val="it-IT"/>
        </w:rPr>
        <w:t xml:space="preserve">. </w:t>
      </w:r>
      <w:r w:rsidRPr="008262EE">
        <w:rPr>
          <w:lang w:val="it-IT"/>
        </w:rPr>
        <w:t xml:space="preserve">RP </w:t>
      </w:r>
      <w:r w:rsidR="00C1418F" w:rsidRPr="00456BEC">
        <w:rPr>
          <w:rStyle w:val="Incipit"/>
          <w:lang w:val="it-IT"/>
        </w:rPr>
        <w:t>Domine ne in furore</w:t>
      </w:r>
      <w:r w:rsidR="00C94F95" w:rsidRPr="00F3652D">
        <w:rPr>
          <w:lang w:val="it-IT"/>
        </w:rPr>
        <w:t xml:space="preserve">. </w:t>
      </w:r>
      <w:r w:rsidRPr="008262EE">
        <w:rPr>
          <w:lang w:val="it-IT"/>
        </w:rPr>
        <w:t xml:space="preserve">RV </w:t>
      </w:r>
      <w:r w:rsidR="00C1418F" w:rsidRPr="00456BEC">
        <w:rPr>
          <w:rStyle w:val="Incipit"/>
          <w:lang w:val="it-IT"/>
        </w:rPr>
        <w:t>Sedes tua deus</w:t>
      </w:r>
      <w:r w:rsidR="00C94F95" w:rsidRPr="00F3652D">
        <w:rPr>
          <w:lang w:val="it-IT"/>
        </w:rPr>
        <w:t xml:space="preserve">. </w:t>
      </w:r>
      <w:r w:rsidRPr="00EE485F">
        <w:rPr>
          <w:lang w:val="en-GB"/>
        </w:rPr>
        <w:t xml:space="preserve">RP </w:t>
      </w:r>
      <w:r w:rsidR="00C1418F" w:rsidRPr="00456BEC">
        <w:rPr>
          <w:rStyle w:val="Incipit"/>
          <w:lang w:val="en-US"/>
        </w:rPr>
        <w:t>Dilexisti iustitiam</w:t>
      </w:r>
      <w:r w:rsidRPr="00EE485F">
        <w:rPr>
          <w:lang w:val="en-GB"/>
        </w:rPr>
        <w:t>.</w:t>
      </w:r>
    </w:p>
    <w:p w:rsidR="008559D1" w:rsidRPr="00EE485F" w:rsidRDefault="008559D1" w:rsidP="00C10675">
      <w:pPr>
        <w:rPr>
          <w:lang w:val="en-GB"/>
        </w:rPr>
      </w:pPr>
      <w:r w:rsidRPr="00EE485F">
        <w:rPr>
          <w:rStyle w:val="Time2"/>
          <w:lang w:val="en-GB"/>
        </w:rPr>
        <w:lastRenderedPageBreak/>
        <w:t>In secundo [nocturno]</w:t>
      </w:r>
      <w:r w:rsidRPr="00F3652D">
        <w:rPr>
          <w:lang w:val="en-US"/>
        </w:rPr>
        <w:t xml:space="preserve"> [</w:t>
      </w:r>
      <w:r w:rsidRPr="00EE485F">
        <w:rPr>
          <w:lang w:val="en-GB"/>
        </w:rPr>
        <w:t>AN</w:t>
      </w:r>
      <w:r w:rsidRPr="00F3652D">
        <w:rPr>
          <w:lang w:val="en-US"/>
        </w:rPr>
        <w:t xml:space="preserve">] </w:t>
      </w:r>
      <w:r w:rsidR="00C1418F" w:rsidRPr="00456BEC">
        <w:rPr>
          <w:rStyle w:val="Incipit"/>
          <w:lang w:val="en-US"/>
        </w:rPr>
        <w:t>Alleluia</w:t>
      </w:r>
      <w:r w:rsidR="007275B6">
        <w:rPr>
          <w:lang w:val="en-GB"/>
        </w:rPr>
        <w:t xml:space="preserve"> </w:t>
      </w:r>
      <w:r w:rsidRPr="00EE485F">
        <w:rPr>
          <w:lang w:val="en-GB"/>
        </w:rPr>
        <w:t xml:space="preserve">ut [AN] </w:t>
      </w:r>
      <w:r w:rsidR="00C1418F" w:rsidRPr="00456BEC">
        <w:rPr>
          <w:rStyle w:val="Incipit"/>
          <w:lang w:val="en-US"/>
        </w:rPr>
        <w:t>Non delinquam</w:t>
      </w:r>
      <w:r w:rsidR="00C94F95" w:rsidRPr="00F3652D">
        <w:rPr>
          <w:lang w:val="en-US"/>
        </w:rPr>
        <w:t xml:space="preserve">. </w:t>
      </w:r>
      <w:r w:rsidR="00762470" w:rsidRPr="00F3652D">
        <w:rPr>
          <w:lang w:val="en-US"/>
        </w:rPr>
        <w:t xml:space="preserve">AN </w:t>
      </w:r>
      <w:r w:rsidR="00C1418F" w:rsidRPr="00456BEC">
        <w:rPr>
          <w:rStyle w:val="Incipit"/>
          <w:lang w:val="en-US"/>
        </w:rPr>
        <w:t>Sana domine</w:t>
      </w:r>
      <w:r w:rsidRPr="00EE485F">
        <w:rPr>
          <w:lang w:val="en-GB"/>
        </w:rPr>
        <w:t>.</w:t>
      </w:r>
      <w:r w:rsidR="004B4C3C">
        <w:rPr>
          <w:lang w:val="en-GB"/>
        </w:rPr>
        <w:t xml:space="preserve"> </w:t>
      </w:r>
      <w:r w:rsidRPr="00EE485F">
        <w:rPr>
          <w:lang w:val="en-GB"/>
        </w:rPr>
        <w:t xml:space="preserve">AN </w:t>
      </w:r>
      <w:r w:rsidR="00C1418F" w:rsidRPr="00456BEC">
        <w:rPr>
          <w:rStyle w:val="Incipit"/>
          <w:lang w:val="en-US"/>
        </w:rPr>
        <w:t>Eructavit cor meum</w:t>
      </w:r>
      <w:r w:rsidR="00C94F95" w:rsidRPr="00EE485F">
        <w:rPr>
          <w:lang w:val="en-GB"/>
        </w:rPr>
        <w:t xml:space="preserve">. </w:t>
      </w:r>
      <w:r w:rsidRPr="00EE485F">
        <w:rPr>
          <w:lang w:val="en-GB"/>
        </w:rPr>
        <w:t xml:space="preserve">CP </w:t>
      </w:r>
      <w:r w:rsidR="00C1418F" w:rsidRPr="00456BEC">
        <w:rPr>
          <w:rStyle w:val="Incipit"/>
          <w:lang w:val="en-GB"/>
        </w:rPr>
        <w:t>Vigilate et state</w:t>
      </w:r>
      <w:r w:rsidR="00C94F95" w:rsidRPr="00EE485F">
        <w:rPr>
          <w:lang w:val="en-GB"/>
        </w:rPr>
        <w:t xml:space="preserve">, </w:t>
      </w:r>
      <w:r w:rsidRPr="00EE485F">
        <w:rPr>
          <w:lang w:val="en-GB"/>
        </w:rPr>
        <w:t>quod co</w:t>
      </w:r>
      <w:r w:rsidR="00840378">
        <w:rPr>
          <w:lang w:val="en-GB"/>
        </w:rPr>
        <w:t>t</w:t>
      </w:r>
      <w:r w:rsidRPr="00EE485F">
        <w:rPr>
          <w:lang w:val="en-GB"/>
        </w:rPr>
        <w:t>tidie in privatis diebus dicitur</w:t>
      </w:r>
      <w:r w:rsidR="00C94F95" w:rsidRPr="00EE485F">
        <w:rPr>
          <w:lang w:val="en-GB"/>
        </w:rPr>
        <w:t xml:space="preserve">. </w:t>
      </w:r>
      <w:r w:rsidRPr="00EE485F">
        <w:rPr>
          <w:lang w:val="en-GB"/>
        </w:rPr>
        <w:t xml:space="preserve">VS </w:t>
      </w:r>
      <w:r w:rsidR="00C1418F" w:rsidRPr="00456BEC">
        <w:rPr>
          <w:rStyle w:val="Incipit"/>
          <w:lang w:val="en-GB"/>
        </w:rPr>
        <w:t>Sedes tua deus</w:t>
      </w:r>
      <w:r w:rsidR="00C94F95" w:rsidRPr="00F3652D">
        <w:rPr>
          <w:lang w:val="en-GB"/>
        </w:rPr>
        <w:t xml:space="preserve">. </w:t>
      </w:r>
      <w:r w:rsidRPr="00EE485F">
        <w:rPr>
          <w:lang w:val="en-GB"/>
        </w:rPr>
        <w:t xml:space="preserve">OR </w:t>
      </w:r>
      <w:r w:rsidR="00C1418F" w:rsidRPr="00456BEC">
        <w:rPr>
          <w:rStyle w:val="Incipit"/>
          <w:lang w:val="en-GB"/>
        </w:rPr>
        <w:t>Veritas tua</w:t>
      </w:r>
      <w:r w:rsidR="00C94F95" w:rsidRPr="00EE485F">
        <w:rPr>
          <w:lang w:val="en-GB"/>
        </w:rPr>
        <w:t xml:space="preserve">, </w:t>
      </w:r>
      <w:r w:rsidRPr="00EE485F">
        <w:rPr>
          <w:lang w:val="en-GB"/>
        </w:rPr>
        <w:t>vel alia de nocturnis.</w:t>
      </w:r>
    </w:p>
    <w:p w:rsidR="008559D1" w:rsidRPr="001B63A5" w:rsidRDefault="008559D1" w:rsidP="00C10675">
      <w:pPr>
        <w:rPr>
          <w:lang w:val="en-GB"/>
        </w:rPr>
      </w:pPr>
      <w:r w:rsidRPr="00EE485F">
        <w:rPr>
          <w:rStyle w:val="Time1"/>
          <w:lang w:val="en-GB"/>
        </w:rPr>
        <w:t>In matutin</w:t>
      </w:r>
      <w:r w:rsidR="003B541E">
        <w:rPr>
          <w:rStyle w:val="Time1"/>
          <w:lang w:val="en-GB"/>
        </w:rPr>
        <w:t>is</w:t>
      </w:r>
      <w:r w:rsidRPr="00EE485F">
        <w:rPr>
          <w:rStyle w:val="Time1"/>
          <w:lang w:val="en-GB"/>
        </w:rPr>
        <w:t xml:space="preserve"> laudibus</w:t>
      </w:r>
      <w:r w:rsidRPr="00EE485F">
        <w:rPr>
          <w:lang w:val="en-GB"/>
        </w:rPr>
        <w:t xml:space="preserve"> </w:t>
      </w:r>
      <w:r w:rsidRPr="00F3652D">
        <w:rPr>
          <w:lang w:val="en-GB"/>
        </w:rPr>
        <w:t>[</w:t>
      </w:r>
      <w:r w:rsidRPr="00EE485F">
        <w:rPr>
          <w:lang w:val="en-GB"/>
        </w:rPr>
        <w:t>AN</w:t>
      </w:r>
      <w:r w:rsidRPr="00F3652D">
        <w:rPr>
          <w:lang w:val="en-GB"/>
        </w:rPr>
        <w:t xml:space="preserve">] </w:t>
      </w:r>
      <w:r w:rsidR="00C1418F" w:rsidRPr="00456BEC">
        <w:rPr>
          <w:rStyle w:val="Incipit"/>
          <w:lang w:val="en-GB"/>
        </w:rPr>
        <w:t>Miserere mei</w:t>
      </w:r>
      <w:r w:rsidR="00C94F95" w:rsidRPr="00F3652D">
        <w:rPr>
          <w:lang w:val="en-GB"/>
        </w:rPr>
        <w:t xml:space="preserve">. </w:t>
      </w:r>
      <w:r w:rsidRPr="00F3652D">
        <w:rPr>
          <w:lang w:val="en-GB"/>
        </w:rPr>
        <w:t>[</w:t>
      </w:r>
      <w:r w:rsidRPr="00EE485F">
        <w:rPr>
          <w:lang w:val="en-GB"/>
        </w:rPr>
        <w:t>Psa</w:t>
      </w:r>
      <w:r w:rsidR="003B541E">
        <w:rPr>
          <w:lang w:val="en-GB"/>
        </w:rPr>
        <w:t>l</w:t>
      </w:r>
      <w:r w:rsidRPr="00EE485F">
        <w:rPr>
          <w:lang w:val="en-GB"/>
        </w:rPr>
        <w:t>mum ipsum</w:t>
      </w:r>
      <w:r w:rsidRPr="00F3652D">
        <w:rPr>
          <w:lang w:val="en-GB"/>
        </w:rPr>
        <w:t>]</w:t>
      </w:r>
      <w:r w:rsidR="00C94F95" w:rsidRPr="00F3652D">
        <w:rPr>
          <w:lang w:val="en-GB"/>
        </w:rPr>
        <w:t xml:space="preserve">. </w:t>
      </w:r>
      <w:r w:rsidR="00762470" w:rsidRPr="00F3652D">
        <w:rPr>
          <w:lang w:val="en-GB"/>
        </w:rPr>
        <w:t xml:space="preserve">AN </w:t>
      </w:r>
      <w:r w:rsidR="00C1418F" w:rsidRPr="00456BEC">
        <w:rPr>
          <w:rStyle w:val="Incipit"/>
          <w:lang w:val="en-GB"/>
        </w:rPr>
        <w:t>Intellege</w:t>
      </w:r>
      <w:r w:rsidR="00D05E13">
        <w:rPr>
          <w:rStyle w:val="Incipit"/>
          <w:lang w:val="en-GB"/>
        </w:rPr>
        <w:t xml:space="preserve"> </w:t>
      </w:r>
      <w:r w:rsidR="00C1418F" w:rsidRPr="00456BEC">
        <w:rPr>
          <w:rStyle w:val="Incipit"/>
          <w:lang w:val="en-GB"/>
        </w:rPr>
        <w:t>clamorem</w:t>
      </w:r>
      <w:r w:rsidR="00C94F95" w:rsidRPr="00F3652D">
        <w:rPr>
          <w:lang w:val="en-GB"/>
        </w:rPr>
        <w:t xml:space="preserve">. </w:t>
      </w:r>
      <w:r w:rsidR="00F3652D" w:rsidRPr="00F3652D">
        <w:rPr>
          <w:lang w:val="en-GB"/>
        </w:rPr>
        <w:t>[</w:t>
      </w:r>
      <w:r w:rsidR="00F3652D" w:rsidRPr="00EE485F">
        <w:rPr>
          <w:lang w:val="en-GB"/>
        </w:rPr>
        <w:t>PS</w:t>
      </w:r>
      <w:r w:rsidR="00F3652D" w:rsidRPr="00F3652D">
        <w:rPr>
          <w:lang w:val="en-GB"/>
        </w:rPr>
        <w:t xml:space="preserve">] </w:t>
      </w:r>
      <w:r w:rsidR="00C1418F" w:rsidRPr="00456BEC">
        <w:rPr>
          <w:rStyle w:val="Incipit"/>
          <w:lang w:val="en-GB"/>
        </w:rPr>
        <w:t>Ä+Verba mea+Ä</w:t>
      </w:r>
      <w:r w:rsidR="00C94F95" w:rsidRPr="00F3652D">
        <w:rPr>
          <w:lang w:val="en-GB"/>
        </w:rPr>
        <w:t xml:space="preserve">. </w:t>
      </w:r>
      <w:r w:rsidR="00762470" w:rsidRPr="00F3652D">
        <w:rPr>
          <w:lang w:val="en-GB"/>
        </w:rPr>
        <w:t xml:space="preserve">AN </w:t>
      </w:r>
      <w:r w:rsidR="00C1418F" w:rsidRPr="00456BEC">
        <w:rPr>
          <w:rStyle w:val="Incipit"/>
          <w:lang w:val="en-GB"/>
        </w:rPr>
        <w:t>Domine in caelo</w:t>
      </w:r>
      <w:r w:rsidR="00C94F95" w:rsidRPr="00F3652D">
        <w:rPr>
          <w:lang w:val="en-GB"/>
        </w:rPr>
        <w:t xml:space="preserve">. </w:t>
      </w:r>
      <w:r w:rsidR="00F3652D" w:rsidRPr="001B63A5">
        <w:rPr>
          <w:lang w:val="en-GB"/>
        </w:rPr>
        <w:t xml:space="preserve">[PS] </w:t>
      </w:r>
      <w:r w:rsidR="00C1418F" w:rsidRPr="001B63A5">
        <w:rPr>
          <w:rStyle w:val="Incipit"/>
          <w:lang w:val="en-GB"/>
        </w:rPr>
        <w:t>Ä+Dixit insipiens+Ä</w:t>
      </w:r>
      <w:r w:rsidR="00C94F95" w:rsidRPr="001B63A5">
        <w:rPr>
          <w:lang w:val="en-GB"/>
        </w:rPr>
        <w:t xml:space="preserve">. </w:t>
      </w:r>
      <w:r w:rsidR="00762470" w:rsidRPr="001B63A5">
        <w:rPr>
          <w:lang w:val="en-GB"/>
        </w:rPr>
        <w:t xml:space="preserve">AN </w:t>
      </w:r>
      <w:r w:rsidR="00C1418F" w:rsidRPr="001B63A5">
        <w:rPr>
          <w:rStyle w:val="Incipit"/>
          <w:lang w:val="en-GB"/>
        </w:rPr>
        <w:t>Conversus est</w:t>
      </w:r>
      <w:r w:rsidR="00C94F95" w:rsidRPr="001B63A5">
        <w:rPr>
          <w:lang w:val="en-GB"/>
        </w:rPr>
        <w:t xml:space="preserve">. </w:t>
      </w:r>
      <w:r w:rsidR="00F3652D" w:rsidRPr="001B63A5">
        <w:rPr>
          <w:lang w:val="en-GB"/>
        </w:rPr>
        <w:t xml:space="preserve">[PS] </w:t>
      </w:r>
      <w:r w:rsidR="00C1418F" w:rsidRPr="001B63A5">
        <w:rPr>
          <w:rStyle w:val="Incipit"/>
          <w:lang w:val="en-GB"/>
        </w:rPr>
        <w:t>Ä+Confitebor+Ä</w:t>
      </w:r>
      <w:r w:rsidR="00C94F95" w:rsidRPr="001B63A5">
        <w:rPr>
          <w:lang w:val="en-GB"/>
        </w:rPr>
        <w:t xml:space="preserve">. </w:t>
      </w:r>
      <w:r w:rsidR="00762470" w:rsidRPr="001B63A5">
        <w:rPr>
          <w:lang w:val="en-GB"/>
        </w:rPr>
        <w:t xml:space="preserve">AN </w:t>
      </w:r>
      <w:r w:rsidR="00C1418F" w:rsidRPr="001B63A5">
        <w:rPr>
          <w:rStyle w:val="Incipit"/>
          <w:lang w:val="en-GB"/>
        </w:rPr>
        <w:t>In excelsis laudate</w:t>
      </w:r>
      <w:r w:rsidR="00C94F95" w:rsidRPr="001B63A5">
        <w:rPr>
          <w:lang w:val="en-GB"/>
        </w:rPr>
        <w:t xml:space="preserve">. </w:t>
      </w:r>
      <w:r w:rsidR="00F3652D" w:rsidRPr="001B63A5">
        <w:rPr>
          <w:lang w:val="en-GB"/>
        </w:rPr>
        <w:t xml:space="preserve">[PS] </w:t>
      </w:r>
      <w:r w:rsidR="00C1418F" w:rsidRPr="001B63A5">
        <w:rPr>
          <w:rStyle w:val="Incipit"/>
          <w:lang w:val="en-GB"/>
        </w:rPr>
        <w:t>Ä+Laudate+Ä</w:t>
      </w:r>
      <w:r w:rsidR="00C94F95" w:rsidRPr="001B63A5">
        <w:rPr>
          <w:lang w:val="en-GB"/>
        </w:rPr>
        <w:t xml:space="preserve">. </w:t>
      </w:r>
      <w:r w:rsidRPr="001B63A5">
        <w:rPr>
          <w:lang w:val="en-GB"/>
        </w:rPr>
        <w:t xml:space="preserve">CP </w:t>
      </w:r>
      <w:r w:rsidR="00C1418F" w:rsidRPr="001B63A5">
        <w:rPr>
          <w:rStyle w:val="Incipit"/>
          <w:lang w:val="en-GB"/>
        </w:rPr>
        <w:t>Nox praecessit</w:t>
      </w:r>
      <w:r w:rsidR="00C94F95" w:rsidRPr="001B63A5">
        <w:rPr>
          <w:lang w:val="en-GB"/>
        </w:rPr>
        <w:t xml:space="preserve">, </w:t>
      </w:r>
      <w:r w:rsidRPr="001B63A5">
        <w:rPr>
          <w:lang w:val="en-GB"/>
        </w:rPr>
        <w:t>quod cot</w:t>
      </w:r>
      <w:r w:rsidR="00267EDE" w:rsidRPr="001B63A5">
        <w:rPr>
          <w:lang w:val="en-GB"/>
        </w:rPr>
        <w:t>t</w:t>
      </w:r>
      <w:r w:rsidRPr="001B63A5">
        <w:rPr>
          <w:lang w:val="en-GB"/>
        </w:rPr>
        <w:t>idie in privatis diebus ad matutinam dicitur</w:t>
      </w:r>
      <w:r w:rsidR="00C94F95" w:rsidRPr="001B63A5">
        <w:rPr>
          <w:lang w:val="en-GB"/>
        </w:rPr>
        <w:t xml:space="preserve">. </w:t>
      </w:r>
      <w:r w:rsidRPr="001B63A5">
        <w:rPr>
          <w:lang w:val="en-GB"/>
        </w:rPr>
        <w:t xml:space="preserve">RP </w:t>
      </w:r>
      <w:r w:rsidR="00C1418F" w:rsidRPr="001B63A5">
        <w:rPr>
          <w:rStyle w:val="Incipit"/>
          <w:lang w:val="en-GB"/>
        </w:rPr>
        <w:t>Domine in caelo</w:t>
      </w:r>
      <w:r w:rsidR="00C94F95" w:rsidRPr="001B63A5">
        <w:rPr>
          <w:lang w:val="en-GB"/>
        </w:rPr>
        <w:t xml:space="preserve">. </w:t>
      </w:r>
      <w:r w:rsidR="00F3652D" w:rsidRPr="001B63A5">
        <w:rPr>
          <w:rFonts w:eastAsia="Arial"/>
          <w:lang w:val="en-GB"/>
        </w:rPr>
        <w:t xml:space="preserve">[RV] </w:t>
      </w:r>
      <w:r w:rsidR="00C1418F" w:rsidRPr="001B63A5">
        <w:rPr>
          <w:rStyle w:val="Incipit"/>
          <w:rFonts w:eastAsia="Arial"/>
          <w:lang w:val="en-GB"/>
        </w:rPr>
        <w:t>Ä+</w:t>
      </w:r>
      <w:r w:rsidR="00C1418F" w:rsidRPr="001B63A5">
        <w:rPr>
          <w:rStyle w:val="Incipit"/>
          <w:lang w:val="en-GB"/>
        </w:rPr>
        <w:t>Et veritas</w:t>
      </w:r>
      <w:r w:rsidR="00C1418F" w:rsidRPr="001B63A5">
        <w:rPr>
          <w:rStyle w:val="Incipit"/>
          <w:rFonts w:eastAsia="Arial"/>
          <w:lang w:val="en-GB"/>
        </w:rPr>
        <w:t>+Ä</w:t>
      </w:r>
      <w:r w:rsidR="00C94F95" w:rsidRPr="001B63A5">
        <w:rPr>
          <w:lang w:val="en-GB"/>
        </w:rPr>
        <w:t xml:space="preserve">. </w:t>
      </w:r>
      <w:r w:rsidRPr="001B63A5">
        <w:rPr>
          <w:lang w:val="en-GB"/>
        </w:rPr>
        <w:t xml:space="preserve">HY </w:t>
      </w:r>
      <w:r w:rsidR="00C1418F" w:rsidRPr="001B63A5">
        <w:rPr>
          <w:rStyle w:val="Incipit"/>
          <w:lang w:val="en-GB"/>
        </w:rPr>
        <w:t>Splendor paternae</w:t>
      </w:r>
      <w:r w:rsidR="00C94F95" w:rsidRPr="001B63A5">
        <w:rPr>
          <w:lang w:val="en-GB"/>
        </w:rPr>
        <w:t xml:space="preserve">. </w:t>
      </w:r>
      <w:r w:rsidRPr="001B63A5">
        <w:rPr>
          <w:lang w:val="en-GB"/>
        </w:rPr>
        <w:t xml:space="preserve">VS </w:t>
      </w:r>
      <w:r w:rsidR="00C1418F" w:rsidRPr="001B63A5">
        <w:rPr>
          <w:rStyle w:val="Incipit"/>
          <w:lang w:val="en-GB"/>
        </w:rPr>
        <w:t>In matutinis domine</w:t>
      </w:r>
      <w:r w:rsidR="00C94F95" w:rsidRPr="001B63A5">
        <w:rPr>
          <w:lang w:val="en-GB"/>
        </w:rPr>
        <w:t xml:space="preserve">. </w:t>
      </w:r>
      <w:r w:rsidRPr="001B63A5">
        <w:rPr>
          <w:lang w:val="en-GB"/>
        </w:rPr>
        <w:t xml:space="preserve">AB </w:t>
      </w:r>
      <w:r w:rsidR="00C1418F" w:rsidRPr="001B63A5">
        <w:rPr>
          <w:rStyle w:val="Incipit"/>
          <w:lang w:val="en-GB"/>
        </w:rPr>
        <w:t>Benedictus</w:t>
      </w:r>
      <w:r w:rsidR="00C94F95" w:rsidRPr="001B63A5">
        <w:rPr>
          <w:lang w:val="en-GB"/>
        </w:rPr>
        <w:t xml:space="preserve">. </w:t>
      </w:r>
      <w:r w:rsidRPr="001B63A5">
        <w:rPr>
          <w:lang w:val="en-GB"/>
        </w:rPr>
        <w:t>Oratio matutinalis</w:t>
      </w:r>
      <w:r w:rsidR="00C94F95" w:rsidRPr="001B63A5">
        <w:rPr>
          <w:lang w:val="en-GB"/>
        </w:rPr>
        <w:t xml:space="preserve">, </w:t>
      </w:r>
      <w:r w:rsidR="00C87E3F" w:rsidRPr="001B63A5">
        <w:rPr>
          <w:lang w:val="en-GB"/>
        </w:rPr>
        <w:t>(</w:t>
      </w:r>
      <w:r w:rsidR="00312C40" w:rsidRPr="001B63A5">
        <w:rPr>
          <w:lang w:val="en-GB"/>
        </w:rPr>
        <w:t>58a</w:t>
      </w:r>
      <w:r w:rsidR="00C87E3F" w:rsidRPr="001B63A5">
        <w:rPr>
          <w:lang w:val="en-GB"/>
        </w:rPr>
        <w:t>)</w:t>
      </w:r>
      <w:r w:rsidRPr="001B63A5">
        <w:rPr>
          <w:lang w:val="en-GB"/>
        </w:rPr>
        <w:t xml:space="preserve"> vel alia de his</w:t>
      </w:r>
      <w:r w:rsidR="00C94F95" w:rsidRPr="001B63A5">
        <w:rPr>
          <w:lang w:val="en-GB"/>
        </w:rPr>
        <w:t xml:space="preserve">, </w:t>
      </w:r>
      <w:r w:rsidRPr="001B63A5">
        <w:rPr>
          <w:lang w:val="en-GB"/>
        </w:rPr>
        <w:t>quae prope ascriptae sunt matutinis laudibus.</w:t>
      </w:r>
    </w:p>
    <w:p w:rsidR="008559D1" w:rsidRPr="001B63A5" w:rsidRDefault="008559D1" w:rsidP="00C10675">
      <w:pPr>
        <w:rPr>
          <w:lang w:val="en-US"/>
        </w:rPr>
      </w:pPr>
      <w:r w:rsidRPr="001B63A5">
        <w:rPr>
          <w:rStyle w:val="Time1"/>
          <w:lang w:val="en-GB"/>
        </w:rPr>
        <w:t>Ad primam</w:t>
      </w:r>
      <w:r w:rsidRPr="001B63A5">
        <w:rPr>
          <w:lang w:val="en-GB"/>
        </w:rPr>
        <w:t xml:space="preserve"> AN </w:t>
      </w:r>
      <w:r w:rsidR="00C1418F" w:rsidRPr="001B63A5">
        <w:rPr>
          <w:rStyle w:val="Incipit"/>
          <w:lang w:val="en-GB"/>
        </w:rPr>
        <w:t>Servite domino</w:t>
      </w:r>
      <w:r w:rsidR="00C94F95" w:rsidRPr="001B63A5">
        <w:rPr>
          <w:lang w:val="en-GB"/>
        </w:rPr>
        <w:t xml:space="preserve">. </w:t>
      </w:r>
      <w:r w:rsidRPr="001B63A5">
        <w:rPr>
          <w:lang w:val="en-US"/>
        </w:rPr>
        <w:t xml:space="preserve">CP </w:t>
      </w:r>
      <w:r w:rsidR="00C1418F" w:rsidRPr="001B63A5">
        <w:rPr>
          <w:rStyle w:val="Incipit"/>
          <w:lang w:val="en-US"/>
        </w:rPr>
        <w:t>Pacem et veritatem</w:t>
      </w:r>
      <w:r w:rsidR="00C94F95" w:rsidRPr="001B63A5">
        <w:rPr>
          <w:lang w:val="en-US"/>
        </w:rPr>
        <w:t xml:space="preserve">, </w:t>
      </w:r>
      <w:r w:rsidRPr="001B63A5">
        <w:rPr>
          <w:lang w:val="en-US"/>
        </w:rPr>
        <w:t>quod per totum</w:t>
      </w:r>
      <w:r w:rsidR="00267EDE" w:rsidRPr="001B63A5">
        <w:rPr>
          <w:lang w:val="en-US"/>
        </w:rPr>
        <w:t xml:space="preserve"> </w:t>
      </w:r>
      <w:r w:rsidRPr="001B63A5">
        <w:rPr>
          <w:lang w:val="en-US"/>
        </w:rPr>
        <w:t>annum in privatis diebus</w:t>
      </w:r>
      <w:r w:rsidR="00C94F95" w:rsidRPr="001B63A5">
        <w:rPr>
          <w:lang w:val="en-US"/>
        </w:rPr>
        <w:t xml:space="preserve">. </w:t>
      </w:r>
      <w:r w:rsidRPr="001B63A5">
        <w:rPr>
          <w:lang w:val="en-US"/>
        </w:rPr>
        <w:t xml:space="preserve">OR </w:t>
      </w:r>
      <w:r w:rsidR="00C1418F" w:rsidRPr="001B63A5">
        <w:rPr>
          <w:rStyle w:val="Incipit"/>
          <w:lang w:val="en-US"/>
        </w:rPr>
        <w:t>Domine deus qui ad principium</w:t>
      </w:r>
      <w:r w:rsidR="001B492F" w:rsidRPr="001B63A5">
        <w:rPr>
          <w:lang w:val="en-US"/>
        </w:rPr>
        <w:t>.</w:t>
      </w:r>
    </w:p>
    <w:p w:rsidR="008559D1" w:rsidRPr="008262EE" w:rsidRDefault="008559D1" w:rsidP="00C10675">
      <w:pPr>
        <w:rPr>
          <w:lang w:val="pt-PT"/>
        </w:rPr>
      </w:pPr>
      <w:r w:rsidRPr="00FB113A">
        <w:rPr>
          <w:rStyle w:val="Time1"/>
          <w:lang w:val="pt-PT"/>
        </w:rPr>
        <w:t>Ad tertiam</w:t>
      </w:r>
      <w:r w:rsidRPr="00FB113A">
        <w:rPr>
          <w:lang w:val="pt-PT"/>
        </w:rPr>
        <w:t xml:space="preserve"> AN </w:t>
      </w:r>
      <w:r w:rsidR="00C1418F" w:rsidRPr="00FB113A">
        <w:rPr>
          <w:rStyle w:val="Incipit"/>
          <w:lang w:val="pt-PT"/>
        </w:rPr>
        <w:t>Adiuva me</w:t>
      </w:r>
      <w:r w:rsidR="00C94F95" w:rsidRPr="00FB113A">
        <w:rPr>
          <w:lang w:val="pt-PT"/>
        </w:rPr>
        <w:t xml:space="preserve">. </w:t>
      </w:r>
      <w:r w:rsidRPr="008262EE">
        <w:rPr>
          <w:lang w:val="pt-PT"/>
        </w:rPr>
        <w:t xml:space="preserve">CP </w:t>
      </w:r>
      <w:r w:rsidR="00C1418F" w:rsidRPr="00456BEC">
        <w:rPr>
          <w:rStyle w:val="Incipit"/>
          <w:lang w:val="pt-PT"/>
        </w:rPr>
        <w:t>Sana me domine</w:t>
      </w:r>
      <w:r w:rsidR="00C94F95" w:rsidRPr="00F3652D">
        <w:rPr>
          <w:lang w:val="pt-PT"/>
        </w:rPr>
        <w:t xml:space="preserve">. </w:t>
      </w:r>
      <w:r w:rsidRPr="00F3652D">
        <w:rPr>
          <w:lang w:val="pt-PT"/>
        </w:rPr>
        <w:t xml:space="preserve">RP </w:t>
      </w:r>
      <w:r w:rsidR="00C1418F" w:rsidRPr="00456BEC">
        <w:rPr>
          <w:rStyle w:val="Incipit"/>
          <w:lang w:val="pt-PT"/>
        </w:rPr>
        <w:t>Adiutor meus esto domine</w:t>
      </w:r>
      <w:r w:rsidR="00C94F95" w:rsidRPr="00F3652D">
        <w:rPr>
          <w:lang w:val="pt-PT"/>
        </w:rPr>
        <w:t xml:space="preserve">. </w:t>
      </w:r>
      <w:r w:rsidRPr="008262EE">
        <w:rPr>
          <w:lang w:val="pt-PT"/>
        </w:rPr>
        <w:t>Orationem quamcumque volueris de cot</w:t>
      </w:r>
      <w:r w:rsidR="00267EDE">
        <w:rPr>
          <w:lang w:val="pt-PT"/>
        </w:rPr>
        <w:t>t</w:t>
      </w:r>
      <w:r w:rsidRPr="008262EE">
        <w:rPr>
          <w:lang w:val="pt-PT"/>
        </w:rPr>
        <w:t>idianis.</w:t>
      </w:r>
    </w:p>
    <w:p w:rsidR="008559D1" w:rsidRPr="008262EE" w:rsidRDefault="008559D1" w:rsidP="00C10675">
      <w:pPr>
        <w:rPr>
          <w:lang w:val="pt-PT"/>
        </w:rPr>
      </w:pPr>
      <w:r w:rsidRPr="008262EE">
        <w:rPr>
          <w:rStyle w:val="Time1"/>
          <w:lang w:val="pt-PT"/>
        </w:rPr>
        <w:t>[Ad] sextam</w:t>
      </w:r>
      <w:r w:rsidRPr="008262EE">
        <w:rPr>
          <w:lang w:val="pt-PT"/>
        </w:rPr>
        <w:t xml:space="preserve"> AN </w:t>
      </w:r>
      <w:r w:rsidR="00C1418F" w:rsidRPr="00456BEC">
        <w:rPr>
          <w:rStyle w:val="Incipit"/>
          <w:lang w:val="pt-PT"/>
        </w:rPr>
        <w:t>Aspice in me</w:t>
      </w:r>
      <w:r w:rsidR="00C94F95" w:rsidRPr="00F3652D">
        <w:rPr>
          <w:lang w:val="pt-PT"/>
        </w:rPr>
        <w:t xml:space="preserve">. </w:t>
      </w:r>
      <w:r w:rsidRPr="008262EE">
        <w:rPr>
          <w:lang w:val="pt-PT"/>
        </w:rPr>
        <w:t xml:space="preserve">CP </w:t>
      </w:r>
      <w:r w:rsidR="00C1418F" w:rsidRPr="00456BEC">
        <w:rPr>
          <w:rStyle w:val="Incipit"/>
          <w:lang w:val="pt-PT"/>
        </w:rPr>
        <w:t>Alter alterius</w:t>
      </w:r>
      <w:r w:rsidR="00C94F95" w:rsidRPr="00F3652D">
        <w:rPr>
          <w:lang w:val="pt-PT"/>
        </w:rPr>
        <w:t xml:space="preserve">. </w:t>
      </w:r>
      <w:r w:rsidRPr="00F3652D">
        <w:rPr>
          <w:lang w:val="pt-PT"/>
        </w:rPr>
        <w:t xml:space="preserve">RP </w:t>
      </w:r>
      <w:r w:rsidR="00C1418F" w:rsidRPr="00456BEC">
        <w:rPr>
          <w:rStyle w:val="Incipit"/>
          <w:lang w:val="pt-PT"/>
        </w:rPr>
        <w:t>Dominus regit me et nihil mihi</w:t>
      </w:r>
      <w:r w:rsidRPr="008262EE">
        <w:rPr>
          <w:lang w:val="pt-PT"/>
        </w:rPr>
        <w:t>.</w:t>
      </w:r>
    </w:p>
    <w:p w:rsidR="008559D1" w:rsidRPr="00F3652D" w:rsidRDefault="008559D1" w:rsidP="00C10675">
      <w:pPr>
        <w:rPr>
          <w:lang w:val="pt-PT"/>
        </w:rPr>
      </w:pPr>
      <w:r w:rsidRPr="008262EE">
        <w:rPr>
          <w:rStyle w:val="Time1"/>
          <w:lang w:val="pt-PT"/>
        </w:rPr>
        <w:t>Ad nonam</w:t>
      </w:r>
      <w:r w:rsidRPr="008262EE">
        <w:rPr>
          <w:lang w:val="pt-PT"/>
        </w:rPr>
        <w:t xml:space="preserve"> AN </w:t>
      </w:r>
      <w:r w:rsidR="00C1418F" w:rsidRPr="00456BEC">
        <w:rPr>
          <w:rStyle w:val="Incipit"/>
          <w:lang w:val="pt-PT"/>
        </w:rPr>
        <w:t>Vide humilitatem</w:t>
      </w:r>
      <w:r w:rsidR="00C94F95" w:rsidRPr="00F3652D">
        <w:rPr>
          <w:lang w:val="pt-PT"/>
        </w:rPr>
        <w:t xml:space="preserve">. </w:t>
      </w:r>
      <w:r w:rsidRPr="008262EE">
        <w:rPr>
          <w:lang w:val="pt-PT"/>
        </w:rPr>
        <w:t xml:space="preserve">CP </w:t>
      </w:r>
      <w:r w:rsidR="00C1418F" w:rsidRPr="00456BEC">
        <w:rPr>
          <w:rStyle w:val="Incipit"/>
          <w:lang w:val="pt-PT"/>
        </w:rPr>
        <w:t>Empti enim estis</w:t>
      </w:r>
      <w:r w:rsidR="00C94F95" w:rsidRPr="00F3652D">
        <w:rPr>
          <w:lang w:val="pt-PT"/>
        </w:rPr>
        <w:t xml:space="preserve">. </w:t>
      </w:r>
      <w:r w:rsidRPr="00F3652D">
        <w:rPr>
          <w:lang w:val="pt-PT"/>
        </w:rPr>
        <w:t xml:space="preserve">RP </w:t>
      </w:r>
      <w:r w:rsidR="00C1418F" w:rsidRPr="00456BEC">
        <w:rPr>
          <w:rStyle w:val="Incipit"/>
          <w:lang w:val="pt-PT"/>
        </w:rPr>
        <w:t>Ab occultis</w:t>
      </w:r>
      <w:r w:rsidR="00D05E13">
        <w:rPr>
          <w:rStyle w:val="Incipit"/>
          <w:lang w:val="pt-PT"/>
        </w:rPr>
        <w:t xml:space="preserve"> </w:t>
      </w:r>
      <w:r w:rsidR="00C1418F" w:rsidRPr="00456BEC">
        <w:rPr>
          <w:rStyle w:val="Incipit"/>
          <w:lang w:val="pt-PT"/>
        </w:rPr>
        <w:t>meis munda</w:t>
      </w:r>
      <w:r w:rsidR="001B492F" w:rsidRPr="00F3652D">
        <w:rPr>
          <w:lang w:val="pt-PT"/>
        </w:rPr>
        <w:t>.</w:t>
      </w:r>
    </w:p>
    <w:p w:rsidR="008559D1" w:rsidRPr="00F3652D" w:rsidRDefault="008559D1" w:rsidP="00C10675">
      <w:pPr>
        <w:rPr>
          <w:lang w:val="en-US"/>
        </w:rPr>
      </w:pPr>
      <w:r w:rsidRPr="008262EE">
        <w:rPr>
          <w:rStyle w:val="Time1"/>
          <w:lang w:val="es-ES"/>
        </w:rPr>
        <w:t>Ad vesperas</w:t>
      </w:r>
      <w:r w:rsidRPr="008262EE">
        <w:rPr>
          <w:lang w:val="es-ES"/>
        </w:rPr>
        <w:t xml:space="preserve"> AN </w:t>
      </w:r>
      <w:r w:rsidR="00C1418F" w:rsidRPr="00456BEC">
        <w:rPr>
          <w:rStyle w:val="Incipit"/>
          <w:lang w:val="es-ES"/>
        </w:rPr>
        <w:t>Facta est Iudaea</w:t>
      </w:r>
      <w:r w:rsidR="00C94F95" w:rsidRPr="00F3652D">
        <w:rPr>
          <w:lang w:val="es-ES"/>
        </w:rPr>
        <w:t xml:space="preserve">. </w:t>
      </w:r>
      <w:r w:rsidR="00F3652D" w:rsidRPr="00F3652D">
        <w:rPr>
          <w:lang w:val="en-US"/>
        </w:rPr>
        <w:t xml:space="preserve">[PS] </w:t>
      </w:r>
      <w:r w:rsidR="00C1418F" w:rsidRPr="00456BEC">
        <w:rPr>
          <w:rStyle w:val="Incipit"/>
          <w:lang w:val="en-US"/>
        </w:rPr>
        <w:t>Ä+In exitu+Ä</w:t>
      </w:r>
      <w:r w:rsidR="00C94F95" w:rsidRPr="00F3652D">
        <w:rPr>
          <w:lang w:val="en-US"/>
        </w:rPr>
        <w:t xml:space="preserve">. </w:t>
      </w:r>
      <w:r w:rsidR="00762470" w:rsidRPr="00F3652D">
        <w:rPr>
          <w:lang w:val="en-US"/>
        </w:rPr>
        <w:t xml:space="preserve">AN </w:t>
      </w:r>
      <w:r w:rsidR="00C1418F" w:rsidRPr="00456BEC">
        <w:rPr>
          <w:rStyle w:val="Incipit"/>
          <w:lang w:val="en-US"/>
        </w:rPr>
        <w:t>Inclinavit dominus</w:t>
      </w:r>
      <w:r w:rsidR="00C94F95" w:rsidRPr="00F3652D">
        <w:rPr>
          <w:lang w:val="en-US"/>
        </w:rPr>
        <w:t xml:space="preserve">. </w:t>
      </w:r>
      <w:r w:rsidR="00F3652D" w:rsidRPr="00F3652D">
        <w:rPr>
          <w:lang w:val="en-US"/>
        </w:rPr>
        <w:t xml:space="preserve">[PS] </w:t>
      </w:r>
      <w:r w:rsidR="00C1418F" w:rsidRPr="00456BEC">
        <w:rPr>
          <w:rStyle w:val="Incipit"/>
          <w:lang w:val="en-US"/>
        </w:rPr>
        <w:t>Ä+Dilexi+Ä</w:t>
      </w:r>
      <w:r w:rsidR="00C94F95" w:rsidRPr="00F3652D">
        <w:rPr>
          <w:lang w:val="en-US"/>
        </w:rPr>
        <w:t xml:space="preserve">. </w:t>
      </w:r>
      <w:r w:rsidR="00762470" w:rsidRPr="00F3652D">
        <w:rPr>
          <w:lang w:val="en-US"/>
        </w:rPr>
        <w:t xml:space="preserve">AN </w:t>
      </w:r>
      <w:r w:rsidR="00C1418F" w:rsidRPr="00456BEC">
        <w:rPr>
          <w:rStyle w:val="Incipit"/>
          <w:lang w:val="en-US"/>
        </w:rPr>
        <w:t>Credidi</w:t>
      </w:r>
      <w:r w:rsidR="00C94F95" w:rsidRPr="00F3652D">
        <w:rPr>
          <w:lang w:val="en-US"/>
        </w:rPr>
        <w:t xml:space="preserve">. </w:t>
      </w:r>
      <w:r w:rsidRPr="001B63A5">
        <w:rPr>
          <w:lang w:val="en-US"/>
        </w:rPr>
        <w:t>[Psalmum ipsum]</w:t>
      </w:r>
      <w:r w:rsidR="00C94F95" w:rsidRPr="001B63A5">
        <w:rPr>
          <w:lang w:val="en-US"/>
        </w:rPr>
        <w:t xml:space="preserve">. </w:t>
      </w:r>
      <w:r w:rsidR="00762470" w:rsidRPr="001B63A5">
        <w:rPr>
          <w:lang w:val="en-US"/>
        </w:rPr>
        <w:t xml:space="preserve">AN </w:t>
      </w:r>
      <w:r w:rsidR="00C1418F" w:rsidRPr="001B63A5">
        <w:rPr>
          <w:rStyle w:val="Incipit"/>
          <w:lang w:val="en-US"/>
        </w:rPr>
        <w:t>Benediximus vobis</w:t>
      </w:r>
      <w:r w:rsidR="00C94F95" w:rsidRPr="001B63A5">
        <w:rPr>
          <w:lang w:val="en-US"/>
        </w:rPr>
        <w:t xml:space="preserve">. </w:t>
      </w:r>
      <w:r w:rsidR="00F3652D" w:rsidRPr="001B63A5">
        <w:rPr>
          <w:lang w:val="en-US"/>
        </w:rPr>
        <w:t xml:space="preserve">[PS] </w:t>
      </w:r>
      <w:r w:rsidR="00C1418F" w:rsidRPr="001B63A5">
        <w:rPr>
          <w:rStyle w:val="Incipit"/>
          <w:lang w:val="en-US"/>
        </w:rPr>
        <w:t>Ä+Saepe expugnaverunt+Ä</w:t>
      </w:r>
      <w:r w:rsidR="00C94F95" w:rsidRPr="001B63A5">
        <w:rPr>
          <w:lang w:val="en-US"/>
        </w:rPr>
        <w:t xml:space="preserve">. </w:t>
      </w:r>
      <w:r w:rsidRPr="001B63A5">
        <w:rPr>
          <w:lang w:val="en-US"/>
        </w:rPr>
        <w:t xml:space="preserve">RP </w:t>
      </w:r>
      <w:r w:rsidR="00C1418F" w:rsidRPr="001B63A5">
        <w:rPr>
          <w:rStyle w:val="Incipit"/>
          <w:lang w:val="en-US"/>
        </w:rPr>
        <w:t>Adiutorium nostrum</w:t>
      </w:r>
      <w:r w:rsidR="00C94F95" w:rsidRPr="001B63A5">
        <w:rPr>
          <w:lang w:val="en-US"/>
        </w:rPr>
        <w:t xml:space="preserve">. </w:t>
      </w:r>
      <w:r w:rsidRPr="00F3652D">
        <w:rPr>
          <w:lang w:val="en-US"/>
        </w:rPr>
        <w:t xml:space="preserve">RV </w:t>
      </w:r>
      <w:r w:rsidR="00C1418F" w:rsidRPr="00456BEC">
        <w:rPr>
          <w:rStyle w:val="Incipit"/>
          <w:lang w:val="en-US"/>
        </w:rPr>
        <w:t>Qui fecit caelum</w:t>
      </w:r>
      <w:r w:rsidR="00C94F95" w:rsidRPr="00F3652D">
        <w:rPr>
          <w:lang w:val="en-US"/>
        </w:rPr>
        <w:t xml:space="preserve">. </w:t>
      </w:r>
      <w:r w:rsidRPr="00F3652D">
        <w:rPr>
          <w:lang w:val="en-US"/>
        </w:rPr>
        <w:t xml:space="preserve">HY </w:t>
      </w:r>
      <w:r w:rsidR="00C1418F" w:rsidRPr="00456BEC">
        <w:rPr>
          <w:rStyle w:val="Incipit"/>
          <w:lang w:val="en-US"/>
        </w:rPr>
        <w:t>Immense caeli</w:t>
      </w:r>
      <w:r w:rsidR="00C94F95" w:rsidRPr="00F3652D">
        <w:rPr>
          <w:lang w:val="en-US"/>
        </w:rPr>
        <w:t xml:space="preserve">. </w:t>
      </w:r>
      <w:r w:rsidRPr="00F3652D">
        <w:rPr>
          <w:lang w:val="en-US"/>
        </w:rPr>
        <w:t xml:space="preserve">VS </w:t>
      </w:r>
      <w:r w:rsidR="00C1418F" w:rsidRPr="00456BEC">
        <w:rPr>
          <w:rStyle w:val="Incipit"/>
          <w:lang w:val="en-US"/>
        </w:rPr>
        <w:t>Dirigatur domine oratio mea</w:t>
      </w:r>
      <w:r w:rsidR="00C94F95" w:rsidRPr="00F3652D">
        <w:rPr>
          <w:lang w:val="en-US"/>
        </w:rPr>
        <w:t xml:space="preserve">. </w:t>
      </w:r>
      <w:r w:rsidRPr="00F3652D">
        <w:rPr>
          <w:lang w:val="en-US"/>
        </w:rPr>
        <w:t>In evangelio antiphona de dominica</w:t>
      </w:r>
      <w:r w:rsidR="00C94F95" w:rsidRPr="00F3652D">
        <w:rPr>
          <w:lang w:val="en-US"/>
        </w:rPr>
        <w:t xml:space="preserve">. </w:t>
      </w:r>
      <w:r w:rsidRPr="00F3652D">
        <w:rPr>
          <w:lang w:val="en-US"/>
        </w:rPr>
        <w:t xml:space="preserve">OR </w:t>
      </w:r>
      <w:r w:rsidR="00C1418F" w:rsidRPr="00456BEC">
        <w:rPr>
          <w:rStyle w:val="Incipit"/>
          <w:lang w:val="en-US"/>
        </w:rPr>
        <w:t>Vespertina</w:t>
      </w:r>
      <w:r w:rsidR="00267EDE">
        <w:rPr>
          <w:rStyle w:val="Incipit"/>
          <w:lang w:val="en-US"/>
        </w:rPr>
        <w:t>e</w:t>
      </w:r>
      <w:r w:rsidR="00C1418F" w:rsidRPr="00456BEC">
        <w:rPr>
          <w:rStyle w:val="Incipit"/>
          <w:lang w:val="en-US"/>
        </w:rPr>
        <w:t xml:space="preserve"> laudis</w:t>
      </w:r>
      <w:r w:rsidR="00C94F95" w:rsidRPr="00F3652D">
        <w:rPr>
          <w:lang w:val="en-US"/>
        </w:rPr>
        <w:t xml:space="preserve">, </w:t>
      </w:r>
      <w:r w:rsidRPr="00F3652D">
        <w:rPr>
          <w:lang w:val="en-US"/>
        </w:rPr>
        <w:t>vel alia eius similis.</w:t>
      </w:r>
    </w:p>
    <w:p w:rsidR="008559D1" w:rsidRPr="008262EE" w:rsidRDefault="008559D1" w:rsidP="00C10675">
      <w:pPr>
        <w:rPr>
          <w:lang w:val="it-IT"/>
        </w:rPr>
      </w:pPr>
      <w:r w:rsidRPr="00F3652D">
        <w:rPr>
          <w:rStyle w:val="Time1"/>
          <w:lang w:val="en-US"/>
        </w:rPr>
        <w:t>Ad completorium</w:t>
      </w:r>
      <w:r w:rsidRPr="00F3652D">
        <w:rPr>
          <w:lang w:val="en-US"/>
        </w:rPr>
        <w:t xml:space="preserve"> CP </w:t>
      </w:r>
      <w:r w:rsidR="00C1418F" w:rsidRPr="00456BEC">
        <w:rPr>
          <w:rStyle w:val="Incipit"/>
          <w:lang w:val="en-US"/>
        </w:rPr>
        <w:t>Tu autem in nobis es domine</w:t>
      </w:r>
      <w:r w:rsidR="00C94F95" w:rsidRPr="00F3652D">
        <w:rPr>
          <w:lang w:val="en-US"/>
        </w:rPr>
        <w:t xml:space="preserve">. </w:t>
      </w:r>
      <w:r w:rsidRPr="00F3652D">
        <w:rPr>
          <w:lang w:val="it-IT"/>
        </w:rPr>
        <w:t xml:space="preserve">OR </w:t>
      </w:r>
      <w:r w:rsidR="00C1418F" w:rsidRPr="00456BEC">
        <w:rPr>
          <w:rStyle w:val="Incipit"/>
          <w:lang w:val="it-IT"/>
        </w:rPr>
        <w:t>Visita quaesumus domine</w:t>
      </w:r>
      <w:r w:rsidR="00C94F95" w:rsidRPr="00F3652D">
        <w:rPr>
          <w:lang w:val="it-IT"/>
        </w:rPr>
        <w:t xml:space="preserve">, </w:t>
      </w:r>
      <w:r w:rsidRPr="00F3652D">
        <w:rPr>
          <w:lang w:val="it-IT"/>
        </w:rPr>
        <w:t>quae per totum annum ad completorium est dicenda</w:t>
      </w:r>
      <w:r w:rsidR="00C94F95" w:rsidRPr="00F3652D">
        <w:rPr>
          <w:lang w:val="it-IT"/>
        </w:rPr>
        <w:t xml:space="preserve">. </w:t>
      </w:r>
      <w:r w:rsidRPr="008262EE">
        <w:rPr>
          <w:lang w:val="it-IT"/>
        </w:rPr>
        <w:t>(75)</w:t>
      </w:r>
    </w:p>
    <w:p w:rsidR="008559D1" w:rsidRPr="001B63A5" w:rsidRDefault="00267EDE" w:rsidP="002948B5">
      <w:pPr>
        <w:pStyle w:val="berschrift1"/>
        <w:rPr>
          <w:lang w:val="it-IT"/>
        </w:rPr>
      </w:pPr>
      <w:r w:rsidRPr="008262EE">
        <w:rPr>
          <w:rStyle w:val="berschrift1Zchn"/>
          <w:b/>
          <w:bCs/>
          <w:lang w:val="it-IT"/>
        </w:rPr>
        <w:t>FERIA TERTIA</w:t>
      </w:r>
      <w:r w:rsidRPr="001B63A5">
        <w:rPr>
          <w:lang w:val="it-IT"/>
        </w:rPr>
        <w:t xml:space="preserve"> [PER ANNUM]</w:t>
      </w:r>
    </w:p>
    <w:p w:rsidR="00267EDE" w:rsidRDefault="00E352DC" w:rsidP="00C10675">
      <w:pPr>
        <w:rPr>
          <w:lang w:val="it-IT"/>
        </w:rPr>
      </w:pPr>
      <w:r w:rsidRPr="008262EE">
        <w:rPr>
          <w:rStyle w:val="Time1"/>
          <w:lang w:val="it-IT"/>
        </w:rPr>
        <w:t>[Ad matutin</w:t>
      </w:r>
      <w:r w:rsidR="00267EDE">
        <w:rPr>
          <w:rStyle w:val="Time1"/>
          <w:lang w:val="it-IT"/>
        </w:rPr>
        <w:t>um</w:t>
      </w:r>
      <w:r w:rsidRPr="008262EE">
        <w:rPr>
          <w:rStyle w:val="Time1"/>
          <w:lang w:val="it-IT"/>
        </w:rPr>
        <w:t>]</w:t>
      </w:r>
      <w:r w:rsidR="00762470" w:rsidRPr="008262EE">
        <w:rPr>
          <w:lang w:val="it-IT"/>
        </w:rPr>
        <w:t xml:space="preserve"> INV </w:t>
      </w:r>
      <w:r w:rsidR="00C1418F" w:rsidRPr="00456BEC">
        <w:rPr>
          <w:rStyle w:val="Incipit"/>
          <w:lang w:val="it-IT"/>
        </w:rPr>
        <w:t>Iubilemus deo</w:t>
      </w:r>
      <w:r w:rsidR="00C94F95" w:rsidRPr="00F3652D">
        <w:rPr>
          <w:lang w:val="it-IT"/>
        </w:rPr>
        <w:t xml:space="preserve">. </w:t>
      </w:r>
      <w:r w:rsidR="00762470" w:rsidRPr="008262EE">
        <w:rPr>
          <w:lang w:val="it-IT"/>
        </w:rPr>
        <w:t xml:space="preserve">HY </w:t>
      </w:r>
      <w:r w:rsidR="00C1418F" w:rsidRPr="00456BEC">
        <w:rPr>
          <w:rStyle w:val="Incipit"/>
          <w:lang w:val="it-IT"/>
        </w:rPr>
        <w:t>Consors paterni luminis</w:t>
      </w:r>
      <w:r w:rsidR="00C94F95" w:rsidRPr="008262EE">
        <w:rPr>
          <w:lang w:val="it-IT"/>
        </w:rPr>
        <w:t xml:space="preserve">. </w:t>
      </w:r>
      <w:r w:rsidR="00C87E3F" w:rsidRPr="008262EE">
        <w:rPr>
          <w:lang w:val="it-IT"/>
        </w:rPr>
        <w:t>(</w:t>
      </w:r>
      <w:r w:rsidR="00312C40">
        <w:rPr>
          <w:lang w:val="it-IT"/>
        </w:rPr>
        <w:t>58b</w:t>
      </w:r>
      <w:r w:rsidR="00C87E3F" w:rsidRPr="008262EE">
        <w:rPr>
          <w:lang w:val="it-IT"/>
        </w:rPr>
        <w:t>)</w:t>
      </w:r>
    </w:p>
    <w:p w:rsidR="00762470" w:rsidRPr="00F3652D" w:rsidRDefault="00762470" w:rsidP="00C10675">
      <w:pPr>
        <w:rPr>
          <w:lang w:val="pt-PT"/>
        </w:rPr>
      </w:pPr>
      <w:r w:rsidRPr="008262EE">
        <w:rPr>
          <w:rStyle w:val="Time2"/>
          <w:lang w:val="it-IT"/>
        </w:rPr>
        <w:t xml:space="preserve">In </w:t>
      </w:r>
      <w:r w:rsidRPr="008262EE">
        <w:rPr>
          <w:rStyle w:val="Time2"/>
          <w:rFonts w:eastAsia="Arial"/>
          <w:lang w:val="it-IT"/>
        </w:rPr>
        <w:t xml:space="preserve">primo </w:t>
      </w:r>
      <w:r w:rsidRPr="008262EE">
        <w:rPr>
          <w:rStyle w:val="Time2"/>
          <w:lang w:val="it-IT"/>
        </w:rPr>
        <w:t>[nocturno]</w:t>
      </w:r>
      <w:r w:rsidRPr="008262EE">
        <w:rPr>
          <w:lang w:val="it-IT"/>
        </w:rPr>
        <w:t xml:space="preserve"> AN </w:t>
      </w:r>
      <w:r w:rsidR="00C1418F" w:rsidRPr="00456BEC">
        <w:rPr>
          <w:rStyle w:val="Incipit"/>
          <w:lang w:val="it-IT"/>
        </w:rPr>
        <w:t>Adiutor in tribulationibus</w:t>
      </w:r>
      <w:r w:rsidR="00C94F95" w:rsidRPr="00F3652D">
        <w:rPr>
          <w:lang w:val="it-IT"/>
        </w:rPr>
        <w:t xml:space="preserve">. </w:t>
      </w:r>
      <w:r w:rsidRPr="001B63A5">
        <w:t xml:space="preserve">AN </w:t>
      </w:r>
      <w:r w:rsidR="00C1418F" w:rsidRPr="001B63A5">
        <w:rPr>
          <w:rStyle w:val="Incipit"/>
        </w:rPr>
        <w:t>Magnus dominus</w:t>
      </w:r>
      <w:r w:rsidR="00C94F95" w:rsidRPr="001B63A5">
        <w:t xml:space="preserve">. </w:t>
      </w:r>
      <w:r w:rsidRPr="001B63A5">
        <w:t xml:space="preserve">AN </w:t>
      </w:r>
      <w:r w:rsidR="00C1418F" w:rsidRPr="001B63A5">
        <w:rPr>
          <w:rStyle w:val="Incipit"/>
        </w:rPr>
        <w:t>Deus deorum</w:t>
      </w:r>
      <w:r w:rsidR="00C94F95" w:rsidRPr="001B63A5">
        <w:t xml:space="preserve">. </w:t>
      </w:r>
      <w:r w:rsidRPr="00321677">
        <w:rPr>
          <w:lang w:val="it-IT"/>
        </w:rPr>
        <w:t xml:space="preserve">RP </w:t>
      </w:r>
      <w:r w:rsidR="00C1418F" w:rsidRPr="00321677">
        <w:rPr>
          <w:rStyle w:val="Incipit"/>
          <w:lang w:val="it-IT"/>
        </w:rPr>
        <w:t>I</w:t>
      </w:r>
      <w:r w:rsidR="00267EDE" w:rsidRPr="00321677">
        <w:rPr>
          <w:rStyle w:val="Incipit"/>
          <w:lang w:val="it-IT"/>
        </w:rPr>
        <w:t>m</w:t>
      </w:r>
      <w:r w:rsidR="00C1418F" w:rsidRPr="00321677">
        <w:rPr>
          <w:rStyle w:val="Incipit"/>
          <w:lang w:val="it-IT"/>
        </w:rPr>
        <w:t>mola deo sacrificium tuum</w:t>
      </w:r>
      <w:r w:rsidR="00C94F95" w:rsidRPr="00321677">
        <w:rPr>
          <w:lang w:val="it-IT"/>
        </w:rPr>
        <w:t xml:space="preserve">. </w:t>
      </w:r>
      <w:r w:rsidRPr="00321677">
        <w:rPr>
          <w:lang w:val="it-IT"/>
        </w:rPr>
        <w:t xml:space="preserve">RV </w:t>
      </w:r>
      <w:r w:rsidR="00C1418F" w:rsidRPr="00321677">
        <w:rPr>
          <w:rStyle w:val="Incipit"/>
          <w:lang w:val="it-IT"/>
        </w:rPr>
        <w:t>Abscondi tamquam</w:t>
      </w:r>
      <w:r w:rsidR="00C94F95" w:rsidRPr="00321677">
        <w:rPr>
          <w:lang w:val="it-IT"/>
        </w:rPr>
        <w:t xml:space="preserve">. </w:t>
      </w:r>
      <w:r w:rsidRPr="00321677">
        <w:rPr>
          <w:lang w:val="it-IT"/>
        </w:rPr>
        <w:t xml:space="preserve">RP </w:t>
      </w:r>
      <w:r w:rsidR="00C1418F" w:rsidRPr="00321677">
        <w:rPr>
          <w:rStyle w:val="Incipit"/>
          <w:lang w:val="it-IT"/>
        </w:rPr>
        <w:t>Quoniam iniquitatem</w:t>
      </w:r>
      <w:r w:rsidR="00C94F95" w:rsidRPr="00321677">
        <w:rPr>
          <w:lang w:val="it-IT"/>
        </w:rPr>
        <w:t xml:space="preserve">. </w:t>
      </w:r>
      <w:r w:rsidRPr="00321677">
        <w:rPr>
          <w:lang w:val="it-IT"/>
        </w:rPr>
        <w:t xml:space="preserve">RV </w:t>
      </w:r>
      <w:r w:rsidR="00C1418F" w:rsidRPr="00321677">
        <w:rPr>
          <w:rStyle w:val="Incipit"/>
          <w:lang w:val="it-IT"/>
        </w:rPr>
        <w:t>Paratum cor meum</w:t>
      </w:r>
      <w:r w:rsidR="00C94F95" w:rsidRPr="00321677">
        <w:rPr>
          <w:lang w:val="it-IT"/>
        </w:rPr>
        <w:t xml:space="preserve">. </w:t>
      </w:r>
      <w:r w:rsidRPr="00F3652D">
        <w:rPr>
          <w:lang w:val="pt-PT"/>
        </w:rPr>
        <w:t xml:space="preserve">RP </w:t>
      </w:r>
      <w:r w:rsidR="00C1418F" w:rsidRPr="00456BEC">
        <w:rPr>
          <w:rStyle w:val="Incipit"/>
          <w:lang w:val="pt-PT"/>
        </w:rPr>
        <w:t>Exurge gloria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 xml:space="preserve">RV </w:t>
      </w:r>
      <w:r w:rsidR="00C1418F" w:rsidRPr="00456BEC">
        <w:rPr>
          <w:rStyle w:val="Incipit"/>
          <w:lang w:val="pt-PT"/>
        </w:rPr>
        <w:t>Adiutor meus tibi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 xml:space="preserve">RP </w:t>
      </w:r>
      <w:r w:rsidR="00C1418F" w:rsidRPr="00456BEC">
        <w:rPr>
          <w:rStyle w:val="Incipit"/>
          <w:lang w:val="pt-PT"/>
        </w:rPr>
        <w:t>Eripe me de inimicis</w:t>
      </w:r>
      <w:r w:rsidRPr="008262EE">
        <w:rPr>
          <w:lang w:val="pt-PT"/>
        </w:rPr>
        <w:t>.</w:t>
      </w:r>
    </w:p>
    <w:p w:rsidR="00762470" w:rsidRPr="008262EE" w:rsidRDefault="00762470" w:rsidP="00C10675">
      <w:pPr>
        <w:rPr>
          <w:lang w:val="pt-PT"/>
        </w:rPr>
      </w:pPr>
      <w:r w:rsidRPr="008262EE">
        <w:rPr>
          <w:rStyle w:val="Time2"/>
          <w:lang w:val="pt-PT"/>
        </w:rPr>
        <w:t>In secondo nocturno</w:t>
      </w:r>
      <w:r w:rsidRPr="008262EE">
        <w:rPr>
          <w:lang w:val="pt-PT"/>
        </w:rPr>
        <w:t xml:space="preserve"> [AN] </w:t>
      </w:r>
      <w:r w:rsidR="00C1418F" w:rsidRPr="00456BEC">
        <w:rPr>
          <w:rStyle w:val="Incipit"/>
          <w:lang w:val="pt-PT"/>
        </w:rPr>
        <w:t>Alleluia</w:t>
      </w:r>
      <w:r w:rsidR="007275B6">
        <w:rPr>
          <w:lang w:val="pt-PT"/>
        </w:rPr>
        <w:t xml:space="preserve"> </w:t>
      </w:r>
      <w:r w:rsidRPr="008262EE">
        <w:rPr>
          <w:lang w:val="pt-PT"/>
        </w:rPr>
        <w:t xml:space="preserve">ut [AN] </w:t>
      </w:r>
      <w:r w:rsidR="00C1418F" w:rsidRPr="00456BEC">
        <w:rPr>
          <w:rStyle w:val="Incipit"/>
          <w:lang w:val="pt-PT"/>
        </w:rPr>
        <w:t>Avertit dominus</w:t>
      </w:r>
      <w:r w:rsidR="00C94F95" w:rsidRPr="00F3652D">
        <w:rPr>
          <w:lang w:val="pt-PT"/>
        </w:rPr>
        <w:t xml:space="preserve">. </w:t>
      </w:r>
      <w:r w:rsidRPr="00F3652D">
        <w:rPr>
          <w:lang w:val="pt-PT"/>
        </w:rPr>
        <w:t xml:space="preserve">AN </w:t>
      </w:r>
      <w:r w:rsidR="00C1418F" w:rsidRPr="00456BEC">
        <w:rPr>
          <w:rStyle w:val="Incipit"/>
          <w:lang w:val="pt-PT"/>
        </w:rPr>
        <w:t>Intende in me</w:t>
      </w:r>
      <w:r w:rsidR="00C94F95" w:rsidRPr="00F3652D">
        <w:rPr>
          <w:lang w:val="pt-PT"/>
        </w:rPr>
        <w:t xml:space="preserve">. </w:t>
      </w:r>
      <w:r w:rsidRPr="00F3652D">
        <w:rPr>
          <w:lang w:val="pt-PT"/>
        </w:rPr>
        <w:t xml:space="preserve">AN </w:t>
      </w:r>
      <w:r w:rsidR="00C1418F" w:rsidRPr="00456BEC">
        <w:rPr>
          <w:rStyle w:val="Incipit"/>
          <w:lang w:val="pt-PT"/>
        </w:rPr>
        <w:t>Iuste iudicate</w:t>
      </w:r>
      <w:r w:rsidR="00C94F95" w:rsidRPr="00F3652D">
        <w:rPr>
          <w:lang w:val="pt-PT"/>
        </w:rPr>
        <w:t xml:space="preserve">. </w:t>
      </w:r>
      <w:r w:rsidRPr="00F3652D">
        <w:rPr>
          <w:lang w:val="pt-PT"/>
        </w:rPr>
        <w:t xml:space="preserve">VS </w:t>
      </w:r>
      <w:r w:rsidR="00C1418F" w:rsidRPr="00456BEC">
        <w:rPr>
          <w:rStyle w:val="Incipit"/>
          <w:lang w:val="pt-PT"/>
        </w:rPr>
        <w:t>Deus vitam meam nuntiavi</w:t>
      </w:r>
      <w:r w:rsidRPr="008262EE">
        <w:rPr>
          <w:lang w:val="pt-PT"/>
        </w:rPr>
        <w:t>.</w:t>
      </w:r>
    </w:p>
    <w:p w:rsidR="00762470" w:rsidRPr="00F3652D" w:rsidRDefault="00762470" w:rsidP="00C10675">
      <w:pPr>
        <w:rPr>
          <w:lang w:val="pt-PT"/>
        </w:rPr>
      </w:pPr>
      <w:r w:rsidRPr="00321677">
        <w:rPr>
          <w:rStyle w:val="Time1"/>
          <w:lang w:val="pt-PT"/>
        </w:rPr>
        <w:t>In matutin</w:t>
      </w:r>
      <w:r w:rsidR="00267EDE" w:rsidRPr="00321677">
        <w:rPr>
          <w:rStyle w:val="Time1"/>
          <w:lang w:val="pt-PT"/>
        </w:rPr>
        <w:t>is</w:t>
      </w:r>
      <w:r w:rsidRPr="00321677">
        <w:rPr>
          <w:rStyle w:val="Time1"/>
          <w:lang w:val="pt-PT"/>
        </w:rPr>
        <w:t xml:space="preserve"> laudibus</w:t>
      </w:r>
      <w:r w:rsidRPr="00321677">
        <w:rPr>
          <w:lang w:val="pt-PT"/>
        </w:rPr>
        <w:t xml:space="preserve"> AN </w:t>
      </w:r>
      <w:r w:rsidR="00C1418F" w:rsidRPr="00321677">
        <w:rPr>
          <w:rStyle w:val="Incipit"/>
          <w:lang w:val="pt-PT"/>
        </w:rPr>
        <w:t>Tibi soli peccavi</w:t>
      </w:r>
      <w:r w:rsidR="00C94F95" w:rsidRPr="00321677">
        <w:rPr>
          <w:lang w:val="pt-PT"/>
        </w:rPr>
        <w:t xml:space="preserve">. </w:t>
      </w:r>
      <w:r w:rsidR="00F3652D" w:rsidRPr="00321677">
        <w:rPr>
          <w:lang w:val="pt-PT"/>
        </w:rPr>
        <w:t xml:space="preserve">[PS] </w:t>
      </w:r>
      <w:r w:rsidR="00C1418F" w:rsidRPr="00321677">
        <w:rPr>
          <w:rStyle w:val="Incipit"/>
          <w:lang w:val="pt-PT"/>
        </w:rPr>
        <w:t>Ä+Miserere+Ä</w:t>
      </w:r>
      <w:r w:rsidR="00C94F95" w:rsidRPr="00321677">
        <w:rPr>
          <w:lang w:val="pt-PT"/>
        </w:rPr>
        <w:t xml:space="preserve">. </w:t>
      </w:r>
      <w:r w:rsidRPr="00321677">
        <w:rPr>
          <w:lang w:val="pt-PT"/>
        </w:rPr>
        <w:t xml:space="preserve">AN </w:t>
      </w:r>
      <w:r w:rsidR="00C1418F" w:rsidRPr="00321677">
        <w:rPr>
          <w:rStyle w:val="Incipit"/>
          <w:lang w:val="pt-PT"/>
        </w:rPr>
        <w:t>Salutare vultus</w:t>
      </w:r>
      <w:r w:rsidR="00C94F95" w:rsidRPr="00321677">
        <w:rPr>
          <w:lang w:val="pt-PT"/>
        </w:rPr>
        <w:t xml:space="preserve">. </w:t>
      </w:r>
      <w:r w:rsidR="00F3652D" w:rsidRPr="00321677">
        <w:rPr>
          <w:lang w:val="de-DE"/>
        </w:rPr>
        <w:t xml:space="preserve">[PS] </w:t>
      </w:r>
      <w:r w:rsidR="00C1418F" w:rsidRPr="00321677">
        <w:rPr>
          <w:rStyle w:val="Incipit"/>
          <w:lang w:val="de-DE"/>
        </w:rPr>
        <w:t>Ä+Iudica+Ä</w:t>
      </w:r>
      <w:r w:rsidR="00C94F95" w:rsidRPr="00321677">
        <w:rPr>
          <w:lang w:val="de-DE"/>
        </w:rPr>
        <w:t xml:space="preserve">. </w:t>
      </w:r>
      <w:r w:rsidRPr="00321677">
        <w:rPr>
          <w:lang w:val="de-DE"/>
        </w:rPr>
        <w:t xml:space="preserve">AN </w:t>
      </w:r>
      <w:r w:rsidR="00C1418F" w:rsidRPr="00321677">
        <w:rPr>
          <w:rStyle w:val="Incipit"/>
          <w:lang w:val="de-DE"/>
        </w:rPr>
        <w:t>Quoniam in te confidit</w:t>
      </w:r>
      <w:r w:rsidR="00C94F95" w:rsidRPr="00321677">
        <w:rPr>
          <w:lang w:val="de-DE"/>
        </w:rPr>
        <w:t xml:space="preserve">. </w:t>
      </w:r>
      <w:r w:rsidR="00F3652D" w:rsidRPr="00321677">
        <w:rPr>
          <w:lang w:val="de-DE"/>
        </w:rPr>
        <w:t xml:space="preserve">[PS] </w:t>
      </w:r>
      <w:r w:rsidR="00C1418F" w:rsidRPr="00321677">
        <w:rPr>
          <w:rStyle w:val="Incipit"/>
          <w:lang w:val="de-DE"/>
        </w:rPr>
        <w:t>Ä+Miserere quoniam in+Ä</w:t>
      </w:r>
      <w:r w:rsidR="00C94F95" w:rsidRPr="00321677">
        <w:rPr>
          <w:lang w:val="de-DE"/>
        </w:rPr>
        <w:t xml:space="preserve">. </w:t>
      </w:r>
      <w:r w:rsidRPr="00321677">
        <w:rPr>
          <w:lang w:val="de-DE"/>
        </w:rPr>
        <w:t xml:space="preserve">AN </w:t>
      </w:r>
      <w:r w:rsidR="00C1418F" w:rsidRPr="00321677">
        <w:rPr>
          <w:rStyle w:val="Incipit"/>
          <w:lang w:val="de-DE"/>
        </w:rPr>
        <w:t>Cunctis diebus</w:t>
      </w:r>
      <w:r w:rsidR="00C94F95" w:rsidRPr="00321677">
        <w:rPr>
          <w:lang w:val="de-DE"/>
        </w:rPr>
        <w:t xml:space="preserve">. </w:t>
      </w:r>
      <w:r w:rsidR="00F3652D" w:rsidRPr="00321677">
        <w:rPr>
          <w:lang w:val="de-DE"/>
        </w:rPr>
        <w:t xml:space="preserve">[PS] </w:t>
      </w:r>
      <w:r w:rsidR="00C1418F" w:rsidRPr="00321677">
        <w:rPr>
          <w:rStyle w:val="Incipit"/>
          <w:lang w:val="de-DE"/>
        </w:rPr>
        <w:t>Ä+Ego dixi+Ä</w:t>
      </w:r>
      <w:r w:rsidR="00C94F95" w:rsidRPr="00321677">
        <w:rPr>
          <w:lang w:val="de-DE"/>
        </w:rPr>
        <w:t xml:space="preserve">. </w:t>
      </w:r>
      <w:r w:rsidRPr="00321677">
        <w:rPr>
          <w:lang w:val="de-DE"/>
        </w:rPr>
        <w:t xml:space="preserve">AN </w:t>
      </w:r>
      <w:r w:rsidR="00C1418F" w:rsidRPr="00321677">
        <w:rPr>
          <w:rStyle w:val="Incipit"/>
          <w:lang w:val="de-DE"/>
        </w:rPr>
        <w:t>Omnes angeli</w:t>
      </w:r>
      <w:r w:rsidR="00C94F95" w:rsidRPr="00321677">
        <w:rPr>
          <w:lang w:val="de-DE"/>
        </w:rPr>
        <w:t xml:space="preserve">. </w:t>
      </w:r>
      <w:r w:rsidR="00F3652D" w:rsidRPr="00321677">
        <w:rPr>
          <w:lang w:val="de-DE"/>
        </w:rPr>
        <w:t xml:space="preserve">[PS] </w:t>
      </w:r>
      <w:r w:rsidR="00C1418F" w:rsidRPr="00321677">
        <w:rPr>
          <w:rStyle w:val="Incipit"/>
          <w:lang w:val="de-DE"/>
        </w:rPr>
        <w:t>Ä+Laudate+Ä</w:t>
      </w:r>
      <w:r w:rsidR="00C94F95" w:rsidRPr="00321677">
        <w:rPr>
          <w:lang w:val="de-DE"/>
        </w:rPr>
        <w:t xml:space="preserve">. </w:t>
      </w:r>
      <w:r w:rsidRPr="00321677">
        <w:rPr>
          <w:lang w:val="de-DE"/>
        </w:rPr>
        <w:t xml:space="preserve">RP </w:t>
      </w:r>
      <w:r w:rsidR="00C1418F" w:rsidRPr="00321677">
        <w:rPr>
          <w:rStyle w:val="Incipit"/>
          <w:lang w:val="de-DE"/>
        </w:rPr>
        <w:t>Miserere mei</w:t>
      </w:r>
      <w:r w:rsidR="00C94F95" w:rsidRPr="00321677">
        <w:rPr>
          <w:lang w:val="de-DE"/>
        </w:rPr>
        <w:t xml:space="preserve">. </w:t>
      </w:r>
      <w:r w:rsidR="00F3652D" w:rsidRPr="00321677">
        <w:rPr>
          <w:lang w:val="de-DE"/>
        </w:rPr>
        <w:t xml:space="preserve">[RV] </w:t>
      </w:r>
      <w:r w:rsidR="00C1418F" w:rsidRPr="00321677">
        <w:rPr>
          <w:rStyle w:val="Incipit"/>
          <w:lang w:val="de-DE"/>
        </w:rPr>
        <w:t>Ä+Quoniam in te+Ä</w:t>
      </w:r>
      <w:r w:rsidR="00C94F95" w:rsidRPr="00321677">
        <w:rPr>
          <w:lang w:val="de-DE"/>
        </w:rPr>
        <w:t xml:space="preserve">. </w:t>
      </w:r>
      <w:r w:rsidRPr="00321677">
        <w:rPr>
          <w:lang w:val="de-DE"/>
        </w:rPr>
        <w:t xml:space="preserve">HY </w:t>
      </w:r>
      <w:r w:rsidR="00C1418F" w:rsidRPr="00321677">
        <w:rPr>
          <w:rStyle w:val="Incipit"/>
          <w:lang w:val="de-DE"/>
        </w:rPr>
        <w:t>Ales diei nunti</w:t>
      </w:r>
      <w:r w:rsidR="00267EDE" w:rsidRPr="00321677">
        <w:rPr>
          <w:rStyle w:val="Incipit"/>
          <w:lang w:val="de-DE"/>
        </w:rPr>
        <w:t>us</w:t>
      </w:r>
      <w:r w:rsidR="00C94F95" w:rsidRPr="00321677">
        <w:rPr>
          <w:lang w:val="de-DE"/>
        </w:rPr>
        <w:t xml:space="preserve">. </w:t>
      </w:r>
      <w:r w:rsidRPr="00F3652D">
        <w:rPr>
          <w:lang w:val="pt-PT"/>
        </w:rPr>
        <w:t xml:space="preserve">AB </w:t>
      </w:r>
      <w:r w:rsidR="00C1418F" w:rsidRPr="00456BEC">
        <w:rPr>
          <w:rStyle w:val="Incipit"/>
          <w:lang w:val="pt-PT"/>
        </w:rPr>
        <w:t>Erexit dominus nobis</w:t>
      </w:r>
      <w:r w:rsidRPr="00F3652D">
        <w:rPr>
          <w:lang w:val="pt-PT"/>
        </w:rPr>
        <w:t>.</w:t>
      </w:r>
    </w:p>
    <w:p w:rsidR="00762470" w:rsidRPr="00F3652D" w:rsidRDefault="00762470" w:rsidP="00C10675">
      <w:pPr>
        <w:rPr>
          <w:lang w:val="pt-PT"/>
        </w:rPr>
      </w:pPr>
      <w:r w:rsidRPr="008262EE">
        <w:rPr>
          <w:rStyle w:val="Time1"/>
          <w:lang w:val="pt-PT"/>
        </w:rPr>
        <w:t>Ad primam</w:t>
      </w:r>
      <w:r w:rsidRPr="008262EE">
        <w:rPr>
          <w:lang w:val="pt-PT"/>
        </w:rPr>
        <w:t xml:space="preserve"> AN </w:t>
      </w:r>
      <w:r w:rsidR="00C1418F" w:rsidRPr="00456BEC">
        <w:rPr>
          <w:rStyle w:val="Incipit"/>
          <w:lang w:val="pt-PT"/>
        </w:rPr>
        <w:t>Domine deus meus</w:t>
      </w:r>
      <w:r w:rsidR="001B492F" w:rsidRPr="00F3652D">
        <w:rPr>
          <w:lang w:val="pt-PT"/>
        </w:rPr>
        <w:t>.</w:t>
      </w:r>
    </w:p>
    <w:p w:rsidR="00762470" w:rsidRPr="00F3652D" w:rsidRDefault="00762470" w:rsidP="00C10675">
      <w:pPr>
        <w:rPr>
          <w:lang w:val="en-US"/>
        </w:rPr>
      </w:pPr>
      <w:r w:rsidRPr="00EE485F">
        <w:rPr>
          <w:rStyle w:val="Time1"/>
          <w:lang w:val="en-GB"/>
        </w:rPr>
        <w:t>Ad tertiam</w:t>
      </w:r>
      <w:r w:rsidRPr="00EE485F">
        <w:rPr>
          <w:lang w:val="en-GB"/>
        </w:rPr>
        <w:t xml:space="preserve"> AN </w:t>
      </w:r>
      <w:r w:rsidR="00C1418F" w:rsidRPr="00456BEC">
        <w:rPr>
          <w:rStyle w:val="Incipit"/>
          <w:lang w:val="en-US"/>
        </w:rPr>
        <w:t>Clamavi</w:t>
      </w:r>
      <w:r w:rsidR="00C94F95" w:rsidRPr="00F3652D">
        <w:rPr>
          <w:lang w:val="en-US"/>
        </w:rPr>
        <w:t xml:space="preserve">. </w:t>
      </w:r>
      <w:r w:rsidR="00F3652D" w:rsidRPr="00F3652D">
        <w:rPr>
          <w:lang w:val="en-US"/>
        </w:rPr>
        <w:t>[</w:t>
      </w:r>
      <w:r w:rsidR="00F3652D" w:rsidRPr="00EE485F">
        <w:rPr>
          <w:lang w:val="en-GB"/>
        </w:rPr>
        <w:t>PS</w:t>
      </w:r>
      <w:r w:rsidR="00F3652D" w:rsidRPr="00F3652D">
        <w:rPr>
          <w:lang w:val="en-US"/>
        </w:rPr>
        <w:t xml:space="preserve">] </w:t>
      </w:r>
      <w:r w:rsidR="00C1418F" w:rsidRPr="00456BEC">
        <w:rPr>
          <w:rStyle w:val="Incipit"/>
          <w:lang w:val="en-US"/>
        </w:rPr>
        <w:t>Ä+Ad dominum+Ä</w:t>
      </w:r>
      <w:r w:rsidRPr="00F3652D">
        <w:rPr>
          <w:lang w:val="en-US"/>
        </w:rPr>
        <w:t>.</w:t>
      </w:r>
    </w:p>
    <w:p w:rsidR="00762470" w:rsidRPr="00F3652D" w:rsidRDefault="00762470" w:rsidP="00C10675">
      <w:pPr>
        <w:rPr>
          <w:lang w:val="en-US"/>
        </w:rPr>
      </w:pPr>
      <w:r w:rsidRPr="008262EE">
        <w:rPr>
          <w:rStyle w:val="Time1"/>
          <w:lang w:val="pt-PT"/>
        </w:rPr>
        <w:t>Ad sextam</w:t>
      </w:r>
      <w:r w:rsidRPr="008262EE">
        <w:rPr>
          <w:lang w:val="pt-PT"/>
        </w:rPr>
        <w:t xml:space="preserve"> AN </w:t>
      </w:r>
      <w:r w:rsidR="00C1418F" w:rsidRPr="00456BEC">
        <w:rPr>
          <w:rStyle w:val="Incipit"/>
          <w:lang w:val="pt-PT"/>
        </w:rPr>
        <w:t>Qui habitas</w:t>
      </w:r>
      <w:r w:rsidR="00C94F95" w:rsidRPr="00F3652D">
        <w:rPr>
          <w:lang w:val="pt-PT"/>
        </w:rPr>
        <w:t xml:space="preserve">. </w:t>
      </w:r>
      <w:r w:rsidR="00F3652D" w:rsidRPr="00F3652D">
        <w:rPr>
          <w:lang w:val="en-US"/>
        </w:rPr>
        <w:t xml:space="preserve">[PS] </w:t>
      </w:r>
      <w:r w:rsidR="00C1418F" w:rsidRPr="00456BEC">
        <w:rPr>
          <w:rStyle w:val="Incipit"/>
          <w:lang w:val="en-US"/>
        </w:rPr>
        <w:t>Ä+Ad te levavi+Ä</w:t>
      </w:r>
      <w:r w:rsidRPr="00F3652D">
        <w:rPr>
          <w:lang w:val="en-US"/>
        </w:rPr>
        <w:t>.</w:t>
      </w:r>
    </w:p>
    <w:p w:rsidR="00762470" w:rsidRPr="00321677" w:rsidRDefault="00762470" w:rsidP="00C10675">
      <w:pPr>
        <w:rPr>
          <w:lang w:val="en-US"/>
        </w:rPr>
      </w:pPr>
      <w:r w:rsidRPr="00F3652D">
        <w:rPr>
          <w:rStyle w:val="Time1"/>
          <w:lang w:val="en-US"/>
        </w:rPr>
        <w:lastRenderedPageBreak/>
        <w:t>Ad nonam</w:t>
      </w:r>
      <w:r w:rsidRPr="00F3652D">
        <w:rPr>
          <w:lang w:val="en-US"/>
        </w:rPr>
        <w:t xml:space="preserve"> AN </w:t>
      </w:r>
      <w:r w:rsidR="00C1418F" w:rsidRPr="00456BEC">
        <w:rPr>
          <w:rStyle w:val="Incipit"/>
          <w:lang w:val="en-US"/>
        </w:rPr>
        <w:t>Facti sumus</w:t>
      </w:r>
      <w:r w:rsidR="00C94F95" w:rsidRPr="00F3652D">
        <w:rPr>
          <w:lang w:val="en-US"/>
        </w:rPr>
        <w:t xml:space="preserve">. </w:t>
      </w:r>
      <w:r w:rsidR="00F3652D" w:rsidRPr="00321677">
        <w:rPr>
          <w:lang w:val="en-US"/>
        </w:rPr>
        <w:t xml:space="preserve">[PS] </w:t>
      </w:r>
      <w:r w:rsidR="00C1418F" w:rsidRPr="00321677">
        <w:rPr>
          <w:rStyle w:val="Incipit"/>
          <w:lang w:val="en-US"/>
        </w:rPr>
        <w:t>Ä+In convertendo+Ä</w:t>
      </w:r>
      <w:r w:rsidRPr="00321677">
        <w:rPr>
          <w:lang w:val="en-US"/>
        </w:rPr>
        <w:t>.</w:t>
      </w:r>
    </w:p>
    <w:p w:rsidR="00762470" w:rsidRPr="00F3652D" w:rsidRDefault="00762470" w:rsidP="00C10675">
      <w:pPr>
        <w:rPr>
          <w:lang w:val="fr-FR"/>
        </w:rPr>
      </w:pPr>
      <w:r w:rsidRPr="008262EE">
        <w:rPr>
          <w:rStyle w:val="Time1"/>
          <w:lang w:val="pt-PT"/>
        </w:rPr>
        <w:t>Ad vesperas</w:t>
      </w:r>
      <w:r w:rsidRPr="008262EE">
        <w:rPr>
          <w:lang w:val="pt-PT"/>
        </w:rPr>
        <w:t xml:space="preserve"> AN </w:t>
      </w:r>
      <w:r w:rsidR="00C1418F" w:rsidRPr="00456BEC">
        <w:rPr>
          <w:rStyle w:val="Incipit"/>
          <w:lang w:val="pt-PT"/>
        </w:rPr>
        <w:t>De profundis clamavi</w:t>
      </w:r>
      <w:r w:rsidR="00C94F95" w:rsidRPr="00F3652D">
        <w:rPr>
          <w:lang w:val="pt-PT"/>
        </w:rPr>
        <w:t xml:space="preserve">. </w:t>
      </w:r>
      <w:r w:rsidRPr="00F3652D">
        <w:rPr>
          <w:lang w:val="pt-PT"/>
        </w:rPr>
        <w:t>[</w:t>
      </w:r>
      <w:r w:rsidRPr="008262EE">
        <w:rPr>
          <w:lang w:val="pt-PT"/>
        </w:rPr>
        <w:t>Psalmum ipsum</w:t>
      </w:r>
      <w:r w:rsidRPr="00F3652D">
        <w:rPr>
          <w:lang w:val="pt-PT"/>
        </w:rPr>
        <w:t>]</w:t>
      </w:r>
      <w:r w:rsidR="00C94F95" w:rsidRPr="00F3652D">
        <w:rPr>
          <w:lang w:val="pt-PT"/>
        </w:rPr>
        <w:t xml:space="preserve">. </w:t>
      </w:r>
      <w:r w:rsidRPr="00F3652D">
        <w:rPr>
          <w:lang w:val="pt-PT"/>
        </w:rPr>
        <w:t xml:space="preserve">AN </w:t>
      </w:r>
      <w:r w:rsidR="00C1418F" w:rsidRPr="00456BEC">
        <w:rPr>
          <w:rStyle w:val="Incipit"/>
          <w:lang w:val="pt-PT"/>
        </w:rPr>
        <w:t>Speret Israel</w:t>
      </w:r>
      <w:r w:rsidR="00C94F95" w:rsidRPr="00F3652D">
        <w:rPr>
          <w:lang w:val="pt-PT"/>
        </w:rPr>
        <w:t xml:space="preserve">. </w:t>
      </w:r>
      <w:r w:rsidR="00F3652D" w:rsidRPr="00F3652D">
        <w:rPr>
          <w:lang w:val="fr-FR"/>
        </w:rPr>
        <w:t>[</w:t>
      </w:r>
      <w:r w:rsidR="00F3652D" w:rsidRPr="008262EE">
        <w:rPr>
          <w:lang w:val="fr-FR"/>
        </w:rPr>
        <w:t>PS</w:t>
      </w:r>
      <w:r w:rsidR="00F3652D" w:rsidRPr="00F3652D">
        <w:rPr>
          <w:lang w:val="fr-FR"/>
        </w:rPr>
        <w:t xml:space="preserve">] </w:t>
      </w:r>
      <w:r w:rsidR="00C1418F" w:rsidRPr="00456BEC">
        <w:rPr>
          <w:rStyle w:val="Incipit"/>
          <w:lang w:val="fr-FR"/>
        </w:rPr>
        <w:t>Ä+Domine non est+Ä</w:t>
      </w:r>
      <w:r w:rsidR="00C94F95" w:rsidRPr="00F3652D">
        <w:rPr>
          <w:lang w:val="fr-FR"/>
        </w:rPr>
        <w:t xml:space="preserve">. </w:t>
      </w:r>
      <w:r w:rsidRPr="00F3652D">
        <w:rPr>
          <w:lang w:val="fr-FR"/>
        </w:rPr>
        <w:t xml:space="preserve">AN </w:t>
      </w:r>
      <w:r w:rsidR="00C1418F" w:rsidRPr="00456BEC">
        <w:rPr>
          <w:rStyle w:val="Incipit"/>
          <w:lang w:val="fr-FR"/>
        </w:rPr>
        <w:t>Et omnis mansuetudinis</w:t>
      </w:r>
      <w:r w:rsidR="00C94F95" w:rsidRPr="00F3652D">
        <w:rPr>
          <w:lang w:val="fr-FR"/>
        </w:rPr>
        <w:t xml:space="preserve">. </w:t>
      </w:r>
      <w:r w:rsidR="00F3652D" w:rsidRPr="00F3652D">
        <w:rPr>
          <w:lang w:val="fr-FR"/>
        </w:rPr>
        <w:t>[</w:t>
      </w:r>
      <w:r w:rsidR="00F3652D" w:rsidRPr="008262EE">
        <w:rPr>
          <w:lang w:val="fr-FR"/>
        </w:rPr>
        <w:t>PS</w:t>
      </w:r>
      <w:r w:rsidR="00F3652D" w:rsidRPr="00F3652D">
        <w:rPr>
          <w:lang w:val="fr-FR"/>
        </w:rPr>
        <w:t xml:space="preserve">] </w:t>
      </w:r>
      <w:r w:rsidR="00C1418F" w:rsidRPr="00456BEC">
        <w:rPr>
          <w:rStyle w:val="Incipit"/>
          <w:lang w:val="fr-FR"/>
        </w:rPr>
        <w:t>Ä+Memento+Ä</w:t>
      </w:r>
      <w:r w:rsidR="00C94F95" w:rsidRPr="00F3652D">
        <w:rPr>
          <w:lang w:val="fr-FR"/>
        </w:rPr>
        <w:t xml:space="preserve">. </w:t>
      </w:r>
      <w:r w:rsidRPr="00F3652D">
        <w:rPr>
          <w:lang w:val="fr-FR"/>
        </w:rPr>
        <w:t xml:space="preserve">AN </w:t>
      </w:r>
      <w:r w:rsidR="00C1418F" w:rsidRPr="00456BEC">
        <w:rPr>
          <w:rStyle w:val="Incipit"/>
          <w:lang w:val="fr-FR"/>
        </w:rPr>
        <w:t>Habitare fratres</w:t>
      </w:r>
      <w:r w:rsidR="00C94F95" w:rsidRPr="00F3652D">
        <w:rPr>
          <w:lang w:val="fr-FR"/>
        </w:rPr>
        <w:t xml:space="preserve">. </w:t>
      </w:r>
      <w:r w:rsidR="00F3652D" w:rsidRPr="00F3652D">
        <w:rPr>
          <w:lang w:val="fr-FR"/>
        </w:rPr>
        <w:t xml:space="preserve">[PS] </w:t>
      </w:r>
      <w:r w:rsidR="00C1418F" w:rsidRPr="00456BEC">
        <w:rPr>
          <w:rStyle w:val="Incipit"/>
          <w:lang w:val="fr-FR"/>
        </w:rPr>
        <w:t>Ä+Ecce quam bonum+Ä</w:t>
      </w:r>
      <w:r w:rsidR="00C94F95" w:rsidRPr="00F3652D">
        <w:rPr>
          <w:lang w:val="fr-FR"/>
        </w:rPr>
        <w:t xml:space="preserve">. </w:t>
      </w:r>
      <w:r w:rsidRPr="00F3652D">
        <w:rPr>
          <w:lang w:val="fr-FR"/>
        </w:rPr>
        <w:t xml:space="preserve">HY </w:t>
      </w:r>
      <w:r w:rsidR="00C1418F" w:rsidRPr="00456BEC">
        <w:rPr>
          <w:rStyle w:val="Incipit"/>
          <w:lang w:val="fr-FR"/>
        </w:rPr>
        <w:t>Telluris ingens.</w:t>
      </w:r>
    </w:p>
    <w:p w:rsidR="00762470" w:rsidRPr="001B63A5" w:rsidRDefault="00267EDE" w:rsidP="002948B5">
      <w:pPr>
        <w:pStyle w:val="berschrift1"/>
        <w:rPr>
          <w:lang w:val="it-IT"/>
        </w:rPr>
      </w:pPr>
      <w:r w:rsidRPr="001B63A5">
        <w:rPr>
          <w:lang w:val="it-IT"/>
        </w:rPr>
        <w:t>FERIA QUARTA [PER ANNUM]</w:t>
      </w:r>
    </w:p>
    <w:p w:rsidR="00267EDE" w:rsidRDefault="00E352DC" w:rsidP="00C10675">
      <w:pPr>
        <w:rPr>
          <w:lang w:val="it-IT"/>
        </w:rPr>
      </w:pPr>
      <w:r w:rsidRPr="00907DF6">
        <w:rPr>
          <w:rStyle w:val="Time1"/>
          <w:lang w:val="it-IT"/>
        </w:rPr>
        <w:t>[Ad matutin</w:t>
      </w:r>
      <w:r w:rsidR="00267EDE" w:rsidRPr="00907DF6">
        <w:rPr>
          <w:rStyle w:val="Time1"/>
          <w:lang w:val="it-IT"/>
        </w:rPr>
        <w:t>um</w:t>
      </w:r>
      <w:r w:rsidRPr="00907DF6">
        <w:rPr>
          <w:rStyle w:val="Time1"/>
          <w:lang w:val="it-IT"/>
        </w:rPr>
        <w:t>]</w:t>
      </w:r>
      <w:r w:rsidR="00762470" w:rsidRPr="00F3652D">
        <w:rPr>
          <w:lang w:val="it-IT"/>
        </w:rPr>
        <w:t xml:space="preserve"> INV </w:t>
      </w:r>
      <w:r w:rsidR="00C1418F" w:rsidRPr="00456BEC">
        <w:rPr>
          <w:rStyle w:val="Incipit"/>
          <w:lang w:val="it-IT"/>
        </w:rPr>
        <w:t>In manu tua</w:t>
      </w:r>
      <w:r w:rsidR="00C94F95" w:rsidRPr="00F3652D">
        <w:rPr>
          <w:lang w:val="it-IT"/>
        </w:rPr>
        <w:t xml:space="preserve">. </w:t>
      </w:r>
      <w:r w:rsidR="00762470" w:rsidRPr="00F3652D">
        <w:rPr>
          <w:lang w:val="it-IT"/>
        </w:rPr>
        <w:t xml:space="preserve">HY </w:t>
      </w:r>
      <w:r w:rsidR="00C1418F" w:rsidRPr="00456BEC">
        <w:rPr>
          <w:rStyle w:val="Incipit"/>
          <w:lang w:val="it-IT"/>
        </w:rPr>
        <w:t>Rerum creator optime</w:t>
      </w:r>
      <w:r w:rsidR="00C94F95" w:rsidRPr="00F3652D">
        <w:rPr>
          <w:lang w:val="it-IT"/>
        </w:rPr>
        <w:t>.</w:t>
      </w:r>
    </w:p>
    <w:p w:rsidR="00762470" w:rsidRPr="00F3652D" w:rsidRDefault="00762470" w:rsidP="00C10675">
      <w:pPr>
        <w:rPr>
          <w:lang w:val="pt-PT"/>
        </w:rPr>
      </w:pPr>
      <w:r w:rsidRPr="008262EE">
        <w:rPr>
          <w:rStyle w:val="Time2"/>
          <w:lang w:val="it-IT"/>
        </w:rPr>
        <w:t>[In primo nocturno]</w:t>
      </w:r>
      <w:r w:rsidRPr="00F3652D">
        <w:rPr>
          <w:lang w:val="it-IT"/>
        </w:rPr>
        <w:t xml:space="preserve"> AN </w:t>
      </w:r>
      <w:r w:rsidR="00C1418F" w:rsidRPr="00456BEC">
        <w:rPr>
          <w:rStyle w:val="Incipit"/>
          <w:lang w:val="it-IT"/>
        </w:rPr>
        <w:t>Da nobis domine</w:t>
      </w:r>
      <w:r w:rsidR="00C94F95" w:rsidRPr="00F3652D">
        <w:rPr>
          <w:lang w:val="it-IT"/>
        </w:rPr>
        <w:t xml:space="preserve">. </w:t>
      </w:r>
      <w:r w:rsidR="00F3652D" w:rsidRPr="00F3652D">
        <w:rPr>
          <w:lang w:val="it-IT"/>
        </w:rPr>
        <w:t xml:space="preserve">[PS] </w:t>
      </w:r>
      <w:r w:rsidR="00C1418F" w:rsidRPr="00456BEC">
        <w:rPr>
          <w:rStyle w:val="Incipit"/>
          <w:lang w:val="it-IT"/>
        </w:rPr>
        <w:t>Ä+Deus reppulisti+Ä</w:t>
      </w:r>
      <w:r w:rsidR="00C94F95" w:rsidRPr="00F3652D">
        <w:rPr>
          <w:lang w:val="it-IT"/>
        </w:rPr>
        <w:t xml:space="preserve">. </w:t>
      </w:r>
      <w:r w:rsidRPr="00F3652D">
        <w:rPr>
          <w:lang w:val="it-IT"/>
        </w:rPr>
        <w:t xml:space="preserve">AN </w:t>
      </w:r>
      <w:r w:rsidR="00C1418F" w:rsidRPr="00456BEC">
        <w:rPr>
          <w:rStyle w:val="Incipit"/>
          <w:lang w:val="it-IT"/>
        </w:rPr>
        <w:t>Benedicite gentes</w:t>
      </w:r>
      <w:r w:rsidR="00C94F95" w:rsidRPr="00F3652D">
        <w:rPr>
          <w:lang w:val="it-IT"/>
        </w:rPr>
        <w:t xml:space="preserve">. </w:t>
      </w:r>
      <w:r w:rsidR="00F3652D" w:rsidRPr="00F3652D">
        <w:rPr>
          <w:lang w:val="it-IT"/>
        </w:rPr>
        <w:t xml:space="preserve">[PS] </w:t>
      </w:r>
      <w:r w:rsidR="00C1418F" w:rsidRPr="00456BEC">
        <w:rPr>
          <w:rStyle w:val="Incipit"/>
          <w:lang w:val="it-IT"/>
        </w:rPr>
        <w:t>Ä+Nonne de</w:t>
      </w:r>
      <w:r w:rsidR="00D50906">
        <w:rPr>
          <w:rStyle w:val="Incipit"/>
          <w:lang w:val="it-IT"/>
        </w:rPr>
        <w:t>o</w:t>
      </w:r>
      <w:r w:rsidR="00C1418F" w:rsidRPr="00456BEC">
        <w:rPr>
          <w:rStyle w:val="Incipit"/>
          <w:lang w:val="it-IT"/>
        </w:rPr>
        <w:t>+Ä</w:t>
      </w:r>
      <w:r w:rsidR="00C94F95" w:rsidRPr="00F3652D">
        <w:rPr>
          <w:lang w:val="it-IT"/>
        </w:rPr>
        <w:t xml:space="preserve">. </w:t>
      </w:r>
      <w:r w:rsidRPr="00F3652D">
        <w:rPr>
          <w:lang w:val="it-IT"/>
        </w:rPr>
        <w:t xml:space="preserve">AN </w:t>
      </w:r>
      <w:r w:rsidR="00C1418F" w:rsidRPr="00456BEC">
        <w:rPr>
          <w:rStyle w:val="Incipit"/>
          <w:lang w:val="it-IT"/>
        </w:rPr>
        <w:t>In ecclesiis benedicite</w:t>
      </w:r>
      <w:r w:rsidR="00C94F95" w:rsidRPr="00F3652D">
        <w:rPr>
          <w:lang w:val="it-IT"/>
        </w:rPr>
        <w:t xml:space="preserve">. </w:t>
      </w:r>
      <w:r w:rsidR="00F3652D" w:rsidRPr="00F3652D">
        <w:rPr>
          <w:lang w:val="pt-PT"/>
        </w:rPr>
        <w:t>[</w:t>
      </w:r>
      <w:r w:rsidR="00F3652D" w:rsidRPr="008262EE">
        <w:rPr>
          <w:lang w:val="pt-PT"/>
        </w:rPr>
        <w:t>PS</w:t>
      </w:r>
      <w:r w:rsidR="00F3652D" w:rsidRPr="00F3652D">
        <w:rPr>
          <w:lang w:val="pt-PT"/>
        </w:rPr>
        <w:t xml:space="preserve">] </w:t>
      </w:r>
      <w:r w:rsidR="00C1418F" w:rsidRPr="00456BEC">
        <w:rPr>
          <w:rStyle w:val="Incipit"/>
          <w:lang w:val="pt-PT"/>
        </w:rPr>
        <w:t>Ä+Exurgat+Ä</w:t>
      </w:r>
      <w:r w:rsidR="00596868" w:rsidRPr="00456BEC">
        <w:rPr>
          <w:lang w:val="pt-PT"/>
        </w:rPr>
        <w:t>.</w:t>
      </w:r>
      <w:r w:rsidRPr="008262EE">
        <w:rPr>
          <w:lang w:val="pt-PT"/>
        </w:rPr>
        <w:t xml:space="preserve"> VS </w:t>
      </w:r>
      <w:r w:rsidR="00C1418F" w:rsidRPr="00456BEC">
        <w:rPr>
          <w:rStyle w:val="Incipit"/>
          <w:lang w:val="pt-PT"/>
        </w:rPr>
        <w:t>Omnis terra adoret te deus</w:t>
      </w:r>
      <w:r w:rsidR="00C94F95" w:rsidRPr="00F3652D">
        <w:rPr>
          <w:lang w:val="pt-PT"/>
        </w:rPr>
        <w:t xml:space="preserve">. </w:t>
      </w:r>
      <w:r w:rsidRPr="00F3652D">
        <w:rPr>
          <w:lang w:val="pt-PT"/>
        </w:rPr>
        <w:t xml:space="preserve">RP </w:t>
      </w:r>
      <w:r w:rsidR="00C1418F" w:rsidRPr="00456BEC">
        <w:rPr>
          <w:rStyle w:val="Incipit"/>
          <w:lang w:val="pt-PT"/>
        </w:rPr>
        <w:t>Exaudi deus deprecationem</w:t>
      </w:r>
      <w:r w:rsidR="00C94F95" w:rsidRPr="00F3652D">
        <w:rPr>
          <w:lang w:val="pt-PT"/>
        </w:rPr>
        <w:t xml:space="preserve">. </w:t>
      </w:r>
      <w:r w:rsidRPr="00F3652D">
        <w:rPr>
          <w:lang w:val="pt-PT"/>
        </w:rPr>
        <w:t xml:space="preserve">RV </w:t>
      </w:r>
      <w:r w:rsidR="00C1418F" w:rsidRPr="00456BEC">
        <w:rPr>
          <w:rStyle w:val="Incipit"/>
          <w:lang w:val="pt-PT"/>
        </w:rPr>
        <w:t>Dum anxiaretur cor</w:t>
      </w:r>
      <w:r w:rsidR="00C94F95" w:rsidRPr="00F3652D">
        <w:rPr>
          <w:lang w:val="pt-PT"/>
        </w:rPr>
        <w:t xml:space="preserve">. </w:t>
      </w:r>
      <w:r w:rsidRPr="00F3652D">
        <w:rPr>
          <w:lang w:val="pt-PT"/>
        </w:rPr>
        <w:t xml:space="preserve">RP </w:t>
      </w:r>
      <w:r w:rsidR="00C1418F" w:rsidRPr="00456BEC">
        <w:rPr>
          <w:rStyle w:val="Incipit"/>
          <w:lang w:val="pt-PT"/>
        </w:rPr>
        <w:t>Deus in te speravi</w:t>
      </w:r>
      <w:r w:rsidR="00C94F95" w:rsidRPr="00F3652D">
        <w:rPr>
          <w:lang w:val="pt-PT"/>
        </w:rPr>
        <w:t xml:space="preserve">. </w:t>
      </w:r>
      <w:r w:rsidRPr="00F3652D">
        <w:rPr>
          <w:lang w:val="pt-PT"/>
        </w:rPr>
        <w:t xml:space="preserve">RV </w:t>
      </w:r>
      <w:r w:rsidR="00C1418F" w:rsidRPr="00456BEC">
        <w:rPr>
          <w:rStyle w:val="Incipit"/>
          <w:lang w:val="pt-PT"/>
        </w:rPr>
        <w:t>Esto mihi in deum</w:t>
      </w:r>
      <w:r w:rsidR="00C94F95" w:rsidRPr="008262EE">
        <w:rPr>
          <w:lang w:val="pt-PT"/>
        </w:rPr>
        <w:t xml:space="preserve">. </w:t>
      </w:r>
      <w:r w:rsidRPr="008262EE">
        <w:rPr>
          <w:lang w:val="pt-PT"/>
        </w:rPr>
        <w:t xml:space="preserve">RP </w:t>
      </w:r>
      <w:r w:rsidR="00C1418F" w:rsidRPr="00456BEC">
        <w:rPr>
          <w:rStyle w:val="Incipit"/>
          <w:lang w:val="pt-PT"/>
        </w:rPr>
        <w:t>Repleatur os meum</w:t>
      </w:r>
      <w:r w:rsidR="00C94F95" w:rsidRPr="00F3652D">
        <w:rPr>
          <w:lang w:val="pt-PT"/>
        </w:rPr>
        <w:t xml:space="preserve">. </w:t>
      </w:r>
      <w:r w:rsidRPr="00F3652D">
        <w:rPr>
          <w:lang w:val="pt-PT"/>
        </w:rPr>
        <w:t xml:space="preserve">RV </w:t>
      </w:r>
      <w:r w:rsidR="00C1418F" w:rsidRPr="00456BEC">
        <w:rPr>
          <w:rStyle w:val="Incipit"/>
          <w:lang w:val="pt-PT"/>
        </w:rPr>
        <w:t>Gaudebunt labia</w:t>
      </w:r>
      <w:r w:rsidR="00C94F95" w:rsidRPr="00F3652D">
        <w:rPr>
          <w:lang w:val="pt-PT"/>
        </w:rPr>
        <w:t xml:space="preserve">. </w:t>
      </w:r>
      <w:r w:rsidRPr="00F3652D">
        <w:rPr>
          <w:lang w:val="pt-PT"/>
        </w:rPr>
        <w:t xml:space="preserve">RP </w:t>
      </w:r>
      <w:r w:rsidR="00C1418F" w:rsidRPr="00456BEC">
        <w:rPr>
          <w:rStyle w:val="Incipit"/>
          <w:lang w:val="pt-PT"/>
        </w:rPr>
        <w:t>Gaudebunt labia</w:t>
      </w:r>
      <w:r w:rsidR="00C94F95" w:rsidRPr="00F3652D">
        <w:rPr>
          <w:lang w:val="pt-PT"/>
        </w:rPr>
        <w:t xml:space="preserve">. </w:t>
      </w:r>
      <w:r w:rsidRPr="00F3652D">
        <w:rPr>
          <w:lang w:val="pt-PT"/>
        </w:rPr>
        <w:t xml:space="preserve">RV </w:t>
      </w:r>
      <w:r w:rsidR="00C1418F" w:rsidRPr="00456BEC">
        <w:rPr>
          <w:rStyle w:val="Incipit"/>
          <w:lang w:val="pt-PT"/>
        </w:rPr>
        <w:t>Sed et lingua</w:t>
      </w:r>
      <w:r w:rsidR="00C94F95" w:rsidRPr="00F3652D">
        <w:rPr>
          <w:lang w:val="pt-PT"/>
        </w:rPr>
        <w:t xml:space="preserve">. </w:t>
      </w:r>
      <w:r w:rsidR="00C87E3F" w:rsidRPr="00F3652D">
        <w:rPr>
          <w:lang w:val="pt-PT"/>
        </w:rPr>
        <w:t>(</w:t>
      </w:r>
      <w:r w:rsidR="00312C40">
        <w:rPr>
          <w:lang w:val="pt-PT"/>
        </w:rPr>
        <w:t>59a</w:t>
      </w:r>
      <w:r w:rsidR="00C87E3F" w:rsidRPr="00F3652D">
        <w:rPr>
          <w:lang w:val="pt-PT"/>
        </w:rPr>
        <w:t>)</w:t>
      </w:r>
    </w:p>
    <w:p w:rsidR="001B39FE" w:rsidRPr="008262EE" w:rsidRDefault="00762470" w:rsidP="00C10675">
      <w:pPr>
        <w:rPr>
          <w:lang w:val="pt-PT"/>
        </w:rPr>
      </w:pPr>
      <w:r w:rsidRPr="008262EE">
        <w:rPr>
          <w:rStyle w:val="Time2"/>
          <w:lang w:val="pt-PT"/>
        </w:rPr>
        <w:t>In secundo nocturno</w:t>
      </w:r>
      <w:r w:rsidRPr="008262EE">
        <w:rPr>
          <w:lang w:val="pt-PT"/>
        </w:rPr>
        <w:t xml:space="preserve"> [AN] </w:t>
      </w:r>
      <w:r w:rsidR="00C1418F" w:rsidRPr="00456BEC">
        <w:rPr>
          <w:rStyle w:val="Incipit"/>
          <w:lang w:val="pt-PT"/>
        </w:rPr>
        <w:t>Alleluia</w:t>
      </w:r>
      <w:r w:rsidR="007275B6">
        <w:rPr>
          <w:lang w:val="pt-PT"/>
        </w:rPr>
        <w:t xml:space="preserve"> </w:t>
      </w:r>
      <w:r w:rsidRPr="008262EE">
        <w:rPr>
          <w:lang w:val="pt-PT"/>
        </w:rPr>
        <w:t xml:space="preserve">ut [AN] </w:t>
      </w:r>
      <w:r w:rsidR="00C1418F" w:rsidRPr="00456BEC">
        <w:rPr>
          <w:rStyle w:val="Incipit"/>
          <w:lang w:val="pt-PT"/>
        </w:rPr>
        <w:t>Quam bonus</w:t>
      </w:r>
      <w:r w:rsidR="00C94F95" w:rsidRPr="00F3652D">
        <w:rPr>
          <w:lang w:val="pt-PT"/>
        </w:rPr>
        <w:t xml:space="preserve">. </w:t>
      </w:r>
      <w:r w:rsidR="00F3652D" w:rsidRPr="00F3652D">
        <w:rPr>
          <w:lang w:val="pt-PT"/>
        </w:rPr>
        <w:t>[</w:t>
      </w:r>
      <w:r w:rsidR="00F3652D" w:rsidRPr="008262EE">
        <w:rPr>
          <w:lang w:val="pt-PT"/>
        </w:rPr>
        <w:t>PS</w:t>
      </w:r>
      <w:r w:rsidR="00F3652D" w:rsidRPr="00F3652D">
        <w:rPr>
          <w:lang w:val="pt-PT"/>
        </w:rPr>
        <w:t xml:space="preserve">] </w:t>
      </w:r>
      <w:r w:rsidR="00C1418F" w:rsidRPr="00456BEC">
        <w:rPr>
          <w:rStyle w:val="Incipit"/>
          <w:lang w:val="pt-PT"/>
        </w:rPr>
        <w:t>Ä+Salvum me+Ä</w:t>
      </w:r>
      <w:r w:rsidR="00C94F95" w:rsidRPr="00F3652D">
        <w:rPr>
          <w:lang w:val="pt-PT"/>
        </w:rPr>
        <w:t xml:space="preserve">. </w:t>
      </w:r>
      <w:r w:rsidRPr="008262EE">
        <w:rPr>
          <w:lang w:val="pt-PT"/>
        </w:rPr>
        <w:t xml:space="preserve">In septuagesima AN </w:t>
      </w:r>
      <w:r w:rsidR="00C1418F" w:rsidRPr="00456BEC">
        <w:rPr>
          <w:rStyle w:val="Incipit"/>
          <w:lang w:val="pt-PT"/>
        </w:rPr>
        <w:t>Quaerite dominum</w:t>
      </w:r>
      <w:r w:rsidR="00C94F95" w:rsidRPr="00F3652D">
        <w:rPr>
          <w:lang w:val="pt-PT"/>
        </w:rPr>
        <w:t xml:space="preserve">. </w:t>
      </w:r>
      <w:r w:rsidRPr="00F3652D">
        <w:rPr>
          <w:lang w:val="pt-PT"/>
        </w:rPr>
        <w:t xml:space="preserve">AN </w:t>
      </w:r>
      <w:r w:rsidR="00C1418F" w:rsidRPr="00456BEC">
        <w:rPr>
          <w:rStyle w:val="Incipit"/>
          <w:lang w:val="pt-PT"/>
        </w:rPr>
        <w:t>Domine deus</w:t>
      </w:r>
      <w:r w:rsidR="00C94F95" w:rsidRPr="00F3652D">
        <w:rPr>
          <w:lang w:val="pt-PT"/>
        </w:rPr>
        <w:t xml:space="preserve">. </w:t>
      </w:r>
      <w:r w:rsidR="00F3652D" w:rsidRPr="00F3652D">
        <w:rPr>
          <w:lang w:val="pt-PT"/>
        </w:rPr>
        <w:t>[</w:t>
      </w:r>
      <w:r w:rsidR="00F3652D" w:rsidRPr="008262EE">
        <w:rPr>
          <w:lang w:val="pt-PT"/>
        </w:rPr>
        <w:t>PS</w:t>
      </w:r>
      <w:r w:rsidR="00F3652D" w:rsidRPr="00F3652D">
        <w:rPr>
          <w:lang w:val="pt-PT"/>
        </w:rPr>
        <w:t xml:space="preserve">] </w:t>
      </w:r>
      <w:r w:rsidR="00C1418F" w:rsidRPr="00456BEC">
        <w:rPr>
          <w:rStyle w:val="Incipit"/>
          <w:lang w:val="pt-PT"/>
        </w:rPr>
        <w:t>Ä+Deus in adiutorium+Ä</w:t>
      </w:r>
      <w:r w:rsidR="00C94F95" w:rsidRPr="00F3652D">
        <w:rPr>
          <w:lang w:val="pt-PT"/>
        </w:rPr>
        <w:t xml:space="preserve">. </w:t>
      </w:r>
      <w:r w:rsidRPr="00F3652D">
        <w:rPr>
          <w:lang w:val="pt-PT"/>
        </w:rPr>
        <w:t xml:space="preserve">AN </w:t>
      </w:r>
      <w:r w:rsidR="00C1418F" w:rsidRPr="00456BEC">
        <w:rPr>
          <w:rStyle w:val="Incipit"/>
          <w:lang w:val="pt-PT"/>
        </w:rPr>
        <w:t>Tenuisti domine</w:t>
      </w:r>
      <w:r w:rsidR="00C94F95" w:rsidRPr="00F3652D">
        <w:rPr>
          <w:lang w:val="pt-PT"/>
        </w:rPr>
        <w:t xml:space="preserve">. </w:t>
      </w:r>
      <w:r w:rsidR="00F3652D" w:rsidRPr="00F3652D">
        <w:rPr>
          <w:lang w:val="pt-PT"/>
        </w:rPr>
        <w:t>[</w:t>
      </w:r>
      <w:r w:rsidR="00F3652D" w:rsidRPr="008262EE">
        <w:rPr>
          <w:lang w:val="pt-PT"/>
        </w:rPr>
        <w:t>PS</w:t>
      </w:r>
      <w:r w:rsidR="00F3652D" w:rsidRPr="00F3652D">
        <w:rPr>
          <w:lang w:val="pt-PT"/>
        </w:rPr>
        <w:t xml:space="preserve">] </w:t>
      </w:r>
      <w:r w:rsidR="00C1418F" w:rsidRPr="00456BEC">
        <w:rPr>
          <w:rStyle w:val="Incipit"/>
          <w:lang w:val="pt-PT"/>
        </w:rPr>
        <w:t>Ä+Deus iudicium+Ä</w:t>
      </w:r>
      <w:r w:rsidR="00C94F95" w:rsidRPr="00F3652D">
        <w:rPr>
          <w:lang w:val="pt-PT"/>
        </w:rPr>
        <w:t xml:space="preserve">. </w:t>
      </w:r>
      <w:r w:rsidRPr="00F3652D">
        <w:rPr>
          <w:lang w:val="pt-PT"/>
        </w:rPr>
        <w:t xml:space="preserve">VS </w:t>
      </w:r>
      <w:r w:rsidR="00C1418F" w:rsidRPr="00456BEC">
        <w:rPr>
          <w:rStyle w:val="Incipit"/>
          <w:lang w:val="pt-PT"/>
        </w:rPr>
        <w:t>Gaudebunt labia mea</w:t>
      </w:r>
      <w:r w:rsidR="001B39FE" w:rsidRPr="008262EE">
        <w:rPr>
          <w:lang w:val="pt-PT"/>
        </w:rPr>
        <w:t>.</w:t>
      </w:r>
    </w:p>
    <w:p w:rsidR="00296CEA" w:rsidRPr="001B63A5" w:rsidRDefault="00762470" w:rsidP="00C10675">
      <w:pPr>
        <w:rPr>
          <w:lang w:val="pt-PT"/>
        </w:rPr>
      </w:pPr>
      <w:r w:rsidRPr="001B63A5">
        <w:rPr>
          <w:rStyle w:val="Time1"/>
          <w:lang w:val="pt-PT"/>
        </w:rPr>
        <w:t>In matutin</w:t>
      </w:r>
      <w:r w:rsidR="00D50906" w:rsidRPr="001B63A5">
        <w:rPr>
          <w:rStyle w:val="Time1"/>
          <w:lang w:val="pt-PT"/>
        </w:rPr>
        <w:t>is</w:t>
      </w:r>
      <w:r w:rsidRPr="001B63A5">
        <w:rPr>
          <w:rStyle w:val="Time1"/>
          <w:lang w:val="pt-PT"/>
        </w:rPr>
        <w:t xml:space="preserve"> laudibus</w:t>
      </w:r>
      <w:r w:rsidRPr="001B63A5">
        <w:rPr>
          <w:lang w:val="pt-PT"/>
        </w:rPr>
        <w:t xml:space="preserve"> AN </w:t>
      </w:r>
      <w:r w:rsidR="00C1418F" w:rsidRPr="001B63A5">
        <w:rPr>
          <w:rStyle w:val="Incipit"/>
          <w:lang w:val="pt-PT"/>
        </w:rPr>
        <w:t>Redde mihi</w:t>
      </w:r>
      <w:r w:rsidR="00C94F95" w:rsidRPr="001B63A5">
        <w:rPr>
          <w:lang w:val="pt-PT"/>
        </w:rPr>
        <w:t xml:space="preserve">. </w:t>
      </w:r>
      <w:r w:rsidRPr="001B63A5">
        <w:rPr>
          <w:lang w:val="pt-PT"/>
        </w:rPr>
        <w:t xml:space="preserve">AN </w:t>
      </w:r>
      <w:r w:rsidR="00C1418F" w:rsidRPr="001B63A5">
        <w:rPr>
          <w:rStyle w:val="Incipit"/>
          <w:lang w:val="pt-PT"/>
        </w:rPr>
        <w:t>A timore inimici</w:t>
      </w:r>
      <w:r w:rsidR="00C94F95" w:rsidRPr="001B63A5">
        <w:rPr>
          <w:lang w:val="pt-PT"/>
        </w:rPr>
        <w:t xml:space="preserve">. </w:t>
      </w:r>
      <w:r w:rsidR="00F3652D" w:rsidRPr="001B63A5">
        <w:rPr>
          <w:lang w:val="pt-PT"/>
        </w:rPr>
        <w:t xml:space="preserve">[PS] </w:t>
      </w:r>
      <w:r w:rsidR="00C1418F" w:rsidRPr="001B63A5">
        <w:rPr>
          <w:rStyle w:val="Incipit"/>
          <w:lang w:val="pt-PT"/>
        </w:rPr>
        <w:t>Ä+Exaudi deus orationem meam+Ä</w:t>
      </w:r>
      <w:r w:rsidR="00C94F95" w:rsidRPr="001B63A5">
        <w:rPr>
          <w:lang w:val="pt-PT"/>
        </w:rPr>
        <w:t xml:space="preserve">. </w:t>
      </w:r>
      <w:r w:rsidRPr="001B63A5">
        <w:rPr>
          <w:lang w:val="pt-PT"/>
        </w:rPr>
        <w:t xml:space="preserve">AN </w:t>
      </w:r>
      <w:r w:rsidR="00C1418F" w:rsidRPr="001B63A5">
        <w:rPr>
          <w:rStyle w:val="Incipit"/>
          <w:lang w:val="pt-PT"/>
        </w:rPr>
        <w:t>Te decet hymnus</w:t>
      </w:r>
      <w:r w:rsidR="00C94F95" w:rsidRPr="001B63A5">
        <w:rPr>
          <w:lang w:val="pt-PT"/>
        </w:rPr>
        <w:t xml:space="preserve">. </w:t>
      </w:r>
      <w:r w:rsidRPr="001B63A5">
        <w:rPr>
          <w:lang w:val="pt-PT"/>
        </w:rPr>
        <w:t>[Psalmum ipsum]</w:t>
      </w:r>
      <w:r w:rsidR="00C94F95" w:rsidRPr="001B63A5">
        <w:rPr>
          <w:lang w:val="pt-PT"/>
        </w:rPr>
        <w:t xml:space="preserve">. </w:t>
      </w:r>
      <w:r w:rsidRPr="001B63A5">
        <w:rPr>
          <w:lang w:val="pt-PT"/>
        </w:rPr>
        <w:t xml:space="preserve">AN </w:t>
      </w:r>
      <w:r w:rsidR="00C1418F" w:rsidRPr="001B63A5">
        <w:rPr>
          <w:rStyle w:val="Incipit"/>
          <w:lang w:val="pt-PT"/>
        </w:rPr>
        <w:t>Exultavit cor meum</w:t>
      </w:r>
      <w:r w:rsidR="00C94F95" w:rsidRPr="001B63A5">
        <w:rPr>
          <w:lang w:val="pt-PT"/>
        </w:rPr>
        <w:t xml:space="preserve">. </w:t>
      </w:r>
      <w:r w:rsidRPr="001B63A5">
        <w:rPr>
          <w:lang w:val="pt-PT"/>
        </w:rPr>
        <w:t>[Psalmum ipsum]</w:t>
      </w:r>
      <w:r w:rsidR="00C94F95" w:rsidRPr="001B63A5">
        <w:rPr>
          <w:lang w:val="pt-PT"/>
        </w:rPr>
        <w:t xml:space="preserve">. </w:t>
      </w:r>
      <w:r w:rsidRPr="001B63A5">
        <w:rPr>
          <w:lang w:val="pt-PT"/>
        </w:rPr>
        <w:t xml:space="preserve">AN </w:t>
      </w:r>
      <w:r w:rsidR="00C1418F" w:rsidRPr="001B63A5">
        <w:rPr>
          <w:rStyle w:val="Incipit"/>
          <w:lang w:val="pt-PT"/>
        </w:rPr>
        <w:t>Caeli caelorum</w:t>
      </w:r>
      <w:r w:rsidR="00C94F95" w:rsidRPr="001B63A5">
        <w:rPr>
          <w:lang w:val="pt-PT"/>
        </w:rPr>
        <w:t xml:space="preserve">. </w:t>
      </w:r>
      <w:r w:rsidR="00F3652D" w:rsidRPr="001B63A5">
        <w:rPr>
          <w:lang w:val="pt-PT"/>
        </w:rPr>
        <w:t xml:space="preserve">[PS] </w:t>
      </w:r>
      <w:r w:rsidR="00C1418F" w:rsidRPr="001B63A5">
        <w:rPr>
          <w:rStyle w:val="Incipit"/>
          <w:lang w:val="pt-PT"/>
        </w:rPr>
        <w:t>Ä+Laudate+Ä</w:t>
      </w:r>
      <w:r w:rsidR="00C94F95" w:rsidRPr="001B63A5">
        <w:rPr>
          <w:lang w:val="pt-PT"/>
        </w:rPr>
        <w:t xml:space="preserve">. </w:t>
      </w:r>
      <w:r w:rsidRPr="001B63A5">
        <w:rPr>
          <w:lang w:val="pt-PT"/>
        </w:rPr>
        <w:t xml:space="preserve">RP </w:t>
      </w:r>
      <w:r w:rsidR="00C1418F" w:rsidRPr="001B63A5">
        <w:rPr>
          <w:rStyle w:val="Incipit"/>
          <w:lang w:val="pt-PT"/>
        </w:rPr>
        <w:t>Exaudi nos deus</w:t>
      </w:r>
      <w:r w:rsidR="00C94F95" w:rsidRPr="001B63A5">
        <w:rPr>
          <w:lang w:val="pt-PT"/>
        </w:rPr>
        <w:t xml:space="preserve">. </w:t>
      </w:r>
      <w:r w:rsidR="00F3652D" w:rsidRPr="001B63A5">
        <w:rPr>
          <w:lang w:val="pt-PT"/>
        </w:rPr>
        <w:t xml:space="preserve">[RV] </w:t>
      </w:r>
      <w:r w:rsidR="00C1418F" w:rsidRPr="001B63A5">
        <w:rPr>
          <w:rStyle w:val="Incipit"/>
          <w:lang w:val="pt-PT"/>
        </w:rPr>
        <w:t>Ä+Spes omnium+Ä</w:t>
      </w:r>
      <w:r w:rsidR="00C94F95" w:rsidRPr="001B63A5">
        <w:rPr>
          <w:lang w:val="pt-PT"/>
        </w:rPr>
        <w:t xml:space="preserve">. </w:t>
      </w:r>
      <w:r w:rsidRPr="001B63A5">
        <w:rPr>
          <w:lang w:val="pt-PT"/>
        </w:rPr>
        <w:t xml:space="preserve">HY </w:t>
      </w:r>
      <w:r w:rsidR="00C1418F" w:rsidRPr="001B63A5">
        <w:rPr>
          <w:rStyle w:val="Incipit"/>
          <w:lang w:val="pt-PT"/>
        </w:rPr>
        <w:t>Nox et tenebrae et nubila</w:t>
      </w:r>
      <w:r w:rsidR="00C94F95" w:rsidRPr="001B63A5">
        <w:rPr>
          <w:lang w:val="pt-PT"/>
        </w:rPr>
        <w:t xml:space="preserve">. </w:t>
      </w:r>
      <w:r w:rsidRPr="001B63A5">
        <w:rPr>
          <w:lang w:val="pt-PT"/>
        </w:rPr>
        <w:t xml:space="preserve">AB </w:t>
      </w:r>
      <w:r w:rsidR="00C1418F" w:rsidRPr="001B63A5">
        <w:rPr>
          <w:rStyle w:val="Incipit"/>
          <w:lang w:val="pt-PT"/>
        </w:rPr>
        <w:t>Salutem ex inimicis</w:t>
      </w:r>
      <w:r w:rsidR="00C94F95" w:rsidRPr="001B63A5">
        <w:rPr>
          <w:lang w:val="pt-PT"/>
        </w:rPr>
        <w:t xml:space="preserve">. </w:t>
      </w:r>
      <w:r w:rsidR="00E701B3" w:rsidRPr="001B63A5">
        <w:rPr>
          <w:lang w:val="pt-PT"/>
        </w:rPr>
        <w:t>(76)</w:t>
      </w:r>
    </w:p>
    <w:p w:rsidR="00296CEA" w:rsidRPr="001B63A5" w:rsidRDefault="00296CEA" w:rsidP="00C10675">
      <w:pPr>
        <w:rPr>
          <w:shd w:val="clear" w:color="auto" w:fill="8DB3E2" w:themeFill="text2" w:themeFillTint="66"/>
          <w:lang w:val="pt-PT"/>
        </w:rPr>
      </w:pPr>
      <w:r w:rsidRPr="001B63A5">
        <w:rPr>
          <w:shd w:val="clear" w:color="auto" w:fill="8DB3E2" w:themeFill="text2" w:themeFillTint="66"/>
          <w:lang w:val="pt-PT"/>
        </w:rPr>
        <w:t>Ad primam</w:t>
      </w:r>
      <w:r w:rsidRPr="001B63A5">
        <w:rPr>
          <w:lang w:val="pt-PT"/>
        </w:rPr>
        <w:t xml:space="preserve"> </w:t>
      </w:r>
      <w:r w:rsidRPr="001B63A5">
        <w:rPr>
          <w:rFonts w:eastAsia="Arial"/>
          <w:lang w:val="pt-PT"/>
        </w:rPr>
        <w:t xml:space="preserve">AN </w:t>
      </w:r>
      <w:r w:rsidR="00C1418F" w:rsidRPr="001B63A5">
        <w:rPr>
          <w:rStyle w:val="Incipit"/>
          <w:lang w:val="pt-PT"/>
        </w:rPr>
        <w:t>Exurge domine</w:t>
      </w:r>
      <w:r w:rsidR="00C94F95" w:rsidRPr="001B63A5">
        <w:rPr>
          <w:lang w:val="pt-PT"/>
        </w:rPr>
        <w:t xml:space="preserve">. </w:t>
      </w:r>
      <w:r w:rsidRPr="001B63A5">
        <w:rPr>
          <w:lang w:val="pt-PT"/>
        </w:rPr>
        <w:t>[Psalmum ipsum].</w:t>
      </w:r>
    </w:p>
    <w:p w:rsidR="00296CEA" w:rsidRPr="001B63A5" w:rsidRDefault="00296CEA" w:rsidP="00C10675">
      <w:pPr>
        <w:rPr>
          <w:lang w:val="pt-PT"/>
        </w:rPr>
      </w:pPr>
      <w:r w:rsidRPr="001B63A5">
        <w:rPr>
          <w:shd w:val="clear" w:color="auto" w:fill="8DB3E2" w:themeFill="text2" w:themeFillTint="66"/>
          <w:lang w:val="pt-PT"/>
        </w:rPr>
        <w:t>Ad vesperas</w:t>
      </w:r>
      <w:r w:rsidRPr="001B63A5">
        <w:rPr>
          <w:lang w:val="pt-PT"/>
        </w:rPr>
        <w:t xml:space="preserve"> AN </w:t>
      </w:r>
      <w:r w:rsidR="00C1418F" w:rsidRPr="001B63A5">
        <w:rPr>
          <w:rStyle w:val="Incipit"/>
          <w:lang w:val="pt-PT"/>
        </w:rPr>
        <w:t>Omnia quaecumque</w:t>
      </w:r>
      <w:r w:rsidR="00C94F95" w:rsidRPr="001B63A5">
        <w:rPr>
          <w:lang w:val="pt-PT"/>
        </w:rPr>
        <w:t xml:space="preserve">. </w:t>
      </w:r>
      <w:r w:rsidR="00F3652D" w:rsidRPr="001B63A5">
        <w:rPr>
          <w:lang w:val="pt-PT"/>
        </w:rPr>
        <w:t xml:space="preserve">[PS] </w:t>
      </w:r>
      <w:r w:rsidR="00C1418F" w:rsidRPr="001B63A5">
        <w:rPr>
          <w:rStyle w:val="Incipit"/>
          <w:lang w:val="pt-PT"/>
        </w:rPr>
        <w:t>Ä+Laudate nomen+Ä</w:t>
      </w:r>
      <w:r w:rsidR="00C94F95" w:rsidRPr="001B63A5">
        <w:rPr>
          <w:lang w:val="pt-PT"/>
        </w:rPr>
        <w:t xml:space="preserve">. </w:t>
      </w:r>
      <w:r w:rsidRPr="001B63A5">
        <w:rPr>
          <w:lang w:val="pt-PT"/>
        </w:rPr>
        <w:t xml:space="preserve">AN </w:t>
      </w:r>
      <w:r w:rsidR="00C1418F" w:rsidRPr="001B63A5">
        <w:rPr>
          <w:rStyle w:val="Incipit"/>
          <w:lang w:val="pt-PT"/>
        </w:rPr>
        <w:t>Quoniam in aeternum</w:t>
      </w:r>
      <w:r w:rsidR="00C94F95" w:rsidRPr="001B63A5">
        <w:rPr>
          <w:lang w:val="pt-PT"/>
        </w:rPr>
        <w:t xml:space="preserve">. </w:t>
      </w:r>
      <w:r w:rsidR="00F3652D" w:rsidRPr="001B63A5">
        <w:rPr>
          <w:lang w:val="pt-PT"/>
        </w:rPr>
        <w:t xml:space="preserve">[PS] </w:t>
      </w:r>
      <w:r w:rsidR="00C1418F" w:rsidRPr="001B63A5">
        <w:rPr>
          <w:rStyle w:val="Incipit"/>
          <w:lang w:val="pt-PT"/>
        </w:rPr>
        <w:t>Ä+Confitemini+Ä</w:t>
      </w:r>
      <w:r w:rsidR="00C94F95" w:rsidRPr="001B63A5">
        <w:rPr>
          <w:lang w:val="pt-PT"/>
        </w:rPr>
        <w:t xml:space="preserve">. </w:t>
      </w:r>
      <w:r w:rsidRPr="001B63A5">
        <w:rPr>
          <w:lang w:val="pt-PT"/>
        </w:rPr>
        <w:t xml:space="preserve">AN </w:t>
      </w:r>
      <w:r w:rsidR="00C1418F" w:rsidRPr="001B63A5">
        <w:rPr>
          <w:rStyle w:val="Incipit"/>
          <w:lang w:val="pt-PT"/>
        </w:rPr>
        <w:t>Hymnum cantate</w:t>
      </w:r>
      <w:r w:rsidR="00C94F95" w:rsidRPr="001B63A5">
        <w:rPr>
          <w:lang w:val="pt-PT"/>
        </w:rPr>
        <w:t xml:space="preserve">. </w:t>
      </w:r>
      <w:r w:rsidR="00F3652D" w:rsidRPr="001B63A5">
        <w:rPr>
          <w:lang w:val="pt-PT"/>
        </w:rPr>
        <w:t xml:space="preserve">[PS] </w:t>
      </w:r>
      <w:r w:rsidR="00C1418F" w:rsidRPr="001B63A5">
        <w:rPr>
          <w:rStyle w:val="Incipit"/>
          <w:lang w:val="pt-PT"/>
        </w:rPr>
        <w:t>Ä+Super flumina+Ä</w:t>
      </w:r>
      <w:r w:rsidR="00C94F95" w:rsidRPr="001B63A5">
        <w:rPr>
          <w:lang w:val="pt-PT"/>
        </w:rPr>
        <w:t xml:space="preserve">. </w:t>
      </w:r>
      <w:r w:rsidRPr="001B63A5">
        <w:rPr>
          <w:lang w:val="pt-PT"/>
        </w:rPr>
        <w:t xml:space="preserve">AN </w:t>
      </w:r>
      <w:r w:rsidR="00C1418F" w:rsidRPr="001B63A5">
        <w:rPr>
          <w:rStyle w:val="Incipit"/>
          <w:lang w:val="pt-PT"/>
        </w:rPr>
        <w:t>In conspectu angelorum</w:t>
      </w:r>
      <w:r w:rsidR="00C94F95" w:rsidRPr="001B63A5">
        <w:rPr>
          <w:lang w:val="pt-PT"/>
        </w:rPr>
        <w:t xml:space="preserve">. </w:t>
      </w:r>
      <w:r w:rsidR="00F3652D" w:rsidRPr="001B63A5">
        <w:rPr>
          <w:lang w:val="pt-PT"/>
        </w:rPr>
        <w:t xml:space="preserve">[PS] </w:t>
      </w:r>
      <w:r w:rsidR="00C1418F" w:rsidRPr="001B63A5">
        <w:rPr>
          <w:rStyle w:val="Incipit"/>
          <w:lang w:val="pt-PT"/>
        </w:rPr>
        <w:t>Ä+Confitebor+Ä</w:t>
      </w:r>
      <w:r w:rsidR="00C94F95" w:rsidRPr="001B63A5">
        <w:rPr>
          <w:lang w:val="pt-PT"/>
        </w:rPr>
        <w:t xml:space="preserve">. </w:t>
      </w:r>
      <w:r w:rsidRPr="001B63A5">
        <w:rPr>
          <w:lang w:val="pt-PT"/>
        </w:rPr>
        <w:t xml:space="preserve">HY </w:t>
      </w:r>
      <w:r w:rsidR="00C1418F" w:rsidRPr="001B63A5">
        <w:rPr>
          <w:rStyle w:val="Incipit"/>
          <w:lang w:val="pt-PT"/>
        </w:rPr>
        <w:t>Caeli deus sanctissime qui lucidum</w:t>
      </w:r>
      <w:r w:rsidRPr="001B63A5">
        <w:rPr>
          <w:lang w:val="pt-PT"/>
        </w:rPr>
        <w:t>.</w:t>
      </w:r>
    </w:p>
    <w:p w:rsidR="00296CEA" w:rsidRPr="001B63A5" w:rsidRDefault="00D50906" w:rsidP="002948B5">
      <w:pPr>
        <w:pStyle w:val="berschrift1"/>
        <w:rPr>
          <w:lang w:val="pt-PT"/>
        </w:rPr>
      </w:pPr>
      <w:r w:rsidRPr="001B63A5">
        <w:rPr>
          <w:lang w:val="pt-PT"/>
        </w:rPr>
        <w:t>FERIA QUINTA [PER ANNUM]</w:t>
      </w:r>
    </w:p>
    <w:p w:rsidR="00D50906" w:rsidRPr="001B63A5" w:rsidRDefault="00E352DC" w:rsidP="00C10675">
      <w:pPr>
        <w:rPr>
          <w:lang w:val="pt-PT"/>
        </w:rPr>
      </w:pPr>
      <w:r w:rsidRPr="008B452C">
        <w:rPr>
          <w:shd w:val="clear" w:color="auto" w:fill="8DB3E2" w:themeFill="text2" w:themeFillTint="66"/>
          <w:lang w:val="pt-PT"/>
        </w:rPr>
        <w:t>[Ad matutin</w:t>
      </w:r>
      <w:r w:rsidR="00D50906">
        <w:rPr>
          <w:shd w:val="clear" w:color="auto" w:fill="8DB3E2" w:themeFill="text2" w:themeFillTint="66"/>
          <w:lang w:val="pt-PT"/>
        </w:rPr>
        <w:t>um</w:t>
      </w:r>
      <w:r w:rsidRPr="008B452C">
        <w:rPr>
          <w:shd w:val="clear" w:color="auto" w:fill="8DB3E2" w:themeFill="text2" w:themeFillTint="66"/>
          <w:lang w:val="pt-PT"/>
        </w:rPr>
        <w:t>]</w:t>
      </w:r>
      <w:r w:rsidR="00296CEA" w:rsidRPr="008B452C">
        <w:rPr>
          <w:lang w:val="pt-PT"/>
        </w:rPr>
        <w:t xml:space="preserve"> INV </w:t>
      </w:r>
      <w:r w:rsidR="00C1418F" w:rsidRPr="00C1418F">
        <w:rPr>
          <w:rStyle w:val="Incipit"/>
          <w:lang w:val="pt-PT"/>
        </w:rPr>
        <w:t>Adoremus dominum</w:t>
      </w:r>
      <w:r w:rsidR="00C94F95" w:rsidRPr="008B452C">
        <w:rPr>
          <w:lang w:val="pt-PT"/>
        </w:rPr>
        <w:t xml:space="preserve">. </w:t>
      </w:r>
      <w:r w:rsidR="00296CEA" w:rsidRPr="001B63A5">
        <w:rPr>
          <w:lang w:val="pt-PT"/>
        </w:rPr>
        <w:t xml:space="preserve">HY </w:t>
      </w:r>
      <w:r w:rsidR="00C1418F" w:rsidRPr="001B63A5">
        <w:rPr>
          <w:rStyle w:val="Incipit"/>
          <w:lang w:val="pt-PT"/>
        </w:rPr>
        <w:t>Nox atra rerum</w:t>
      </w:r>
      <w:r w:rsidR="00C94F95" w:rsidRPr="001B63A5">
        <w:rPr>
          <w:lang w:val="pt-PT"/>
        </w:rPr>
        <w:t>.</w:t>
      </w:r>
    </w:p>
    <w:p w:rsidR="00296CEA" w:rsidRPr="008B452C" w:rsidRDefault="00296CEA" w:rsidP="00C10675">
      <w:pPr>
        <w:rPr>
          <w:lang w:val="pt-PT"/>
        </w:rPr>
      </w:pPr>
      <w:r w:rsidRPr="008B452C">
        <w:rPr>
          <w:shd w:val="clear" w:color="auto" w:fill="B2A1C7" w:themeFill="accent4" w:themeFillTint="99"/>
          <w:lang w:val="it-IT"/>
        </w:rPr>
        <w:t xml:space="preserve">In </w:t>
      </w:r>
      <w:r w:rsidRPr="008B452C">
        <w:rPr>
          <w:rFonts w:eastAsia="Arial"/>
          <w:shd w:val="clear" w:color="auto" w:fill="B2A1C7" w:themeFill="accent4" w:themeFillTint="99"/>
          <w:lang w:val="it-IT"/>
        </w:rPr>
        <w:t xml:space="preserve">primo </w:t>
      </w:r>
      <w:r w:rsidRPr="008B452C">
        <w:rPr>
          <w:shd w:val="clear" w:color="auto" w:fill="B2A1C7" w:themeFill="accent4" w:themeFillTint="99"/>
          <w:lang w:val="it-IT"/>
        </w:rPr>
        <w:t>[nocturno]</w:t>
      </w:r>
      <w:r w:rsidRPr="008B452C">
        <w:rPr>
          <w:lang w:val="it-IT"/>
        </w:rPr>
        <w:t xml:space="preserve"> AN </w:t>
      </w:r>
      <w:r w:rsidR="00C1418F" w:rsidRPr="00C1418F">
        <w:rPr>
          <w:rStyle w:val="Incipit"/>
          <w:lang w:val="it-IT"/>
        </w:rPr>
        <w:t>Liberasti virgam</w:t>
      </w:r>
      <w:r w:rsidR="00C94F95" w:rsidRPr="008B452C">
        <w:rPr>
          <w:lang w:val="it-IT"/>
        </w:rPr>
        <w:t xml:space="preserve">. </w:t>
      </w:r>
      <w:r w:rsidR="00F3652D" w:rsidRPr="008B452C">
        <w:rPr>
          <w:lang w:val="fr-FR"/>
        </w:rPr>
        <w:t>[PS</w:t>
      </w:r>
      <w:r w:rsidR="00F3652D">
        <w:rPr>
          <w:lang w:val="fr-FR"/>
        </w:rPr>
        <w:t xml:space="preserve">] </w:t>
      </w:r>
      <w:r w:rsidR="00C1418F" w:rsidRPr="00C1418F">
        <w:rPr>
          <w:rStyle w:val="Incipit"/>
          <w:lang w:val="fr-FR"/>
        </w:rPr>
        <w:t>Ä+Ut quid deus+Ä</w:t>
      </w:r>
      <w:r w:rsidR="00C94F95" w:rsidRPr="008B452C">
        <w:rPr>
          <w:lang w:val="fr-FR"/>
        </w:rPr>
        <w:t xml:space="preserve">. </w:t>
      </w:r>
      <w:r w:rsidRPr="008B452C">
        <w:rPr>
          <w:lang w:val="fr-FR"/>
        </w:rPr>
        <w:t xml:space="preserve">AN </w:t>
      </w:r>
      <w:r w:rsidR="00C1418F" w:rsidRPr="00C1418F">
        <w:rPr>
          <w:rStyle w:val="Incipit"/>
          <w:lang w:val="fr-FR"/>
        </w:rPr>
        <w:t>Tu es deus qui facis</w:t>
      </w:r>
      <w:r w:rsidR="00C94F95" w:rsidRPr="008B452C">
        <w:rPr>
          <w:lang w:val="fr-FR"/>
        </w:rPr>
        <w:t xml:space="preserve">. </w:t>
      </w:r>
      <w:r w:rsidR="00F3652D" w:rsidRPr="008B452C">
        <w:rPr>
          <w:lang w:val="fr-FR"/>
        </w:rPr>
        <w:t>[PS</w:t>
      </w:r>
      <w:r w:rsidR="00F3652D">
        <w:rPr>
          <w:lang w:val="fr-FR"/>
        </w:rPr>
        <w:t xml:space="preserve">] </w:t>
      </w:r>
      <w:r w:rsidR="00C1418F" w:rsidRPr="00C1418F">
        <w:rPr>
          <w:rStyle w:val="Incipit"/>
          <w:lang w:val="fr-FR"/>
        </w:rPr>
        <w:t>Ä+Voce mea+Ä</w:t>
      </w:r>
      <w:r w:rsidR="00C94F95" w:rsidRPr="008B452C">
        <w:rPr>
          <w:lang w:val="fr-FR"/>
        </w:rPr>
        <w:t xml:space="preserve">. </w:t>
      </w:r>
      <w:r w:rsidRPr="008B452C">
        <w:rPr>
          <w:lang w:val="fr-FR"/>
        </w:rPr>
        <w:t xml:space="preserve">AN </w:t>
      </w:r>
      <w:r w:rsidR="00C1418F" w:rsidRPr="00C1418F">
        <w:rPr>
          <w:rStyle w:val="Incipit"/>
          <w:lang w:val="fr-FR"/>
        </w:rPr>
        <w:t>Inclinate aurem</w:t>
      </w:r>
      <w:r w:rsidR="00C94F95" w:rsidRPr="008B452C">
        <w:rPr>
          <w:lang w:val="fr-FR"/>
        </w:rPr>
        <w:t xml:space="preserve">. </w:t>
      </w:r>
      <w:r w:rsidR="00F3652D" w:rsidRPr="008B452C">
        <w:rPr>
          <w:lang w:val="fr-FR"/>
        </w:rPr>
        <w:t>[PS</w:t>
      </w:r>
      <w:r w:rsidR="00F3652D">
        <w:rPr>
          <w:lang w:val="fr-FR"/>
        </w:rPr>
        <w:t xml:space="preserve">] </w:t>
      </w:r>
      <w:r w:rsidR="00C1418F" w:rsidRPr="00C1418F">
        <w:rPr>
          <w:rStyle w:val="Incipit"/>
          <w:lang w:val="fr-FR"/>
        </w:rPr>
        <w:t>Ä+Attendite+Ä</w:t>
      </w:r>
      <w:r w:rsidR="00C94F95" w:rsidRPr="008B452C">
        <w:rPr>
          <w:lang w:val="fr-FR"/>
        </w:rPr>
        <w:t xml:space="preserve">. </w:t>
      </w:r>
      <w:r w:rsidRPr="008B452C">
        <w:rPr>
          <w:lang w:val="fr-FR"/>
        </w:rPr>
        <w:t xml:space="preserve">AN </w:t>
      </w:r>
      <w:r w:rsidR="00C1418F" w:rsidRPr="00C1418F">
        <w:rPr>
          <w:rStyle w:val="Incipit"/>
          <w:lang w:val="fr-FR"/>
        </w:rPr>
        <w:t>Propitius esto</w:t>
      </w:r>
      <w:r w:rsidR="00C94F95" w:rsidRPr="008B452C">
        <w:rPr>
          <w:lang w:val="fr-FR"/>
        </w:rPr>
        <w:t xml:space="preserve">. </w:t>
      </w:r>
      <w:r w:rsidR="00F3652D" w:rsidRPr="008B452C">
        <w:rPr>
          <w:lang w:val="fr-FR"/>
        </w:rPr>
        <w:t>[PS</w:t>
      </w:r>
      <w:r w:rsidR="00F3652D">
        <w:rPr>
          <w:lang w:val="fr-FR"/>
        </w:rPr>
        <w:t xml:space="preserve">] </w:t>
      </w:r>
      <w:r w:rsidR="00C1418F" w:rsidRPr="00C1418F">
        <w:rPr>
          <w:rStyle w:val="Incipit"/>
          <w:lang w:val="fr-FR"/>
        </w:rPr>
        <w:t>Ä+Deus venerunt+Ä</w:t>
      </w:r>
      <w:r w:rsidR="00C94F95" w:rsidRPr="008B452C">
        <w:rPr>
          <w:lang w:val="fr-FR"/>
        </w:rPr>
        <w:t xml:space="preserve">. </w:t>
      </w:r>
      <w:r w:rsidRPr="008B452C">
        <w:rPr>
          <w:lang w:val="fr-FR"/>
        </w:rPr>
        <w:t xml:space="preserve">VS </w:t>
      </w:r>
      <w:r w:rsidR="00C1418F" w:rsidRPr="00C1418F">
        <w:rPr>
          <w:rStyle w:val="Incipit"/>
          <w:lang w:val="fr-FR"/>
        </w:rPr>
        <w:t>Deus in sancto via tua</w:t>
      </w:r>
      <w:r w:rsidR="00D50906">
        <w:rPr>
          <w:rStyle w:val="Incipit"/>
          <w:lang w:val="fr-FR"/>
        </w:rPr>
        <w:t>.</w:t>
      </w:r>
      <w:r w:rsidR="00C1418F" w:rsidRPr="00C1418F">
        <w:rPr>
          <w:rStyle w:val="Incipit"/>
          <w:lang w:val="fr-FR"/>
        </w:rPr>
        <w:t xml:space="preserve"> </w:t>
      </w:r>
      <w:r w:rsidR="00D50906">
        <w:rPr>
          <w:rStyle w:val="Incipit"/>
          <w:lang w:val="fr-FR"/>
        </w:rPr>
        <w:t>Q</w:t>
      </w:r>
      <w:r w:rsidR="00C1418F" w:rsidRPr="00C1418F">
        <w:rPr>
          <w:rStyle w:val="Incipit"/>
          <w:lang w:val="fr-FR"/>
        </w:rPr>
        <w:t>uis deus magnus</w:t>
      </w:r>
      <w:r w:rsidR="00C94F95" w:rsidRPr="008B452C">
        <w:rPr>
          <w:lang w:val="fr-FR"/>
        </w:rPr>
        <w:t xml:space="preserve">. </w:t>
      </w:r>
      <w:r w:rsidRPr="008B452C">
        <w:rPr>
          <w:rFonts w:eastAsia="Arial"/>
          <w:lang w:val="fr-FR"/>
        </w:rPr>
        <w:t xml:space="preserve">RP </w:t>
      </w:r>
      <w:r w:rsidR="00C1418F" w:rsidRPr="00C1418F">
        <w:rPr>
          <w:rStyle w:val="Incipit"/>
          <w:lang w:val="fr-FR"/>
        </w:rPr>
        <w:t>Cogitavi dies antiquos</w:t>
      </w:r>
      <w:r w:rsidR="00C94F95" w:rsidRPr="008B452C">
        <w:rPr>
          <w:lang w:val="fr-FR"/>
        </w:rPr>
        <w:t xml:space="preserve">. </w:t>
      </w:r>
      <w:r w:rsidRPr="008B452C">
        <w:rPr>
          <w:lang w:val="fr-FR"/>
        </w:rPr>
        <w:t xml:space="preserve">RV </w:t>
      </w:r>
      <w:r w:rsidR="00C1418F" w:rsidRPr="00C1418F">
        <w:rPr>
          <w:rStyle w:val="Incipit"/>
          <w:lang w:val="fr-FR"/>
        </w:rPr>
        <w:t>Illuxerunt corruscationes</w:t>
      </w:r>
      <w:r w:rsidR="00C94F95" w:rsidRPr="008B452C">
        <w:rPr>
          <w:lang w:val="fr-FR"/>
        </w:rPr>
        <w:t xml:space="preserve">. </w:t>
      </w:r>
      <w:r w:rsidRPr="001B63A5">
        <w:rPr>
          <w:rFonts w:eastAsia="Arial"/>
          <w:lang w:val="pt-PT"/>
        </w:rPr>
        <w:t xml:space="preserve">RP </w:t>
      </w:r>
      <w:r w:rsidR="00C1418F" w:rsidRPr="001B63A5">
        <w:rPr>
          <w:rStyle w:val="Incipit"/>
          <w:lang w:val="pt-PT"/>
        </w:rPr>
        <w:t>Domine deus propitius</w:t>
      </w:r>
      <w:r w:rsidR="00C94F95" w:rsidRPr="001B63A5">
        <w:rPr>
          <w:lang w:val="pt-PT"/>
        </w:rPr>
        <w:t xml:space="preserve">. </w:t>
      </w:r>
      <w:r w:rsidRPr="008B452C">
        <w:rPr>
          <w:lang w:val="pt-PT"/>
        </w:rPr>
        <w:t xml:space="preserve">RV </w:t>
      </w:r>
      <w:r w:rsidR="00C1418F" w:rsidRPr="00C1418F">
        <w:rPr>
          <w:rStyle w:val="Incipit"/>
          <w:lang w:val="pt-PT"/>
        </w:rPr>
        <w:t>Adiuva nos</w:t>
      </w:r>
      <w:r w:rsidR="00C94F95" w:rsidRPr="008B452C">
        <w:rPr>
          <w:lang w:val="pt-PT"/>
        </w:rPr>
        <w:t xml:space="preserve">. </w:t>
      </w:r>
      <w:r w:rsidRPr="008B452C">
        <w:rPr>
          <w:rFonts w:eastAsia="Arial"/>
          <w:lang w:val="pt-PT"/>
        </w:rPr>
        <w:t xml:space="preserve">RP </w:t>
      </w:r>
      <w:r w:rsidR="00C1418F" w:rsidRPr="00C1418F">
        <w:rPr>
          <w:rStyle w:val="Incipit"/>
          <w:lang w:val="pt-PT"/>
        </w:rPr>
        <w:t>Devastavit vineam</w:t>
      </w:r>
      <w:r w:rsidR="00C94F95" w:rsidRPr="008B452C">
        <w:rPr>
          <w:lang w:val="pt-PT"/>
        </w:rPr>
        <w:t xml:space="preserve">. </w:t>
      </w:r>
      <w:r w:rsidRPr="008B452C">
        <w:rPr>
          <w:lang w:val="pt-PT"/>
        </w:rPr>
        <w:t xml:space="preserve">RV </w:t>
      </w:r>
      <w:r w:rsidR="00C1418F" w:rsidRPr="00C1418F">
        <w:rPr>
          <w:rStyle w:val="Incipit"/>
          <w:lang w:val="pt-PT"/>
        </w:rPr>
        <w:t>Domine deus virtutum</w:t>
      </w:r>
      <w:r w:rsidRPr="008B452C">
        <w:rPr>
          <w:lang w:val="pt-PT"/>
        </w:rPr>
        <w:t>.</w:t>
      </w:r>
    </w:p>
    <w:p w:rsidR="00296CEA" w:rsidRPr="001B63A5" w:rsidRDefault="00296CEA" w:rsidP="00C10675">
      <w:pPr>
        <w:rPr>
          <w:lang w:val="fr-FR"/>
        </w:rPr>
      </w:pPr>
      <w:r w:rsidRPr="00F3652D">
        <w:rPr>
          <w:shd w:val="clear" w:color="auto" w:fill="B2A1C7" w:themeFill="accent4" w:themeFillTint="99"/>
          <w:lang w:val="pt-PT"/>
        </w:rPr>
        <w:t>In secundo nocturno</w:t>
      </w:r>
      <w:r w:rsidRPr="00F3652D">
        <w:rPr>
          <w:lang w:val="pt-PT"/>
        </w:rPr>
        <w:t xml:space="preserve"> [AN] </w:t>
      </w:r>
      <w:r w:rsidR="00C1418F" w:rsidRPr="00C1418F">
        <w:rPr>
          <w:rStyle w:val="Incipit"/>
          <w:lang w:val="pt-PT"/>
        </w:rPr>
        <w:t>Alleluia</w:t>
      </w:r>
      <w:r w:rsidR="007275B6">
        <w:rPr>
          <w:lang w:val="pt-PT"/>
        </w:rPr>
        <w:t xml:space="preserve"> </w:t>
      </w:r>
      <w:r w:rsidRPr="00F3652D">
        <w:rPr>
          <w:lang w:val="pt-PT"/>
        </w:rPr>
        <w:t xml:space="preserve">ut [AN] </w:t>
      </w:r>
      <w:r w:rsidR="00C1418F" w:rsidRPr="00C1418F">
        <w:rPr>
          <w:rStyle w:val="Incipit"/>
          <w:lang w:val="pt-PT"/>
        </w:rPr>
        <w:t>Tu solus</w:t>
      </w:r>
      <w:r w:rsidR="00C94F95" w:rsidRPr="00F3652D">
        <w:rPr>
          <w:lang w:val="pt-PT"/>
        </w:rPr>
        <w:t xml:space="preserve">. </w:t>
      </w:r>
      <w:r w:rsidRPr="001B63A5">
        <w:rPr>
          <w:lang w:val="fr-FR"/>
        </w:rPr>
        <w:t xml:space="preserve">In septuagesima AN </w:t>
      </w:r>
      <w:r w:rsidR="00C1418F" w:rsidRPr="001B63A5">
        <w:rPr>
          <w:rStyle w:val="Incipit"/>
          <w:lang w:val="fr-FR"/>
        </w:rPr>
        <w:t>Exultate domino</w:t>
      </w:r>
      <w:r w:rsidR="00C94F95" w:rsidRPr="001B63A5">
        <w:rPr>
          <w:lang w:val="fr-FR"/>
        </w:rPr>
        <w:t xml:space="preserve">. </w:t>
      </w:r>
      <w:r w:rsidR="00F3652D" w:rsidRPr="001B63A5">
        <w:rPr>
          <w:lang w:val="fr-FR"/>
        </w:rPr>
        <w:t xml:space="preserve">[PS] </w:t>
      </w:r>
      <w:r w:rsidR="00C1418F" w:rsidRPr="001B63A5">
        <w:rPr>
          <w:rStyle w:val="Incipit"/>
          <w:lang w:val="fr-FR"/>
        </w:rPr>
        <w:t>Ä+Qui regis+Ä</w:t>
      </w:r>
      <w:r w:rsidR="00C94F95" w:rsidRPr="001B63A5">
        <w:rPr>
          <w:lang w:val="fr-FR"/>
        </w:rPr>
        <w:t xml:space="preserve">. </w:t>
      </w:r>
      <w:r w:rsidRPr="001B63A5">
        <w:rPr>
          <w:lang w:val="fr-FR"/>
        </w:rPr>
        <w:t xml:space="preserve">AN </w:t>
      </w:r>
      <w:r w:rsidR="00C1418F" w:rsidRPr="001B63A5">
        <w:rPr>
          <w:rStyle w:val="Incipit"/>
          <w:lang w:val="fr-FR"/>
        </w:rPr>
        <w:t>Tu solus</w:t>
      </w:r>
      <w:r w:rsidR="00C94F95" w:rsidRPr="001B63A5">
        <w:rPr>
          <w:lang w:val="fr-FR"/>
        </w:rPr>
        <w:t xml:space="preserve">. </w:t>
      </w:r>
      <w:r w:rsidR="00F3652D" w:rsidRPr="001B63A5">
        <w:rPr>
          <w:lang w:val="fr-FR"/>
        </w:rPr>
        <w:t xml:space="preserve">[PS] </w:t>
      </w:r>
      <w:r w:rsidR="00C1418F" w:rsidRPr="001B63A5">
        <w:rPr>
          <w:rStyle w:val="Incipit"/>
          <w:lang w:val="fr-FR"/>
        </w:rPr>
        <w:t>Ä+Deus stetit+Ä</w:t>
      </w:r>
      <w:r w:rsidR="00C94F95" w:rsidRPr="001B63A5">
        <w:rPr>
          <w:lang w:val="fr-FR"/>
        </w:rPr>
        <w:t xml:space="preserve">. </w:t>
      </w:r>
      <w:r w:rsidRPr="001B63A5">
        <w:rPr>
          <w:lang w:val="fr-FR"/>
        </w:rPr>
        <w:t xml:space="preserve">AN </w:t>
      </w:r>
      <w:r w:rsidR="00C1418F" w:rsidRPr="001B63A5">
        <w:rPr>
          <w:rStyle w:val="Incipit"/>
          <w:lang w:val="fr-FR"/>
        </w:rPr>
        <w:t>Benedixisti domine</w:t>
      </w:r>
      <w:r w:rsidR="00C94F95" w:rsidRPr="001B63A5">
        <w:rPr>
          <w:lang w:val="fr-FR"/>
        </w:rPr>
        <w:t xml:space="preserve">. </w:t>
      </w:r>
      <w:r w:rsidR="00F3652D" w:rsidRPr="001B63A5">
        <w:rPr>
          <w:lang w:val="fr-FR"/>
        </w:rPr>
        <w:t xml:space="preserve">[PS] </w:t>
      </w:r>
      <w:r w:rsidR="00C1418F" w:rsidRPr="001B63A5">
        <w:rPr>
          <w:rStyle w:val="Incipit"/>
          <w:lang w:val="fr-FR"/>
        </w:rPr>
        <w:t>Ä+Quam dilecta+Ä</w:t>
      </w:r>
      <w:r w:rsidR="00C94F95" w:rsidRPr="001B63A5">
        <w:rPr>
          <w:lang w:val="fr-FR"/>
        </w:rPr>
        <w:t xml:space="preserve">. </w:t>
      </w:r>
      <w:r w:rsidRPr="001B63A5">
        <w:rPr>
          <w:lang w:val="fr-FR"/>
        </w:rPr>
        <w:t xml:space="preserve">VS </w:t>
      </w:r>
      <w:r w:rsidR="00C1418F" w:rsidRPr="001B63A5">
        <w:rPr>
          <w:rStyle w:val="Incipit"/>
          <w:lang w:val="fr-FR"/>
        </w:rPr>
        <w:t>Beati qui habitant in domo</w:t>
      </w:r>
      <w:r w:rsidRPr="001B63A5">
        <w:rPr>
          <w:lang w:val="fr-FR"/>
        </w:rPr>
        <w:t>.</w:t>
      </w:r>
    </w:p>
    <w:p w:rsidR="00296CEA" w:rsidRPr="008B452C" w:rsidRDefault="00296CEA" w:rsidP="00C10675">
      <w:pPr>
        <w:rPr>
          <w:rFonts w:eastAsia="Arial"/>
          <w:lang w:val="it-IT"/>
        </w:rPr>
      </w:pPr>
      <w:r w:rsidRPr="001B63A5">
        <w:rPr>
          <w:shd w:val="clear" w:color="auto" w:fill="8DB3E2" w:themeFill="text2" w:themeFillTint="66"/>
          <w:lang w:val="fr-FR"/>
        </w:rPr>
        <w:t>In matutin</w:t>
      </w:r>
      <w:r w:rsidR="00D50906" w:rsidRPr="001B63A5">
        <w:rPr>
          <w:shd w:val="clear" w:color="auto" w:fill="8DB3E2" w:themeFill="text2" w:themeFillTint="66"/>
          <w:lang w:val="fr-FR"/>
        </w:rPr>
        <w:t>is</w:t>
      </w:r>
      <w:r w:rsidRPr="001B63A5">
        <w:rPr>
          <w:shd w:val="clear" w:color="auto" w:fill="8DB3E2" w:themeFill="text2" w:themeFillTint="66"/>
          <w:lang w:val="fr-FR"/>
        </w:rPr>
        <w:t xml:space="preserve"> laudibus</w:t>
      </w:r>
      <w:r w:rsidRPr="001B63A5">
        <w:rPr>
          <w:lang w:val="fr-FR"/>
        </w:rPr>
        <w:t xml:space="preserve"> [AN] </w:t>
      </w:r>
      <w:r w:rsidR="00C1418F" w:rsidRPr="001B63A5">
        <w:rPr>
          <w:rStyle w:val="Incipit"/>
          <w:lang w:val="fr-FR"/>
        </w:rPr>
        <w:t>Spiritu principali</w:t>
      </w:r>
      <w:r w:rsidR="00C94F95" w:rsidRPr="001B63A5">
        <w:rPr>
          <w:lang w:val="fr-FR"/>
        </w:rPr>
        <w:t xml:space="preserve">. </w:t>
      </w:r>
      <w:r w:rsidR="00F3652D" w:rsidRPr="001B63A5">
        <w:rPr>
          <w:lang w:val="fr-FR"/>
        </w:rPr>
        <w:t xml:space="preserve">[PS] </w:t>
      </w:r>
      <w:r w:rsidR="00C1418F" w:rsidRPr="001B63A5">
        <w:rPr>
          <w:rStyle w:val="Incipit"/>
          <w:lang w:val="fr-FR"/>
        </w:rPr>
        <w:t>Ä+Miserere+Ä</w:t>
      </w:r>
      <w:r w:rsidR="00C94F95" w:rsidRPr="001B63A5">
        <w:rPr>
          <w:lang w:val="fr-FR"/>
        </w:rPr>
        <w:t xml:space="preserve">. </w:t>
      </w:r>
      <w:r w:rsidRPr="001B63A5">
        <w:rPr>
          <w:lang w:val="fr-FR"/>
        </w:rPr>
        <w:t xml:space="preserve">AN </w:t>
      </w:r>
      <w:r w:rsidR="00C1418F" w:rsidRPr="001B63A5">
        <w:rPr>
          <w:rStyle w:val="Incipit"/>
          <w:lang w:val="fr-FR"/>
        </w:rPr>
        <w:t>Intret orati</w:t>
      </w:r>
      <w:r w:rsidR="00D50906" w:rsidRPr="001B63A5">
        <w:rPr>
          <w:rStyle w:val="Incipit"/>
          <w:lang w:val="fr-FR"/>
        </w:rPr>
        <w:t>o</w:t>
      </w:r>
      <w:r w:rsidR="00C1418F" w:rsidRPr="001B63A5">
        <w:rPr>
          <w:rStyle w:val="Incipit"/>
          <w:lang w:val="fr-FR"/>
        </w:rPr>
        <w:t xml:space="preserve"> mea</w:t>
      </w:r>
      <w:r w:rsidR="00C94F95" w:rsidRPr="001B63A5">
        <w:rPr>
          <w:lang w:val="fr-FR"/>
        </w:rPr>
        <w:t xml:space="preserve">. </w:t>
      </w:r>
      <w:r w:rsidR="00F3652D" w:rsidRPr="001B63A5">
        <w:rPr>
          <w:lang w:val="fr-FR"/>
        </w:rPr>
        <w:t xml:space="preserve">[PS] </w:t>
      </w:r>
      <w:r w:rsidR="00C1418F" w:rsidRPr="001B63A5">
        <w:rPr>
          <w:rStyle w:val="Incipit"/>
          <w:lang w:val="fr-FR"/>
        </w:rPr>
        <w:t>Ä+Domine deus salutis+Ä</w:t>
      </w:r>
      <w:r w:rsidR="00C94F95" w:rsidRPr="001B63A5">
        <w:rPr>
          <w:lang w:val="fr-FR"/>
        </w:rPr>
        <w:t xml:space="preserve">. </w:t>
      </w:r>
      <w:r w:rsidRPr="001B63A5">
        <w:rPr>
          <w:lang w:val="fr-FR"/>
        </w:rPr>
        <w:t xml:space="preserve">AN </w:t>
      </w:r>
      <w:r w:rsidR="00C1418F" w:rsidRPr="001B63A5">
        <w:rPr>
          <w:rStyle w:val="Incipit"/>
          <w:lang w:val="fr-FR"/>
        </w:rPr>
        <w:t>Domine refugium</w:t>
      </w:r>
      <w:r w:rsidR="00C94F95" w:rsidRPr="001B63A5">
        <w:rPr>
          <w:lang w:val="fr-FR"/>
        </w:rPr>
        <w:t xml:space="preserve">. </w:t>
      </w:r>
      <w:r w:rsidRPr="001B63A5">
        <w:rPr>
          <w:lang w:val="fr-FR"/>
        </w:rPr>
        <w:t>[Psalmum ipsum]</w:t>
      </w:r>
      <w:r w:rsidR="00C94F95" w:rsidRPr="001B63A5">
        <w:rPr>
          <w:lang w:val="fr-FR"/>
        </w:rPr>
        <w:t xml:space="preserve">. </w:t>
      </w:r>
      <w:r w:rsidRPr="001B63A5">
        <w:rPr>
          <w:lang w:val="fr-FR"/>
        </w:rPr>
        <w:t xml:space="preserve">AN </w:t>
      </w:r>
      <w:r w:rsidR="00C1418F" w:rsidRPr="001B63A5">
        <w:rPr>
          <w:rStyle w:val="Incipit"/>
          <w:lang w:val="fr-FR"/>
        </w:rPr>
        <w:t>In aeternum dominus</w:t>
      </w:r>
      <w:r w:rsidR="00C94F95" w:rsidRPr="001B63A5">
        <w:rPr>
          <w:lang w:val="fr-FR"/>
        </w:rPr>
        <w:t xml:space="preserve">. </w:t>
      </w:r>
      <w:r w:rsidR="00F3652D" w:rsidRPr="001B63A5">
        <w:rPr>
          <w:lang w:val="fr-FR"/>
        </w:rPr>
        <w:t xml:space="preserve">[PS] </w:t>
      </w:r>
      <w:r w:rsidR="00C1418F" w:rsidRPr="001B63A5">
        <w:rPr>
          <w:rStyle w:val="Incipit"/>
          <w:lang w:val="fr-FR"/>
        </w:rPr>
        <w:t>Ä+Cantemus+Ä</w:t>
      </w:r>
      <w:r w:rsidR="00C94F95" w:rsidRPr="001B63A5">
        <w:rPr>
          <w:lang w:val="fr-FR"/>
        </w:rPr>
        <w:t xml:space="preserve">. </w:t>
      </w:r>
      <w:r w:rsidRPr="001B63A5">
        <w:rPr>
          <w:lang w:val="fr-FR"/>
        </w:rPr>
        <w:lastRenderedPageBreak/>
        <w:t xml:space="preserve">AN </w:t>
      </w:r>
      <w:r w:rsidR="00C1418F" w:rsidRPr="001B63A5">
        <w:rPr>
          <w:rStyle w:val="Incipit"/>
          <w:lang w:val="fr-FR"/>
        </w:rPr>
        <w:t>Cantate domino</w:t>
      </w:r>
      <w:r w:rsidR="00C94F95" w:rsidRPr="001B63A5">
        <w:rPr>
          <w:lang w:val="fr-FR"/>
        </w:rPr>
        <w:t xml:space="preserve">. </w:t>
      </w:r>
      <w:r w:rsidR="00F3652D" w:rsidRPr="001B63A5">
        <w:rPr>
          <w:lang w:val="fr-FR"/>
        </w:rPr>
        <w:t xml:space="preserve">[PS] </w:t>
      </w:r>
      <w:r w:rsidR="00C1418F" w:rsidRPr="001B63A5">
        <w:rPr>
          <w:rStyle w:val="Incipit"/>
          <w:lang w:val="fr-FR"/>
        </w:rPr>
        <w:t>Ä+Laudate+Ä</w:t>
      </w:r>
      <w:r w:rsidR="00C94F95" w:rsidRPr="001B63A5">
        <w:rPr>
          <w:lang w:val="fr-FR"/>
        </w:rPr>
        <w:t xml:space="preserve">. </w:t>
      </w:r>
      <w:r w:rsidRPr="001B63A5">
        <w:rPr>
          <w:rFonts w:eastAsia="Arial"/>
          <w:lang w:val="fr-FR"/>
        </w:rPr>
        <w:t xml:space="preserve">RP </w:t>
      </w:r>
      <w:r w:rsidR="00C1418F" w:rsidRPr="001B63A5">
        <w:rPr>
          <w:rStyle w:val="Incipit"/>
          <w:lang w:val="fr-FR"/>
        </w:rPr>
        <w:t>Domine refugium</w:t>
      </w:r>
      <w:r w:rsidR="00C94F95" w:rsidRPr="001B63A5">
        <w:rPr>
          <w:lang w:val="fr-FR"/>
        </w:rPr>
        <w:t xml:space="preserve">. </w:t>
      </w:r>
      <w:r w:rsidRPr="001B63A5">
        <w:rPr>
          <w:lang w:val="fr-FR"/>
        </w:rPr>
        <w:t xml:space="preserve">HY </w:t>
      </w:r>
      <w:r w:rsidR="00C1418F" w:rsidRPr="001B63A5">
        <w:rPr>
          <w:rStyle w:val="Incipit"/>
          <w:lang w:val="fr-FR"/>
        </w:rPr>
        <w:t>Lux ecce surgit aurea</w:t>
      </w:r>
      <w:r w:rsidR="00C94F95" w:rsidRPr="001B63A5">
        <w:rPr>
          <w:lang w:val="fr-FR"/>
        </w:rPr>
        <w:t xml:space="preserve">. </w:t>
      </w:r>
      <w:r w:rsidR="00C87E3F" w:rsidRPr="001B63A5">
        <w:rPr>
          <w:lang w:val="fr-FR"/>
        </w:rPr>
        <w:t>(</w:t>
      </w:r>
      <w:r w:rsidR="00312C40" w:rsidRPr="001B63A5">
        <w:rPr>
          <w:lang w:val="fr-FR"/>
        </w:rPr>
        <w:t>59b</w:t>
      </w:r>
      <w:r w:rsidR="00C87E3F" w:rsidRPr="001B63A5">
        <w:rPr>
          <w:lang w:val="fr-FR"/>
        </w:rPr>
        <w:t>)</w:t>
      </w:r>
      <w:r w:rsidRPr="001B63A5">
        <w:rPr>
          <w:lang w:val="fr-FR"/>
        </w:rPr>
        <w:t xml:space="preserve"> VS </w:t>
      </w:r>
      <w:r w:rsidR="00C1418F" w:rsidRPr="001B63A5">
        <w:rPr>
          <w:rStyle w:val="Incipit"/>
          <w:lang w:val="fr-FR"/>
        </w:rPr>
        <w:t>Repleti sumus mane</w:t>
      </w:r>
      <w:r w:rsidR="00C94F95" w:rsidRPr="001B63A5">
        <w:rPr>
          <w:lang w:val="fr-FR"/>
        </w:rPr>
        <w:t xml:space="preserve">. </w:t>
      </w:r>
      <w:r w:rsidRPr="008B452C">
        <w:rPr>
          <w:lang w:val="it-IT"/>
        </w:rPr>
        <w:t xml:space="preserve">AB </w:t>
      </w:r>
      <w:r w:rsidR="00C1418F" w:rsidRPr="00C1418F">
        <w:rPr>
          <w:rStyle w:val="Incipit"/>
          <w:lang w:val="it-IT"/>
        </w:rPr>
        <w:t>In sanctitate</w:t>
      </w:r>
      <w:r w:rsidRPr="008B452C">
        <w:rPr>
          <w:lang w:val="it-IT"/>
        </w:rPr>
        <w:t>.</w:t>
      </w:r>
    </w:p>
    <w:p w:rsidR="00296CEA" w:rsidRPr="008B452C" w:rsidRDefault="00296CEA" w:rsidP="00C10675">
      <w:pPr>
        <w:rPr>
          <w:lang w:val="it-IT"/>
        </w:rPr>
      </w:pPr>
      <w:r w:rsidRPr="008B452C">
        <w:rPr>
          <w:shd w:val="clear" w:color="auto" w:fill="8DB3E2" w:themeFill="text2" w:themeFillTint="66"/>
          <w:lang w:val="it-IT"/>
        </w:rPr>
        <w:t>Ad primam</w:t>
      </w:r>
      <w:r w:rsidRPr="008B452C">
        <w:rPr>
          <w:lang w:val="it-IT"/>
        </w:rPr>
        <w:t xml:space="preserve"> AN </w:t>
      </w:r>
      <w:r w:rsidR="00C1418F" w:rsidRPr="00C1418F">
        <w:rPr>
          <w:rStyle w:val="Incipit"/>
          <w:lang w:val="it-IT"/>
        </w:rPr>
        <w:t>Cantabo domino</w:t>
      </w:r>
      <w:r w:rsidR="00C94F95" w:rsidRPr="008B452C">
        <w:rPr>
          <w:lang w:val="it-IT"/>
        </w:rPr>
        <w:t xml:space="preserve">. </w:t>
      </w:r>
      <w:r w:rsidR="00F3652D" w:rsidRPr="008B452C">
        <w:rPr>
          <w:lang w:val="it-IT"/>
        </w:rPr>
        <w:t>[PS</w:t>
      </w:r>
      <w:r w:rsidR="00F3652D">
        <w:rPr>
          <w:lang w:val="it-IT"/>
        </w:rPr>
        <w:t xml:space="preserve">] </w:t>
      </w:r>
      <w:r w:rsidR="00C1418F" w:rsidRPr="00C1418F">
        <w:rPr>
          <w:rStyle w:val="Incipit"/>
          <w:lang w:val="it-IT"/>
        </w:rPr>
        <w:t>Ä+Usquequo+Ä</w:t>
      </w:r>
      <w:r w:rsidRPr="008B452C">
        <w:rPr>
          <w:lang w:val="it-IT"/>
        </w:rPr>
        <w:t>.</w:t>
      </w:r>
    </w:p>
    <w:p w:rsidR="00296CEA" w:rsidRPr="001B63A5" w:rsidRDefault="00296CEA" w:rsidP="00C10675">
      <w:pPr>
        <w:rPr>
          <w:lang w:val="pt-PT"/>
        </w:rPr>
      </w:pPr>
      <w:r w:rsidRPr="008B452C">
        <w:rPr>
          <w:shd w:val="clear" w:color="auto" w:fill="8DB3E2" w:themeFill="text2" w:themeFillTint="66"/>
          <w:lang w:val="it-IT"/>
        </w:rPr>
        <w:t>Ad vesperas</w:t>
      </w:r>
      <w:r w:rsidRPr="008B452C">
        <w:rPr>
          <w:lang w:val="it-IT"/>
        </w:rPr>
        <w:t xml:space="preserve"> AN </w:t>
      </w:r>
      <w:r w:rsidR="00C1418F" w:rsidRPr="00C1418F">
        <w:rPr>
          <w:rStyle w:val="Incipit"/>
          <w:lang w:val="it-IT"/>
        </w:rPr>
        <w:t>Domine</w:t>
      </w:r>
      <w:r w:rsidRPr="008B452C">
        <w:rPr>
          <w:lang w:val="it-IT"/>
        </w:rPr>
        <w:t xml:space="preserve"> </w:t>
      </w:r>
      <w:r w:rsidR="00C1418F" w:rsidRPr="00C1418F">
        <w:rPr>
          <w:rStyle w:val="Incipit"/>
          <w:lang w:val="it-IT"/>
        </w:rPr>
        <w:t>probasti me</w:t>
      </w:r>
      <w:r w:rsidR="00C94F95" w:rsidRPr="008B452C">
        <w:rPr>
          <w:lang w:val="it-IT"/>
        </w:rPr>
        <w:t xml:space="preserve">. </w:t>
      </w:r>
      <w:r w:rsidRPr="008B452C">
        <w:rPr>
          <w:lang w:val="pt-PT"/>
        </w:rPr>
        <w:t>[Psalmum ipsum]</w:t>
      </w:r>
      <w:r w:rsidR="00C94F95" w:rsidRPr="008B452C">
        <w:rPr>
          <w:lang w:val="pt-PT"/>
        </w:rPr>
        <w:t xml:space="preserve">. </w:t>
      </w:r>
      <w:r w:rsidRPr="008B452C">
        <w:rPr>
          <w:lang w:val="pt-PT"/>
        </w:rPr>
        <w:t xml:space="preserve">AN </w:t>
      </w:r>
      <w:r w:rsidR="00C1418F" w:rsidRPr="00C1418F">
        <w:rPr>
          <w:rStyle w:val="Incipit"/>
          <w:lang w:val="pt-PT"/>
        </w:rPr>
        <w:t>A viro iniquo</w:t>
      </w:r>
      <w:r w:rsidR="00C94F95" w:rsidRPr="008B452C">
        <w:rPr>
          <w:lang w:val="pt-PT"/>
        </w:rPr>
        <w:t xml:space="preserve">. </w:t>
      </w:r>
      <w:r w:rsidR="00F3652D" w:rsidRPr="001B63A5">
        <w:rPr>
          <w:lang w:val="pt-PT"/>
        </w:rPr>
        <w:t xml:space="preserve">[PS] </w:t>
      </w:r>
      <w:r w:rsidR="00C1418F" w:rsidRPr="001B63A5">
        <w:rPr>
          <w:rStyle w:val="Incipit"/>
          <w:lang w:val="pt-PT"/>
        </w:rPr>
        <w:t>Ä+Eripe+Ä</w:t>
      </w:r>
      <w:r w:rsidR="00C94F95" w:rsidRPr="001B63A5">
        <w:rPr>
          <w:lang w:val="pt-PT"/>
        </w:rPr>
        <w:t xml:space="preserve">. </w:t>
      </w:r>
      <w:r w:rsidRPr="001B63A5">
        <w:rPr>
          <w:lang w:val="pt-PT"/>
        </w:rPr>
        <w:t xml:space="preserve">AN </w:t>
      </w:r>
      <w:r w:rsidR="00C1418F" w:rsidRPr="001B63A5">
        <w:rPr>
          <w:rStyle w:val="Incipit"/>
          <w:lang w:val="pt-PT"/>
        </w:rPr>
        <w:t>Domine clamavi</w:t>
      </w:r>
      <w:r w:rsidR="00C94F95" w:rsidRPr="001B63A5">
        <w:rPr>
          <w:lang w:val="pt-PT"/>
        </w:rPr>
        <w:t xml:space="preserve">. </w:t>
      </w:r>
      <w:r w:rsidRPr="001B63A5">
        <w:rPr>
          <w:lang w:val="pt-PT"/>
        </w:rPr>
        <w:t xml:space="preserve">HY </w:t>
      </w:r>
      <w:r w:rsidR="00C1418F" w:rsidRPr="001B63A5">
        <w:rPr>
          <w:rStyle w:val="Incipit"/>
          <w:lang w:val="pt-PT"/>
        </w:rPr>
        <w:t>Magn</w:t>
      </w:r>
      <w:r w:rsidR="00D50906" w:rsidRPr="001B63A5">
        <w:rPr>
          <w:rStyle w:val="Incipit"/>
          <w:lang w:val="pt-PT"/>
        </w:rPr>
        <w:t>a</w:t>
      </w:r>
      <w:r w:rsidR="00C1418F" w:rsidRPr="001B63A5">
        <w:rPr>
          <w:rStyle w:val="Incipit"/>
          <w:lang w:val="pt-PT"/>
        </w:rPr>
        <w:t>e deus potentiae qui ex aquis</w:t>
      </w:r>
      <w:r w:rsidRPr="001B63A5">
        <w:rPr>
          <w:lang w:val="pt-PT"/>
        </w:rPr>
        <w:t>.</w:t>
      </w:r>
    </w:p>
    <w:p w:rsidR="00296CEA" w:rsidRPr="001B63A5" w:rsidRDefault="00D50906" w:rsidP="002948B5">
      <w:pPr>
        <w:pStyle w:val="berschrift1"/>
        <w:rPr>
          <w:rFonts w:eastAsia="Arial"/>
          <w:lang w:val="pt-PT"/>
        </w:rPr>
      </w:pPr>
      <w:r w:rsidRPr="001B63A5">
        <w:rPr>
          <w:lang w:val="pt-PT"/>
        </w:rPr>
        <w:t xml:space="preserve">FERIA </w:t>
      </w:r>
      <w:r w:rsidRPr="001B63A5">
        <w:rPr>
          <w:rFonts w:eastAsia="Arial"/>
          <w:lang w:val="pt-PT"/>
        </w:rPr>
        <w:t>SEXTA [PER ANNUM]</w:t>
      </w:r>
    </w:p>
    <w:p w:rsidR="00D50906" w:rsidRPr="001B63A5" w:rsidRDefault="00296CEA" w:rsidP="00C10675">
      <w:pPr>
        <w:rPr>
          <w:lang w:val="it-IT"/>
        </w:rPr>
      </w:pPr>
      <w:r w:rsidRPr="001B63A5">
        <w:rPr>
          <w:shd w:val="clear" w:color="auto" w:fill="8DB3E2" w:themeFill="text2" w:themeFillTint="66"/>
          <w:lang w:val="pt-PT"/>
        </w:rPr>
        <w:t>[</w:t>
      </w:r>
      <w:r w:rsidR="00D50906" w:rsidRPr="001B63A5">
        <w:rPr>
          <w:shd w:val="clear" w:color="auto" w:fill="8DB3E2" w:themeFill="text2" w:themeFillTint="66"/>
          <w:lang w:val="pt-PT"/>
        </w:rPr>
        <w:t>Ad matutinum</w:t>
      </w:r>
      <w:r w:rsidRPr="001B63A5">
        <w:rPr>
          <w:shd w:val="clear" w:color="auto" w:fill="8DB3E2" w:themeFill="text2" w:themeFillTint="66"/>
          <w:lang w:val="pt-PT"/>
        </w:rPr>
        <w:t>]</w:t>
      </w:r>
      <w:r w:rsidRPr="001B63A5">
        <w:rPr>
          <w:lang w:val="pt-PT"/>
        </w:rPr>
        <w:t xml:space="preserve"> INV </w:t>
      </w:r>
      <w:r w:rsidR="00C1418F" w:rsidRPr="001B63A5">
        <w:rPr>
          <w:rStyle w:val="Incipit"/>
          <w:lang w:val="pt-PT"/>
        </w:rPr>
        <w:t>Dominum qui fecit nos</w:t>
      </w:r>
      <w:r w:rsidR="00C94F95" w:rsidRPr="001B63A5">
        <w:rPr>
          <w:lang w:val="pt-PT"/>
        </w:rPr>
        <w:t xml:space="preserve">. </w:t>
      </w:r>
      <w:r w:rsidRPr="001B63A5">
        <w:rPr>
          <w:lang w:val="it-IT"/>
        </w:rPr>
        <w:t xml:space="preserve">HY </w:t>
      </w:r>
      <w:r w:rsidR="00C1418F" w:rsidRPr="001B63A5">
        <w:rPr>
          <w:rStyle w:val="Incipit"/>
          <w:lang w:val="it-IT"/>
        </w:rPr>
        <w:t>Tu trinitatis unitas</w:t>
      </w:r>
      <w:r w:rsidR="00C94F95" w:rsidRPr="001B63A5">
        <w:rPr>
          <w:lang w:val="it-IT"/>
        </w:rPr>
        <w:t>.</w:t>
      </w:r>
    </w:p>
    <w:p w:rsidR="00296CEA" w:rsidRPr="001B63A5" w:rsidRDefault="00296CEA" w:rsidP="00C10675">
      <w:pPr>
        <w:rPr>
          <w:lang w:val="en-US"/>
        </w:rPr>
      </w:pPr>
      <w:r w:rsidRPr="001B63A5">
        <w:rPr>
          <w:shd w:val="clear" w:color="auto" w:fill="B2A1C7" w:themeFill="accent4" w:themeFillTint="99"/>
          <w:lang w:val="it-IT"/>
        </w:rPr>
        <w:t>In primo nocturno</w:t>
      </w:r>
      <w:r w:rsidRPr="001B63A5">
        <w:rPr>
          <w:lang w:val="it-IT"/>
        </w:rPr>
        <w:t xml:space="preserve"> AN </w:t>
      </w:r>
      <w:r w:rsidR="00C1418F" w:rsidRPr="001B63A5">
        <w:rPr>
          <w:rStyle w:val="Incipit"/>
          <w:lang w:val="it-IT"/>
        </w:rPr>
        <w:t>Inclina domine</w:t>
      </w:r>
      <w:r w:rsidR="00C94F95" w:rsidRPr="001B63A5">
        <w:rPr>
          <w:lang w:val="it-IT"/>
        </w:rPr>
        <w:t xml:space="preserve">. </w:t>
      </w:r>
      <w:r w:rsidRPr="001B63A5">
        <w:rPr>
          <w:lang w:val="en-US"/>
        </w:rPr>
        <w:t>[Psalmum ipsum]</w:t>
      </w:r>
      <w:r w:rsidR="00C94F95" w:rsidRPr="001B63A5">
        <w:rPr>
          <w:lang w:val="en-US"/>
        </w:rPr>
        <w:t xml:space="preserve">. </w:t>
      </w:r>
      <w:r w:rsidRPr="001B63A5">
        <w:rPr>
          <w:lang w:val="en-US"/>
        </w:rPr>
        <w:t xml:space="preserve">AN </w:t>
      </w:r>
      <w:r w:rsidR="00C1418F" w:rsidRPr="001B63A5">
        <w:rPr>
          <w:rStyle w:val="Incipit"/>
          <w:lang w:val="en-US"/>
        </w:rPr>
        <w:t>Benedictus dominus</w:t>
      </w:r>
      <w:r w:rsidR="00C94F95" w:rsidRPr="001B63A5">
        <w:rPr>
          <w:lang w:val="en-US"/>
        </w:rPr>
        <w:t xml:space="preserve">. </w:t>
      </w:r>
      <w:r w:rsidR="00F3652D" w:rsidRPr="001B63A5">
        <w:rPr>
          <w:lang w:val="en-US"/>
        </w:rPr>
        <w:t xml:space="preserve">[PS] </w:t>
      </w:r>
      <w:r w:rsidR="00C1418F" w:rsidRPr="001B63A5">
        <w:rPr>
          <w:rStyle w:val="Incipit"/>
          <w:lang w:val="en-US"/>
        </w:rPr>
        <w:t>Ä+Misericordias domini+Ä</w:t>
      </w:r>
      <w:r w:rsidR="00C94F95" w:rsidRPr="001B63A5">
        <w:rPr>
          <w:lang w:val="en-US"/>
        </w:rPr>
        <w:t xml:space="preserve">. </w:t>
      </w:r>
      <w:r w:rsidRPr="001B63A5">
        <w:rPr>
          <w:lang w:val="en-US"/>
        </w:rPr>
        <w:t xml:space="preserve">AN </w:t>
      </w:r>
      <w:r w:rsidR="00C1418F" w:rsidRPr="001B63A5">
        <w:rPr>
          <w:rStyle w:val="Incipit"/>
          <w:lang w:val="en-US"/>
        </w:rPr>
        <w:t>Exaltare qui iudicas</w:t>
      </w:r>
      <w:r w:rsidR="00C94F95" w:rsidRPr="001B63A5">
        <w:rPr>
          <w:lang w:val="en-US"/>
        </w:rPr>
        <w:t xml:space="preserve">. </w:t>
      </w:r>
      <w:r w:rsidR="00F3652D" w:rsidRPr="001B63A5">
        <w:rPr>
          <w:lang w:val="en-US"/>
        </w:rPr>
        <w:t xml:space="preserve">[PS] </w:t>
      </w:r>
      <w:r w:rsidR="00C1418F" w:rsidRPr="001B63A5">
        <w:rPr>
          <w:rStyle w:val="Incipit"/>
          <w:lang w:val="en-US"/>
        </w:rPr>
        <w:t>Ä+Dominus regnavit decorem+Ä</w:t>
      </w:r>
      <w:r w:rsidR="00C94F95" w:rsidRPr="001B63A5">
        <w:rPr>
          <w:lang w:val="en-US"/>
        </w:rPr>
        <w:t xml:space="preserve">. </w:t>
      </w:r>
      <w:r w:rsidRPr="001B63A5">
        <w:rPr>
          <w:lang w:val="en-US"/>
        </w:rPr>
        <w:t xml:space="preserve">VS </w:t>
      </w:r>
      <w:r w:rsidR="00C1418F" w:rsidRPr="001B63A5">
        <w:rPr>
          <w:rStyle w:val="Incipit"/>
          <w:lang w:val="en-US"/>
        </w:rPr>
        <w:t>Beatus homo</w:t>
      </w:r>
      <w:r w:rsidR="00C94F95" w:rsidRPr="001B63A5">
        <w:rPr>
          <w:lang w:val="en-US"/>
        </w:rPr>
        <w:t xml:space="preserve">. </w:t>
      </w:r>
      <w:r w:rsidRPr="001B63A5">
        <w:rPr>
          <w:rFonts w:eastAsia="Arial"/>
          <w:lang w:val="en-US"/>
        </w:rPr>
        <w:t xml:space="preserve">RP </w:t>
      </w:r>
      <w:r w:rsidR="00C1418F" w:rsidRPr="001B63A5">
        <w:rPr>
          <w:rStyle w:val="Incipit"/>
          <w:lang w:val="en-US"/>
        </w:rPr>
        <w:t>Confitebor tibi domine</w:t>
      </w:r>
      <w:r w:rsidR="00C94F95" w:rsidRPr="001B63A5">
        <w:rPr>
          <w:lang w:val="en-US"/>
        </w:rPr>
        <w:t xml:space="preserve">. </w:t>
      </w:r>
      <w:r w:rsidRPr="001B63A5">
        <w:rPr>
          <w:lang w:val="en-US"/>
        </w:rPr>
        <w:t xml:space="preserve">RV </w:t>
      </w:r>
      <w:r w:rsidR="00C1418F" w:rsidRPr="001B63A5">
        <w:rPr>
          <w:rStyle w:val="Incipit"/>
          <w:lang w:val="en-US"/>
        </w:rPr>
        <w:t>Et eripuisti animam</w:t>
      </w:r>
      <w:r w:rsidR="00C94F95" w:rsidRPr="001B63A5">
        <w:rPr>
          <w:lang w:val="en-US"/>
        </w:rPr>
        <w:t xml:space="preserve">. </w:t>
      </w:r>
      <w:r w:rsidRPr="001B63A5">
        <w:rPr>
          <w:rFonts w:eastAsia="Arial"/>
          <w:lang w:val="en-US"/>
        </w:rPr>
        <w:t xml:space="preserve">RP </w:t>
      </w:r>
      <w:r w:rsidR="00C1418F" w:rsidRPr="001B63A5">
        <w:rPr>
          <w:rStyle w:val="Incipit"/>
          <w:lang w:val="en-US"/>
        </w:rPr>
        <w:t>Misericordia tua domine</w:t>
      </w:r>
      <w:r w:rsidR="00C94F95" w:rsidRPr="001B63A5">
        <w:rPr>
          <w:lang w:val="en-US"/>
        </w:rPr>
        <w:t xml:space="preserve">. </w:t>
      </w:r>
      <w:r w:rsidRPr="001B63A5">
        <w:rPr>
          <w:lang w:val="en-US"/>
        </w:rPr>
        <w:t xml:space="preserve">RV </w:t>
      </w:r>
      <w:r w:rsidR="00C1418F" w:rsidRPr="001B63A5">
        <w:rPr>
          <w:rStyle w:val="Incipit"/>
          <w:lang w:val="en-US"/>
        </w:rPr>
        <w:t>Deus iniqui insurrexerunt</w:t>
      </w:r>
      <w:r w:rsidR="00C94F95" w:rsidRPr="001B63A5">
        <w:rPr>
          <w:lang w:val="en-US"/>
        </w:rPr>
        <w:t xml:space="preserve">. </w:t>
      </w:r>
      <w:r w:rsidRPr="001B63A5">
        <w:rPr>
          <w:rFonts w:eastAsia="Arial"/>
          <w:lang w:val="en-US"/>
        </w:rPr>
        <w:t xml:space="preserve">RP </w:t>
      </w:r>
      <w:r w:rsidR="00C1418F" w:rsidRPr="001B63A5">
        <w:rPr>
          <w:rStyle w:val="Incipit"/>
          <w:lang w:val="en-US"/>
        </w:rPr>
        <w:t>Factus est mihi dominus</w:t>
      </w:r>
      <w:r w:rsidR="00C94F95" w:rsidRPr="001B63A5">
        <w:rPr>
          <w:lang w:val="en-US"/>
        </w:rPr>
        <w:t xml:space="preserve">. </w:t>
      </w:r>
      <w:r w:rsidRPr="001B63A5">
        <w:rPr>
          <w:lang w:val="en-US"/>
        </w:rPr>
        <w:t xml:space="preserve">RV </w:t>
      </w:r>
      <w:r w:rsidR="00C1418F" w:rsidRPr="001B63A5">
        <w:rPr>
          <w:rStyle w:val="Incipit"/>
          <w:lang w:val="en-US"/>
        </w:rPr>
        <w:t>Deus ultionum</w:t>
      </w:r>
      <w:r w:rsidR="00C94F95" w:rsidRPr="001B63A5">
        <w:rPr>
          <w:lang w:val="en-US"/>
        </w:rPr>
        <w:t xml:space="preserve">. </w:t>
      </w:r>
      <w:r w:rsidRPr="001B63A5">
        <w:rPr>
          <w:rFonts w:eastAsia="Arial"/>
          <w:lang w:val="en-US"/>
        </w:rPr>
        <w:t xml:space="preserve">RP </w:t>
      </w:r>
      <w:r w:rsidR="00C1418F" w:rsidRPr="001B63A5">
        <w:rPr>
          <w:rStyle w:val="Incipit"/>
          <w:lang w:val="en-US"/>
        </w:rPr>
        <w:t>Misericordiam et iudicium</w:t>
      </w:r>
      <w:r w:rsidR="00C94F95" w:rsidRPr="001B63A5">
        <w:rPr>
          <w:lang w:val="en-US"/>
        </w:rPr>
        <w:t xml:space="preserve">. </w:t>
      </w:r>
      <w:r w:rsidRPr="001B63A5">
        <w:rPr>
          <w:lang w:val="en-US"/>
        </w:rPr>
        <w:t>RV</w:t>
      </w:r>
      <w:r w:rsidR="00C1418F" w:rsidRPr="001B63A5">
        <w:rPr>
          <w:rStyle w:val="Incipit"/>
          <w:lang w:val="en-US"/>
        </w:rPr>
        <w:t>Perambulabam</w:t>
      </w:r>
      <w:r w:rsidRPr="001B63A5">
        <w:rPr>
          <w:lang w:val="en-US"/>
        </w:rPr>
        <w:t>.</w:t>
      </w:r>
    </w:p>
    <w:p w:rsidR="00296CEA" w:rsidRPr="00907DF6" w:rsidRDefault="00296CEA" w:rsidP="00C10675">
      <w:pPr>
        <w:rPr>
          <w:lang w:val="pt-PT"/>
        </w:rPr>
      </w:pPr>
      <w:r w:rsidRPr="001B63A5">
        <w:rPr>
          <w:shd w:val="clear" w:color="auto" w:fill="B2A1C7" w:themeFill="accent4" w:themeFillTint="99"/>
          <w:lang w:val="en-US"/>
        </w:rPr>
        <w:t>In secundo nocturno</w:t>
      </w:r>
      <w:r w:rsidRPr="001B63A5">
        <w:rPr>
          <w:lang w:val="en-US"/>
        </w:rPr>
        <w:t xml:space="preserve"> [AN] </w:t>
      </w:r>
      <w:r w:rsidR="00C1418F" w:rsidRPr="001B63A5">
        <w:rPr>
          <w:rStyle w:val="Incipit"/>
          <w:lang w:val="en-US"/>
        </w:rPr>
        <w:t>Alleluia</w:t>
      </w:r>
      <w:r w:rsidR="007275B6" w:rsidRPr="001B63A5">
        <w:rPr>
          <w:lang w:val="en-US"/>
        </w:rPr>
        <w:t xml:space="preserve"> </w:t>
      </w:r>
      <w:r w:rsidRPr="001B63A5">
        <w:rPr>
          <w:lang w:val="en-US"/>
        </w:rPr>
        <w:t xml:space="preserve">ut [AN] </w:t>
      </w:r>
      <w:r w:rsidR="00C1418F" w:rsidRPr="001B63A5">
        <w:rPr>
          <w:rStyle w:val="Incipit"/>
          <w:lang w:val="en-US"/>
        </w:rPr>
        <w:t>Quia mirabilia</w:t>
      </w:r>
      <w:r w:rsidR="00C94F95" w:rsidRPr="001B63A5">
        <w:rPr>
          <w:lang w:val="en-US"/>
        </w:rPr>
        <w:t xml:space="preserve">. </w:t>
      </w:r>
      <w:r w:rsidRPr="008B452C">
        <w:rPr>
          <w:lang w:val="it-IT"/>
        </w:rPr>
        <w:t xml:space="preserve">In septuagesima AN </w:t>
      </w:r>
      <w:r w:rsidR="00C1418F" w:rsidRPr="00C1418F">
        <w:rPr>
          <w:rStyle w:val="Incipit"/>
          <w:lang w:val="it-IT"/>
        </w:rPr>
        <w:t>Cantate domino</w:t>
      </w:r>
      <w:r w:rsidR="00C94F95" w:rsidRPr="008B452C">
        <w:rPr>
          <w:lang w:val="it-IT"/>
        </w:rPr>
        <w:t xml:space="preserve">. </w:t>
      </w:r>
      <w:r w:rsidRPr="001B63A5">
        <w:rPr>
          <w:lang w:val="pt-PT"/>
        </w:rPr>
        <w:t>[Psalmum ipsum]</w:t>
      </w:r>
      <w:r w:rsidR="00C94F95" w:rsidRPr="001B63A5">
        <w:rPr>
          <w:lang w:val="pt-PT"/>
        </w:rPr>
        <w:t xml:space="preserve">. </w:t>
      </w:r>
      <w:r w:rsidRPr="008B452C">
        <w:rPr>
          <w:lang w:val="pt-PT"/>
        </w:rPr>
        <w:t xml:space="preserve">AN </w:t>
      </w:r>
      <w:r w:rsidR="00C1418F" w:rsidRPr="00C1418F">
        <w:rPr>
          <w:rStyle w:val="Incipit"/>
          <w:lang w:val="pt-PT"/>
        </w:rPr>
        <w:t>Quia mirabilia</w:t>
      </w:r>
      <w:r w:rsidR="00C94F95" w:rsidRPr="008B452C">
        <w:rPr>
          <w:lang w:val="pt-PT"/>
        </w:rPr>
        <w:t xml:space="preserve">. </w:t>
      </w:r>
      <w:r w:rsidR="00F3652D" w:rsidRPr="008B452C">
        <w:rPr>
          <w:lang w:val="pt-PT"/>
        </w:rPr>
        <w:t>[PS</w:t>
      </w:r>
      <w:r w:rsidR="00F3652D">
        <w:rPr>
          <w:lang w:val="pt-PT"/>
        </w:rPr>
        <w:t xml:space="preserve">] </w:t>
      </w:r>
      <w:r w:rsidR="00C1418F" w:rsidRPr="00C1418F">
        <w:rPr>
          <w:rStyle w:val="Incipit"/>
          <w:lang w:val="pt-PT"/>
        </w:rPr>
        <w:t>Ä+Cantate+Ä</w:t>
      </w:r>
      <w:r w:rsidR="00F3652D" w:rsidRPr="008B452C">
        <w:rPr>
          <w:lang w:val="pt-PT"/>
        </w:rPr>
        <w:t>@</w:t>
      </w:r>
      <w:r w:rsidR="006D3978">
        <w:rPr>
          <w:lang w:val="pt-PT"/>
        </w:rPr>
        <w:t>ii</w:t>
      </w:r>
      <w:r w:rsidR="00C94F95" w:rsidRPr="008B452C">
        <w:rPr>
          <w:lang w:val="pt-PT"/>
        </w:rPr>
        <w:t xml:space="preserve">. </w:t>
      </w:r>
      <w:r w:rsidRPr="008B452C">
        <w:rPr>
          <w:lang w:val="pt-PT"/>
        </w:rPr>
        <w:t xml:space="preserve">AN </w:t>
      </w:r>
      <w:r w:rsidR="00C1418F" w:rsidRPr="00C1418F">
        <w:rPr>
          <w:rStyle w:val="Incipit"/>
          <w:lang w:val="pt-PT"/>
        </w:rPr>
        <w:t>Iubilate deo</w:t>
      </w:r>
      <w:r w:rsidR="00C94F95" w:rsidRPr="008B452C">
        <w:rPr>
          <w:lang w:val="pt-PT"/>
        </w:rPr>
        <w:t xml:space="preserve">. </w:t>
      </w:r>
      <w:r w:rsidRPr="00907DF6">
        <w:rPr>
          <w:lang w:val="pt-PT"/>
        </w:rPr>
        <w:t>[Psalmum ipsum]</w:t>
      </w:r>
      <w:r w:rsidR="00C94F95" w:rsidRPr="00907DF6">
        <w:rPr>
          <w:lang w:val="pt-PT"/>
        </w:rPr>
        <w:t xml:space="preserve">. </w:t>
      </w:r>
      <w:r w:rsidRPr="00907DF6">
        <w:rPr>
          <w:lang w:val="pt-PT"/>
        </w:rPr>
        <w:t xml:space="preserve">VS </w:t>
      </w:r>
      <w:r w:rsidR="00C1418F" w:rsidRPr="00907DF6">
        <w:rPr>
          <w:rStyle w:val="Incipit"/>
          <w:lang w:val="pt-PT"/>
        </w:rPr>
        <w:t>Iubilate domino omnis terra</w:t>
      </w:r>
      <w:r w:rsidRPr="00907DF6">
        <w:rPr>
          <w:lang w:val="pt-PT"/>
        </w:rPr>
        <w:t>.</w:t>
      </w:r>
    </w:p>
    <w:p w:rsidR="00296CEA" w:rsidRPr="001B63A5" w:rsidRDefault="00296CEA" w:rsidP="00C10675">
      <w:pPr>
        <w:rPr>
          <w:lang w:val="en-US"/>
        </w:rPr>
      </w:pPr>
      <w:r w:rsidRPr="00907DF6">
        <w:rPr>
          <w:shd w:val="clear" w:color="auto" w:fill="8DB3E2" w:themeFill="text2" w:themeFillTint="66"/>
          <w:lang w:val="pt-PT"/>
        </w:rPr>
        <w:t>In matutin</w:t>
      </w:r>
      <w:r w:rsidR="00D50906" w:rsidRPr="00907DF6">
        <w:rPr>
          <w:shd w:val="clear" w:color="auto" w:fill="8DB3E2" w:themeFill="text2" w:themeFillTint="66"/>
          <w:lang w:val="pt-PT"/>
        </w:rPr>
        <w:t>is</w:t>
      </w:r>
      <w:r w:rsidRPr="00907DF6">
        <w:rPr>
          <w:shd w:val="clear" w:color="auto" w:fill="8DB3E2" w:themeFill="text2" w:themeFillTint="66"/>
          <w:lang w:val="pt-PT"/>
        </w:rPr>
        <w:t xml:space="preserve"> laudibus</w:t>
      </w:r>
      <w:r w:rsidRPr="00907DF6">
        <w:rPr>
          <w:lang w:val="pt-PT"/>
        </w:rPr>
        <w:t xml:space="preserve"> AN </w:t>
      </w:r>
      <w:r w:rsidR="00C1418F" w:rsidRPr="00907DF6">
        <w:rPr>
          <w:rStyle w:val="Incipit"/>
          <w:lang w:val="pt-PT"/>
        </w:rPr>
        <w:t>Sacrificium deo</w:t>
      </w:r>
      <w:r w:rsidR="00C94F95" w:rsidRPr="00907DF6">
        <w:rPr>
          <w:lang w:val="pt-PT"/>
        </w:rPr>
        <w:t xml:space="preserve">. </w:t>
      </w:r>
      <w:r w:rsidR="00F3652D" w:rsidRPr="00321677">
        <w:rPr>
          <w:lang w:val="pt-PT"/>
        </w:rPr>
        <w:t xml:space="preserve">[PS] </w:t>
      </w:r>
      <w:r w:rsidR="00C1418F" w:rsidRPr="00321677">
        <w:rPr>
          <w:rStyle w:val="Incipit"/>
          <w:lang w:val="pt-PT"/>
        </w:rPr>
        <w:t>Ä+Miserere+Ä</w:t>
      </w:r>
      <w:r w:rsidR="00C94F95" w:rsidRPr="00321677">
        <w:rPr>
          <w:lang w:val="pt-PT"/>
        </w:rPr>
        <w:t xml:space="preserve">. </w:t>
      </w:r>
      <w:r w:rsidRPr="00321677">
        <w:rPr>
          <w:lang w:val="pt-PT"/>
        </w:rPr>
        <w:t xml:space="preserve">AN </w:t>
      </w:r>
      <w:r w:rsidR="00C1418F" w:rsidRPr="00321677">
        <w:rPr>
          <w:rStyle w:val="Incipit"/>
          <w:lang w:val="pt-PT"/>
        </w:rPr>
        <w:t>In Israel magnum</w:t>
      </w:r>
      <w:r w:rsidR="00C94F95" w:rsidRPr="00321677">
        <w:rPr>
          <w:lang w:val="pt-PT"/>
        </w:rPr>
        <w:t xml:space="preserve">. </w:t>
      </w:r>
      <w:r w:rsidR="00F3652D" w:rsidRPr="00EE485F">
        <w:rPr>
          <w:lang w:val="en-GB"/>
        </w:rPr>
        <w:t>[PS</w:t>
      </w:r>
      <w:r w:rsidR="00F3652D">
        <w:rPr>
          <w:lang w:val="en-GB"/>
        </w:rPr>
        <w:t xml:space="preserve">] </w:t>
      </w:r>
      <w:r w:rsidR="00C1418F" w:rsidRPr="00C1418F">
        <w:rPr>
          <w:rStyle w:val="Incipit"/>
          <w:lang w:val="en-US"/>
        </w:rPr>
        <w:t>Ä+Notus in Iudaea+Ä</w:t>
      </w:r>
      <w:r w:rsidR="00C94F95" w:rsidRPr="00EE485F">
        <w:rPr>
          <w:lang w:val="en-GB"/>
        </w:rPr>
        <w:t xml:space="preserve">. </w:t>
      </w:r>
      <w:r w:rsidRPr="00EE485F">
        <w:rPr>
          <w:lang w:val="en-GB"/>
        </w:rPr>
        <w:t xml:space="preserve">AN </w:t>
      </w:r>
      <w:r w:rsidR="00C1418F" w:rsidRPr="00C1418F">
        <w:rPr>
          <w:rStyle w:val="Incipit"/>
          <w:lang w:val="en-US"/>
        </w:rPr>
        <w:t>Bonum est confiteri</w:t>
      </w:r>
      <w:r w:rsidR="00C94F95" w:rsidRPr="00EE485F">
        <w:rPr>
          <w:lang w:val="en-GB"/>
        </w:rPr>
        <w:t xml:space="preserve">. </w:t>
      </w:r>
      <w:r w:rsidRPr="00EE485F">
        <w:rPr>
          <w:lang w:val="en-GB"/>
        </w:rPr>
        <w:t>[Psalmum ipsum]</w:t>
      </w:r>
      <w:r w:rsidR="00C94F95" w:rsidRPr="00EE485F">
        <w:rPr>
          <w:lang w:val="en-GB"/>
        </w:rPr>
        <w:t xml:space="preserve">. </w:t>
      </w:r>
      <w:r w:rsidRPr="00EE485F">
        <w:rPr>
          <w:lang w:val="en-GB"/>
        </w:rPr>
        <w:t xml:space="preserve">AN </w:t>
      </w:r>
      <w:r w:rsidR="00C1418F" w:rsidRPr="00C1418F">
        <w:rPr>
          <w:rStyle w:val="Incipit"/>
          <w:lang w:val="en-US"/>
        </w:rPr>
        <w:t>Auditum tuum</w:t>
      </w:r>
      <w:r w:rsidR="00C94F95" w:rsidRPr="00EE485F">
        <w:rPr>
          <w:lang w:val="en-GB"/>
        </w:rPr>
        <w:t xml:space="preserve">. </w:t>
      </w:r>
      <w:r w:rsidR="00F3652D" w:rsidRPr="00EE485F">
        <w:rPr>
          <w:lang w:val="en-GB"/>
        </w:rPr>
        <w:t>[PS</w:t>
      </w:r>
      <w:r w:rsidR="00F3652D">
        <w:rPr>
          <w:lang w:val="en-GB"/>
        </w:rPr>
        <w:t xml:space="preserve">] </w:t>
      </w:r>
      <w:r w:rsidR="00C1418F" w:rsidRPr="00C1418F">
        <w:rPr>
          <w:rStyle w:val="Incipit"/>
          <w:lang w:val="en-US"/>
        </w:rPr>
        <w:t>Ä+Domine audivi+Ä</w:t>
      </w:r>
      <w:r w:rsidR="00C94F95" w:rsidRPr="00EE485F">
        <w:rPr>
          <w:lang w:val="en-GB"/>
        </w:rPr>
        <w:t xml:space="preserve">. </w:t>
      </w:r>
      <w:r w:rsidRPr="00EE485F">
        <w:rPr>
          <w:lang w:val="en-GB"/>
        </w:rPr>
        <w:t xml:space="preserve">AN </w:t>
      </w:r>
      <w:r w:rsidR="00C1418F" w:rsidRPr="00C1418F">
        <w:rPr>
          <w:rStyle w:val="Incipit"/>
          <w:lang w:val="en-US"/>
        </w:rPr>
        <w:t>In sanctis eius</w:t>
      </w:r>
      <w:r w:rsidR="00C94F95" w:rsidRPr="00EE485F">
        <w:rPr>
          <w:lang w:val="en-GB"/>
        </w:rPr>
        <w:t xml:space="preserve">. </w:t>
      </w:r>
      <w:r w:rsidR="00F3652D" w:rsidRPr="00F3652D">
        <w:rPr>
          <w:lang w:val="it-IT"/>
        </w:rPr>
        <w:t xml:space="preserve">[PS] </w:t>
      </w:r>
      <w:r w:rsidR="00C1418F" w:rsidRPr="00C1418F">
        <w:rPr>
          <w:rStyle w:val="Incipit"/>
          <w:lang w:val="it-IT"/>
        </w:rPr>
        <w:t>Ä+Laudate dominum+Ä</w:t>
      </w:r>
      <w:r w:rsidR="00C94F95" w:rsidRPr="00F3652D">
        <w:rPr>
          <w:lang w:val="it-IT"/>
        </w:rPr>
        <w:t xml:space="preserve">. </w:t>
      </w:r>
      <w:r w:rsidRPr="00F3652D">
        <w:rPr>
          <w:rFonts w:eastAsia="Arial"/>
          <w:lang w:val="it-IT"/>
        </w:rPr>
        <w:t xml:space="preserve">RP </w:t>
      </w:r>
      <w:r w:rsidR="00C1418F" w:rsidRPr="00C1418F">
        <w:rPr>
          <w:rStyle w:val="Incipit"/>
          <w:lang w:val="it-IT"/>
        </w:rPr>
        <w:t>Ad annuntiandum mane</w:t>
      </w:r>
      <w:r w:rsidR="00C94F95" w:rsidRPr="00F3652D">
        <w:rPr>
          <w:lang w:val="it-IT"/>
        </w:rPr>
        <w:t xml:space="preserve">. </w:t>
      </w:r>
      <w:r w:rsidRPr="008B452C">
        <w:rPr>
          <w:lang w:val="it-IT"/>
        </w:rPr>
        <w:t xml:space="preserve">HY </w:t>
      </w:r>
      <w:r w:rsidR="00C1418F" w:rsidRPr="00C1418F">
        <w:rPr>
          <w:rStyle w:val="Incipit"/>
          <w:lang w:val="it-IT"/>
        </w:rPr>
        <w:t>Aeterna caeli gloria</w:t>
      </w:r>
      <w:r w:rsidR="00C94F95" w:rsidRPr="008B452C">
        <w:rPr>
          <w:lang w:val="it-IT"/>
        </w:rPr>
        <w:t xml:space="preserve">. </w:t>
      </w:r>
      <w:r w:rsidRPr="001B63A5">
        <w:rPr>
          <w:lang w:val="en-US"/>
        </w:rPr>
        <w:t xml:space="preserve">AB </w:t>
      </w:r>
      <w:r w:rsidR="00C1418F" w:rsidRPr="001B63A5">
        <w:rPr>
          <w:rStyle w:val="Incipit"/>
          <w:lang w:val="en-US"/>
        </w:rPr>
        <w:t>Per viscera</w:t>
      </w:r>
      <w:r w:rsidRPr="001B63A5">
        <w:rPr>
          <w:lang w:val="en-US"/>
        </w:rPr>
        <w:t>.</w:t>
      </w:r>
    </w:p>
    <w:p w:rsidR="00762470" w:rsidRPr="001B63A5" w:rsidRDefault="00296CEA" w:rsidP="00C10675">
      <w:pPr>
        <w:rPr>
          <w:lang w:val="pt-PT"/>
        </w:rPr>
      </w:pPr>
      <w:r w:rsidRPr="001B63A5">
        <w:rPr>
          <w:shd w:val="clear" w:color="auto" w:fill="8DB3E2" w:themeFill="text2" w:themeFillTint="66"/>
          <w:lang w:val="en-US"/>
        </w:rPr>
        <w:t>Ad vesperas</w:t>
      </w:r>
      <w:r w:rsidRPr="001B63A5">
        <w:rPr>
          <w:lang w:val="en-US"/>
        </w:rPr>
        <w:t xml:space="preserve"> AN </w:t>
      </w:r>
      <w:r w:rsidR="00C1418F" w:rsidRPr="001B63A5">
        <w:rPr>
          <w:rStyle w:val="Incipit"/>
          <w:lang w:val="en-US"/>
        </w:rPr>
        <w:t>Portio mea</w:t>
      </w:r>
      <w:r w:rsidR="00C94F95" w:rsidRPr="001B63A5">
        <w:rPr>
          <w:lang w:val="en-US"/>
        </w:rPr>
        <w:t xml:space="preserve">. </w:t>
      </w:r>
      <w:r w:rsidR="00F3652D" w:rsidRPr="001B63A5">
        <w:rPr>
          <w:lang w:val="en-US"/>
        </w:rPr>
        <w:t xml:space="preserve">[PS] </w:t>
      </w:r>
      <w:r w:rsidR="00C1418F" w:rsidRPr="001B63A5">
        <w:rPr>
          <w:rStyle w:val="Incipit"/>
          <w:lang w:val="en-US"/>
        </w:rPr>
        <w:t>Ä+Voce mea+Ä</w:t>
      </w:r>
      <w:r w:rsidR="00C617F4" w:rsidRPr="00AC0786">
        <w:rPr>
          <w:lang w:val="en-GB"/>
        </w:rPr>
        <w:t>.</w:t>
      </w:r>
      <w:r w:rsidRPr="00AC0786">
        <w:rPr>
          <w:lang w:val="en-GB"/>
        </w:rPr>
        <w:t xml:space="preserve"> </w:t>
      </w:r>
      <w:r w:rsidRPr="00EE485F">
        <w:rPr>
          <w:lang w:val="en-GB"/>
        </w:rPr>
        <w:t xml:space="preserve">(77) AN </w:t>
      </w:r>
      <w:r w:rsidR="00C1418F" w:rsidRPr="00C1418F">
        <w:rPr>
          <w:rStyle w:val="Incipit"/>
          <w:lang w:val="en-US"/>
        </w:rPr>
        <w:t>Benedictus dominus</w:t>
      </w:r>
      <w:r w:rsidR="00C94F95" w:rsidRPr="00EE485F">
        <w:rPr>
          <w:lang w:val="en-GB"/>
        </w:rPr>
        <w:t xml:space="preserve">. </w:t>
      </w:r>
      <w:r w:rsidRPr="00EE485F">
        <w:rPr>
          <w:lang w:val="en-GB"/>
        </w:rPr>
        <w:t>[Psalmum ipsum]</w:t>
      </w:r>
      <w:r w:rsidR="00C94F95" w:rsidRPr="00EE485F">
        <w:rPr>
          <w:lang w:val="en-GB"/>
        </w:rPr>
        <w:t xml:space="preserve">. </w:t>
      </w:r>
      <w:r w:rsidRPr="00EE485F">
        <w:rPr>
          <w:lang w:val="en-GB"/>
        </w:rPr>
        <w:t xml:space="preserve">AN </w:t>
      </w:r>
      <w:r w:rsidR="00C1418F" w:rsidRPr="00C1418F">
        <w:rPr>
          <w:rStyle w:val="Incipit"/>
          <w:lang w:val="en-GB"/>
        </w:rPr>
        <w:t>In aeternum et</w:t>
      </w:r>
      <w:r w:rsidR="00C94F95" w:rsidRPr="00EE485F">
        <w:rPr>
          <w:lang w:val="en-GB"/>
        </w:rPr>
        <w:t xml:space="preserve">. </w:t>
      </w:r>
      <w:r w:rsidRPr="001B63A5">
        <w:rPr>
          <w:lang w:val="pt-PT"/>
        </w:rPr>
        <w:t xml:space="preserve">HY </w:t>
      </w:r>
      <w:r w:rsidR="00C1418F" w:rsidRPr="001B63A5">
        <w:rPr>
          <w:rStyle w:val="Incipit"/>
          <w:lang w:val="pt-PT"/>
        </w:rPr>
        <w:t>Plasmator hominis deus</w:t>
      </w:r>
      <w:r w:rsidRPr="001B63A5">
        <w:rPr>
          <w:lang w:val="pt-PT"/>
        </w:rPr>
        <w:t>.</w:t>
      </w:r>
    </w:p>
    <w:p w:rsidR="00F15E8B" w:rsidRPr="001B63A5" w:rsidRDefault="00D50906" w:rsidP="002948B5">
      <w:pPr>
        <w:pStyle w:val="berschrift1"/>
        <w:rPr>
          <w:lang w:val="pt-PT"/>
        </w:rPr>
      </w:pPr>
      <w:r w:rsidRPr="001B63A5">
        <w:rPr>
          <w:lang w:val="pt-PT"/>
        </w:rPr>
        <w:t>SABBATO [PER ANNUM]</w:t>
      </w:r>
    </w:p>
    <w:p w:rsidR="00E43D7E" w:rsidRPr="001B63A5" w:rsidRDefault="00F15E8B" w:rsidP="00C10675">
      <w:pPr>
        <w:rPr>
          <w:lang w:val="pt-PT"/>
        </w:rPr>
      </w:pPr>
      <w:r w:rsidRPr="001B63A5">
        <w:rPr>
          <w:rStyle w:val="Time1"/>
          <w:lang w:val="pt-PT"/>
        </w:rPr>
        <w:t>[Ad matutin</w:t>
      </w:r>
      <w:r w:rsidR="00D50906" w:rsidRPr="001B63A5">
        <w:rPr>
          <w:rStyle w:val="Time1"/>
          <w:lang w:val="pt-PT"/>
        </w:rPr>
        <w:t>um</w:t>
      </w:r>
      <w:r w:rsidRPr="001B63A5">
        <w:rPr>
          <w:rStyle w:val="Time1"/>
          <w:lang w:val="pt-PT"/>
        </w:rPr>
        <w:t>]</w:t>
      </w:r>
      <w:r w:rsidRPr="001B63A5">
        <w:rPr>
          <w:lang w:val="pt-PT"/>
        </w:rPr>
        <w:t xml:space="preserve"> INV </w:t>
      </w:r>
      <w:r w:rsidR="00C1418F" w:rsidRPr="001B63A5">
        <w:rPr>
          <w:rStyle w:val="Incipit"/>
          <w:lang w:val="pt-PT"/>
        </w:rPr>
        <w:t>Dominum deum nostrum</w:t>
      </w:r>
      <w:r w:rsidR="00C94F95" w:rsidRPr="001B63A5">
        <w:rPr>
          <w:lang w:val="pt-PT"/>
        </w:rPr>
        <w:t xml:space="preserve">. </w:t>
      </w:r>
      <w:r w:rsidR="00F3652D" w:rsidRPr="001B63A5">
        <w:rPr>
          <w:lang w:val="pt-PT"/>
        </w:rPr>
        <w:t xml:space="preserve">[PS] </w:t>
      </w:r>
      <w:r w:rsidR="00C1418F" w:rsidRPr="001B63A5">
        <w:rPr>
          <w:rStyle w:val="Incipit"/>
          <w:lang w:val="pt-PT"/>
        </w:rPr>
        <w:t>Ä+Venite+Ä</w:t>
      </w:r>
      <w:r w:rsidR="00C94F95" w:rsidRPr="001B63A5">
        <w:rPr>
          <w:lang w:val="pt-PT"/>
        </w:rPr>
        <w:t xml:space="preserve">. </w:t>
      </w:r>
      <w:r w:rsidRPr="001B63A5">
        <w:rPr>
          <w:lang w:val="pt-PT"/>
        </w:rPr>
        <w:t xml:space="preserve">HY </w:t>
      </w:r>
      <w:r w:rsidR="00C1418F" w:rsidRPr="001B63A5">
        <w:rPr>
          <w:rStyle w:val="Incipit"/>
          <w:lang w:val="pt-PT"/>
        </w:rPr>
        <w:t>Summ</w:t>
      </w:r>
      <w:r w:rsidR="00E43D7E" w:rsidRPr="001B63A5">
        <w:rPr>
          <w:rStyle w:val="Incipit"/>
          <w:lang w:val="pt-PT"/>
        </w:rPr>
        <w:t>a</w:t>
      </w:r>
      <w:r w:rsidR="00C1418F" w:rsidRPr="001B63A5">
        <w:rPr>
          <w:rStyle w:val="Incipit"/>
          <w:lang w:val="pt-PT"/>
        </w:rPr>
        <w:t>e deus clementi</w:t>
      </w:r>
      <w:r w:rsidR="00E43D7E" w:rsidRPr="001B63A5">
        <w:rPr>
          <w:rStyle w:val="Incipit"/>
          <w:lang w:val="pt-PT"/>
        </w:rPr>
        <w:t>ae</w:t>
      </w:r>
      <w:r w:rsidR="00C94F95" w:rsidRPr="001B63A5">
        <w:rPr>
          <w:lang w:val="pt-PT"/>
        </w:rPr>
        <w:t>.</w:t>
      </w:r>
    </w:p>
    <w:p w:rsidR="00F15E8B" w:rsidRPr="00F3652D" w:rsidRDefault="00F15E8B" w:rsidP="00C10675">
      <w:pPr>
        <w:rPr>
          <w:lang w:val="it-IT"/>
        </w:rPr>
      </w:pPr>
      <w:r w:rsidRPr="001B63A5">
        <w:rPr>
          <w:rStyle w:val="Time2"/>
          <w:lang w:val="pt-PT"/>
        </w:rPr>
        <w:t>In primo nocturno</w:t>
      </w:r>
      <w:r w:rsidRPr="001B63A5">
        <w:rPr>
          <w:lang w:val="pt-PT"/>
        </w:rPr>
        <w:t xml:space="preserve"> AN </w:t>
      </w:r>
      <w:r w:rsidR="00C1418F" w:rsidRPr="001B63A5">
        <w:rPr>
          <w:rStyle w:val="Incipit"/>
          <w:lang w:val="pt-PT"/>
        </w:rPr>
        <w:t>Clamor meus ad te</w:t>
      </w:r>
      <w:r w:rsidR="00C94F95" w:rsidRPr="001B63A5">
        <w:rPr>
          <w:lang w:val="pt-PT"/>
        </w:rPr>
        <w:t xml:space="preserve">. </w:t>
      </w:r>
      <w:r w:rsidR="00F3652D" w:rsidRPr="001B63A5">
        <w:rPr>
          <w:lang w:val="pt-PT"/>
        </w:rPr>
        <w:t xml:space="preserve">[PS] </w:t>
      </w:r>
      <w:r w:rsidR="00C1418F" w:rsidRPr="001B63A5">
        <w:rPr>
          <w:rStyle w:val="Incipit"/>
          <w:lang w:val="pt-PT"/>
        </w:rPr>
        <w:t>Ä+Domine</w:t>
      </w:r>
      <w:r w:rsidR="00C1418F" w:rsidRPr="001B63A5">
        <w:rPr>
          <w:rStyle w:val="Incipit"/>
          <w:rFonts w:eastAsia="Arial"/>
          <w:lang w:val="pt-PT"/>
        </w:rPr>
        <w:t xml:space="preserve"> </w:t>
      </w:r>
      <w:r w:rsidR="00C1418F" w:rsidRPr="001B63A5">
        <w:rPr>
          <w:rStyle w:val="Incipit"/>
          <w:lang w:val="pt-PT"/>
        </w:rPr>
        <w:t>exaudi+Ä</w:t>
      </w:r>
      <w:r w:rsidR="00C94F95" w:rsidRPr="001B63A5">
        <w:rPr>
          <w:lang w:val="pt-PT"/>
        </w:rPr>
        <w:t xml:space="preserve">. </w:t>
      </w:r>
      <w:r w:rsidR="00312C40" w:rsidRPr="001B63A5">
        <w:rPr>
          <w:lang w:val="pt-PT"/>
        </w:rPr>
        <w:t xml:space="preserve">(60a) </w:t>
      </w:r>
      <w:r w:rsidRPr="001B63A5">
        <w:rPr>
          <w:lang w:val="pt-PT"/>
        </w:rPr>
        <w:t xml:space="preserve">AN </w:t>
      </w:r>
      <w:r w:rsidR="00C1418F" w:rsidRPr="001B63A5">
        <w:rPr>
          <w:rStyle w:val="Incipit"/>
          <w:lang w:val="pt-PT"/>
        </w:rPr>
        <w:t>Benedic anima mea</w:t>
      </w:r>
      <w:r w:rsidR="00C94F95" w:rsidRPr="001B63A5">
        <w:rPr>
          <w:lang w:val="pt-PT"/>
        </w:rPr>
        <w:t xml:space="preserve">. </w:t>
      </w:r>
      <w:r w:rsidRPr="00F3652D">
        <w:rPr>
          <w:lang w:val="en-GB"/>
        </w:rPr>
        <w:t>[</w:t>
      </w:r>
      <w:r w:rsidRPr="00EE485F">
        <w:rPr>
          <w:lang w:val="en-GB"/>
        </w:rPr>
        <w:t>Psalmum ipsum]</w:t>
      </w:r>
      <w:r w:rsidR="00C94F95" w:rsidRPr="00EE485F">
        <w:rPr>
          <w:lang w:val="en-GB"/>
        </w:rPr>
        <w:t xml:space="preserve">. </w:t>
      </w:r>
      <w:r w:rsidRPr="00EE485F">
        <w:rPr>
          <w:lang w:val="en-GB"/>
        </w:rPr>
        <w:t xml:space="preserve">AN </w:t>
      </w:r>
      <w:r w:rsidR="00C1418F" w:rsidRPr="00C1418F">
        <w:rPr>
          <w:rStyle w:val="Incipit"/>
          <w:lang w:val="en-GB"/>
        </w:rPr>
        <w:t>Laetetur cor</w:t>
      </w:r>
      <w:r w:rsidR="00C94F95" w:rsidRPr="00F3652D">
        <w:rPr>
          <w:lang w:val="en-GB"/>
        </w:rPr>
        <w:t xml:space="preserve">. </w:t>
      </w:r>
      <w:r w:rsidR="00F3652D" w:rsidRPr="00F3652D">
        <w:rPr>
          <w:lang w:val="en-GB"/>
        </w:rPr>
        <w:t>[</w:t>
      </w:r>
      <w:r w:rsidR="00F3652D" w:rsidRPr="00EE485F">
        <w:rPr>
          <w:lang w:val="en-GB"/>
        </w:rPr>
        <w:t>PS</w:t>
      </w:r>
      <w:r w:rsidR="00F3652D" w:rsidRPr="00F3652D">
        <w:rPr>
          <w:lang w:val="en-GB"/>
        </w:rPr>
        <w:t xml:space="preserve">] </w:t>
      </w:r>
      <w:r w:rsidR="00C1418F" w:rsidRPr="00C1418F">
        <w:rPr>
          <w:rStyle w:val="Incipit"/>
          <w:lang w:val="en-GB"/>
        </w:rPr>
        <w:t>Ä+Confitemini+Ä</w:t>
      </w:r>
      <w:r w:rsidR="00C94F95" w:rsidRPr="00F3652D">
        <w:rPr>
          <w:lang w:val="en-GB"/>
        </w:rPr>
        <w:t xml:space="preserve">. </w:t>
      </w:r>
      <w:r w:rsidRPr="00F3652D">
        <w:rPr>
          <w:lang w:val="en-GB"/>
        </w:rPr>
        <w:t xml:space="preserve">VS </w:t>
      </w:r>
      <w:r w:rsidR="00C1418F" w:rsidRPr="00C1418F">
        <w:rPr>
          <w:rStyle w:val="Incipit"/>
          <w:lang w:val="en-GB"/>
        </w:rPr>
        <w:t>Domine exaudi orationem meam</w:t>
      </w:r>
      <w:r w:rsidR="00C94F95" w:rsidRPr="00F3652D">
        <w:rPr>
          <w:lang w:val="en-GB"/>
        </w:rPr>
        <w:t xml:space="preserve">. </w:t>
      </w:r>
      <w:r w:rsidRPr="00F3652D">
        <w:rPr>
          <w:lang w:val="en-GB"/>
        </w:rPr>
        <w:t xml:space="preserve">RP </w:t>
      </w:r>
      <w:r w:rsidR="00C1418F" w:rsidRPr="00C1418F">
        <w:rPr>
          <w:rStyle w:val="Incipit"/>
          <w:lang w:val="en-GB"/>
        </w:rPr>
        <w:t>Domine exaudi</w:t>
      </w:r>
      <w:r w:rsidR="00C94F95" w:rsidRPr="00EE485F">
        <w:rPr>
          <w:lang w:val="en-GB"/>
        </w:rPr>
        <w:t xml:space="preserve">. </w:t>
      </w:r>
      <w:r w:rsidRPr="001B63A5">
        <w:rPr>
          <w:lang w:val="en-GB"/>
        </w:rPr>
        <w:t xml:space="preserve">RV </w:t>
      </w:r>
      <w:r w:rsidR="00C1418F" w:rsidRPr="001B63A5">
        <w:rPr>
          <w:rStyle w:val="Incipit"/>
          <w:lang w:val="en-GB"/>
        </w:rPr>
        <w:t>De profundis</w:t>
      </w:r>
      <w:r w:rsidR="00C94F95" w:rsidRPr="001B63A5">
        <w:rPr>
          <w:lang w:val="en-GB"/>
        </w:rPr>
        <w:t xml:space="preserve">. </w:t>
      </w:r>
      <w:r w:rsidRPr="001B63A5">
        <w:rPr>
          <w:lang w:val="en-GB"/>
        </w:rPr>
        <w:t xml:space="preserve">RP </w:t>
      </w:r>
      <w:r w:rsidR="00C1418F" w:rsidRPr="001B63A5">
        <w:rPr>
          <w:rStyle w:val="Incipit"/>
          <w:lang w:val="en-GB"/>
        </w:rPr>
        <w:t>Velociter exaudi</w:t>
      </w:r>
      <w:r w:rsidR="00C94F95" w:rsidRPr="001B63A5">
        <w:rPr>
          <w:lang w:val="en-GB"/>
        </w:rPr>
        <w:t xml:space="preserve">. </w:t>
      </w:r>
      <w:r w:rsidRPr="001B63A5">
        <w:rPr>
          <w:lang w:val="en-GB"/>
        </w:rPr>
        <w:t xml:space="preserve">RV </w:t>
      </w:r>
      <w:r w:rsidR="00C1418F" w:rsidRPr="001B63A5">
        <w:rPr>
          <w:rStyle w:val="Incipit"/>
          <w:lang w:val="en-GB"/>
        </w:rPr>
        <w:t>Dies mei</w:t>
      </w:r>
      <w:r w:rsidR="00C94F95" w:rsidRPr="001B63A5">
        <w:rPr>
          <w:lang w:val="en-GB"/>
        </w:rPr>
        <w:t xml:space="preserve">. </w:t>
      </w:r>
      <w:r w:rsidRPr="001B63A5">
        <w:rPr>
          <w:lang w:val="en-GB"/>
        </w:rPr>
        <w:t xml:space="preserve">RP </w:t>
      </w:r>
      <w:r w:rsidR="00C1418F" w:rsidRPr="001B63A5">
        <w:rPr>
          <w:rStyle w:val="Incipit"/>
          <w:lang w:val="en-GB"/>
        </w:rPr>
        <w:t>Salvos nos fac</w:t>
      </w:r>
      <w:r w:rsidR="00C94F95" w:rsidRPr="001B63A5">
        <w:rPr>
          <w:lang w:val="en-GB"/>
        </w:rPr>
        <w:t xml:space="preserve">. </w:t>
      </w:r>
      <w:r w:rsidRPr="00F3652D">
        <w:rPr>
          <w:lang w:val="it-IT"/>
        </w:rPr>
        <w:t xml:space="preserve">RV </w:t>
      </w:r>
      <w:r w:rsidR="00C1418F" w:rsidRPr="00C1418F">
        <w:rPr>
          <w:rStyle w:val="Incipit"/>
          <w:lang w:val="it-IT"/>
        </w:rPr>
        <w:t>Memento nostri</w:t>
      </w:r>
      <w:r w:rsidR="00C94F95" w:rsidRPr="00F3652D">
        <w:rPr>
          <w:lang w:val="it-IT"/>
        </w:rPr>
        <w:t xml:space="preserve">. </w:t>
      </w:r>
      <w:r w:rsidRPr="00F3652D">
        <w:rPr>
          <w:lang w:val="it-IT"/>
        </w:rPr>
        <w:t xml:space="preserve">RP </w:t>
      </w:r>
      <w:r w:rsidR="00C1418F" w:rsidRPr="00C1418F">
        <w:rPr>
          <w:rStyle w:val="Incipit"/>
          <w:lang w:val="it-IT"/>
        </w:rPr>
        <w:t>Fiat manus tua</w:t>
      </w:r>
      <w:r w:rsidR="00C94F95" w:rsidRPr="00F3652D">
        <w:rPr>
          <w:lang w:val="it-IT"/>
        </w:rPr>
        <w:t xml:space="preserve">. </w:t>
      </w:r>
      <w:r w:rsidRPr="00F3652D">
        <w:rPr>
          <w:lang w:val="it-IT"/>
        </w:rPr>
        <w:t xml:space="preserve">RV </w:t>
      </w:r>
      <w:r w:rsidR="00C1418F" w:rsidRPr="00C1418F">
        <w:rPr>
          <w:rStyle w:val="Incipit"/>
          <w:lang w:val="it-IT"/>
        </w:rPr>
        <w:t>Erravi sicut</w:t>
      </w:r>
      <w:r w:rsidRPr="00F3652D">
        <w:rPr>
          <w:lang w:val="it-IT"/>
        </w:rPr>
        <w:t>.</w:t>
      </w:r>
    </w:p>
    <w:p w:rsidR="00F15E8B" w:rsidRPr="001B63A5" w:rsidRDefault="00F15E8B" w:rsidP="00C10675">
      <w:pPr>
        <w:rPr>
          <w:lang w:val="en-US"/>
        </w:rPr>
      </w:pPr>
      <w:r w:rsidRPr="008B452C">
        <w:rPr>
          <w:rStyle w:val="Time2"/>
          <w:lang w:val="it-IT"/>
        </w:rPr>
        <w:t>In secondo nocturno</w:t>
      </w:r>
      <w:r w:rsidRPr="008B452C">
        <w:rPr>
          <w:lang w:val="it-IT"/>
        </w:rPr>
        <w:t xml:space="preserve"> [AN] </w:t>
      </w:r>
      <w:r w:rsidR="00C1418F" w:rsidRPr="00C1418F">
        <w:rPr>
          <w:rStyle w:val="Incipit"/>
          <w:lang w:val="it-IT"/>
        </w:rPr>
        <w:t>Alleluia</w:t>
      </w:r>
      <w:r w:rsidR="007275B6">
        <w:rPr>
          <w:lang w:val="it-IT"/>
        </w:rPr>
        <w:t xml:space="preserve"> </w:t>
      </w:r>
      <w:r w:rsidRPr="008B452C">
        <w:rPr>
          <w:lang w:val="it-IT"/>
        </w:rPr>
        <w:t xml:space="preserve">ut [AN] </w:t>
      </w:r>
      <w:r w:rsidR="00C1418F" w:rsidRPr="00C1418F">
        <w:rPr>
          <w:rStyle w:val="Incipit"/>
          <w:lang w:val="it-IT"/>
        </w:rPr>
        <w:t>Confitebor</w:t>
      </w:r>
      <w:r w:rsidR="00C94F95" w:rsidRPr="00F3652D">
        <w:rPr>
          <w:lang w:val="it-IT"/>
        </w:rPr>
        <w:t xml:space="preserve">. </w:t>
      </w:r>
      <w:r w:rsidRPr="00F3652D">
        <w:rPr>
          <w:lang w:val="it-IT"/>
        </w:rPr>
        <w:t xml:space="preserve">In septuagesima AN </w:t>
      </w:r>
      <w:r w:rsidR="00C1418F" w:rsidRPr="00C1418F">
        <w:rPr>
          <w:rStyle w:val="Incipit"/>
          <w:lang w:val="it-IT"/>
        </w:rPr>
        <w:t>Visita nos domine</w:t>
      </w:r>
      <w:r w:rsidR="00C94F95" w:rsidRPr="00F3652D">
        <w:rPr>
          <w:lang w:val="it-IT"/>
        </w:rPr>
        <w:t xml:space="preserve">. </w:t>
      </w:r>
      <w:r w:rsidR="00F3652D" w:rsidRPr="00F3652D">
        <w:rPr>
          <w:lang w:val="it-IT"/>
        </w:rPr>
        <w:t xml:space="preserve">[PS] </w:t>
      </w:r>
      <w:r w:rsidR="00C1418F" w:rsidRPr="00C1418F">
        <w:rPr>
          <w:rStyle w:val="Incipit"/>
          <w:lang w:val="it-IT"/>
        </w:rPr>
        <w:t>Ä+Confitemini+Ä</w:t>
      </w:r>
      <w:r w:rsidR="00C94F95" w:rsidRPr="00F3652D">
        <w:rPr>
          <w:lang w:val="it-IT"/>
        </w:rPr>
        <w:t xml:space="preserve">. </w:t>
      </w:r>
      <w:r w:rsidRPr="00F3652D">
        <w:rPr>
          <w:lang w:val="it-IT"/>
        </w:rPr>
        <w:t xml:space="preserve">AN </w:t>
      </w:r>
      <w:r w:rsidR="00C1418F" w:rsidRPr="00C1418F">
        <w:rPr>
          <w:rStyle w:val="Incipit"/>
          <w:lang w:val="it-IT"/>
        </w:rPr>
        <w:t>De necessitatibus</w:t>
      </w:r>
      <w:r w:rsidR="00C94F95" w:rsidRPr="00F3652D">
        <w:rPr>
          <w:lang w:val="it-IT"/>
        </w:rPr>
        <w:t xml:space="preserve">. </w:t>
      </w:r>
      <w:r w:rsidR="00F3652D" w:rsidRPr="00F3652D">
        <w:rPr>
          <w:lang w:val="it-IT"/>
        </w:rPr>
        <w:t xml:space="preserve">[PS] </w:t>
      </w:r>
      <w:r w:rsidR="00C1418F" w:rsidRPr="00C1418F">
        <w:rPr>
          <w:rStyle w:val="Incipit"/>
          <w:lang w:val="it-IT"/>
        </w:rPr>
        <w:t>Ä+Confitemini+Ä</w:t>
      </w:r>
      <w:r w:rsidR="00C94F95" w:rsidRPr="00F3652D">
        <w:rPr>
          <w:lang w:val="it-IT"/>
        </w:rPr>
        <w:t xml:space="preserve">. </w:t>
      </w:r>
      <w:r w:rsidRPr="00F3652D">
        <w:rPr>
          <w:lang w:val="it-IT"/>
        </w:rPr>
        <w:t xml:space="preserve">AN </w:t>
      </w:r>
      <w:r w:rsidR="00C1418F" w:rsidRPr="00C1418F">
        <w:rPr>
          <w:rStyle w:val="Incipit"/>
          <w:lang w:val="it-IT"/>
        </w:rPr>
        <w:t>Confitebor domino</w:t>
      </w:r>
      <w:r w:rsidR="00C94F95" w:rsidRPr="00F3652D">
        <w:rPr>
          <w:lang w:val="it-IT"/>
        </w:rPr>
        <w:t xml:space="preserve">. </w:t>
      </w:r>
      <w:r w:rsidR="00F3652D" w:rsidRPr="001B63A5">
        <w:rPr>
          <w:lang w:val="en-US"/>
        </w:rPr>
        <w:t xml:space="preserve">[PS] </w:t>
      </w:r>
      <w:r w:rsidR="00C1418F" w:rsidRPr="001B63A5">
        <w:rPr>
          <w:rStyle w:val="Incipit"/>
          <w:lang w:val="en-US"/>
        </w:rPr>
        <w:t>Ä+Paratum cor+Ä</w:t>
      </w:r>
      <w:r w:rsidR="00C94F95" w:rsidRPr="001B63A5">
        <w:rPr>
          <w:lang w:val="en-US"/>
        </w:rPr>
        <w:t xml:space="preserve">. </w:t>
      </w:r>
      <w:r w:rsidRPr="001B63A5">
        <w:rPr>
          <w:lang w:val="en-US"/>
        </w:rPr>
        <w:t xml:space="preserve">VS </w:t>
      </w:r>
      <w:r w:rsidR="00C1418F" w:rsidRPr="001B63A5">
        <w:rPr>
          <w:rStyle w:val="Incipit"/>
          <w:lang w:val="en-US"/>
        </w:rPr>
        <w:t>Confitebor domino nimis</w:t>
      </w:r>
      <w:r w:rsidRPr="001B63A5">
        <w:rPr>
          <w:lang w:val="en-US"/>
        </w:rPr>
        <w:t>.</w:t>
      </w:r>
    </w:p>
    <w:p w:rsidR="00F15E8B" w:rsidRPr="00F3652D" w:rsidRDefault="00F15E8B" w:rsidP="00C10675">
      <w:pPr>
        <w:rPr>
          <w:lang w:val="en-US"/>
        </w:rPr>
      </w:pPr>
      <w:r w:rsidRPr="001B63A5">
        <w:rPr>
          <w:rStyle w:val="Time1"/>
          <w:lang w:val="en-US"/>
        </w:rPr>
        <w:lastRenderedPageBreak/>
        <w:t>In matutin</w:t>
      </w:r>
      <w:r w:rsidR="00E43D7E" w:rsidRPr="001B63A5">
        <w:rPr>
          <w:rStyle w:val="Time1"/>
          <w:lang w:val="en-US"/>
        </w:rPr>
        <w:t>is</w:t>
      </w:r>
      <w:r w:rsidRPr="001B63A5">
        <w:rPr>
          <w:rStyle w:val="Time1"/>
          <w:lang w:val="en-US"/>
        </w:rPr>
        <w:t xml:space="preserve"> laudibus</w:t>
      </w:r>
      <w:r w:rsidRPr="001B63A5">
        <w:rPr>
          <w:lang w:val="en-US"/>
        </w:rPr>
        <w:t xml:space="preserve"> AN </w:t>
      </w:r>
      <w:r w:rsidR="00C1418F" w:rsidRPr="001B63A5">
        <w:rPr>
          <w:rStyle w:val="Incipit"/>
          <w:lang w:val="en-US"/>
        </w:rPr>
        <w:t>Benigne fac</w:t>
      </w:r>
      <w:r w:rsidR="00C94F95" w:rsidRPr="001B63A5">
        <w:rPr>
          <w:lang w:val="en-US"/>
        </w:rPr>
        <w:t xml:space="preserve">. </w:t>
      </w:r>
      <w:r w:rsidR="00F3652D" w:rsidRPr="00F3652D">
        <w:rPr>
          <w:lang w:val="en-US"/>
        </w:rPr>
        <w:t xml:space="preserve">[PS] </w:t>
      </w:r>
      <w:r w:rsidR="00C1418F" w:rsidRPr="00C1418F">
        <w:rPr>
          <w:rStyle w:val="Incipit"/>
          <w:lang w:val="en-US"/>
        </w:rPr>
        <w:t>Ä+Miserere+Ä</w:t>
      </w:r>
      <w:r w:rsidR="00C94F95" w:rsidRPr="00F3652D">
        <w:rPr>
          <w:lang w:val="en-US"/>
        </w:rPr>
        <w:t xml:space="preserve">. </w:t>
      </w:r>
      <w:r w:rsidRPr="00F3652D">
        <w:rPr>
          <w:lang w:val="en-US"/>
        </w:rPr>
        <w:t xml:space="preserve">AN </w:t>
      </w:r>
      <w:r w:rsidR="00C1418F" w:rsidRPr="00C1418F">
        <w:rPr>
          <w:rStyle w:val="Incipit"/>
          <w:lang w:val="en-US"/>
        </w:rPr>
        <w:t>In veritate</w:t>
      </w:r>
      <w:r w:rsidR="00C94F95" w:rsidRPr="00F3652D">
        <w:rPr>
          <w:lang w:val="en-US"/>
        </w:rPr>
        <w:t xml:space="preserve">. </w:t>
      </w:r>
      <w:r w:rsidR="00F3652D" w:rsidRPr="001B63A5">
        <w:rPr>
          <w:lang w:val="fr-FR"/>
        </w:rPr>
        <w:t xml:space="preserve">[PS] </w:t>
      </w:r>
      <w:r w:rsidR="00C1418F" w:rsidRPr="001B63A5">
        <w:rPr>
          <w:rStyle w:val="Incipit"/>
          <w:lang w:val="fr-FR"/>
        </w:rPr>
        <w:t>Ä+Domine exaudi+Ä</w:t>
      </w:r>
      <w:r w:rsidR="00C94F95" w:rsidRPr="001B63A5">
        <w:rPr>
          <w:lang w:val="fr-FR"/>
        </w:rPr>
        <w:t xml:space="preserve">. </w:t>
      </w:r>
      <w:r w:rsidRPr="001B63A5">
        <w:rPr>
          <w:lang w:val="fr-FR"/>
        </w:rPr>
        <w:t xml:space="preserve">AN </w:t>
      </w:r>
      <w:r w:rsidR="00C1418F" w:rsidRPr="001B63A5">
        <w:rPr>
          <w:rStyle w:val="Incipit"/>
          <w:lang w:val="fr-FR"/>
        </w:rPr>
        <w:t>Et in servis suis</w:t>
      </w:r>
      <w:r w:rsidR="00C94F95" w:rsidRPr="001B63A5">
        <w:rPr>
          <w:lang w:val="fr-FR"/>
        </w:rPr>
        <w:t xml:space="preserve">. </w:t>
      </w:r>
      <w:r w:rsidR="00F3652D" w:rsidRPr="001B63A5">
        <w:rPr>
          <w:lang w:val="fr-FR"/>
        </w:rPr>
        <w:t xml:space="preserve">[PS] </w:t>
      </w:r>
      <w:r w:rsidR="00C1418F" w:rsidRPr="001B63A5">
        <w:rPr>
          <w:rStyle w:val="Incipit"/>
          <w:lang w:val="fr-FR"/>
        </w:rPr>
        <w:t>Ä+Audite caeli+Ä</w:t>
      </w:r>
      <w:r w:rsidR="00C94F95" w:rsidRPr="001B63A5">
        <w:rPr>
          <w:lang w:val="fr-FR"/>
        </w:rPr>
        <w:t xml:space="preserve">. </w:t>
      </w:r>
      <w:r w:rsidRPr="001B63A5">
        <w:rPr>
          <w:lang w:val="fr-FR"/>
        </w:rPr>
        <w:t xml:space="preserve">AN </w:t>
      </w:r>
      <w:r w:rsidR="00C1418F" w:rsidRPr="001B63A5">
        <w:rPr>
          <w:rStyle w:val="Incipit"/>
          <w:lang w:val="fr-FR"/>
        </w:rPr>
        <w:t>In cymbalis</w:t>
      </w:r>
      <w:r w:rsidR="00C94F95" w:rsidRPr="001B63A5">
        <w:rPr>
          <w:lang w:val="fr-FR"/>
        </w:rPr>
        <w:t xml:space="preserve">. </w:t>
      </w:r>
      <w:r w:rsidR="00F3652D" w:rsidRPr="001B63A5">
        <w:rPr>
          <w:lang w:val="fr-FR"/>
        </w:rPr>
        <w:t xml:space="preserve">[PS] </w:t>
      </w:r>
      <w:r w:rsidR="00C1418F" w:rsidRPr="001B63A5">
        <w:rPr>
          <w:rStyle w:val="Incipit"/>
          <w:lang w:val="fr-FR"/>
        </w:rPr>
        <w:t>Ä+Laudate+Ä</w:t>
      </w:r>
      <w:r w:rsidR="00C94F95" w:rsidRPr="001B63A5">
        <w:rPr>
          <w:lang w:val="fr-FR"/>
        </w:rPr>
        <w:t xml:space="preserve">. </w:t>
      </w:r>
      <w:r w:rsidRPr="001B63A5">
        <w:rPr>
          <w:lang w:val="fr-FR"/>
        </w:rPr>
        <w:t xml:space="preserve">VS </w:t>
      </w:r>
      <w:r w:rsidR="00C1418F" w:rsidRPr="001B63A5">
        <w:rPr>
          <w:rStyle w:val="Incipit"/>
          <w:lang w:val="fr-FR"/>
        </w:rPr>
        <w:t>Auditam fac mihi</w:t>
      </w:r>
      <w:r w:rsidR="00C94F95" w:rsidRPr="001B63A5">
        <w:rPr>
          <w:lang w:val="fr-FR"/>
        </w:rPr>
        <w:t xml:space="preserve">. </w:t>
      </w:r>
      <w:r w:rsidRPr="001B63A5">
        <w:rPr>
          <w:lang w:val="fr-FR"/>
        </w:rPr>
        <w:t xml:space="preserve">HY </w:t>
      </w:r>
      <w:r w:rsidR="00C1418F" w:rsidRPr="001B63A5">
        <w:rPr>
          <w:rStyle w:val="Incipit"/>
          <w:lang w:val="fr-FR"/>
        </w:rPr>
        <w:t>Aurora iam spargit</w:t>
      </w:r>
      <w:r w:rsidR="00C94F95" w:rsidRPr="001B63A5">
        <w:rPr>
          <w:lang w:val="fr-FR"/>
        </w:rPr>
        <w:t xml:space="preserve">. </w:t>
      </w:r>
      <w:r w:rsidRPr="00EE485F">
        <w:rPr>
          <w:lang w:val="en-GB"/>
        </w:rPr>
        <w:t xml:space="preserve">AB </w:t>
      </w:r>
      <w:r w:rsidR="00C1418F" w:rsidRPr="00C1418F">
        <w:rPr>
          <w:rStyle w:val="Incipit"/>
          <w:lang w:val="en-US"/>
        </w:rPr>
        <w:t>Illuminare</w:t>
      </w:r>
      <w:r w:rsidRPr="00F3652D">
        <w:rPr>
          <w:lang w:val="en-US"/>
        </w:rPr>
        <w:t>.</w:t>
      </w:r>
    </w:p>
    <w:p w:rsidR="00F15E8B" w:rsidRPr="00F3652D" w:rsidRDefault="00F15E8B" w:rsidP="00C10675">
      <w:pPr>
        <w:rPr>
          <w:lang w:val="en-US"/>
        </w:rPr>
      </w:pPr>
      <w:r w:rsidRPr="00EE485F">
        <w:rPr>
          <w:rStyle w:val="Time1"/>
          <w:lang w:val="en-GB"/>
        </w:rPr>
        <w:t>Ad primam</w:t>
      </w:r>
      <w:r w:rsidRPr="00EE485F">
        <w:rPr>
          <w:lang w:val="en-GB"/>
        </w:rPr>
        <w:t xml:space="preserve"> AN </w:t>
      </w:r>
      <w:r w:rsidR="00C1418F" w:rsidRPr="00C1418F">
        <w:rPr>
          <w:rStyle w:val="Incipit"/>
          <w:lang w:val="en-US"/>
        </w:rPr>
        <w:t>Caeli enarrant gloriam</w:t>
      </w:r>
      <w:r w:rsidR="00C94F95" w:rsidRPr="00F3652D">
        <w:rPr>
          <w:lang w:val="en-US"/>
        </w:rPr>
        <w:t xml:space="preserve">. </w:t>
      </w:r>
      <w:r w:rsidR="00F3652D" w:rsidRPr="00F3652D">
        <w:rPr>
          <w:lang w:val="en-US"/>
        </w:rPr>
        <w:t>[</w:t>
      </w:r>
      <w:r w:rsidR="00F3652D" w:rsidRPr="00EE485F">
        <w:rPr>
          <w:lang w:val="en-GB"/>
        </w:rPr>
        <w:t>PS</w:t>
      </w:r>
      <w:r w:rsidR="00F3652D" w:rsidRPr="00F3652D">
        <w:rPr>
          <w:lang w:val="en-US"/>
        </w:rPr>
        <w:t xml:space="preserve">] </w:t>
      </w:r>
      <w:r w:rsidR="00C1418F" w:rsidRPr="00C1418F">
        <w:rPr>
          <w:rStyle w:val="Incipit"/>
          <w:lang w:val="en-US"/>
        </w:rPr>
        <w:t>Ä+Cum sancto sanctus+Ä</w:t>
      </w:r>
      <w:r w:rsidRPr="00F3652D">
        <w:rPr>
          <w:lang w:val="en-US"/>
        </w:rPr>
        <w:t>.</w:t>
      </w:r>
    </w:p>
    <w:p w:rsidR="00F15E8B" w:rsidRPr="00F3652D" w:rsidRDefault="00F15E8B" w:rsidP="00C10675">
      <w:pPr>
        <w:rPr>
          <w:lang w:val="pt-PT"/>
        </w:rPr>
      </w:pPr>
      <w:r w:rsidRPr="00EE485F">
        <w:rPr>
          <w:rStyle w:val="Time1"/>
          <w:lang w:val="en-GB"/>
        </w:rPr>
        <w:t>Ad vesperas</w:t>
      </w:r>
      <w:r w:rsidRPr="00EE485F">
        <w:rPr>
          <w:lang w:val="en-GB"/>
        </w:rPr>
        <w:t xml:space="preserve"> AN </w:t>
      </w:r>
      <w:r w:rsidR="00C1418F" w:rsidRPr="00C1418F">
        <w:rPr>
          <w:rStyle w:val="Incipit"/>
          <w:lang w:val="en-US"/>
        </w:rPr>
        <w:t>Regnum tuum</w:t>
      </w:r>
      <w:r w:rsidR="00C94F95" w:rsidRPr="00F3652D">
        <w:rPr>
          <w:lang w:val="en-US"/>
        </w:rPr>
        <w:t xml:space="preserve">. </w:t>
      </w:r>
      <w:r w:rsidR="00F3652D" w:rsidRPr="00F3652D">
        <w:rPr>
          <w:lang w:val="en-US"/>
        </w:rPr>
        <w:t>[</w:t>
      </w:r>
      <w:r w:rsidR="00F3652D" w:rsidRPr="00EE485F">
        <w:rPr>
          <w:lang w:val="en-GB"/>
        </w:rPr>
        <w:t>PS</w:t>
      </w:r>
      <w:r w:rsidR="00F3652D" w:rsidRPr="00F3652D">
        <w:rPr>
          <w:lang w:val="en-US"/>
        </w:rPr>
        <w:t xml:space="preserve">] </w:t>
      </w:r>
      <w:r w:rsidR="00C1418F" w:rsidRPr="00C1418F">
        <w:rPr>
          <w:rStyle w:val="Incipit"/>
          <w:lang w:val="en-US"/>
        </w:rPr>
        <w:t>Ä+Confiteantur+Ä</w:t>
      </w:r>
      <w:r w:rsidR="00C94F95" w:rsidRPr="00F3652D">
        <w:rPr>
          <w:lang w:val="en-US"/>
        </w:rPr>
        <w:t xml:space="preserve">. </w:t>
      </w:r>
      <w:r w:rsidRPr="00F3652D">
        <w:rPr>
          <w:lang w:val="en-US"/>
        </w:rPr>
        <w:t xml:space="preserve">AN </w:t>
      </w:r>
      <w:r w:rsidR="00C1418F" w:rsidRPr="00C1418F">
        <w:rPr>
          <w:rStyle w:val="Incipit"/>
          <w:lang w:val="en-US"/>
        </w:rPr>
        <w:t>Laudabo deum</w:t>
      </w:r>
      <w:r w:rsidR="00C94F95" w:rsidRPr="00F3652D">
        <w:rPr>
          <w:lang w:val="en-US"/>
        </w:rPr>
        <w:t xml:space="preserve">. </w:t>
      </w:r>
      <w:r w:rsidR="00F3652D" w:rsidRPr="00F3652D">
        <w:rPr>
          <w:lang w:val="en-US"/>
        </w:rPr>
        <w:t xml:space="preserve">[PS] </w:t>
      </w:r>
      <w:r w:rsidR="00C1418F" w:rsidRPr="00C1418F">
        <w:rPr>
          <w:rStyle w:val="Incipit"/>
          <w:lang w:val="en-US"/>
        </w:rPr>
        <w:t>Ä+Lauda anima+Ä</w:t>
      </w:r>
      <w:r w:rsidR="00C94F95" w:rsidRPr="00F3652D">
        <w:rPr>
          <w:lang w:val="en-US"/>
        </w:rPr>
        <w:t xml:space="preserve">. </w:t>
      </w:r>
      <w:r w:rsidRPr="00F3652D">
        <w:rPr>
          <w:lang w:val="en-US"/>
        </w:rPr>
        <w:t xml:space="preserve">AN </w:t>
      </w:r>
      <w:r w:rsidR="00C1418F" w:rsidRPr="00C1418F">
        <w:rPr>
          <w:rStyle w:val="Incipit"/>
          <w:lang w:val="en-US"/>
        </w:rPr>
        <w:t>Deo nostro</w:t>
      </w:r>
      <w:r w:rsidR="00C94F95" w:rsidRPr="00F3652D">
        <w:rPr>
          <w:lang w:val="en-US"/>
        </w:rPr>
        <w:t xml:space="preserve">. </w:t>
      </w:r>
      <w:r w:rsidR="00F3652D" w:rsidRPr="00F3652D">
        <w:rPr>
          <w:lang w:val="en-US"/>
        </w:rPr>
        <w:t xml:space="preserve">[PS] </w:t>
      </w:r>
      <w:r w:rsidR="00C1418F" w:rsidRPr="00C1418F">
        <w:rPr>
          <w:rStyle w:val="Incipit"/>
          <w:lang w:val="en-US"/>
        </w:rPr>
        <w:t>Ä+Laudate dominum+Ä</w:t>
      </w:r>
      <w:r w:rsidR="00C94F95" w:rsidRPr="00F3652D">
        <w:rPr>
          <w:lang w:val="en-US"/>
        </w:rPr>
        <w:t xml:space="preserve">. </w:t>
      </w:r>
      <w:r w:rsidRPr="00F3652D">
        <w:rPr>
          <w:lang w:val="en-US"/>
        </w:rPr>
        <w:t xml:space="preserve">AN </w:t>
      </w:r>
      <w:r w:rsidR="00C1418F" w:rsidRPr="00C1418F">
        <w:rPr>
          <w:rStyle w:val="Incipit"/>
          <w:lang w:val="en-US"/>
        </w:rPr>
        <w:t>Benedixit filiis</w:t>
      </w:r>
      <w:r w:rsidR="00C94F95" w:rsidRPr="00F3652D">
        <w:rPr>
          <w:lang w:val="en-US"/>
        </w:rPr>
        <w:t xml:space="preserve">. </w:t>
      </w:r>
      <w:r w:rsidR="00F3652D" w:rsidRPr="00F3652D">
        <w:rPr>
          <w:lang w:val="en-US"/>
        </w:rPr>
        <w:t xml:space="preserve">[PS] </w:t>
      </w:r>
      <w:r w:rsidR="00C1418F" w:rsidRPr="00C1418F">
        <w:rPr>
          <w:rStyle w:val="Incipit"/>
          <w:lang w:val="en-US"/>
        </w:rPr>
        <w:t>Ä+Lauda Ierusalem+Ä</w:t>
      </w:r>
      <w:r w:rsidR="00C94F95" w:rsidRPr="00F3652D">
        <w:rPr>
          <w:lang w:val="en-US"/>
        </w:rPr>
        <w:t xml:space="preserve">. </w:t>
      </w:r>
      <w:r w:rsidR="00D05E13">
        <w:rPr>
          <w:lang w:val="en-US"/>
        </w:rPr>
        <w:t xml:space="preserve">VS </w:t>
      </w:r>
      <w:r w:rsidR="00C1418F" w:rsidRPr="00C1418F">
        <w:rPr>
          <w:rStyle w:val="Incipit"/>
          <w:lang w:val="en-US"/>
        </w:rPr>
        <w:t>Magnus dominus noster</w:t>
      </w:r>
      <w:r w:rsidR="00C94F95" w:rsidRPr="00F3652D">
        <w:rPr>
          <w:lang w:val="en-US"/>
        </w:rPr>
        <w:t xml:space="preserve">. </w:t>
      </w:r>
      <w:r w:rsidRPr="00F3652D">
        <w:rPr>
          <w:lang w:val="en-US"/>
        </w:rPr>
        <w:t xml:space="preserve">RP </w:t>
      </w:r>
      <w:r w:rsidR="00C1418F" w:rsidRPr="00C1418F">
        <w:rPr>
          <w:rStyle w:val="Incipit"/>
          <w:lang w:val="en-US"/>
        </w:rPr>
        <w:t>Et sapientiae</w:t>
      </w:r>
      <w:r w:rsidR="00C94F95" w:rsidRPr="00F3652D">
        <w:rPr>
          <w:lang w:val="en-US"/>
        </w:rPr>
        <w:t xml:space="preserve">. </w:t>
      </w:r>
      <w:r w:rsidR="00F3652D" w:rsidRPr="00F3652D">
        <w:rPr>
          <w:lang w:val="pt-PT"/>
        </w:rPr>
        <w:t xml:space="preserve">[HY] </w:t>
      </w:r>
      <w:r w:rsidR="00C1418F" w:rsidRPr="00C1418F">
        <w:rPr>
          <w:rStyle w:val="Incipit"/>
          <w:lang w:val="pt-PT"/>
        </w:rPr>
        <w:t>Ä+O lux beata trinitas+Ä</w:t>
      </w:r>
      <w:r w:rsidRPr="00F3652D">
        <w:rPr>
          <w:lang w:val="pt-PT"/>
        </w:rPr>
        <w:t>.</w:t>
      </w:r>
    </w:p>
    <w:p w:rsidR="00F15E8B" w:rsidRPr="001B63A5" w:rsidRDefault="00E43D7E" w:rsidP="002948B5">
      <w:pPr>
        <w:pStyle w:val="berschrift1"/>
        <w:rPr>
          <w:lang w:val="pt-PT"/>
        </w:rPr>
      </w:pPr>
      <w:r w:rsidRPr="001B63A5">
        <w:rPr>
          <w:lang w:val="pt-PT"/>
        </w:rPr>
        <w:t>DE SANCTO MAURO</w:t>
      </w:r>
    </w:p>
    <w:p w:rsidR="00E43D7E" w:rsidRPr="001B63A5" w:rsidRDefault="00F15E8B" w:rsidP="00C10675">
      <w:pPr>
        <w:rPr>
          <w:lang w:val="fr-FR"/>
        </w:rPr>
      </w:pPr>
      <w:r w:rsidRPr="008B452C">
        <w:rPr>
          <w:rStyle w:val="Time1"/>
          <w:lang w:val="pt-PT"/>
        </w:rPr>
        <w:t>[Ad vesperas]</w:t>
      </w:r>
      <w:r w:rsidRPr="008B452C">
        <w:rPr>
          <w:lang w:val="pt-PT"/>
        </w:rPr>
        <w:t xml:space="preserve"> CP </w:t>
      </w:r>
      <w:r w:rsidR="00C1418F" w:rsidRPr="00C1418F">
        <w:rPr>
          <w:rStyle w:val="Incipit"/>
          <w:lang w:val="pt-PT"/>
        </w:rPr>
        <w:t>Dedit dominus</w:t>
      </w:r>
      <w:r w:rsidR="00C94F95" w:rsidRPr="00F3652D">
        <w:rPr>
          <w:lang w:val="pt-PT"/>
        </w:rPr>
        <w:t xml:space="preserve">. </w:t>
      </w:r>
      <w:r w:rsidRPr="00F3652D">
        <w:rPr>
          <w:lang w:val="it-IT"/>
        </w:rPr>
        <w:t xml:space="preserve">AM </w:t>
      </w:r>
      <w:r w:rsidR="00C1418F" w:rsidRPr="00C1418F">
        <w:rPr>
          <w:rStyle w:val="Incipit"/>
          <w:lang w:val="it-IT"/>
        </w:rPr>
        <w:t>Iustum deduxit</w:t>
      </w:r>
      <w:r w:rsidR="00C94F95" w:rsidRPr="00F3652D">
        <w:rPr>
          <w:lang w:val="it-IT"/>
        </w:rPr>
        <w:t xml:space="preserve">. </w:t>
      </w:r>
      <w:r w:rsidRPr="008B452C">
        <w:rPr>
          <w:lang w:val="it-IT"/>
        </w:rPr>
        <w:t>Oratio ut de sancto Saturnino</w:t>
      </w:r>
      <w:r w:rsidR="00C94F95" w:rsidRPr="008B452C">
        <w:rPr>
          <w:lang w:val="it-IT"/>
        </w:rPr>
        <w:t xml:space="preserve">, </w:t>
      </w:r>
      <w:r w:rsidRPr="008B452C">
        <w:rPr>
          <w:lang w:val="it-IT"/>
        </w:rPr>
        <w:t>cetera sicut de uno confessore</w:t>
      </w:r>
      <w:r w:rsidR="00C94F95" w:rsidRPr="008B452C">
        <w:rPr>
          <w:lang w:val="it-IT"/>
        </w:rPr>
        <w:t xml:space="preserve">, </w:t>
      </w:r>
      <w:r w:rsidRPr="008B452C">
        <w:rPr>
          <w:lang w:val="it-IT"/>
        </w:rPr>
        <w:t>qui non fuit episcopus</w:t>
      </w:r>
      <w:r w:rsidR="00C94F95" w:rsidRPr="008B452C">
        <w:rPr>
          <w:lang w:val="it-IT"/>
        </w:rPr>
        <w:t xml:space="preserve">. </w:t>
      </w:r>
      <w:r w:rsidRPr="008B452C">
        <w:rPr>
          <w:lang w:val="pt-PT"/>
        </w:rPr>
        <w:t xml:space="preserve">Sancto Machario AC </w:t>
      </w:r>
      <w:r w:rsidR="00C1418F" w:rsidRPr="00C1418F">
        <w:rPr>
          <w:rStyle w:val="Incipit"/>
          <w:lang w:val="pt-PT"/>
        </w:rPr>
        <w:t>Similabo eum</w:t>
      </w:r>
      <w:r w:rsidR="00C94F95" w:rsidRPr="00F3652D">
        <w:rPr>
          <w:lang w:val="pt-PT"/>
        </w:rPr>
        <w:t xml:space="preserve">. </w:t>
      </w:r>
      <w:r w:rsidRPr="00F3652D">
        <w:rPr>
          <w:lang w:val="pt-PT"/>
        </w:rPr>
        <w:t xml:space="preserve">VS </w:t>
      </w:r>
      <w:r w:rsidR="00C1418F" w:rsidRPr="00C1418F">
        <w:rPr>
          <w:rStyle w:val="Incipit"/>
          <w:lang w:val="pt-PT"/>
        </w:rPr>
        <w:t>Os iusti meditabitur sapientiam</w:t>
      </w:r>
      <w:r w:rsidR="00C94F95" w:rsidRPr="00F3652D">
        <w:rPr>
          <w:lang w:val="pt-PT"/>
        </w:rPr>
        <w:t xml:space="preserve">. </w:t>
      </w:r>
      <w:r w:rsidRPr="001B63A5">
        <w:rPr>
          <w:lang w:val="fr-FR"/>
        </w:rPr>
        <w:t>Oratio ut de sancto Vitale</w:t>
      </w:r>
      <w:r w:rsidR="00C94F95" w:rsidRPr="001B63A5">
        <w:rPr>
          <w:lang w:val="fr-FR"/>
        </w:rPr>
        <w:t>.</w:t>
      </w:r>
    </w:p>
    <w:p w:rsidR="00F15E8B" w:rsidRPr="001B63A5" w:rsidRDefault="00F15E8B" w:rsidP="00C10675">
      <w:pPr>
        <w:rPr>
          <w:lang w:val="fr-FR"/>
        </w:rPr>
      </w:pPr>
      <w:r w:rsidRPr="001B63A5">
        <w:rPr>
          <w:rStyle w:val="Time1"/>
          <w:lang w:val="fr-FR"/>
        </w:rPr>
        <w:t>[In] matutin</w:t>
      </w:r>
      <w:r w:rsidR="00E43D7E" w:rsidRPr="001B63A5">
        <w:rPr>
          <w:rStyle w:val="Time1"/>
          <w:lang w:val="fr-FR"/>
        </w:rPr>
        <w:t>is</w:t>
      </w:r>
      <w:r w:rsidRPr="001B63A5">
        <w:rPr>
          <w:rStyle w:val="Time1"/>
          <w:lang w:val="fr-FR"/>
        </w:rPr>
        <w:t xml:space="preserve"> laudibus</w:t>
      </w:r>
      <w:r w:rsidRPr="001B63A5">
        <w:rPr>
          <w:lang w:val="fr-FR"/>
        </w:rPr>
        <w:t xml:space="preserve"> AN </w:t>
      </w:r>
      <w:r w:rsidR="00C1418F" w:rsidRPr="001B63A5">
        <w:rPr>
          <w:rStyle w:val="Incipit"/>
          <w:lang w:val="fr-FR"/>
        </w:rPr>
        <w:t>Domine quinque talenta</w:t>
      </w:r>
      <w:r w:rsidR="00C1418F" w:rsidRPr="00394B7D">
        <w:rPr>
          <w:lang w:val="it-IT"/>
        </w:rPr>
        <w:t xml:space="preserve"> </w:t>
      </w:r>
      <w:r w:rsidRPr="001B63A5">
        <w:rPr>
          <w:lang w:val="fr-FR"/>
        </w:rPr>
        <w:t>[cum reliquis]</w:t>
      </w:r>
      <w:r w:rsidR="00C94F95" w:rsidRPr="001B63A5">
        <w:rPr>
          <w:lang w:val="fr-FR"/>
        </w:rPr>
        <w:t xml:space="preserve">. </w:t>
      </w:r>
      <w:r w:rsidRPr="001B63A5">
        <w:rPr>
          <w:lang w:val="fr-FR"/>
        </w:rPr>
        <w:t xml:space="preserve">AB </w:t>
      </w:r>
      <w:r w:rsidR="00C1418F" w:rsidRPr="001B63A5">
        <w:rPr>
          <w:rStyle w:val="Incipit"/>
          <w:lang w:val="fr-FR"/>
        </w:rPr>
        <w:t>Euge serve bone</w:t>
      </w:r>
      <w:r w:rsidR="00C94F95" w:rsidRPr="001B63A5">
        <w:rPr>
          <w:lang w:val="fr-FR"/>
        </w:rPr>
        <w:t xml:space="preserve">. </w:t>
      </w:r>
      <w:r w:rsidRPr="001B63A5">
        <w:rPr>
          <w:lang w:val="fr-FR"/>
        </w:rPr>
        <w:t xml:space="preserve">De sancto Machario AC </w:t>
      </w:r>
      <w:r w:rsidR="00C1418F" w:rsidRPr="001B63A5">
        <w:rPr>
          <w:rStyle w:val="Incipit"/>
          <w:lang w:val="fr-FR"/>
        </w:rPr>
        <w:t>Qui vult venire</w:t>
      </w:r>
      <w:r w:rsidRPr="001B63A5">
        <w:rPr>
          <w:lang w:val="fr-FR"/>
        </w:rPr>
        <w:t>.</w:t>
      </w:r>
    </w:p>
    <w:p w:rsidR="00F15E8B" w:rsidRPr="001B63A5" w:rsidRDefault="00F15E8B" w:rsidP="00C10675">
      <w:pPr>
        <w:rPr>
          <w:lang w:val="fr-FR"/>
        </w:rPr>
      </w:pPr>
      <w:r w:rsidRPr="001B63A5">
        <w:rPr>
          <w:rStyle w:val="Time1"/>
          <w:lang w:val="fr-FR"/>
        </w:rPr>
        <w:t>Ad cursum</w:t>
      </w:r>
      <w:r w:rsidRPr="001B63A5">
        <w:rPr>
          <w:lang w:val="fr-FR"/>
        </w:rPr>
        <w:t xml:space="preserve"> (</w:t>
      </w:r>
      <w:r w:rsidR="00312C40" w:rsidRPr="001B63A5">
        <w:rPr>
          <w:lang w:val="fr-FR"/>
        </w:rPr>
        <w:t>60b</w:t>
      </w:r>
      <w:r w:rsidRPr="001B63A5">
        <w:rPr>
          <w:lang w:val="fr-FR"/>
        </w:rPr>
        <w:t>) matutina laus.</w:t>
      </w:r>
    </w:p>
    <w:p w:rsidR="00F15E8B" w:rsidRPr="008B452C" w:rsidRDefault="00F15E8B" w:rsidP="00C10675">
      <w:pPr>
        <w:rPr>
          <w:lang w:val="pt-PT"/>
        </w:rPr>
      </w:pPr>
      <w:r w:rsidRPr="008B452C">
        <w:rPr>
          <w:rStyle w:val="Time1"/>
          <w:lang w:val="pt-PT"/>
        </w:rPr>
        <w:t>Ad priorem missam</w:t>
      </w:r>
      <w:r w:rsidRPr="008B452C">
        <w:rPr>
          <w:lang w:val="pt-PT"/>
        </w:rPr>
        <w:t xml:space="preserve"> oratio de sancto Machario</w:t>
      </w:r>
      <w:r w:rsidR="00C94F95" w:rsidRPr="008B452C">
        <w:rPr>
          <w:lang w:val="pt-PT"/>
        </w:rPr>
        <w:t xml:space="preserve">. </w:t>
      </w:r>
      <w:r w:rsidRPr="008B452C">
        <w:rPr>
          <w:lang w:val="pt-PT"/>
        </w:rPr>
        <w:t>Prior et maior missa de sancto Mauro.</w:t>
      </w:r>
    </w:p>
    <w:p w:rsidR="00C1418F" w:rsidRPr="001B63A5" w:rsidRDefault="00F15E8B" w:rsidP="00C10675">
      <w:pPr>
        <w:rPr>
          <w:rStyle w:val="Incipit"/>
          <w:lang w:val="it-IT"/>
        </w:rPr>
      </w:pPr>
      <w:r w:rsidRPr="008B452C">
        <w:rPr>
          <w:rStyle w:val="Time1"/>
          <w:lang w:val="it-IT"/>
        </w:rPr>
        <w:t>Ad maiorem missam</w:t>
      </w:r>
      <w:r w:rsidRPr="008B452C">
        <w:rPr>
          <w:lang w:val="it-IT"/>
        </w:rPr>
        <w:t xml:space="preserve"> [IN] </w:t>
      </w:r>
      <w:r w:rsidR="00C1418F" w:rsidRPr="00C1418F">
        <w:rPr>
          <w:rStyle w:val="Incipit"/>
          <w:lang w:val="it-IT"/>
        </w:rPr>
        <w:t>In virtute tua</w:t>
      </w:r>
      <w:r w:rsidR="00C94F95" w:rsidRPr="00F3652D">
        <w:rPr>
          <w:lang w:val="it-IT"/>
        </w:rPr>
        <w:t xml:space="preserve">. </w:t>
      </w:r>
      <w:r w:rsidRPr="008B452C">
        <w:rPr>
          <w:lang w:val="it-IT"/>
        </w:rPr>
        <w:t>LE</w:t>
      </w:r>
      <w:r w:rsidR="00E43D7E">
        <w:rPr>
          <w:lang w:val="it-IT"/>
        </w:rPr>
        <w:t>EP</w:t>
      </w:r>
      <w:r w:rsidRPr="008B452C">
        <w:rPr>
          <w:lang w:val="it-IT"/>
        </w:rPr>
        <w:t xml:space="preserve"> </w:t>
      </w:r>
      <w:r w:rsidR="00C1418F" w:rsidRPr="00C1418F">
        <w:rPr>
          <w:rStyle w:val="Incipit"/>
          <w:lang w:val="it-IT"/>
        </w:rPr>
        <w:t>Rigabo ortum meum</w:t>
      </w:r>
      <w:r w:rsidR="00C94F95" w:rsidRPr="00F3652D">
        <w:rPr>
          <w:lang w:val="it-IT"/>
        </w:rPr>
        <w:t xml:space="preserve">. </w:t>
      </w:r>
      <w:r w:rsidRPr="00F3652D">
        <w:rPr>
          <w:lang w:val="it-IT"/>
        </w:rPr>
        <w:t xml:space="preserve">GR </w:t>
      </w:r>
      <w:r w:rsidR="00C1418F" w:rsidRPr="00C1418F">
        <w:rPr>
          <w:rStyle w:val="Incipit"/>
          <w:lang w:val="it-IT"/>
        </w:rPr>
        <w:t>Domine praevenisti</w:t>
      </w:r>
      <w:r w:rsidR="00C94F95" w:rsidRPr="00F3652D">
        <w:rPr>
          <w:lang w:val="it-IT"/>
        </w:rPr>
        <w:t xml:space="preserve">. </w:t>
      </w:r>
      <w:r w:rsidRPr="00F3652D">
        <w:rPr>
          <w:lang w:val="it-IT"/>
        </w:rPr>
        <w:t xml:space="preserve">[AL] </w:t>
      </w:r>
      <w:r w:rsidR="00C1418F" w:rsidRPr="00C1418F">
        <w:rPr>
          <w:rStyle w:val="Incipit"/>
          <w:lang w:val="it-IT"/>
        </w:rPr>
        <w:t>Alleluia</w:t>
      </w:r>
      <w:r w:rsidR="00C94F95" w:rsidRPr="00F3652D">
        <w:rPr>
          <w:lang w:val="it-IT"/>
        </w:rPr>
        <w:t xml:space="preserve">. </w:t>
      </w:r>
      <w:r w:rsidRPr="001B63A5">
        <w:rPr>
          <w:lang w:val="it-IT"/>
        </w:rPr>
        <w:t xml:space="preserve">[ALV] </w:t>
      </w:r>
      <w:r w:rsidR="00C1418F" w:rsidRPr="001B63A5">
        <w:rPr>
          <w:rStyle w:val="Incipit"/>
          <w:lang w:val="it-IT"/>
        </w:rPr>
        <w:t xml:space="preserve">Iustus </w:t>
      </w:r>
      <w:r w:rsidR="00C1418F" w:rsidRPr="001B63A5">
        <w:rPr>
          <w:rStyle w:val="Incipit"/>
          <w:rFonts w:eastAsia="Arial"/>
          <w:lang w:val="it-IT"/>
        </w:rPr>
        <w:t xml:space="preserve">ut </w:t>
      </w:r>
      <w:r w:rsidR="00C1418F" w:rsidRPr="001B63A5">
        <w:rPr>
          <w:rStyle w:val="Incipit"/>
          <w:lang w:val="it-IT"/>
        </w:rPr>
        <w:t>palma</w:t>
      </w:r>
      <w:r w:rsidR="00C94F95" w:rsidRPr="001B63A5">
        <w:rPr>
          <w:lang w:val="it-IT"/>
        </w:rPr>
        <w:t xml:space="preserve">. </w:t>
      </w:r>
      <w:r w:rsidRPr="001B63A5">
        <w:rPr>
          <w:lang w:val="it-IT"/>
        </w:rPr>
        <w:t xml:space="preserve">EV </w:t>
      </w:r>
      <w:r w:rsidR="00C1418F" w:rsidRPr="001B63A5">
        <w:rPr>
          <w:rStyle w:val="Incipit"/>
          <w:lang w:val="it-IT"/>
        </w:rPr>
        <w:t>Nemo lucernam</w:t>
      </w:r>
      <w:r w:rsidR="00C94F95" w:rsidRPr="001B63A5">
        <w:rPr>
          <w:lang w:val="it-IT"/>
        </w:rPr>
        <w:t xml:space="preserve">. </w:t>
      </w:r>
      <w:r w:rsidRPr="001B63A5">
        <w:rPr>
          <w:lang w:val="it-IT"/>
        </w:rPr>
        <w:t xml:space="preserve">OF </w:t>
      </w:r>
      <w:r w:rsidR="00C1418F" w:rsidRPr="001B63A5">
        <w:rPr>
          <w:rStyle w:val="Incipit"/>
          <w:lang w:val="it-IT"/>
        </w:rPr>
        <w:t>Desiderium</w:t>
      </w:r>
      <w:r w:rsidR="00C94F95" w:rsidRPr="001B63A5">
        <w:rPr>
          <w:lang w:val="it-IT"/>
        </w:rPr>
        <w:t xml:space="preserve">. </w:t>
      </w:r>
      <w:r w:rsidRPr="001B63A5">
        <w:rPr>
          <w:lang w:val="it-IT"/>
        </w:rPr>
        <w:t xml:space="preserve">CO </w:t>
      </w:r>
      <w:r w:rsidR="00C1418F" w:rsidRPr="001B63A5">
        <w:rPr>
          <w:rStyle w:val="Incipit"/>
          <w:lang w:val="it-IT"/>
        </w:rPr>
        <w:t>Fidelis servus</w:t>
      </w:r>
      <w:r w:rsidRPr="001B63A5">
        <w:rPr>
          <w:lang w:val="it-IT"/>
        </w:rPr>
        <w:t>.</w:t>
      </w:r>
    </w:p>
    <w:p w:rsidR="00F15E8B" w:rsidRPr="001B63A5" w:rsidRDefault="00E43D7E" w:rsidP="002948B5">
      <w:pPr>
        <w:pStyle w:val="berschrift1"/>
        <w:rPr>
          <w:lang w:val="it-IT"/>
        </w:rPr>
      </w:pPr>
      <w:r w:rsidRPr="001B63A5">
        <w:rPr>
          <w:lang w:val="it-IT"/>
        </w:rPr>
        <w:t>DE SANCTO MARCELLO</w:t>
      </w:r>
    </w:p>
    <w:p w:rsidR="00F15E8B" w:rsidRPr="001B63A5" w:rsidRDefault="00F15E8B" w:rsidP="00C10675">
      <w:pPr>
        <w:rPr>
          <w:lang w:val="it-IT"/>
        </w:rPr>
      </w:pPr>
      <w:r w:rsidRPr="001B63A5">
        <w:rPr>
          <w:rStyle w:val="Time1"/>
          <w:lang w:val="it-IT"/>
        </w:rPr>
        <w:t>[Ad vesperas]</w:t>
      </w:r>
      <w:r w:rsidRPr="001B63A5">
        <w:rPr>
          <w:lang w:val="it-IT"/>
        </w:rPr>
        <w:t xml:space="preserve"> post [BD] </w:t>
      </w:r>
      <w:r w:rsidR="00C1418F" w:rsidRPr="001B63A5">
        <w:rPr>
          <w:rStyle w:val="Incipit"/>
          <w:lang w:val="it-IT"/>
        </w:rPr>
        <w:t>Benedicamus</w:t>
      </w:r>
      <w:r w:rsidR="00CF71C2" w:rsidRPr="001B63A5">
        <w:rPr>
          <w:lang w:val="it-IT"/>
        </w:rPr>
        <w:t xml:space="preserve">666 </w:t>
      </w:r>
      <w:r w:rsidRPr="001B63A5">
        <w:rPr>
          <w:lang w:val="it-IT"/>
        </w:rPr>
        <w:t>A</w:t>
      </w:r>
      <w:r w:rsidR="005E1612" w:rsidRPr="001B63A5">
        <w:rPr>
          <w:lang w:val="it-IT"/>
        </w:rPr>
        <w:t>C</w:t>
      </w:r>
      <w:r w:rsidRPr="001B63A5">
        <w:rPr>
          <w:lang w:val="it-IT"/>
        </w:rPr>
        <w:t xml:space="preserve"> </w:t>
      </w:r>
      <w:r w:rsidR="00C1418F" w:rsidRPr="001B63A5">
        <w:rPr>
          <w:rStyle w:val="Incipit"/>
          <w:lang w:val="it-IT"/>
        </w:rPr>
        <w:t>Qui dum esset</w:t>
      </w:r>
      <w:r w:rsidRPr="001B63A5">
        <w:rPr>
          <w:lang w:val="it-IT"/>
        </w:rPr>
        <w:t>.</w:t>
      </w:r>
    </w:p>
    <w:p w:rsidR="005E1612" w:rsidRDefault="00F15E8B" w:rsidP="00C10675">
      <w:pPr>
        <w:rPr>
          <w:lang w:val="fr-FR"/>
        </w:rPr>
      </w:pPr>
      <w:r w:rsidRPr="00321677">
        <w:rPr>
          <w:rStyle w:val="Time1"/>
          <w:lang w:val="de-DE"/>
        </w:rPr>
        <w:t>[Ad matutin</w:t>
      </w:r>
      <w:r w:rsidR="005E1612" w:rsidRPr="00321677">
        <w:rPr>
          <w:rStyle w:val="Time1"/>
          <w:lang w:val="de-DE"/>
        </w:rPr>
        <w:t>um</w:t>
      </w:r>
      <w:r w:rsidRPr="00321677">
        <w:rPr>
          <w:rStyle w:val="Time1"/>
          <w:lang w:val="de-DE"/>
        </w:rPr>
        <w:t>]</w:t>
      </w:r>
      <w:r w:rsidRPr="00321677">
        <w:rPr>
          <w:lang w:val="de-DE"/>
        </w:rPr>
        <w:t xml:space="preserve"> INV </w:t>
      </w:r>
      <w:r w:rsidR="00C1418F" w:rsidRPr="00321677">
        <w:rPr>
          <w:rStyle w:val="Incipit"/>
          <w:lang w:val="de-DE"/>
        </w:rPr>
        <w:t>Regem</w:t>
      </w:r>
      <w:r w:rsidRPr="00321677">
        <w:rPr>
          <w:lang w:val="de-DE"/>
        </w:rPr>
        <w:t xml:space="preserve"> </w:t>
      </w:r>
      <w:r w:rsidR="00C1418F" w:rsidRPr="00321677">
        <w:rPr>
          <w:rStyle w:val="Incipit"/>
          <w:lang w:val="de-DE"/>
        </w:rPr>
        <w:t>martyrum</w:t>
      </w:r>
      <w:r w:rsidR="00C94F95" w:rsidRPr="00321677">
        <w:rPr>
          <w:lang w:val="de-DE"/>
        </w:rPr>
        <w:t xml:space="preserve">. </w:t>
      </w:r>
      <w:r w:rsidRPr="004C529C">
        <w:rPr>
          <w:lang w:val="fr-FR"/>
        </w:rPr>
        <w:t xml:space="preserve">RP </w:t>
      </w:r>
      <w:r w:rsidR="00C1418F" w:rsidRPr="00C1418F">
        <w:rPr>
          <w:rStyle w:val="Incipit"/>
          <w:lang w:val="fr-FR"/>
        </w:rPr>
        <w:t>Iste sanctus</w:t>
      </w:r>
      <w:r w:rsidR="00C94F95" w:rsidRPr="004C529C">
        <w:rPr>
          <w:lang w:val="fr-FR"/>
        </w:rPr>
        <w:t xml:space="preserve">. </w:t>
      </w:r>
      <w:r w:rsidR="00F3652D" w:rsidRPr="00F3652D">
        <w:rPr>
          <w:rFonts w:eastAsia="Arial"/>
          <w:lang w:val="fr-FR"/>
        </w:rPr>
        <w:t xml:space="preserve">[RV] </w:t>
      </w:r>
      <w:r w:rsidR="00C1418F" w:rsidRPr="00C1418F">
        <w:rPr>
          <w:rStyle w:val="Incipit"/>
          <w:rFonts w:eastAsia="Arial"/>
          <w:lang w:val="fr-FR"/>
        </w:rPr>
        <w:t>Ä+</w:t>
      </w:r>
      <w:r w:rsidR="00C1418F" w:rsidRPr="00C1418F">
        <w:rPr>
          <w:rStyle w:val="Incipit"/>
          <w:lang w:val="fr-FR"/>
        </w:rPr>
        <w:t>Iste est qui</w:t>
      </w:r>
      <w:r w:rsidR="00C1418F" w:rsidRPr="00C1418F">
        <w:rPr>
          <w:rStyle w:val="Incipit"/>
          <w:rFonts w:eastAsia="Arial"/>
          <w:lang w:val="fr-FR"/>
        </w:rPr>
        <w:t>+Ä</w:t>
      </w:r>
      <w:r w:rsidR="00C94F95" w:rsidRPr="008B452C">
        <w:rPr>
          <w:lang w:val="fr-FR"/>
        </w:rPr>
        <w:t xml:space="preserve">. </w:t>
      </w:r>
      <w:r w:rsidRPr="008B452C">
        <w:rPr>
          <w:lang w:val="fr-FR"/>
        </w:rPr>
        <w:t xml:space="preserve">RP </w:t>
      </w:r>
      <w:r w:rsidR="00C1418F" w:rsidRPr="00C1418F">
        <w:rPr>
          <w:rStyle w:val="Incipit"/>
          <w:lang w:val="fr-FR"/>
        </w:rPr>
        <w:t>Iustus germina</w:t>
      </w:r>
      <w:r w:rsidR="005E1612">
        <w:rPr>
          <w:rStyle w:val="Incipit"/>
          <w:lang w:val="fr-FR"/>
        </w:rPr>
        <w:t>v</w:t>
      </w:r>
      <w:r w:rsidR="00C1418F" w:rsidRPr="00C1418F">
        <w:rPr>
          <w:rStyle w:val="Incipit"/>
          <w:lang w:val="fr-FR"/>
        </w:rPr>
        <w:t>it</w:t>
      </w:r>
      <w:r w:rsidR="00C94F95" w:rsidRPr="00F3652D">
        <w:rPr>
          <w:lang w:val="fr-FR"/>
        </w:rPr>
        <w:t xml:space="preserve">. </w:t>
      </w:r>
      <w:r w:rsidR="00F3652D" w:rsidRPr="00F3652D">
        <w:rPr>
          <w:rFonts w:eastAsia="Arial"/>
          <w:lang w:val="fr-FR"/>
        </w:rPr>
        <w:t xml:space="preserve">[RV] </w:t>
      </w:r>
      <w:r w:rsidR="00C1418F" w:rsidRPr="00C1418F">
        <w:rPr>
          <w:rStyle w:val="Incipit"/>
          <w:rFonts w:eastAsia="Arial"/>
          <w:lang w:val="fr-FR"/>
        </w:rPr>
        <w:t>Ä+</w:t>
      </w:r>
      <w:r w:rsidR="00C1418F" w:rsidRPr="00C1418F">
        <w:rPr>
          <w:rStyle w:val="Incipit"/>
          <w:lang w:val="fr-FR"/>
        </w:rPr>
        <w:t>Plantatus</w:t>
      </w:r>
      <w:r w:rsidR="00C1418F" w:rsidRPr="00C1418F">
        <w:rPr>
          <w:rStyle w:val="Incipit"/>
          <w:rFonts w:eastAsia="Arial"/>
          <w:lang w:val="fr-FR"/>
        </w:rPr>
        <w:t>+Ä</w:t>
      </w:r>
      <w:r w:rsidR="00C94F95" w:rsidRPr="00F3652D">
        <w:rPr>
          <w:lang w:val="fr-FR"/>
        </w:rPr>
        <w:t xml:space="preserve">. </w:t>
      </w:r>
      <w:r w:rsidRPr="00F3652D">
        <w:rPr>
          <w:lang w:val="fr-FR"/>
        </w:rPr>
        <w:t xml:space="preserve">RP </w:t>
      </w:r>
      <w:r w:rsidR="00C1418F" w:rsidRPr="00C1418F">
        <w:rPr>
          <w:rStyle w:val="Incipit"/>
          <w:lang w:val="fr-FR"/>
        </w:rPr>
        <w:t>Desiderium</w:t>
      </w:r>
      <w:r w:rsidR="00C94F95" w:rsidRPr="00F3652D">
        <w:rPr>
          <w:lang w:val="fr-FR"/>
        </w:rPr>
        <w:t xml:space="preserve">. </w:t>
      </w:r>
      <w:r w:rsidR="00F3652D" w:rsidRPr="00F3652D">
        <w:rPr>
          <w:rFonts w:eastAsia="Arial"/>
          <w:lang w:val="fr-FR"/>
        </w:rPr>
        <w:t xml:space="preserve">[RV] </w:t>
      </w:r>
      <w:r w:rsidR="00C1418F" w:rsidRPr="00C1418F">
        <w:rPr>
          <w:rStyle w:val="Incipit"/>
          <w:rFonts w:eastAsia="Arial"/>
          <w:lang w:val="fr-FR"/>
        </w:rPr>
        <w:t>Ä+</w:t>
      </w:r>
      <w:r w:rsidR="00C1418F" w:rsidRPr="00C1418F">
        <w:rPr>
          <w:rStyle w:val="Incipit"/>
          <w:lang w:val="fr-FR"/>
        </w:rPr>
        <w:t>Quoniam praevenisti</w:t>
      </w:r>
      <w:r w:rsidR="00C1418F" w:rsidRPr="00C1418F">
        <w:rPr>
          <w:rStyle w:val="Incipit"/>
          <w:rFonts w:eastAsia="Arial"/>
          <w:lang w:val="fr-FR"/>
        </w:rPr>
        <w:t>+Ä</w:t>
      </w:r>
      <w:r w:rsidR="00C94F95" w:rsidRPr="00F3652D">
        <w:rPr>
          <w:lang w:val="fr-FR"/>
        </w:rPr>
        <w:t>.</w:t>
      </w:r>
    </w:p>
    <w:p w:rsidR="00F15E8B" w:rsidRPr="008B452C" w:rsidRDefault="00F15E8B" w:rsidP="00C10675">
      <w:pPr>
        <w:rPr>
          <w:lang w:val="fr-FR"/>
        </w:rPr>
      </w:pPr>
      <w:r w:rsidRPr="008B452C">
        <w:rPr>
          <w:rStyle w:val="Time1"/>
          <w:lang w:val="fr-FR"/>
        </w:rPr>
        <w:t>[In] matutin</w:t>
      </w:r>
      <w:r w:rsidR="005E1612">
        <w:rPr>
          <w:rStyle w:val="Time1"/>
          <w:lang w:val="fr-FR"/>
        </w:rPr>
        <w:t>is</w:t>
      </w:r>
      <w:r w:rsidRPr="008B452C">
        <w:rPr>
          <w:rStyle w:val="Time1"/>
          <w:lang w:val="fr-FR"/>
        </w:rPr>
        <w:t xml:space="preserve"> laudibus</w:t>
      </w:r>
      <w:r w:rsidRPr="008B452C">
        <w:rPr>
          <w:lang w:val="fr-FR"/>
        </w:rPr>
        <w:t xml:space="preserve"> AN </w:t>
      </w:r>
      <w:r w:rsidR="00C1418F" w:rsidRPr="00C1418F">
        <w:rPr>
          <w:rStyle w:val="Incipit"/>
          <w:lang w:val="fr-FR"/>
        </w:rPr>
        <w:t>Qui me confessus</w:t>
      </w:r>
      <w:r w:rsidR="007275B6">
        <w:rPr>
          <w:lang w:val="fr-FR"/>
        </w:rPr>
        <w:t xml:space="preserve"> </w:t>
      </w:r>
      <w:r w:rsidRPr="008B452C">
        <w:rPr>
          <w:lang w:val="fr-FR"/>
        </w:rPr>
        <w:t>cum reliquis.</w:t>
      </w:r>
    </w:p>
    <w:p w:rsidR="00F15E8B" w:rsidRPr="00F3652D" w:rsidRDefault="00F15E8B" w:rsidP="00C10675">
      <w:pPr>
        <w:rPr>
          <w:lang w:val="en-US"/>
        </w:rPr>
      </w:pPr>
      <w:r w:rsidRPr="00F3652D">
        <w:rPr>
          <w:rStyle w:val="Time1"/>
          <w:lang w:val="en-US"/>
        </w:rPr>
        <w:t>Ad horas</w:t>
      </w:r>
      <w:r w:rsidRPr="00F3652D">
        <w:rPr>
          <w:lang w:val="en-US"/>
        </w:rPr>
        <w:t xml:space="preserve"> sicut invenitur in natale unius martyris.</w:t>
      </w:r>
    </w:p>
    <w:p w:rsidR="00F15E8B" w:rsidRPr="008B452C" w:rsidRDefault="00F15E8B" w:rsidP="00C10675">
      <w:pPr>
        <w:rPr>
          <w:lang w:val="pt-PT"/>
        </w:rPr>
      </w:pPr>
      <w:r w:rsidRPr="001B63A5">
        <w:rPr>
          <w:rStyle w:val="Time1"/>
          <w:lang w:val="en-US"/>
        </w:rPr>
        <w:t>[Ad missam]</w:t>
      </w:r>
      <w:r w:rsidRPr="001B63A5">
        <w:rPr>
          <w:lang w:val="en-US"/>
        </w:rPr>
        <w:t xml:space="preserve"> LE</w:t>
      </w:r>
      <w:r w:rsidR="005E1612" w:rsidRPr="001B63A5">
        <w:rPr>
          <w:lang w:val="en-US"/>
        </w:rPr>
        <w:t>EP</w:t>
      </w:r>
      <w:r w:rsidRPr="001B63A5">
        <w:rPr>
          <w:lang w:val="en-US"/>
        </w:rPr>
        <w:t xml:space="preserve"> </w:t>
      </w:r>
      <w:r w:rsidR="00C1418F" w:rsidRPr="001B63A5">
        <w:rPr>
          <w:rStyle w:val="Incipit"/>
          <w:lang w:val="en-US"/>
        </w:rPr>
        <w:t>Plures facti sunt</w:t>
      </w:r>
      <w:r w:rsidR="00C94F95" w:rsidRPr="001B63A5">
        <w:rPr>
          <w:lang w:val="en-US"/>
        </w:rPr>
        <w:t xml:space="preserve">. </w:t>
      </w:r>
      <w:r w:rsidRPr="00F3652D">
        <w:rPr>
          <w:lang w:val="pt-PT"/>
        </w:rPr>
        <w:t xml:space="preserve">[AL] </w:t>
      </w:r>
      <w:r w:rsidR="00C1418F" w:rsidRPr="00C1418F">
        <w:rPr>
          <w:rStyle w:val="Incipit"/>
          <w:lang w:val="pt-PT"/>
        </w:rPr>
        <w:t>Alleluia</w:t>
      </w:r>
      <w:r w:rsidR="00C94F95" w:rsidRPr="00F3652D">
        <w:rPr>
          <w:lang w:val="pt-PT"/>
        </w:rPr>
        <w:t xml:space="preserve">. </w:t>
      </w:r>
      <w:r w:rsidRPr="00F3652D">
        <w:rPr>
          <w:lang w:val="pt-PT"/>
        </w:rPr>
        <w:t xml:space="preserve">[ALV] </w:t>
      </w:r>
      <w:r w:rsidR="00C1418F" w:rsidRPr="00C1418F">
        <w:rPr>
          <w:rStyle w:val="Incipit"/>
          <w:lang w:val="pt-PT"/>
        </w:rPr>
        <w:t>Elegit te dominus</w:t>
      </w:r>
      <w:r w:rsidR="00C94F95" w:rsidRPr="00F3652D">
        <w:rPr>
          <w:lang w:val="pt-PT"/>
        </w:rPr>
        <w:t xml:space="preserve">. </w:t>
      </w:r>
      <w:r w:rsidRPr="008B452C">
        <w:rPr>
          <w:lang w:val="pt-PT"/>
        </w:rPr>
        <w:t xml:space="preserve">EV </w:t>
      </w:r>
      <w:r w:rsidR="00C1418F" w:rsidRPr="00C1418F">
        <w:rPr>
          <w:rStyle w:val="Incipit"/>
          <w:lang w:val="pt-PT"/>
        </w:rPr>
        <w:t>Homo quidam peregre proficiscens</w:t>
      </w:r>
      <w:r w:rsidR="00C94F95" w:rsidRPr="008B452C">
        <w:rPr>
          <w:lang w:val="pt-PT"/>
        </w:rPr>
        <w:t xml:space="preserve">. </w:t>
      </w:r>
      <w:r w:rsidRPr="008B452C">
        <w:rPr>
          <w:lang w:val="pt-PT"/>
        </w:rPr>
        <w:t>(78)</w:t>
      </w:r>
    </w:p>
    <w:p w:rsidR="00F15E8B" w:rsidRPr="008B452C" w:rsidRDefault="005E1612" w:rsidP="002948B5">
      <w:pPr>
        <w:pStyle w:val="berschrift1"/>
        <w:rPr>
          <w:rStyle w:val="Time1"/>
          <w:lang w:val="pt-PT"/>
        </w:rPr>
      </w:pPr>
      <w:r w:rsidRPr="001B63A5">
        <w:rPr>
          <w:lang w:val="pt-PT"/>
        </w:rPr>
        <w:t>DE SANCTO ANTONIO</w:t>
      </w:r>
    </w:p>
    <w:p w:rsidR="001B39FE" w:rsidRPr="00F3652D" w:rsidRDefault="00F15E8B" w:rsidP="00C10675">
      <w:pPr>
        <w:rPr>
          <w:lang w:val="pt-PT"/>
        </w:rPr>
      </w:pPr>
      <w:r w:rsidRPr="008B452C">
        <w:rPr>
          <w:rStyle w:val="Time1"/>
          <w:lang w:val="pt-PT"/>
        </w:rPr>
        <w:t>[Ad vesperas]</w:t>
      </w:r>
      <w:r w:rsidRPr="008B452C">
        <w:rPr>
          <w:lang w:val="pt-PT"/>
        </w:rPr>
        <w:t xml:space="preserve"> AN </w:t>
      </w:r>
      <w:r w:rsidR="00C1418F" w:rsidRPr="00C1418F">
        <w:rPr>
          <w:rStyle w:val="Incipit"/>
          <w:lang w:val="pt-PT"/>
        </w:rPr>
        <w:t>Hic vir despiciens</w:t>
      </w:r>
      <w:r w:rsidR="00C94F95" w:rsidRPr="00F3652D">
        <w:rPr>
          <w:lang w:val="pt-PT"/>
        </w:rPr>
        <w:t xml:space="preserve">. </w:t>
      </w:r>
      <w:r w:rsidRPr="008B452C">
        <w:rPr>
          <w:lang w:val="pt-PT"/>
        </w:rPr>
        <w:t>Oratio sicut in nativitate sancti Pan</w:t>
      </w:r>
      <w:r w:rsidR="008A4932">
        <w:rPr>
          <w:lang w:val="pt-PT"/>
        </w:rPr>
        <w:t>c</w:t>
      </w:r>
      <w:r w:rsidRPr="008B452C">
        <w:rPr>
          <w:lang w:val="pt-PT"/>
        </w:rPr>
        <w:t xml:space="preserve">ratii </w:t>
      </w:r>
      <w:r w:rsidRPr="00F3652D">
        <w:rPr>
          <w:lang w:val="pt-PT"/>
        </w:rPr>
        <w:t>[</w:t>
      </w:r>
      <w:r w:rsidRPr="008B452C">
        <w:rPr>
          <w:lang w:val="pt-PT"/>
        </w:rPr>
        <w:t>mart</w:t>
      </w:r>
      <w:r w:rsidR="008A4932">
        <w:rPr>
          <w:lang w:val="pt-PT"/>
        </w:rPr>
        <w:t>yris</w:t>
      </w:r>
      <w:r w:rsidRPr="00F3652D">
        <w:rPr>
          <w:lang w:val="pt-PT"/>
        </w:rPr>
        <w:t>]</w:t>
      </w:r>
      <w:r w:rsidR="001B39FE" w:rsidRPr="00F3652D">
        <w:rPr>
          <w:lang w:val="pt-PT"/>
        </w:rPr>
        <w:t>.</w:t>
      </w:r>
    </w:p>
    <w:p w:rsidR="00F15E8B" w:rsidRPr="008B452C" w:rsidRDefault="00F15E8B" w:rsidP="00C10675">
      <w:pPr>
        <w:rPr>
          <w:lang w:val="pt-PT"/>
        </w:rPr>
      </w:pPr>
      <w:r w:rsidRPr="008B452C">
        <w:rPr>
          <w:rStyle w:val="Time1"/>
          <w:lang w:val="pt-PT"/>
        </w:rPr>
        <w:t>[Ad matutin</w:t>
      </w:r>
      <w:r w:rsidR="008A4932">
        <w:rPr>
          <w:rStyle w:val="Time1"/>
          <w:lang w:val="pt-PT"/>
        </w:rPr>
        <w:t>um</w:t>
      </w:r>
      <w:r w:rsidRPr="008B452C">
        <w:rPr>
          <w:rStyle w:val="Time1"/>
          <w:lang w:val="pt-PT"/>
        </w:rPr>
        <w:t>]</w:t>
      </w:r>
      <w:r w:rsidRPr="00F3652D">
        <w:rPr>
          <w:lang w:val="pt-PT"/>
        </w:rPr>
        <w:t xml:space="preserve"> RP</w:t>
      </w:r>
      <w:r w:rsidR="00CD31F5" w:rsidRPr="00F3652D">
        <w:rPr>
          <w:lang w:val="pt-PT"/>
        </w:rPr>
        <w:t xml:space="preserve"> </w:t>
      </w:r>
      <w:r w:rsidR="00C1418F" w:rsidRPr="00C1418F">
        <w:rPr>
          <w:rStyle w:val="Incipit"/>
          <w:lang w:val="pt-PT"/>
        </w:rPr>
        <w:t>Iste homo ab adolescentia</w:t>
      </w:r>
      <w:r w:rsidR="00C94F95" w:rsidRPr="00F3652D">
        <w:rPr>
          <w:lang w:val="pt-PT"/>
        </w:rPr>
        <w:t xml:space="preserve">. </w:t>
      </w:r>
      <w:r w:rsidRPr="00F3652D">
        <w:rPr>
          <w:lang w:val="pt-PT"/>
        </w:rPr>
        <w:t xml:space="preserve">RP </w:t>
      </w:r>
      <w:r w:rsidR="00C1418F" w:rsidRPr="00C1418F">
        <w:rPr>
          <w:rStyle w:val="Incipit"/>
          <w:lang w:val="pt-PT"/>
        </w:rPr>
        <w:t>Iste homo perfecit</w:t>
      </w:r>
      <w:r w:rsidR="00C94F95" w:rsidRPr="00F3652D">
        <w:rPr>
          <w:lang w:val="pt-PT"/>
        </w:rPr>
        <w:t xml:space="preserve">. </w:t>
      </w:r>
      <w:r w:rsidRPr="00F3652D">
        <w:rPr>
          <w:lang w:val="pt-PT"/>
        </w:rPr>
        <w:t xml:space="preserve">RP </w:t>
      </w:r>
      <w:r w:rsidR="00C1418F" w:rsidRPr="00C1418F">
        <w:rPr>
          <w:rStyle w:val="Incipit"/>
          <w:lang w:val="pt-PT"/>
        </w:rPr>
        <w:t>Dominus qui elegit</w:t>
      </w:r>
      <w:r w:rsidR="00C94F95" w:rsidRPr="00F3652D">
        <w:rPr>
          <w:lang w:val="pt-PT"/>
        </w:rPr>
        <w:t xml:space="preserve">. </w:t>
      </w:r>
    </w:p>
    <w:p w:rsidR="00F15E8B" w:rsidRPr="00F3652D" w:rsidRDefault="00F15E8B" w:rsidP="00C10675">
      <w:pPr>
        <w:rPr>
          <w:lang w:val="pt-PT"/>
        </w:rPr>
      </w:pPr>
      <w:r w:rsidRPr="008B452C">
        <w:rPr>
          <w:rStyle w:val="Time1"/>
          <w:lang w:val="pt-PT"/>
        </w:rPr>
        <w:t>In matutin</w:t>
      </w:r>
      <w:r w:rsidR="003D6599">
        <w:rPr>
          <w:rStyle w:val="Time1"/>
          <w:lang w:val="pt-PT"/>
        </w:rPr>
        <w:t>is</w:t>
      </w:r>
      <w:r w:rsidRPr="008B452C">
        <w:rPr>
          <w:rStyle w:val="Time1"/>
          <w:lang w:val="pt-PT"/>
        </w:rPr>
        <w:t xml:space="preserve"> laudibus</w:t>
      </w:r>
      <w:r w:rsidRPr="008B452C">
        <w:rPr>
          <w:lang w:val="pt-PT"/>
        </w:rPr>
        <w:t xml:space="preserve"> </w:t>
      </w:r>
      <w:r w:rsidR="003D6599" w:rsidRPr="00F3652D">
        <w:rPr>
          <w:lang w:val="pt-PT"/>
        </w:rPr>
        <w:t xml:space="preserve">AN </w:t>
      </w:r>
      <w:r w:rsidR="003D6599" w:rsidRPr="00C1418F">
        <w:rPr>
          <w:rStyle w:val="Incipit"/>
          <w:lang w:val="pt-PT"/>
        </w:rPr>
        <w:t>Iustum deduxit</w:t>
      </w:r>
      <w:r w:rsidR="003D6599">
        <w:rPr>
          <w:lang w:val="pt-PT"/>
        </w:rPr>
        <w:t xml:space="preserve"> </w:t>
      </w:r>
      <w:r w:rsidR="003D6599" w:rsidRPr="008B452C">
        <w:rPr>
          <w:lang w:val="pt-PT"/>
        </w:rPr>
        <w:t>cum reliquis.</w:t>
      </w:r>
      <w:r w:rsidR="003D6599">
        <w:rPr>
          <w:lang w:val="pt-PT"/>
        </w:rPr>
        <w:t xml:space="preserve"> </w:t>
      </w:r>
      <w:r w:rsidRPr="008B452C">
        <w:rPr>
          <w:lang w:val="pt-PT"/>
        </w:rPr>
        <w:t xml:space="preserve">AB </w:t>
      </w:r>
      <w:r w:rsidR="00C1418F" w:rsidRPr="00C1418F">
        <w:rPr>
          <w:rStyle w:val="Incipit"/>
          <w:lang w:val="pt-PT"/>
        </w:rPr>
        <w:t>Iustus cor suum</w:t>
      </w:r>
      <w:r w:rsidRPr="00F3652D">
        <w:rPr>
          <w:lang w:val="pt-PT"/>
        </w:rPr>
        <w:t>.</w:t>
      </w:r>
    </w:p>
    <w:p w:rsidR="00F15E8B" w:rsidRPr="001B63A5" w:rsidRDefault="00F15E8B" w:rsidP="00C10675">
      <w:pPr>
        <w:rPr>
          <w:lang w:val="pt-PT"/>
        </w:rPr>
      </w:pPr>
      <w:r w:rsidRPr="00907DF6">
        <w:rPr>
          <w:rStyle w:val="Time1"/>
          <w:lang w:val="pt-PT"/>
        </w:rPr>
        <w:t>Ad missam</w:t>
      </w:r>
      <w:r w:rsidRPr="00907DF6">
        <w:rPr>
          <w:lang w:val="pt-PT"/>
        </w:rPr>
        <w:t xml:space="preserve"> offertorium et evangelium sicut supra in nativitate sancti Pauli</w:t>
      </w:r>
      <w:r w:rsidR="00C94F95" w:rsidRPr="00907DF6">
        <w:rPr>
          <w:lang w:val="pt-PT"/>
        </w:rPr>
        <w:t xml:space="preserve">. </w:t>
      </w:r>
      <w:r w:rsidRPr="00907DF6">
        <w:rPr>
          <w:lang w:val="pt-PT"/>
        </w:rPr>
        <w:t>LE</w:t>
      </w:r>
      <w:r w:rsidR="003D6599" w:rsidRPr="00907DF6">
        <w:rPr>
          <w:lang w:val="pt-PT"/>
        </w:rPr>
        <w:t>EP</w:t>
      </w:r>
      <w:r w:rsidRPr="00907DF6">
        <w:rPr>
          <w:lang w:val="pt-PT"/>
        </w:rPr>
        <w:t xml:space="preserve"> </w:t>
      </w:r>
      <w:r w:rsidR="00C1418F" w:rsidRPr="00907DF6">
        <w:rPr>
          <w:rStyle w:val="Incipit"/>
          <w:lang w:val="pt-PT"/>
        </w:rPr>
        <w:t>Beatus vir qui invenit sapientiam</w:t>
      </w:r>
      <w:r w:rsidR="00C94F95" w:rsidRPr="00907DF6">
        <w:rPr>
          <w:lang w:val="pt-PT"/>
        </w:rPr>
        <w:t xml:space="preserve">. </w:t>
      </w:r>
      <w:r w:rsidRPr="001B63A5">
        <w:rPr>
          <w:lang w:val="pt-PT"/>
        </w:rPr>
        <w:t xml:space="preserve">[AL] </w:t>
      </w:r>
      <w:r w:rsidR="00C1418F" w:rsidRPr="001B63A5">
        <w:rPr>
          <w:rStyle w:val="Incipit"/>
          <w:lang w:val="pt-PT"/>
        </w:rPr>
        <w:t>Alleluia</w:t>
      </w:r>
      <w:r w:rsidR="00C94F95" w:rsidRPr="001B63A5">
        <w:rPr>
          <w:lang w:val="pt-PT"/>
        </w:rPr>
        <w:t xml:space="preserve">. </w:t>
      </w:r>
      <w:r w:rsidRPr="001B63A5">
        <w:rPr>
          <w:lang w:val="pt-PT"/>
        </w:rPr>
        <w:t xml:space="preserve">[ALV] </w:t>
      </w:r>
      <w:r w:rsidR="00C1418F" w:rsidRPr="001B63A5">
        <w:rPr>
          <w:rStyle w:val="Incipit"/>
          <w:lang w:val="pt-PT"/>
        </w:rPr>
        <w:t>Beatus vir qui timet dominum</w:t>
      </w:r>
      <w:r w:rsidRPr="001B63A5">
        <w:rPr>
          <w:lang w:val="pt-PT"/>
        </w:rPr>
        <w:t>.</w:t>
      </w:r>
    </w:p>
    <w:p w:rsidR="00F15E8B" w:rsidRPr="001B63A5" w:rsidRDefault="003D6599" w:rsidP="002948B5">
      <w:pPr>
        <w:pStyle w:val="berschrift1"/>
        <w:rPr>
          <w:lang w:val="pt-PT"/>
        </w:rPr>
      </w:pPr>
      <w:r w:rsidRPr="001B63A5">
        <w:rPr>
          <w:lang w:val="pt-PT"/>
        </w:rPr>
        <w:lastRenderedPageBreak/>
        <w:t>DE SANCTA PRISCA</w:t>
      </w:r>
    </w:p>
    <w:p w:rsidR="00F15E8B" w:rsidRPr="008B452C" w:rsidRDefault="00F15E8B" w:rsidP="00C10675">
      <w:pPr>
        <w:rPr>
          <w:lang w:val="it-IT"/>
        </w:rPr>
      </w:pPr>
      <w:r w:rsidRPr="001B63A5">
        <w:rPr>
          <w:rStyle w:val="Time1"/>
          <w:lang w:val="pt-PT"/>
        </w:rPr>
        <w:t>[Ad vesperas]</w:t>
      </w:r>
      <w:r w:rsidRPr="001B63A5">
        <w:rPr>
          <w:lang w:val="pt-PT"/>
        </w:rPr>
        <w:t xml:space="preserve"> HY </w:t>
      </w:r>
      <w:r w:rsidR="00C1418F" w:rsidRPr="001B63A5">
        <w:rPr>
          <w:rStyle w:val="Incipit"/>
          <w:lang w:val="pt-PT"/>
        </w:rPr>
        <w:t>Virginis proles</w:t>
      </w:r>
      <w:r w:rsidR="00C94F95" w:rsidRPr="001B63A5">
        <w:rPr>
          <w:lang w:val="pt-PT"/>
        </w:rPr>
        <w:t xml:space="preserve">. </w:t>
      </w:r>
      <w:r w:rsidRPr="001B63A5">
        <w:rPr>
          <w:lang w:val="pt-PT"/>
        </w:rPr>
        <w:t xml:space="preserve">AM </w:t>
      </w:r>
      <w:r w:rsidR="00C1418F" w:rsidRPr="001B63A5">
        <w:rPr>
          <w:rStyle w:val="Incipit"/>
          <w:lang w:val="pt-PT"/>
        </w:rPr>
        <w:t>Simile est regnum caelorum homini</w:t>
      </w:r>
      <w:r w:rsidR="00C94F95" w:rsidRPr="001B63A5">
        <w:rPr>
          <w:lang w:val="pt-PT"/>
        </w:rPr>
        <w:t xml:space="preserve">. </w:t>
      </w:r>
      <w:r w:rsidRPr="008B452C">
        <w:rPr>
          <w:lang w:val="it-IT"/>
        </w:rPr>
        <w:t>(</w:t>
      </w:r>
      <w:r w:rsidR="00312C40">
        <w:rPr>
          <w:lang w:val="it-IT"/>
        </w:rPr>
        <w:t>61a</w:t>
      </w:r>
      <w:r w:rsidRPr="008B452C">
        <w:rPr>
          <w:lang w:val="it-IT"/>
        </w:rPr>
        <w:t>)</w:t>
      </w:r>
    </w:p>
    <w:p w:rsidR="00F15E8B" w:rsidRPr="00F3652D" w:rsidRDefault="00F15E8B" w:rsidP="00C10675">
      <w:pPr>
        <w:rPr>
          <w:lang w:val="it-IT"/>
        </w:rPr>
      </w:pPr>
      <w:r w:rsidRPr="008B452C">
        <w:rPr>
          <w:rStyle w:val="Time1"/>
          <w:lang w:val="it-IT"/>
        </w:rPr>
        <w:t>[Ad matutin</w:t>
      </w:r>
      <w:r w:rsidR="003D6599">
        <w:rPr>
          <w:rStyle w:val="Time1"/>
          <w:lang w:val="it-IT"/>
        </w:rPr>
        <w:t>um</w:t>
      </w:r>
      <w:r w:rsidRPr="008B452C">
        <w:rPr>
          <w:rStyle w:val="Time1"/>
          <w:lang w:val="it-IT"/>
        </w:rPr>
        <w:t>]</w:t>
      </w:r>
      <w:r w:rsidRPr="008B452C">
        <w:rPr>
          <w:lang w:val="it-IT"/>
        </w:rPr>
        <w:t xml:space="preserve"> </w:t>
      </w:r>
      <w:r w:rsidRPr="008B452C">
        <w:rPr>
          <w:rFonts w:eastAsia="Arial"/>
          <w:lang w:val="it-IT"/>
        </w:rPr>
        <w:t xml:space="preserve">RP </w:t>
      </w:r>
      <w:r w:rsidR="00C1418F" w:rsidRPr="00C1418F">
        <w:rPr>
          <w:rStyle w:val="Incipit"/>
          <w:lang w:val="it-IT"/>
        </w:rPr>
        <w:t>Veni sponsa</w:t>
      </w:r>
      <w:r w:rsidR="00C94F95" w:rsidRPr="008B452C">
        <w:rPr>
          <w:lang w:val="it-IT"/>
        </w:rPr>
        <w:t xml:space="preserve">. </w:t>
      </w:r>
      <w:r w:rsidR="00F3652D" w:rsidRPr="00F3652D">
        <w:rPr>
          <w:rFonts w:eastAsia="Arial"/>
          <w:lang w:val="it-IT"/>
        </w:rPr>
        <w:t xml:space="preserve">[RV] </w:t>
      </w:r>
      <w:r w:rsidR="00C1418F" w:rsidRPr="00C1418F">
        <w:rPr>
          <w:rStyle w:val="Incipit"/>
          <w:rFonts w:eastAsia="Arial"/>
          <w:lang w:val="it-IT"/>
        </w:rPr>
        <w:t>Ä+</w:t>
      </w:r>
      <w:r w:rsidR="00C1418F" w:rsidRPr="00C1418F">
        <w:rPr>
          <w:rStyle w:val="Incipit"/>
          <w:lang w:val="it-IT"/>
        </w:rPr>
        <w:t>Veni electa</w:t>
      </w:r>
      <w:r w:rsidR="00C1418F" w:rsidRPr="00C1418F">
        <w:rPr>
          <w:rStyle w:val="Incipit"/>
          <w:rFonts w:eastAsia="Arial"/>
          <w:lang w:val="it-IT"/>
        </w:rPr>
        <w:t>+Ä</w:t>
      </w:r>
      <w:r w:rsidR="00C94F95" w:rsidRPr="00F3652D">
        <w:rPr>
          <w:lang w:val="it-IT"/>
        </w:rPr>
        <w:t xml:space="preserve">. </w:t>
      </w:r>
      <w:r w:rsidRPr="00F3652D">
        <w:rPr>
          <w:lang w:val="it-IT"/>
        </w:rPr>
        <w:t xml:space="preserve">RP </w:t>
      </w:r>
      <w:r w:rsidR="00C1418F" w:rsidRPr="00C1418F">
        <w:rPr>
          <w:rStyle w:val="Incipit"/>
          <w:lang w:val="it-IT"/>
        </w:rPr>
        <w:t>Concupivit rex</w:t>
      </w:r>
      <w:r w:rsidR="00C94F95" w:rsidRPr="00F3652D">
        <w:rPr>
          <w:lang w:val="it-IT"/>
        </w:rPr>
        <w:t xml:space="preserve">. </w:t>
      </w:r>
      <w:r w:rsidR="00F3652D" w:rsidRPr="00F3652D">
        <w:rPr>
          <w:rFonts w:eastAsia="Arial"/>
          <w:lang w:val="it-IT"/>
        </w:rPr>
        <w:t xml:space="preserve">[RV] </w:t>
      </w:r>
      <w:r w:rsidR="00C1418F" w:rsidRPr="00C1418F">
        <w:rPr>
          <w:rStyle w:val="Incipit"/>
          <w:rFonts w:eastAsia="Arial"/>
          <w:lang w:val="it-IT"/>
        </w:rPr>
        <w:t>Ä+</w:t>
      </w:r>
      <w:r w:rsidR="00C1418F" w:rsidRPr="00C1418F">
        <w:rPr>
          <w:rStyle w:val="Incipit"/>
          <w:lang w:val="it-IT"/>
        </w:rPr>
        <w:t>Specie</w:t>
      </w:r>
      <w:r w:rsidR="00C1418F" w:rsidRPr="00C1418F">
        <w:rPr>
          <w:rStyle w:val="Incipit"/>
          <w:rFonts w:eastAsia="Arial"/>
          <w:lang w:val="it-IT"/>
        </w:rPr>
        <w:t>+Ä</w:t>
      </w:r>
      <w:r w:rsidR="00C94F95" w:rsidRPr="00F3652D">
        <w:rPr>
          <w:lang w:val="it-IT"/>
        </w:rPr>
        <w:t xml:space="preserve">. </w:t>
      </w:r>
      <w:r w:rsidRPr="00F3652D">
        <w:rPr>
          <w:lang w:val="it-IT"/>
        </w:rPr>
        <w:t xml:space="preserve">RP </w:t>
      </w:r>
      <w:r w:rsidR="00C1418F" w:rsidRPr="00C1418F">
        <w:rPr>
          <w:rStyle w:val="Incipit"/>
          <w:lang w:val="it-IT"/>
        </w:rPr>
        <w:t>Diffusa est gratia</w:t>
      </w:r>
      <w:r w:rsidR="00C94F95" w:rsidRPr="00F3652D">
        <w:rPr>
          <w:lang w:val="it-IT"/>
        </w:rPr>
        <w:t xml:space="preserve">. </w:t>
      </w:r>
      <w:r w:rsidR="00F3652D" w:rsidRPr="00F3652D">
        <w:rPr>
          <w:rFonts w:eastAsia="Arial"/>
          <w:lang w:val="it-IT"/>
        </w:rPr>
        <w:t xml:space="preserve">[RV] </w:t>
      </w:r>
      <w:r w:rsidR="00C1418F" w:rsidRPr="00C1418F">
        <w:rPr>
          <w:rStyle w:val="Incipit"/>
          <w:rFonts w:eastAsia="Arial"/>
          <w:lang w:val="it-IT"/>
        </w:rPr>
        <w:t>Ä+</w:t>
      </w:r>
      <w:r w:rsidR="00C1418F" w:rsidRPr="00C1418F">
        <w:rPr>
          <w:rStyle w:val="Incipit"/>
          <w:lang w:val="it-IT"/>
        </w:rPr>
        <w:t>Dilexisti</w:t>
      </w:r>
      <w:r w:rsidR="00C1418F" w:rsidRPr="00C1418F">
        <w:rPr>
          <w:rStyle w:val="Incipit"/>
          <w:rFonts w:eastAsia="Arial"/>
          <w:lang w:val="it-IT"/>
        </w:rPr>
        <w:t>+Ä</w:t>
      </w:r>
      <w:r w:rsidRPr="00F3652D">
        <w:rPr>
          <w:lang w:val="it-IT"/>
        </w:rPr>
        <w:t>.</w:t>
      </w:r>
    </w:p>
    <w:p w:rsidR="00F15E8B" w:rsidRPr="00F3652D" w:rsidRDefault="00F15E8B" w:rsidP="00C10675">
      <w:pPr>
        <w:rPr>
          <w:lang w:val="it-IT"/>
        </w:rPr>
      </w:pPr>
      <w:r w:rsidRPr="008B452C">
        <w:rPr>
          <w:rStyle w:val="Time1"/>
          <w:lang w:val="it-IT"/>
        </w:rPr>
        <w:t>In matutin</w:t>
      </w:r>
      <w:r w:rsidR="003D6599">
        <w:rPr>
          <w:rStyle w:val="Time1"/>
          <w:lang w:val="it-IT"/>
        </w:rPr>
        <w:t>is</w:t>
      </w:r>
      <w:r w:rsidRPr="008B452C">
        <w:rPr>
          <w:rStyle w:val="Time1"/>
          <w:lang w:val="it-IT"/>
        </w:rPr>
        <w:t xml:space="preserve"> laudibus</w:t>
      </w:r>
      <w:r w:rsidRPr="008B452C">
        <w:rPr>
          <w:lang w:val="it-IT"/>
        </w:rPr>
        <w:t xml:space="preserve"> AN</w:t>
      </w:r>
      <w:r w:rsidR="00C617F4">
        <w:rPr>
          <w:lang w:val="it-IT"/>
        </w:rPr>
        <w:t xml:space="preserve"> </w:t>
      </w:r>
      <w:r w:rsidR="00C617F4" w:rsidRPr="001B63A5">
        <w:rPr>
          <w:rStyle w:val="Incipit"/>
          <w:lang w:val="it-IT"/>
        </w:rPr>
        <w:t>H</w:t>
      </w:r>
      <w:r w:rsidR="00C1418F" w:rsidRPr="00C1418F">
        <w:rPr>
          <w:rStyle w:val="Incipit"/>
          <w:lang w:val="it-IT"/>
        </w:rPr>
        <w:t>aec est virgo</w:t>
      </w:r>
      <w:r w:rsidR="007275B6">
        <w:rPr>
          <w:lang w:val="it-IT"/>
        </w:rPr>
        <w:t xml:space="preserve"> </w:t>
      </w:r>
      <w:r w:rsidRPr="008B452C">
        <w:rPr>
          <w:lang w:val="it-IT"/>
        </w:rPr>
        <w:t>cum reliquis</w:t>
      </w:r>
      <w:r w:rsidR="00C94F95" w:rsidRPr="008B452C">
        <w:rPr>
          <w:lang w:val="it-IT"/>
        </w:rPr>
        <w:t xml:space="preserve">. </w:t>
      </w:r>
      <w:r w:rsidRPr="008B452C">
        <w:rPr>
          <w:lang w:val="it-IT"/>
        </w:rPr>
        <w:t xml:space="preserve">AB </w:t>
      </w:r>
      <w:r w:rsidR="00C1418F" w:rsidRPr="00C1418F">
        <w:rPr>
          <w:rStyle w:val="Incipit"/>
          <w:lang w:val="it-IT"/>
        </w:rPr>
        <w:t>Quinque prudentes</w:t>
      </w:r>
      <w:r w:rsidRPr="00F3652D">
        <w:rPr>
          <w:lang w:val="it-IT"/>
        </w:rPr>
        <w:t>.</w:t>
      </w:r>
    </w:p>
    <w:p w:rsidR="00F15E8B" w:rsidRPr="008B452C" w:rsidRDefault="00F15E8B" w:rsidP="00C10675">
      <w:pPr>
        <w:rPr>
          <w:lang w:val="it-IT"/>
        </w:rPr>
      </w:pPr>
      <w:r w:rsidRPr="008B452C">
        <w:rPr>
          <w:rStyle w:val="Time1"/>
          <w:lang w:val="it-IT"/>
        </w:rPr>
        <w:t>Ad horas</w:t>
      </w:r>
      <w:r w:rsidR="00CD31F5" w:rsidRPr="00907DF6">
        <w:rPr>
          <w:lang w:val="it-IT"/>
        </w:rPr>
        <w:t xml:space="preserve"> </w:t>
      </w:r>
      <w:r w:rsidRPr="008B452C">
        <w:rPr>
          <w:lang w:val="it-IT"/>
        </w:rPr>
        <w:t>require de virginibus.</w:t>
      </w:r>
    </w:p>
    <w:p w:rsidR="00F15E8B" w:rsidRPr="008B452C" w:rsidRDefault="00F15E8B" w:rsidP="00C10675">
      <w:pPr>
        <w:rPr>
          <w:shd w:val="clear" w:color="auto" w:fill="8DB3E2" w:themeFill="text2" w:themeFillTint="66"/>
          <w:lang w:val="it-IT"/>
        </w:rPr>
      </w:pPr>
      <w:r w:rsidRPr="008B452C">
        <w:rPr>
          <w:rStyle w:val="Time1"/>
          <w:lang w:val="it-IT"/>
        </w:rPr>
        <w:t>Ad missam</w:t>
      </w:r>
      <w:r w:rsidRPr="008B452C">
        <w:rPr>
          <w:lang w:val="it-IT"/>
        </w:rPr>
        <w:t xml:space="preserve"> LE</w:t>
      </w:r>
      <w:r w:rsidR="003D6599">
        <w:rPr>
          <w:lang w:val="it-IT"/>
        </w:rPr>
        <w:t>EP</w:t>
      </w:r>
      <w:r w:rsidRPr="008B452C">
        <w:rPr>
          <w:lang w:val="it-IT"/>
        </w:rPr>
        <w:t xml:space="preserve"> </w:t>
      </w:r>
      <w:r w:rsidR="00C1418F" w:rsidRPr="00C1418F">
        <w:rPr>
          <w:rStyle w:val="Incipit"/>
          <w:lang w:val="it-IT"/>
        </w:rPr>
        <w:t>Sapientia vincit</w:t>
      </w:r>
      <w:r w:rsidR="00C94F95" w:rsidRPr="00F3652D">
        <w:rPr>
          <w:lang w:val="it-IT"/>
        </w:rPr>
        <w:t xml:space="preserve">. </w:t>
      </w:r>
      <w:r w:rsidRPr="00F3652D">
        <w:rPr>
          <w:lang w:val="it-IT"/>
        </w:rPr>
        <w:t xml:space="preserve">[AL] </w:t>
      </w:r>
      <w:r w:rsidR="00C1418F" w:rsidRPr="00C1418F">
        <w:rPr>
          <w:rStyle w:val="Incipit"/>
          <w:lang w:val="it-IT"/>
        </w:rPr>
        <w:t>Alleluia</w:t>
      </w:r>
      <w:r w:rsidR="00C94F95" w:rsidRPr="00F3652D">
        <w:rPr>
          <w:lang w:val="it-IT"/>
        </w:rPr>
        <w:t xml:space="preserve">. </w:t>
      </w:r>
      <w:r w:rsidRPr="00F3652D">
        <w:rPr>
          <w:lang w:val="it-IT"/>
        </w:rPr>
        <w:t xml:space="preserve">[ALV] </w:t>
      </w:r>
      <w:r w:rsidR="00C1418F" w:rsidRPr="00C1418F">
        <w:rPr>
          <w:rStyle w:val="Incipit"/>
          <w:lang w:val="it-IT"/>
        </w:rPr>
        <w:t>Diffusa est gratia in labiis</w:t>
      </w:r>
      <w:r w:rsidR="00C94F95" w:rsidRPr="00F3652D">
        <w:rPr>
          <w:lang w:val="it-IT"/>
        </w:rPr>
        <w:t xml:space="preserve">. </w:t>
      </w:r>
      <w:r w:rsidRPr="008B452C">
        <w:rPr>
          <w:lang w:val="it-IT"/>
        </w:rPr>
        <w:t xml:space="preserve">EV </w:t>
      </w:r>
      <w:r w:rsidR="00C1418F" w:rsidRPr="00C1418F">
        <w:rPr>
          <w:rStyle w:val="Incipit"/>
          <w:lang w:val="it-IT"/>
        </w:rPr>
        <w:t>Simile est regnum caelorum thesauro</w:t>
      </w:r>
      <w:r w:rsidR="00C94F95" w:rsidRPr="00F3652D">
        <w:rPr>
          <w:lang w:val="it-IT"/>
        </w:rPr>
        <w:t xml:space="preserve">. </w:t>
      </w:r>
      <w:r w:rsidRPr="008B452C">
        <w:rPr>
          <w:lang w:val="it-IT"/>
        </w:rPr>
        <w:t xml:space="preserve">Huius tamen evangelii </w:t>
      </w:r>
      <w:r w:rsidR="003D6599">
        <w:rPr>
          <w:lang w:val="it-IT"/>
        </w:rPr>
        <w:t>h</w:t>
      </w:r>
      <w:r w:rsidRPr="008B452C">
        <w:rPr>
          <w:lang w:val="it-IT"/>
        </w:rPr>
        <w:t>omelia modo ad refectionem non legitur</w:t>
      </w:r>
      <w:r w:rsidR="00C94F95" w:rsidRPr="008B452C">
        <w:rPr>
          <w:lang w:val="it-IT"/>
        </w:rPr>
        <w:t xml:space="preserve">, </w:t>
      </w:r>
      <w:r w:rsidRPr="008B452C">
        <w:rPr>
          <w:lang w:val="it-IT"/>
        </w:rPr>
        <w:t>sed in octavam sanctae Agnetis differtur.</w:t>
      </w:r>
    </w:p>
    <w:p w:rsidR="00F15E8B" w:rsidRPr="001B63A5" w:rsidRDefault="00C41395" w:rsidP="002948B5">
      <w:pPr>
        <w:pStyle w:val="berschrift1"/>
        <w:rPr>
          <w:lang w:val="it-IT"/>
        </w:rPr>
      </w:pPr>
      <w:r w:rsidRPr="001B63A5">
        <w:rPr>
          <w:lang w:val="it-IT"/>
        </w:rPr>
        <w:t>DE SANCTIS SEBASTIANO ET FABIANO |MARTYRIS::MARTYRIBUS|</w:t>
      </w:r>
    </w:p>
    <w:p w:rsidR="00F15E8B" w:rsidRPr="001B63A5" w:rsidRDefault="00F15E8B" w:rsidP="00C10675">
      <w:pPr>
        <w:rPr>
          <w:lang w:val="it-IT"/>
        </w:rPr>
      </w:pPr>
      <w:r w:rsidRPr="008B452C">
        <w:rPr>
          <w:rStyle w:val="Time1"/>
          <w:lang w:val="it-IT"/>
        </w:rPr>
        <w:t>[In prima vespera]</w:t>
      </w:r>
      <w:r w:rsidRPr="008B452C">
        <w:rPr>
          <w:lang w:val="it-IT"/>
        </w:rPr>
        <w:t xml:space="preserve"> CP </w:t>
      </w:r>
      <w:r w:rsidR="00C1418F" w:rsidRPr="00C1418F">
        <w:rPr>
          <w:rStyle w:val="Incipit"/>
          <w:lang w:val="it-IT"/>
        </w:rPr>
        <w:t>Sancti per fidem</w:t>
      </w:r>
      <w:r w:rsidR="00C94F95" w:rsidRPr="008B452C">
        <w:rPr>
          <w:lang w:val="it-IT"/>
        </w:rPr>
        <w:t xml:space="preserve">. </w:t>
      </w:r>
      <w:r w:rsidRPr="008B452C">
        <w:rPr>
          <w:lang w:val="pt-PT"/>
        </w:rPr>
        <w:t xml:space="preserve">RP </w:t>
      </w:r>
      <w:r w:rsidR="00C1418F" w:rsidRPr="00C1418F">
        <w:rPr>
          <w:rStyle w:val="Incipit"/>
          <w:lang w:val="pt-PT"/>
        </w:rPr>
        <w:t>Sebastianus vir</w:t>
      </w:r>
      <w:r w:rsidR="00C94F95" w:rsidRPr="00F3652D">
        <w:rPr>
          <w:lang w:val="pt-PT"/>
        </w:rPr>
        <w:t xml:space="preserve">. </w:t>
      </w:r>
      <w:r w:rsidR="00F3652D" w:rsidRPr="00F3652D">
        <w:rPr>
          <w:rFonts w:eastAsia="Arial"/>
          <w:lang w:val="pt-PT"/>
        </w:rPr>
        <w:t xml:space="preserve">[RV] </w:t>
      </w:r>
      <w:r w:rsidR="00C1418F" w:rsidRPr="00C1418F">
        <w:rPr>
          <w:rStyle w:val="Incipit"/>
          <w:rFonts w:eastAsia="Arial"/>
          <w:lang w:val="pt-PT"/>
        </w:rPr>
        <w:t>Ä+</w:t>
      </w:r>
      <w:r w:rsidR="00C1418F" w:rsidRPr="00C1418F">
        <w:rPr>
          <w:rStyle w:val="Incipit"/>
          <w:lang w:val="pt-PT"/>
        </w:rPr>
        <w:t>Quem perfuderat</w:t>
      </w:r>
      <w:r w:rsidR="00C1418F" w:rsidRPr="00C1418F">
        <w:rPr>
          <w:rStyle w:val="Incipit"/>
          <w:rFonts w:eastAsia="Arial"/>
          <w:lang w:val="pt-PT"/>
        </w:rPr>
        <w:t>+Ä</w:t>
      </w:r>
      <w:r w:rsidR="00C94F95" w:rsidRPr="00F3652D">
        <w:rPr>
          <w:lang w:val="pt-PT"/>
        </w:rPr>
        <w:t xml:space="preserve">. </w:t>
      </w:r>
      <w:r w:rsidRPr="008B452C">
        <w:rPr>
          <w:lang w:val="pt-PT"/>
        </w:rPr>
        <w:t xml:space="preserve">AM </w:t>
      </w:r>
      <w:r w:rsidR="00C1418F" w:rsidRPr="00C1418F">
        <w:rPr>
          <w:rStyle w:val="Incipit"/>
          <w:lang w:val="pt-PT"/>
        </w:rPr>
        <w:t>Elegit dominus</w:t>
      </w:r>
      <w:r w:rsidR="00C94F95" w:rsidRPr="00F3652D">
        <w:rPr>
          <w:lang w:val="pt-PT"/>
        </w:rPr>
        <w:t xml:space="preserve">. </w:t>
      </w:r>
      <w:r w:rsidRPr="008B452C">
        <w:rPr>
          <w:lang w:val="pt-PT"/>
        </w:rPr>
        <w:t xml:space="preserve">OR </w:t>
      </w:r>
      <w:r w:rsidR="00C1418F" w:rsidRPr="00C1418F">
        <w:rPr>
          <w:rStyle w:val="Incipit"/>
          <w:lang w:val="pt-PT"/>
        </w:rPr>
        <w:t>Infirmitatem</w:t>
      </w:r>
      <w:r w:rsidR="00C94F95" w:rsidRPr="008B452C">
        <w:rPr>
          <w:lang w:val="pt-PT"/>
        </w:rPr>
        <w:t xml:space="preserve">, </w:t>
      </w:r>
      <w:r w:rsidRPr="008B452C">
        <w:rPr>
          <w:lang w:val="pt-PT"/>
        </w:rPr>
        <w:t>quae per omnia de ambobus pluraliter est dicenda</w:t>
      </w:r>
      <w:r w:rsidR="00C94F95" w:rsidRPr="008B452C">
        <w:rPr>
          <w:lang w:val="pt-PT"/>
        </w:rPr>
        <w:t xml:space="preserve">, </w:t>
      </w:r>
      <w:r w:rsidRPr="008B452C">
        <w:rPr>
          <w:lang w:val="pt-PT"/>
        </w:rPr>
        <w:t>excepto ad missam</w:t>
      </w:r>
      <w:r w:rsidR="00C94F95" w:rsidRPr="008B452C">
        <w:rPr>
          <w:lang w:val="pt-PT"/>
        </w:rPr>
        <w:t>.</w:t>
      </w:r>
      <w:r w:rsidR="003D3195">
        <w:rPr>
          <w:lang w:val="pt-PT"/>
        </w:rPr>
        <w:t xml:space="preserve"> </w:t>
      </w:r>
      <w:r w:rsidRPr="00907DF6">
        <w:rPr>
          <w:rStyle w:val="Time2"/>
          <w:lang w:val="it-IT"/>
        </w:rPr>
        <w:t>Ad processionem</w:t>
      </w:r>
      <w:r w:rsidRPr="008B452C">
        <w:rPr>
          <w:lang w:val="it-IT"/>
        </w:rPr>
        <w:t xml:space="preserve"> RPP </w:t>
      </w:r>
      <w:r w:rsidR="00C1418F" w:rsidRPr="00C1418F">
        <w:rPr>
          <w:rStyle w:val="Incipit"/>
          <w:lang w:val="it-IT"/>
        </w:rPr>
        <w:t>Egregie dei</w:t>
      </w:r>
      <w:r w:rsidRPr="00F3652D">
        <w:rPr>
          <w:lang w:val="it-IT"/>
        </w:rPr>
        <w:t>.</w:t>
      </w:r>
    </w:p>
    <w:p w:rsidR="000E36CB" w:rsidRPr="00907DF6" w:rsidRDefault="00F15E8B" w:rsidP="00C10675">
      <w:pPr>
        <w:rPr>
          <w:lang w:val="it-IT"/>
        </w:rPr>
      </w:pPr>
      <w:r w:rsidRPr="00907DF6">
        <w:rPr>
          <w:rStyle w:val="Time1"/>
          <w:lang w:val="it-IT"/>
        </w:rPr>
        <w:t>[Ad matutin</w:t>
      </w:r>
      <w:r w:rsidR="000E36CB" w:rsidRPr="00907DF6">
        <w:rPr>
          <w:rStyle w:val="Time1"/>
          <w:lang w:val="it-IT"/>
        </w:rPr>
        <w:t>um</w:t>
      </w:r>
      <w:r w:rsidRPr="00907DF6">
        <w:rPr>
          <w:rStyle w:val="Time1"/>
          <w:lang w:val="it-IT"/>
        </w:rPr>
        <w:t>]</w:t>
      </w:r>
      <w:r w:rsidRPr="00907DF6">
        <w:rPr>
          <w:lang w:val="it-IT"/>
        </w:rPr>
        <w:t xml:space="preserve"> INV </w:t>
      </w:r>
      <w:r w:rsidR="00C1418F" w:rsidRPr="00907DF6">
        <w:rPr>
          <w:rStyle w:val="Incipit"/>
          <w:lang w:val="it-IT"/>
        </w:rPr>
        <w:t>Regem martyrum</w:t>
      </w:r>
      <w:r w:rsidR="00C94F95" w:rsidRPr="00907DF6">
        <w:rPr>
          <w:lang w:val="it-IT"/>
        </w:rPr>
        <w:t>.</w:t>
      </w:r>
    </w:p>
    <w:p w:rsidR="001B39FE" w:rsidRDefault="00F15E8B" w:rsidP="00C10675">
      <w:pPr>
        <w:rPr>
          <w:lang w:val="en-GB"/>
        </w:rPr>
      </w:pPr>
      <w:r w:rsidRPr="008B452C">
        <w:rPr>
          <w:rStyle w:val="Time2"/>
          <w:lang w:val="it-IT"/>
        </w:rPr>
        <w:t>In primo nocturno</w:t>
      </w:r>
      <w:r w:rsidRPr="008B452C">
        <w:rPr>
          <w:lang w:val="it-IT"/>
        </w:rPr>
        <w:t xml:space="preserve"> AN </w:t>
      </w:r>
      <w:r w:rsidR="00C1418F" w:rsidRPr="00C1418F">
        <w:rPr>
          <w:rStyle w:val="Incipit"/>
          <w:lang w:val="it-IT"/>
        </w:rPr>
        <w:t>Sebastianus Mediolanensium</w:t>
      </w:r>
      <w:r w:rsidR="00C94F95" w:rsidRPr="00F3652D">
        <w:rPr>
          <w:lang w:val="it-IT"/>
        </w:rPr>
        <w:t xml:space="preserve">. </w:t>
      </w:r>
      <w:r w:rsidR="00F3652D" w:rsidRPr="00E95436">
        <w:rPr>
          <w:lang w:val="de-DE"/>
        </w:rPr>
        <w:t xml:space="preserve">[PS] </w:t>
      </w:r>
      <w:r w:rsidR="00C1418F" w:rsidRPr="00E95436">
        <w:rPr>
          <w:rStyle w:val="Incipit"/>
          <w:lang w:val="de-DE"/>
        </w:rPr>
        <w:t>Ä+Beatus vir+Ä</w:t>
      </w:r>
      <w:r w:rsidR="00C94F95" w:rsidRPr="00E95436">
        <w:rPr>
          <w:lang w:val="de-DE"/>
        </w:rPr>
        <w:t xml:space="preserve">. </w:t>
      </w:r>
      <w:r w:rsidRPr="00E95436">
        <w:rPr>
          <w:lang w:val="de-DE"/>
        </w:rPr>
        <w:t xml:space="preserve">AN </w:t>
      </w:r>
      <w:r w:rsidR="00C1418F" w:rsidRPr="00E95436">
        <w:rPr>
          <w:rStyle w:val="Incipit"/>
          <w:lang w:val="de-DE"/>
        </w:rPr>
        <w:t>Erat enim</w:t>
      </w:r>
      <w:r w:rsidR="00C94F95" w:rsidRPr="00E95436">
        <w:rPr>
          <w:lang w:val="de-DE"/>
        </w:rPr>
        <w:t xml:space="preserve">. </w:t>
      </w:r>
      <w:r w:rsidR="00F3652D" w:rsidRPr="00E95436">
        <w:rPr>
          <w:lang w:val="de-DE"/>
        </w:rPr>
        <w:t xml:space="preserve">[PS] </w:t>
      </w:r>
      <w:r w:rsidR="00C1418F" w:rsidRPr="00E95436">
        <w:rPr>
          <w:rStyle w:val="Incipit"/>
          <w:lang w:val="de-DE"/>
        </w:rPr>
        <w:t>Ä+Quare fremuerunt+Ä</w:t>
      </w:r>
      <w:r w:rsidR="00C94F95" w:rsidRPr="00E95436">
        <w:rPr>
          <w:lang w:val="de-DE"/>
        </w:rPr>
        <w:t xml:space="preserve">. </w:t>
      </w:r>
      <w:r w:rsidRPr="00E95436">
        <w:rPr>
          <w:lang w:val="de-DE"/>
        </w:rPr>
        <w:t xml:space="preserve">AN </w:t>
      </w:r>
      <w:r w:rsidR="00C1418F" w:rsidRPr="00E95436">
        <w:rPr>
          <w:rStyle w:val="Incipit"/>
          <w:lang w:val="de-DE"/>
        </w:rPr>
        <w:t>Christo co</w:t>
      </w:r>
      <w:r w:rsidR="000E36CB">
        <w:rPr>
          <w:rStyle w:val="Incipit"/>
          <w:lang w:val="de-DE"/>
        </w:rPr>
        <w:t>t</w:t>
      </w:r>
      <w:r w:rsidR="00C1418F" w:rsidRPr="00E95436">
        <w:rPr>
          <w:rStyle w:val="Incipit"/>
          <w:lang w:val="de-DE"/>
        </w:rPr>
        <w:t>tidie</w:t>
      </w:r>
      <w:r w:rsidR="00C94F95" w:rsidRPr="00E95436">
        <w:rPr>
          <w:lang w:val="de-DE"/>
        </w:rPr>
        <w:t xml:space="preserve">. </w:t>
      </w:r>
      <w:r w:rsidR="00F3652D" w:rsidRPr="00E95436">
        <w:rPr>
          <w:lang w:val="de-DE"/>
        </w:rPr>
        <w:t xml:space="preserve">[PS] </w:t>
      </w:r>
      <w:r w:rsidR="00C1418F" w:rsidRPr="00E95436">
        <w:rPr>
          <w:rStyle w:val="Incipit"/>
          <w:lang w:val="de-DE"/>
        </w:rPr>
        <w:t>Ä+Cum invocarem+Ä</w:t>
      </w:r>
      <w:r w:rsidR="00C94F95" w:rsidRPr="00E95436">
        <w:rPr>
          <w:lang w:val="de-DE"/>
        </w:rPr>
        <w:t xml:space="preserve">. </w:t>
      </w:r>
      <w:r w:rsidRPr="00E95436">
        <w:rPr>
          <w:lang w:val="de-DE"/>
        </w:rPr>
        <w:t xml:space="preserve">AN </w:t>
      </w:r>
      <w:r w:rsidR="00C1418F" w:rsidRPr="00E95436">
        <w:rPr>
          <w:rStyle w:val="Incipit"/>
          <w:lang w:val="de-DE"/>
        </w:rPr>
        <w:t>Ad hoc tantum</w:t>
      </w:r>
      <w:r w:rsidR="00C94F95" w:rsidRPr="00E95436">
        <w:rPr>
          <w:lang w:val="de-DE"/>
        </w:rPr>
        <w:t xml:space="preserve">. </w:t>
      </w:r>
      <w:r w:rsidR="00F3652D" w:rsidRPr="00F3652D">
        <w:rPr>
          <w:lang w:val="fr-FR"/>
        </w:rPr>
        <w:t>[</w:t>
      </w:r>
      <w:r w:rsidR="00F3652D" w:rsidRPr="008B452C">
        <w:rPr>
          <w:lang w:val="fr-FR"/>
        </w:rPr>
        <w:t>PS</w:t>
      </w:r>
      <w:r w:rsidR="00F3652D" w:rsidRPr="00F3652D">
        <w:rPr>
          <w:lang w:val="fr-FR"/>
        </w:rPr>
        <w:t xml:space="preserve">] </w:t>
      </w:r>
      <w:r w:rsidR="00C1418F" w:rsidRPr="00C1418F">
        <w:rPr>
          <w:rStyle w:val="Incipit"/>
          <w:lang w:val="fr-FR"/>
        </w:rPr>
        <w:t>Ä+Verba mea+Ä</w:t>
      </w:r>
      <w:r w:rsidR="00C94F95" w:rsidRPr="00F3652D">
        <w:rPr>
          <w:lang w:val="fr-FR"/>
        </w:rPr>
        <w:t xml:space="preserve">. </w:t>
      </w:r>
      <w:r w:rsidRPr="00F3652D">
        <w:rPr>
          <w:lang w:val="fr-FR"/>
        </w:rPr>
        <w:t xml:space="preserve">AN </w:t>
      </w:r>
      <w:r w:rsidR="00C1418F" w:rsidRPr="00C1418F">
        <w:rPr>
          <w:rStyle w:val="Incipit"/>
          <w:lang w:val="fr-FR"/>
        </w:rPr>
        <w:t>Clarissimis cot</w:t>
      </w:r>
      <w:r w:rsidR="000E36CB">
        <w:rPr>
          <w:rStyle w:val="Incipit"/>
          <w:lang w:val="fr-FR"/>
        </w:rPr>
        <w:t>t</w:t>
      </w:r>
      <w:r w:rsidR="00C1418F" w:rsidRPr="00C1418F">
        <w:rPr>
          <w:rStyle w:val="Incipit"/>
          <w:lang w:val="fr-FR"/>
        </w:rPr>
        <w:t>idie</w:t>
      </w:r>
      <w:r w:rsidR="00C94F95" w:rsidRPr="00F3652D">
        <w:rPr>
          <w:lang w:val="fr-FR"/>
        </w:rPr>
        <w:t xml:space="preserve">. </w:t>
      </w:r>
      <w:r w:rsidR="00F3652D" w:rsidRPr="00F3652D">
        <w:rPr>
          <w:lang w:val="fr-FR"/>
        </w:rPr>
        <w:t>[</w:t>
      </w:r>
      <w:r w:rsidR="00F3652D" w:rsidRPr="008B452C">
        <w:rPr>
          <w:lang w:val="fr-FR"/>
        </w:rPr>
        <w:t>PS</w:t>
      </w:r>
      <w:r w:rsidR="00F3652D" w:rsidRPr="00F3652D">
        <w:rPr>
          <w:lang w:val="fr-FR"/>
        </w:rPr>
        <w:t xml:space="preserve">] </w:t>
      </w:r>
      <w:r w:rsidR="00C1418F" w:rsidRPr="00C1418F">
        <w:rPr>
          <w:rStyle w:val="Incipit"/>
          <w:lang w:val="fr-FR"/>
        </w:rPr>
        <w:t>Ä+Domine dominus+Ä</w:t>
      </w:r>
      <w:r w:rsidR="00C94F95" w:rsidRPr="00F3652D">
        <w:rPr>
          <w:lang w:val="fr-FR"/>
        </w:rPr>
        <w:t xml:space="preserve">. </w:t>
      </w:r>
      <w:r w:rsidRPr="00F3652D">
        <w:rPr>
          <w:lang w:val="fr-FR"/>
        </w:rPr>
        <w:t xml:space="preserve">AN </w:t>
      </w:r>
      <w:r w:rsidR="00C1418F" w:rsidRPr="00C1418F">
        <w:rPr>
          <w:rStyle w:val="Incipit"/>
          <w:lang w:val="fr-FR"/>
        </w:rPr>
        <w:t>Sebastianus vir</w:t>
      </w:r>
      <w:r w:rsidR="00C94F95" w:rsidRPr="00F3652D">
        <w:rPr>
          <w:lang w:val="fr-FR"/>
        </w:rPr>
        <w:t xml:space="preserve">. </w:t>
      </w:r>
      <w:r w:rsidR="00F3652D" w:rsidRPr="00F3652D">
        <w:rPr>
          <w:lang w:val="pt-PT"/>
        </w:rPr>
        <w:t xml:space="preserve">[PS] </w:t>
      </w:r>
      <w:r w:rsidR="00C1418F" w:rsidRPr="00C1418F">
        <w:rPr>
          <w:rStyle w:val="Incipit"/>
          <w:lang w:val="pt-PT"/>
        </w:rPr>
        <w:t>Ä+Domine deus+Ä</w:t>
      </w:r>
      <w:r w:rsidR="00C94F95" w:rsidRPr="00F3652D">
        <w:rPr>
          <w:lang w:val="pt-PT"/>
        </w:rPr>
        <w:t xml:space="preserve">. </w:t>
      </w:r>
      <w:r w:rsidRPr="00F3652D">
        <w:rPr>
          <w:lang w:val="pt-PT"/>
        </w:rPr>
        <w:t xml:space="preserve">RP </w:t>
      </w:r>
      <w:r w:rsidR="00C1418F" w:rsidRPr="00C1418F">
        <w:rPr>
          <w:rStyle w:val="Incipit"/>
          <w:lang w:val="pt-PT"/>
        </w:rPr>
        <w:t>Sebastianus dei cultor</w:t>
      </w:r>
      <w:r w:rsidR="00C94F95" w:rsidRPr="00F3652D">
        <w:rPr>
          <w:lang w:val="pt-PT"/>
        </w:rPr>
        <w:t xml:space="preserve">. </w:t>
      </w:r>
      <w:r w:rsidRPr="00F3652D">
        <w:rPr>
          <w:lang w:val="pt-PT"/>
        </w:rPr>
        <w:t xml:space="preserve">RV </w:t>
      </w:r>
      <w:r w:rsidR="00C1418F" w:rsidRPr="00C1418F">
        <w:rPr>
          <w:rStyle w:val="Incipit"/>
          <w:lang w:val="pt-PT"/>
        </w:rPr>
        <w:t>Deo igitur</w:t>
      </w:r>
      <w:r w:rsidR="00C94F95" w:rsidRPr="00F3652D">
        <w:rPr>
          <w:lang w:val="pt-PT"/>
        </w:rPr>
        <w:t xml:space="preserve">. </w:t>
      </w:r>
      <w:r w:rsidRPr="00F3652D">
        <w:rPr>
          <w:lang w:val="pt-PT"/>
        </w:rPr>
        <w:t xml:space="preserve">RP </w:t>
      </w:r>
      <w:r w:rsidR="00C1418F" w:rsidRPr="00C1418F">
        <w:rPr>
          <w:rStyle w:val="Incipit"/>
          <w:lang w:val="pt-PT"/>
        </w:rPr>
        <w:t>Sebastianus vir</w:t>
      </w:r>
      <w:r w:rsidR="00C94F95" w:rsidRPr="00F3652D">
        <w:rPr>
          <w:lang w:val="pt-PT"/>
        </w:rPr>
        <w:t xml:space="preserve">. </w:t>
      </w:r>
      <w:r w:rsidRPr="00F3652D">
        <w:rPr>
          <w:lang w:val="pt-PT"/>
        </w:rPr>
        <w:t xml:space="preserve">RV </w:t>
      </w:r>
      <w:r w:rsidR="00C1418F" w:rsidRPr="00C1418F">
        <w:rPr>
          <w:rStyle w:val="Incipit"/>
          <w:lang w:val="pt-PT"/>
        </w:rPr>
        <w:t>Quem perfuderat</w:t>
      </w:r>
      <w:r w:rsidR="00C94F95" w:rsidRPr="00F3652D">
        <w:rPr>
          <w:lang w:val="pt-PT"/>
        </w:rPr>
        <w:t xml:space="preserve">. </w:t>
      </w:r>
      <w:r w:rsidRPr="00F3652D">
        <w:rPr>
          <w:lang w:val="pt-PT"/>
        </w:rPr>
        <w:t xml:space="preserve">RP </w:t>
      </w:r>
      <w:r w:rsidR="00C1418F" w:rsidRPr="00C1418F">
        <w:rPr>
          <w:rStyle w:val="Incipit"/>
          <w:lang w:val="pt-PT"/>
        </w:rPr>
        <w:t>Erat namque</w:t>
      </w:r>
      <w:r w:rsidR="00C94F95" w:rsidRPr="00F3652D">
        <w:rPr>
          <w:lang w:val="pt-PT"/>
        </w:rPr>
        <w:t xml:space="preserve">. </w:t>
      </w:r>
      <w:r w:rsidRPr="00F3652D">
        <w:rPr>
          <w:lang w:val="pt-PT"/>
        </w:rPr>
        <w:t xml:space="preserve">RV </w:t>
      </w:r>
      <w:r w:rsidR="00C1418F" w:rsidRPr="00C1418F">
        <w:rPr>
          <w:rStyle w:val="Incipit"/>
          <w:lang w:val="pt-PT"/>
        </w:rPr>
        <w:t>In commisso quoque</w:t>
      </w:r>
      <w:r w:rsidR="00C94F95" w:rsidRPr="00F3652D">
        <w:rPr>
          <w:lang w:val="pt-PT"/>
        </w:rPr>
        <w:t xml:space="preserve">. </w:t>
      </w:r>
      <w:r w:rsidRPr="00F3652D">
        <w:rPr>
          <w:lang w:val="en-US"/>
        </w:rPr>
        <w:t xml:space="preserve">RP </w:t>
      </w:r>
      <w:r w:rsidR="00C1418F" w:rsidRPr="00C1418F">
        <w:rPr>
          <w:rStyle w:val="Incipit"/>
          <w:lang w:val="en-US"/>
        </w:rPr>
        <w:t>Nolite timere</w:t>
      </w:r>
      <w:r w:rsidR="00C94F95" w:rsidRPr="00F3652D">
        <w:rPr>
          <w:lang w:val="en-US"/>
        </w:rPr>
        <w:t xml:space="preserve">. </w:t>
      </w:r>
      <w:r w:rsidRPr="00F3652D">
        <w:rPr>
          <w:lang w:val="en-US"/>
        </w:rPr>
        <w:t xml:space="preserve">RV </w:t>
      </w:r>
      <w:r w:rsidR="00C1418F" w:rsidRPr="00C1418F">
        <w:rPr>
          <w:rStyle w:val="Incipit"/>
          <w:lang w:val="en-US"/>
        </w:rPr>
        <w:t>Quas meruit</w:t>
      </w:r>
      <w:r w:rsidR="001B39FE">
        <w:rPr>
          <w:lang w:val="en-GB"/>
        </w:rPr>
        <w:t>.</w:t>
      </w:r>
    </w:p>
    <w:p w:rsidR="001B39FE" w:rsidRPr="00F3652D" w:rsidRDefault="00F15E8B" w:rsidP="00C10675">
      <w:pPr>
        <w:rPr>
          <w:lang w:val="en-US"/>
        </w:rPr>
      </w:pPr>
      <w:r w:rsidRPr="00EE485F">
        <w:rPr>
          <w:rStyle w:val="Time2"/>
          <w:lang w:val="en-GB"/>
        </w:rPr>
        <w:t>In secundo nocturno</w:t>
      </w:r>
      <w:r w:rsidRPr="00EE485F">
        <w:rPr>
          <w:lang w:val="en-GB"/>
        </w:rPr>
        <w:t xml:space="preserve"> AN </w:t>
      </w:r>
      <w:r w:rsidR="00C1418F" w:rsidRPr="00C1418F">
        <w:rPr>
          <w:rStyle w:val="Incipit"/>
          <w:lang w:val="en-US"/>
        </w:rPr>
        <w:t>Ut vidit</w:t>
      </w:r>
      <w:r w:rsidR="00C94F95" w:rsidRPr="00F3652D">
        <w:rPr>
          <w:lang w:val="en-US"/>
        </w:rPr>
        <w:t xml:space="preserve">. </w:t>
      </w:r>
      <w:r w:rsidR="00F3652D" w:rsidRPr="00F3652D">
        <w:rPr>
          <w:lang w:val="en-US"/>
        </w:rPr>
        <w:t xml:space="preserve">[PS] </w:t>
      </w:r>
      <w:r w:rsidR="00C1418F" w:rsidRPr="00C1418F">
        <w:rPr>
          <w:rStyle w:val="Incipit"/>
          <w:lang w:val="en-US"/>
        </w:rPr>
        <w:t>Ä+Conserva+Ä</w:t>
      </w:r>
      <w:r w:rsidR="00C94F95" w:rsidRPr="00F3652D">
        <w:rPr>
          <w:lang w:val="en-US"/>
        </w:rPr>
        <w:t xml:space="preserve">. </w:t>
      </w:r>
      <w:r w:rsidRPr="00F3652D">
        <w:rPr>
          <w:lang w:val="en-US"/>
        </w:rPr>
        <w:t xml:space="preserve">AN </w:t>
      </w:r>
      <w:r w:rsidR="00C1418F" w:rsidRPr="00C1418F">
        <w:rPr>
          <w:rStyle w:val="Incipit"/>
          <w:lang w:val="en-US"/>
        </w:rPr>
        <w:t>Sebastianus dixit</w:t>
      </w:r>
      <w:r w:rsidR="00C94F95" w:rsidRPr="00F3652D">
        <w:rPr>
          <w:lang w:val="en-US"/>
        </w:rPr>
        <w:t xml:space="preserve">. </w:t>
      </w:r>
      <w:r w:rsidR="00F3652D" w:rsidRPr="00F3652D">
        <w:rPr>
          <w:lang w:val="en-US"/>
        </w:rPr>
        <w:t xml:space="preserve">[PS] </w:t>
      </w:r>
      <w:r w:rsidR="00C1418F" w:rsidRPr="00C1418F">
        <w:rPr>
          <w:rStyle w:val="Incipit"/>
          <w:lang w:val="en-US"/>
        </w:rPr>
        <w:t>Ä+Domini est terra+Ä</w:t>
      </w:r>
      <w:r w:rsidR="00C94F95" w:rsidRPr="00F3652D">
        <w:rPr>
          <w:lang w:val="en-US"/>
        </w:rPr>
        <w:t xml:space="preserve">. </w:t>
      </w:r>
      <w:r w:rsidRPr="00F3652D">
        <w:rPr>
          <w:lang w:val="en-US"/>
        </w:rPr>
        <w:t xml:space="preserve">AN </w:t>
      </w:r>
      <w:r w:rsidR="00C1418F" w:rsidRPr="00C1418F">
        <w:rPr>
          <w:rStyle w:val="Incipit"/>
          <w:lang w:val="en-US"/>
        </w:rPr>
        <w:t>Nolite timere</w:t>
      </w:r>
      <w:r w:rsidR="00C94F95" w:rsidRPr="00F3652D">
        <w:rPr>
          <w:lang w:val="en-US"/>
        </w:rPr>
        <w:t xml:space="preserve">. </w:t>
      </w:r>
      <w:r w:rsidR="00F3652D" w:rsidRPr="00F3652D">
        <w:rPr>
          <w:lang w:val="en-US"/>
        </w:rPr>
        <w:t xml:space="preserve">[PS] </w:t>
      </w:r>
      <w:r w:rsidR="00C1418F" w:rsidRPr="00C1418F">
        <w:rPr>
          <w:rStyle w:val="Incipit"/>
          <w:lang w:val="en-US"/>
        </w:rPr>
        <w:t>Ä+Beati qui+Ä</w:t>
      </w:r>
      <w:r w:rsidR="00C94F95" w:rsidRPr="00F3652D">
        <w:rPr>
          <w:lang w:val="en-US"/>
        </w:rPr>
        <w:t xml:space="preserve">. </w:t>
      </w:r>
      <w:r w:rsidRPr="00F3652D">
        <w:rPr>
          <w:lang w:val="en-US"/>
        </w:rPr>
        <w:t>(</w:t>
      </w:r>
      <w:r w:rsidR="00312C40">
        <w:rPr>
          <w:lang w:val="en-US"/>
        </w:rPr>
        <w:t>61b</w:t>
      </w:r>
      <w:r w:rsidRPr="00F3652D">
        <w:rPr>
          <w:lang w:val="en-US"/>
        </w:rPr>
        <w:t xml:space="preserve">) </w:t>
      </w:r>
      <w:r w:rsidRPr="00F3652D">
        <w:rPr>
          <w:rFonts w:eastAsia="Arial"/>
          <w:lang w:val="en-US"/>
        </w:rPr>
        <w:t xml:space="preserve">AN </w:t>
      </w:r>
      <w:r w:rsidR="00C1418F" w:rsidRPr="00C1418F">
        <w:rPr>
          <w:rStyle w:val="Incipit"/>
          <w:lang w:val="en-US"/>
        </w:rPr>
        <w:t>Sebastianus dixit</w:t>
      </w:r>
      <w:r w:rsidR="00C94F95" w:rsidRPr="00F3652D">
        <w:rPr>
          <w:lang w:val="en-US"/>
        </w:rPr>
        <w:t xml:space="preserve">. </w:t>
      </w:r>
      <w:r w:rsidR="00F3652D" w:rsidRPr="00F3652D">
        <w:rPr>
          <w:lang w:val="en-US"/>
        </w:rPr>
        <w:t xml:space="preserve">[PS] </w:t>
      </w:r>
      <w:r w:rsidR="00C1418F" w:rsidRPr="00C1418F">
        <w:rPr>
          <w:rStyle w:val="Incipit"/>
          <w:lang w:val="en-US"/>
        </w:rPr>
        <w:t>Ä+Benedicam+Ä</w:t>
      </w:r>
      <w:r w:rsidR="00C94F95" w:rsidRPr="00F3652D">
        <w:rPr>
          <w:lang w:val="en-US"/>
        </w:rPr>
        <w:t xml:space="preserve">. </w:t>
      </w:r>
      <w:r w:rsidRPr="00F3652D">
        <w:rPr>
          <w:lang w:val="en-US"/>
        </w:rPr>
        <w:t xml:space="preserve">AN </w:t>
      </w:r>
      <w:r w:rsidR="00C1418F" w:rsidRPr="00C1418F">
        <w:rPr>
          <w:rStyle w:val="Incipit"/>
          <w:lang w:val="en-US"/>
        </w:rPr>
        <w:t>Polycarpus presbyter</w:t>
      </w:r>
      <w:r w:rsidR="00C94F95" w:rsidRPr="00F3652D">
        <w:rPr>
          <w:lang w:val="en-US"/>
        </w:rPr>
        <w:t xml:space="preserve">. </w:t>
      </w:r>
      <w:r w:rsidR="00F3652D" w:rsidRPr="00F3652D">
        <w:rPr>
          <w:lang w:val="en-US"/>
        </w:rPr>
        <w:t xml:space="preserve">[PS] </w:t>
      </w:r>
      <w:r w:rsidR="00C1418F" w:rsidRPr="00C1418F">
        <w:rPr>
          <w:rStyle w:val="Incipit"/>
          <w:lang w:val="en-US"/>
        </w:rPr>
        <w:t>Ä+Te decet+Ä</w:t>
      </w:r>
      <w:r w:rsidR="00C94F95" w:rsidRPr="00F3652D">
        <w:rPr>
          <w:lang w:val="en-US"/>
        </w:rPr>
        <w:t xml:space="preserve">. </w:t>
      </w:r>
      <w:r w:rsidRPr="00F3652D">
        <w:rPr>
          <w:lang w:val="en-US"/>
        </w:rPr>
        <w:t xml:space="preserve">AN </w:t>
      </w:r>
      <w:r w:rsidR="00C1418F" w:rsidRPr="00C1418F">
        <w:rPr>
          <w:rStyle w:val="Incipit"/>
          <w:lang w:val="en-US"/>
        </w:rPr>
        <w:t>Nos famuli domini</w:t>
      </w:r>
      <w:r w:rsidR="00C94F95" w:rsidRPr="00F3652D">
        <w:rPr>
          <w:lang w:val="en-US"/>
        </w:rPr>
        <w:t xml:space="preserve">. </w:t>
      </w:r>
      <w:r w:rsidR="00F3652D" w:rsidRPr="00F3652D">
        <w:rPr>
          <w:lang w:val="en-US"/>
        </w:rPr>
        <w:t xml:space="preserve">[PS] </w:t>
      </w:r>
      <w:r w:rsidR="00C1418F" w:rsidRPr="00C1418F">
        <w:rPr>
          <w:rStyle w:val="Incipit"/>
          <w:lang w:val="en-US"/>
        </w:rPr>
        <w:t>Ä+Deus venerunt+Ä</w:t>
      </w:r>
      <w:r w:rsidR="00C94F95" w:rsidRPr="00F3652D">
        <w:rPr>
          <w:lang w:val="en-US"/>
        </w:rPr>
        <w:t xml:space="preserve">. </w:t>
      </w:r>
      <w:r w:rsidRPr="00F3652D">
        <w:rPr>
          <w:lang w:val="en-US"/>
        </w:rPr>
        <w:t xml:space="preserve">RP </w:t>
      </w:r>
      <w:r w:rsidR="00C1418F" w:rsidRPr="00C1418F">
        <w:rPr>
          <w:rStyle w:val="Incipit"/>
          <w:lang w:val="en-US"/>
        </w:rPr>
        <w:t>Christo cottidie</w:t>
      </w:r>
      <w:r w:rsidR="00C94F95" w:rsidRPr="00F3652D">
        <w:rPr>
          <w:lang w:val="en-US"/>
        </w:rPr>
        <w:t xml:space="preserve">. </w:t>
      </w:r>
      <w:r w:rsidRPr="00F3652D">
        <w:rPr>
          <w:lang w:val="en-US"/>
        </w:rPr>
        <w:t xml:space="preserve">RV </w:t>
      </w:r>
      <w:r w:rsidR="00C1418F" w:rsidRPr="00C1418F">
        <w:rPr>
          <w:rStyle w:val="Incipit"/>
          <w:lang w:val="en-US"/>
        </w:rPr>
        <w:t>Ad hoc tantum</w:t>
      </w:r>
      <w:r w:rsidR="00C94F95" w:rsidRPr="00F3652D">
        <w:rPr>
          <w:lang w:val="en-US"/>
        </w:rPr>
        <w:t xml:space="preserve">. </w:t>
      </w:r>
      <w:r w:rsidRPr="00F3652D">
        <w:rPr>
          <w:lang w:val="en-US"/>
        </w:rPr>
        <w:t xml:space="preserve">RP </w:t>
      </w:r>
      <w:r w:rsidR="00C1418F" w:rsidRPr="00C1418F">
        <w:rPr>
          <w:rStyle w:val="Incipit"/>
          <w:lang w:val="en-US"/>
        </w:rPr>
        <w:t>Zoe uxor</w:t>
      </w:r>
      <w:r w:rsidR="00C94F95" w:rsidRPr="00F3652D">
        <w:rPr>
          <w:lang w:val="en-US"/>
        </w:rPr>
        <w:t xml:space="preserve">. </w:t>
      </w:r>
      <w:r w:rsidRPr="00F3652D">
        <w:rPr>
          <w:lang w:val="en-US"/>
        </w:rPr>
        <w:t xml:space="preserve">RV </w:t>
      </w:r>
      <w:r w:rsidR="00C1418F" w:rsidRPr="00C1418F">
        <w:rPr>
          <w:rStyle w:val="Incipit"/>
          <w:lang w:val="en-US"/>
        </w:rPr>
        <w:t>Benedicti qui in</w:t>
      </w:r>
      <w:r w:rsidR="00C94F95" w:rsidRPr="00F3652D">
        <w:rPr>
          <w:lang w:val="en-US"/>
        </w:rPr>
        <w:t xml:space="preserve">. </w:t>
      </w:r>
      <w:r w:rsidRPr="00F3652D">
        <w:rPr>
          <w:lang w:val="en-US"/>
        </w:rPr>
        <w:t xml:space="preserve">RP </w:t>
      </w:r>
      <w:r w:rsidR="00C1418F" w:rsidRPr="00C1418F">
        <w:rPr>
          <w:rStyle w:val="Incipit"/>
          <w:lang w:val="en-US"/>
        </w:rPr>
        <w:t>Egregie dei martyr</w:t>
      </w:r>
      <w:r w:rsidR="00C94F95" w:rsidRPr="00F3652D">
        <w:rPr>
          <w:lang w:val="en-US"/>
        </w:rPr>
        <w:t xml:space="preserve">. </w:t>
      </w:r>
      <w:r w:rsidRPr="00F3652D">
        <w:rPr>
          <w:lang w:val="en-US"/>
        </w:rPr>
        <w:t xml:space="preserve">RV </w:t>
      </w:r>
      <w:r w:rsidR="00C1418F" w:rsidRPr="00C1418F">
        <w:rPr>
          <w:rStyle w:val="Incipit"/>
          <w:lang w:val="en-US"/>
        </w:rPr>
        <w:t>Socius enim</w:t>
      </w:r>
      <w:r w:rsidR="00C94F95" w:rsidRPr="00F3652D">
        <w:rPr>
          <w:lang w:val="en-US"/>
        </w:rPr>
        <w:t xml:space="preserve">. </w:t>
      </w:r>
      <w:r w:rsidRPr="00F3652D">
        <w:rPr>
          <w:lang w:val="en-US"/>
        </w:rPr>
        <w:t xml:space="preserve">RP </w:t>
      </w:r>
      <w:r w:rsidR="00C1418F" w:rsidRPr="00C1418F">
        <w:rPr>
          <w:rStyle w:val="Incipit"/>
          <w:lang w:val="en-US"/>
        </w:rPr>
        <w:t>Ad hoc tantum</w:t>
      </w:r>
      <w:r w:rsidR="00C94F95" w:rsidRPr="00F3652D">
        <w:rPr>
          <w:lang w:val="en-US"/>
        </w:rPr>
        <w:t xml:space="preserve">. </w:t>
      </w:r>
      <w:r w:rsidRPr="00F3652D">
        <w:rPr>
          <w:lang w:val="en-US"/>
        </w:rPr>
        <w:t xml:space="preserve">RV </w:t>
      </w:r>
      <w:r w:rsidR="00C1418F" w:rsidRPr="00C1418F">
        <w:rPr>
          <w:rStyle w:val="Incipit"/>
          <w:lang w:val="en-US"/>
        </w:rPr>
        <w:t>Sebastianus vir</w:t>
      </w:r>
      <w:r w:rsidR="001B39FE" w:rsidRPr="00F3652D">
        <w:rPr>
          <w:lang w:val="en-US"/>
        </w:rPr>
        <w:t>.</w:t>
      </w:r>
    </w:p>
    <w:p w:rsidR="00F15E8B" w:rsidRPr="00F3652D" w:rsidRDefault="00F15E8B" w:rsidP="00C10675">
      <w:pPr>
        <w:rPr>
          <w:lang w:val="en-US"/>
        </w:rPr>
      </w:pPr>
      <w:r w:rsidRPr="00F3652D">
        <w:rPr>
          <w:rStyle w:val="Time2"/>
          <w:lang w:val="en-US"/>
        </w:rPr>
        <w:t>[In tertio nocturn</w:t>
      </w:r>
      <w:r w:rsidR="000E36CB">
        <w:rPr>
          <w:rStyle w:val="Time2"/>
          <w:lang w:val="en-US"/>
        </w:rPr>
        <w:t>o</w:t>
      </w:r>
      <w:r w:rsidRPr="00F3652D">
        <w:rPr>
          <w:rStyle w:val="Time2"/>
          <w:lang w:val="en-US"/>
        </w:rPr>
        <w:t>]</w:t>
      </w:r>
      <w:r w:rsidRPr="00F3652D">
        <w:rPr>
          <w:lang w:val="en-US"/>
        </w:rPr>
        <w:t xml:space="preserve"> ACN </w:t>
      </w:r>
      <w:r w:rsidR="00C1418F" w:rsidRPr="00C1418F">
        <w:rPr>
          <w:rStyle w:val="Incipit"/>
          <w:lang w:val="en-US"/>
        </w:rPr>
        <w:t>Multitudo languentium</w:t>
      </w:r>
      <w:r w:rsidR="00C94F95" w:rsidRPr="00F3652D">
        <w:rPr>
          <w:lang w:val="en-US"/>
        </w:rPr>
        <w:t xml:space="preserve">. </w:t>
      </w:r>
      <w:r w:rsidRPr="00F3652D">
        <w:rPr>
          <w:lang w:val="en-US"/>
        </w:rPr>
        <w:t xml:space="preserve">(79) RP </w:t>
      </w:r>
      <w:r w:rsidR="00C1418F" w:rsidRPr="00C1418F">
        <w:rPr>
          <w:rStyle w:val="Incipit"/>
          <w:lang w:val="en-US"/>
        </w:rPr>
        <w:t>Clarissimis cottidie</w:t>
      </w:r>
      <w:r w:rsidR="00C94F95" w:rsidRPr="00F3652D">
        <w:rPr>
          <w:lang w:val="en-US"/>
        </w:rPr>
        <w:t xml:space="preserve">. </w:t>
      </w:r>
      <w:r w:rsidRPr="00F3652D">
        <w:rPr>
          <w:lang w:val="en-US"/>
        </w:rPr>
        <w:t xml:space="preserve">RV </w:t>
      </w:r>
      <w:r w:rsidR="00C1418F" w:rsidRPr="00C1418F">
        <w:rPr>
          <w:rStyle w:val="Incipit"/>
          <w:lang w:val="en-US"/>
        </w:rPr>
        <w:t>Beatus Sebastianus</w:t>
      </w:r>
      <w:r w:rsidR="00C94F95" w:rsidRPr="00F3652D">
        <w:rPr>
          <w:lang w:val="en-US"/>
        </w:rPr>
        <w:t xml:space="preserve">. </w:t>
      </w:r>
      <w:r w:rsidRPr="00F3652D">
        <w:rPr>
          <w:lang w:val="en-US"/>
        </w:rPr>
        <w:t xml:space="preserve">RP </w:t>
      </w:r>
      <w:r w:rsidR="00C1418F" w:rsidRPr="00C1418F">
        <w:rPr>
          <w:rStyle w:val="Incipit"/>
          <w:lang w:val="en-US"/>
        </w:rPr>
        <w:t>Elegit dominus virum</w:t>
      </w:r>
      <w:r w:rsidR="00C94F95" w:rsidRPr="00F3652D">
        <w:rPr>
          <w:lang w:val="en-US"/>
        </w:rPr>
        <w:t xml:space="preserve">. </w:t>
      </w:r>
      <w:r w:rsidRPr="00F3652D">
        <w:rPr>
          <w:lang w:val="en-US"/>
        </w:rPr>
        <w:t xml:space="preserve">RV </w:t>
      </w:r>
      <w:r w:rsidR="00C1418F" w:rsidRPr="00C1418F">
        <w:rPr>
          <w:rStyle w:val="Incipit"/>
          <w:lang w:val="en-US"/>
        </w:rPr>
        <w:t>Beatus es et benedictus</w:t>
      </w:r>
      <w:r w:rsidR="00C94F95" w:rsidRPr="00F3652D">
        <w:rPr>
          <w:lang w:val="en-US"/>
        </w:rPr>
        <w:t xml:space="preserve">. </w:t>
      </w:r>
      <w:r w:rsidRPr="00F3652D">
        <w:rPr>
          <w:lang w:val="en-US"/>
        </w:rPr>
        <w:t xml:space="preserve">RP </w:t>
      </w:r>
      <w:r w:rsidR="00C1418F" w:rsidRPr="00C1418F">
        <w:rPr>
          <w:rStyle w:val="Incipit"/>
          <w:lang w:val="en-US"/>
        </w:rPr>
        <w:t>In isto loco</w:t>
      </w:r>
      <w:r w:rsidR="00C94F95" w:rsidRPr="00F3652D">
        <w:rPr>
          <w:lang w:val="en-US"/>
        </w:rPr>
        <w:t xml:space="preserve">. </w:t>
      </w:r>
      <w:r w:rsidRPr="00F3652D">
        <w:rPr>
          <w:lang w:val="en-US"/>
        </w:rPr>
        <w:t xml:space="preserve">RV </w:t>
      </w:r>
      <w:r w:rsidR="00C1418F" w:rsidRPr="00C1418F">
        <w:rPr>
          <w:rStyle w:val="Incipit"/>
          <w:lang w:val="en-US"/>
        </w:rPr>
        <w:t>Nolite timere</w:t>
      </w:r>
      <w:r w:rsidR="00C94F95" w:rsidRPr="00F3652D">
        <w:rPr>
          <w:lang w:val="en-US"/>
        </w:rPr>
        <w:t xml:space="preserve">. </w:t>
      </w:r>
      <w:r w:rsidRPr="00F3652D">
        <w:rPr>
          <w:lang w:val="en-US"/>
        </w:rPr>
        <w:t xml:space="preserve">RP </w:t>
      </w:r>
      <w:r w:rsidR="00C1418F" w:rsidRPr="00C1418F">
        <w:rPr>
          <w:rStyle w:val="Incipit"/>
          <w:lang w:val="en-US"/>
        </w:rPr>
        <w:t>Beatus es tu et benedictus</w:t>
      </w:r>
      <w:r w:rsidR="00C94F95" w:rsidRPr="00F3652D">
        <w:rPr>
          <w:lang w:val="en-US"/>
        </w:rPr>
        <w:t xml:space="preserve">. </w:t>
      </w:r>
      <w:r w:rsidRPr="00F3652D">
        <w:rPr>
          <w:lang w:val="en-US"/>
        </w:rPr>
        <w:t xml:space="preserve">RV </w:t>
      </w:r>
      <w:r w:rsidR="00C1418F" w:rsidRPr="00C1418F">
        <w:rPr>
          <w:rStyle w:val="Incipit"/>
          <w:lang w:val="en-US"/>
        </w:rPr>
        <w:t>Beatus Christi martyr</w:t>
      </w:r>
      <w:r w:rsidRPr="00F3652D">
        <w:rPr>
          <w:lang w:val="en-US"/>
        </w:rPr>
        <w:t>.</w:t>
      </w:r>
    </w:p>
    <w:p w:rsidR="00F15E8B" w:rsidRPr="00F3652D" w:rsidRDefault="00F15E8B" w:rsidP="00C10675">
      <w:pPr>
        <w:rPr>
          <w:lang w:val="en-US"/>
        </w:rPr>
      </w:pPr>
      <w:r w:rsidRPr="00F3652D">
        <w:rPr>
          <w:rStyle w:val="Time1"/>
          <w:lang w:val="en-US"/>
        </w:rPr>
        <w:t>In matutin</w:t>
      </w:r>
      <w:r w:rsidR="000E36CB">
        <w:rPr>
          <w:rStyle w:val="Time1"/>
          <w:lang w:val="en-US"/>
        </w:rPr>
        <w:t>is</w:t>
      </w:r>
      <w:r w:rsidRPr="00F3652D">
        <w:rPr>
          <w:rStyle w:val="Time1"/>
          <w:lang w:val="en-US"/>
        </w:rPr>
        <w:t xml:space="preserve"> laudibus</w:t>
      </w:r>
      <w:r w:rsidRPr="00F3652D">
        <w:rPr>
          <w:lang w:val="en-US"/>
        </w:rPr>
        <w:t xml:space="preserve"> AN </w:t>
      </w:r>
      <w:r w:rsidR="00C1418F" w:rsidRPr="00C1418F">
        <w:rPr>
          <w:rStyle w:val="Incipit"/>
          <w:lang w:val="en-US"/>
        </w:rPr>
        <w:t>Sebastianus dei cultor</w:t>
      </w:r>
      <w:r w:rsidR="00C94F95" w:rsidRPr="00F3652D">
        <w:rPr>
          <w:lang w:val="en-US"/>
        </w:rPr>
        <w:t xml:space="preserve">. </w:t>
      </w:r>
      <w:r w:rsidRPr="00F3652D">
        <w:rPr>
          <w:lang w:val="en-US"/>
        </w:rPr>
        <w:t xml:space="preserve">AN </w:t>
      </w:r>
      <w:r w:rsidR="00C1418F" w:rsidRPr="00C1418F">
        <w:rPr>
          <w:rStyle w:val="Incipit"/>
          <w:lang w:val="en-US"/>
        </w:rPr>
        <w:t>Si ego verus Christi</w:t>
      </w:r>
      <w:r w:rsidR="00C94F95" w:rsidRPr="00F3652D">
        <w:rPr>
          <w:lang w:val="en-US"/>
        </w:rPr>
        <w:t xml:space="preserve">. </w:t>
      </w:r>
      <w:r w:rsidRPr="00F3652D">
        <w:rPr>
          <w:lang w:val="en-US"/>
        </w:rPr>
        <w:t xml:space="preserve">AN </w:t>
      </w:r>
      <w:r w:rsidR="00C1418F" w:rsidRPr="00C1418F">
        <w:rPr>
          <w:rStyle w:val="Incipit"/>
          <w:lang w:val="en-US"/>
        </w:rPr>
        <w:t>Ad hanc vocem</w:t>
      </w:r>
      <w:r w:rsidR="00C94F95" w:rsidRPr="00F3652D">
        <w:rPr>
          <w:lang w:val="en-US"/>
        </w:rPr>
        <w:t xml:space="preserve">. </w:t>
      </w:r>
      <w:r w:rsidRPr="00F3652D">
        <w:rPr>
          <w:lang w:val="en-US"/>
        </w:rPr>
        <w:t xml:space="preserve">AN </w:t>
      </w:r>
      <w:r w:rsidR="00C1418F" w:rsidRPr="00C1418F">
        <w:rPr>
          <w:rStyle w:val="Incipit"/>
          <w:lang w:val="en-US"/>
        </w:rPr>
        <w:t>Zoe uxor Nicostrati</w:t>
      </w:r>
      <w:r w:rsidR="00C94F95" w:rsidRPr="00F3652D">
        <w:rPr>
          <w:lang w:val="en-US"/>
        </w:rPr>
        <w:t xml:space="preserve">. </w:t>
      </w:r>
      <w:r w:rsidRPr="00F3652D">
        <w:rPr>
          <w:lang w:val="en-US"/>
        </w:rPr>
        <w:t xml:space="preserve">AN </w:t>
      </w:r>
      <w:r w:rsidR="00C1418F" w:rsidRPr="00C1418F">
        <w:rPr>
          <w:rStyle w:val="Incipit"/>
          <w:lang w:val="en-US"/>
        </w:rPr>
        <w:t>Sanctus Sebastianus</w:t>
      </w:r>
      <w:r w:rsidR="00C94F95" w:rsidRPr="00F3652D">
        <w:rPr>
          <w:lang w:val="en-US"/>
        </w:rPr>
        <w:t xml:space="preserve">. </w:t>
      </w:r>
      <w:r w:rsidRPr="00EE485F">
        <w:rPr>
          <w:lang w:val="en-GB"/>
        </w:rPr>
        <w:t xml:space="preserve">AB </w:t>
      </w:r>
      <w:r w:rsidR="00C1418F" w:rsidRPr="00C1418F">
        <w:rPr>
          <w:rStyle w:val="Incipit"/>
          <w:lang w:val="en-US"/>
        </w:rPr>
        <w:t>Beatus es et benedictus</w:t>
      </w:r>
      <w:r w:rsidR="00C94F95" w:rsidRPr="00F3652D">
        <w:rPr>
          <w:lang w:val="en-US"/>
        </w:rPr>
        <w:t>.</w:t>
      </w:r>
      <w:r w:rsidR="003D3195">
        <w:rPr>
          <w:lang w:val="en-US"/>
        </w:rPr>
        <w:t xml:space="preserve"> </w:t>
      </w:r>
      <w:r w:rsidRPr="001B63A5">
        <w:rPr>
          <w:rStyle w:val="Time2"/>
          <w:lang w:val="en-US"/>
        </w:rPr>
        <w:t>Ad processionem</w:t>
      </w:r>
      <w:r w:rsidRPr="00EE485F">
        <w:rPr>
          <w:lang w:val="en-GB"/>
        </w:rPr>
        <w:t xml:space="preserve"> RPP </w:t>
      </w:r>
      <w:r w:rsidR="00C1418F" w:rsidRPr="00C1418F">
        <w:rPr>
          <w:rStyle w:val="Incipit"/>
          <w:lang w:val="en-US"/>
        </w:rPr>
        <w:t>Beatus es tu</w:t>
      </w:r>
      <w:r w:rsidRPr="00F3652D">
        <w:rPr>
          <w:lang w:val="en-US"/>
        </w:rPr>
        <w:t>.</w:t>
      </w:r>
    </w:p>
    <w:p w:rsidR="00F15E8B" w:rsidRPr="00EE485F" w:rsidRDefault="00F15E8B" w:rsidP="00C10675">
      <w:pPr>
        <w:rPr>
          <w:lang w:val="en-GB"/>
        </w:rPr>
      </w:pPr>
      <w:r w:rsidRPr="00EE485F">
        <w:rPr>
          <w:rStyle w:val="Time1"/>
          <w:lang w:val="en-GB"/>
        </w:rPr>
        <w:t>Ad cursum</w:t>
      </w:r>
      <w:r w:rsidRPr="00EE485F">
        <w:rPr>
          <w:lang w:val="en-GB"/>
        </w:rPr>
        <w:t xml:space="preserve"> de primo nocturno.</w:t>
      </w:r>
    </w:p>
    <w:p w:rsidR="00F15E8B" w:rsidRPr="00EE485F" w:rsidRDefault="00F15E8B" w:rsidP="00C10675">
      <w:pPr>
        <w:rPr>
          <w:lang w:val="en-GB"/>
        </w:rPr>
      </w:pPr>
      <w:r w:rsidRPr="00EE485F">
        <w:rPr>
          <w:rStyle w:val="Time1"/>
          <w:lang w:val="en-GB"/>
        </w:rPr>
        <w:t>Ad nonam</w:t>
      </w:r>
      <w:r w:rsidRPr="00EE485F">
        <w:rPr>
          <w:lang w:val="en-GB"/>
        </w:rPr>
        <w:t xml:space="preserve"> AN </w:t>
      </w:r>
      <w:r w:rsidR="00C1418F" w:rsidRPr="00C1418F">
        <w:rPr>
          <w:rStyle w:val="Incipit"/>
          <w:lang w:val="en-US"/>
        </w:rPr>
        <w:t>In isto loco</w:t>
      </w:r>
      <w:r w:rsidRPr="00EE485F">
        <w:rPr>
          <w:lang w:val="en-GB"/>
        </w:rPr>
        <w:t>.</w:t>
      </w:r>
    </w:p>
    <w:p w:rsidR="00F15E8B" w:rsidRPr="008B452C" w:rsidRDefault="00F15E8B" w:rsidP="00C10675">
      <w:pPr>
        <w:rPr>
          <w:lang w:val="it-IT"/>
        </w:rPr>
      </w:pPr>
      <w:r w:rsidRPr="001B63A5">
        <w:rPr>
          <w:rStyle w:val="Time1"/>
          <w:lang w:val="en-GB"/>
        </w:rPr>
        <w:t>Ad missam</w:t>
      </w:r>
      <w:r w:rsidRPr="001B63A5">
        <w:rPr>
          <w:lang w:val="en-GB"/>
        </w:rPr>
        <w:t xml:space="preserve"> ORCL </w:t>
      </w:r>
      <w:r w:rsidR="00C1418F" w:rsidRPr="001B63A5">
        <w:rPr>
          <w:rStyle w:val="Incipit"/>
          <w:lang w:val="en-GB"/>
        </w:rPr>
        <w:t>Infirmitatem</w:t>
      </w:r>
      <w:r w:rsidR="007275B6" w:rsidRPr="001B63A5">
        <w:rPr>
          <w:lang w:val="en-GB"/>
        </w:rPr>
        <w:t xml:space="preserve"> </w:t>
      </w:r>
      <w:r w:rsidRPr="001B63A5">
        <w:rPr>
          <w:lang w:val="en-GB"/>
        </w:rPr>
        <w:t xml:space="preserve">et [CL] </w:t>
      </w:r>
      <w:r w:rsidR="00C1418F" w:rsidRPr="001B63A5">
        <w:rPr>
          <w:rStyle w:val="Incipit"/>
          <w:lang w:val="en-GB"/>
        </w:rPr>
        <w:t>Deus qui beatum Sebastianum</w:t>
      </w:r>
      <w:r w:rsidR="007275B6" w:rsidRPr="001B63A5">
        <w:rPr>
          <w:lang w:val="en-GB"/>
        </w:rPr>
        <w:t xml:space="preserve"> </w:t>
      </w:r>
      <w:r w:rsidRPr="001B63A5">
        <w:rPr>
          <w:lang w:val="en-GB"/>
        </w:rPr>
        <w:t xml:space="preserve">cum uno [_CL] </w:t>
      </w:r>
      <w:r w:rsidR="00C1418F" w:rsidRPr="001B63A5">
        <w:rPr>
          <w:rStyle w:val="Incipit"/>
          <w:lang w:val="en-GB"/>
        </w:rPr>
        <w:t>Per dominum</w:t>
      </w:r>
      <w:r w:rsidR="007275B6" w:rsidRPr="001B63A5">
        <w:rPr>
          <w:lang w:val="en-GB"/>
        </w:rPr>
        <w:t xml:space="preserve"> </w:t>
      </w:r>
      <w:r w:rsidRPr="001B63A5">
        <w:rPr>
          <w:lang w:val="en-GB"/>
        </w:rPr>
        <w:t>clauduntur</w:t>
      </w:r>
      <w:r w:rsidR="00C94F95" w:rsidRPr="001B63A5">
        <w:rPr>
          <w:lang w:val="en-GB"/>
        </w:rPr>
        <w:t xml:space="preserve">, </w:t>
      </w:r>
      <w:r w:rsidRPr="001B63A5">
        <w:rPr>
          <w:lang w:val="en-GB"/>
        </w:rPr>
        <w:t>similiter post communionem</w:t>
      </w:r>
      <w:r w:rsidR="00C94F95" w:rsidRPr="001B63A5">
        <w:rPr>
          <w:lang w:val="en-GB"/>
        </w:rPr>
        <w:t xml:space="preserve">. </w:t>
      </w:r>
      <w:r w:rsidRPr="001B63A5">
        <w:rPr>
          <w:lang w:val="en-GB"/>
        </w:rPr>
        <w:t>Ad priorem autem missam secundae orationi</w:t>
      </w:r>
      <w:r w:rsidR="00C94F95" w:rsidRPr="001B63A5">
        <w:rPr>
          <w:lang w:val="en-GB"/>
        </w:rPr>
        <w:t xml:space="preserve">, </w:t>
      </w:r>
      <w:r w:rsidRPr="001B63A5">
        <w:rPr>
          <w:lang w:val="en-GB"/>
        </w:rPr>
        <w:t>id est</w:t>
      </w:r>
      <w:r w:rsidR="00C94F95" w:rsidRPr="001B63A5">
        <w:rPr>
          <w:lang w:val="en-GB"/>
        </w:rPr>
        <w:t xml:space="preserve">, </w:t>
      </w:r>
      <w:r w:rsidRPr="001B63A5">
        <w:rPr>
          <w:lang w:val="en-GB"/>
        </w:rPr>
        <w:t xml:space="preserve">[CL] </w:t>
      </w:r>
      <w:r w:rsidR="00C1418F" w:rsidRPr="001B63A5">
        <w:rPr>
          <w:rStyle w:val="Incipit"/>
          <w:lang w:val="en-GB"/>
        </w:rPr>
        <w:t xml:space="preserve">Deus qui </w:t>
      </w:r>
      <w:r w:rsidR="00C1418F" w:rsidRPr="001B63A5">
        <w:rPr>
          <w:rStyle w:val="Incipit"/>
          <w:lang w:val="en-GB"/>
        </w:rPr>
        <w:lastRenderedPageBreak/>
        <w:t>beatum Sebastianum</w:t>
      </w:r>
      <w:r w:rsidR="00C94F95" w:rsidRPr="001B63A5">
        <w:rPr>
          <w:lang w:val="en-GB"/>
        </w:rPr>
        <w:t xml:space="preserve">, </w:t>
      </w:r>
      <w:r w:rsidRPr="001B63A5">
        <w:rPr>
          <w:lang w:val="en-GB"/>
        </w:rPr>
        <w:t>iunguntur usuales orationes</w:t>
      </w:r>
      <w:r w:rsidR="00C94F95" w:rsidRPr="001B63A5">
        <w:rPr>
          <w:lang w:val="en-GB"/>
        </w:rPr>
        <w:t xml:space="preserve">, </w:t>
      </w:r>
      <w:r w:rsidRPr="001B63A5">
        <w:rPr>
          <w:lang w:val="en-GB"/>
        </w:rPr>
        <w:t xml:space="preserve">quae omnes cum uno [_CL] </w:t>
      </w:r>
      <w:r w:rsidR="00C1418F" w:rsidRPr="001B63A5">
        <w:rPr>
          <w:rStyle w:val="Incipit"/>
          <w:lang w:val="en-GB"/>
        </w:rPr>
        <w:t>Per dominum</w:t>
      </w:r>
      <w:r w:rsidR="007275B6" w:rsidRPr="001B63A5">
        <w:rPr>
          <w:lang w:val="en-GB"/>
        </w:rPr>
        <w:t xml:space="preserve"> </w:t>
      </w:r>
      <w:r w:rsidRPr="001B63A5">
        <w:rPr>
          <w:lang w:val="en-GB"/>
        </w:rPr>
        <w:t>finiuntur</w:t>
      </w:r>
      <w:r w:rsidR="00C94F95" w:rsidRPr="001B63A5">
        <w:rPr>
          <w:lang w:val="en-GB"/>
        </w:rPr>
        <w:t xml:space="preserve">. </w:t>
      </w:r>
      <w:r w:rsidRPr="008B452C">
        <w:rPr>
          <w:lang w:val="it-IT"/>
        </w:rPr>
        <w:t>LE</w:t>
      </w:r>
      <w:r w:rsidR="000E36CB">
        <w:rPr>
          <w:lang w:val="it-IT"/>
        </w:rPr>
        <w:t>EP</w:t>
      </w:r>
      <w:r w:rsidRPr="008B452C">
        <w:rPr>
          <w:lang w:val="it-IT"/>
        </w:rPr>
        <w:t xml:space="preserve"> </w:t>
      </w:r>
      <w:r w:rsidR="00C1418F" w:rsidRPr="00C1418F">
        <w:rPr>
          <w:rStyle w:val="Incipit"/>
          <w:lang w:val="it-IT"/>
        </w:rPr>
        <w:t>Sancti per fidem</w:t>
      </w:r>
      <w:r w:rsidR="00C94F95" w:rsidRPr="00F3652D">
        <w:rPr>
          <w:lang w:val="it-IT"/>
        </w:rPr>
        <w:t xml:space="preserve">. </w:t>
      </w:r>
      <w:r w:rsidRPr="00F3652D">
        <w:rPr>
          <w:lang w:val="it-IT"/>
        </w:rPr>
        <w:t xml:space="preserve">[AL] </w:t>
      </w:r>
      <w:r w:rsidR="00C1418F" w:rsidRPr="00C1418F">
        <w:rPr>
          <w:rStyle w:val="Incipit"/>
          <w:lang w:val="it-IT"/>
        </w:rPr>
        <w:t>Alleluia</w:t>
      </w:r>
      <w:r w:rsidR="00C94F95" w:rsidRPr="00F3652D">
        <w:rPr>
          <w:lang w:val="it-IT"/>
        </w:rPr>
        <w:t xml:space="preserve">. </w:t>
      </w:r>
      <w:r w:rsidRPr="00F3652D">
        <w:rPr>
          <w:lang w:val="it-IT"/>
        </w:rPr>
        <w:t xml:space="preserve">[ALV] </w:t>
      </w:r>
      <w:r w:rsidR="00C1418F" w:rsidRPr="00C1418F">
        <w:rPr>
          <w:rStyle w:val="Incipit"/>
          <w:lang w:val="it-IT"/>
        </w:rPr>
        <w:t>Iusti epulentur</w:t>
      </w:r>
      <w:r w:rsidR="00C94F95" w:rsidRPr="008B452C">
        <w:rPr>
          <w:lang w:val="it-IT"/>
        </w:rPr>
        <w:t xml:space="preserve">. </w:t>
      </w:r>
      <w:r w:rsidRPr="008B452C">
        <w:rPr>
          <w:lang w:val="it-IT"/>
        </w:rPr>
        <w:t xml:space="preserve">Si est septuagesima </w:t>
      </w:r>
      <w:r w:rsidRPr="00F3652D">
        <w:rPr>
          <w:lang w:val="it-IT"/>
        </w:rPr>
        <w:t>[</w:t>
      </w:r>
      <w:r w:rsidRPr="008B452C">
        <w:rPr>
          <w:lang w:val="it-IT"/>
        </w:rPr>
        <w:t xml:space="preserve">TR] </w:t>
      </w:r>
      <w:r w:rsidR="00C1418F" w:rsidRPr="00C1418F">
        <w:rPr>
          <w:rStyle w:val="Incipit"/>
          <w:lang w:val="it-IT"/>
        </w:rPr>
        <w:t>Qui seminant</w:t>
      </w:r>
      <w:r w:rsidR="00C94F95" w:rsidRPr="00F3652D">
        <w:rPr>
          <w:lang w:val="it-IT"/>
        </w:rPr>
        <w:t xml:space="preserve">. </w:t>
      </w:r>
      <w:r w:rsidRPr="00F3652D">
        <w:rPr>
          <w:lang w:val="it-IT"/>
        </w:rPr>
        <w:t>(</w:t>
      </w:r>
      <w:r w:rsidR="00312C40">
        <w:rPr>
          <w:lang w:val="it-IT"/>
        </w:rPr>
        <w:t>62a</w:t>
      </w:r>
      <w:r w:rsidRPr="00F3652D">
        <w:rPr>
          <w:lang w:val="it-IT"/>
        </w:rPr>
        <w:t xml:space="preserve">) </w:t>
      </w:r>
      <w:r w:rsidRPr="008B452C">
        <w:rPr>
          <w:lang w:val="it-IT"/>
        </w:rPr>
        <w:t xml:space="preserve">EV </w:t>
      </w:r>
      <w:r w:rsidR="00C1418F" w:rsidRPr="00C1418F">
        <w:rPr>
          <w:rStyle w:val="Incipit"/>
          <w:lang w:val="it-IT"/>
        </w:rPr>
        <w:t>Descendens Iesus</w:t>
      </w:r>
      <w:r w:rsidR="00C94F95" w:rsidRPr="00F3652D">
        <w:rPr>
          <w:lang w:val="it-IT"/>
        </w:rPr>
        <w:t xml:space="preserve">. </w:t>
      </w:r>
      <w:r w:rsidRPr="008B452C">
        <w:rPr>
          <w:lang w:val="it-IT"/>
        </w:rPr>
        <w:t>Ad refectionem hom</w:t>
      </w:r>
      <w:r w:rsidR="000E36CB">
        <w:rPr>
          <w:lang w:val="it-IT"/>
        </w:rPr>
        <w:t>i</w:t>
      </w:r>
      <w:r w:rsidRPr="008B452C">
        <w:rPr>
          <w:lang w:val="it-IT"/>
        </w:rPr>
        <w:t>lia de festo praesenti legitur</w:t>
      </w:r>
      <w:r w:rsidR="00C94F95" w:rsidRPr="008B452C">
        <w:rPr>
          <w:lang w:val="it-IT"/>
        </w:rPr>
        <w:t xml:space="preserve">, </w:t>
      </w:r>
      <w:r w:rsidRPr="008B452C">
        <w:rPr>
          <w:lang w:val="it-IT"/>
        </w:rPr>
        <w:t>sed non ultra in hoc anno</w:t>
      </w:r>
      <w:r w:rsidR="00C94F95" w:rsidRPr="008B452C">
        <w:rPr>
          <w:lang w:val="it-IT"/>
        </w:rPr>
        <w:t xml:space="preserve">, </w:t>
      </w:r>
      <w:r w:rsidRPr="008B452C">
        <w:rPr>
          <w:lang w:val="it-IT"/>
        </w:rPr>
        <w:t xml:space="preserve">quod de reliquis </w:t>
      </w:r>
      <w:r w:rsidR="000E36CB">
        <w:rPr>
          <w:lang w:val="it-IT"/>
        </w:rPr>
        <w:t>h</w:t>
      </w:r>
      <w:r w:rsidRPr="008B452C">
        <w:rPr>
          <w:lang w:val="it-IT"/>
        </w:rPr>
        <w:t>omeliis deinceps est observandum.</w:t>
      </w:r>
    </w:p>
    <w:p w:rsidR="00F15E8B" w:rsidRPr="00907DF6" w:rsidRDefault="00F15E8B" w:rsidP="00C10675">
      <w:pPr>
        <w:rPr>
          <w:lang w:val="it-IT"/>
        </w:rPr>
      </w:pPr>
      <w:r w:rsidRPr="008B452C">
        <w:rPr>
          <w:rStyle w:val="Time1"/>
          <w:lang w:val="it-IT"/>
        </w:rPr>
        <w:t>In secunda vespera</w:t>
      </w:r>
      <w:r w:rsidRPr="008B452C">
        <w:rPr>
          <w:lang w:val="it-IT"/>
        </w:rPr>
        <w:t xml:space="preserve"> matutina laus</w:t>
      </w:r>
      <w:r w:rsidR="00C94F95" w:rsidRPr="008B452C">
        <w:rPr>
          <w:lang w:val="it-IT"/>
        </w:rPr>
        <w:t xml:space="preserve">, </w:t>
      </w:r>
      <w:r w:rsidRPr="008B452C">
        <w:rPr>
          <w:lang w:val="it-IT"/>
        </w:rPr>
        <w:t>cetera de sancta Agn</w:t>
      </w:r>
      <w:r w:rsidR="000E36CB">
        <w:rPr>
          <w:lang w:val="it-IT"/>
        </w:rPr>
        <w:t>ete</w:t>
      </w:r>
      <w:r w:rsidR="00C94F95" w:rsidRPr="008B452C">
        <w:rPr>
          <w:lang w:val="it-IT"/>
        </w:rPr>
        <w:t xml:space="preserve">. </w:t>
      </w:r>
      <w:r w:rsidRPr="00321677">
        <w:rPr>
          <w:lang w:val="de-DE"/>
        </w:rPr>
        <w:t>Unde supra</w:t>
      </w:r>
      <w:r w:rsidR="00C94F95" w:rsidRPr="00321677">
        <w:rPr>
          <w:lang w:val="de-DE"/>
        </w:rPr>
        <w:t xml:space="preserve">. </w:t>
      </w:r>
      <w:r w:rsidRPr="00321677">
        <w:rPr>
          <w:lang w:val="de-DE"/>
        </w:rPr>
        <w:t>A</w:t>
      </w:r>
      <w:r w:rsidR="00C41395" w:rsidRPr="00321677">
        <w:rPr>
          <w:lang w:val="de-DE"/>
        </w:rPr>
        <w:t>N</w:t>
      </w:r>
      <w:r w:rsidRPr="00321677">
        <w:rPr>
          <w:lang w:val="de-DE"/>
        </w:rPr>
        <w:t xml:space="preserve"> </w:t>
      </w:r>
      <w:r w:rsidR="00C1418F" w:rsidRPr="00321677">
        <w:rPr>
          <w:rStyle w:val="Incipit"/>
          <w:lang w:val="de-DE"/>
        </w:rPr>
        <w:t>Beatus Ca</w:t>
      </w:r>
      <w:r w:rsidR="000E36CB" w:rsidRPr="00321677">
        <w:rPr>
          <w:rStyle w:val="Incipit"/>
          <w:lang w:val="de-DE"/>
        </w:rPr>
        <w:t>l</w:t>
      </w:r>
      <w:r w:rsidR="00C1418F" w:rsidRPr="00321677">
        <w:rPr>
          <w:rStyle w:val="Incipit"/>
          <w:lang w:val="de-DE"/>
        </w:rPr>
        <w:t>listus</w:t>
      </w:r>
      <w:r w:rsidRPr="00321677">
        <w:rPr>
          <w:lang w:val="de-DE"/>
        </w:rPr>
        <w:t>.</w:t>
      </w:r>
      <w:r w:rsidR="00C41395" w:rsidRPr="00321677">
        <w:rPr>
          <w:lang w:val="de-DE"/>
        </w:rPr>
        <w:t xml:space="preserve"> </w:t>
      </w:r>
      <w:r w:rsidRPr="008B452C">
        <w:rPr>
          <w:lang w:val="it-IT"/>
        </w:rPr>
        <w:t>A</w:t>
      </w:r>
      <w:r w:rsidR="00C41395">
        <w:rPr>
          <w:lang w:val="it-IT"/>
        </w:rPr>
        <w:t>N</w:t>
      </w:r>
      <w:r w:rsidRPr="008B452C">
        <w:rPr>
          <w:lang w:val="it-IT"/>
        </w:rPr>
        <w:t xml:space="preserve"> </w:t>
      </w:r>
      <w:r w:rsidR="00C1418F" w:rsidRPr="00C1418F">
        <w:rPr>
          <w:rStyle w:val="Incipit"/>
          <w:lang w:val="it-IT"/>
        </w:rPr>
        <w:t>Beatissima Martha</w:t>
      </w:r>
      <w:r w:rsidRPr="008B452C">
        <w:rPr>
          <w:lang w:val="it-IT"/>
        </w:rPr>
        <w:t>.</w:t>
      </w:r>
    </w:p>
    <w:p w:rsidR="00F15E8B" w:rsidRPr="001B63A5" w:rsidRDefault="00AB0C0E" w:rsidP="002948B5">
      <w:pPr>
        <w:pStyle w:val="berschrift1"/>
        <w:rPr>
          <w:lang w:val="it-IT"/>
        </w:rPr>
      </w:pPr>
      <w:r w:rsidRPr="008B452C">
        <w:rPr>
          <w:rStyle w:val="berschrift1Zchn"/>
          <w:b/>
          <w:bCs/>
          <w:lang w:val="it-IT"/>
        </w:rPr>
        <w:t>IN NATALE SANCTAE AGNETIS</w:t>
      </w:r>
    </w:p>
    <w:p w:rsidR="00F15E8B" w:rsidRPr="008B452C" w:rsidRDefault="00F15E8B" w:rsidP="00C10675">
      <w:pPr>
        <w:rPr>
          <w:lang w:val="it-IT"/>
        </w:rPr>
      </w:pPr>
      <w:r w:rsidRPr="008B452C">
        <w:rPr>
          <w:rStyle w:val="Time1"/>
          <w:lang w:val="it-IT"/>
        </w:rPr>
        <w:t>[In prima vespera]</w:t>
      </w:r>
      <w:r w:rsidRPr="008B452C">
        <w:rPr>
          <w:lang w:val="it-IT"/>
        </w:rPr>
        <w:t xml:space="preserve"> CP </w:t>
      </w:r>
      <w:r w:rsidR="00C1418F" w:rsidRPr="00C1418F">
        <w:rPr>
          <w:rStyle w:val="Incipit"/>
          <w:lang w:val="it-IT"/>
        </w:rPr>
        <w:t>Confitebor tibi domine</w:t>
      </w:r>
      <w:r w:rsidR="00C94F95" w:rsidRPr="00F3652D">
        <w:rPr>
          <w:lang w:val="it-IT"/>
        </w:rPr>
        <w:t xml:space="preserve">. </w:t>
      </w:r>
      <w:r w:rsidRPr="00F3652D">
        <w:rPr>
          <w:lang w:val="it-IT"/>
        </w:rPr>
        <w:t xml:space="preserve">RP </w:t>
      </w:r>
      <w:r w:rsidR="00C1418F" w:rsidRPr="00C1418F">
        <w:rPr>
          <w:rStyle w:val="Incipit"/>
          <w:lang w:val="it-IT"/>
        </w:rPr>
        <w:t>Diem festum</w:t>
      </w:r>
      <w:r w:rsidRPr="008B452C">
        <w:rPr>
          <w:lang w:val="it-IT"/>
        </w:rPr>
        <w:t>.</w:t>
      </w:r>
      <w:r w:rsidR="00F3652D" w:rsidRPr="00F3652D">
        <w:rPr>
          <w:lang w:val="it-IT"/>
        </w:rPr>
        <w:t xml:space="preserve">[RV] </w:t>
      </w:r>
      <w:r w:rsidR="00C1418F" w:rsidRPr="00C1418F">
        <w:rPr>
          <w:rStyle w:val="Incipit"/>
          <w:lang w:val="it-IT"/>
        </w:rPr>
        <w:t>Ä+Ingressa Agnes+Ä</w:t>
      </w:r>
      <w:r w:rsidR="00F3652D" w:rsidRPr="00F3652D">
        <w:rPr>
          <w:lang w:val="it-IT"/>
        </w:rPr>
        <w:t xml:space="preserve">. </w:t>
      </w:r>
      <w:r w:rsidR="00204DDD">
        <w:rPr>
          <w:lang w:val="it-IT"/>
        </w:rPr>
        <w:t>[</w:t>
      </w:r>
      <w:r w:rsidR="00F3652D" w:rsidRPr="008B452C">
        <w:rPr>
          <w:lang w:val="it-IT"/>
        </w:rPr>
        <w:t>HY</w:t>
      </w:r>
      <w:r w:rsidR="00204DDD">
        <w:rPr>
          <w:lang w:val="it-IT"/>
        </w:rPr>
        <w:t>]</w:t>
      </w:r>
      <w:r w:rsidR="00F3652D" w:rsidRPr="008B452C">
        <w:rPr>
          <w:lang w:val="it-IT"/>
        </w:rPr>
        <w:t xml:space="preserve"> </w:t>
      </w:r>
      <w:r w:rsidR="00C1418F" w:rsidRPr="00C1418F">
        <w:rPr>
          <w:rStyle w:val="Incipit"/>
          <w:lang w:val="it-IT"/>
        </w:rPr>
        <w:t>Ä+Iesu corona virginum+Ä</w:t>
      </w:r>
      <w:r w:rsidR="00C94F95" w:rsidRPr="00F3652D">
        <w:rPr>
          <w:lang w:val="it-IT"/>
        </w:rPr>
        <w:t xml:space="preserve">. </w:t>
      </w:r>
      <w:r w:rsidRPr="008B452C">
        <w:rPr>
          <w:lang w:val="it-IT"/>
        </w:rPr>
        <w:t xml:space="preserve">AM </w:t>
      </w:r>
      <w:r w:rsidR="00C1418F" w:rsidRPr="00C1418F">
        <w:rPr>
          <w:rStyle w:val="Incipit"/>
          <w:lang w:val="it-IT"/>
        </w:rPr>
        <w:t>Christi virgo</w:t>
      </w:r>
      <w:r w:rsidR="00C94F95" w:rsidRPr="00F3652D">
        <w:rPr>
          <w:lang w:val="it-IT"/>
        </w:rPr>
        <w:t xml:space="preserve">. </w:t>
      </w:r>
      <w:r w:rsidRPr="008B452C">
        <w:rPr>
          <w:lang w:val="it-IT"/>
        </w:rPr>
        <w:t xml:space="preserve">Post [BD] </w:t>
      </w:r>
      <w:r w:rsidR="00C1418F" w:rsidRPr="00C1418F">
        <w:rPr>
          <w:rStyle w:val="Incipit"/>
          <w:lang w:val="it-IT"/>
        </w:rPr>
        <w:t>Benedicamu</w:t>
      </w:r>
      <w:r w:rsidR="00C1418F" w:rsidRPr="00490157">
        <w:rPr>
          <w:rStyle w:val="Incipit"/>
          <w:lang w:val="it-IT"/>
        </w:rPr>
        <w:t>s</w:t>
      </w:r>
      <w:r w:rsidR="00CF71C2" w:rsidRPr="001B63A5">
        <w:rPr>
          <w:lang w:val="it-IT"/>
        </w:rPr>
        <w:t>666</w:t>
      </w:r>
      <w:r w:rsidR="00CF71C2">
        <w:rPr>
          <w:lang w:val="it-IT"/>
        </w:rPr>
        <w:t xml:space="preserve"> </w:t>
      </w:r>
      <w:r w:rsidRPr="008B452C">
        <w:rPr>
          <w:lang w:val="it-IT"/>
        </w:rPr>
        <w:t xml:space="preserve">AC </w:t>
      </w:r>
      <w:r w:rsidR="00C1418F" w:rsidRPr="00C1418F">
        <w:rPr>
          <w:rStyle w:val="Incipit"/>
          <w:lang w:val="it-IT"/>
        </w:rPr>
        <w:t>Egregie dei</w:t>
      </w:r>
      <w:r w:rsidR="00C94F95" w:rsidRPr="00F3652D">
        <w:rPr>
          <w:lang w:val="it-IT"/>
        </w:rPr>
        <w:t xml:space="preserve">. </w:t>
      </w:r>
      <w:r w:rsidRPr="008B452C">
        <w:rPr>
          <w:lang w:val="it-IT"/>
        </w:rPr>
        <w:t>De sancto Meginrado martyr</w:t>
      </w:r>
      <w:r w:rsidR="00AB0C0E">
        <w:rPr>
          <w:lang w:val="it-IT"/>
        </w:rPr>
        <w:t>e</w:t>
      </w:r>
      <w:r w:rsidRPr="008B452C">
        <w:rPr>
          <w:rFonts w:eastAsia="Arial"/>
          <w:lang w:val="it-IT"/>
        </w:rPr>
        <w:t xml:space="preserve"> AC </w:t>
      </w:r>
      <w:r w:rsidR="00C1418F" w:rsidRPr="00C1418F">
        <w:rPr>
          <w:rStyle w:val="Incipit"/>
          <w:lang w:val="it-IT"/>
        </w:rPr>
        <w:t>Iste cognovit</w:t>
      </w:r>
      <w:r w:rsidR="00C94F95" w:rsidRPr="00F3652D">
        <w:rPr>
          <w:lang w:val="it-IT"/>
        </w:rPr>
        <w:t xml:space="preserve">. </w:t>
      </w:r>
      <w:r w:rsidRPr="008B452C">
        <w:rPr>
          <w:lang w:val="it-IT"/>
        </w:rPr>
        <w:t>Oratio sancti Georgii martyri</w:t>
      </w:r>
      <w:r w:rsidR="00AB0C0E">
        <w:rPr>
          <w:lang w:val="it-IT"/>
        </w:rPr>
        <w:t>s</w:t>
      </w:r>
      <w:r w:rsidRPr="008B452C">
        <w:rPr>
          <w:lang w:val="it-IT"/>
        </w:rPr>
        <w:t>.</w:t>
      </w:r>
    </w:p>
    <w:p w:rsidR="00AB0C0E" w:rsidRDefault="00F15E8B" w:rsidP="00C10675">
      <w:pPr>
        <w:rPr>
          <w:lang w:val="pt-PT"/>
        </w:rPr>
      </w:pPr>
      <w:r w:rsidRPr="008B452C">
        <w:rPr>
          <w:rStyle w:val="Time1"/>
          <w:lang w:val="pt-PT"/>
        </w:rPr>
        <w:t>[Ad matutin</w:t>
      </w:r>
      <w:r w:rsidR="00AB0C0E">
        <w:rPr>
          <w:rStyle w:val="Time1"/>
          <w:lang w:val="pt-PT"/>
        </w:rPr>
        <w:t>um</w:t>
      </w:r>
      <w:r w:rsidRPr="008B452C">
        <w:rPr>
          <w:rStyle w:val="Time1"/>
          <w:lang w:val="pt-PT"/>
        </w:rPr>
        <w:t>]</w:t>
      </w:r>
      <w:r w:rsidRPr="008B452C">
        <w:rPr>
          <w:lang w:val="pt-PT"/>
        </w:rPr>
        <w:t xml:space="preserve"> INV </w:t>
      </w:r>
      <w:r w:rsidR="00C1418F" w:rsidRPr="00C1418F">
        <w:rPr>
          <w:rStyle w:val="Incipit"/>
          <w:lang w:val="pt-PT"/>
        </w:rPr>
        <w:t>Regem virginum</w:t>
      </w:r>
      <w:r w:rsidR="00C94F95" w:rsidRPr="00F3652D">
        <w:rPr>
          <w:lang w:val="pt-PT"/>
        </w:rPr>
        <w:t xml:space="preserve">. </w:t>
      </w:r>
      <w:r w:rsidRPr="008B452C">
        <w:rPr>
          <w:lang w:val="pt-PT"/>
        </w:rPr>
        <w:t xml:space="preserve">HY </w:t>
      </w:r>
      <w:r w:rsidR="00C1418F" w:rsidRPr="00C1418F">
        <w:rPr>
          <w:rStyle w:val="Incipit"/>
          <w:lang w:val="pt-PT"/>
        </w:rPr>
        <w:t>Virginis proles</w:t>
      </w:r>
      <w:r w:rsidR="00C94F95" w:rsidRPr="008B452C">
        <w:rPr>
          <w:lang w:val="pt-PT"/>
        </w:rPr>
        <w:t>.</w:t>
      </w:r>
    </w:p>
    <w:p w:rsidR="00F15E8B" w:rsidRPr="001B63A5" w:rsidRDefault="00F15E8B" w:rsidP="00C10675">
      <w:pPr>
        <w:rPr>
          <w:lang w:val="fr-FR"/>
        </w:rPr>
      </w:pPr>
      <w:r w:rsidRPr="008B452C">
        <w:rPr>
          <w:rStyle w:val="Time2"/>
          <w:lang w:val="it-IT"/>
        </w:rPr>
        <w:t>In primo nocturno</w:t>
      </w:r>
      <w:r w:rsidRPr="008B452C">
        <w:rPr>
          <w:lang w:val="it-IT"/>
        </w:rPr>
        <w:t xml:space="preserve"> AN </w:t>
      </w:r>
      <w:r w:rsidR="00C1418F" w:rsidRPr="00C1418F">
        <w:rPr>
          <w:rStyle w:val="Incipit"/>
          <w:lang w:val="it-IT"/>
        </w:rPr>
        <w:t>Discede a me</w:t>
      </w:r>
      <w:r w:rsidR="00C94F95" w:rsidRPr="00F3652D">
        <w:rPr>
          <w:lang w:val="it-IT"/>
        </w:rPr>
        <w:t xml:space="preserve">. </w:t>
      </w:r>
      <w:r w:rsidR="00F3652D" w:rsidRPr="00321677">
        <w:rPr>
          <w:lang w:val="de-DE"/>
        </w:rPr>
        <w:t xml:space="preserve">[PS] </w:t>
      </w:r>
      <w:r w:rsidR="00C1418F" w:rsidRPr="00321677">
        <w:rPr>
          <w:rStyle w:val="Incipit"/>
          <w:lang w:val="de-DE"/>
        </w:rPr>
        <w:t>Ä+Domine deus+Ä</w:t>
      </w:r>
      <w:r w:rsidR="00C94F95" w:rsidRPr="00321677">
        <w:rPr>
          <w:lang w:val="de-DE"/>
        </w:rPr>
        <w:t xml:space="preserve">. </w:t>
      </w:r>
      <w:r w:rsidRPr="00321677">
        <w:rPr>
          <w:lang w:val="de-DE"/>
        </w:rPr>
        <w:t xml:space="preserve">AN </w:t>
      </w:r>
      <w:r w:rsidR="00C1418F" w:rsidRPr="00321677">
        <w:rPr>
          <w:rStyle w:val="Incipit"/>
          <w:lang w:val="de-DE"/>
        </w:rPr>
        <w:t>Dextram meam</w:t>
      </w:r>
      <w:r w:rsidR="00C94F95" w:rsidRPr="00321677">
        <w:rPr>
          <w:lang w:val="de-DE"/>
        </w:rPr>
        <w:t xml:space="preserve">. </w:t>
      </w:r>
      <w:r w:rsidR="00F3652D" w:rsidRPr="00321677">
        <w:rPr>
          <w:lang w:val="de-DE"/>
        </w:rPr>
        <w:t xml:space="preserve">[PS] </w:t>
      </w:r>
      <w:r w:rsidR="00C1418F" w:rsidRPr="00321677">
        <w:rPr>
          <w:rStyle w:val="Incipit"/>
          <w:lang w:val="de-DE"/>
        </w:rPr>
        <w:t>Ä+Caeli enarrant+Ä</w:t>
      </w:r>
      <w:r w:rsidR="00C94F95" w:rsidRPr="00321677">
        <w:rPr>
          <w:lang w:val="de-DE"/>
        </w:rPr>
        <w:t xml:space="preserve">. </w:t>
      </w:r>
      <w:r w:rsidRPr="00321677">
        <w:rPr>
          <w:lang w:val="de-DE"/>
        </w:rPr>
        <w:t xml:space="preserve">AN </w:t>
      </w:r>
      <w:r w:rsidR="00C1418F" w:rsidRPr="00321677">
        <w:rPr>
          <w:rStyle w:val="Incipit"/>
          <w:lang w:val="de-DE"/>
        </w:rPr>
        <w:t>Posuit signum</w:t>
      </w:r>
      <w:r w:rsidR="00C94F95" w:rsidRPr="00321677">
        <w:rPr>
          <w:lang w:val="de-DE"/>
        </w:rPr>
        <w:t xml:space="preserve">. </w:t>
      </w:r>
      <w:r w:rsidR="00F3652D" w:rsidRPr="00321677">
        <w:rPr>
          <w:lang w:val="de-DE"/>
        </w:rPr>
        <w:t xml:space="preserve">[PS] </w:t>
      </w:r>
      <w:r w:rsidR="00C1418F" w:rsidRPr="00321677">
        <w:rPr>
          <w:rStyle w:val="Incipit"/>
          <w:lang w:val="de-DE"/>
        </w:rPr>
        <w:t>Ä+Domini est terra+Ä</w:t>
      </w:r>
      <w:r w:rsidR="00C94F95" w:rsidRPr="00321677">
        <w:rPr>
          <w:lang w:val="de-DE"/>
        </w:rPr>
        <w:t xml:space="preserve">. </w:t>
      </w:r>
      <w:r w:rsidRPr="00321677">
        <w:rPr>
          <w:lang w:val="de-DE"/>
        </w:rPr>
        <w:t xml:space="preserve">AN </w:t>
      </w:r>
      <w:r w:rsidR="00C1418F" w:rsidRPr="00321677">
        <w:rPr>
          <w:rStyle w:val="Incipit"/>
          <w:lang w:val="de-DE"/>
        </w:rPr>
        <w:t>Specie tua</w:t>
      </w:r>
      <w:r w:rsidR="00C94F95" w:rsidRPr="00321677">
        <w:rPr>
          <w:lang w:val="de-DE"/>
        </w:rPr>
        <w:t xml:space="preserve">. </w:t>
      </w:r>
      <w:r w:rsidR="00F3652D" w:rsidRPr="00321677">
        <w:rPr>
          <w:lang w:val="de-DE"/>
        </w:rPr>
        <w:t xml:space="preserve">[PS] </w:t>
      </w:r>
      <w:r w:rsidR="00C1418F" w:rsidRPr="00321677">
        <w:rPr>
          <w:rStyle w:val="Incipit"/>
          <w:lang w:val="de-DE"/>
        </w:rPr>
        <w:t>Ä+Eructavit+Ä</w:t>
      </w:r>
      <w:r w:rsidR="00C94F95" w:rsidRPr="00321677">
        <w:rPr>
          <w:lang w:val="de-DE"/>
        </w:rPr>
        <w:t xml:space="preserve">. </w:t>
      </w:r>
      <w:r w:rsidRPr="00321677">
        <w:rPr>
          <w:lang w:val="de-DE"/>
        </w:rPr>
        <w:t xml:space="preserve">AN </w:t>
      </w:r>
      <w:r w:rsidR="00C1418F" w:rsidRPr="00321677">
        <w:rPr>
          <w:rStyle w:val="Incipit"/>
          <w:lang w:val="de-DE"/>
        </w:rPr>
        <w:t>Adiuvabit eam</w:t>
      </w:r>
      <w:r w:rsidR="00C94F95" w:rsidRPr="00321677">
        <w:rPr>
          <w:lang w:val="de-DE"/>
        </w:rPr>
        <w:t xml:space="preserve">. </w:t>
      </w:r>
      <w:r w:rsidR="00F3652D" w:rsidRPr="00FB113A">
        <w:rPr>
          <w:lang w:val="pt-PT"/>
        </w:rPr>
        <w:t xml:space="preserve">[PS] </w:t>
      </w:r>
      <w:r w:rsidR="00C1418F" w:rsidRPr="00FB113A">
        <w:rPr>
          <w:rStyle w:val="Incipit"/>
          <w:lang w:val="pt-PT"/>
        </w:rPr>
        <w:t>Ä+Deus noster refugium+Ä</w:t>
      </w:r>
      <w:r w:rsidR="00C94F95" w:rsidRPr="00FB113A">
        <w:rPr>
          <w:lang w:val="pt-PT"/>
        </w:rPr>
        <w:t xml:space="preserve">. </w:t>
      </w:r>
      <w:r w:rsidRPr="00FB113A">
        <w:rPr>
          <w:lang w:val="pt-PT"/>
        </w:rPr>
        <w:t xml:space="preserve">AN </w:t>
      </w:r>
      <w:r w:rsidR="00C1418F" w:rsidRPr="00FB113A">
        <w:rPr>
          <w:rStyle w:val="Incipit"/>
          <w:lang w:val="pt-PT"/>
        </w:rPr>
        <w:t>O quam pulchra</w:t>
      </w:r>
      <w:r w:rsidR="00C94F95" w:rsidRPr="00FB113A">
        <w:rPr>
          <w:lang w:val="pt-PT"/>
        </w:rPr>
        <w:t xml:space="preserve">. </w:t>
      </w:r>
      <w:r w:rsidR="00F3652D" w:rsidRPr="00321677">
        <w:rPr>
          <w:lang w:val="de-DE"/>
        </w:rPr>
        <w:t xml:space="preserve">[PS] </w:t>
      </w:r>
      <w:r w:rsidR="00C1418F" w:rsidRPr="00321677">
        <w:rPr>
          <w:rStyle w:val="Incipit"/>
          <w:lang w:val="de-DE"/>
        </w:rPr>
        <w:t>Ä+Magnus+Ä</w:t>
      </w:r>
      <w:r w:rsidR="00C94F95" w:rsidRPr="00321677">
        <w:rPr>
          <w:lang w:val="de-DE"/>
        </w:rPr>
        <w:t xml:space="preserve">. </w:t>
      </w:r>
      <w:r w:rsidRPr="00321677">
        <w:rPr>
          <w:lang w:val="de-DE"/>
        </w:rPr>
        <w:t xml:space="preserve">RP </w:t>
      </w:r>
      <w:r w:rsidR="00C1418F" w:rsidRPr="00321677">
        <w:rPr>
          <w:rStyle w:val="Incipit"/>
          <w:lang w:val="de-DE"/>
        </w:rPr>
        <w:t>Diem festum</w:t>
      </w:r>
      <w:r w:rsidR="00C94F95" w:rsidRPr="00321677">
        <w:rPr>
          <w:lang w:val="de-DE"/>
        </w:rPr>
        <w:t xml:space="preserve">. </w:t>
      </w:r>
      <w:r w:rsidRPr="00321677">
        <w:rPr>
          <w:lang w:val="de-DE"/>
        </w:rPr>
        <w:t xml:space="preserve">RV </w:t>
      </w:r>
      <w:r w:rsidR="00C1418F" w:rsidRPr="00321677">
        <w:rPr>
          <w:rStyle w:val="Incipit"/>
          <w:lang w:val="de-DE"/>
        </w:rPr>
        <w:t>Ingressa Agnes</w:t>
      </w:r>
      <w:r w:rsidR="00C94F95" w:rsidRPr="00321677">
        <w:rPr>
          <w:lang w:val="de-DE"/>
        </w:rPr>
        <w:t xml:space="preserve">. </w:t>
      </w:r>
      <w:r w:rsidRPr="00321677">
        <w:rPr>
          <w:lang w:val="de-DE"/>
        </w:rPr>
        <w:t xml:space="preserve">RP </w:t>
      </w:r>
      <w:r w:rsidR="00C1418F" w:rsidRPr="00321677">
        <w:rPr>
          <w:rStyle w:val="Incipit"/>
          <w:lang w:val="de-DE"/>
        </w:rPr>
        <w:t>Dextram meam</w:t>
      </w:r>
      <w:r w:rsidR="00C94F95" w:rsidRPr="00321677">
        <w:rPr>
          <w:lang w:val="de-DE"/>
        </w:rPr>
        <w:t xml:space="preserve">. </w:t>
      </w:r>
      <w:r w:rsidRPr="00F3652D">
        <w:rPr>
          <w:lang w:val="fr-FR"/>
        </w:rPr>
        <w:t xml:space="preserve">RV </w:t>
      </w:r>
      <w:r w:rsidR="00C1418F" w:rsidRPr="00C1418F">
        <w:rPr>
          <w:rStyle w:val="Incipit"/>
          <w:lang w:val="fr-FR"/>
        </w:rPr>
        <w:t>Induit me dominus</w:t>
      </w:r>
      <w:r w:rsidR="00C94F95" w:rsidRPr="00F3652D">
        <w:rPr>
          <w:lang w:val="fr-FR"/>
        </w:rPr>
        <w:t xml:space="preserve">. </w:t>
      </w:r>
      <w:r w:rsidRPr="00F3652D">
        <w:rPr>
          <w:lang w:val="fr-FR"/>
        </w:rPr>
        <w:t xml:space="preserve">RP </w:t>
      </w:r>
      <w:r w:rsidR="00C1418F" w:rsidRPr="00C1418F">
        <w:rPr>
          <w:rStyle w:val="Incipit"/>
          <w:lang w:val="fr-FR"/>
        </w:rPr>
        <w:t>Amo Christum</w:t>
      </w:r>
      <w:r w:rsidR="00C94F95" w:rsidRPr="008B452C">
        <w:rPr>
          <w:lang w:val="fr-FR"/>
        </w:rPr>
        <w:t xml:space="preserve">. </w:t>
      </w:r>
      <w:r w:rsidRPr="008B452C">
        <w:rPr>
          <w:lang w:val="fr-FR"/>
        </w:rPr>
        <w:t xml:space="preserve">RV </w:t>
      </w:r>
      <w:r w:rsidR="00C1418F" w:rsidRPr="00C1418F">
        <w:rPr>
          <w:rStyle w:val="Incipit"/>
          <w:lang w:val="fr-FR"/>
        </w:rPr>
        <w:t>Mel et lac</w:t>
      </w:r>
      <w:r w:rsidR="00C94F95" w:rsidRPr="00F3652D">
        <w:rPr>
          <w:lang w:val="fr-FR"/>
        </w:rPr>
        <w:t xml:space="preserve">. </w:t>
      </w:r>
      <w:r w:rsidRPr="001B63A5">
        <w:rPr>
          <w:lang w:val="fr-FR"/>
        </w:rPr>
        <w:t xml:space="preserve">RP </w:t>
      </w:r>
      <w:r w:rsidR="00C1418F" w:rsidRPr="001B63A5">
        <w:rPr>
          <w:rStyle w:val="Incipit"/>
          <w:lang w:val="fr-FR"/>
        </w:rPr>
        <w:t>Diffusa est gratia</w:t>
      </w:r>
      <w:r w:rsidR="00C94F95" w:rsidRPr="001B63A5">
        <w:rPr>
          <w:lang w:val="fr-FR"/>
        </w:rPr>
        <w:t xml:space="preserve">. </w:t>
      </w:r>
      <w:r w:rsidRPr="001B63A5">
        <w:rPr>
          <w:lang w:val="fr-FR"/>
        </w:rPr>
        <w:t xml:space="preserve">RV </w:t>
      </w:r>
      <w:r w:rsidR="00C1418F" w:rsidRPr="001B63A5">
        <w:rPr>
          <w:rStyle w:val="Incipit"/>
          <w:lang w:val="fr-FR"/>
        </w:rPr>
        <w:t>Specie tua</w:t>
      </w:r>
      <w:r w:rsidRPr="001B63A5">
        <w:rPr>
          <w:lang w:val="fr-FR"/>
        </w:rPr>
        <w:t>.</w:t>
      </w:r>
    </w:p>
    <w:p w:rsidR="00F15E8B" w:rsidRPr="00F3652D" w:rsidRDefault="00F15E8B" w:rsidP="00C10675">
      <w:pPr>
        <w:rPr>
          <w:lang w:val="it-IT"/>
        </w:rPr>
      </w:pPr>
      <w:r w:rsidRPr="001B63A5">
        <w:rPr>
          <w:rStyle w:val="Time2"/>
          <w:lang w:val="fr-FR"/>
        </w:rPr>
        <w:t>In secundo nocturno</w:t>
      </w:r>
      <w:r w:rsidRPr="001B63A5">
        <w:rPr>
          <w:lang w:val="fr-FR"/>
        </w:rPr>
        <w:t xml:space="preserve"> AN </w:t>
      </w:r>
      <w:r w:rsidR="00C1418F" w:rsidRPr="001B63A5">
        <w:rPr>
          <w:rStyle w:val="Incipit"/>
          <w:lang w:val="fr-FR"/>
        </w:rPr>
        <w:t>Induit me</w:t>
      </w:r>
      <w:r w:rsidR="00C94F95" w:rsidRPr="001B63A5">
        <w:rPr>
          <w:lang w:val="fr-FR"/>
        </w:rPr>
        <w:t xml:space="preserve">. </w:t>
      </w:r>
      <w:r w:rsidR="00F3652D" w:rsidRPr="001B63A5">
        <w:rPr>
          <w:lang w:val="fr-FR"/>
        </w:rPr>
        <w:t xml:space="preserve">[PS] </w:t>
      </w:r>
      <w:r w:rsidR="00C1418F" w:rsidRPr="001B63A5">
        <w:rPr>
          <w:rStyle w:val="Incipit"/>
          <w:lang w:val="fr-FR"/>
        </w:rPr>
        <w:t>Ä+Benedixisti+Ä</w:t>
      </w:r>
      <w:r w:rsidR="00C94F95" w:rsidRPr="001B63A5">
        <w:rPr>
          <w:lang w:val="fr-FR"/>
        </w:rPr>
        <w:t xml:space="preserve">. </w:t>
      </w:r>
      <w:r w:rsidRPr="001B63A5">
        <w:rPr>
          <w:lang w:val="fr-FR"/>
        </w:rPr>
        <w:t xml:space="preserve">AN </w:t>
      </w:r>
      <w:r w:rsidR="00C1418F" w:rsidRPr="001B63A5">
        <w:rPr>
          <w:rStyle w:val="Incipit"/>
          <w:lang w:val="fr-FR"/>
        </w:rPr>
        <w:t>Mel et lac</w:t>
      </w:r>
      <w:r w:rsidR="00C94F95" w:rsidRPr="001B63A5">
        <w:rPr>
          <w:lang w:val="fr-FR"/>
        </w:rPr>
        <w:t xml:space="preserve">. </w:t>
      </w:r>
      <w:r w:rsidR="00F3652D" w:rsidRPr="001B63A5">
        <w:rPr>
          <w:lang w:val="fr-FR"/>
        </w:rPr>
        <w:t xml:space="preserve">[PS] </w:t>
      </w:r>
      <w:r w:rsidR="00C1418F" w:rsidRPr="001B63A5">
        <w:rPr>
          <w:rStyle w:val="Incipit"/>
          <w:lang w:val="fr-FR"/>
        </w:rPr>
        <w:t>Ä+Fundamenta+Ä</w:t>
      </w:r>
      <w:r w:rsidR="00C94F95" w:rsidRPr="001B63A5">
        <w:rPr>
          <w:lang w:val="fr-FR"/>
        </w:rPr>
        <w:t xml:space="preserve">. </w:t>
      </w:r>
      <w:r w:rsidRPr="001B63A5">
        <w:rPr>
          <w:lang w:val="fr-FR"/>
        </w:rPr>
        <w:t xml:space="preserve">AN </w:t>
      </w:r>
      <w:r w:rsidR="00C1418F" w:rsidRPr="001B63A5">
        <w:rPr>
          <w:rStyle w:val="Incipit"/>
          <w:lang w:val="fr-FR"/>
        </w:rPr>
        <w:t>Ipsi soli</w:t>
      </w:r>
      <w:r w:rsidR="00C94F95" w:rsidRPr="001B63A5">
        <w:rPr>
          <w:lang w:val="fr-FR"/>
        </w:rPr>
        <w:t xml:space="preserve">. </w:t>
      </w:r>
      <w:r w:rsidR="00F3652D" w:rsidRPr="001B63A5">
        <w:rPr>
          <w:lang w:val="fr-FR"/>
        </w:rPr>
        <w:t xml:space="preserve">[PS] </w:t>
      </w:r>
      <w:r w:rsidR="00C1418F" w:rsidRPr="001B63A5">
        <w:rPr>
          <w:rStyle w:val="Incipit"/>
          <w:lang w:val="fr-FR"/>
        </w:rPr>
        <w:t>Ä+Cantate+Ä</w:t>
      </w:r>
      <w:r w:rsidR="00F3652D" w:rsidRPr="001B63A5">
        <w:rPr>
          <w:rFonts w:eastAsia="Arial"/>
          <w:lang w:val="fr-FR"/>
        </w:rPr>
        <w:t>@</w:t>
      </w:r>
      <w:r w:rsidR="006D3978">
        <w:rPr>
          <w:rFonts w:eastAsia="Arial"/>
          <w:lang w:val="fr-FR"/>
        </w:rPr>
        <w:t>i</w:t>
      </w:r>
      <w:r w:rsidR="00C94F95" w:rsidRPr="001B63A5">
        <w:rPr>
          <w:rFonts w:eastAsia="Arial"/>
          <w:lang w:val="fr-FR"/>
        </w:rPr>
        <w:t xml:space="preserve">. </w:t>
      </w:r>
      <w:r w:rsidRPr="001B63A5">
        <w:rPr>
          <w:rFonts w:eastAsia="Arial"/>
          <w:lang w:val="fr-FR"/>
        </w:rPr>
        <w:t xml:space="preserve">AN </w:t>
      </w:r>
      <w:r w:rsidR="00C1418F" w:rsidRPr="001B63A5">
        <w:rPr>
          <w:rStyle w:val="Incipit"/>
          <w:lang w:val="fr-FR"/>
        </w:rPr>
        <w:t>Cuius pulchritudinem</w:t>
      </w:r>
      <w:r w:rsidR="00C94F95" w:rsidRPr="001B63A5">
        <w:rPr>
          <w:lang w:val="fr-FR"/>
        </w:rPr>
        <w:t xml:space="preserve">. </w:t>
      </w:r>
      <w:r w:rsidR="00F3652D" w:rsidRPr="001B63A5">
        <w:rPr>
          <w:lang w:val="fr-FR"/>
        </w:rPr>
        <w:t xml:space="preserve">[PS] </w:t>
      </w:r>
      <w:r w:rsidR="00C1418F" w:rsidRPr="001B63A5">
        <w:rPr>
          <w:rStyle w:val="Incipit"/>
          <w:lang w:val="fr-FR"/>
        </w:rPr>
        <w:t>Ä+Dominus regnavit exultet+Ä</w:t>
      </w:r>
      <w:r w:rsidR="00C94F95" w:rsidRPr="001B63A5">
        <w:rPr>
          <w:lang w:val="fr-FR"/>
        </w:rPr>
        <w:t xml:space="preserve">. </w:t>
      </w:r>
      <w:r w:rsidRPr="001B63A5">
        <w:rPr>
          <w:lang w:val="fr-FR"/>
        </w:rPr>
        <w:t xml:space="preserve">AN </w:t>
      </w:r>
      <w:r w:rsidR="00C1418F" w:rsidRPr="001B63A5">
        <w:rPr>
          <w:rStyle w:val="Incipit"/>
          <w:lang w:val="fr-FR"/>
        </w:rPr>
        <w:t>Christus circumdedit</w:t>
      </w:r>
      <w:r w:rsidR="00C94F95" w:rsidRPr="001B63A5">
        <w:rPr>
          <w:lang w:val="fr-FR"/>
        </w:rPr>
        <w:t xml:space="preserve">. </w:t>
      </w:r>
      <w:r w:rsidR="00F3652D" w:rsidRPr="001B63A5">
        <w:rPr>
          <w:lang w:val="pt-PT"/>
        </w:rPr>
        <w:t xml:space="preserve">[PS] </w:t>
      </w:r>
      <w:r w:rsidR="00C1418F" w:rsidRPr="001B63A5">
        <w:rPr>
          <w:rStyle w:val="Incipit"/>
          <w:lang w:val="pt-PT"/>
        </w:rPr>
        <w:t>Ä+Cantate+Ä</w:t>
      </w:r>
      <w:r w:rsidR="00C94F95" w:rsidRPr="001B63A5">
        <w:rPr>
          <w:lang w:val="pt-PT"/>
        </w:rPr>
        <w:t xml:space="preserve">. </w:t>
      </w:r>
      <w:r w:rsidRPr="001B63A5">
        <w:rPr>
          <w:lang w:val="pt-PT"/>
        </w:rPr>
        <w:t xml:space="preserve">AN </w:t>
      </w:r>
      <w:r w:rsidR="00C1418F" w:rsidRPr="001B63A5">
        <w:rPr>
          <w:rStyle w:val="Incipit"/>
          <w:lang w:val="pt-PT"/>
        </w:rPr>
        <w:t>Ipsi sum desponsata</w:t>
      </w:r>
      <w:r w:rsidR="00C94F95" w:rsidRPr="001B63A5">
        <w:rPr>
          <w:lang w:val="pt-PT"/>
        </w:rPr>
        <w:t xml:space="preserve">. </w:t>
      </w:r>
      <w:r w:rsidR="00F3652D" w:rsidRPr="001B63A5">
        <w:rPr>
          <w:lang w:val="pt-PT"/>
        </w:rPr>
        <w:t xml:space="preserve">[PS] </w:t>
      </w:r>
      <w:r w:rsidR="00C1418F" w:rsidRPr="001B63A5">
        <w:rPr>
          <w:rStyle w:val="Incipit"/>
          <w:lang w:val="pt-PT"/>
        </w:rPr>
        <w:t>Ä+Dominus regnavit+Ä</w:t>
      </w:r>
      <w:r w:rsidR="00C94F95" w:rsidRPr="001B63A5">
        <w:rPr>
          <w:lang w:val="pt-PT"/>
        </w:rPr>
        <w:t xml:space="preserve">. </w:t>
      </w:r>
      <w:r w:rsidRPr="001B63A5">
        <w:rPr>
          <w:lang w:val="pt-PT"/>
        </w:rPr>
        <w:t xml:space="preserve">RP </w:t>
      </w:r>
      <w:r w:rsidR="00C1418F" w:rsidRPr="001B63A5">
        <w:rPr>
          <w:rStyle w:val="Incipit"/>
          <w:lang w:val="pt-PT"/>
        </w:rPr>
        <w:t>Omnipotens adorande</w:t>
      </w:r>
      <w:r w:rsidR="00C94F95" w:rsidRPr="001B63A5">
        <w:rPr>
          <w:lang w:val="pt-PT"/>
        </w:rPr>
        <w:t xml:space="preserve">. </w:t>
      </w:r>
      <w:r w:rsidRPr="001B63A5">
        <w:rPr>
          <w:lang w:val="pt-PT"/>
        </w:rPr>
        <w:t>RV</w:t>
      </w:r>
      <w:r w:rsidR="00CD31F5" w:rsidRPr="001B63A5">
        <w:rPr>
          <w:lang w:val="pt-PT"/>
        </w:rPr>
        <w:t xml:space="preserve"> </w:t>
      </w:r>
      <w:r w:rsidR="00C1418F" w:rsidRPr="001B63A5">
        <w:rPr>
          <w:rStyle w:val="Incipit"/>
          <w:lang w:val="pt-PT"/>
        </w:rPr>
        <w:t>Benedico te</w:t>
      </w:r>
      <w:r w:rsidR="00C94F95" w:rsidRPr="001B63A5">
        <w:rPr>
          <w:lang w:val="pt-PT"/>
        </w:rPr>
        <w:t xml:space="preserve">. </w:t>
      </w:r>
      <w:r w:rsidRPr="001B63A5">
        <w:rPr>
          <w:lang w:val="pt-PT"/>
        </w:rPr>
        <w:t xml:space="preserve">RP </w:t>
      </w:r>
      <w:r w:rsidR="00C1418F" w:rsidRPr="001B63A5">
        <w:rPr>
          <w:rStyle w:val="Incipit"/>
          <w:lang w:val="pt-PT"/>
        </w:rPr>
        <w:t>Ipsi sum desponsata</w:t>
      </w:r>
      <w:r w:rsidR="00C94F95" w:rsidRPr="001B63A5">
        <w:rPr>
          <w:lang w:val="pt-PT"/>
        </w:rPr>
        <w:t xml:space="preserve">. </w:t>
      </w:r>
      <w:r w:rsidRPr="001B63A5">
        <w:rPr>
          <w:lang w:val="pt-PT"/>
        </w:rPr>
        <w:t xml:space="preserve">RV </w:t>
      </w:r>
      <w:r w:rsidR="00C1418F" w:rsidRPr="001B63A5">
        <w:rPr>
          <w:rStyle w:val="Incipit"/>
          <w:lang w:val="pt-PT"/>
        </w:rPr>
        <w:t>Propter veritatem</w:t>
      </w:r>
      <w:r w:rsidR="00C94F95" w:rsidRPr="001B63A5">
        <w:rPr>
          <w:lang w:val="pt-PT"/>
        </w:rPr>
        <w:t xml:space="preserve">. </w:t>
      </w:r>
      <w:r w:rsidRPr="001B63A5">
        <w:rPr>
          <w:lang w:val="pt-PT"/>
        </w:rPr>
        <w:t xml:space="preserve">RP </w:t>
      </w:r>
      <w:r w:rsidR="00C1418F" w:rsidRPr="001B63A5">
        <w:rPr>
          <w:rStyle w:val="Incipit"/>
          <w:lang w:val="pt-PT"/>
        </w:rPr>
        <w:t>Induit me dominus</w:t>
      </w:r>
      <w:r w:rsidR="00C94F95" w:rsidRPr="001B63A5">
        <w:rPr>
          <w:lang w:val="pt-PT"/>
        </w:rPr>
        <w:t xml:space="preserve">. </w:t>
      </w:r>
      <w:r w:rsidRPr="001B63A5">
        <w:rPr>
          <w:lang w:val="pt-PT"/>
        </w:rPr>
        <w:t xml:space="preserve">RV </w:t>
      </w:r>
      <w:r w:rsidR="00C1418F" w:rsidRPr="001B63A5">
        <w:rPr>
          <w:rStyle w:val="Incipit"/>
          <w:lang w:val="pt-PT"/>
        </w:rPr>
        <w:t>Induit me dominus</w:t>
      </w:r>
      <w:r w:rsidR="00C94F95" w:rsidRPr="001B63A5">
        <w:rPr>
          <w:lang w:val="pt-PT"/>
        </w:rPr>
        <w:t xml:space="preserve">. </w:t>
      </w:r>
      <w:r w:rsidRPr="001B63A5">
        <w:rPr>
          <w:lang w:val="pt-PT"/>
        </w:rPr>
        <w:t>(</w:t>
      </w:r>
      <w:r w:rsidR="00312C40" w:rsidRPr="001B63A5">
        <w:rPr>
          <w:lang w:val="pt-PT"/>
        </w:rPr>
        <w:t>62b</w:t>
      </w:r>
      <w:r w:rsidRPr="001B63A5">
        <w:rPr>
          <w:lang w:val="pt-PT"/>
        </w:rPr>
        <w:t xml:space="preserve">) RP </w:t>
      </w:r>
      <w:r w:rsidR="00C1418F" w:rsidRPr="001B63A5">
        <w:rPr>
          <w:rStyle w:val="Incipit"/>
          <w:lang w:val="pt-PT"/>
        </w:rPr>
        <w:t>Specie tu</w:t>
      </w:r>
      <w:r w:rsidR="001D6462" w:rsidRPr="001B63A5">
        <w:rPr>
          <w:rStyle w:val="Incipit"/>
          <w:lang w:val="pt-PT"/>
        </w:rPr>
        <w:t xml:space="preserve">a </w:t>
      </w:r>
      <w:r w:rsidR="00C1418F" w:rsidRPr="001B63A5">
        <w:rPr>
          <w:rStyle w:val="Incipit"/>
          <w:lang w:val="pt-PT"/>
        </w:rPr>
        <w:t>et pulchritudine</w:t>
      </w:r>
      <w:r w:rsidR="00C94F95" w:rsidRPr="001B63A5">
        <w:rPr>
          <w:lang w:val="pt-PT"/>
        </w:rPr>
        <w:t xml:space="preserve">. </w:t>
      </w:r>
      <w:r w:rsidRPr="008B452C">
        <w:rPr>
          <w:lang w:val="it-IT"/>
        </w:rPr>
        <w:t xml:space="preserve">(80) </w:t>
      </w:r>
      <w:r w:rsidRPr="008B452C">
        <w:rPr>
          <w:rFonts w:eastAsia="Arial"/>
          <w:lang w:val="it-IT"/>
        </w:rPr>
        <w:t xml:space="preserve">RV </w:t>
      </w:r>
      <w:r w:rsidR="00C1418F" w:rsidRPr="00C1418F">
        <w:rPr>
          <w:rStyle w:val="Incipit"/>
          <w:lang w:val="it-IT"/>
        </w:rPr>
        <w:t>Diffusa est gratia</w:t>
      </w:r>
      <w:r w:rsidRPr="00F3652D">
        <w:rPr>
          <w:lang w:val="it-IT"/>
        </w:rPr>
        <w:t>.</w:t>
      </w:r>
    </w:p>
    <w:p w:rsidR="00F15E8B" w:rsidRPr="00321677" w:rsidRDefault="00F15E8B" w:rsidP="00C10675">
      <w:pPr>
        <w:rPr>
          <w:lang w:val="it-IT"/>
        </w:rPr>
      </w:pPr>
      <w:r w:rsidRPr="008B452C">
        <w:rPr>
          <w:rStyle w:val="Time2"/>
          <w:lang w:val="it-IT"/>
        </w:rPr>
        <w:t>[In tertio nocturno]</w:t>
      </w:r>
      <w:r w:rsidRPr="008B452C">
        <w:rPr>
          <w:lang w:val="it-IT"/>
        </w:rPr>
        <w:t xml:space="preserve"> ACN </w:t>
      </w:r>
      <w:r w:rsidR="00C1418F" w:rsidRPr="00C1418F">
        <w:rPr>
          <w:rStyle w:val="Incipit"/>
          <w:lang w:val="it-IT"/>
        </w:rPr>
        <w:t>Stat a dextris eius</w:t>
      </w:r>
      <w:r w:rsidR="00C94F95" w:rsidRPr="008B452C">
        <w:rPr>
          <w:lang w:val="it-IT"/>
        </w:rPr>
        <w:t xml:space="preserve">. </w:t>
      </w:r>
      <w:r w:rsidRPr="00FB113A">
        <w:rPr>
          <w:lang w:val="pt-PT"/>
        </w:rPr>
        <w:t xml:space="preserve">RP </w:t>
      </w:r>
      <w:r w:rsidR="00C1418F" w:rsidRPr="00FB113A">
        <w:rPr>
          <w:rStyle w:val="Incipit"/>
          <w:lang w:val="pt-PT"/>
        </w:rPr>
        <w:t>Veni electa mea</w:t>
      </w:r>
      <w:r w:rsidR="00C94F95" w:rsidRPr="00FB113A">
        <w:rPr>
          <w:lang w:val="pt-PT"/>
        </w:rPr>
        <w:t xml:space="preserve">. </w:t>
      </w:r>
      <w:r w:rsidRPr="00FB113A">
        <w:rPr>
          <w:rFonts w:eastAsia="Arial"/>
          <w:lang w:val="pt-PT"/>
        </w:rPr>
        <w:t xml:space="preserve">RV </w:t>
      </w:r>
      <w:r w:rsidR="00C1418F" w:rsidRPr="00FB113A">
        <w:rPr>
          <w:rStyle w:val="Incipit"/>
          <w:lang w:val="pt-PT"/>
        </w:rPr>
        <w:t>Audi filia</w:t>
      </w:r>
      <w:r w:rsidR="00C94F95" w:rsidRPr="00FB113A">
        <w:rPr>
          <w:lang w:val="pt-PT"/>
        </w:rPr>
        <w:t xml:space="preserve">. </w:t>
      </w:r>
      <w:r w:rsidRPr="00FB113A">
        <w:rPr>
          <w:lang w:val="pt-PT"/>
        </w:rPr>
        <w:t xml:space="preserve">RP </w:t>
      </w:r>
      <w:r w:rsidR="00C1418F" w:rsidRPr="00FB113A">
        <w:rPr>
          <w:rStyle w:val="Incipit"/>
          <w:lang w:val="pt-PT"/>
        </w:rPr>
        <w:t>Iam corpus eius</w:t>
      </w:r>
      <w:r w:rsidR="00C94F95" w:rsidRPr="00FB113A">
        <w:rPr>
          <w:lang w:val="pt-PT"/>
        </w:rPr>
        <w:t xml:space="preserve">. </w:t>
      </w:r>
      <w:r w:rsidRPr="00FB113A">
        <w:rPr>
          <w:lang w:val="pt-PT"/>
        </w:rPr>
        <w:t xml:space="preserve">RV </w:t>
      </w:r>
      <w:r w:rsidR="00C1418F" w:rsidRPr="00FB113A">
        <w:rPr>
          <w:rStyle w:val="Incipit"/>
          <w:lang w:val="pt-PT"/>
        </w:rPr>
        <w:t>Ipsi sum desponsata</w:t>
      </w:r>
      <w:r w:rsidR="00C94F95" w:rsidRPr="00FB113A">
        <w:rPr>
          <w:lang w:val="pt-PT"/>
        </w:rPr>
        <w:t xml:space="preserve">. </w:t>
      </w:r>
      <w:r w:rsidRPr="001B63A5">
        <w:rPr>
          <w:lang w:val="it-IT"/>
        </w:rPr>
        <w:t xml:space="preserve">RP </w:t>
      </w:r>
      <w:r w:rsidR="00C1418F" w:rsidRPr="001B63A5">
        <w:rPr>
          <w:rStyle w:val="Incipit"/>
          <w:lang w:val="it-IT"/>
        </w:rPr>
        <w:t>Pulchra facie</w:t>
      </w:r>
      <w:r w:rsidR="00C94F95" w:rsidRPr="001B63A5">
        <w:rPr>
          <w:lang w:val="it-IT"/>
        </w:rPr>
        <w:t xml:space="preserve">. </w:t>
      </w:r>
      <w:r w:rsidRPr="001B63A5">
        <w:rPr>
          <w:lang w:val="it-IT"/>
        </w:rPr>
        <w:t xml:space="preserve">RV </w:t>
      </w:r>
      <w:r w:rsidR="00C1418F" w:rsidRPr="001B63A5">
        <w:rPr>
          <w:rStyle w:val="Incipit"/>
          <w:lang w:val="it-IT"/>
        </w:rPr>
        <w:t>Specie tua</w:t>
      </w:r>
      <w:r w:rsidR="00C94F95" w:rsidRPr="001B63A5">
        <w:rPr>
          <w:lang w:val="it-IT"/>
        </w:rPr>
        <w:t xml:space="preserve">. </w:t>
      </w:r>
      <w:r w:rsidRPr="001B63A5">
        <w:rPr>
          <w:lang w:val="it-IT"/>
        </w:rPr>
        <w:t xml:space="preserve">RP </w:t>
      </w:r>
      <w:r w:rsidR="00C1418F" w:rsidRPr="001B63A5">
        <w:rPr>
          <w:rStyle w:val="Incipit"/>
          <w:lang w:val="it-IT"/>
        </w:rPr>
        <w:t>Mel et lac</w:t>
      </w:r>
      <w:r w:rsidR="00C94F95" w:rsidRPr="001B63A5">
        <w:rPr>
          <w:lang w:val="it-IT"/>
        </w:rPr>
        <w:t xml:space="preserve">. </w:t>
      </w:r>
      <w:r w:rsidRPr="00321677">
        <w:rPr>
          <w:lang w:val="it-IT"/>
        </w:rPr>
        <w:t xml:space="preserve">RV </w:t>
      </w:r>
      <w:r w:rsidR="00C1418F" w:rsidRPr="00321677">
        <w:rPr>
          <w:rStyle w:val="Incipit"/>
          <w:lang w:val="it-IT"/>
        </w:rPr>
        <w:t>Cuius pulchritudinem</w:t>
      </w:r>
      <w:r w:rsidRPr="00321677">
        <w:rPr>
          <w:lang w:val="it-IT"/>
        </w:rPr>
        <w:t>.</w:t>
      </w:r>
    </w:p>
    <w:p w:rsidR="00F15E8B" w:rsidRPr="00321677" w:rsidRDefault="00F15E8B" w:rsidP="00C10675">
      <w:pPr>
        <w:rPr>
          <w:lang w:val="it-IT"/>
        </w:rPr>
      </w:pPr>
      <w:r w:rsidRPr="00FB113A">
        <w:rPr>
          <w:rStyle w:val="Time1"/>
        </w:rPr>
        <w:t>In matutin</w:t>
      </w:r>
      <w:r w:rsidR="001B1599" w:rsidRPr="00FB113A">
        <w:rPr>
          <w:rStyle w:val="Time1"/>
        </w:rPr>
        <w:t>is</w:t>
      </w:r>
      <w:r w:rsidRPr="00FB113A">
        <w:rPr>
          <w:rStyle w:val="Time1"/>
        </w:rPr>
        <w:t xml:space="preserve"> laudibus</w:t>
      </w:r>
      <w:r w:rsidRPr="00FB113A">
        <w:t xml:space="preserve"> AN </w:t>
      </w:r>
      <w:r w:rsidR="00C1418F" w:rsidRPr="00FB113A">
        <w:rPr>
          <w:rStyle w:val="Incipit"/>
        </w:rPr>
        <w:t>Ingressa Agnes</w:t>
      </w:r>
      <w:r w:rsidR="00C94F95" w:rsidRPr="00FB113A">
        <w:t xml:space="preserve">. </w:t>
      </w:r>
      <w:r w:rsidRPr="00FB113A">
        <w:t xml:space="preserve">AN </w:t>
      </w:r>
      <w:r w:rsidR="00C1418F" w:rsidRPr="00FB113A">
        <w:rPr>
          <w:rStyle w:val="Incipit"/>
        </w:rPr>
        <w:t>Mecum enim habeo</w:t>
      </w:r>
      <w:r w:rsidR="00C94F95" w:rsidRPr="00FB113A">
        <w:t xml:space="preserve">. </w:t>
      </w:r>
      <w:r w:rsidRPr="00321677">
        <w:rPr>
          <w:lang w:val="it-IT"/>
        </w:rPr>
        <w:t xml:space="preserve">AN </w:t>
      </w:r>
      <w:r w:rsidR="00C1418F" w:rsidRPr="00321677">
        <w:rPr>
          <w:rStyle w:val="Incipit"/>
          <w:lang w:val="it-IT"/>
        </w:rPr>
        <w:t>Anulo suo</w:t>
      </w:r>
      <w:r w:rsidR="00C94F95" w:rsidRPr="00321677">
        <w:rPr>
          <w:lang w:val="it-IT"/>
        </w:rPr>
        <w:t xml:space="preserve">. </w:t>
      </w:r>
      <w:r w:rsidRPr="00321677">
        <w:rPr>
          <w:lang w:val="it-IT"/>
        </w:rPr>
        <w:t xml:space="preserve">AN </w:t>
      </w:r>
      <w:r w:rsidR="00C1418F" w:rsidRPr="00321677">
        <w:rPr>
          <w:rStyle w:val="Incipit"/>
          <w:lang w:val="it-IT"/>
        </w:rPr>
        <w:t>Benedico te</w:t>
      </w:r>
      <w:r w:rsidR="00C94F95" w:rsidRPr="00321677">
        <w:rPr>
          <w:lang w:val="it-IT"/>
        </w:rPr>
        <w:t xml:space="preserve">. </w:t>
      </w:r>
      <w:r w:rsidRPr="00321677">
        <w:rPr>
          <w:lang w:val="it-IT"/>
        </w:rPr>
        <w:t xml:space="preserve">AN </w:t>
      </w:r>
      <w:r w:rsidR="00C1418F" w:rsidRPr="00321677">
        <w:rPr>
          <w:rStyle w:val="Incipit"/>
          <w:lang w:val="it-IT"/>
        </w:rPr>
        <w:t>Congaudete</w:t>
      </w:r>
      <w:r w:rsidR="00C94F95" w:rsidRPr="00321677">
        <w:rPr>
          <w:lang w:val="it-IT"/>
        </w:rPr>
        <w:t xml:space="preserve">. </w:t>
      </w:r>
      <w:r w:rsidRPr="00321677">
        <w:rPr>
          <w:lang w:val="it-IT"/>
        </w:rPr>
        <w:t xml:space="preserve">AB </w:t>
      </w:r>
      <w:r w:rsidR="00C1418F" w:rsidRPr="00321677">
        <w:rPr>
          <w:rStyle w:val="Incipit"/>
          <w:lang w:val="it-IT"/>
        </w:rPr>
        <w:t>Ecce quod cupivi</w:t>
      </w:r>
      <w:r w:rsidR="00C94F95" w:rsidRPr="00321677">
        <w:rPr>
          <w:lang w:val="it-IT"/>
        </w:rPr>
        <w:t xml:space="preserve">. </w:t>
      </w:r>
      <w:r w:rsidRPr="00321677">
        <w:rPr>
          <w:lang w:val="it-IT"/>
        </w:rPr>
        <w:t xml:space="preserve">Post [BD] </w:t>
      </w:r>
      <w:r w:rsidR="00C1418F" w:rsidRPr="00321677">
        <w:rPr>
          <w:rStyle w:val="Incipit"/>
          <w:lang w:val="it-IT"/>
        </w:rPr>
        <w:t>Benedicamus</w:t>
      </w:r>
      <w:r w:rsidR="00B450FB" w:rsidRPr="00321677">
        <w:rPr>
          <w:lang w:val="it-IT"/>
        </w:rPr>
        <w:t xml:space="preserve">666 </w:t>
      </w:r>
      <w:r w:rsidRPr="00321677">
        <w:rPr>
          <w:lang w:val="it-IT"/>
        </w:rPr>
        <w:t xml:space="preserve">AN </w:t>
      </w:r>
      <w:r w:rsidR="00C1418F" w:rsidRPr="00321677">
        <w:rPr>
          <w:rStyle w:val="Incipit"/>
          <w:lang w:val="it-IT"/>
        </w:rPr>
        <w:t>Iustus cor suum</w:t>
      </w:r>
      <w:r w:rsidRPr="00321677">
        <w:rPr>
          <w:lang w:val="it-IT"/>
        </w:rPr>
        <w:t>.</w:t>
      </w:r>
    </w:p>
    <w:p w:rsidR="00F15E8B" w:rsidRPr="00321677" w:rsidRDefault="00F15E8B" w:rsidP="00C10675">
      <w:pPr>
        <w:rPr>
          <w:lang w:val="it-IT"/>
        </w:rPr>
      </w:pPr>
      <w:r w:rsidRPr="00321677">
        <w:rPr>
          <w:rStyle w:val="Time1"/>
          <w:lang w:val="it-IT"/>
        </w:rPr>
        <w:t>Ad priorem missam</w:t>
      </w:r>
      <w:r w:rsidRPr="00321677">
        <w:rPr>
          <w:lang w:val="it-IT"/>
        </w:rPr>
        <w:t xml:space="preserve"> omnia sicut de sancto Valentino martyr</w:t>
      </w:r>
      <w:r w:rsidR="001B1599" w:rsidRPr="00321677">
        <w:rPr>
          <w:lang w:val="it-IT"/>
        </w:rPr>
        <w:t>e</w:t>
      </w:r>
      <w:r w:rsidRPr="00321677">
        <w:rPr>
          <w:lang w:val="it-IT"/>
        </w:rPr>
        <w:t>.</w:t>
      </w:r>
    </w:p>
    <w:p w:rsidR="00F15E8B" w:rsidRPr="00321677" w:rsidRDefault="00F15E8B" w:rsidP="00C10675">
      <w:pPr>
        <w:rPr>
          <w:lang w:val="it-IT"/>
        </w:rPr>
      </w:pPr>
      <w:r w:rsidRPr="00321677">
        <w:rPr>
          <w:rStyle w:val="Time1"/>
          <w:lang w:val="it-IT"/>
        </w:rPr>
        <w:t>Ad horas</w:t>
      </w:r>
      <w:r w:rsidRPr="00321677">
        <w:rPr>
          <w:lang w:val="it-IT"/>
        </w:rPr>
        <w:t xml:space="preserve"> tres antiphonae de primo nocturno.</w:t>
      </w:r>
    </w:p>
    <w:p w:rsidR="00F15E8B" w:rsidRPr="00FB113A" w:rsidRDefault="00F15E8B" w:rsidP="00C10675">
      <w:r w:rsidRPr="00FB113A">
        <w:rPr>
          <w:rStyle w:val="Time1"/>
        </w:rPr>
        <w:t>Ad nonam</w:t>
      </w:r>
      <w:r w:rsidRPr="00FB113A">
        <w:t xml:space="preserve"> AN </w:t>
      </w:r>
      <w:r w:rsidR="00C1418F" w:rsidRPr="00FB113A">
        <w:rPr>
          <w:rStyle w:val="Incipit"/>
        </w:rPr>
        <w:t>Iam corpus eius</w:t>
      </w:r>
      <w:r w:rsidRPr="00FB113A">
        <w:t>.</w:t>
      </w:r>
    </w:p>
    <w:p w:rsidR="00F15E8B" w:rsidRPr="001B63A5" w:rsidRDefault="00F15E8B" w:rsidP="00C10675">
      <w:pPr>
        <w:rPr>
          <w:lang w:val="pt-PT"/>
        </w:rPr>
      </w:pPr>
      <w:r w:rsidRPr="008B452C">
        <w:rPr>
          <w:rStyle w:val="Time1"/>
          <w:lang w:val="it-IT"/>
        </w:rPr>
        <w:t>Ad missam</w:t>
      </w:r>
      <w:r w:rsidRPr="008B452C">
        <w:rPr>
          <w:lang w:val="it-IT"/>
        </w:rPr>
        <w:t xml:space="preserve"> LE</w:t>
      </w:r>
      <w:r w:rsidR="001B1599">
        <w:rPr>
          <w:lang w:val="it-IT"/>
        </w:rPr>
        <w:t>EP</w:t>
      </w:r>
      <w:r w:rsidRPr="008B452C">
        <w:rPr>
          <w:lang w:val="it-IT"/>
        </w:rPr>
        <w:t xml:space="preserve"> </w:t>
      </w:r>
      <w:r w:rsidR="00C1418F" w:rsidRPr="00C1418F">
        <w:rPr>
          <w:rStyle w:val="Incipit"/>
          <w:lang w:val="it-IT"/>
        </w:rPr>
        <w:t>Confitebor tibi</w:t>
      </w:r>
      <w:r w:rsidR="00C94F95" w:rsidRPr="00F3652D">
        <w:rPr>
          <w:lang w:val="it-IT"/>
        </w:rPr>
        <w:t xml:space="preserve">. </w:t>
      </w:r>
      <w:r w:rsidRPr="00F3652D">
        <w:rPr>
          <w:lang w:val="it-IT"/>
        </w:rPr>
        <w:t xml:space="preserve">[AL] </w:t>
      </w:r>
      <w:r w:rsidR="00C1418F" w:rsidRPr="00C1418F">
        <w:rPr>
          <w:rStyle w:val="Incipit"/>
          <w:lang w:val="it-IT"/>
        </w:rPr>
        <w:t>Alleluia</w:t>
      </w:r>
      <w:r w:rsidR="00C94F95" w:rsidRPr="00F3652D">
        <w:rPr>
          <w:lang w:val="it-IT"/>
        </w:rPr>
        <w:t xml:space="preserve">. </w:t>
      </w:r>
      <w:r w:rsidRPr="00F3652D">
        <w:rPr>
          <w:lang w:val="it-IT"/>
        </w:rPr>
        <w:t xml:space="preserve">[ALV] </w:t>
      </w:r>
      <w:r w:rsidR="00C1418F" w:rsidRPr="00C1418F">
        <w:rPr>
          <w:rStyle w:val="Incipit"/>
          <w:lang w:val="it-IT"/>
        </w:rPr>
        <w:t>Egregia sponsa</w:t>
      </w:r>
      <w:r w:rsidR="00C94F95" w:rsidRPr="008B452C">
        <w:rPr>
          <w:lang w:val="it-IT"/>
        </w:rPr>
        <w:t xml:space="preserve">. </w:t>
      </w:r>
      <w:r w:rsidRPr="008B452C">
        <w:rPr>
          <w:lang w:val="it-IT"/>
        </w:rPr>
        <w:t xml:space="preserve">Si infra septuagesimam TR </w:t>
      </w:r>
      <w:r w:rsidR="00C1418F" w:rsidRPr="00C1418F">
        <w:rPr>
          <w:rStyle w:val="Incipit"/>
          <w:lang w:val="it-IT"/>
        </w:rPr>
        <w:t>Qui seminant in lacrimis</w:t>
      </w:r>
      <w:r w:rsidR="00C94F95" w:rsidRPr="00F3652D">
        <w:rPr>
          <w:lang w:val="it-IT"/>
        </w:rPr>
        <w:t xml:space="preserve">. </w:t>
      </w:r>
      <w:r w:rsidRPr="001B63A5">
        <w:rPr>
          <w:lang w:val="pt-PT"/>
        </w:rPr>
        <w:t xml:space="preserve">EV </w:t>
      </w:r>
      <w:r w:rsidR="00C1418F" w:rsidRPr="001B63A5">
        <w:rPr>
          <w:rStyle w:val="Incipit"/>
          <w:lang w:val="pt-PT"/>
        </w:rPr>
        <w:t>Simile erit regnum caelorum decem</w:t>
      </w:r>
      <w:r w:rsidRPr="001B63A5">
        <w:rPr>
          <w:lang w:val="pt-PT"/>
        </w:rPr>
        <w:t>.</w:t>
      </w:r>
    </w:p>
    <w:p w:rsidR="00F15E8B" w:rsidRPr="001B63A5" w:rsidRDefault="00F15E8B" w:rsidP="00C10675">
      <w:pPr>
        <w:rPr>
          <w:lang w:val="pt-PT"/>
        </w:rPr>
      </w:pPr>
      <w:r w:rsidRPr="001B63A5">
        <w:rPr>
          <w:rStyle w:val="Time1"/>
          <w:lang w:val="pt-PT"/>
        </w:rPr>
        <w:t>In secunda vespera</w:t>
      </w:r>
      <w:r w:rsidRPr="001B63A5">
        <w:rPr>
          <w:lang w:val="pt-PT"/>
        </w:rPr>
        <w:t xml:space="preserve"> matutina laus</w:t>
      </w:r>
      <w:r w:rsidR="00C94F95" w:rsidRPr="001B63A5">
        <w:rPr>
          <w:lang w:val="pt-PT"/>
        </w:rPr>
        <w:t xml:space="preserve">. </w:t>
      </w:r>
      <w:r w:rsidRPr="001B63A5">
        <w:rPr>
          <w:lang w:val="pt-PT"/>
        </w:rPr>
        <w:t xml:space="preserve">AM </w:t>
      </w:r>
      <w:r w:rsidR="00C1418F" w:rsidRPr="001B63A5">
        <w:rPr>
          <w:rStyle w:val="Incipit"/>
          <w:lang w:val="pt-PT"/>
        </w:rPr>
        <w:t>Beata Agnes</w:t>
      </w:r>
      <w:r w:rsidRPr="001B63A5">
        <w:rPr>
          <w:lang w:val="pt-PT"/>
        </w:rPr>
        <w:t>.</w:t>
      </w:r>
    </w:p>
    <w:p w:rsidR="00F15E8B" w:rsidRPr="001B63A5" w:rsidRDefault="001B1599" w:rsidP="002948B5">
      <w:pPr>
        <w:pStyle w:val="berschrift1"/>
        <w:rPr>
          <w:lang w:val="pt-PT"/>
        </w:rPr>
      </w:pPr>
      <w:r w:rsidRPr="001B63A5">
        <w:rPr>
          <w:rStyle w:val="berschrift1Zchn"/>
          <w:b/>
          <w:lang w:val="pt-PT"/>
        </w:rPr>
        <w:lastRenderedPageBreak/>
        <w:t>DE SANCTO VINCENTIO</w:t>
      </w:r>
    </w:p>
    <w:p w:rsidR="00F15E8B" w:rsidRPr="00F3652D" w:rsidRDefault="00F15E8B" w:rsidP="00C10675">
      <w:pPr>
        <w:rPr>
          <w:lang w:val="it-IT"/>
        </w:rPr>
      </w:pPr>
      <w:r w:rsidRPr="008B452C">
        <w:rPr>
          <w:rStyle w:val="Time1"/>
          <w:lang w:val="it-IT"/>
        </w:rPr>
        <w:t>[In prima vespera]</w:t>
      </w:r>
      <w:r w:rsidRPr="008B452C">
        <w:rPr>
          <w:lang w:val="it-IT"/>
        </w:rPr>
        <w:t xml:space="preserve"> </w:t>
      </w:r>
      <w:r w:rsidRPr="00F3652D">
        <w:rPr>
          <w:lang w:val="it-IT"/>
        </w:rPr>
        <w:t>AM</w:t>
      </w:r>
      <w:r w:rsidRPr="008B452C">
        <w:rPr>
          <w:lang w:val="it-IT"/>
        </w:rPr>
        <w:t xml:space="preserve"> </w:t>
      </w:r>
      <w:r w:rsidR="00C1418F" w:rsidRPr="00C1418F">
        <w:rPr>
          <w:rStyle w:val="Incipit"/>
          <w:lang w:val="it-IT"/>
        </w:rPr>
        <w:t>Beatus vir qui suffert</w:t>
      </w:r>
      <w:r w:rsidR="00107C3B" w:rsidRPr="00F3652D">
        <w:rPr>
          <w:lang w:val="it-IT"/>
        </w:rPr>
        <w:t>.</w:t>
      </w:r>
    </w:p>
    <w:p w:rsidR="001B39FE" w:rsidRPr="008B452C" w:rsidRDefault="00F15E8B" w:rsidP="00C10675">
      <w:pPr>
        <w:rPr>
          <w:lang w:val="it-IT"/>
        </w:rPr>
      </w:pPr>
      <w:r w:rsidRPr="008B452C">
        <w:rPr>
          <w:rStyle w:val="Time1"/>
          <w:lang w:val="it-IT"/>
        </w:rPr>
        <w:t>[Ad matutin</w:t>
      </w:r>
      <w:r w:rsidR="006D2CE8">
        <w:rPr>
          <w:rStyle w:val="Time1"/>
          <w:lang w:val="it-IT"/>
        </w:rPr>
        <w:t>um</w:t>
      </w:r>
      <w:r w:rsidRPr="008B452C">
        <w:rPr>
          <w:rStyle w:val="Time1"/>
          <w:lang w:val="it-IT"/>
        </w:rPr>
        <w:t>]</w:t>
      </w:r>
      <w:r w:rsidRPr="008B452C">
        <w:rPr>
          <w:lang w:val="it-IT"/>
        </w:rPr>
        <w:t xml:space="preserve"> nocturnale officium cum duodecim lectionibus de eo est agendum</w:t>
      </w:r>
      <w:r w:rsidR="00C94F95" w:rsidRPr="008B452C">
        <w:rPr>
          <w:lang w:val="it-IT"/>
        </w:rPr>
        <w:t xml:space="preserve">, </w:t>
      </w:r>
      <w:r w:rsidRPr="008B452C">
        <w:rPr>
          <w:lang w:val="it-IT"/>
        </w:rPr>
        <w:t>sicut invenitur in nativitate unius martyris</w:t>
      </w:r>
      <w:r w:rsidR="00C94F95" w:rsidRPr="008B452C">
        <w:rPr>
          <w:lang w:val="it-IT"/>
        </w:rPr>
        <w:t xml:space="preserve">. </w:t>
      </w:r>
      <w:r w:rsidRPr="008B452C">
        <w:rPr>
          <w:lang w:val="it-IT"/>
        </w:rPr>
        <w:t xml:space="preserve">Duodecimum RP </w:t>
      </w:r>
      <w:r w:rsidR="00C1418F" w:rsidRPr="00C1418F">
        <w:rPr>
          <w:rStyle w:val="Incipit"/>
          <w:lang w:val="it-IT"/>
        </w:rPr>
        <w:t>Beatus vir Vincentius</w:t>
      </w:r>
      <w:r w:rsidR="00C94F95" w:rsidRPr="008B452C">
        <w:rPr>
          <w:lang w:val="it-IT"/>
        </w:rPr>
        <w:t xml:space="preserve">. </w:t>
      </w:r>
      <w:r w:rsidR="00F3652D" w:rsidRPr="00F3652D">
        <w:rPr>
          <w:lang w:val="it-IT"/>
        </w:rPr>
        <w:t>[</w:t>
      </w:r>
      <w:r w:rsidR="00F3652D" w:rsidRPr="008B452C">
        <w:rPr>
          <w:lang w:val="it-IT"/>
        </w:rPr>
        <w:t>RV</w:t>
      </w:r>
      <w:r w:rsidR="00F3652D" w:rsidRPr="00F3652D">
        <w:rPr>
          <w:lang w:val="it-IT"/>
        </w:rPr>
        <w:t xml:space="preserve">] </w:t>
      </w:r>
      <w:r w:rsidR="00C1418F" w:rsidRPr="00C1418F">
        <w:rPr>
          <w:rStyle w:val="Incipit"/>
          <w:lang w:val="it-IT"/>
        </w:rPr>
        <w:t>Ä+Qui potuit+Ä</w:t>
      </w:r>
      <w:r w:rsidR="00C94F95" w:rsidRPr="008B452C">
        <w:rPr>
          <w:lang w:val="it-IT"/>
        </w:rPr>
        <w:t xml:space="preserve">, </w:t>
      </w:r>
      <w:r w:rsidRPr="008B452C">
        <w:rPr>
          <w:lang w:val="it-IT"/>
        </w:rPr>
        <w:t>quod etiam ad processionem canitur</w:t>
      </w:r>
      <w:r w:rsidR="001B39FE" w:rsidRPr="008B452C">
        <w:rPr>
          <w:lang w:val="it-IT"/>
        </w:rPr>
        <w:t>.</w:t>
      </w:r>
    </w:p>
    <w:p w:rsidR="00F15E8B" w:rsidRPr="00907DF6" w:rsidRDefault="00F15E8B" w:rsidP="00C10675">
      <w:pPr>
        <w:rPr>
          <w:lang w:val="it-IT"/>
        </w:rPr>
      </w:pPr>
      <w:r w:rsidRPr="00321677">
        <w:rPr>
          <w:rStyle w:val="Time1"/>
          <w:lang w:val="de-DE"/>
        </w:rPr>
        <w:t>[In] matutin</w:t>
      </w:r>
      <w:r w:rsidR="006D2CE8" w:rsidRPr="00321677">
        <w:rPr>
          <w:rStyle w:val="Time1"/>
          <w:lang w:val="de-DE"/>
        </w:rPr>
        <w:t>is</w:t>
      </w:r>
      <w:r w:rsidRPr="00321677">
        <w:rPr>
          <w:rStyle w:val="Time1"/>
          <w:lang w:val="de-DE"/>
        </w:rPr>
        <w:t xml:space="preserve"> laudibus</w:t>
      </w:r>
      <w:r w:rsidRPr="00321677">
        <w:rPr>
          <w:lang w:val="de-DE"/>
        </w:rPr>
        <w:t xml:space="preserve"> AN </w:t>
      </w:r>
      <w:r w:rsidR="00C1418F" w:rsidRPr="00321677">
        <w:rPr>
          <w:rStyle w:val="Incipit"/>
          <w:lang w:val="de-DE"/>
        </w:rPr>
        <w:t>lustum deduxit</w:t>
      </w:r>
      <w:r w:rsidR="007275B6" w:rsidRPr="00321677">
        <w:rPr>
          <w:lang w:val="de-DE"/>
        </w:rPr>
        <w:t xml:space="preserve"> </w:t>
      </w:r>
      <w:r w:rsidRPr="00321677">
        <w:rPr>
          <w:lang w:val="de-DE"/>
        </w:rPr>
        <w:t>cum reliquis</w:t>
      </w:r>
      <w:r w:rsidR="00C94F95" w:rsidRPr="00321677">
        <w:rPr>
          <w:lang w:val="de-DE"/>
        </w:rPr>
        <w:t xml:space="preserve">. </w:t>
      </w:r>
      <w:r w:rsidRPr="00907DF6">
        <w:rPr>
          <w:lang w:val="it-IT"/>
        </w:rPr>
        <w:t xml:space="preserve">AB </w:t>
      </w:r>
      <w:r w:rsidR="00C1418F" w:rsidRPr="00907DF6">
        <w:rPr>
          <w:rStyle w:val="Incipit"/>
          <w:lang w:val="it-IT"/>
        </w:rPr>
        <w:t>Iste sanctus</w:t>
      </w:r>
      <w:r w:rsidRPr="00907DF6">
        <w:rPr>
          <w:lang w:val="it-IT"/>
        </w:rPr>
        <w:t>.</w:t>
      </w:r>
    </w:p>
    <w:p w:rsidR="00F15E8B" w:rsidRPr="008B452C" w:rsidRDefault="00F15E8B" w:rsidP="00C10675">
      <w:pPr>
        <w:rPr>
          <w:lang w:val="it-IT"/>
        </w:rPr>
      </w:pPr>
      <w:r w:rsidRPr="008B452C">
        <w:rPr>
          <w:rStyle w:val="Time1"/>
          <w:lang w:val="it-IT"/>
        </w:rPr>
        <w:t>Ad horas</w:t>
      </w:r>
      <w:r w:rsidRPr="008B452C">
        <w:rPr>
          <w:lang w:val="it-IT"/>
        </w:rPr>
        <w:t xml:space="preserve"> matutina laus.</w:t>
      </w:r>
    </w:p>
    <w:p w:rsidR="00F15E8B" w:rsidRPr="00F3652D" w:rsidRDefault="00F15E8B" w:rsidP="00C10675">
      <w:pPr>
        <w:rPr>
          <w:lang w:val="pt-PT"/>
        </w:rPr>
      </w:pPr>
      <w:r w:rsidRPr="008B452C">
        <w:rPr>
          <w:rStyle w:val="Time1"/>
          <w:lang w:val="it-IT"/>
        </w:rPr>
        <w:t>Ad missam</w:t>
      </w:r>
      <w:r w:rsidRPr="008B452C">
        <w:rPr>
          <w:lang w:val="it-IT"/>
        </w:rPr>
        <w:t xml:space="preserve"> LE</w:t>
      </w:r>
      <w:r w:rsidR="006D2CE8">
        <w:rPr>
          <w:lang w:val="it-IT"/>
        </w:rPr>
        <w:t>EP</w:t>
      </w:r>
      <w:r w:rsidRPr="008B452C">
        <w:rPr>
          <w:lang w:val="it-IT"/>
        </w:rPr>
        <w:t xml:space="preserve"> </w:t>
      </w:r>
      <w:r w:rsidR="00C1418F" w:rsidRPr="00C1418F">
        <w:rPr>
          <w:rStyle w:val="Incipit"/>
          <w:lang w:val="it-IT"/>
        </w:rPr>
        <w:t>Haec dicit dominus</w:t>
      </w:r>
      <w:r w:rsidR="00B87303">
        <w:rPr>
          <w:rStyle w:val="Incipit"/>
          <w:lang w:val="it-IT"/>
        </w:rPr>
        <w:t>.</w:t>
      </w:r>
      <w:r w:rsidR="00C1418F" w:rsidRPr="00C1418F">
        <w:rPr>
          <w:rStyle w:val="Incipit"/>
          <w:lang w:val="it-IT"/>
        </w:rPr>
        <w:t xml:space="preserve"> </w:t>
      </w:r>
      <w:r w:rsidR="00B87303" w:rsidRPr="001B63A5">
        <w:rPr>
          <w:rStyle w:val="Incipit"/>
          <w:lang w:val="fr-FR"/>
        </w:rPr>
        <w:t>C</w:t>
      </w:r>
      <w:r w:rsidR="00C1418F" w:rsidRPr="001B63A5">
        <w:rPr>
          <w:rStyle w:val="Incipit"/>
          <w:lang w:val="fr-FR"/>
        </w:rPr>
        <w:t>reans te</w:t>
      </w:r>
      <w:r w:rsidR="00C94F95" w:rsidRPr="001B63A5">
        <w:rPr>
          <w:lang w:val="fr-FR"/>
        </w:rPr>
        <w:t xml:space="preserve">. </w:t>
      </w:r>
      <w:r w:rsidRPr="00F3652D">
        <w:rPr>
          <w:lang w:val="fr-FR"/>
        </w:rPr>
        <w:t>[AL]</w:t>
      </w:r>
      <w:r w:rsidRPr="008B452C">
        <w:rPr>
          <w:lang w:val="fr-FR"/>
        </w:rPr>
        <w:t xml:space="preserve"> </w:t>
      </w:r>
      <w:r w:rsidR="00C1418F" w:rsidRPr="00C1418F">
        <w:rPr>
          <w:rStyle w:val="Incipit"/>
          <w:lang w:val="fr-FR"/>
        </w:rPr>
        <w:t>Alleluia</w:t>
      </w:r>
      <w:r w:rsidR="00C94F95" w:rsidRPr="00F3652D">
        <w:rPr>
          <w:lang w:val="fr-FR"/>
        </w:rPr>
        <w:t xml:space="preserve">. </w:t>
      </w:r>
      <w:r w:rsidRPr="00F3652D">
        <w:rPr>
          <w:lang w:val="fr-FR"/>
        </w:rPr>
        <w:t xml:space="preserve">[ALV] </w:t>
      </w:r>
      <w:r w:rsidR="00C1418F" w:rsidRPr="00C1418F">
        <w:rPr>
          <w:rStyle w:val="Incipit"/>
          <w:lang w:val="fr-FR"/>
        </w:rPr>
        <w:t>Beatus vir qui suffert</w:t>
      </w:r>
      <w:r w:rsidR="00C94F95" w:rsidRPr="00F3652D">
        <w:rPr>
          <w:lang w:val="fr-FR"/>
        </w:rPr>
        <w:t xml:space="preserve">. </w:t>
      </w:r>
      <w:r w:rsidRPr="008B452C">
        <w:rPr>
          <w:lang w:val="pt-PT"/>
        </w:rPr>
        <w:t xml:space="preserve">Si infra septuagesimam TR </w:t>
      </w:r>
      <w:r w:rsidR="00C1418F" w:rsidRPr="00C1418F">
        <w:rPr>
          <w:rStyle w:val="Incipit"/>
          <w:lang w:val="pt-PT"/>
        </w:rPr>
        <w:t>Desiderium animae</w:t>
      </w:r>
      <w:r w:rsidR="00C94F95" w:rsidRPr="008B452C">
        <w:rPr>
          <w:lang w:val="pt-PT"/>
        </w:rPr>
        <w:t xml:space="preserve">. </w:t>
      </w:r>
      <w:r w:rsidRPr="008B452C">
        <w:rPr>
          <w:lang w:val="pt-PT"/>
        </w:rPr>
        <w:t xml:space="preserve">EV </w:t>
      </w:r>
      <w:r w:rsidR="00C1418F" w:rsidRPr="00C1418F">
        <w:rPr>
          <w:rStyle w:val="Incipit"/>
          <w:lang w:val="pt-PT"/>
        </w:rPr>
        <w:t>Nisi granum</w:t>
      </w:r>
      <w:r w:rsidRPr="00F3652D">
        <w:rPr>
          <w:lang w:val="pt-PT"/>
        </w:rPr>
        <w:t>.</w:t>
      </w:r>
    </w:p>
    <w:p w:rsidR="00F15E8B" w:rsidRPr="00F3652D" w:rsidRDefault="00F15E8B" w:rsidP="00C10675">
      <w:pPr>
        <w:rPr>
          <w:lang w:val="pt-PT"/>
        </w:rPr>
      </w:pPr>
      <w:r w:rsidRPr="008B452C">
        <w:rPr>
          <w:rStyle w:val="Time1"/>
          <w:lang w:val="pt-PT"/>
        </w:rPr>
        <w:t>In secunda vespera</w:t>
      </w:r>
      <w:r w:rsidRPr="008B452C">
        <w:rPr>
          <w:lang w:val="pt-PT"/>
        </w:rPr>
        <w:t xml:space="preserve"> AM </w:t>
      </w:r>
      <w:r w:rsidR="00C1418F" w:rsidRPr="00C1418F">
        <w:rPr>
          <w:rStyle w:val="Incipit"/>
          <w:lang w:val="pt-PT"/>
        </w:rPr>
        <w:t>Iste cognovit</w:t>
      </w:r>
      <w:r w:rsidR="00C94F95" w:rsidRPr="00F3652D">
        <w:rPr>
          <w:lang w:val="pt-PT"/>
        </w:rPr>
        <w:t xml:space="preserve">. </w:t>
      </w:r>
      <w:r w:rsidRPr="00F3652D">
        <w:rPr>
          <w:lang w:val="pt-PT"/>
        </w:rPr>
        <w:t>(</w:t>
      </w:r>
      <w:r w:rsidR="00312C40">
        <w:rPr>
          <w:lang w:val="pt-PT"/>
        </w:rPr>
        <w:t>63a</w:t>
      </w:r>
      <w:r w:rsidRPr="00F3652D">
        <w:rPr>
          <w:lang w:val="pt-PT"/>
        </w:rPr>
        <w:t xml:space="preserve">) </w:t>
      </w:r>
    </w:p>
    <w:p w:rsidR="00F15E8B" w:rsidRPr="001B63A5" w:rsidRDefault="00B87303" w:rsidP="002948B5">
      <w:pPr>
        <w:pStyle w:val="berschrift1"/>
        <w:rPr>
          <w:lang w:val="pt-PT"/>
        </w:rPr>
      </w:pPr>
      <w:r w:rsidRPr="001B63A5">
        <w:rPr>
          <w:lang w:val="pt-PT"/>
        </w:rPr>
        <w:t>DE SANCTO TIMOTHEO</w:t>
      </w:r>
    </w:p>
    <w:p w:rsidR="00F15E8B" w:rsidRPr="001B63A5" w:rsidRDefault="00F15E8B" w:rsidP="00C10675">
      <w:pPr>
        <w:rPr>
          <w:lang w:val="en-US"/>
        </w:rPr>
      </w:pPr>
      <w:r w:rsidRPr="008B452C">
        <w:rPr>
          <w:rStyle w:val="Time1"/>
          <w:lang w:val="pt-PT"/>
        </w:rPr>
        <w:t>[Ad vesperas]</w:t>
      </w:r>
      <w:r w:rsidRPr="008B452C">
        <w:rPr>
          <w:lang w:val="pt-PT"/>
        </w:rPr>
        <w:t xml:space="preserve"> CP </w:t>
      </w:r>
      <w:r w:rsidR="00C1418F" w:rsidRPr="00C1418F">
        <w:rPr>
          <w:rStyle w:val="Incipit"/>
          <w:lang w:val="pt-PT"/>
        </w:rPr>
        <w:t>Iam non estis</w:t>
      </w:r>
      <w:r w:rsidR="00C94F95" w:rsidRPr="00F3652D">
        <w:rPr>
          <w:lang w:val="pt-PT"/>
        </w:rPr>
        <w:t xml:space="preserve">. </w:t>
      </w:r>
      <w:r w:rsidRPr="00F3652D">
        <w:rPr>
          <w:lang w:val="pt-PT"/>
        </w:rPr>
        <w:t xml:space="preserve">RP </w:t>
      </w:r>
      <w:r w:rsidR="00C1418F" w:rsidRPr="00C1418F">
        <w:rPr>
          <w:rStyle w:val="Incipit"/>
          <w:lang w:val="pt-PT"/>
        </w:rPr>
        <w:t>In omnem terram</w:t>
      </w:r>
      <w:r w:rsidR="00C94F95" w:rsidRPr="00F3652D">
        <w:rPr>
          <w:lang w:val="pt-PT"/>
        </w:rPr>
        <w:t xml:space="preserve">. </w:t>
      </w:r>
      <w:r w:rsidRPr="00F3652D">
        <w:rPr>
          <w:rFonts w:eastAsia="Arial"/>
          <w:lang w:val="pt-PT"/>
        </w:rPr>
        <w:t>[RV</w:t>
      </w:r>
      <w:r w:rsidR="00B87303">
        <w:rPr>
          <w:rFonts w:eastAsia="Arial"/>
          <w:lang w:val="pt-PT"/>
        </w:rPr>
        <w:t>]</w:t>
      </w:r>
      <w:r w:rsidRPr="00F3652D">
        <w:rPr>
          <w:rFonts w:eastAsia="Arial"/>
          <w:lang w:val="pt-PT"/>
        </w:rPr>
        <w:t xml:space="preserve"> </w:t>
      </w:r>
      <w:r w:rsidR="00B87303" w:rsidRPr="001B63A5">
        <w:rPr>
          <w:rStyle w:val="Incipit"/>
          <w:rFonts w:eastAsia="Arial"/>
          <w:lang w:val="pt-PT"/>
        </w:rPr>
        <w:t>Ä+</w:t>
      </w:r>
      <w:r w:rsidR="00C1418F" w:rsidRPr="001B63A5">
        <w:rPr>
          <w:rStyle w:val="Incipit"/>
          <w:lang w:val="pt-PT"/>
        </w:rPr>
        <w:t>Et in fines</w:t>
      </w:r>
      <w:r w:rsidR="00B87303" w:rsidRPr="001B63A5">
        <w:rPr>
          <w:rStyle w:val="Incipit"/>
          <w:lang w:val="pt-PT"/>
        </w:rPr>
        <w:t>+Ä</w:t>
      </w:r>
      <w:r w:rsidR="00C94F95" w:rsidRPr="00F3652D">
        <w:rPr>
          <w:lang w:val="pt-PT"/>
        </w:rPr>
        <w:t xml:space="preserve">. </w:t>
      </w:r>
      <w:r w:rsidRPr="008B452C">
        <w:rPr>
          <w:lang w:val="pt-PT"/>
        </w:rPr>
        <w:t xml:space="preserve">HY </w:t>
      </w:r>
      <w:r w:rsidR="00C1418F" w:rsidRPr="00C1418F">
        <w:rPr>
          <w:rStyle w:val="Incipit"/>
          <w:lang w:val="pt-PT"/>
        </w:rPr>
        <w:t>Exultet caelum</w:t>
      </w:r>
      <w:r w:rsidR="00C94F95" w:rsidRPr="00F3652D">
        <w:rPr>
          <w:lang w:val="pt-PT"/>
        </w:rPr>
        <w:t xml:space="preserve">. </w:t>
      </w:r>
      <w:r w:rsidRPr="008B452C">
        <w:rPr>
          <w:lang w:val="pt-PT"/>
        </w:rPr>
        <w:t xml:space="preserve">AM </w:t>
      </w:r>
      <w:r w:rsidR="00C1418F" w:rsidRPr="00C1418F">
        <w:rPr>
          <w:rStyle w:val="Incipit"/>
          <w:lang w:val="pt-PT"/>
        </w:rPr>
        <w:t>Ecce e</w:t>
      </w:r>
      <w:r w:rsidR="00B87303">
        <w:rPr>
          <w:rStyle w:val="Incipit"/>
          <w:lang w:val="pt-PT"/>
        </w:rPr>
        <w:t>g</w:t>
      </w:r>
      <w:r w:rsidR="00C1418F" w:rsidRPr="00C1418F">
        <w:rPr>
          <w:rStyle w:val="Incipit"/>
          <w:lang w:val="pt-PT"/>
        </w:rPr>
        <w:t>o mitto</w:t>
      </w:r>
      <w:r w:rsidR="00C94F95" w:rsidRPr="00F3652D">
        <w:rPr>
          <w:lang w:val="pt-PT"/>
        </w:rPr>
        <w:t xml:space="preserve">. </w:t>
      </w:r>
      <w:r w:rsidRPr="001B63A5">
        <w:rPr>
          <w:lang w:val="en-US"/>
        </w:rPr>
        <w:t>Oratio ut in nativitate sancti Thomae.</w:t>
      </w:r>
    </w:p>
    <w:p w:rsidR="00F15E8B" w:rsidRPr="001B63A5" w:rsidRDefault="00F15E8B" w:rsidP="00C10675">
      <w:pPr>
        <w:rPr>
          <w:lang w:val="en-US"/>
        </w:rPr>
      </w:pPr>
      <w:r w:rsidRPr="001B63A5">
        <w:rPr>
          <w:rStyle w:val="Time1"/>
          <w:lang w:val="en-US"/>
        </w:rPr>
        <w:t>[Ad matutin</w:t>
      </w:r>
      <w:r w:rsidR="003D3195" w:rsidRPr="001B63A5">
        <w:rPr>
          <w:rStyle w:val="Time1"/>
          <w:lang w:val="en-US"/>
        </w:rPr>
        <w:t>um</w:t>
      </w:r>
      <w:r w:rsidRPr="001B63A5">
        <w:rPr>
          <w:rStyle w:val="Time1"/>
          <w:lang w:val="en-US"/>
        </w:rPr>
        <w:t>]</w:t>
      </w:r>
      <w:r w:rsidRPr="001B63A5">
        <w:rPr>
          <w:lang w:val="en-US"/>
        </w:rPr>
        <w:t xml:space="preserve"> INV </w:t>
      </w:r>
      <w:r w:rsidR="00C1418F" w:rsidRPr="001B63A5">
        <w:rPr>
          <w:rStyle w:val="Incipit"/>
          <w:lang w:val="en-US"/>
        </w:rPr>
        <w:t>Regem apostolorum</w:t>
      </w:r>
      <w:r w:rsidR="00C94F95" w:rsidRPr="001B63A5">
        <w:rPr>
          <w:lang w:val="en-US"/>
        </w:rPr>
        <w:t xml:space="preserve">. </w:t>
      </w:r>
      <w:r w:rsidRPr="001B63A5">
        <w:rPr>
          <w:lang w:val="en-US"/>
        </w:rPr>
        <w:t xml:space="preserve">RP </w:t>
      </w:r>
      <w:r w:rsidR="00C1418F" w:rsidRPr="001B63A5">
        <w:rPr>
          <w:rStyle w:val="Incipit"/>
          <w:lang w:val="en-US"/>
        </w:rPr>
        <w:t>Ecce ego</w:t>
      </w:r>
      <w:r w:rsidR="00C1418F" w:rsidRPr="001B63A5">
        <w:rPr>
          <w:lang w:val="en-US"/>
        </w:rPr>
        <w:t xml:space="preserve">. </w:t>
      </w:r>
      <w:r w:rsidR="00F3652D" w:rsidRPr="001B63A5">
        <w:rPr>
          <w:rFonts w:eastAsia="Arial"/>
          <w:lang w:val="en-US"/>
        </w:rPr>
        <w:t xml:space="preserve">[RV] </w:t>
      </w:r>
      <w:r w:rsidR="00C1418F" w:rsidRPr="001B63A5">
        <w:rPr>
          <w:rStyle w:val="Incipit"/>
          <w:rFonts w:eastAsia="Arial"/>
          <w:lang w:val="en-US"/>
        </w:rPr>
        <w:t>Ä+</w:t>
      </w:r>
      <w:r w:rsidR="00C1418F" w:rsidRPr="001B63A5">
        <w:rPr>
          <w:rStyle w:val="Incipit"/>
          <w:lang w:val="en-US"/>
        </w:rPr>
        <w:t>Dum lucem</w:t>
      </w:r>
      <w:r w:rsidR="00C1418F" w:rsidRPr="001B63A5">
        <w:rPr>
          <w:rStyle w:val="Incipit"/>
          <w:rFonts w:eastAsia="Arial"/>
          <w:lang w:val="en-US"/>
        </w:rPr>
        <w:t>+Ä</w:t>
      </w:r>
      <w:r w:rsidR="00C94F95" w:rsidRPr="001B63A5">
        <w:rPr>
          <w:lang w:val="en-US"/>
        </w:rPr>
        <w:t xml:space="preserve">. </w:t>
      </w:r>
      <w:r w:rsidRPr="001B63A5">
        <w:rPr>
          <w:lang w:val="en-US"/>
        </w:rPr>
        <w:t xml:space="preserve">RP </w:t>
      </w:r>
      <w:r w:rsidR="00C1418F" w:rsidRPr="001B63A5">
        <w:rPr>
          <w:rStyle w:val="Incipit"/>
          <w:lang w:val="en-US"/>
        </w:rPr>
        <w:t>Tollite iugum</w:t>
      </w:r>
      <w:r w:rsidR="00C94F95" w:rsidRPr="001B63A5">
        <w:rPr>
          <w:lang w:val="en-US"/>
        </w:rPr>
        <w:t xml:space="preserve">. </w:t>
      </w:r>
      <w:r w:rsidR="00F3652D" w:rsidRPr="001B63A5">
        <w:rPr>
          <w:lang w:val="en-US"/>
        </w:rPr>
        <w:t xml:space="preserve">[RV] </w:t>
      </w:r>
      <w:r w:rsidR="00C1418F" w:rsidRPr="001B63A5">
        <w:rPr>
          <w:rStyle w:val="Incipit"/>
          <w:lang w:val="en-US"/>
        </w:rPr>
        <w:t>Ä+Et invenietis+Ä</w:t>
      </w:r>
      <w:r w:rsidR="00C94F95" w:rsidRPr="001B63A5">
        <w:rPr>
          <w:lang w:val="en-US"/>
        </w:rPr>
        <w:t xml:space="preserve">. </w:t>
      </w:r>
      <w:r w:rsidRPr="001B63A5">
        <w:rPr>
          <w:lang w:val="en-US"/>
        </w:rPr>
        <w:t xml:space="preserve">RP </w:t>
      </w:r>
      <w:r w:rsidR="00C1418F" w:rsidRPr="001B63A5">
        <w:rPr>
          <w:rStyle w:val="Incipit"/>
          <w:lang w:val="en-US"/>
        </w:rPr>
        <w:t>Dum steteritis</w:t>
      </w:r>
      <w:r w:rsidR="00C94F95" w:rsidRPr="001B63A5">
        <w:rPr>
          <w:lang w:val="en-US"/>
        </w:rPr>
        <w:t xml:space="preserve">. </w:t>
      </w:r>
      <w:r w:rsidR="00F3652D" w:rsidRPr="001B63A5">
        <w:rPr>
          <w:rFonts w:eastAsia="Arial"/>
          <w:lang w:val="en-US"/>
        </w:rPr>
        <w:t xml:space="preserve">[RV] </w:t>
      </w:r>
      <w:r w:rsidR="00C1418F" w:rsidRPr="001B63A5">
        <w:rPr>
          <w:rStyle w:val="Incipit"/>
          <w:rFonts w:eastAsia="Arial"/>
          <w:lang w:val="en-US"/>
        </w:rPr>
        <w:t>Ä+</w:t>
      </w:r>
      <w:r w:rsidR="00C1418F" w:rsidRPr="001B63A5">
        <w:rPr>
          <w:rStyle w:val="Incipit"/>
          <w:lang w:val="en-US"/>
        </w:rPr>
        <w:t>Non enim vos</w:t>
      </w:r>
      <w:r w:rsidR="00C1418F" w:rsidRPr="001B63A5">
        <w:rPr>
          <w:rStyle w:val="Incipit"/>
          <w:rFonts w:eastAsia="Arial"/>
          <w:lang w:val="en-US"/>
        </w:rPr>
        <w:t>+Ä</w:t>
      </w:r>
      <w:r w:rsidRPr="001B63A5">
        <w:rPr>
          <w:lang w:val="en-US"/>
        </w:rPr>
        <w:t>.</w:t>
      </w:r>
    </w:p>
    <w:p w:rsidR="00F15E8B" w:rsidRPr="001B63A5" w:rsidRDefault="00F15E8B" w:rsidP="00C10675">
      <w:pPr>
        <w:rPr>
          <w:lang w:val="en-US"/>
        </w:rPr>
      </w:pPr>
      <w:r w:rsidRPr="001B63A5">
        <w:rPr>
          <w:rStyle w:val="Time1"/>
          <w:lang w:val="en-US"/>
        </w:rPr>
        <w:t>[In] matutin</w:t>
      </w:r>
      <w:r w:rsidR="00B87303" w:rsidRPr="001B63A5">
        <w:rPr>
          <w:rStyle w:val="Time1"/>
          <w:lang w:val="en-US"/>
        </w:rPr>
        <w:t>is</w:t>
      </w:r>
      <w:r w:rsidRPr="001B63A5">
        <w:rPr>
          <w:rStyle w:val="Time1"/>
          <w:lang w:val="en-US"/>
        </w:rPr>
        <w:t xml:space="preserve"> laudibus</w:t>
      </w:r>
      <w:r w:rsidRPr="001B63A5">
        <w:rPr>
          <w:lang w:val="en-US"/>
        </w:rPr>
        <w:t xml:space="preserve"> AN </w:t>
      </w:r>
      <w:r w:rsidR="00C1418F" w:rsidRPr="001B63A5">
        <w:rPr>
          <w:rStyle w:val="Incipit"/>
          <w:lang w:val="en-US"/>
        </w:rPr>
        <w:t>Tollite iugum</w:t>
      </w:r>
      <w:r w:rsidR="007275B6" w:rsidRPr="001B63A5">
        <w:rPr>
          <w:lang w:val="en-US"/>
        </w:rPr>
        <w:t xml:space="preserve"> </w:t>
      </w:r>
      <w:r w:rsidRPr="001B63A5">
        <w:rPr>
          <w:lang w:val="en-US"/>
        </w:rPr>
        <w:t>cum ceteris</w:t>
      </w:r>
      <w:r w:rsidR="00C94F95" w:rsidRPr="001B63A5">
        <w:rPr>
          <w:lang w:val="en-US"/>
        </w:rPr>
        <w:t xml:space="preserve">. </w:t>
      </w:r>
      <w:r w:rsidRPr="001B63A5">
        <w:rPr>
          <w:lang w:val="en-US"/>
        </w:rPr>
        <w:t xml:space="preserve">AB </w:t>
      </w:r>
      <w:r w:rsidR="00C1418F" w:rsidRPr="001B63A5">
        <w:rPr>
          <w:rStyle w:val="Incipit"/>
          <w:lang w:val="en-US"/>
        </w:rPr>
        <w:t>Estote fortes</w:t>
      </w:r>
      <w:r w:rsidRPr="001B63A5">
        <w:rPr>
          <w:lang w:val="en-US"/>
        </w:rPr>
        <w:t>.</w:t>
      </w:r>
    </w:p>
    <w:p w:rsidR="00F15E8B" w:rsidRPr="00321677" w:rsidRDefault="006D3978" w:rsidP="00C10675">
      <w:pPr>
        <w:rPr>
          <w:lang w:val="en-US"/>
        </w:rPr>
      </w:pPr>
      <w:r w:rsidRPr="00CE65A9">
        <w:rPr>
          <w:rStyle w:val="Time1"/>
          <w:lang w:val="it-IT"/>
        </w:rPr>
        <w:t>[Ad cursus]</w:t>
      </w:r>
      <w:r w:rsidRPr="00CE65A9">
        <w:rPr>
          <w:lang w:val="it-IT"/>
        </w:rPr>
        <w:t xml:space="preserve"> </w:t>
      </w:r>
      <w:r w:rsidR="00F15E8B" w:rsidRPr="00CE65A9">
        <w:rPr>
          <w:lang w:val="it-IT"/>
        </w:rPr>
        <w:t>Ist</w:t>
      </w:r>
      <w:r w:rsidR="00B87303" w:rsidRPr="00CE65A9">
        <w:rPr>
          <w:lang w:val="it-IT"/>
        </w:rPr>
        <w:t>a</w:t>
      </w:r>
      <w:r w:rsidR="00F15E8B" w:rsidRPr="00CE65A9">
        <w:rPr>
          <w:lang w:val="it-IT"/>
        </w:rPr>
        <w:t xml:space="preserve">e autem ad horas </w:t>
      </w:r>
      <w:r w:rsidR="00F15E8B" w:rsidRPr="001B63A5">
        <w:rPr>
          <w:lang w:val="en-US"/>
        </w:rPr>
        <w:t xml:space="preserve">AN </w:t>
      </w:r>
      <w:r w:rsidR="00C1418F" w:rsidRPr="001B63A5">
        <w:rPr>
          <w:rStyle w:val="Incipit"/>
          <w:lang w:val="en-US"/>
        </w:rPr>
        <w:t>Beati mundo corde</w:t>
      </w:r>
      <w:r w:rsidR="00C94F95" w:rsidRPr="001B63A5">
        <w:rPr>
          <w:lang w:val="en-US"/>
        </w:rPr>
        <w:t xml:space="preserve">. </w:t>
      </w:r>
      <w:r w:rsidR="00F15E8B" w:rsidRPr="001B63A5">
        <w:rPr>
          <w:lang w:val="en-US"/>
        </w:rPr>
        <w:t xml:space="preserve">AN </w:t>
      </w:r>
      <w:r w:rsidR="00C1418F" w:rsidRPr="001B63A5">
        <w:rPr>
          <w:rStyle w:val="Incipit"/>
          <w:lang w:val="en-US"/>
        </w:rPr>
        <w:t>Beati pacifici</w:t>
      </w:r>
      <w:r w:rsidR="00C94F95" w:rsidRPr="001B63A5">
        <w:rPr>
          <w:lang w:val="en-US"/>
        </w:rPr>
        <w:t xml:space="preserve">. </w:t>
      </w:r>
      <w:r w:rsidR="00F15E8B" w:rsidRPr="001B63A5">
        <w:rPr>
          <w:lang w:val="en-US"/>
        </w:rPr>
        <w:t xml:space="preserve">AN </w:t>
      </w:r>
      <w:r w:rsidR="00C1418F" w:rsidRPr="001B63A5">
        <w:rPr>
          <w:rStyle w:val="Incipit"/>
          <w:lang w:val="en-US"/>
        </w:rPr>
        <w:t>Manete in dilectione</w:t>
      </w:r>
      <w:r w:rsidR="00C94F95" w:rsidRPr="001B63A5">
        <w:rPr>
          <w:lang w:val="en-US"/>
        </w:rPr>
        <w:t xml:space="preserve">. </w:t>
      </w:r>
      <w:r w:rsidR="00F15E8B" w:rsidRPr="00321677">
        <w:rPr>
          <w:lang w:val="en-US"/>
        </w:rPr>
        <w:t>Si est sabbatum</w:t>
      </w:r>
      <w:r w:rsidR="00C94F95" w:rsidRPr="00321677">
        <w:rPr>
          <w:lang w:val="en-US"/>
        </w:rPr>
        <w:t xml:space="preserve">, </w:t>
      </w:r>
      <w:r w:rsidR="00F15E8B" w:rsidRPr="00321677">
        <w:rPr>
          <w:lang w:val="en-US"/>
        </w:rPr>
        <w:t xml:space="preserve">ad primam AN </w:t>
      </w:r>
      <w:r w:rsidR="00C1418F" w:rsidRPr="00321677">
        <w:rPr>
          <w:rStyle w:val="Incipit"/>
          <w:lang w:val="en-US"/>
        </w:rPr>
        <w:t>In omnem terram</w:t>
      </w:r>
      <w:r w:rsidR="00F15E8B" w:rsidRPr="00321677">
        <w:rPr>
          <w:lang w:val="en-US"/>
        </w:rPr>
        <w:t>.</w:t>
      </w:r>
    </w:p>
    <w:p w:rsidR="00F15E8B" w:rsidRPr="008B452C" w:rsidRDefault="00F15E8B" w:rsidP="00C10675">
      <w:pPr>
        <w:rPr>
          <w:lang w:val="fr-FR"/>
        </w:rPr>
      </w:pPr>
      <w:r w:rsidRPr="00321677">
        <w:rPr>
          <w:rStyle w:val="Time1"/>
          <w:lang w:val="en-US"/>
        </w:rPr>
        <w:t>Ad missam</w:t>
      </w:r>
      <w:r w:rsidRPr="00321677">
        <w:rPr>
          <w:lang w:val="en-US"/>
        </w:rPr>
        <w:t xml:space="preserve"> [IN] </w:t>
      </w:r>
      <w:r w:rsidR="00C1418F" w:rsidRPr="00321677">
        <w:rPr>
          <w:rStyle w:val="Incipit"/>
          <w:lang w:val="en-US"/>
        </w:rPr>
        <w:t>Ego autem</w:t>
      </w:r>
      <w:r w:rsidR="007275B6" w:rsidRPr="00321677">
        <w:rPr>
          <w:lang w:val="en-US"/>
        </w:rPr>
        <w:t xml:space="preserve"> </w:t>
      </w:r>
      <w:r w:rsidRPr="00321677">
        <w:rPr>
          <w:lang w:val="en-US"/>
        </w:rPr>
        <w:t>per totum</w:t>
      </w:r>
      <w:r w:rsidR="00C94F95" w:rsidRPr="00321677">
        <w:rPr>
          <w:lang w:val="en-US"/>
        </w:rPr>
        <w:t xml:space="preserve">. </w:t>
      </w:r>
      <w:r w:rsidRPr="00321677">
        <w:rPr>
          <w:lang w:val="en-US"/>
        </w:rPr>
        <w:t>LE</w:t>
      </w:r>
      <w:r w:rsidR="00B87303" w:rsidRPr="00321677">
        <w:rPr>
          <w:lang w:val="en-US"/>
        </w:rPr>
        <w:t>EP</w:t>
      </w:r>
      <w:r w:rsidRPr="00321677">
        <w:rPr>
          <w:lang w:val="en-US"/>
        </w:rPr>
        <w:t xml:space="preserve"> </w:t>
      </w:r>
      <w:r w:rsidR="00C1418F" w:rsidRPr="00321677">
        <w:rPr>
          <w:rStyle w:val="Incipit"/>
          <w:lang w:val="en-US"/>
        </w:rPr>
        <w:t>Iam non estis</w:t>
      </w:r>
      <w:r w:rsidR="00C94F95" w:rsidRPr="00321677">
        <w:rPr>
          <w:lang w:val="en-US"/>
        </w:rPr>
        <w:t xml:space="preserve">. </w:t>
      </w:r>
      <w:r w:rsidRPr="001B63A5">
        <w:rPr>
          <w:lang w:val="it-IT"/>
        </w:rPr>
        <w:t xml:space="preserve">[AL] </w:t>
      </w:r>
      <w:r w:rsidR="00C1418F" w:rsidRPr="001B63A5">
        <w:rPr>
          <w:rStyle w:val="Incipit"/>
          <w:lang w:val="it-IT"/>
        </w:rPr>
        <w:t>Alleluia</w:t>
      </w:r>
      <w:r w:rsidR="00C94F95" w:rsidRPr="001B63A5">
        <w:rPr>
          <w:lang w:val="it-IT"/>
        </w:rPr>
        <w:t xml:space="preserve">. </w:t>
      </w:r>
      <w:r w:rsidRPr="00F3652D">
        <w:rPr>
          <w:lang w:val="fr-FR"/>
        </w:rPr>
        <w:t xml:space="preserve">[ALV] </w:t>
      </w:r>
      <w:r w:rsidR="00C1418F" w:rsidRPr="00C1418F">
        <w:rPr>
          <w:rStyle w:val="Incipit"/>
          <w:lang w:val="fr-FR"/>
        </w:rPr>
        <w:t>Beatus vir qui</w:t>
      </w:r>
      <w:r w:rsidR="00C94F95" w:rsidRPr="008B452C">
        <w:rPr>
          <w:lang w:val="fr-FR"/>
        </w:rPr>
        <w:t xml:space="preserve">. </w:t>
      </w:r>
      <w:r w:rsidRPr="008B452C">
        <w:rPr>
          <w:lang w:val="fr-FR"/>
        </w:rPr>
        <w:t xml:space="preserve">Si est septuagesima TR </w:t>
      </w:r>
      <w:r w:rsidR="00C1418F" w:rsidRPr="00C1418F">
        <w:rPr>
          <w:rStyle w:val="Incipit"/>
          <w:lang w:val="fr-FR"/>
        </w:rPr>
        <w:t>Beatus vir qui timet</w:t>
      </w:r>
      <w:r w:rsidR="00C94F95" w:rsidRPr="008B452C">
        <w:rPr>
          <w:lang w:val="fr-FR"/>
        </w:rPr>
        <w:t xml:space="preserve">. </w:t>
      </w:r>
      <w:r w:rsidRPr="008B452C">
        <w:rPr>
          <w:lang w:val="fr-FR"/>
        </w:rPr>
        <w:t xml:space="preserve">EV </w:t>
      </w:r>
      <w:r w:rsidR="00C1418F" w:rsidRPr="00C1418F">
        <w:rPr>
          <w:rStyle w:val="Incipit"/>
          <w:lang w:val="fr-FR"/>
        </w:rPr>
        <w:t>Hoc est praeceptum</w:t>
      </w:r>
      <w:r w:rsidRPr="008B452C">
        <w:rPr>
          <w:lang w:val="fr-FR"/>
        </w:rPr>
        <w:t>.</w:t>
      </w:r>
    </w:p>
    <w:p w:rsidR="00F15E8B" w:rsidRPr="00F3652D" w:rsidRDefault="00B87303" w:rsidP="002948B5">
      <w:pPr>
        <w:pStyle w:val="berschrift1"/>
        <w:rPr>
          <w:rStyle w:val="berschrift1Zchn"/>
          <w:b/>
          <w:bCs/>
          <w:lang w:val="fr-FR"/>
        </w:rPr>
      </w:pPr>
      <w:r w:rsidRPr="00F3652D">
        <w:rPr>
          <w:rStyle w:val="berschrift1Zchn"/>
          <w:b/>
          <w:bCs/>
          <w:lang w:val="fr-FR"/>
        </w:rPr>
        <w:t>IN CONVERSIONE SANCTI PAULI APOSTOLI</w:t>
      </w:r>
    </w:p>
    <w:p w:rsidR="00F15E8B" w:rsidRPr="001B63A5" w:rsidRDefault="00F15E8B" w:rsidP="00C10675">
      <w:pPr>
        <w:rPr>
          <w:lang w:val="fr-FR"/>
        </w:rPr>
      </w:pPr>
      <w:r w:rsidRPr="00F3652D">
        <w:rPr>
          <w:rStyle w:val="Time1"/>
          <w:lang w:val="fr-FR"/>
        </w:rPr>
        <w:t>[Ad vesperas]</w:t>
      </w:r>
      <w:r w:rsidRPr="00F3652D">
        <w:rPr>
          <w:lang w:val="fr-FR"/>
        </w:rPr>
        <w:t xml:space="preserve"> CP </w:t>
      </w:r>
      <w:r w:rsidR="00C1418F" w:rsidRPr="00C1418F">
        <w:rPr>
          <w:rStyle w:val="Incipit"/>
          <w:lang w:val="fr-FR"/>
        </w:rPr>
        <w:t>Saulus adhuc spirans</w:t>
      </w:r>
      <w:r w:rsidR="00C94F95" w:rsidRPr="00F3652D">
        <w:rPr>
          <w:lang w:val="fr-FR"/>
        </w:rPr>
        <w:t xml:space="preserve">. </w:t>
      </w:r>
      <w:r w:rsidRPr="00F3652D">
        <w:rPr>
          <w:lang w:val="fr-FR"/>
        </w:rPr>
        <w:t xml:space="preserve">RP </w:t>
      </w:r>
      <w:r w:rsidR="00C1418F" w:rsidRPr="00C1418F">
        <w:rPr>
          <w:rStyle w:val="Incipit"/>
          <w:lang w:val="fr-FR"/>
        </w:rPr>
        <w:t>Sancte Paule apostole</w:t>
      </w:r>
      <w:r w:rsidR="00C94F95" w:rsidRPr="00F3652D">
        <w:rPr>
          <w:lang w:val="fr-FR"/>
        </w:rPr>
        <w:t xml:space="preserve">. </w:t>
      </w:r>
      <w:r w:rsidR="00F3652D" w:rsidRPr="00F3652D">
        <w:rPr>
          <w:rFonts w:eastAsia="Arial"/>
          <w:lang w:val="fr-FR"/>
        </w:rPr>
        <w:t xml:space="preserve">[RV] </w:t>
      </w:r>
      <w:r w:rsidR="00C1418F" w:rsidRPr="00C1418F">
        <w:rPr>
          <w:rStyle w:val="Incipit"/>
          <w:rFonts w:eastAsia="Arial"/>
          <w:lang w:val="fr-FR"/>
        </w:rPr>
        <w:t>Ä+</w:t>
      </w:r>
      <w:r w:rsidR="00C1418F" w:rsidRPr="00C1418F">
        <w:rPr>
          <w:rStyle w:val="Incipit"/>
          <w:lang w:val="fr-FR"/>
        </w:rPr>
        <w:t>Tu es vas</w:t>
      </w:r>
      <w:r w:rsidR="00C1418F" w:rsidRPr="00C1418F">
        <w:rPr>
          <w:rStyle w:val="Incipit"/>
          <w:rFonts w:eastAsia="Arial"/>
          <w:lang w:val="fr-FR"/>
        </w:rPr>
        <w:t>+Ä</w:t>
      </w:r>
      <w:r w:rsidR="00C94F95" w:rsidRPr="00F3652D">
        <w:rPr>
          <w:lang w:val="fr-FR"/>
        </w:rPr>
        <w:t xml:space="preserve">. </w:t>
      </w:r>
      <w:r w:rsidRPr="00F3652D">
        <w:rPr>
          <w:lang w:val="fr-FR"/>
        </w:rPr>
        <w:t xml:space="preserve">HY </w:t>
      </w:r>
      <w:r w:rsidR="00C1418F" w:rsidRPr="00C1418F">
        <w:rPr>
          <w:rStyle w:val="Incipit"/>
          <w:lang w:val="fr-FR"/>
        </w:rPr>
        <w:t>Doctor egregie</w:t>
      </w:r>
      <w:r w:rsidR="00C94F95" w:rsidRPr="00F3652D">
        <w:rPr>
          <w:lang w:val="fr-FR"/>
        </w:rPr>
        <w:t xml:space="preserve">. </w:t>
      </w:r>
      <w:r w:rsidRPr="001B63A5">
        <w:rPr>
          <w:lang w:val="fr-FR"/>
        </w:rPr>
        <w:t>[</w:t>
      </w:r>
      <w:r w:rsidR="00B87303" w:rsidRPr="001B63A5">
        <w:rPr>
          <w:lang w:val="fr-FR"/>
        </w:rPr>
        <w:t>HV</w:t>
      </w:r>
      <w:r w:rsidRPr="001B63A5">
        <w:rPr>
          <w:lang w:val="fr-FR"/>
        </w:rPr>
        <w:t xml:space="preserve">] </w:t>
      </w:r>
      <w:r w:rsidR="00C1418F" w:rsidRPr="001B63A5">
        <w:rPr>
          <w:rStyle w:val="Incipit"/>
          <w:lang w:val="fr-FR"/>
        </w:rPr>
        <w:t>Sit trinitati</w:t>
      </w:r>
      <w:r w:rsidR="00C94F95" w:rsidRPr="001B63A5">
        <w:rPr>
          <w:lang w:val="fr-FR"/>
        </w:rPr>
        <w:t xml:space="preserve">, </w:t>
      </w:r>
      <w:r w:rsidRPr="001B63A5">
        <w:rPr>
          <w:lang w:val="fr-FR"/>
        </w:rPr>
        <w:t>qui et ad matutina</w:t>
      </w:r>
      <w:r w:rsidR="00B87303" w:rsidRPr="001B63A5">
        <w:rPr>
          <w:lang w:val="fr-FR"/>
        </w:rPr>
        <w:t>s</w:t>
      </w:r>
      <w:r w:rsidRPr="001B63A5">
        <w:rPr>
          <w:lang w:val="fr-FR"/>
        </w:rPr>
        <w:t xml:space="preserve"> laud</w:t>
      </w:r>
      <w:r w:rsidR="00B87303" w:rsidRPr="001B63A5">
        <w:rPr>
          <w:lang w:val="fr-FR"/>
        </w:rPr>
        <w:t>e</w:t>
      </w:r>
      <w:r w:rsidRPr="001B63A5">
        <w:rPr>
          <w:lang w:val="fr-FR"/>
        </w:rPr>
        <w:t>s et in vespera</w:t>
      </w:r>
      <w:r w:rsidR="00B87303" w:rsidRPr="001B63A5">
        <w:rPr>
          <w:lang w:val="fr-FR"/>
        </w:rPr>
        <w:t>.</w:t>
      </w:r>
      <w:r w:rsidRPr="001B63A5">
        <w:rPr>
          <w:lang w:val="fr-FR"/>
        </w:rPr>
        <w:t xml:space="preserve"> AM </w:t>
      </w:r>
      <w:r w:rsidR="00C1418F" w:rsidRPr="001B63A5">
        <w:rPr>
          <w:rStyle w:val="Incipit"/>
          <w:lang w:val="fr-FR"/>
        </w:rPr>
        <w:t>O gloriosum lumen</w:t>
      </w:r>
      <w:r w:rsidR="00C94F95" w:rsidRPr="001B63A5">
        <w:rPr>
          <w:lang w:val="fr-FR"/>
        </w:rPr>
        <w:t xml:space="preserve">. </w:t>
      </w:r>
      <w:r w:rsidRPr="001B63A5">
        <w:rPr>
          <w:lang w:val="fr-FR"/>
        </w:rPr>
        <w:t xml:space="preserve">OR </w:t>
      </w:r>
      <w:r w:rsidR="00C1418F" w:rsidRPr="001B63A5">
        <w:rPr>
          <w:rStyle w:val="Incipit"/>
          <w:lang w:val="fr-FR"/>
        </w:rPr>
        <w:t>Deus qui universum mundum</w:t>
      </w:r>
      <w:r w:rsidR="00C94F95" w:rsidRPr="001B63A5">
        <w:rPr>
          <w:lang w:val="fr-FR"/>
        </w:rPr>
        <w:t>.</w:t>
      </w:r>
      <w:r w:rsidR="003D3195" w:rsidRPr="001B63A5">
        <w:rPr>
          <w:lang w:val="fr-FR"/>
        </w:rPr>
        <w:t xml:space="preserve"> </w:t>
      </w:r>
      <w:r w:rsidRPr="001B63A5">
        <w:rPr>
          <w:rStyle w:val="Time2"/>
          <w:lang w:val="fr-FR"/>
        </w:rPr>
        <w:t>Ad processionem</w:t>
      </w:r>
      <w:r w:rsidRPr="001B63A5">
        <w:rPr>
          <w:lang w:val="fr-FR"/>
        </w:rPr>
        <w:t xml:space="preserve"> RPP </w:t>
      </w:r>
      <w:r w:rsidR="00C1418F" w:rsidRPr="001B63A5">
        <w:rPr>
          <w:rStyle w:val="Incipit"/>
          <w:lang w:val="fr-FR"/>
        </w:rPr>
        <w:t>Magnus sanctus Paulus</w:t>
      </w:r>
      <w:r w:rsidR="00C94F95" w:rsidRPr="001B63A5">
        <w:rPr>
          <w:lang w:val="fr-FR"/>
        </w:rPr>
        <w:t xml:space="preserve">. </w:t>
      </w:r>
      <w:r w:rsidRPr="001B63A5">
        <w:rPr>
          <w:lang w:val="fr-FR"/>
        </w:rPr>
        <w:t>(81)</w:t>
      </w:r>
    </w:p>
    <w:p w:rsidR="00B87303" w:rsidRPr="001B63A5" w:rsidRDefault="00F15E8B" w:rsidP="00C10675">
      <w:pPr>
        <w:rPr>
          <w:lang w:val="fr-FR"/>
        </w:rPr>
      </w:pPr>
      <w:r w:rsidRPr="001B63A5">
        <w:rPr>
          <w:rStyle w:val="Time1"/>
          <w:lang w:val="fr-FR"/>
        </w:rPr>
        <w:t>[Ad matutin</w:t>
      </w:r>
      <w:r w:rsidR="003D3195" w:rsidRPr="001B63A5">
        <w:rPr>
          <w:rStyle w:val="Time1"/>
          <w:lang w:val="fr-FR"/>
        </w:rPr>
        <w:t>um</w:t>
      </w:r>
      <w:r w:rsidRPr="001B63A5">
        <w:rPr>
          <w:rStyle w:val="Time1"/>
          <w:lang w:val="fr-FR"/>
        </w:rPr>
        <w:t>]</w:t>
      </w:r>
      <w:r w:rsidRPr="001B63A5">
        <w:rPr>
          <w:lang w:val="fr-FR"/>
        </w:rPr>
        <w:t xml:space="preserve"> INV </w:t>
      </w:r>
      <w:r w:rsidR="00C1418F" w:rsidRPr="001B63A5">
        <w:rPr>
          <w:rStyle w:val="Incipit"/>
          <w:lang w:val="fr-FR"/>
        </w:rPr>
        <w:t>Regem apostolorum</w:t>
      </w:r>
      <w:r w:rsidR="00C94F95" w:rsidRPr="001B63A5">
        <w:rPr>
          <w:lang w:val="fr-FR"/>
        </w:rPr>
        <w:t xml:space="preserve">. </w:t>
      </w:r>
      <w:r w:rsidRPr="001B63A5">
        <w:rPr>
          <w:lang w:val="fr-FR"/>
        </w:rPr>
        <w:t xml:space="preserve">HY </w:t>
      </w:r>
      <w:r w:rsidR="00C1418F" w:rsidRPr="001B63A5">
        <w:rPr>
          <w:rStyle w:val="Incipit"/>
          <w:lang w:val="fr-FR"/>
        </w:rPr>
        <w:t>Exultet caelum</w:t>
      </w:r>
      <w:r w:rsidR="00C94F95" w:rsidRPr="001B63A5">
        <w:rPr>
          <w:lang w:val="fr-FR"/>
        </w:rPr>
        <w:t>.</w:t>
      </w:r>
    </w:p>
    <w:p w:rsidR="00F15E8B" w:rsidRPr="00F3652D" w:rsidRDefault="00F15E8B" w:rsidP="00C10675">
      <w:pPr>
        <w:rPr>
          <w:lang w:val="pt-PT"/>
        </w:rPr>
      </w:pPr>
      <w:r w:rsidRPr="001B63A5">
        <w:rPr>
          <w:rStyle w:val="Time2"/>
          <w:lang w:val="fr-FR"/>
        </w:rPr>
        <w:t>In primo nocturno</w:t>
      </w:r>
      <w:r w:rsidRPr="001B63A5">
        <w:rPr>
          <w:lang w:val="fr-FR"/>
        </w:rPr>
        <w:t xml:space="preserve"> AN </w:t>
      </w:r>
      <w:r w:rsidR="00C1418F" w:rsidRPr="001B63A5">
        <w:rPr>
          <w:rStyle w:val="Incipit"/>
          <w:lang w:val="fr-FR"/>
        </w:rPr>
        <w:t xml:space="preserve">Qui operatus </w:t>
      </w:r>
      <w:r w:rsidR="00644990" w:rsidRPr="001B63A5">
        <w:rPr>
          <w:rStyle w:val="Incipit"/>
          <w:lang w:val="fr-FR"/>
        </w:rPr>
        <w:t xml:space="preserve">Ä+est+Ä </w:t>
      </w:r>
      <w:r w:rsidR="00C1418F" w:rsidRPr="001B63A5">
        <w:rPr>
          <w:rStyle w:val="Incipit"/>
          <w:lang w:val="fr-FR"/>
        </w:rPr>
        <w:t>Petro</w:t>
      </w:r>
      <w:r w:rsidR="007275B6" w:rsidRPr="001B63A5">
        <w:rPr>
          <w:lang w:val="fr-FR"/>
        </w:rPr>
        <w:t xml:space="preserve"> </w:t>
      </w:r>
      <w:r w:rsidRPr="001B63A5">
        <w:rPr>
          <w:lang w:val="fr-FR"/>
        </w:rPr>
        <w:t>cum universis versibus</w:t>
      </w:r>
      <w:r w:rsidR="00C94F95" w:rsidRPr="001B63A5">
        <w:rPr>
          <w:lang w:val="fr-FR"/>
        </w:rPr>
        <w:t xml:space="preserve">, </w:t>
      </w:r>
      <w:r w:rsidRPr="001B63A5">
        <w:rPr>
          <w:lang w:val="fr-FR"/>
        </w:rPr>
        <w:t xml:space="preserve">sicut habentur </w:t>
      </w:r>
      <w:r w:rsidRPr="001B63A5">
        <w:rPr>
          <w:rFonts w:eastAsia="Arial"/>
          <w:lang w:val="fr-FR"/>
        </w:rPr>
        <w:t xml:space="preserve">in </w:t>
      </w:r>
      <w:r w:rsidRPr="001B63A5">
        <w:rPr>
          <w:lang w:val="fr-FR"/>
        </w:rPr>
        <w:t>natale sancti Pauli</w:t>
      </w:r>
      <w:r w:rsidR="00C94F95" w:rsidRPr="001B63A5">
        <w:rPr>
          <w:lang w:val="fr-FR"/>
        </w:rPr>
        <w:t xml:space="preserve">. </w:t>
      </w:r>
      <w:r w:rsidRPr="008B452C">
        <w:rPr>
          <w:lang w:val="it-IT"/>
        </w:rPr>
        <w:t>Ad nocturnos (</w:t>
      </w:r>
      <w:r w:rsidR="00312C40">
        <w:rPr>
          <w:lang w:val="it-IT"/>
        </w:rPr>
        <w:t>63b</w:t>
      </w:r>
      <w:r w:rsidRPr="008B452C">
        <w:rPr>
          <w:lang w:val="it-IT"/>
        </w:rPr>
        <w:t xml:space="preserve">) legitur sermo beati </w:t>
      </w:r>
      <w:r w:rsidRPr="00907DF6">
        <w:rPr>
          <w:rStyle w:val="Person"/>
          <w:lang w:val="it-IT"/>
        </w:rPr>
        <w:t>Augustini</w:t>
      </w:r>
      <w:r w:rsidRPr="008B452C">
        <w:rPr>
          <w:lang w:val="it-IT"/>
        </w:rPr>
        <w:t xml:space="preserve"> LS </w:t>
      </w:r>
      <w:r w:rsidR="00C1418F" w:rsidRPr="00C1418F">
        <w:rPr>
          <w:rStyle w:val="Incipit"/>
          <w:lang w:val="it-IT"/>
        </w:rPr>
        <w:t>Hodie dilectissimi</w:t>
      </w:r>
      <w:r w:rsidR="00C94F95" w:rsidRPr="00F3652D">
        <w:rPr>
          <w:lang w:val="it-IT"/>
        </w:rPr>
        <w:t xml:space="preserve">. </w:t>
      </w:r>
      <w:r w:rsidRPr="008B452C">
        <w:rPr>
          <w:lang w:val="pt-PT"/>
        </w:rPr>
        <w:t xml:space="preserve">EV </w:t>
      </w:r>
      <w:r w:rsidR="00C1418F" w:rsidRPr="00C1418F">
        <w:rPr>
          <w:rStyle w:val="Incipit"/>
          <w:lang w:val="pt-PT"/>
        </w:rPr>
        <w:t>Ecce nos reliquimus omnia</w:t>
      </w:r>
      <w:r w:rsidRPr="00F3652D">
        <w:rPr>
          <w:lang w:val="pt-PT"/>
        </w:rPr>
        <w:t>.</w:t>
      </w:r>
    </w:p>
    <w:p w:rsidR="00F15E8B" w:rsidRPr="008B452C" w:rsidRDefault="00F15E8B" w:rsidP="00C10675">
      <w:pPr>
        <w:rPr>
          <w:lang w:val="pt-PT"/>
        </w:rPr>
      </w:pPr>
      <w:r w:rsidRPr="008B452C">
        <w:rPr>
          <w:rStyle w:val="Time1"/>
          <w:lang w:val="pt-PT"/>
        </w:rPr>
        <w:t>Ad horas</w:t>
      </w:r>
      <w:r w:rsidRPr="008B452C">
        <w:rPr>
          <w:lang w:val="pt-PT"/>
        </w:rPr>
        <w:t xml:space="preserve"> de primo nocturno.</w:t>
      </w:r>
    </w:p>
    <w:p w:rsidR="00F15E8B" w:rsidRPr="00F3652D" w:rsidRDefault="00F15E8B" w:rsidP="00C10675">
      <w:pPr>
        <w:rPr>
          <w:lang w:val="fr-FR"/>
        </w:rPr>
      </w:pPr>
      <w:r w:rsidRPr="008B452C">
        <w:rPr>
          <w:rStyle w:val="Time1"/>
          <w:lang w:val="it-IT"/>
        </w:rPr>
        <w:lastRenderedPageBreak/>
        <w:t>Ad missam</w:t>
      </w:r>
      <w:r w:rsidRPr="008B452C">
        <w:rPr>
          <w:lang w:val="it-IT"/>
        </w:rPr>
        <w:t xml:space="preserve"> [IN] </w:t>
      </w:r>
      <w:r w:rsidR="00C1418F" w:rsidRPr="00C1418F">
        <w:rPr>
          <w:rStyle w:val="Incipit"/>
          <w:lang w:val="it-IT"/>
        </w:rPr>
        <w:t>Scio cui credidi</w:t>
      </w:r>
      <w:r w:rsidR="007275B6">
        <w:rPr>
          <w:lang w:val="it-IT"/>
        </w:rPr>
        <w:t xml:space="preserve"> </w:t>
      </w:r>
      <w:r w:rsidRPr="008B452C">
        <w:rPr>
          <w:lang w:val="it-IT"/>
        </w:rPr>
        <w:t>per totum</w:t>
      </w:r>
      <w:r w:rsidR="00C94F95" w:rsidRPr="008B452C">
        <w:rPr>
          <w:lang w:val="it-IT"/>
        </w:rPr>
        <w:t xml:space="preserve">. </w:t>
      </w:r>
      <w:r w:rsidRPr="008B452C">
        <w:rPr>
          <w:lang w:val="fr-FR"/>
        </w:rPr>
        <w:t>LE</w:t>
      </w:r>
      <w:r w:rsidR="00644990">
        <w:rPr>
          <w:lang w:val="fr-FR"/>
        </w:rPr>
        <w:t>EP</w:t>
      </w:r>
      <w:r w:rsidRPr="008B452C">
        <w:rPr>
          <w:lang w:val="fr-FR"/>
        </w:rPr>
        <w:t xml:space="preserve"> </w:t>
      </w:r>
      <w:r w:rsidR="00C1418F" w:rsidRPr="00C1418F">
        <w:rPr>
          <w:rStyle w:val="Incipit"/>
          <w:lang w:val="fr-FR"/>
        </w:rPr>
        <w:t>Saulus adhuc spirans</w:t>
      </w:r>
      <w:r w:rsidR="00C94F95" w:rsidRPr="00F3652D">
        <w:rPr>
          <w:lang w:val="fr-FR"/>
        </w:rPr>
        <w:t xml:space="preserve">. </w:t>
      </w:r>
      <w:r w:rsidRPr="00F3652D">
        <w:rPr>
          <w:lang w:val="fr-FR"/>
        </w:rPr>
        <w:t xml:space="preserve">[AL] </w:t>
      </w:r>
      <w:r w:rsidR="00C1418F" w:rsidRPr="00C1418F">
        <w:rPr>
          <w:rStyle w:val="Incipit"/>
          <w:lang w:val="fr-FR"/>
        </w:rPr>
        <w:t>Alleluia</w:t>
      </w:r>
      <w:r w:rsidR="00C94F95" w:rsidRPr="00F3652D">
        <w:rPr>
          <w:lang w:val="fr-FR"/>
        </w:rPr>
        <w:t xml:space="preserve">. </w:t>
      </w:r>
      <w:r w:rsidRPr="00F3652D">
        <w:rPr>
          <w:lang w:val="fr-FR"/>
        </w:rPr>
        <w:t xml:space="preserve">[ALV] </w:t>
      </w:r>
      <w:r w:rsidR="00C1418F" w:rsidRPr="00C1418F">
        <w:rPr>
          <w:rStyle w:val="Incipit"/>
          <w:lang w:val="fr-FR"/>
        </w:rPr>
        <w:t>Non v</w:t>
      </w:r>
      <w:r w:rsidR="00644990">
        <w:rPr>
          <w:rStyle w:val="Incipit"/>
          <w:lang w:val="fr-FR"/>
        </w:rPr>
        <w:t>o</w:t>
      </w:r>
      <w:r w:rsidR="00C1418F" w:rsidRPr="00C1418F">
        <w:rPr>
          <w:rStyle w:val="Incipit"/>
          <w:lang w:val="fr-FR"/>
        </w:rPr>
        <w:t>s me elegistis</w:t>
      </w:r>
      <w:r w:rsidR="00C94F95" w:rsidRPr="00F3652D">
        <w:rPr>
          <w:lang w:val="fr-FR"/>
        </w:rPr>
        <w:t xml:space="preserve">. </w:t>
      </w:r>
      <w:r w:rsidRPr="008B452C">
        <w:rPr>
          <w:lang w:val="fr-FR"/>
        </w:rPr>
        <w:t xml:space="preserve">Si infra septuagesimam TR </w:t>
      </w:r>
      <w:r w:rsidR="00C1418F" w:rsidRPr="00C1418F">
        <w:rPr>
          <w:rStyle w:val="Incipit"/>
          <w:lang w:val="fr-FR"/>
        </w:rPr>
        <w:t>Qui seminant</w:t>
      </w:r>
      <w:r w:rsidR="00C94F95" w:rsidRPr="00F3652D">
        <w:rPr>
          <w:lang w:val="fr-FR"/>
        </w:rPr>
        <w:t xml:space="preserve">. </w:t>
      </w:r>
      <w:r w:rsidRPr="008B452C">
        <w:rPr>
          <w:lang w:val="fr-FR"/>
        </w:rPr>
        <w:t>Evangelium quod et ad matutin</w:t>
      </w:r>
      <w:r w:rsidR="00644990">
        <w:rPr>
          <w:lang w:val="fr-FR"/>
        </w:rPr>
        <w:t>um</w:t>
      </w:r>
      <w:r w:rsidR="00C94F95" w:rsidRPr="008B452C">
        <w:rPr>
          <w:lang w:val="fr-FR"/>
        </w:rPr>
        <w:t xml:space="preserve">. </w:t>
      </w:r>
      <w:r w:rsidRPr="008B452C">
        <w:rPr>
          <w:lang w:val="fr-FR"/>
        </w:rPr>
        <w:t xml:space="preserve">[CR] </w:t>
      </w:r>
      <w:r w:rsidR="00C1418F" w:rsidRPr="00C1418F">
        <w:rPr>
          <w:rStyle w:val="Incipit"/>
          <w:lang w:val="fr-FR"/>
        </w:rPr>
        <w:t>Credo in unum</w:t>
      </w:r>
      <w:r w:rsidR="007275B6">
        <w:rPr>
          <w:lang w:val="fr-FR"/>
        </w:rPr>
        <w:t xml:space="preserve"> </w:t>
      </w:r>
      <w:r w:rsidRPr="008B452C">
        <w:rPr>
          <w:lang w:val="fr-FR"/>
        </w:rPr>
        <w:t xml:space="preserve">non canitur neque prefatio [PF] </w:t>
      </w:r>
      <w:r w:rsidR="00C1418F" w:rsidRPr="00C1418F">
        <w:rPr>
          <w:rStyle w:val="Incipit"/>
          <w:lang w:val="fr-FR"/>
        </w:rPr>
        <w:t>Te domine sup</w:t>
      </w:r>
      <w:r w:rsidR="00644990">
        <w:rPr>
          <w:rStyle w:val="Incipit"/>
          <w:lang w:val="fr-FR"/>
        </w:rPr>
        <w:t>p</w:t>
      </w:r>
      <w:r w:rsidR="00C1418F" w:rsidRPr="00C1418F">
        <w:rPr>
          <w:rStyle w:val="Incipit"/>
          <w:lang w:val="fr-FR"/>
        </w:rPr>
        <w:t>liciter</w:t>
      </w:r>
      <w:r w:rsidRPr="00F3652D">
        <w:rPr>
          <w:lang w:val="fr-FR"/>
        </w:rPr>
        <w:t>.</w:t>
      </w:r>
    </w:p>
    <w:p w:rsidR="001B39FE" w:rsidRPr="008B452C" w:rsidRDefault="00F15E8B" w:rsidP="00C10675">
      <w:pPr>
        <w:rPr>
          <w:lang w:val="it-IT"/>
        </w:rPr>
      </w:pPr>
      <w:r w:rsidRPr="008B452C">
        <w:rPr>
          <w:rStyle w:val="Time1"/>
          <w:lang w:val="it-IT"/>
        </w:rPr>
        <w:t xml:space="preserve">In </w:t>
      </w:r>
      <w:r w:rsidRPr="008B452C">
        <w:rPr>
          <w:rStyle w:val="Time1"/>
          <w:rFonts w:eastAsia="Arial"/>
          <w:lang w:val="it-IT"/>
        </w:rPr>
        <w:t xml:space="preserve">secunda </w:t>
      </w:r>
      <w:r w:rsidRPr="008B452C">
        <w:rPr>
          <w:rStyle w:val="Time1"/>
          <w:lang w:val="it-IT"/>
        </w:rPr>
        <w:t>vespera</w:t>
      </w:r>
      <w:r w:rsidRPr="008B452C">
        <w:rPr>
          <w:lang w:val="it-IT"/>
        </w:rPr>
        <w:t xml:space="preserve"> matutina laus</w:t>
      </w:r>
      <w:r w:rsidR="001B39FE" w:rsidRPr="008B452C">
        <w:rPr>
          <w:lang w:val="it-IT"/>
        </w:rPr>
        <w:t>.</w:t>
      </w:r>
    </w:p>
    <w:p w:rsidR="00F15E8B" w:rsidRPr="001B63A5" w:rsidRDefault="00644990" w:rsidP="002948B5">
      <w:pPr>
        <w:pStyle w:val="berschrift1"/>
        <w:rPr>
          <w:lang w:val="it-IT"/>
        </w:rPr>
      </w:pPr>
      <w:r w:rsidRPr="001B63A5">
        <w:rPr>
          <w:lang w:val="it-IT"/>
        </w:rPr>
        <w:t>IN OCTAVA SANCTAE AGNETIS</w:t>
      </w:r>
    </w:p>
    <w:p w:rsidR="001B39FE" w:rsidRPr="00F3652D" w:rsidRDefault="00F15E8B" w:rsidP="00C10675">
      <w:pPr>
        <w:rPr>
          <w:lang w:val="en-US"/>
        </w:rPr>
      </w:pPr>
      <w:r w:rsidRPr="008B452C">
        <w:rPr>
          <w:rStyle w:val="Time1"/>
          <w:lang w:val="it-IT"/>
        </w:rPr>
        <w:t>[Ad vesperas]</w:t>
      </w:r>
      <w:r w:rsidRPr="008B452C">
        <w:rPr>
          <w:lang w:val="it-IT"/>
        </w:rPr>
        <w:t xml:space="preserve"> CP </w:t>
      </w:r>
      <w:r w:rsidR="00C1418F" w:rsidRPr="00C1418F">
        <w:rPr>
          <w:rStyle w:val="Incipit"/>
          <w:lang w:val="it-IT"/>
        </w:rPr>
        <w:t>Sapientia</w:t>
      </w:r>
      <w:r w:rsidR="00C94F95" w:rsidRPr="00F3652D">
        <w:rPr>
          <w:lang w:val="it-IT"/>
        </w:rPr>
        <w:t xml:space="preserve">. </w:t>
      </w:r>
      <w:r w:rsidRPr="00EE485F">
        <w:rPr>
          <w:lang w:val="en-GB"/>
        </w:rPr>
        <w:t xml:space="preserve">HY </w:t>
      </w:r>
      <w:r w:rsidR="00C1418F" w:rsidRPr="00C1418F">
        <w:rPr>
          <w:rStyle w:val="Incipit"/>
          <w:lang w:val="en-US"/>
        </w:rPr>
        <w:t>Virginis proles</w:t>
      </w:r>
      <w:r w:rsidR="00C94F95" w:rsidRPr="00F3652D">
        <w:rPr>
          <w:lang w:val="en-US"/>
        </w:rPr>
        <w:t xml:space="preserve">. </w:t>
      </w:r>
      <w:r w:rsidRPr="00EE485F">
        <w:rPr>
          <w:lang w:val="en-GB"/>
        </w:rPr>
        <w:t xml:space="preserve">AM </w:t>
      </w:r>
      <w:r w:rsidR="00C1418F" w:rsidRPr="00C1418F">
        <w:rPr>
          <w:rStyle w:val="Incipit"/>
          <w:lang w:val="en-US"/>
        </w:rPr>
        <w:t>Stans beata Agnes</w:t>
      </w:r>
      <w:r w:rsidR="001B39FE" w:rsidRPr="00F3652D">
        <w:rPr>
          <w:lang w:val="en-US"/>
        </w:rPr>
        <w:t>.</w:t>
      </w:r>
    </w:p>
    <w:p w:rsidR="001B39FE" w:rsidRPr="001B63A5" w:rsidRDefault="00F15E8B" w:rsidP="00C10675">
      <w:pPr>
        <w:rPr>
          <w:lang w:val="en-US"/>
        </w:rPr>
      </w:pPr>
      <w:r w:rsidRPr="00EE485F">
        <w:rPr>
          <w:rStyle w:val="Time1"/>
          <w:lang w:val="en-GB"/>
        </w:rPr>
        <w:t>[Ad matutin</w:t>
      </w:r>
      <w:r w:rsidR="00644990">
        <w:rPr>
          <w:rStyle w:val="Time1"/>
          <w:lang w:val="en-GB"/>
        </w:rPr>
        <w:t>um</w:t>
      </w:r>
      <w:r w:rsidRPr="00EE485F">
        <w:rPr>
          <w:rStyle w:val="Time1"/>
          <w:lang w:val="en-GB"/>
        </w:rPr>
        <w:t>]</w:t>
      </w:r>
      <w:r w:rsidRPr="00EE485F">
        <w:rPr>
          <w:lang w:val="en-GB"/>
        </w:rPr>
        <w:t xml:space="preserve"> </w:t>
      </w:r>
      <w:r w:rsidRPr="00F3652D">
        <w:rPr>
          <w:lang w:val="en-US"/>
        </w:rPr>
        <w:t xml:space="preserve">RP </w:t>
      </w:r>
      <w:r w:rsidR="00C1418F" w:rsidRPr="00C1418F">
        <w:rPr>
          <w:rStyle w:val="Incipit"/>
          <w:lang w:val="en-US"/>
        </w:rPr>
        <w:t>Amo Christum</w:t>
      </w:r>
      <w:r w:rsidR="00C94F95" w:rsidRPr="00F3652D">
        <w:rPr>
          <w:lang w:val="en-US"/>
        </w:rPr>
        <w:t xml:space="preserve">. </w:t>
      </w:r>
      <w:r w:rsidR="00F3652D" w:rsidRPr="00F3652D">
        <w:rPr>
          <w:rFonts w:eastAsia="Arial"/>
          <w:lang w:val="en-US"/>
        </w:rPr>
        <w:t xml:space="preserve">[RV] </w:t>
      </w:r>
      <w:r w:rsidR="00C1418F" w:rsidRPr="00C1418F">
        <w:rPr>
          <w:rStyle w:val="Incipit"/>
          <w:rFonts w:eastAsia="Arial"/>
          <w:lang w:val="en-US"/>
        </w:rPr>
        <w:t>Ä+</w:t>
      </w:r>
      <w:r w:rsidR="00C1418F" w:rsidRPr="00C1418F">
        <w:rPr>
          <w:rStyle w:val="Incipit"/>
          <w:lang w:val="en-US"/>
        </w:rPr>
        <w:t>Mel et lac</w:t>
      </w:r>
      <w:r w:rsidR="00C1418F" w:rsidRPr="00C1418F">
        <w:rPr>
          <w:rStyle w:val="Incipit"/>
          <w:rFonts w:eastAsia="Arial"/>
          <w:lang w:val="en-US"/>
        </w:rPr>
        <w:t>+Ä</w:t>
      </w:r>
      <w:r w:rsidR="00C94F95" w:rsidRPr="00F3652D">
        <w:rPr>
          <w:lang w:val="en-US"/>
        </w:rPr>
        <w:t xml:space="preserve">. </w:t>
      </w:r>
      <w:r w:rsidRPr="00F3652D">
        <w:rPr>
          <w:lang w:val="en-US"/>
        </w:rPr>
        <w:t xml:space="preserve">RP </w:t>
      </w:r>
      <w:r w:rsidR="00C1418F" w:rsidRPr="00C1418F">
        <w:rPr>
          <w:rStyle w:val="Incipit"/>
          <w:lang w:val="en-US"/>
        </w:rPr>
        <w:t>Ipsi sum desponsata</w:t>
      </w:r>
      <w:r w:rsidR="00C94F95" w:rsidRPr="00F3652D">
        <w:rPr>
          <w:lang w:val="en-US"/>
        </w:rPr>
        <w:t xml:space="preserve">. </w:t>
      </w:r>
      <w:r w:rsidR="00F3652D" w:rsidRPr="00F3652D">
        <w:rPr>
          <w:lang w:val="en-US"/>
        </w:rPr>
        <w:t xml:space="preserve">[RV] </w:t>
      </w:r>
      <w:r w:rsidR="00C1418F" w:rsidRPr="00C1418F">
        <w:rPr>
          <w:rStyle w:val="Incipit"/>
          <w:lang w:val="en-US"/>
        </w:rPr>
        <w:t>Ä+Propter veritatem+Ä</w:t>
      </w:r>
      <w:r w:rsidR="00C94F95" w:rsidRPr="00F3652D">
        <w:rPr>
          <w:lang w:val="en-US"/>
        </w:rPr>
        <w:t xml:space="preserve">. </w:t>
      </w:r>
      <w:r w:rsidRPr="00F3652D">
        <w:rPr>
          <w:lang w:val="en-US"/>
        </w:rPr>
        <w:t xml:space="preserve">RP </w:t>
      </w:r>
      <w:r w:rsidR="00C1418F" w:rsidRPr="00C1418F">
        <w:rPr>
          <w:rStyle w:val="Incipit"/>
          <w:lang w:val="en-US"/>
        </w:rPr>
        <w:t>Pulchra facie</w:t>
      </w:r>
      <w:r w:rsidR="00C94F95" w:rsidRPr="00F3652D">
        <w:rPr>
          <w:lang w:val="en-US"/>
        </w:rPr>
        <w:t xml:space="preserve">. </w:t>
      </w:r>
      <w:r w:rsidR="00F3652D" w:rsidRPr="001B63A5">
        <w:rPr>
          <w:lang w:val="en-US"/>
        </w:rPr>
        <w:t xml:space="preserve">[RV] </w:t>
      </w:r>
      <w:r w:rsidR="00C1418F" w:rsidRPr="001B63A5">
        <w:rPr>
          <w:rStyle w:val="Incipit"/>
          <w:lang w:val="en-US"/>
        </w:rPr>
        <w:t>Ä+Specie tua+Ä</w:t>
      </w:r>
      <w:r w:rsidR="001B39FE" w:rsidRPr="001B63A5">
        <w:rPr>
          <w:lang w:val="en-US"/>
        </w:rPr>
        <w:t>.</w:t>
      </w:r>
    </w:p>
    <w:p w:rsidR="00F15E8B" w:rsidRPr="001B63A5" w:rsidRDefault="00F15E8B" w:rsidP="00C10675">
      <w:pPr>
        <w:rPr>
          <w:lang w:val="en-US"/>
        </w:rPr>
      </w:pPr>
      <w:r w:rsidRPr="001B63A5">
        <w:rPr>
          <w:rStyle w:val="Time1"/>
          <w:lang w:val="en-US"/>
        </w:rPr>
        <w:t>In matutin</w:t>
      </w:r>
      <w:r w:rsidR="00644990" w:rsidRPr="001B63A5">
        <w:rPr>
          <w:rStyle w:val="Time1"/>
          <w:lang w:val="en-US"/>
        </w:rPr>
        <w:t>is</w:t>
      </w:r>
      <w:r w:rsidRPr="001B63A5">
        <w:rPr>
          <w:rStyle w:val="Time1"/>
          <w:lang w:val="en-US"/>
        </w:rPr>
        <w:t xml:space="preserve"> laudibus</w:t>
      </w:r>
      <w:r w:rsidRPr="001B63A5">
        <w:rPr>
          <w:lang w:val="en-US"/>
        </w:rPr>
        <w:t xml:space="preserve"> AN </w:t>
      </w:r>
      <w:r w:rsidR="00C1418F" w:rsidRPr="001B63A5">
        <w:rPr>
          <w:rStyle w:val="Incipit"/>
          <w:lang w:val="en-US"/>
        </w:rPr>
        <w:t>Ingressa Agnes</w:t>
      </w:r>
      <w:r w:rsidRPr="001B63A5">
        <w:rPr>
          <w:lang w:val="en-US"/>
        </w:rPr>
        <w:t>@cum reliquis.</w:t>
      </w:r>
    </w:p>
    <w:p w:rsidR="00F15E8B" w:rsidRPr="001B63A5" w:rsidRDefault="00F15E8B" w:rsidP="00C10675">
      <w:pPr>
        <w:rPr>
          <w:lang w:val="en-US"/>
        </w:rPr>
      </w:pPr>
      <w:r w:rsidRPr="001B63A5">
        <w:rPr>
          <w:rStyle w:val="Time1"/>
          <w:lang w:val="en-US"/>
        </w:rPr>
        <w:t>Ad cursum</w:t>
      </w:r>
      <w:r w:rsidRPr="001B63A5">
        <w:rPr>
          <w:lang w:val="en-US"/>
        </w:rPr>
        <w:t xml:space="preserve"> easdem.</w:t>
      </w:r>
    </w:p>
    <w:p w:rsidR="00F15E8B" w:rsidRPr="001B63A5" w:rsidRDefault="00F15E8B" w:rsidP="00C10675">
      <w:pPr>
        <w:rPr>
          <w:lang w:val="en-US"/>
        </w:rPr>
      </w:pPr>
      <w:r w:rsidRPr="001B63A5">
        <w:rPr>
          <w:rStyle w:val="Time1"/>
          <w:lang w:val="en-US"/>
        </w:rPr>
        <w:t>Ad missam</w:t>
      </w:r>
      <w:r w:rsidRPr="001B63A5">
        <w:rPr>
          <w:lang w:val="en-US"/>
        </w:rPr>
        <w:t xml:space="preserve"> LE</w:t>
      </w:r>
      <w:r w:rsidR="00644990" w:rsidRPr="001B63A5">
        <w:rPr>
          <w:lang w:val="en-US"/>
        </w:rPr>
        <w:t>EP</w:t>
      </w:r>
      <w:r w:rsidRPr="001B63A5">
        <w:rPr>
          <w:lang w:val="en-US"/>
        </w:rPr>
        <w:t xml:space="preserve"> </w:t>
      </w:r>
      <w:r w:rsidR="00C1418F" w:rsidRPr="001B63A5">
        <w:rPr>
          <w:rStyle w:val="Incipit"/>
          <w:lang w:val="en-US"/>
        </w:rPr>
        <w:t>Sapientia laudabit</w:t>
      </w:r>
      <w:r w:rsidR="00C94F95" w:rsidRPr="001B63A5">
        <w:rPr>
          <w:lang w:val="en-US"/>
        </w:rPr>
        <w:t xml:space="preserve">. </w:t>
      </w:r>
      <w:r w:rsidRPr="001B63A5">
        <w:rPr>
          <w:lang w:val="en-US"/>
        </w:rPr>
        <w:t xml:space="preserve">[AL] </w:t>
      </w:r>
      <w:r w:rsidR="00C1418F" w:rsidRPr="001B63A5">
        <w:rPr>
          <w:rStyle w:val="Incipit"/>
          <w:lang w:val="en-US"/>
        </w:rPr>
        <w:t>Alleluia</w:t>
      </w:r>
      <w:r w:rsidR="00C94F95" w:rsidRPr="001B63A5">
        <w:rPr>
          <w:lang w:val="en-US"/>
        </w:rPr>
        <w:t xml:space="preserve">. </w:t>
      </w:r>
      <w:r w:rsidRPr="001B63A5">
        <w:rPr>
          <w:lang w:val="en-US"/>
        </w:rPr>
        <w:t xml:space="preserve">[ALV] </w:t>
      </w:r>
      <w:r w:rsidR="00C1418F" w:rsidRPr="001B63A5">
        <w:rPr>
          <w:rStyle w:val="Incipit"/>
          <w:lang w:val="en-US"/>
        </w:rPr>
        <w:t>Omnis gloria</w:t>
      </w:r>
      <w:r w:rsidR="00C94F95" w:rsidRPr="001B63A5">
        <w:rPr>
          <w:lang w:val="en-US"/>
        </w:rPr>
        <w:t xml:space="preserve">. </w:t>
      </w:r>
      <w:r w:rsidRPr="001B63A5">
        <w:rPr>
          <w:lang w:val="en-US"/>
        </w:rPr>
        <w:t xml:space="preserve">EV </w:t>
      </w:r>
      <w:r w:rsidR="00C1418F" w:rsidRPr="001B63A5">
        <w:rPr>
          <w:rStyle w:val="Incipit"/>
          <w:lang w:val="en-US"/>
        </w:rPr>
        <w:t>Simile est regnum caelorum thesauro</w:t>
      </w:r>
      <w:r w:rsidR="007275B6" w:rsidRPr="001B63A5">
        <w:rPr>
          <w:lang w:val="en-US"/>
        </w:rPr>
        <w:t xml:space="preserve">, </w:t>
      </w:r>
      <w:r w:rsidRPr="001B63A5">
        <w:rPr>
          <w:lang w:val="en-US"/>
        </w:rPr>
        <w:t>cuius hom</w:t>
      </w:r>
      <w:r w:rsidR="00644990" w:rsidRPr="001B63A5">
        <w:rPr>
          <w:lang w:val="en-US"/>
        </w:rPr>
        <w:t>i</w:t>
      </w:r>
      <w:r w:rsidRPr="001B63A5">
        <w:rPr>
          <w:lang w:val="en-US"/>
        </w:rPr>
        <w:t>lia ad refectionem legitur.</w:t>
      </w:r>
    </w:p>
    <w:p w:rsidR="00F15E8B" w:rsidRPr="001B63A5" w:rsidRDefault="00644990" w:rsidP="002948B5">
      <w:pPr>
        <w:pStyle w:val="berschrift1"/>
        <w:rPr>
          <w:lang w:val="pt-PT"/>
        </w:rPr>
      </w:pPr>
      <w:r w:rsidRPr="001B63A5">
        <w:rPr>
          <w:lang w:val="pt-PT"/>
        </w:rPr>
        <w:t>DE SANCTO VALERIO EPISCOPO</w:t>
      </w:r>
    </w:p>
    <w:p w:rsidR="001B39FE" w:rsidRPr="008B452C" w:rsidRDefault="00F15E8B" w:rsidP="00C10675">
      <w:pPr>
        <w:rPr>
          <w:lang w:val="pt-PT"/>
        </w:rPr>
      </w:pPr>
      <w:r w:rsidRPr="008B452C">
        <w:rPr>
          <w:rStyle w:val="Time1"/>
          <w:lang w:val="pt-PT"/>
        </w:rPr>
        <w:t>[Ad vesperas]</w:t>
      </w:r>
      <w:r w:rsidRPr="008B452C">
        <w:rPr>
          <w:lang w:val="pt-PT"/>
        </w:rPr>
        <w:t xml:space="preserve"> AM </w:t>
      </w:r>
      <w:r w:rsidR="00C1418F" w:rsidRPr="00C1418F">
        <w:rPr>
          <w:rStyle w:val="Incipit"/>
          <w:lang w:val="pt-PT"/>
        </w:rPr>
        <w:t>Sacerdos et pontifex</w:t>
      </w:r>
      <w:r w:rsidR="00C94F95" w:rsidRPr="00F3652D">
        <w:rPr>
          <w:lang w:val="pt-PT"/>
        </w:rPr>
        <w:t xml:space="preserve">. </w:t>
      </w:r>
      <w:r w:rsidRPr="008B452C">
        <w:rPr>
          <w:lang w:val="pt-PT"/>
        </w:rPr>
        <w:t>Oratio ut de sancto Urbano</w:t>
      </w:r>
      <w:r w:rsidR="001B39FE" w:rsidRPr="008B452C">
        <w:rPr>
          <w:lang w:val="pt-PT"/>
        </w:rPr>
        <w:t>.</w:t>
      </w:r>
    </w:p>
    <w:p w:rsidR="00F15E8B" w:rsidRPr="008B452C" w:rsidRDefault="00F15E8B" w:rsidP="00C10675">
      <w:pPr>
        <w:rPr>
          <w:lang w:val="fr-FR"/>
        </w:rPr>
      </w:pPr>
      <w:r w:rsidRPr="00EE485F">
        <w:rPr>
          <w:rStyle w:val="Time1"/>
          <w:lang w:val="en-GB"/>
        </w:rPr>
        <w:t>[Ad matutin</w:t>
      </w:r>
      <w:r w:rsidR="00644990">
        <w:rPr>
          <w:rStyle w:val="Time1"/>
          <w:lang w:val="en-GB"/>
        </w:rPr>
        <w:t>um</w:t>
      </w:r>
      <w:r w:rsidRPr="00EE485F">
        <w:rPr>
          <w:rStyle w:val="Time1"/>
          <w:lang w:val="en-GB"/>
        </w:rPr>
        <w:t>]</w:t>
      </w:r>
      <w:r w:rsidRPr="00EE485F">
        <w:rPr>
          <w:lang w:val="en-GB"/>
        </w:rPr>
        <w:t xml:space="preserve"> </w:t>
      </w:r>
      <w:r w:rsidRPr="00F3652D">
        <w:rPr>
          <w:lang w:val="en-US"/>
        </w:rPr>
        <w:t xml:space="preserve">RP </w:t>
      </w:r>
      <w:r w:rsidR="00C1418F" w:rsidRPr="00C1418F">
        <w:rPr>
          <w:rStyle w:val="Incipit"/>
          <w:lang w:val="en-US"/>
        </w:rPr>
        <w:t>Euge serve bone</w:t>
      </w:r>
      <w:r w:rsidR="00C94F95" w:rsidRPr="00F3652D">
        <w:rPr>
          <w:lang w:val="en-US"/>
        </w:rPr>
        <w:t xml:space="preserve">. </w:t>
      </w:r>
      <w:r w:rsidR="00F3652D" w:rsidRPr="00F3652D">
        <w:rPr>
          <w:rFonts w:eastAsia="Arial"/>
          <w:lang w:val="en-US"/>
        </w:rPr>
        <w:t>[</w:t>
      </w:r>
      <w:r w:rsidR="00F3652D" w:rsidRPr="00EE485F">
        <w:rPr>
          <w:rFonts w:eastAsia="Arial"/>
          <w:lang w:val="en-GB"/>
        </w:rPr>
        <w:t>RV</w:t>
      </w:r>
      <w:r w:rsidR="00F3652D" w:rsidRPr="00F3652D">
        <w:rPr>
          <w:rFonts w:eastAsia="Arial"/>
          <w:lang w:val="en-US"/>
        </w:rPr>
        <w:t xml:space="preserve">] </w:t>
      </w:r>
      <w:r w:rsidR="00C1418F" w:rsidRPr="00C1418F">
        <w:rPr>
          <w:rStyle w:val="Incipit"/>
          <w:rFonts w:eastAsia="Arial"/>
          <w:lang w:val="en-US"/>
        </w:rPr>
        <w:t>Ä+</w:t>
      </w:r>
      <w:r w:rsidR="00C1418F" w:rsidRPr="00C1418F">
        <w:rPr>
          <w:rStyle w:val="Incipit"/>
          <w:lang w:val="en-US"/>
        </w:rPr>
        <w:t>Domine quinque</w:t>
      </w:r>
      <w:r w:rsidR="00C1418F" w:rsidRPr="00C1418F">
        <w:rPr>
          <w:rStyle w:val="Incipit"/>
          <w:rFonts w:eastAsia="Arial"/>
          <w:lang w:val="en-US"/>
        </w:rPr>
        <w:t>+Ä</w:t>
      </w:r>
      <w:r w:rsidR="00C94F95" w:rsidRPr="00F3652D">
        <w:rPr>
          <w:lang w:val="en-US"/>
        </w:rPr>
        <w:t xml:space="preserve">. </w:t>
      </w:r>
      <w:r w:rsidRPr="00F3652D">
        <w:rPr>
          <w:lang w:val="en-US"/>
        </w:rPr>
        <w:t xml:space="preserve">RP </w:t>
      </w:r>
      <w:r w:rsidR="00C1418F" w:rsidRPr="00C1418F">
        <w:rPr>
          <w:rStyle w:val="Incipit"/>
          <w:lang w:val="en-US"/>
        </w:rPr>
        <w:t>Ecce sacerdos magnus</w:t>
      </w:r>
      <w:r w:rsidR="00C94F95" w:rsidRPr="00F3652D">
        <w:rPr>
          <w:lang w:val="en-US"/>
        </w:rPr>
        <w:t xml:space="preserve">. </w:t>
      </w:r>
      <w:r w:rsidR="00F3652D" w:rsidRPr="00F3652D">
        <w:rPr>
          <w:rFonts w:eastAsia="Arial"/>
          <w:lang w:val="en-US"/>
        </w:rPr>
        <w:t>[</w:t>
      </w:r>
      <w:r w:rsidR="00F3652D" w:rsidRPr="00EE485F">
        <w:rPr>
          <w:rFonts w:eastAsia="Arial"/>
          <w:lang w:val="en-GB"/>
        </w:rPr>
        <w:t>RV</w:t>
      </w:r>
      <w:r w:rsidR="00F3652D" w:rsidRPr="00F3652D">
        <w:rPr>
          <w:rFonts w:eastAsia="Arial"/>
          <w:lang w:val="en-US"/>
        </w:rPr>
        <w:t xml:space="preserve">] </w:t>
      </w:r>
      <w:r w:rsidR="00C1418F" w:rsidRPr="00C1418F">
        <w:rPr>
          <w:rStyle w:val="Incipit"/>
          <w:rFonts w:eastAsia="Arial"/>
          <w:lang w:val="en-US"/>
        </w:rPr>
        <w:t>Ä+</w:t>
      </w:r>
      <w:r w:rsidR="00C1418F" w:rsidRPr="00C1418F">
        <w:rPr>
          <w:rStyle w:val="Incipit"/>
          <w:lang w:val="en-US"/>
        </w:rPr>
        <w:t>Benedictionem</w:t>
      </w:r>
      <w:r w:rsidR="00C1418F" w:rsidRPr="00C1418F">
        <w:rPr>
          <w:rStyle w:val="Incipit"/>
          <w:rFonts w:eastAsia="Arial"/>
          <w:lang w:val="en-US"/>
        </w:rPr>
        <w:t>+Ä</w:t>
      </w:r>
      <w:r w:rsidR="00C94F95" w:rsidRPr="00F3652D">
        <w:rPr>
          <w:lang w:val="en-US"/>
        </w:rPr>
        <w:t xml:space="preserve">. </w:t>
      </w:r>
      <w:r w:rsidRPr="00F3652D">
        <w:rPr>
          <w:lang w:val="en-US"/>
        </w:rPr>
        <w:t xml:space="preserve">RP </w:t>
      </w:r>
      <w:r w:rsidR="00C1418F" w:rsidRPr="00C1418F">
        <w:rPr>
          <w:rStyle w:val="Incipit"/>
          <w:lang w:val="en-US"/>
        </w:rPr>
        <w:t>Iuravit dominus</w:t>
      </w:r>
      <w:r w:rsidR="00C94F95" w:rsidRPr="00F3652D">
        <w:rPr>
          <w:lang w:val="en-US"/>
        </w:rPr>
        <w:t xml:space="preserve">. </w:t>
      </w:r>
      <w:r w:rsidR="00F3652D" w:rsidRPr="00F3652D">
        <w:rPr>
          <w:rFonts w:eastAsia="Arial"/>
          <w:lang w:val="fr-FR"/>
        </w:rPr>
        <w:t>[</w:t>
      </w:r>
      <w:r w:rsidR="00F3652D" w:rsidRPr="008B452C">
        <w:rPr>
          <w:rFonts w:eastAsia="Arial"/>
          <w:lang w:val="fr-FR"/>
        </w:rPr>
        <w:t>RV</w:t>
      </w:r>
      <w:r w:rsidR="00F3652D" w:rsidRPr="00F3652D">
        <w:rPr>
          <w:rFonts w:eastAsia="Arial"/>
          <w:lang w:val="fr-FR"/>
        </w:rPr>
        <w:t xml:space="preserve">] </w:t>
      </w:r>
      <w:r w:rsidR="00C1418F" w:rsidRPr="00C1418F">
        <w:rPr>
          <w:rStyle w:val="Incipit"/>
          <w:rFonts w:eastAsia="Arial"/>
          <w:lang w:val="fr-FR"/>
        </w:rPr>
        <w:t>Ä+</w:t>
      </w:r>
      <w:r w:rsidR="00C1418F" w:rsidRPr="00C1418F">
        <w:rPr>
          <w:rStyle w:val="Incipit"/>
          <w:lang w:val="fr-FR"/>
        </w:rPr>
        <w:t>Dixit dominus</w:t>
      </w:r>
      <w:r w:rsidR="00C1418F" w:rsidRPr="00C1418F">
        <w:rPr>
          <w:rStyle w:val="Incipit"/>
          <w:rFonts w:eastAsia="Arial"/>
          <w:lang w:val="fr-FR"/>
        </w:rPr>
        <w:t>+Ä</w:t>
      </w:r>
      <w:r w:rsidRPr="008B452C">
        <w:rPr>
          <w:lang w:val="fr-FR"/>
        </w:rPr>
        <w:t>.</w:t>
      </w:r>
    </w:p>
    <w:p w:rsidR="00F15E8B" w:rsidRPr="001B63A5" w:rsidRDefault="00F15E8B" w:rsidP="00C10675">
      <w:pPr>
        <w:rPr>
          <w:lang w:val="it-IT"/>
        </w:rPr>
      </w:pPr>
      <w:r w:rsidRPr="008B452C">
        <w:rPr>
          <w:rStyle w:val="Time1"/>
          <w:lang w:val="fr-FR"/>
        </w:rPr>
        <w:t>[In] matutin</w:t>
      </w:r>
      <w:r w:rsidR="00644990">
        <w:rPr>
          <w:rStyle w:val="Time1"/>
          <w:lang w:val="fr-FR"/>
        </w:rPr>
        <w:t>is</w:t>
      </w:r>
      <w:r w:rsidRPr="008B452C">
        <w:rPr>
          <w:rStyle w:val="Time1"/>
          <w:lang w:val="fr-FR"/>
        </w:rPr>
        <w:t xml:space="preserve"> laudibus</w:t>
      </w:r>
      <w:r w:rsidRPr="008B452C">
        <w:rPr>
          <w:lang w:val="fr-FR"/>
        </w:rPr>
        <w:t xml:space="preserve"> AN </w:t>
      </w:r>
      <w:r w:rsidR="00C1418F" w:rsidRPr="00C1418F">
        <w:rPr>
          <w:rStyle w:val="Incipit"/>
          <w:lang w:val="fr-FR"/>
        </w:rPr>
        <w:t>Ecce sacerdos</w:t>
      </w:r>
      <w:r w:rsidR="007275B6">
        <w:rPr>
          <w:lang w:val="fr-FR"/>
        </w:rPr>
        <w:t xml:space="preserve"> </w:t>
      </w:r>
      <w:r w:rsidRPr="008B452C">
        <w:rPr>
          <w:lang w:val="fr-FR"/>
        </w:rPr>
        <w:t>cum reliquis.</w:t>
      </w:r>
      <w:r w:rsidR="00312C40">
        <w:rPr>
          <w:lang w:val="fr-FR"/>
        </w:rPr>
        <w:t xml:space="preserve"> </w:t>
      </w:r>
      <w:r w:rsidR="00312C40" w:rsidRPr="001B63A5">
        <w:rPr>
          <w:lang w:val="it-IT"/>
        </w:rPr>
        <w:t>(64a)</w:t>
      </w:r>
    </w:p>
    <w:p w:rsidR="00F15E8B" w:rsidRPr="00F3652D" w:rsidRDefault="00F15E8B" w:rsidP="00C10675">
      <w:pPr>
        <w:rPr>
          <w:lang w:val="pt-PT"/>
        </w:rPr>
      </w:pPr>
      <w:r w:rsidRPr="008B452C">
        <w:rPr>
          <w:rStyle w:val="Time1"/>
          <w:lang w:val="it-IT"/>
        </w:rPr>
        <w:t>Ad missam</w:t>
      </w:r>
      <w:r w:rsidRPr="008B452C">
        <w:rPr>
          <w:lang w:val="it-IT"/>
        </w:rPr>
        <w:t xml:space="preserve"> [IN] </w:t>
      </w:r>
      <w:r w:rsidR="00C1418F" w:rsidRPr="00C1418F">
        <w:rPr>
          <w:rStyle w:val="Incipit"/>
          <w:lang w:val="it-IT"/>
        </w:rPr>
        <w:t>Sacerdotes tui</w:t>
      </w:r>
      <w:r w:rsidR="007275B6">
        <w:rPr>
          <w:lang w:val="it-IT"/>
        </w:rPr>
        <w:t xml:space="preserve"> </w:t>
      </w:r>
      <w:r w:rsidRPr="008B452C">
        <w:rPr>
          <w:lang w:val="it-IT"/>
        </w:rPr>
        <w:t>per totum</w:t>
      </w:r>
      <w:r w:rsidR="00C94F95" w:rsidRPr="008B452C">
        <w:rPr>
          <w:lang w:val="it-IT"/>
        </w:rPr>
        <w:t xml:space="preserve">. </w:t>
      </w:r>
      <w:r w:rsidRPr="001B63A5">
        <w:rPr>
          <w:lang w:val="es-ES"/>
        </w:rPr>
        <w:t>LE</w:t>
      </w:r>
      <w:r w:rsidR="00644990" w:rsidRPr="001B63A5">
        <w:rPr>
          <w:lang w:val="es-ES"/>
        </w:rPr>
        <w:t>EP</w:t>
      </w:r>
      <w:r w:rsidRPr="001B63A5">
        <w:rPr>
          <w:lang w:val="es-ES"/>
        </w:rPr>
        <w:t xml:space="preserve"> </w:t>
      </w:r>
      <w:r w:rsidR="00C1418F" w:rsidRPr="001B63A5">
        <w:rPr>
          <w:rStyle w:val="Incipit"/>
          <w:lang w:val="es-ES"/>
        </w:rPr>
        <w:t>Ecce sacerdos magnus</w:t>
      </w:r>
      <w:r w:rsidR="00C94F95" w:rsidRPr="001B63A5">
        <w:rPr>
          <w:lang w:val="es-ES"/>
        </w:rPr>
        <w:t xml:space="preserve">. </w:t>
      </w:r>
      <w:r w:rsidRPr="001B63A5">
        <w:rPr>
          <w:lang w:val="es-ES"/>
        </w:rPr>
        <w:t xml:space="preserve">[AL] </w:t>
      </w:r>
      <w:r w:rsidR="00C1418F" w:rsidRPr="001B63A5">
        <w:rPr>
          <w:rStyle w:val="Incipit"/>
          <w:lang w:val="es-ES"/>
        </w:rPr>
        <w:t>Alleluia</w:t>
      </w:r>
      <w:r w:rsidR="00C94F95" w:rsidRPr="001B63A5">
        <w:rPr>
          <w:lang w:val="es-ES"/>
        </w:rPr>
        <w:t xml:space="preserve">. </w:t>
      </w:r>
      <w:r w:rsidRPr="00F3652D">
        <w:rPr>
          <w:lang w:val="fr-FR"/>
        </w:rPr>
        <w:t xml:space="preserve">[ALV] </w:t>
      </w:r>
      <w:r w:rsidR="00C1418F" w:rsidRPr="00C1418F">
        <w:rPr>
          <w:rStyle w:val="Incipit"/>
          <w:lang w:val="fr-FR"/>
        </w:rPr>
        <w:t>Elegit te domi</w:t>
      </w:r>
      <w:r w:rsidR="00644990">
        <w:rPr>
          <w:rStyle w:val="Incipit"/>
          <w:lang w:val="fr-FR"/>
        </w:rPr>
        <w:t>n</w:t>
      </w:r>
      <w:r w:rsidR="00C1418F" w:rsidRPr="00C1418F">
        <w:rPr>
          <w:rStyle w:val="Incipit"/>
          <w:lang w:val="fr-FR"/>
        </w:rPr>
        <w:t>us</w:t>
      </w:r>
      <w:r w:rsidR="00C94F95" w:rsidRPr="008B452C">
        <w:rPr>
          <w:lang w:val="fr-FR"/>
        </w:rPr>
        <w:t xml:space="preserve">. </w:t>
      </w:r>
      <w:r w:rsidRPr="008B452C">
        <w:rPr>
          <w:lang w:val="fr-FR"/>
        </w:rPr>
        <w:t xml:space="preserve">Si est septuagesima TR </w:t>
      </w:r>
      <w:r w:rsidR="00C1418F" w:rsidRPr="00C1418F">
        <w:rPr>
          <w:rStyle w:val="Incipit"/>
          <w:lang w:val="fr-FR"/>
        </w:rPr>
        <w:t>Beatus vir qui timet</w:t>
      </w:r>
      <w:r w:rsidR="00C94F95" w:rsidRPr="00F3652D">
        <w:rPr>
          <w:lang w:val="fr-FR"/>
        </w:rPr>
        <w:t xml:space="preserve">. </w:t>
      </w:r>
      <w:r w:rsidRPr="008B452C">
        <w:rPr>
          <w:lang w:val="pt-PT"/>
        </w:rPr>
        <w:t xml:space="preserve">EV </w:t>
      </w:r>
      <w:r w:rsidR="00C1418F" w:rsidRPr="00C1418F">
        <w:rPr>
          <w:rStyle w:val="Incipit"/>
          <w:lang w:val="pt-PT"/>
        </w:rPr>
        <w:t>Homo quidam nobilis</w:t>
      </w:r>
      <w:r w:rsidRPr="00F3652D">
        <w:rPr>
          <w:lang w:val="pt-PT"/>
        </w:rPr>
        <w:t>.</w:t>
      </w:r>
    </w:p>
    <w:p w:rsidR="00F15E8B" w:rsidRPr="001B63A5" w:rsidRDefault="00644990" w:rsidP="002948B5">
      <w:pPr>
        <w:pStyle w:val="berschrift1"/>
        <w:rPr>
          <w:lang w:val="pt-PT"/>
        </w:rPr>
      </w:pPr>
      <w:r w:rsidRPr="001B63A5">
        <w:rPr>
          <w:lang w:val="pt-PT"/>
        </w:rPr>
        <w:t>DE SANCTA BRIGIDA</w:t>
      </w:r>
    </w:p>
    <w:p w:rsidR="00F15E8B" w:rsidRPr="001B63A5" w:rsidRDefault="00F15E8B" w:rsidP="00C10675">
      <w:pPr>
        <w:rPr>
          <w:lang w:val="pt-PT"/>
        </w:rPr>
      </w:pPr>
      <w:r w:rsidRPr="008B452C">
        <w:rPr>
          <w:rStyle w:val="Time1"/>
          <w:lang w:val="pt-PT"/>
        </w:rPr>
        <w:t>[Ad vesperas]</w:t>
      </w:r>
      <w:r w:rsidRPr="008B452C">
        <w:rPr>
          <w:lang w:val="pt-PT"/>
        </w:rPr>
        <w:t xml:space="preserve"> RP </w:t>
      </w:r>
      <w:r w:rsidR="00C1418F" w:rsidRPr="00C1418F">
        <w:rPr>
          <w:rStyle w:val="Incipit"/>
          <w:lang w:val="pt-PT"/>
        </w:rPr>
        <w:t>Concupivit</w:t>
      </w:r>
      <w:r w:rsidR="00C94F95" w:rsidRPr="00F3652D">
        <w:rPr>
          <w:lang w:val="pt-PT"/>
        </w:rPr>
        <w:t xml:space="preserve">. </w:t>
      </w:r>
      <w:r w:rsidR="00F3652D" w:rsidRPr="001B63A5">
        <w:rPr>
          <w:rFonts w:eastAsia="Arial"/>
          <w:lang w:val="pt-PT"/>
        </w:rPr>
        <w:t xml:space="preserve">[RV] </w:t>
      </w:r>
      <w:r w:rsidR="00C1418F" w:rsidRPr="001B63A5">
        <w:rPr>
          <w:rStyle w:val="Incipit"/>
          <w:rFonts w:eastAsia="Arial"/>
          <w:lang w:val="pt-PT"/>
        </w:rPr>
        <w:t>Ä+</w:t>
      </w:r>
      <w:r w:rsidR="00C1418F" w:rsidRPr="001B63A5">
        <w:rPr>
          <w:rStyle w:val="Incipit"/>
          <w:lang w:val="pt-PT"/>
        </w:rPr>
        <w:t>Specie tua</w:t>
      </w:r>
      <w:r w:rsidR="00C1418F" w:rsidRPr="001B63A5">
        <w:rPr>
          <w:rStyle w:val="Incipit"/>
          <w:rFonts w:eastAsia="Arial"/>
          <w:lang w:val="pt-PT"/>
        </w:rPr>
        <w:t>+Ä</w:t>
      </w:r>
      <w:r w:rsidR="00C94F95" w:rsidRPr="001B63A5">
        <w:rPr>
          <w:lang w:val="pt-PT"/>
        </w:rPr>
        <w:t xml:space="preserve">. </w:t>
      </w:r>
      <w:r w:rsidRPr="001B63A5">
        <w:rPr>
          <w:lang w:val="pt-PT"/>
        </w:rPr>
        <w:t xml:space="preserve">AM </w:t>
      </w:r>
      <w:r w:rsidR="00C1418F" w:rsidRPr="001B63A5">
        <w:rPr>
          <w:rStyle w:val="Incipit"/>
          <w:lang w:val="pt-PT"/>
        </w:rPr>
        <w:t>Veni electa mea</w:t>
      </w:r>
      <w:r w:rsidR="00C94F95" w:rsidRPr="001B63A5">
        <w:rPr>
          <w:lang w:val="pt-PT"/>
        </w:rPr>
        <w:t xml:space="preserve">. </w:t>
      </w:r>
      <w:r w:rsidRPr="001B63A5">
        <w:rPr>
          <w:lang w:val="pt-PT"/>
        </w:rPr>
        <w:t xml:space="preserve">Oratio ut </w:t>
      </w:r>
      <w:r w:rsidRPr="001B63A5">
        <w:rPr>
          <w:rFonts w:eastAsia="Arial"/>
          <w:lang w:val="pt-PT"/>
        </w:rPr>
        <w:t xml:space="preserve">in </w:t>
      </w:r>
      <w:r w:rsidRPr="001B63A5">
        <w:rPr>
          <w:lang w:val="pt-PT"/>
        </w:rPr>
        <w:t>octava sanctae Agnetis</w:t>
      </w:r>
      <w:r w:rsidR="00C94F95" w:rsidRPr="001B63A5">
        <w:rPr>
          <w:lang w:val="pt-PT"/>
        </w:rPr>
        <w:t xml:space="preserve">, </w:t>
      </w:r>
      <w:r w:rsidRPr="001B63A5">
        <w:rPr>
          <w:lang w:val="pt-PT"/>
        </w:rPr>
        <w:t xml:space="preserve">suppresso tamen nomine </w:t>
      </w:r>
      <w:r w:rsidR="00644990" w:rsidRPr="001B63A5">
        <w:rPr>
          <w:lang w:val="pt-PT"/>
        </w:rPr>
        <w:t xml:space="preserve">[CIT] </w:t>
      </w:r>
      <w:r w:rsidRPr="001B63A5">
        <w:rPr>
          <w:rStyle w:val="Incipit"/>
          <w:lang w:val="pt-PT"/>
        </w:rPr>
        <w:t>mart</w:t>
      </w:r>
      <w:r w:rsidR="00644990" w:rsidRPr="001B63A5">
        <w:rPr>
          <w:rStyle w:val="Incipit"/>
          <w:lang w:val="pt-PT"/>
        </w:rPr>
        <w:t>yris</w:t>
      </w:r>
      <w:r w:rsidR="00644990" w:rsidRPr="001B63A5">
        <w:rPr>
          <w:lang w:val="pt-PT"/>
        </w:rPr>
        <w:t>.</w:t>
      </w:r>
      <w:r w:rsidR="00353599" w:rsidRPr="001B63A5">
        <w:rPr>
          <w:lang w:val="pt-PT"/>
        </w:rPr>
        <w:t xml:space="preserve"> </w:t>
      </w:r>
      <w:r w:rsidRPr="001B63A5">
        <w:rPr>
          <w:rStyle w:val="Time2"/>
          <w:lang w:val="pt-PT"/>
        </w:rPr>
        <w:t>Ad processionem</w:t>
      </w:r>
      <w:r w:rsidRPr="001B63A5">
        <w:rPr>
          <w:lang w:val="pt-PT"/>
        </w:rPr>
        <w:t xml:space="preserve"> RPP </w:t>
      </w:r>
      <w:r w:rsidR="00C1418F" w:rsidRPr="001B63A5">
        <w:rPr>
          <w:rStyle w:val="Incipit"/>
          <w:lang w:val="pt-PT"/>
        </w:rPr>
        <w:t>Regnum meum</w:t>
      </w:r>
      <w:r w:rsidRPr="001B63A5">
        <w:rPr>
          <w:lang w:val="pt-PT"/>
        </w:rPr>
        <w:t>.</w:t>
      </w:r>
    </w:p>
    <w:p w:rsidR="00F15E8B" w:rsidRPr="001B63A5" w:rsidRDefault="00F15E8B" w:rsidP="00C10675">
      <w:pPr>
        <w:rPr>
          <w:lang w:val="pt-PT"/>
        </w:rPr>
      </w:pPr>
      <w:r w:rsidRPr="001B63A5">
        <w:rPr>
          <w:rStyle w:val="Time1"/>
          <w:lang w:val="pt-PT"/>
        </w:rPr>
        <w:t>Ad matutin</w:t>
      </w:r>
      <w:r w:rsidR="00644990" w:rsidRPr="001B63A5">
        <w:rPr>
          <w:rStyle w:val="Time1"/>
          <w:lang w:val="pt-PT"/>
        </w:rPr>
        <w:t>um</w:t>
      </w:r>
      <w:r w:rsidRPr="001B63A5">
        <w:rPr>
          <w:lang w:val="pt-PT"/>
        </w:rPr>
        <w:t xml:space="preserve"> omnia ut de una virgine</w:t>
      </w:r>
      <w:r w:rsidR="00C94F95" w:rsidRPr="001B63A5">
        <w:rPr>
          <w:lang w:val="pt-PT"/>
        </w:rPr>
        <w:t xml:space="preserve">, </w:t>
      </w:r>
      <w:r w:rsidRPr="001B63A5">
        <w:rPr>
          <w:lang w:val="pt-PT"/>
        </w:rPr>
        <w:t>quae non fuit martyr.</w:t>
      </w:r>
    </w:p>
    <w:p w:rsidR="00F15E8B" w:rsidRPr="00F3652D" w:rsidRDefault="00F15E8B" w:rsidP="00C10675">
      <w:pPr>
        <w:rPr>
          <w:lang w:val="it-IT"/>
        </w:rPr>
      </w:pPr>
      <w:r w:rsidRPr="001B63A5">
        <w:rPr>
          <w:rStyle w:val="Time1"/>
          <w:lang w:val="pt-PT"/>
        </w:rPr>
        <w:t>In matutin</w:t>
      </w:r>
      <w:r w:rsidR="00644990" w:rsidRPr="001B63A5">
        <w:rPr>
          <w:rStyle w:val="Time1"/>
          <w:lang w:val="pt-PT"/>
        </w:rPr>
        <w:t>is</w:t>
      </w:r>
      <w:r w:rsidRPr="001B63A5">
        <w:rPr>
          <w:rStyle w:val="Time1"/>
          <w:lang w:val="pt-PT"/>
        </w:rPr>
        <w:t xml:space="preserve"> laudibus</w:t>
      </w:r>
      <w:r w:rsidRPr="001B63A5">
        <w:rPr>
          <w:lang w:val="pt-PT"/>
        </w:rPr>
        <w:t xml:space="preserve"> AN </w:t>
      </w:r>
      <w:r w:rsidR="00C1418F" w:rsidRPr="001B63A5">
        <w:rPr>
          <w:rStyle w:val="Incipit"/>
          <w:lang w:val="pt-PT"/>
        </w:rPr>
        <w:t>Vidi speciosam</w:t>
      </w:r>
      <w:r w:rsidRPr="001B63A5">
        <w:rPr>
          <w:lang w:val="pt-PT"/>
        </w:rPr>
        <w:t xml:space="preserve"> cum reliquis</w:t>
      </w:r>
      <w:r w:rsidR="00C94F95" w:rsidRPr="001B63A5">
        <w:rPr>
          <w:lang w:val="pt-PT"/>
        </w:rPr>
        <w:t xml:space="preserve">. </w:t>
      </w:r>
      <w:r w:rsidRPr="00422D29">
        <w:rPr>
          <w:lang w:val="it-IT"/>
        </w:rPr>
        <w:t xml:space="preserve">AB </w:t>
      </w:r>
      <w:r w:rsidR="00C1418F" w:rsidRPr="00C1418F">
        <w:rPr>
          <w:rStyle w:val="Incipit"/>
          <w:lang w:val="it-IT"/>
        </w:rPr>
        <w:t>Ecce prudentes virgines</w:t>
      </w:r>
      <w:r w:rsidR="00C94F95" w:rsidRPr="00F3652D">
        <w:rPr>
          <w:lang w:val="it-IT"/>
        </w:rPr>
        <w:t>.</w:t>
      </w:r>
      <w:r w:rsidR="00353599">
        <w:rPr>
          <w:lang w:val="it-IT"/>
        </w:rPr>
        <w:t xml:space="preserve"> </w:t>
      </w:r>
      <w:r w:rsidRPr="00353599">
        <w:rPr>
          <w:rStyle w:val="Time2"/>
          <w:lang w:val="it-IT"/>
        </w:rPr>
        <w:t>Ad processionem</w:t>
      </w:r>
      <w:r w:rsidRPr="00422D29">
        <w:rPr>
          <w:lang w:val="it-IT"/>
        </w:rPr>
        <w:t xml:space="preserve"> RPP </w:t>
      </w:r>
      <w:r w:rsidR="00C1418F" w:rsidRPr="00C1418F">
        <w:rPr>
          <w:rStyle w:val="Incipit"/>
          <w:lang w:val="it-IT"/>
        </w:rPr>
        <w:t>Specie tua</w:t>
      </w:r>
      <w:r w:rsidRPr="00F3652D">
        <w:rPr>
          <w:lang w:val="it-IT"/>
        </w:rPr>
        <w:t>.</w:t>
      </w:r>
    </w:p>
    <w:p w:rsidR="00F15E8B" w:rsidRPr="001B63A5" w:rsidRDefault="00F15E8B" w:rsidP="00C10675">
      <w:pPr>
        <w:rPr>
          <w:lang w:val="en-US"/>
        </w:rPr>
      </w:pPr>
      <w:r w:rsidRPr="001B63A5">
        <w:rPr>
          <w:rStyle w:val="Time1"/>
          <w:lang w:val="en-US"/>
        </w:rPr>
        <w:t>Ad horas</w:t>
      </w:r>
      <w:r w:rsidRPr="001B63A5">
        <w:rPr>
          <w:lang w:val="en-US"/>
        </w:rPr>
        <w:t xml:space="preserve"> matutina laus et in </w:t>
      </w:r>
      <w:r w:rsidRPr="001B63A5">
        <w:rPr>
          <w:rFonts w:eastAsia="Arial"/>
          <w:lang w:val="en-US"/>
        </w:rPr>
        <w:t xml:space="preserve">secunda </w:t>
      </w:r>
      <w:r w:rsidRPr="001B63A5">
        <w:rPr>
          <w:lang w:val="en-US"/>
        </w:rPr>
        <w:t xml:space="preserve">vespera post [BD] </w:t>
      </w:r>
      <w:r w:rsidR="00C1418F" w:rsidRPr="001B63A5">
        <w:rPr>
          <w:rStyle w:val="Incipit"/>
          <w:lang w:val="en-US"/>
        </w:rPr>
        <w:t>Benedicamu</w:t>
      </w:r>
      <w:r w:rsidR="00C1418F" w:rsidRPr="00490157">
        <w:rPr>
          <w:rStyle w:val="Incipit"/>
          <w:lang w:val="en-GB"/>
        </w:rPr>
        <w:t>s</w:t>
      </w:r>
      <w:r w:rsidR="00B450FB" w:rsidRPr="001B63A5">
        <w:rPr>
          <w:lang w:val="en-US"/>
        </w:rPr>
        <w:t xml:space="preserve">666 </w:t>
      </w:r>
      <w:r w:rsidRPr="001B63A5">
        <w:rPr>
          <w:lang w:val="en-US"/>
        </w:rPr>
        <w:t>A</w:t>
      </w:r>
      <w:r w:rsidR="00151F4C" w:rsidRPr="001B63A5">
        <w:rPr>
          <w:lang w:val="en-US"/>
        </w:rPr>
        <w:t>C</w:t>
      </w:r>
      <w:r w:rsidRPr="001B63A5">
        <w:rPr>
          <w:lang w:val="en-US"/>
        </w:rPr>
        <w:t xml:space="preserve"> </w:t>
      </w:r>
      <w:r w:rsidR="00C1418F" w:rsidRPr="001B63A5">
        <w:rPr>
          <w:rStyle w:val="Incipit"/>
          <w:lang w:val="en-US"/>
        </w:rPr>
        <w:t>Simile</w:t>
      </w:r>
      <w:r w:rsidRPr="001B63A5">
        <w:rPr>
          <w:lang w:val="en-US"/>
        </w:rPr>
        <w:t>.</w:t>
      </w:r>
    </w:p>
    <w:p w:rsidR="00F15E8B" w:rsidRPr="00422D29" w:rsidRDefault="00F15E8B" w:rsidP="00C10675">
      <w:pPr>
        <w:rPr>
          <w:lang w:val="it-IT"/>
        </w:rPr>
      </w:pPr>
      <w:r w:rsidRPr="00422D29">
        <w:rPr>
          <w:rStyle w:val="Time1"/>
          <w:lang w:val="it-IT"/>
        </w:rPr>
        <w:t>Ad missam</w:t>
      </w:r>
      <w:r w:rsidRPr="00422D29">
        <w:rPr>
          <w:lang w:val="it-IT"/>
        </w:rPr>
        <w:t xml:space="preserve"> IN </w:t>
      </w:r>
      <w:r w:rsidR="00C1418F" w:rsidRPr="00C1418F">
        <w:rPr>
          <w:rStyle w:val="Incipit"/>
          <w:lang w:val="it-IT"/>
        </w:rPr>
        <w:t>Dilexisti</w:t>
      </w:r>
      <w:r w:rsidR="007275B6">
        <w:rPr>
          <w:lang w:val="it-IT"/>
        </w:rPr>
        <w:t xml:space="preserve"> </w:t>
      </w:r>
      <w:r w:rsidRPr="00422D29">
        <w:rPr>
          <w:lang w:val="it-IT"/>
        </w:rPr>
        <w:t>per totum</w:t>
      </w:r>
      <w:r w:rsidR="00C94F95" w:rsidRPr="00422D29">
        <w:rPr>
          <w:lang w:val="it-IT"/>
        </w:rPr>
        <w:t xml:space="preserve">. </w:t>
      </w:r>
      <w:r w:rsidRPr="00422D29">
        <w:rPr>
          <w:lang w:val="it-IT"/>
        </w:rPr>
        <w:t>LE</w:t>
      </w:r>
      <w:r w:rsidR="00151F4C">
        <w:rPr>
          <w:lang w:val="it-IT"/>
        </w:rPr>
        <w:t>EP</w:t>
      </w:r>
      <w:r w:rsidRPr="00422D29">
        <w:rPr>
          <w:lang w:val="it-IT"/>
        </w:rPr>
        <w:t xml:space="preserve"> </w:t>
      </w:r>
      <w:r w:rsidR="00C1418F" w:rsidRPr="00C1418F">
        <w:rPr>
          <w:rStyle w:val="Incipit"/>
          <w:lang w:val="it-IT"/>
        </w:rPr>
        <w:t>Qui gloriatur in domino</w:t>
      </w:r>
      <w:r w:rsidR="00C94F95" w:rsidRPr="00F3652D">
        <w:rPr>
          <w:lang w:val="it-IT"/>
        </w:rPr>
        <w:t xml:space="preserve">. </w:t>
      </w:r>
      <w:r w:rsidRPr="00F3652D">
        <w:rPr>
          <w:lang w:val="it-IT"/>
        </w:rPr>
        <w:t xml:space="preserve">[AL] </w:t>
      </w:r>
      <w:r w:rsidR="00C1418F" w:rsidRPr="00C1418F">
        <w:rPr>
          <w:rStyle w:val="Incipit"/>
          <w:lang w:val="it-IT"/>
        </w:rPr>
        <w:t>Alleluia</w:t>
      </w:r>
      <w:r w:rsidR="00C94F95" w:rsidRPr="00F3652D">
        <w:rPr>
          <w:lang w:val="it-IT"/>
        </w:rPr>
        <w:t xml:space="preserve">. </w:t>
      </w:r>
      <w:r w:rsidRPr="00F3652D">
        <w:rPr>
          <w:lang w:val="it-IT"/>
        </w:rPr>
        <w:t xml:space="preserve">[ALV] </w:t>
      </w:r>
      <w:r w:rsidR="00C1418F" w:rsidRPr="00C1418F">
        <w:rPr>
          <w:rStyle w:val="Incipit"/>
          <w:lang w:val="it-IT"/>
        </w:rPr>
        <w:t>Diffusa est gratia</w:t>
      </w:r>
      <w:r w:rsidR="007275B6">
        <w:rPr>
          <w:lang w:val="it-IT"/>
        </w:rPr>
        <w:t xml:space="preserve">, </w:t>
      </w:r>
      <w:r w:rsidRPr="00422D29">
        <w:rPr>
          <w:lang w:val="it-IT"/>
        </w:rPr>
        <w:t xml:space="preserve">vel </w:t>
      </w:r>
      <w:r w:rsidRPr="00F3652D">
        <w:rPr>
          <w:lang w:val="it-IT"/>
        </w:rPr>
        <w:t>[</w:t>
      </w:r>
      <w:r w:rsidRPr="00422D29">
        <w:rPr>
          <w:lang w:val="it-IT"/>
        </w:rPr>
        <w:t xml:space="preserve">si] infra septuagesimam TR </w:t>
      </w:r>
      <w:r w:rsidR="00C1418F" w:rsidRPr="00C1418F">
        <w:rPr>
          <w:rStyle w:val="Incipit"/>
          <w:lang w:val="it-IT"/>
        </w:rPr>
        <w:t>Audi filia</w:t>
      </w:r>
      <w:r w:rsidR="00C94F95" w:rsidRPr="00F3652D">
        <w:rPr>
          <w:lang w:val="it-IT"/>
        </w:rPr>
        <w:t xml:space="preserve">. </w:t>
      </w:r>
      <w:r w:rsidRPr="00422D29">
        <w:rPr>
          <w:lang w:val="it-IT"/>
        </w:rPr>
        <w:t xml:space="preserve">EV </w:t>
      </w:r>
      <w:r w:rsidR="00C1418F" w:rsidRPr="00C1418F">
        <w:rPr>
          <w:rStyle w:val="Incipit"/>
          <w:lang w:val="it-IT"/>
        </w:rPr>
        <w:t>Simile est regnum caelorum decem</w:t>
      </w:r>
      <w:r w:rsidR="00C94F95" w:rsidRPr="00422D29">
        <w:rPr>
          <w:lang w:val="it-IT"/>
        </w:rPr>
        <w:t xml:space="preserve">. </w:t>
      </w:r>
      <w:r w:rsidRPr="00422D29">
        <w:rPr>
          <w:lang w:val="it-IT"/>
        </w:rPr>
        <w:t>(82)</w:t>
      </w:r>
    </w:p>
    <w:p w:rsidR="00F15E8B" w:rsidRPr="001B63A5" w:rsidRDefault="00151F4C" w:rsidP="002948B5">
      <w:pPr>
        <w:pStyle w:val="berschrift1"/>
        <w:rPr>
          <w:lang w:val="it-IT"/>
        </w:rPr>
      </w:pPr>
      <w:r w:rsidRPr="001B63A5">
        <w:rPr>
          <w:lang w:val="it-IT"/>
        </w:rPr>
        <w:lastRenderedPageBreak/>
        <w:t>PURIFICATIO SANCTAE MARIAE</w:t>
      </w:r>
    </w:p>
    <w:p w:rsidR="00F15E8B" w:rsidRPr="00422D29" w:rsidRDefault="00F15E8B" w:rsidP="00C10675">
      <w:pPr>
        <w:rPr>
          <w:lang w:val="it-IT"/>
        </w:rPr>
      </w:pPr>
      <w:r w:rsidRPr="00422D29">
        <w:rPr>
          <w:lang w:val="it-IT"/>
        </w:rPr>
        <w:t>Qu</w:t>
      </w:r>
      <w:r w:rsidR="00151F4C">
        <w:rPr>
          <w:lang w:val="it-IT"/>
        </w:rPr>
        <w:t>a</w:t>
      </w:r>
      <w:r w:rsidRPr="00422D29">
        <w:rPr>
          <w:lang w:val="it-IT"/>
        </w:rPr>
        <w:t>e si infra septuagesimam occurrit</w:t>
      </w:r>
      <w:r w:rsidR="00C94F95" w:rsidRPr="00422D29">
        <w:rPr>
          <w:lang w:val="it-IT"/>
        </w:rPr>
        <w:t xml:space="preserve">, </w:t>
      </w:r>
      <w:r w:rsidRPr="00422D29">
        <w:rPr>
          <w:lang w:val="it-IT"/>
        </w:rPr>
        <w:t>propter hoc non est dimittendus cantus</w:t>
      </w:r>
      <w:r w:rsidR="00C94F95" w:rsidRPr="00422D29">
        <w:rPr>
          <w:lang w:val="it-IT"/>
        </w:rPr>
        <w:t xml:space="preserve">, </w:t>
      </w:r>
      <w:r w:rsidRPr="00422D29">
        <w:rPr>
          <w:lang w:val="it-IT"/>
        </w:rPr>
        <w:t>qui de nativitate domini huc est translatus</w:t>
      </w:r>
      <w:r w:rsidR="00C94F95" w:rsidRPr="00422D29">
        <w:rPr>
          <w:lang w:val="it-IT"/>
        </w:rPr>
        <w:t xml:space="preserve">, </w:t>
      </w:r>
      <w:r w:rsidRPr="00422D29">
        <w:rPr>
          <w:lang w:val="it-IT"/>
        </w:rPr>
        <w:t xml:space="preserve">sive </w:t>
      </w:r>
      <w:r w:rsidRPr="00422D29">
        <w:rPr>
          <w:rFonts w:eastAsia="Arial"/>
          <w:lang w:val="it-IT"/>
        </w:rPr>
        <w:t>in h</w:t>
      </w:r>
      <w:r w:rsidRPr="00422D29">
        <w:rPr>
          <w:lang w:val="it-IT"/>
        </w:rPr>
        <w:t>ymnis</w:t>
      </w:r>
      <w:r w:rsidR="00C94F95" w:rsidRPr="00422D29">
        <w:rPr>
          <w:lang w:val="it-IT"/>
        </w:rPr>
        <w:t xml:space="preserve">, </w:t>
      </w:r>
      <w:r w:rsidRPr="00422D29">
        <w:rPr>
          <w:lang w:val="it-IT"/>
        </w:rPr>
        <w:t>sive in canticis</w:t>
      </w:r>
      <w:r w:rsidR="00C94F95" w:rsidRPr="00422D29">
        <w:rPr>
          <w:lang w:val="it-IT"/>
        </w:rPr>
        <w:t xml:space="preserve">, </w:t>
      </w:r>
      <w:r w:rsidRPr="00422D29">
        <w:rPr>
          <w:lang w:val="it-IT"/>
        </w:rPr>
        <w:t>sive in secundis vesperis psalmis.</w:t>
      </w:r>
    </w:p>
    <w:p w:rsidR="00151F4C" w:rsidRPr="00353599" w:rsidRDefault="00F15E8B" w:rsidP="00C10675">
      <w:pPr>
        <w:rPr>
          <w:lang w:val="en-US"/>
        </w:rPr>
      </w:pPr>
      <w:r w:rsidRPr="001B63A5">
        <w:rPr>
          <w:rStyle w:val="Time1"/>
          <w:lang w:val="it-IT"/>
        </w:rPr>
        <w:t>Ad [primam] vesperam</w:t>
      </w:r>
      <w:r w:rsidRPr="001B63A5">
        <w:rPr>
          <w:lang w:val="it-IT"/>
        </w:rPr>
        <w:t xml:space="preserve"> super psalmos AN </w:t>
      </w:r>
      <w:r w:rsidR="00C1418F" w:rsidRPr="001B63A5">
        <w:rPr>
          <w:rStyle w:val="Incipit"/>
          <w:lang w:val="it-IT"/>
        </w:rPr>
        <w:t>O admirabilie commer</w:t>
      </w:r>
      <w:r w:rsidR="00151F4C" w:rsidRPr="001B63A5">
        <w:rPr>
          <w:rStyle w:val="Incipit"/>
          <w:lang w:val="it-IT"/>
        </w:rPr>
        <w:t>c</w:t>
      </w:r>
      <w:r w:rsidR="00C1418F" w:rsidRPr="001B63A5">
        <w:rPr>
          <w:rStyle w:val="Incipit"/>
          <w:lang w:val="it-IT"/>
        </w:rPr>
        <w:t>ium</w:t>
      </w:r>
      <w:r w:rsidR="007275B6" w:rsidRPr="001B63A5">
        <w:rPr>
          <w:lang w:val="it-IT"/>
        </w:rPr>
        <w:t xml:space="preserve">, </w:t>
      </w:r>
      <w:r w:rsidRPr="001B63A5">
        <w:rPr>
          <w:lang w:val="it-IT"/>
        </w:rPr>
        <w:t>nisi praecesserit plenum officium</w:t>
      </w:r>
      <w:r w:rsidR="00C94F95" w:rsidRPr="001B63A5">
        <w:rPr>
          <w:lang w:val="it-IT"/>
        </w:rPr>
        <w:t xml:space="preserve">. </w:t>
      </w:r>
      <w:r w:rsidR="00312C40" w:rsidRPr="001B63A5">
        <w:rPr>
          <w:lang w:val="it-IT"/>
        </w:rPr>
        <w:t xml:space="preserve">(64b) </w:t>
      </w:r>
      <w:r w:rsidRPr="001B63A5">
        <w:rPr>
          <w:lang w:val="it-IT"/>
        </w:rPr>
        <w:t xml:space="preserve">CP </w:t>
      </w:r>
      <w:r w:rsidR="00C1418F" w:rsidRPr="001B63A5">
        <w:rPr>
          <w:rStyle w:val="Incipit"/>
          <w:lang w:val="it-IT"/>
        </w:rPr>
        <w:t>Ecce ego mitto angelum</w:t>
      </w:r>
      <w:r w:rsidR="00C94F95" w:rsidRPr="001B63A5">
        <w:rPr>
          <w:lang w:val="it-IT"/>
        </w:rPr>
        <w:t xml:space="preserve">. </w:t>
      </w:r>
      <w:r w:rsidRPr="001B63A5">
        <w:rPr>
          <w:rFonts w:eastAsia="Arial"/>
          <w:lang w:val="it-IT"/>
        </w:rPr>
        <w:t xml:space="preserve">RP </w:t>
      </w:r>
      <w:r w:rsidR="00C1418F" w:rsidRPr="001B63A5">
        <w:rPr>
          <w:rStyle w:val="Incipit"/>
          <w:lang w:val="it-IT"/>
        </w:rPr>
        <w:t>Postquam impleti sunt</w:t>
      </w:r>
      <w:r w:rsidR="00C94F95" w:rsidRPr="001B63A5">
        <w:rPr>
          <w:lang w:val="it-IT"/>
        </w:rPr>
        <w:t xml:space="preserve">. </w:t>
      </w:r>
      <w:r w:rsidR="00F3652D" w:rsidRPr="001B63A5">
        <w:rPr>
          <w:rFonts w:eastAsia="Arial"/>
          <w:lang w:val="it-IT"/>
        </w:rPr>
        <w:t xml:space="preserve">[RV] </w:t>
      </w:r>
      <w:r w:rsidR="00C1418F" w:rsidRPr="001B63A5">
        <w:rPr>
          <w:rStyle w:val="Incipit"/>
          <w:rFonts w:eastAsia="Arial"/>
          <w:lang w:val="it-IT"/>
        </w:rPr>
        <w:t>Ä+</w:t>
      </w:r>
      <w:r w:rsidR="00C1418F" w:rsidRPr="001B63A5">
        <w:rPr>
          <w:rStyle w:val="Incipit"/>
          <w:lang w:val="it-IT"/>
        </w:rPr>
        <w:t>Obtulerunt</w:t>
      </w:r>
      <w:r w:rsidR="00C1418F" w:rsidRPr="001B63A5">
        <w:rPr>
          <w:rStyle w:val="Incipit"/>
          <w:rFonts w:eastAsia="Arial"/>
          <w:lang w:val="it-IT"/>
        </w:rPr>
        <w:t>+Ä</w:t>
      </w:r>
      <w:r w:rsidR="00C94F95" w:rsidRPr="001B63A5">
        <w:rPr>
          <w:lang w:val="it-IT"/>
        </w:rPr>
        <w:t xml:space="preserve">. </w:t>
      </w:r>
      <w:r w:rsidRPr="001B63A5">
        <w:rPr>
          <w:lang w:val="it-IT"/>
        </w:rPr>
        <w:t xml:space="preserve">HY </w:t>
      </w:r>
      <w:r w:rsidR="00C1418F" w:rsidRPr="001B63A5">
        <w:rPr>
          <w:rStyle w:val="Incipit"/>
          <w:lang w:val="it-IT"/>
        </w:rPr>
        <w:t>Quod chorus vatum</w:t>
      </w:r>
      <w:r w:rsidR="00C94F95" w:rsidRPr="001B63A5">
        <w:rPr>
          <w:lang w:val="it-IT"/>
        </w:rPr>
        <w:t xml:space="preserve">. </w:t>
      </w:r>
      <w:r w:rsidRPr="00FB113A">
        <w:rPr>
          <w:lang w:val="en-US"/>
        </w:rPr>
        <w:t xml:space="preserve">VS </w:t>
      </w:r>
      <w:r w:rsidR="00C1418F" w:rsidRPr="00FB113A">
        <w:rPr>
          <w:rStyle w:val="Incipit"/>
          <w:lang w:val="en-US"/>
        </w:rPr>
        <w:t>Responsum accepit Simeon</w:t>
      </w:r>
      <w:r w:rsidR="00C94F95" w:rsidRPr="00FB113A">
        <w:rPr>
          <w:lang w:val="en-US"/>
        </w:rPr>
        <w:t xml:space="preserve">. </w:t>
      </w:r>
      <w:r w:rsidRPr="00FB113A">
        <w:rPr>
          <w:lang w:val="en-US"/>
        </w:rPr>
        <w:t xml:space="preserve">AM </w:t>
      </w:r>
      <w:r w:rsidR="00C1418F" w:rsidRPr="00FB113A">
        <w:rPr>
          <w:rStyle w:val="Incipit"/>
          <w:lang w:val="en-US"/>
        </w:rPr>
        <w:t>Senex puerum portabat</w:t>
      </w:r>
      <w:r w:rsidR="00C94F95" w:rsidRPr="00FB113A">
        <w:rPr>
          <w:lang w:val="en-US"/>
        </w:rPr>
        <w:t xml:space="preserve">. </w:t>
      </w:r>
      <w:r w:rsidRPr="00EE485F">
        <w:rPr>
          <w:lang w:val="en-GB"/>
        </w:rPr>
        <w:t xml:space="preserve">OR </w:t>
      </w:r>
      <w:r w:rsidR="00C1418F" w:rsidRPr="00C1418F">
        <w:rPr>
          <w:rStyle w:val="Incipit"/>
          <w:lang w:val="en-US"/>
        </w:rPr>
        <w:t>Perfice in nobis</w:t>
      </w:r>
      <w:r w:rsidR="00C94F95" w:rsidRPr="00F3652D">
        <w:rPr>
          <w:lang w:val="en-US"/>
        </w:rPr>
        <w:t>.</w:t>
      </w:r>
      <w:r w:rsidR="00353599">
        <w:rPr>
          <w:lang w:val="en-US"/>
        </w:rPr>
        <w:t xml:space="preserve"> </w:t>
      </w:r>
      <w:r w:rsidRPr="001B63A5">
        <w:rPr>
          <w:rStyle w:val="Time2"/>
          <w:lang w:val="en-US"/>
        </w:rPr>
        <w:t>Ad processionem</w:t>
      </w:r>
      <w:r w:rsidRPr="00EE485F">
        <w:rPr>
          <w:lang w:val="en-GB"/>
        </w:rPr>
        <w:t xml:space="preserve"> </w:t>
      </w:r>
      <w:r w:rsidRPr="00EE485F">
        <w:rPr>
          <w:rFonts w:eastAsia="Arial"/>
          <w:lang w:val="en-GB"/>
        </w:rPr>
        <w:t xml:space="preserve">RPP </w:t>
      </w:r>
      <w:r w:rsidR="00C1418F" w:rsidRPr="00C1418F">
        <w:rPr>
          <w:rStyle w:val="Incipit"/>
          <w:lang w:val="en-US"/>
        </w:rPr>
        <w:t>Videte miraculum</w:t>
      </w:r>
      <w:r w:rsidR="00C94F95" w:rsidRPr="00F3652D">
        <w:rPr>
          <w:lang w:val="en-US"/>
        </w:rPr>
        <w:t xml:space="preserve">. </w:t>
      </w:r>
      <w:r w:rsidRPr="00F3652D">
        <w:rPr>
          <w:lang w:val="en-US"/>
        </w:rPr>
        <w:t>V</w:t>
      </w:r>
      <w:r w:rsidR="00151F4C">
        <w:rPr>
          <w:lang w:val="en-US"/>
        </w:rPr>
        <w:t>S</w:t>
      </w:r>
      <w:r w:rsidRPr="00F3652D">
        <w:rPr>
          <w:lang w:val="en-US"/>
        </w:rPr>
        <w:t xml:space="preserve"> </w:t>
      </w:r>
      <w:r w:rsidR="00C1418F" w:rsidRPr="00C1418F">
        <w:rPr>
          <w:rStyle w:val="Incipit"/>
          <w:lang w:val="en-US"/>
        </w:rPr>
        <w:t>Post partum virgo</w:t>
      </w:r>
      <w:r w:rsidR="00C94F95" w:rsidRPr="00F3652D">
        <w:rPr>
          <w:lang w:val="en-US"/>
        </w:rPr>
        <w:t xml:space="preserve">. </w:t>
      </w:r>
      <w:r w:rsidRPr="00EE485F">
        <w:rPr>
          <w:lang w:val="en-GB"/>
        </w:rPr>
        <w:t xml:space="preserve">OR </w:t>
      </w:r>
      <w:r w:rsidR="00C1418F" w:rsidRPr="00C1418F">
        <w:rPr>
          <w:rStyle w:val="Incipit"/>
          <w:lang w:val="en-US"/>
        </w:rPr>
        <w:t>Deus qui salutis aeterne</w:t>
      </w:r>
      <w:r w:rsidR="00C94F95" w:rsidRPr="00EE485F">
        <w:rPr>
          <w:lang w:val="en-GB"/>
        </w:rPr>
        <w:t>.</w:t>
      </w:r>
    </w:p>
    <w:p w:rsidR="00F15E8B" w:rsidRPr="001B63A5" w:rsidRDefault="00F15E8B" w:rsidP="00C10675">
      <w:pPr>
        <w:rPr>
          <w:lang w:val="en-US"/>
        </w:rPr>
      </w:pPr>
      <w:r w:rsidRPr="001B63A5">
        <w:rPr>
          <w:rStyle w:val="Time1"/>
          <w:lang w:val="en-US"/>
        </w:rPr>
        <w:t xml:space="preserve">Hymno </w:t>
      </w:r>
      <w:r w:rsidR="00151F4C" w:rsidRPr="00151F4C">
        <w:rPr>
          <w:rStyle w:val="Time1"/>
          <w:lang w:val="en-GB"/>
        </w:rPr>
        <w:t>€</w:t>
      </w:r>
      <w:r w:rsidRPr="001B63A5">
        <w:rPr>
          <w:rStyle w:val="Time1"/>
          <w:lang w:val="en-US"/>
        </w:rPr>
        <w:t>completorii</w:t>
      </w:r>
      <w:r w:rsidRPr="00EE485F">
        <w:rPr>
          <w:lang w:val="en-GB"/>
        </w:rPr>
        <w:t xml:space="preserve"> additur [H</w:t>
      </w:r>
      <w:r w:rsidR="00151F4C">
        <w:rPr>
          <w:lang w:val="en-GB"/>
        </w:rPr>
        <w:t>V</w:t>
      </w:r>
      <w:r w:rsidRPr="00EE485F">
        <w:rPr>
          <w:lang w:val="en-GB"/>
        </w:rPr>
        <w:t xml:space="preserve">] </w:t>
      </w:r>
      <w:r w:rsidR="00C1418F" w:rsidRPr="00C1418F">
        <w:rPr>
          <w:rStyle w:val="Incipit"/>
          <w:lang w:val="en-US"/>
        </w:rPr>
        <w:t>Gloria tibi domine</w:t>
      </w:r>
      <w:r w:rsidR="005F13F1">
        <w:rPr>
          <w:rStyle w:val="Incipit"/>
          <w:lang w:val="en-US"/>
        </w:rPr>
        <w:t xml:space="preserve"> </w:t>
      </w:r>
      <w:r w:rsidR="00C1418F" w:rsidRPr="001B63A5">
        <w:rPr>
          <w:rStyle w:val="Incipit"/>
          <w:lang w:val="en-US"/>
        </w:rPr>
        <w:t>qui natus</w:t>
      </w:r>
      <w:r w:rsidR="007275B6" w:rsidRPr="001B63A5">
        <w:rPr>
          <w:lang w:val="en-US"/>
        </w:rPr>
        <w:t xml:space="preserve"> </w:t>
      </w:r>
      <w:r w:rsidRPr="001B63A5">
        <w:rPr>
          <w:lang w:val="en-US"/>
        </w:rPr>
        <w:t>et ita in crastino per singulas horas.</w:t>
      </w:r>
    </w:p>
    <w:p w:rsidR="00151F4C" w:rsidRDefault="00F15E8B" w:rsidP="00C10675">
      <w:pPr>
        <w:rPr>
          <w:lang w:val="it-IT"/>
        </w:rPr>
      </w:pPr>
      <w:r w:rsidRPr="00422D29">
        <w:rPr>
          <w:rStyle w:val="Time1"/>
          <w:lang w:val="it-IT"/>
        </w:rPr>
        <w:t>[Ad matutin</w:t>
      </w:r>
      <w:r w:rsidR="00151F4C">
        <w:rPr>
          <w:rStyle w:val="Time1"/>
          <w:lang w:val="it-IT"/>
        </w:rPr>
        <w:t>um</w:t>
      </w:r>
      <w:r w:rsidRPr="00422D29">
        <w:rPr>
          <w:rStyle w:val="Time1"/>
          <w:lang w:val="it-IT"/>
        </w:rPr>
        <w:t>]</w:t>
      </w:r>
      <w:r w:rsidRPr="00422D29">
        <w:rPr>
          <w:lang w:val="it-IT"/>
        </w:rPr>
        <w:t xml:space="preserve"> INV </w:t>
      </w:r>
      <w:r w:rsidR="00C1418F" w:rsidRPr="00C1418F">
        <w:rPr>
          <w:rStyle w:val="Incipit"/>
          <w:lang w:val="it-IT"/>
        </w:rPr>
        <w:t>Ecce venit</w:t>
      </w:r>
      <w:r w:rsidR="00C94F95" w:rsidRPr="00422D29">
        <w:rPr>
          <w:lang w:val="it-IT"/>
        </w:rPr>
        <w:t xml:space="preserve">. </w:t>
      </w:r>
      <w:r w:rsidR="00F3652D" w:rsidRPr="00F3652D">
        <w:rPr>
          <w:lang w:val="it-IT"/>
        </w:rPr>
        <w:t>[</w:t>
      </w:r>
      <w:r w:rsidR="00F3652D" w:rsidRPr="00422D29">
        <w:rPr>
          <w:lang w:val="it-IT"/>
        </w:rPr>
        <w:t>PS</w:t>
      </w:r>
      <w:r w:rsidR="00F3652D" w:rsidRPr="00F3652D">
        <w:rPr>
          <w:lang w:val="it-IT"/>
        </w:rPr>
        <w:t xml:space="preserve">] </w:t>
      </w:r>
      <w:r w:rsidR="00C1418F" w:rsidRPr="00C1418F">
        <w:rPr>
          <w:rStyle w:val="Incipit"/>
          <w:lang w:val="it-IT"/>
        </w:rPr>
        <w:t>Ä+Venite+Ä</w:t>
      </w:r>
      <w:r w:rsidR="00C94F95" w:rsidRPr="00F3652D">
        <w:rPr>
          <w:lang w:val="it-IT"/>
        </w:rPr>
        <w:t xml:space="preserve">. </w:t>
      </w:r>
      <w:r w:rsidRPr="00422D29">
        <w:rPr>
          <w:lang w:val="it-IT"/>
        </w:rPr>
        <w:t xml:space="preserve">HY </w:t>
      </w:r>
      <w:r w:rsidR="00C1418F" w:rsidRPr="00C1418F">
        <w:rPr>
          <w:rStyle w:val="Incipit"/>
          <w:lang w:val="it-IT"/>
        </w:rPr>
        <w:t>Agnoscat omne saeculum</w:t>
      </w:r>
      <w:r w:rsidR="00C94F95" w:rsidRPr="00F3652D">
        <w:rPr>
          <w:lang w:val="it-IT"/>
        </w:rPr>
        <w:t>.</w:t>
      </w:r>
    </w:p>
    <w:p w:rsidR="00F15E8B" w:rsidRPr="00321677" w:rsidRDefault="00F15E8B" w:rsidP="00C10675">
      <w:pPr>
        <w:rPr>
          <w:lang w:val="de-DE"/>
        </w:rPr>
      </w:pPr>
      <w:r w:rsidRPr="00422D29">
        <w:rPr>
          <w:rStyle w:val="Time2"/>
          <w:lang w:val="it-IT"/>
        </w:rPr>
        <w:t>In primo nocturno</w:t>
      </w:r>
      <w:r w:rsidRPr="00422D29">
        <w:rPr>
          <w:lang w:val="it-IT"/>
        </w:rPr>
        <w:t xml:space="preserve"> AN </w:t>
      </w:r>
      <w:r w:rsidR="00C1418F" w:rsidRPr="00C1418F">
        <w:rPr>
          <w:rStyle w:val="Incipit"/>
          <w:lang w:val="it-IT"/>
        </w:rPr>
        <w:t>Benedicta tu</w:t>
      </w:r>
      <w:r w:rsidR="00C94F95" w:rsidRPr="00F3652D">
        <w:rPr>
          <w:lang w:val="it-IT"/>
        </w:rPr>
        <w:t xml:space="preserve">. </w:t>
      </w:r>
      <w:r w:rsidR="00F3652D" w:rsidRPr="00F3652D">
        <w:rPr>
          <w:lang w:val="it-IT"/>
        </w:rPr>
        <w:t>[</w:t>
      </w:r>
      <w:r w:rsidR="00F3652D" w:rsidRPr="00422D29">
        <w:rPr>
          <w:lang w:val="it-IT"/>
        </w:rPr>
        <w:t>PS</w:t>
      </w:r>
      <w:r w:rsidR="00F3652D" w:rsidRPr="00F3652D">
        <w:rPr>
          <w:lang w:val="it-IT"/>
        </w:rPr>
        <w:t xml:space="preserve">] </w:t>
      </w:r>
      <w:r w:rsidR="00C1418F" w:rsidRPr="00C1418F">
        <w:rPr>
          <w:rStyle w:val="Incipit"/>
          <w:lang w:val="it-IT"/>
        </w:rPr>
        <w:t>Ä+Domine dominus+Ä</w:t>
      </w:r>
      <w:r w:rsidR="00C94F95" w:rsidRPr="00F3652D">
        <w:rPr>
          <w:lang w:val="it-IT"/>
        </w:rPr>
        <w:t xml:space="preserve">. </w:t>
      </w:r>
      <w:r w:rsidRPr="00F3652D">
        <w:rPr>
          <w:lang w:val="it-IT"/>
        </w:rPr>
        <w:t xml:space="preserve">AN </w:t>
      </w:r>
      <w:r w:rsidR="00C1418F" w:rsidRPr="00C1418F">
        <w:rPr>
          <w:rStyle w:val="Incipit"/>
          <w:lang w:val="it-IT"/>
        </w:rPr>
        <w:t>Speciosa facta es</w:t>
      </w:r>
      <w:r w:rsidR="00C94F95" w:rsidRPr="00F3652D">
        <w:rPr>
          <w:lang w:val="it-IT"/>
        </w:rPr>
        <w:t xml:space="preserve">. </w:t>
      </w:r>
      <w:r w:rsidR="00F3652D" w:rsidRPr="00907DF6">
        <w:rPr>
          <w:lang w:val="it-IT"/>
        </w:rPr>
        <w:t xml:space="preserve">[PS] </w:t>
      </w:r>
      <w:r w:rsidR="00C1418F" w:rsidRPr="00907DF6">
        <w:rPr>
          <w:rStyle w:val="Incipit"/>
          <w:lang w:val="it-IT"/>
        </w:rPr>
        <w:t>Ä+Caeli enarrant+Ä</w:t>
      </w:r>
      <w:r w:rsidR="00C94F95" w:rsidRPr="00907DF6">
        <w:rPr>
          <w:lang w:val="it-IT"/>
        </w:rPr>
        <w:t xml:space="preserve">. </w:t>
      </w:r>
      <w:r w:rsidRPr="00907DF6">
        <w:rPr>
          <w:lang w:val="it-IT"/>
        </w:rPr>
        <w:t xml:space="preserve">AN </w:t>
      </w:r>
      <w:r w:rsidR="00C1418F" w:rsidRPr="00907DF6">
        <w:rPr>
          <w:rStyle w:val="Incipit"/>
          <w:lang w:val="it-IT"/>
        </w:rPr>
        <w:t>Sicut m</w:t>
      </w:r>
      <w:r w:rsidR="00151F4C" w:rsidRPr="00907DF6">
        <w:rPr>
          <w:rStyle w:val="Incipit"/>
          <w:lang w:val="it-IT"/>
        </w:rPr>
        <w:t>y</w:t>
      </w:r>
      <w:r w:rsidR="00C1418F" w:rsidRPr="00907DF6">
        <w:rPr>
          <w:rStyle w:val="Incipit"/>
          <w:lang w:val="it-IT"/>
        </w:rPr>
        <w:t>rra electa</w:t>
      </w:r>
      <w:r w:rsidR="00C94F95" w:rsidRPr="00907DF6">
        <w:rPr>
          <w:lang w:val="it-IT"/>
        </w:rPr>
        <w:t xml:space="preserve">. </w:t>
      </w:r>
      <w:r w:rsidR="00F3652D" w:rsidRPr="00907DF6">
        <w:rPr>
          <w:lang w:val="it-IT"/>
        </w:rPr>
        <w:t xml:space="preserve">[PS] </w:t>
      </w:r>
      <w:r w:rsidR="00C1418F" w:rsidRPr="00907DF6">
        <w:rPr>
          <w:rStyle w:val="Incipit"/>
          <w:lang w:val="it-IT"/>
        </w:rPr>
        <w:t>Ä+Domini est terra+Ä</w:t>
      </w:r>
      <w:r w:rsidR="00C94F95" w:rsidRPr="00907DF6">
        <w:rPr>
          <w:lang w:val="it-IT"/>
        </w:rPr>
        <w:t xml:space="preserve">. </w:t>
      </w:r>
      <w:r w:rsidRPr="00907DF6">
        <w:rPr>
          <w:lang w:val="it-IT"/>
        </w:rPr>
        <w:t xml:space="preserve">AN </w:t>
      </w:r>
      <w:r w:rsidR="00C1418F" w:rsidRPr="00907DF6">
        <w:rPr>
          <w:rStyle w:val="Incipit"/>
          <w:lang w:val="it-IT"/>
        </w:rPr>
        <w:t>Ante thorum</w:t>
      </w:r>
      <w:r w:rsidR="00C94F95" w:rsidRPr="00907DF6">
        <w:rPr>
          <w:lang w:val="it-IT"/>
        </w:rPr>
        <w:t xml:space="preserve">. </w:t>
      </w:r>
      <w:r w:rsidR="00F3652D" w:rsidRPr="00907DF6">
        <w:rPr>
          <w:lang w:val="it-IT"/>
        </w:rPr>
        <w:t xml:space="preserve">[PS] </w:t>
      </w:r>
      <w:r w:rsidR="00C1418F" w:rsidRPr="00907DF6">
        <w:rPr>
          <w:rStyle w:val="Incipit"/>
          <w:lang w:val="it-IT"/>
        </w:rPr>
        <w:t>Ä+Eructavit+Ä</w:t>
      </w:r>
      <w:r w:rsidR="00C94F95" w:rsidRPr="00907DF6">
        <w:rPr>
          <w:lang w:val="it-IT"/>
        </w:rPr>
        <w:t xml:space="preserve">. </w:t>
      </w:r>
      <w:r w:rsidRPr="00907DF6">
        <w:rPr>
          <w:lang w:val="it-IT"/>
        </w:rPr>
        <w:t xml:space="preserve">AN </w:t>
      </w:r>
      <w:r w:rsidR="00C1418F" w:rsidRPr="00907DF6">
        <w:rPr>
          <w:rStyle w:val="Incipit"/>
          <w:lang w:val="it-IT"/>
        </w:rPr>
        <w:t>Super salutem et</w:t>
      </w:r>
      <w:r w:rsidR="00C94F95" w:rsidRPr="00907DF6">
        <w:rPr>
          <w:lang w:val="it-IT"/>
        </w:rPr>
        <w:t xml:space="preserve">. </w:t>
      </w:r>
      <w:r w:rsidR="00F3652D" w:rsidRPr="00321677">
        <w:rPr>
          <w:lang w:val="de-DE"/>
        </w:rPr>
        <w:t xml:space="preserve">[PS] </w:t>
      </w:r>
      <w:r w:rsidR="00C1418F" w:rsidRPr="00321677">
        <w:rPr>
          <w:rStyle w:val="Incipit"/>
          <w:lang w:val="de-DE"/>
        </w:rPr>
        <w:t>Ä+Deus noster refugium+Ä</w:t>
      </w:r>
      <w:r w:rsidR="00C94F95" w:rsidRPr="00321677">
        <w:rPr>
          <w:lang w:val="de-DE"/>
        </w:rPr>
        <w:t xml:space="preserve">. </w:t>
      </w:r>
      <w:r w:rsidRPr="00321677">
        <w:rPr>
          <w:lang w:val="de-DE"/>
        </w:rPr>
        <w:t xml:space="preserve">AN </w:t>
      </w:r>
      <w:r w:rsidR="00C1418F" w:rsidRPr="00321677">
        <w:rPr>
          <w:rStyle w:val="Incipit"/>
          <w:lang w:val="de-DE"/>
        </w:rPr>
        <w:t>Optimam partem</w:t>
      </w:r>
      <w:r w:rsidR="00C94F95" w:rsidRPr="00321677">
        <w:rPr>
          <w:lang w:val="de-DE"/>
        </w:rPr>
        <w:t xml:space="preserve">. </w:t>
      </w:r>
      <w:r w:rsidR="00F3652D" w:rsidRPr="00321677">
        <w:rPr>
          <w:lang w:val="de-DE"/>
        </w:rPr>
        <w:t xml:space="preserve">[PS] </w:t>
      </w:r>
      <w:r w:rsidR="00C1418F" w:rsidRPr="00321677">
        <w:rPr>
          <w:rStyle w:val="Incipit"/>
          <w:lang w:val="de-DE"/>
        </w:rPr>
        <w:t>Ä+Magnus dominus+Ä</w:t>
      </w:r>
      <w:r w:rsidR="00C94F95" w:rsidRPr="00321677">
        <w:rPr>
          <w:lang w:val="de-DE"/>
        </w:rPr>
        <w:t xml:space="preserve">. </w:t>
      </w:r>
      <w:r w:rsidRPr="00321677">
        <w:rPr>
          <w:lang w:val="de-DE"/>
        </w:rPr>
        <w:t xml:space="preserve">VS </w:t>
      </w:r>
      <w:r w:rsidR="00C1418F" w:rsidRPr="00321677">
        <w:rPr>
          <w:rStyle w:val="Incipit"/>
          <w:lang w:val="de-DE"/>
        </w:rPr>
        <w:t>Accipiens Simeon</w:t>
      </w:r>
      <w:r w:rsidR="00C94F95" w:rsidRPr="00321677">
        <w:rPr>
          <w:lang w:val="de-DE"/>
        </w:rPr>
        <w:t xml:space="preserve">. </w:t>
      </w:r>
      <w:r w:rsidRPr="00321677">
        <w:rPr>
          <w:rFonts w:eastAsia="Arial"/>
          <w:lang w:val="de-DE"/>
        </w:rPr>
        <w:t xml:space="preserve">RP </w:t>
      </w:r>
      <w:r w:rsidR="00C1418F" w:rsidRPr="00321677">
        <w:rPr>
          <w:rStyle w:val="Incipit"/>
          <w:lang w:val="de-DE"/>
        </w:rPr>
        <w:t>Adorna thalamum</w:t>
      </w:r>
      <w:r w:rsidR="00C94F95" w:rsidRPr="00321677">
        <w:rPr>
          <w:lang w:val="de-DE"/>
        </w:rPr>
        <w:t xml:space="preserve">. </w:t>
      </w:r>
      <w:r w:rsidRPr="00321677">
        <w:rPr>
          <w:lang w:val="de-DE"/>
        </w:rPr>
        <w:t xml:space="preserve">RV </w:t>
      </w:r>
      <w:r w:rsidR="00C1418F" w:rsidRPr="00321677">
        <w:rPr>
          <w:rStyle w:val="Incipit"/>
          <w:lang w:val="de-DE"/>
        </w:rPr>
        <w:t>Accipiens Simeon</w:t>
      </w:r>
      <w:r w:rsidR="00C94F95" w:rsidRPr="00321677">
        <w:rPr>
          <w:lang w:val="de-DE"/>
        </w:rPr>
        <w:t xml:space="preserve">. </w:t>
      </w:r>
      <w:r w:rsidRPr="00321677">
        <w:rPr>
          <w:rFonts w:eastAsia="Arial"/>
          <w:lang w:val="de-DE"/>
        </w:rPr>
        <w:t xml:space="preserve">RP </w:t>
      </w:r>
      <w:r w:rsidR="00C1418F" w:rsidRPr="00321677">
        <w:rPr>
          <w:rStyle w:val="Incipit"/>
          <w:lang w:val="de-DE"/>
        </w:rPr>
        <w:t>Senex puerum</w:t>
      </w:r>
      <w:r w:rsidR="00C94F95" w:rsidRPr="00321677">
        <w:rPr>
          <w:lang w:val="de-DE"/>
        </w:rPr>
        <w:t xml:space="preserve">. </w:t>
      </w:r>
      <w:r w:rsidRPr="00321677">
        <w:rPr>
          <w:lang w:val="de-DE"/>
        </w:rPr>
        <w:t xml:space="preserve">RV </w:t>
      </w:r>
      <w:r w:rsidR="00C1418F" w:rsidRPr="00321677">
        <w:rPr>
          <w:rStyle w:val="Incipit"/>
          <w:lang w:val="de-DE"/>
        </w:rPr>
        <w:t>Accipiens Simeon</w:t>
      </w:r>
      <w:r w:rsidR="00C94F95" w:rsidRPr="00321677">
        <w:rPr>
          <w:lang w:val="de-DE"/>
        </w:rPr>
        <w:t xml:space="preserve">. </w:t>
      </w:r>
      <w:r w:rsidRPr="00321677">
        <w:rPr>
          <w:rFonts w:eastAsia="Arial"/>
          <w:lang w:val="de-DE"/>
        </w:rPr>
        <w:t xml:space="preserve">RP </w:t>
      </w:r>
      <w:r w:rsidR="00C1418F" w:rsidRPr="00321677">
        <w:rPr>
          <w:rStyle w:val="Incipit"/>
          <w:lang w:val="de-DE"/>
        </w:rPr>
        <w:t>Simeon iustus</w:t>
      </w:r>
      <w:r w:rsidR="00C94F95" w:rsidRPr="00321677">
        <w:rPr>
          <w:lang w:val="de-DE"/>
        </w:rPr>
        <w:t xml:space="preserve">. </w:t>
      </w:r>
      <w:r w:rsidRPr="00321677">
        <w:rPr>
          <w:lang w:val="de-DE"/>
        </w:rPr>
        <w:t xml:space="preserve">RV </w:t>
      </w:r>
      <w:r w:rsidR="00C1418F" w:rsidRPr="00321677">
        <w:rPr>
          <w:rStyle w:val="Incipit"/>
          <w:lang w:val="de-DE"/>
        </w:rPr>
        <w:t>Responsum accepit</w:t>
      </w:r>
      <w:r w:rsidR="00C94F95" w:rsidRPr="00321677">
        <w:rPr>
          <w:lang w:val="de-DE"/>
        </w:rPr>
        <w:t xml:space="preserve">. </w:t>
      </w:r>
      <w:r w:rsidRPr="00321677">
        <w:rPr>
          <w:lang w:val="de-DE"/>
        </w:rPr>
        <w:t xml:space="preserve">RP </w:t>
      </w:r>
      <w:r w:rsidR="00C1418F" w:rsidRPr="00321677">
        <w:rPr>
          <w:rStyle w:val="Incipit"/>
          <w:lang w:val="de-DE"/>
        </w:rPr>
        <w:t>Postquam impleti</w:t>
      </w:r>
      <w:r w:rsidR="00C94F95" w:rsidRPr="00321677">
        <w:rPr>
          <w:lang w:val="de-DE"/>
        </w:rPr>
        <w:t xml:space="preserve">. </w:t>
      </w:r>
      <w:r w:rsidRPr="00321677">
        <w:rPr>
          <w:lang w:val="de-DE"/>
        </w:rPr>
        <w:t xml:space="preserve">RV </w:t>
      </w:r>
      <w:r w:rsidR="00C1418F" w:rsidRPr="00321677">
        <w:rPr>
          <w:rStyle w:val="Incipit"/>
          <w:lang w:val="de-DE"/>
        </w:rPr>
        <w:t>Obtulerunt pro eo</w:t>
      </w:r>
      <w:r w:rsidRPr="00321677">
        <w:rPr>
          <w:lang w:val="de-DE"/>
        </w:rPr>
        <w:t>.</w:t>
      </w:r>
    </w:p>
    <w:p w:rsidR="00F15E8B" w:rsidRPr="001B63A5" w:rsidRDefault="00F15E8B" w:rsidP="00C10675">
      <w:pPr>
        <w:rPr>
          <w:lang w:val="en-US"/>
        </w:rPr>
      </w:pPr>
      <w:r w:rsidRPr="004C529C">
        <w:rPr>
          <w:rStyle w:val="Time2"/>
          <w:lang w:val="it-IT"/>
        </w:rPr>
        <w:t>In secundo nocturno</w:t>
      </w:r>
      <w:r w:rsidRPr="004C529C">
        <w:rPr>
          <w:lang w:val="it-IT"/>
        </w:rPr>
        <w:t xml:space="preserve"> AN </w:t>
      </w:r>
      <w:r w:rsidR="00C1418F" w:rsidRPr="00C1418F">
        <w:rPr>
          <w:rStyle w:val="Incipit"/>
          <w:lang w:val="it-IT"/>
        </w:rPr>
        <w:t>Haec est quae nescivit</w:t>
      </w:r>
      <w:r w:rsidR="00C94F95" w:rsidRPr="004C529C">
        <w:rPr>
          <w:lang w:val="it-IT"/>
        </w:rPr>
        <w:t xml:space="preserve">. </w:t>
      </w:r>
      <w:r w:rsidR="00F3652D" w:rsidRPr="00F3652D">
        <w:rPr>
          <w:lang w:val="it-IT"/>
        </w:rPr>
        <w:t xml:space="preserve">[PS] </w:t>
      </w:r>
      <w:r w:rsidR="00C1418F" w:rsidRPr="00C1418F">
        <w:rPr>
          <w:rStyle w:val="Incipit"/>
          <w:lang w:val="it-IT"/>
        </w:rPr>
        <w:t>Ä+Benedixisti+Ä</w:t>
      </w:r>
      <w:r w:rsidR="00C94F95" w:rsidRPr="00F3652D">
        <w:rPr>
          <w:lang w:val="it-IT"/>
        </w:rPr>
        <w:t xml:space="preserve">. </w:t>
      </w:r>
      <w:r w:rsidRPr="00F3652D">
        <w:rPr>
          <w:lang w:val="it-IT"/>
        </w:rPr>
        <w:t xml:space="preserve">AN </w:t>
      </w:r>
      <w:r w:rsidR="00C1418F" w:rsidRPr="00C1418F">
        <w:rPr>
          <w:rStyle w:val="Incipit"/>
          <w:lang w:val="it-IT"/>
        </w:rPr>
        <w:t>Gaude Maria</w:t>
      </w:r>
      <w:r w:rsidR="00C94F95" w:rsidRPr="00F3652D">
        <w:rPr>
          <w:lang w:val="it-IT"/>
        </w:rPr>
        <w:t xml:space="preserve">. </w:t>
      </w:r>
      <w:r w:rsidR="00F3652D" w:rsidRPr="00F3652D">
        <w:rPr>
          <w:lang w:val="it-IT"/>
        </w:rPr>
        <w:t xml:space="preserve">[PS] </w:t>
      </w:r>
      <w:r w:rsidR="00C1418F" w:rsidRPr="00C1418F">
        <w:rPr>
          <w:rStyle w:val="Incipit"/>
          <w:lang w:val="it-IT"/>
        </w:rPr>
        <w:t>Ä+Fundamenta+Ä</w:t>
      </w:r>
      <w:r w:rsidR="00C94F95" w:rsidRPr="00F3652D">
        <w:rPr>
          <w:lang w:val="it-IT"/>
        </w:rPr>
        <w:t xml:space="preserve">. </w:t>
      </w:r>
      <w:r w:rsidRPr="00F3652D">
        <w:rPr>
          <w:lang w:val="it-IT"/>
        </w:rPr>
        <w:t xml:space="preserve">AN </w:t>
      </w:r>
      <w:r w:rsidR="00C1418F" w:rsidRPr="00C1418F">
        <w:rPr>
          <w:rStyle w:val="Incipit"/>
          <w:lang w:val="it-IT"/>
        </w:rPr>
        <w:t>Dignare me laudare</w:t>
      </w:r>
      <w:r w:rsidR="00C94F95" w:rsidRPr="00F3652D">
        <w:rPr>
          <w:lang w:val="it-IT"/>
        </w:rPr>
        <w:t xml:space="preserve">. </w:t>
      </w:r>
      <w:r w:rsidR="00F3652D" w:rsidRPr="00321677">
        <w:rPr>
          <w:lang w:val="de-DE"/>
        </w:rPr>
        <w:t xml:space="preserve">[PS] </w:t>
      </w:r>
      <w:r w:rsidR="00C1418F" w:rsidRPr="00321677">
        <w:rPr>
          <w:rStyle w:val="Incipit"/>
          <w:lang w:val="de-DE"/>
        </w:rPr>
        <w:t>Ä+Cantate +Ä</w:t>
      </w:r>
      <w:r w:rsidR="00C94F95" w:rsidRPr="00321677">
        <w:rPr>
          <w:lang w:val="de-DE"/>
        </w:rPr>
        <w:t xml:space="preserve">. </w:t>
      </w:r>
      <w:r w:rsidRPr="00321677">
        <w:rPr>
          <w:lang w:val="de-DE"/>
        </w:rPr>
        <w:t xml:space="preserve">AN </w:t>
      </w:r>
      <w:r w:rsidR="00C1418F" w:rsidRPr="00321677">
        <w:rPr>
          <w:rStyle w:val="Incipit"/>
          <w:lang w:val="de-DE"/>
        </w:rPr>
        <w:t>Post partum virgo</w:t>
      </w:r>
      <w:r w:rsidR="00C94F95" w:rsidRPr="00321677">
        <w:rPr>
          <w:lang w:val="de-DE"/>
        </w:rPr>
        <w:t xml:space="preserve">. </w:t>
      </w:r>
      <w:r w:rsidR="00F3652D" w:rsidRPr="00321677">
        <w:rPr>
          <w:lang w:val="de-DE"/>
        </w:rPr>
        <w:t xml:space="preserve">[PS] </w:t>
      </w:r>
      <w:r w:rsidR="00C1418F" w:rsidRPr="00321677">
        <w:rPr>
          <w:rStyle w:val="Incipit"/>
          <w:lang w:val="de-DE"/>
        </w:rPr>
        <w:t>Ä+Dominus regnavit exultet+Ä</w:t>
      </w:r>
      <w:r w:rsidR="00C94F95" w:rsidRPr="00321677">
        <w:rPr>
          <w:lang w:val="de-DE"/>
        </w:rPr>
        <w:t xml:space="preserve">. </w:t>
      </w:r>
      <w:r w:rsidRPr="00321677">
        <w:rPr>
          <w:lang w:val="de-DE"/>
        </w:rPr>
        <w:t xml:space="preserve">AN </w:t>
      </w:r>
      <w:r w:rsidR="00C1418F" w:rsidRPr="00321677">
        <w:rPr>
          <w:rStyle w:val="Incipit"/>
          <w:lang w:val="de-DE"/>
        </w:rPr>
        <w:t>O quam pulchra</w:t>
      </w:r>
      <w:r w:rsidR="00C94F95" w:rsidRPr="00321677">
        <w:rPr>
          <w:lang w:val="de-DE"/>
        </w:rPr>
        <w:t xml:space="preserve">. </w:t>
      </w:r>
      <w:r w:rsidR="00F3652D" w:rsidRPr="00321677">
        <w:rPr>
          <w:lang w:val="de-DE"/>
        </w:rPr>
        <w:t xml:space="preserve">[PS] </w:t>
      </w:r>
      <w:r w:rsidR="00C1418F" w:rsidRPr="00321677">
        <w:rPr>
          <w:rStyle w:val="Incipit"/>
          <w:lang w:val="de-DE"/>
        </w:rPr>
        <w:t>Ä+Cantate+Ä</w:t>
      </w:r>
      <w:r w:rsidR="00F3652D" w:rsidRPr="00321677">
        <w:rPr>
          <w:lang w:val="de-DE"/>
        </w:rPr>
        <w:t>@</w:t>
      </w:r>
      <w:r w:rsidR="006D3978">
        <w:rPr>
          <w:lang w:val="de-DE"/>
        </w:rPr>
        <w:t>ii</w:t>
      </w:r>
      <w:r w:rsidR="00C94F95" w:rsidRPr="00321677">
        <w:rPr>
          <w:lang w:val="de-DE"/>
        </w:rPr>
        <w:t xml:space="preserve">. </w:t>
      </w:r>
      <w:r w:rsidRPr="00321677">
        <w:rPr>
          <w:lang w:val="de-DE"/>
        </w:rPr>
        <w:t xml:space="preserve">AN </w:t>
      </w:r>
      <w:r w:rsidR="00C1418F" w:rsidRPr="00321677">
        <w:rPr>
          <w:rStyle w:val="Incipit"/>
          <w:lang w:val="de-DE"/>
        </w:rPr>
        <w:t>Beata mater</w:t>
      </w:r>
      <w:r w:rsidR="00C94F95" w:rsidRPr="00321677">
        <w:rPr>
          <w:lang w:val="de-DE"/>
        </w:rPr>
        <w:t xml:space="preserve">. </w:t>
      </w:r>
      <w:r w:rsidR="00F3652D" w:rsidRPr="00321677">
        <w:rPr>
          <w:lang w:val="de-DE"/>
        </w:rPr>
        <w:t xml:space="preserve">[PS] </w:t>
      </w:r>
      <w:r w:rsidR="00C1418F" w:rsidRPr="00321677">
        <w:rPr>
          <w:rStyle w:val="Incipit"/>
          <w:lang w:val="de-DE"/>
        </w:rPr>
        <w:t>Ä+Dominus regnavit irascantur+Ä</w:t>
      </w:r>
      <w:r w:rsidR="00C94F95" w:rsidRPr="00321677">
        <w:rPr>
          <w:lang w:val="de-DE"/>
        </w:rPr>
        <w:t xml:space="preserve">. </w:t>
      </w:r>
      <w:r w:rsidRPr="00321677">
        <w:rPr>
          <w:lang w:val="de-DE"/>
        </w:rPr>
        <w:t xml:space="preserve">VS </w:t>
      </w:r>
      <w:r w:rsidR="00C1418F" w:rsidRPr="00321677">
        <w:rPr>
          <w:rStyle w:val="Incipit"/>
          <w:lang w:val="de-DE"/>
        </w:rPr>
        <w:t>Obtulerunt pro eo domino par turturum</w:t>
      </w:r>
      <w:r w:rsidR="00C94F95" w:rsidRPr="00321677">
        <w:rPr>
          <w:lang w:val="de-DE"/>
        </w:rPr>
        <w:t xml:space="preserve">. </w:t>
      </w:r>
      <w:r w:rsidRPr="001B63A5">
        <w:rPr>
          <w:lang w:val="en-US"/>
        </w:rPr>
        <w:t xml:space="preserve">RP </w:t>
      </w:r>
      <w:r w:rsidR="00C1418F" w:rsidRPr="001B63A5">
        <w:rPr>
          <w:rStyle w:val="Incipit"/>
          <w:lang w:val="en-US"/>
        </w:rPr>
        <w:t>Obtulerunt</w:t>
      </w:r>
      <w:r w:rsidR="005F13F1" w:rsidRPr="001B63A5">
        <w:rPr>
          <w:rStyle w:val="Incipit"/>
          <w:lang w:val="en-US"/>
        </w:rPr>
        <w:t xml:space="preserve"> </w:t>
      </w:r>
      <w:r w:rsidR="00C1418F" w:rsidRPr="001B63A5">
        <w:rPr>
          <w:rStyle w:val="Incipit"/>
          <w:lang w:val="en-US"/>
        </w:rPr>
        <w:t>pro eo</w:t>
      </w:r>
      <w:r w:rsidR="00C94F95" w:rsidRPr="001B63A5">
        <w:rPr>
          <w:lang w:val="en-US"/>
        </w:rPr>
        <w:t xml:space="preserve">. </w:t>
      </w:r>
      <w:r w:rsidRPr="001B63A5">
        <w:rPr>
          <w:lang w:val="en-US"/>
        </w:rPr>
        <w:t xml:space="preserve">RV </w:t>
      </w:r>
      <w:r w:rsidR="00C1418F" w:rsidRPr="001B63A5">
        <w:rPr>
          <w:rStyle w:val="Incipit"/>
          <w:lang w:val="en-US"/>
        </w:rPr>
        <w:t>Postquam impleti</w:t>
      </w:r>
      <w:r w:rsidR="00C94F95" w:rsidRPr="001B63A5">
        <w:rPr>
          <w:lang w:val="en-US"/>
        </w:rPr>
        <w:t xml:space="preserve">. </w:t>
      </w:r>
      <w:r w:rsidRPr="001B63A5">
        <w:rPr>
          <w:lang w:val="en-US"/>
        </w:rPr>
        <w:t>(</w:t>
      </w:r>
      <w:r w:rsidR="00312C40" w:rsidRPr="001B63A5">
        <w:rPr>
          <w:lang w:val="en-US"/>
        </w:rPr>
        <w:t>65a</w:t>
      </w:r>
      <w:r w:rsidRPr="001B63A5">
        <w:rPr>
          <w:lang w:val="en-US"/>
        </w:rPr>
        <w:t xml:space="preserve">) </w:t>
      </w:r>
      <w:r w:rsidRPr="001B63A5">
        <w:rPr>
          <w:rFonts w:eastAsia="Arial"/>
          <w:lang w:val="en-US"/>
        </w:rPr>
        <w:t xml:space="preserve">RP </w:t>
      </w:r>
      <w:r w:rsidR="00C1418F" w:rsidRPr="001B63A5">
        <w:rPr>
          <w:rStyle w:val="Incipit"/>
          <w:lang w:val="en-US"/>
        </w:rPr>
        <w:t>Responsum accepit</w:t>
      </w:r>
      <w:r w:rsidR="00C94F95" w:rsidRPr="001B63A5">
        <w:rPr>
          <w:lang w:val="en-US"/>
        </w:rPr>
        <w:t xml:space="preserve">. </w:t>
      </w:r>
      <w:r w:rsidRPr="001B63A5">
        <w:rPr>
          <w:lang w:val="en-US"/>
        </w:rPr>
        <w:t xml:space="preserve">RV </w:t>
      </w:r>
      <w:r w:rsidR="00C1418F" w:rsidRPr="001B63A5">
        <w:rPr>
          <w:rStyle w:val="Incipit"/>
          <w:lang w:val="en-US"/>
        </w:rPr>
        <w:t>Lumen ad revelationem</w:t>
      </w:r>
      <w:r w:rsidR="00C94F95" w:rsidRPr="001B63A5">
        <w:rPr>
          <w:lang w:val="en-US"/>
        </w:rPr>
        <w:t xml:space="preserve">. </w:t>
      </w:r>
      <w:r w:rsidRPr="001B63A5">
        <w:rPr>
          <w:lang w:val="en-US"/>
        </w:rPr>
        <w:t xml:space="preserve">RP </w:t>
      </w:r>
      <w:r w:rsidR="00C1418F" w:rsidRPr="001B63A5">
        <w:rPr>
          <w:rStyle w:val="Incipit"/>
          <w:lang w:val="en-US"/>
        </w:rPr>
        <w:t>Cum inducerent</w:t>
      </w:r>
      <w:r w:rsidR="00C94F95" w:rsidRPr="001B63A5">
        <w:rPr>
          <w:lang w:val="en-US"/>
        </w:rPr>
        <w:t xml:space="preserve">. </w:t>
      </w:r>
      <w:r w:rsidRPr="001B63A5">
        <w:rPr>
          <w:lang w:val="en-US"/>
        </w:rPr>
        <w:t xml:space="preserve">RV </w:t>
      </w:r>
      <w:r w:rsidR="00C1418F" w:rsidRPr="001B63A5">
        <w:rPr>
          <w:rStyle w:val="Incipit"/>
          <w:lang w:val="en-US"/>
        </w:rPr>
        <w:t>Quia viderunt</w:t>
      </w:r>
      <w:r w:rsidR="00C94F95" w:rsidRPr="001B63A5">
        <w:rPr>
          <w:lang w:val="en-US"/>
        </w:rPr>
        <w:t xml:space="preserve">. </w:t>
      </w:r>
      <w:r w:rsidRPr="001B63A5">
        <w:rPr>
          <w:lang w:val="en-US"/>
        </w:rPr>
        <w:t xml:space="preserve">RP </w:t>
      </w:r>
      <w:r w:rsidR="00C1418F" w:rsidRPr="001B63A5">
        <w:rPr>
          <w:rStyle w:val="Incipit"/>
          <w:lang w:val="en-US"/>
        </w:rPr>
        <w:t>Suscipiens Iesum</w:t>
      </w:r>
      <w:r w:rsidR="00C94F95" w:rsidRPr="001B63A5">
        <w:rPr>
          <w:lang w:val="en-US"/>
        </w:rPr>
        <w:t xml:space="preserve">. </w:t>
      </w:r>
      <w:r w:rsidRPr="001B63A5">
        <w:rPr>
          <w:lang w:val="en-US"/>
        </w:rPr>
        <w:t xml:space="preserve">RV </w:t>
      </w:r>
      <w:r w:rsidR="00C1418F" w:rsidRPr="001B63A5">
        <w:rPr>
          <w:rStyle w:val="Incipit"/>
          <w:lang w:val="en-US"/>
        </w:rPr>
        <w:t>Responsum accepit</w:t>
      </w:r>
      <w:r w:rsidRPr="001B63A5">
        <w:rPr>
          <w:lang w:val="en-US"/>
        </w:rPr>
        <w:t>.</w:t>
      </w:r>
    </w:p>
    <w:p w:rsidR="00F15E8B" w:rsidRPr="001B63A5" w:rsidRDefault="00F15E8B" w:rsidP="00C10675">
      <w:pPr>
        <w:rPr>
          <w:lang w:val="en-US"/>
        </w:rPr>
      </w:pPr>
      <w:r w:rsidRPr="001B63A5">
        <w:rPr>
          <w:rStyle w:val="Time2"/>
          <w:lang w:val="en-US"/>
        </w:rPr>
        <w:t>[In tertio nocturno]</w:t>
      </w:r>
      <w:r w:rsidRPr="001B63A5">
        <w:rPr>
          <w:lang w:val="en-US"/>
        </w:rPr>
        <w:t xml:space="preserve"> ACN </w:t>
      </w:r>
      <w:r w:rsidR="00C1418F" w:rsidRPr="001B63A5">
        <w:rPr>
          <w:rStyle w:val="Incipit"/>
          <w:lang w:val="en-US"/>
        </w:rPr>
        <w:t>Obtulerunt pro eo</w:t>
      </w:r>
      <w:r w:rsidR="00C94F95" w:rsidRPr="001B63A5">
        <w:rPr>
          <w:lang w:val="en-US"/>
        </w:rPr>
        <w:t xml:space="preserve">. </w:t>
      </w:r>
      <w:r w:rsidRPr="001B63A5">
        <w:rPr>
          <w:lang w:val="en-US"/>
        </w:rPr>
        <w:t xml:space="preserve">RP </w:t>
      </w:r>
      <w:r w:rsidR="00C1418F" w:rsidRPr="001B63A5">
        <w:rPr>
          <w:rStyle w:val="Incipit"/>
          <w:lang w:val="en-US"/>
        </w:rPr>
        <w:t>Populus qui ambulabat</w:t>
      </w:r>
      <w:r w:rsidR="00C94F95" w:rsidRPr="001B63A5">
        <w:rPr>
          <w:lang w:val="en-US"/>
        </w:rPr>
        <w:t xml:space="preserve">. </w:t>
      </w:r>
      <w:r w:rsidRPr="001B63A5">
        <w:rPr>
          <w:lang w:val="en-US"/>
        </w:rPr>
        <w:t xml:space="preserve">RV </w:t>
      </w:r>
      <w:r w:rsidR="00C1418F" w:rsidRPr="001B63A5">
        <w:rPr>
          <w:rStyle w:val="Incipit"/>
          <w:lang w:val="en-US"/>
        </w:rPr>
        <w:t>Suscepimus deus</w:t>
      </w:r>
      <w:r w:rsidR="00C94F95" w:rsidRPr="001B63A5">
        <w:rPr>
          <w:lang w:val="en-US"/>
        </w:rPr>
        <w:t xml:space="preserve">. </w:t>
      </w:r>
      <w:r w:rsidRPr="001B63A5">
        <w:rPr>
          <w:lang w:val="en-US"/>
        </w:rPr>
        <w:t xml:space="preserve">RP </w:t>
      </w:r>
      <w:r w:rsidR="00C1418F" w:rsidRPr="001B63A5">
        <w:rPr>
          <w:rStyle w:val="Incipit"/>
          <w:lang w:val="en-US"/>
        </w:rPr>
        <w:t>Benedicta et venerabilis</w:t>
      </w:r>
      <w:r w:rsidR="00C94F95" w:rsidRPr="001B63A5">
        <w:rPr>
          <w:lang w:val="en-US"/>
        </w:rPr>
        <w:t xml:space="preserve">. </w:t>
      </w:r>
      <w:r w:rsidRPr="001B63A5">
        <w:rPr>
          <w:lang w:val="en-US"/>
        </w:rPr>
        <w:t xml:space="preserve">RV </w:t>
      </w:r>
      <w:r w:rsidR="00C1418F" w:rsidRPr="001B63A5">
        <w:rPr>
          <w:rStyle w:val="Incipit"/>
          <w:lang w:val="en-US"/>
        </w:rPr>
        <w:t>Benedicta tu</w:t>
      </w:r>
      <w:r w:rsidR="00C94F95" w:rsidRPr="001B63A5">
        <w:rPr>
          <w:lang w:val="en-US"/>
        </w:rPr>
        <w:t xml:space="preserve">. </w:t>
      </w:r>
      <w:r w:rsidRPr="001B63A5">
        <w:rPr>
          <w:lang w:val="en-US"/>
        </w:rPr>
        <w:t xml:space="preserve">RP </w:t>
      </w:r>
      <w:r w:rsidR="00C1418F" w:rsidRPr="001B63A5">
        <w:rPr>
          <w:rStyle w:val="Incipit"/>
          <w:lang w:val="en-US"/>
        </w:rPr>
        <w:t>Videte miraculum</w:t>
      </w:r>
      <w:r w:rsidR="00C94F95" w:rsidRPr="001B63A5">
        <w:rPr>
          <w:lang w:val="en-US"/>
        </w:rPr>
        <w:t xml:space="preserve">. </w:t>
      </w:r>
      <w:r w:rsidRPr="001B63A5">
        <w:rPr>
          <w:lang w:val="en-US"/>
        </w:rPr>
        <w:t xml:space="preserve">RV </w:t>
      </w:r>
      <w:r w:rsidR="00C1418F" w:rsidRPr="001B63A5">
        <w:rPr>
          <w:rStyle w:val="Incipit"/>
          <w:lang w:val="en-US"/>
        </w:rPr>
        <w:t>Virgo concepit</w:t>
      </w:r>
      <w:r w:rsidR="00C94F95" w:rsidRPr="001B63A5">
        <w:rPr>
          <w:lang w:val="en-US"/>
        </w:rPr>
        <w:t xml:space="preserve">. </w:t>
      </w:r>
      <w:r w:rsidRPr="001B63A5">
        <w:rPr>
          <w:lang w:val="en-US"/>
        </w:rPr>
        <w:t xml:space="preserve">RP </w:t>
      </w:r>
      <w:r w:rsidR="00C1418F" w:rsidRPr="001B63A5">
        <w:rPr>
          <w:rStyle w:val="Incipit"/>
          <w:lang w:val="en-US"/>
        </w:rPr>
        <w:t>Beata es Maria</w:t>
      </w:r>
      <w:r w:rsidR="00C94F95" w:rsidRPr="001B63A5">
        <w:rPr>
          <w:lang w:val="en-US"/>
        </w:rPr>
        <w:t xml:space="preserve">. </w:t>
      </w:r>
      <w:r w:rsidRPr="001B63A5">
        <w:rPr>
          <w:lang w:val="en-US"/>
        </w:rPr>
        <w:t xml:space="preserve">RV </w:t>
      </w:r>
      <w:r w:rsidR="00C1418F" w:rsidRPr="001B63A5">
        <w:rPr>
          <w:rStyle w:val="Incipit"/>
          <w:lang w:val="en-US"/>
        </w:rPr>
        <w:t>Ave Maria</w:t>
      </w:r>
      <w:r w:rsidR="00C94F95" w:rsidRPr="001B63A5">
        <w:rPr>
          <w:lang w:val="en-US"/>
        </w:rPr>
        <w:t xml:space="preserve">. </w:t>
      </w:r>
      <w:r w:rsidRPr="001B63A5">
        <w:rPr>
          <w:lang w:val="en-US"/>
        </w:rPr>
        <w:t xml:space="preserve">RP </w:t>
      </w:r>
      <w:r w:rsidR="00C1418F" w:rsidRPr="001B63A5">
        <w:rPr>
          <w:rStyle w:val="Incipit"/>
          <w:lang w:val="en-US"/>
        </w:rPr>
        <w:t>Gaude Maria</w:t>
      </w:r>
      <w:r w:rsidR="00C94F95" w:rsidRPr="001B63A5">
        <w:rPr>
          <w:lang w:val="en-US"/>
        </w:rPr>
        <w:t xml:space="preserve">. </w:t>
      </w:r>
      <w:r w:rsidRPr="001B63A5">
        <w:rPr>
          <w:lang w:val="en-US"/>
        </w:rPr>
        <w:t xml:space="preserve">RV </w:t>
      </w:r>
      <w:r w:rsidR="00C1418F" w:rsidRPr="001B63A5">
        <w:rPr>
          <w:rStyle w:val="Incipit"/>
          <w:lang w:val="en-US"/>
        </w:rPr>
        <w:t>Gabrielem</w:t>
      </w:r>
      <w:r w:rsidR="00C94F95" w:rsidRPr="001B63A5">
        <w:rPr>
          <w:lang w:val="en-US"/>
        </w:rPr>
        <w:t xml:space="preserve">. </w:t>
      </w:r>
      <w:r w:rsidRPr="001B63A5">
        <w:rPr>
          <w:lang w:val="en-US"/>
        </w:rPr>
        <w:t xml:space="preserve">Post evangelium OR </w:t>
      </w:r>
      <w:r w:rsidR="00C1418F" w:rsidRPr="001B63A5">
        <w:rPr>
          <w:rStyle w:val="Incipit"/>
          <w:lang w:val="en-US"/>
        </w:rPr>
        <w:t>Omnipotens</w:t>
      </w:r>
      <w:r w:rsidRPr="001B63A5">
        <w:rPr>
          <w:rStyle w:val="Incipit"/>
          <w:lang w:val="en-US"/>
        </w:rPr>
        <w:t xml:space="preserve"> </w:t>
      </w:r>
      <w:r w:rsidR="00C1418F" w:rsidRPr="001B63A5">
        <w:rPr>
          <w:rStyle w:val="Incipit"/>
          <w:lang w:val="en-US"/>
        </w:rPr>
        <w:t>sempiterne</w:t>
      </w:r>
      <w:r w:rsidRPr="001B63A5">
        <w:rPr>
          <w:lang w:val="en-US"/>
        </w:rPr>
        <w:t>.</w:t>
      </w:r>
    </w:p>
    <w:p w:rsidR="00F15E8B" w:rsidRPr="00353599" w:rsidRDefault="00F15E8B" w:rsidP="00C10675">
      <w:pPr>
        <w:rPr>
          <w:lang w:val="en-GB"/>
        </w:rPr>
      </w:pPr>
      <w:r w:rsidRPr="001B63A5">
        <w:rPr>
          <w:rStyle w:val="Time1"/>
          <w:lang w:val="en-US"/>
        </w:rPr>
        <w:t>In matutin</w:t>
      </w:r>
      <w:r w:rsidR="00151F4C" w:rsidRPr="001B63A5">
        <w:rPr>
          <w:rStyle w:val="Time1"/>
          <w:lang w:val="en-US"/>
        </w:rPr>
        <w:t>is</w:t>
      </w:r>
      <w:r w:rsidRPr="001B63A5">
        <w:rPr>
          <w:rStyle w:val="Time1"/>
          <w:lang w:val="en-US"/>
        </w:rPr>
        <w:t xml:space="preserve"> laudibus</w:t>
      </w:r>
      <w:r w:rsidRPr="001B63A5">
        <w:rPr>
          <w:lang w:val="en-US"/>
        </w:rPr>
        <w:t xml:space="preserve"> AN </w:t>
      </w:r>
      <w:r w:rsidR="00C1418F" w:rsidRPr="001B63A5">
        <w:rPr>
          <w:rStyle w:val="Incipit"/>
          <w:lang w:val="en-US"/>
        </w:rPr>
        <w:t>Simeon iustus</w:t>
      </w:r>
      <w:r w:rsidR="00C94F95" w:rsidRPr="001B63A5">
        <w:rPr>
          <w:lang w:val="en-US"/>
        </w:rPr>
        <w:t xml:space="preserve">. </w:t>
      </w:r>
      <w:r w:rsidRPr="001B63A5">
        <w:rPr>
          <w:lang w:val="en-US"/>
        </w:rPr>
        <w:t xml:space="preserve">AN </w:t>
      </w:r>
      <w:r w:rsidR="00C1418F" w:rsidRPr="001B63A5">
        <w:rPr>
          <w:rStyle w:val="Incipit"/>
          <w:lang w:val="en-US"/>
        </w:rPr>
        <w:t>Responsum accepit</w:t>
      </w:r>
      <w:r w:rsidR="00C94F95" w:rsidRPr="001B63A5">
        <w:rPr>
          <w:lang w:val="en-US"/>
        </w:rPr>
        <w:t xml:space="preserve">. </w:t>
      </w:r>
      <w:r w:rsidRPr="00F3652D">
        <w:rPr>
          <w:lang w:val="en-US"/>
        </w:rPr>
        <w:t xml:space="preserve">AN </w:t>
      </w:r>
      <w:r w:rsidR="00C1418F" w:rsidRPr="00C1418F">
        <w:rPr>
          <w:rStyle w:val="Incipit"/>
          <w:lang w:val="en-US"/>
        </w:rPr>
        <w:t>Accipiens Simeon</w:t>
      </w:r>
      <w:r w:rsidR="00C94F95" w:rsidRPr="00F3652D">
        <w:rPr>
          <w:lang w:val="en-US"/>
        </w:rPr>
        <w:t xml:space="preserve">. </w:t>
      </w:r>
      <w:r w:rsidRPr="00F3652D">
        <w:rPr>
          <w:lang w:val="en-US"/>
        </w:rPr>
        <w:t xml:space="preserve">AN </w:t>
      </w:r>
      <w:r w:rsidR="00C1418F" w:rsidRPr="00C1418F">
        <w:rPr>
          <w:rStyle w:val="Incipit"/>
          <w:lang w:val="en-US"/>
        </w:rPr>
        <w:t>Nunc dimittis</w:t>
      </w:r>
      <w:r w:rsidR="00C94F95" w:rsidRPr="00F3652D">
        <w:rPr>
          <w:lang w:val="en-US"/>
        </w:rPr>
        <w:t xml:space="preserve">. </w:t>
      </w:r>
      <w:r w:rsidRPr="00F3652D">
        <w:rPr>
          <w:lang w:val="en-US"/>
        </w:rPr>
        <w:t xml:space="preserve">AN </w:t>
      </w:r>
      <w:r w:rsidR="00C1418F" w:rsidRPr="00C1418F">
        <w:rPr>
          <w:rStyle w:val="Incipit"/>
          <w:lang w:val="en-US"/>
        </w:rPr>
        <w:t>Lumen ad revelationem</w:t>
      </w:r>
      <w:r w:rsidR="00C94F95" w:rsidRPr="00F3652D">
        <w:rPr>
          <w:lang w:val="en-US"/>
        </w:rPr>
        <w:t xml:space="preserve">. </w:t>
      </w:r>
      <w:r w:rsidRPr="00F3652D">
        <w:rPr>
          <w:lang w:val="en-US"/>
        </w:rPr>
        <w:t xml:space="preserve">RP </w:t>
      </w:r>
      <w:r w:rsidR="00C1418F" w:rsidRPr="00C1418F">
        <w:rPr>
          <w:rStyle w:val="Incipit"/>
          <w:lang w:val="en-US"/>
        </w:rPr>
        <w:t>Suscepimus deus</w:t>
      </w:r>
      <w:r w:rsidR="00C94F95" w:rsidRPr="00F3652D">
        <w:rPr>
          <w:lang w:val="en-US"/>
        </w:rPr>
        <w:t xml:space="preserve">. </w:t>
      </w:r>
      <w:r w:rsidRPr="00F3652D">
        <w:rPr>
          <w:lang w:val="en-US"/>
        </w:rPr>
        <w:t xml:space="preserve">RV </w:t>
      </w:r>
      <w:r w:rsidR="00C1418F" w:rsidRPr="00C1418F">
        <w:rPr>
          <w:rStyle w:val="Incipit"/>
          <w:lang w:val="en-US"/>
        </w:rPr>
        <w:t>In medio templi</w:t>
      </w:r>
      <w:r w:rsidR="00C94F95" w:rsidRPr="00F3652D">
        <w:rPr>
          <w:lang w:val="en-US"/>
        </w:rPr>
        <w:t xml:space="preserve">. </w:t>
      </w:r>
      <w:r w:rsidRPr="00EE485F">
        <w:rPr>
          <w:lang w:val="en-GB"/>
        </w:rPr>
        <w:t xml:space="preserve">HY </w:t>
      </w:r>
      <w:r w:rsidR="00C1418F" w:rsidRPr="00C1418F">
        <w:rPr>
          <w:rStyle w:val="Incipit"/>
          <w:lang w:val="en-US"/>
        </w:rPr>
        <w:t>Corde natus</w:t>
      </w:r>
      <w:r w:rsidR="00C94F95" w:rsidRPr="00F3652D">
        <w:rPr>
          <w:lang w:val="en-US"/>
        </w:rPr>
        <w:t xml:space="preserve">. </w:t>
      </w:r>
      <w:r w:rsidRPr="00F3652D">
        <w:rPr>
          <w:lang w:val="en-US"/>
        </w:rPr>
        <w:t xml:space="preserve">VS </w:t>
      </w:r>
      <w:r w:rsidR="00C1418F" w:rsidRPr="00C1418F">
        <w:rPr>
          <w:rStyle w:val="Incipit"/>
          <w:lang w:val="en-US"/>
        </w:rPr>
        <w:t>Nunc dimittis domine</w:t>
      </w:r>
      <w:r w:rsidR="00C94F95" w:rsidRPr="00F3652D">
        <w:rPr>
          <w:lang w:val="en-US"/>
        </w:rPr>
        <w:t xml:space="preserve">. </w:t>
      </w:r>
      <w:r w:rsidRPr="00EE485F">
        <w:rPr>
          <w:lang w:val="en-GB"/>
        </w:rPr>
        <w:t xml:space="preserve">AB </w:t>
      </w:r>
      <w:r w:rsidR="00C1418F" w:rsidRPr="00C1418F">
        <w:rPr>
          <w:rStyle w:val="Incipit"/>
          <w:lang w:val="en-US"/>
        </w:rPr>
        <w:t>Cum inducerent</w:t>
      </w:r>
      <w:r w:rsidR="00C94F95" w:rsidRPr="00F3652D">
        <w:rPr>
          <w:lang w:val="en-US"/>
        </w:rPr>
        <w:t xml:space="preserve">. </w:t>
      </w:r>
      <w:r w:rsidRPr="00EE485F">
        <w:rPr>
          <w:lang w:val="en-GB"/>
        </w:rPr>
        <w:t xml:space="preserve">OR </w:t>
      </w:r>
      <w:r w:rsidR="00C1418F" w:rsidRPr="00C1418F">
        <w:rPr>
          <w:rStyle w:val="Incipit"/>
          <w:lang w:val="en-US"/>
        </w:rPr>
        <w:t>Omnipotens</w:t>
      </w:r>
      <w:r w:rsidRPr="00907DF6">
        <w:rPr>
          <w:rStyle w:val="Incipit"/>
          <w:lang w:val="en-US"/>
        </w:rPr>
        <w:t xml:space="preserve"> </w:t>
      </w:r>
      <w:r w:rsidR="00C1418F" w:rsidRPr="00907DF6">
        <w:rPr>
          <w:rStyle w:val="Incipit"/>
          <w:lang w:val="en-US"/>
        </w:rPr>
        <w:t>s</w:t>
      </w:r>
      <w:r w:rsidR="00C1418F" w:rsidRPr="00C1418F">
        <w:rPr>
          <w:rStyle w:val="Incipit"/>
          <w:lang w:val="en-US"/>
        </w:rPr>
        <w:t>empiterne deus</w:t>
      </w:r>
      <w:r w:rsidR="00C94F95" w:rsidRPr="00F3652D">
        <w:rPr>
          <w:lang w:val="en-US"/>
        </w:rPr>
        <w:t xml:space="preserve">. </w:t>
      </w:r>
      <w:r w:rsidRPr="00EE485F">
        <w:rPr>
          <w:lang w:val="en-GB"/>
        </w:rPr>
        <w:t>Si dominica in hoc festo occurrit</w:t>
      </w:r>
      <w:r w:rsidR="00C94F95" w:rsidRPr="00EE485F">
        <w:rPr>
          <w:lang w:val="en-GB"/>
        </w:rPr>
        <w:t xml:space="preserve">, </w:t>
      </w:r>
      <w:r w:rsidRPr="00EE485F">
        <w:rPr>
          <w:lang w:val="en-GB"/>
        </w:rPr>
        <w:t>antiphonam unam</w:t>
      </w:r>
      <w:r w:rsidR="001D6462">
        <w:rPr>
          <w:lang w:val="en-GB"/>
        </w:rPr>
        <w:t xml:space="preserve"> (</w:t>
      </w:r>
      <w:r w:rsidRPr="00EE485F">
        <w:rPr>
          <w:lang w:val="en-GB"/>
        </w:rPr>
        <w:t>83) et priorem missam recipit</w:t>
      </w:r>
      <w:r w:rsidR="00C94F95" w:rsidRPr="00EE485F">
        <w:rPr>
          <w:lang w:val="en-GB"/>
        </w:rPr>
        <w:t xml:space="preserve">, </w:t>
      </w:r>
      <w:r w:rsidRPr="00EE485F">
        <w:rPr>
          <w:lang w:val="en-GB"/>
        </w:rPr>
        <w:t xml:space="preserve">quae etiam ad </w:t>
      </w:r>
      <w:r w:rsidRPr="00EE485F">
        <w:rPr>
          <w:rStyle w:val="Ort"/>
          <w:lang w:val="en-GB"/>
        </w:rPr>
        <w:t>sanctam Mariam</w:t>
      </w:r>
      <w:r w:rsidRPr="00EE485F">
        <w:rPr>
          <w:lang w:val="en-GB"/>
        </w:rPr>
        <w:t xml:space="preserve"> canitur</w:t>
      </w:r>
      <w:r w:rsidR="00C94F95" w:rsidRPr="00EE485F">
        <w:rPr>
          <w:lang w:val="en-GB"/>
        </w:rPr>
        <w:t xml:space="preserve">, </w:t>
      </w:r>
      <w:r w:rsidRPr="00EE485F">
        <w:rPr>
          <w:lang w:val="en-GB"/>
        </w:rPr>
        <w:t>et oratio altera de festo dicitur</w:t>
      </w:r>
      <w:r w:rsidR="00C94F95" w:rsidRPr="00EE485F">
        <w:rPr>
          <w:lang w:val="en-GB"/>
        </w:rPr>
        <w:t>.</w:t>
      </w:r>
      <w:r w:rsidR="00353599">
        <w:rPr>
          <w:lang w:val="en-GB"/>
        </w:rPr>
        <w:t xml:space="preserve"> </w:t>
      </w:r>
      <w:r w:rsidRPr="001B63A5">
        <w:rPr>
          <w:rStyle w:val="Time2"/>
          <w:lang w:val="en-US"/>
        </w:rPr>
        <w:t>Ad processionem</w:t>
      </w:r>
      <w:r w:rsidRPr="00EE485F">
        <w:rPr>
          <w:lang w:val="en-GB"/>
        </w:rPr>
        <w:t xml:space="preserve"> RPP </w:t>
      </w:r>
      <w:r w:rsidR="00C1418F" w:rsidRPr="00C1418F">
        <w:rPr>
          <w:rStyle w:val="Incipit"/>
          <w:lang w:val="en-US"/>
        </w:rPr>
        <w:t>Gaude Maria</w:t>
      </w:r>
      <w:r w:rsidRPr="00F3652D">
        <w:rPr>
          <w:lang w:val="en-US"/>
        </w:rPr>
        <w:t>.</w:t>
      </w:r>
    </w:p>
    <w:p w:rsidR="00F15E8B" w:rsidRPr="00F3652D" w:rsidRDefault="00F15E8B" w:rsidP="00C10675">
      <w:pPr>
        <w:rPr>
          <w:lang w:val="en-US"/>
        </w:rPr>
      </w:pPr>
      <w:r w:rsidRPr="00EE485F">
        <w:rPr>
          <w:rStyle w:val="Time1"/>
          <w:lang w:val="en-GB"/>
        </w:rPr>
        <w:t>Ad primam</w:t>
      </w:r>
      <w:r w:rsidRPr="00EE485F">
        <w:rPr>
          <w:lang w:val="en-GB"/>
        </w:rPr>
        <w:t xml:space="preserve"> AN </w:t>
      </w:r>
      <w:r w:rsidR="00C1418F" w:rsidRPr="00C1418F">
        <w:rPr>
          <w:rStyle w:val="Incipit"/>
          <w:lang w:val="en-US"/>
        </w:rPr>
        <w:t>Adorna thalamum</w:t>
      </w:r>
      <w:r w:rsidR="00107C3B" w:rsidRPr="00F3652D">
        <w:rPr>
          <w:lang w:val="en-US"/>
        </w:rPr>
        <w:t>.</w:t>
      </w:r>
    </w:p>
    <w:p w:rsidR="00F15E8B" w:rsidRPr="00F3652D" w:rsidRDefault="00F15E8B" w:rsidP="00C10675">
      <w:pPr>
        <w:rPr>
          <w:lang w:val="en-US"/>
        </w:rPr>
      </w:pPr>
      <w:r w:rsidRPr="00EE485F">
        <w:rPr>
          <w:rStyle w:val="Time1"/>
          <w:lang w:val="en-GB"/>
        </w:rPr>
        <w:t>Ad tertiam</w:t>
      </w:r>
      <w:r w:rsidRPr="00EE485F">
        <w:rPr>
          <w:lang w:val="en-GB"/>
        </w:rPr>
        <w:t xml:space="preserve"> AN </w:t>
      </w:r>
      <w:r w:rsidR="00C1418F" w:rsidRPr="00C1418F">
        <w:rPr>
          <w:rStyle w:val="Incipit"/>
          <w:lang w:val="en-US"/>
        </w:rPr>
        <w:t>Hodie Maria</w:t>
      </w:r>
      <w:r w:rsidR="00C94F95" w:rsidRPr="00F3652D">
        <w:rPr>
          <w:lang w:val="en-US"/>
        </w:rPr>
        <w:t xml:space="preserve">. </w:t>
      </w:r>
      <w:r w:rsidRPr="00F3652D">
        <w:rPr>
          <w:lang w:val="en-US"/>
        </w:rPr>
        <w:t xml:space="preserve">VS </w:t>
      </w:r>
      <w:r w:rsidR="00C1418F" w:rsidRPr="00C1418F">
        <w:rPr>
          <w:rStyle w:val="Incipit"/>
          <w:lang w:val="en-US"/>
        </w:rPr>
        <w:t>Accipiens Simeon</w:t>
      </w:r>
      <w:r w:rsidRPr="00F3652D">
        <w:rPr>
          <w:lang w:val="en-US"/>
        </w:rPr>
        <w:t>.</w:t>
      </w:r>
    </w:p>
    <w:p w:rsidR="0002797E" w:rsidRPr="00151F4C" w:rsidRDefault="00F15E8B" w:rsidP="00C10675">
      <w:pPr>
        <w:rPr>
          <w:rStyle w:val="Time1"/>
          <w:shd w:val="clear" w:color="auto" w:fill="auto"/>
          <w:lang w:val="en-US"/>
        </w:rPr>
      </w:pPr>
      <w:r w:rsidRPr="00EE485F">
        <w:rPr>
          <w:rStyle w:val="Time1"/>
          <w:lang w:val="en-GB"/>
        </w:rPr>
        <w:t>Ad sextam</w:t>
      </w:r>
      <w:r w:rsidRPr="00EE485F">
        <w:rPr>
          <w:lang w:val="en-GB"/>
        </w:rPr>
        <w:t xml:space="preserve"> [AN] </w:t>
      </w:r>
      <w:r w:rsidR="00C1418F" w:rsidRPr="00C1418F">
        <w:rPr>
          <w:rStyle w:val="Incipit"/>
          <w:lang w:val="en-US"/>
        </w:rPr>
        <w:t>Tolle puerum</w:t>
      </w:r>
      <w:r w:rsidR="00C94F95" w:rsidRPr="00F3652D">
        <w:rPr>
          <w:lang w:val="en-US"/>
        </w:rPr>
        <w:t xml:space="preserve">. </w:t>
      </w:r>
      <w:r w:rsidRPr="00F3652D">
        <w:rPr>
          <w:lang w:val="en-US"/>
        </w:rPr>
        <w:t xml:space="preserve">VS </w:t>
      </w:r>
      <w:r w:rsidR="00C1418F" w:rsidRPr="00C1418F">
        <w:rPr>
          <w:rStyle w:val="Incipit"/>
          <w:lang w:val="en-US"/>
        </w:rPr>
        <w:t>Obtulerunt pro eo domino</w:t>
      </w:r>
      <w:r w:rsidRPr="00F3652D">
        <w:rPr>
          <w:lang w:val="en-US"/>
        </w:rPr>
        <w:t>.</w:t>
      </w:r>
    </w:p>
    <w:p w:rsidR="00F15E8B" w:rsidRPr="00EE485F" w:rsidRDefault="00F15E8B" w:rsidP="00C10675">
      <w:pPr>
        <w:rPr>
          <w:lang w:val="en-GB"/>
        </w:rPr>
      </w:pPr>
      <w:r w:rsidRPr="00EE485F">
        <w:rPr>
          <w:rStyle w:val="Time1"/>
          <w:lang w:val="en-GB"/>
        </w:rPr>
        <w:t>Ad nonam</w:t>
      </w:r>
      <w:r w:rsidRPr="00EE485F">
        <w:rPr>
          <w:lang w:val="en-GB"/>
        </w:rPr>
        <w:t xml:space="preserve"> </w:t>
      </w:r>
      <w:r w:rsidRPr="00EE485F">
        <w:rPr>
          <w:rFonts w:eastAsia="Arial"/>
          <w:lang w:val="en-GB"/>
        </w:rPr>
        <w:t xml:space="preserve">AN </w:t>
      </w:r>
      <w:r w:rsidR="00C1418F" w:rsidRPr="00C1418F">
        <w:rPr>
          <w:rStyle w:val="Incipit"/>
          <w:lang w:val="en-GB"/>
        </w:rPr>
        <w:t>Revertere in terra Iuda</w:t>
      </w:r>
      <w:r w:rsidR="00C94F95" w:rsidRPr="00F3652D">
        <w:rPr>
          <w:lang w:val="en-GB"/>
        </w:rPr>
        <w:t xml:space="preserve">. </w:t>
      </w:r>
      <w:r w:rsidRPr="00F3652D">
        <w:rPr>
          <w:lang w:val="en-GB"/>
        </w:rPr>
        <w:t>(</w:t>
      </w:r>
      <w:r w:rsidR="00312C40">
        <w:rPr>
          <w:lang w:val="en-GB"/>
        </w:rPr>
        <w:t>65b</w:t>
      </w:r>
      <w:r w:rsidRPr="00F3652D">
        <w:rPr>
          <w:lang w:val="en-GB"/>
        </w:rPr>
        <w:t>)</w:t>
      </w:r>
      <w:r w:rsidRPr="00EE485F">
        <w:rPr>
          <w:lang w:val="en-GB"/>
        </w:rPr>
        <w:t xml:space="preserve"> VS </w:t>
      </w:r>
      <w:r w:rsidR="00C1418F" w:rsidRPr="00C1418F">
        <w:rPr>
          <w:rStyle w:val="Incipit"/>
          <w:lang w:val="en-GB"/>
        </w:rPr>
        <w:t>Suscepimus deus</w:t>
      </w:r>
      <w:r w:rsidRPr="00EE485F">
        <w:rPr>
          <w:lang w:val="en-GB"/>
        </w:rPr>
        <w:t>.</w:t>
      </w:r>
    </w:p>
    <w:p w:rsidR="00151F4C" w:rsidRDefault="00F15E8B" w:rsidP="00C10675">
      <w:pPr>
        <w:rPr>
          <w:lang w:val="pt-PT"/>
        </w:rPr>
      </w:pPr>
      <w:r w:rsidRPr="00EE485F">
        <w:rPr>
          <w:lang w:val="en-GB"/>
        </w:rPr>
        <w:t>Si infra septuagesimam istud festum occurrit</w:t>
      </w:r>
      <w:r w:rsidR="00C94F95" w:rsidRPr="00EE485F">
        <w:rPr>
          <w:lang w:val="en-GB"/>
        </w:rPr>
        <w:t xml:space="preserve">, </w:t>
      </w:r>
      <w:r w:rsidRPr="00EE485F">
        <w:rPr>
          <w:lang w:val="en-GB"/>
        </w:rPr>
        <w:t>ad priorem missam tractus canitur</w:t>
      </w:r>
      <w:r w:rsidR="00C94F95" w:rsidRPr="00EE485F">
        <w:rPr>
          <w:lang w:val="en-GB"/>
        </w:rPr>
        <w:t xml:space="preserve">. </w:t>
      </w:r>
      <w:r w:rsidRPr="00422D29">
        <w:rPr>
          <w:lang w:val="pt-PT"/>
        </w:rPr>
        <w:t>Si quam vero trium ante quadragesimam dominicarum incidit</w:t>
      </w:r>
      <w:r w:rsidR="00C94F95" w:rsidRPr="00422D29">
        <w:rPr>
          <w:lang w:val="pt-PT"/>
        </w:rPr>
        <w:t xml:space="preserve">, </w:t>
      </w:r>
      <w:r w:rsidRPr="00422D29">
        <w:rPr>
          <w:lang w:val="pt-PT"/>
        </w:rPr>
        <w:t>in priori missa tractum dominica recipit</w:t>
      </w:r>
      <w:r w:rsidR="00C94F95" w:rsidRPr="00422D29">
        <w:rPr>
          <w:lang w:val="pt-PT"/>
        </w:rPr>
        <w:t xml:space="preserve">, </w:t>
      </w:r>
      <w:r w:rsidRPr="00422D29">
        <w:rPr>
          <w:lang w:val="pt-PT"/>
        </w:rPr>
        <w:t xml:space="preserve">sed tamen infra </w:t>
      </w:r>
      <w:r w:rsidR="008D4CC2">
        <w:rPr>
          <w:lang w:val="pt-PT"/>
        </w:rPr>
        <w:t>ebdomada</w:t>
      </w:r>
      <w:r w:rsidRPr="00422D29">
        <w:rPr>
          <w:lang w:val="pt-PT"/>
        </w:rPr>
        <w:t>dam idem tractus non repetitur</w:t>
      </w:r>
      <w:r w:rsidR="00C94F95" w:rsidRPr="00422D29">
        <w:rPr>
          <w:lang w:val="pt-PT"/>
        </w:rPr>
        <w:t xml:space="preserve">. </w:t>
      </w:r>
    </w:p>
    <w:p w:rsidR="0067008F" w:rsidRDefault="00F15E8B" w:rsidP="00C10675">
      <w:pPr>
        <w:rPr>
          <w:lang w:val="pt-PT"/>
        </w:rPr>
      </w:pPr>
      <w:r w:rsidRPr="00907DF6">
        <w:rPr>
          <w:rStyle w:val="Time1"/>
          <w:lang w:val="pt-PT"/>
        </w:rPr>
        <w:lastRenderedPageBreak/>
        <w:t>Post missam priorem</w:t>
      </w:r>
      <w:r w:rsidRPr="00422D29">
        <w:rPr>
          <w:lang w:val="pt-PT"/>
        </w:rPr>
        <w:t xml:space="preserve"> </w:t>
      </w:r>
      <w:r w:rsidRPr="00422D29">
        <w:rPr>
          <w:rStyle w:val="Funktion"/>
          <w:lang w:val="pt-PT"/>
        </w:rPr>
        <w:t>custodes ecclesiae</w:t>
      </w:r>
      <w:r w:rsidRPr="00422D29">
        <w:rPr>
          <w:lang w:val="pt-PT"/>
        </w:rPr>
        <w:t xml:space="preserve"> ad </w:t>
      </w:r>
      <w:r w:rsidRPr="00422D29">
        <w:rPr>
          <w:rStyle w:val="Ort"/>
          <w:lang w:val="pt-PT"/>
        </w:rPr>
        <w:t>sanctam Mariam</w:t>
      </w:r>
      <w:r w:rsidRPr="00422D29">
        <w:rPr>
          <w:lang w:val="pt-PT"/>
        </w:rPr>
        <w:t xml:space="preserve"> candelas</w:t>
      </w:r>
      <w:r w:rsidR="00C94F95" w:rsidRPr="00422D29">
        <w:rPr>
          <w:lang w:val="pt-PT"/>
        </w:rPr>
        <w:t xml:space="preserve">, </w:t>
      </w:r>
      <w:r w:rsidRPr="00422D29">
        <w:rPr>
          <w:lang w:val="pt-PT"/>
        </w:rPr>
        <w:t>incensum</w:t>
      </w:r>
      <w:r w:rsidR="00C94F95" w:rsidRPr="00422D29">
        <w:rPr>
          <w:lang w:val="pt-PT"/>
        </w:rPr>
        <w:t xml:space="preserve">, </w:t>
      </w:r>
      <w:r w:rsidRPr="00422D29">
        <w:rPr>
          <w:lang w:val="pt-PT"/>
        </w:rPr>
        <w:t>aquam benedictam afferunt</w:t>
      </w:r>
      <w:r w:rsidR="00C94F95" w:rsidRPr="00422D29">
        <w:rPr>
          <w:lang w:val="pt-PT"/>
        </w:rPr>
        <w:t xml:space="preserve">. </w:t>
      </w:r>
      <w:r w:rsidRPr="00422D29">
        <w:rPr>
          <w:lang w:val="pt-PT"/>
        </w:rPr>
        <w:t>Candelas autem super mensam ponunt superposito illi tapeti</w:t>
      </w:r>
      <w:r w:rsidR="00C94F95" w:rsidRPr="00422D29">
        <w:rPr>
          <w:lang w:val="pt-PT"/>
        </w:rPr>
        <w:t xml:space="preserve">. </w:t>
      </w:r>
      <w:r w:rsidRPr="00422D29">
        <w:rPr>
          <w:lang w:val="pt-PT"/>
        </w:rPr>
        <w:t>In hac die neque fanones neque cappae alicui dantur</w:t>
      </w:r>
      <w:r w:rsidR="00C94F95" w:rsidRPr="00422D29">
        <w:rPr>
          <w:lang w:val="pt-PT"/>
        </w:rPr>
        <w:t xml:space="preserve">, </w:t>
      </w:r>
      <w:r w:rsidRPr="00422D29">
        <w:rPr>
          <w:lang w:val="pt-PT"/>
        </w:rPr>
        <w:t xml:space="preserve">exceptis qui in </w:t>
      </w:r>
      <w:r w:rsidRPr="00422D29">
        <w:rPr>
          <w:rStyle w:val="Ort"/>
          <w:lang w:val="pt-PT"/>
        </w:rPr>
        <w:t>presbyterio</w:t>
      </w:r>
      <w:r w:rsidRPr="00422D29">
        <w:rPr>
          <w:lang w:val="pt-PT"/>
        </w:rPr>
        <w:t xml:space="preserve"> famulantur</w:t>
      </w:r>
      <w:r w:rsidR="00C94F95" w:rsidRPr="00422D29">
        <w:rPr>
          <w:lang w:val="pt-PT"/>
        </w:rPr>
        <w:t xml:space="preserve">, </w:t>
      </w:r>
      <w:r w:rsidRPr="00422D29">
        <w:rPr>
          <w:lang w:val="pt-PT"/>
        </w:rPr>
        <w:t>qui tantum infra missam fanonibus utuntur</w:t>
      </w:r>
      <w:r w:rsidR="00C94F95" w:rsidRPr="00422D29">
        <w:rPr>
          <w:lang w:val="pt-PT"/>
        </w:rPr>
        <w:t xml:space="preserve">. </w:t>
      </w:r>
      <w:r w:rsidRPr="00422D29">
        <w:rPr>
          <w:lang w:val="pt-PT"/>
        </w:rPr>
        <w:t xml:space="preserve">Solummodo </w:t>
      </w:r>
      <w:r w:rsidRPr="001B63A5">
        <w:rPr>
          <w:lang w:val="pt-PT"/>
        </w:rPr>
        <w:t>dom</w:t>
      </w:r>
      <w:r w:rsidR="00ED4953" w:rsidRPr="001B63A5">
        <w:rPr>
          <w:lang w:val="pt-PT"/>
        </w:rPr>
        <w:t>i</w:t>
      </w:r>
      <w:r w:rsidRPr="001B63A5">
        <w:rPr>
          <w:lang w:val="pt-PT"/>
        </w:rPr>
        <w:t xml:space="preserve">nus </w:t>
      </w:r>
      <w:r w:rsidRPr="00422D29">
        <w:rPr>
          <w:rStyle w:val="Funktion"/>
          <w:lang w:val="pt-PT"/>
        </w:rPr>
        <w:t>abba</w:t>
      </w:r>
      <w:r w:rsidR="00ED4953">
        <w:rPr>
          <w:rStyle w:val="Funktion"/>
          <w:lang w:val="pt-PT"/>
        </w:rPr>
        <w:t>s</w:t>
      </w:r>
      <w:r w:rsidRPr="00422D29">
        <w:rPr>
          <w:lang w:val="pt-PT"/>
        </w:rPr>
        <w:t xml:space="preserve"> ad processionem cappam induit</w:t>
      </w:r>
      <w:r w:rsidR="00C94F95" w:rsidRPr="00422D29">
        <w:rPr>
          <w:lang w:val="pt-PT"/>
        </w:rPr>
        <w:t xml:space="preserve">, </w:t>
      </w:r>
      <w:r w:rsidRPr="00422D29">
        <w:rPr>
          <w:lang w:val="pt-PT"/>
        </w:rPr>
        <w:t>quam mox</w:t>
      </w:r>
      <w:r w:rsidR="00C94F95" w:rsidRPr="00422D29">
        <w:rPr>
          <w:lang w:val="pt-PT"/>
        </w:rPr>
        <w:t xml:space="preserve">, </w:t>
      </w:r>
      <w:r w:rsidRPr="00422D29">
        <w:rPr>
          <w:lang w:val="pt-PT"/>
        </w:rPr>
        <w:t>ut cereos benedixerit</w:t>
      </w:r>
      <w:r w:rsidR="00C94F95" w:rsidRPr="00422D29">
        <w:rPr>
          <w:lang w:val="pt-PT"/>
        </w:rPr>
        <w:t xml:space="preserve">, </w:t>
      </w:r>
      <w:r w:rsidRPr="00422D29">
        <w:rPr>
          <w:lang w:val="pt-PT"/>
        </w:rPr>
        <w:t>exuit</w:t>
      </w:r>
      <w:r w:rsidR="00C94F95" w:rsidRPr="00422D29">
        <w:rPr>
          <w:lang w:val="pt-PT"/>
        </w:rPr>
        <w:t xml:space="preserve">. </w:t>
      </w:r>
      <w:r w:rsidRPr="00422D29">
        <w:rPr>
          <w:lang w:val="pt-PT"/>
        </w:rPr>
        <w:t xml:space="preserve">Nam eadem benedictio ad </w:t>
      </w:r>
      <w:r w:rsidRPr="00422D29">
        <w:rPr>
          <w:rStyle w:val="Ort"/>
          <w:lang w:val="pt-PT"/>
        </w:rPr>
        <w:t>ecclesiam sanctae Mariae</w:t>
      </w:r>
      <w:r w:rsidRPr="00422D29">
        <w:rPr>
          <w:lang w:val="pt-PT"/>
        </w:rPr>
        <w:t xml:space="preserve"> agitur</w:t>
      </w:r>
      <w:r w:rsidR="00C94F95" w:rsidRPr="00422D29">
        <w:rPr>
          <w:lang w:val="pt-PT"/>
        </w:rPr>
        <w:t>.</w:t>
      </w:r>
    </w:p>
    <w:p w:rsidR="00151F4C" w:rsidRPr="00353599" w:rsidRDefault="00353599" w:rsidP="00C10675">
      <w:pPr>
        <w:rPr>
          <w:lang w:val="pt-PT"/>
        </w:rPr>
      </w:pPr>
      <w:r w:rsidRPr="001B63A5">
        <w:rPr>
          <w:rStyle w:val="Time1"/>
          <w:lang w:val="pt-PT"/>
        </w:rPr>
        <w:t>Processio</w:t>
      </w:r>
      <w:r>
        <w:rPr>
          <w:lang w:val="pt-PT"/>
        </w:rPr>
        <w:t xml:space="preserve"> </w:t>
      </w:r>
      <w:r w:rsidR="00F15E8B" w:rsidRPr="00422D29">
        <w:rPr>
          <w:lang w:val="pt-PT"/>
        </w:rPr>
        <w:t>ante tertiam</w:t>
      </w:r>
      <w:r w:rsidR="00C94F95" w:rsidRPr="00422D29">
        <w:rPr>
          <w:lang w:val="pt-PT"/>
        </w:rPr>
        <w:t xml:space="preserve">, </w:t>
      </w:r>
      <w:r w:rsidR="00F15E8B" w:rsidRPr="00422D29">
        <w:rPr>
          <w:lang w:val="pt-PT"/>
        </w:rPr>
        <w:t>si est dominica</w:t>
      </w:r>
      <w:r w:rsidR="00C94F95" w:rsidRPr="00422D29">
        <w:rPr>
          <w:lang w:val="pt-PT"/>
        </w:rPr>
        <w:t xml:space="preserve">, </w:t>
      </w:r>
      <w:r w:rsidR="00F15E8B" w:rsidRPr="00422D29">
        <w:rPr>
          <w:lang w:val="pt-PT"/>
        </w:rPr>
        <w:t>sin autem</w:t>
      </w:r>
      <w:r w:rsidR="00C94F95" w:rsidRPr="00422D29">
        <w:rPr>
          <w:lang w:val="pt-PT"/>
        </w:rPr>
        <w:t xml:space="preserve">, </w:t>
      </w:r>
      <w:r w:rsidR="00F15E8B" w:rsidRPr="00422D29">
        <w:rPr>
          <w:lang w:val="pt-PT"/>
        </w:rPr>
        <w:t>post tertiam absque sanctorum reliquiis et cetero apparatu agitur</w:t>
      </w:r>
      <w:r w:rsidR="00C94F95" w:rsidRPr="00422D29">
        <w:rPr>
          <w:lang w:val="pt-PT"/>
        </w:rPr>
        <w:t xml:space="preserve">. </w:t>
      </w:r>
      <w:r w:rsidR="00F15E8B" w:rsidRPr="00422D29">
        <w:rPr>
          <w:lang w:val="pt-PT"/>
        </w:rPr>
        <w:t xml:space="preserve">Ad </w:t>
      </w:r>
      <w:r w:rsidR="00F15E8B" w:rsidRPr="00422D29">
        <w:rPr>
          <w:rStyle w:val="Ort"/>
          <w:lang w:val="pt-PT"/>
        </w:rPr>
        <w:t>sanctam Mariam</w:t>
      </w:r>
      <w:r w:rsidR="00F15E8B" w:rsidRPr="00422D29">
        <w:rPr>
          <w:lang w:val="pt-PT"/>
        </w:rPr>
        <w:t xml:space="preserve"> (</w:t>
      </w:r>
      <w:r w:rsidR="00312C40">
        <w:rPr>
          <w:lang w:val="pt-PT"/>
        </w:rPr>
        <w:t>66a</w:t>
      </w:r>
      <w:r w:rsidR="00F15E8B" w:rsidRPr="00422D29">
        <w:rPr>
          <w:lang w:val="pt-PT"/>
        </w:rPr>
        <w:t xml:space="preserve">) </w:t>
      </w:r>
      <w:r w:rsidR="00F15E8B" w:rsidRPr="00F3652D">
        <w:rPr>
          <w:lang w:val="pt-PT"/>
        </w:rPr>
        <w:t>[</w:t>
      </w:r>
      <w:r w:rsidR="00F15E8B" w:rsidRPr="00422D29">
        <w:rPr>
          <w:lang w:val="pt-PT"/>
        </w:rPr>
        <w:t xml:space="preserve">cum] AP </w:t>
      </w:r>
      <w:r w:rsidR="00C1418F" w:rsidRPr="00C1418F">
        <w:rPr>
          <w:rStyle w:val="Incipit"/>
          <w:lang w:val="pt-PT"/>
        </w:rPr>
        <w:t>Ave gratia plena</w:t>
      </w:r>
      <w:r w:rsidR="007275B6">
        <w:rPr>
          <w:lang w:val="pt-PT"/>
        </w:rPr>
        <w:t xml:space="preserve"> </w:t>
      </w:r>
      <w:r w:rsidR="00F15E8B" w:rsidRPr="00422D29">
        <w:rPr>
          <w:lang w:val="pt-PT"/>
        </w:rPr>
        <w:t>proceditur</w:t>
      </w:r>
      <w:r w:rsidR="00C94F95" w:rsidRPr="00422D29">
        <w:rPr>
          <w:lang w:val="pt-PT"/>
        </w:rPr>
        <w:t xml:space="preserve">. </w:t>
      </w:r>
      <w:r w:rsidR="00F15E8B" w:rsidRPr="00422D29">
        <w:rPr>
          <w:lang w:val="pt-PT"/>
        </w:rPr>
        <w:t xml:space="preserve">Sequitur VS </w:t>
      </w:r>
      <w:r w:rsidR="00C1418F" w:rsidRPr="00C1418F">
        <w:rPr>
          <w:rStyle w:val="Incipit"/>
          <w:lang w:val="pt-PT"/>
        </w:rPr>
        <w:t>Suscepimus deus</w:t>
      </w:r>
      <w:r w:rsidR="00C94F95" w:rsidRPr="00F3652D">
        <w:rPr>
          <w:lang w:val="pt-PT"/>
        </w:rPr>
        <w:t xml:space="preserve">. </w:t>
      </w:r>
      <w:r w:rsidR="00F15E8B" w:rsidRPr="00F3652D">
        <w:rPr>
          <w:lang w:val="pt-PT"/>
        </w:rPr>
        <w:t xml:space="preserve">[ORI] </w:t>
      </w:r>
      <w:r w:rsidR="00C1418F" w:rsidRPr="00C1418F">
        <w:rPr>
          <w:rStyle w:val="Incipit"/>
          <w:lang w:val="pt-PT"/>
        </w:rPr>
        <w:t>Dominus vobiscum</w:t>
      </w:r>
      <w:r w:rsidR="007275B6">
        <w:rPr>
          <w:lang w:val="pt-PT"/>
        </w:rPr>
        <w:t xml:space="preserve"> </w:t>
      </w:r>
      <w:r w:rsidR="00F15E8B" w:rsidRPr="00422D29">
        <w:rPr>
          <w:lang w:val="pt-PT"/>
        </w:rPr>
        <w:t>tonaliter</w:t>
      </w:r>
      <w:r w:rsidR="00C94F95" w:rsidRPr="00422D29">
        <w:rPr>
          <w:lang w:val="pt-PT"/>
        </w:rPr>
        <w:t xml:space="preserve">. </w:t>
      </w:r>
      <w:r w:rsidR="00F15E8B" w:rsidRPr="00422D29">
        <w:rPr>
          <w:lang w:val="pt-PT"/>
        </w:rPr>
        <w:t xml:space="preserve">OR </w:t>
      </w:r>
      <w:r w:rsidR="00C1418F" w:rsidRPr="00C1418F">
        <w:rPr>
          <w:rStyle w:val="Incipit"/>
          <w:lang w:val="pt-PT"/>
        </w:rPr>
        <w:t>Erudi</w:t>
      </w:r>
      <w:r w:rsidR="00C94F95" w:rsidRPr="00422D29">
        <w:rPr>
          <w:lang w:val="pt-PT"/>
        </w:rPr>
        <w:t xml:space="preserve">, </w:t>
      </w:r>
      <w:r w:rsidR="00F15E8B" w:rsidRPr="00422D29">
        <w:rPr>
          <w:lang w:val="pt-PT"/>
        </w:rPr>
        <w:t xml:space="preserve">quam ille </w:t>
      </w:r>
      <w:r w:rsidR="00F15E8B" w:rsidRPr="00422D29">
        <w:rPr>
          <w:rStyle w:val="Funktion"/>
          <w:lang w:val="pt-PT"/>
        </w:rPr>
        <w:t>sacerdos</w:t>
      </w:r>
      <w:r w:rsidR="00F15E8B" w:rsidRPr="00422D29">
        <w:rPr>
          <w:lang w:val="pt-PT"/>
        </w:rPr>
        <w:t xml:space="preserve"> dicit</w:t>
      </w:r>
      <w:r w:rsidR="00C94F95" w:rsidRPr="00422D29">
        <w:rPr>
          <w:lang w:val="pt-PT"/>
        </w:rPr>
        <w:t xml:space="preserve">, </w:t>
      </w:r>
      <w:r w:rsidR="00F15E8B" w:rsidRPr="00422D29">
        <w:rPr>
          <w:lang w:val="pt-PT"/>
        </w:rPr>
        <w:t xml:space="preserve">qui et </w:t>
      </w:r>
      <w:r w:rsidR="00F15E8B" w:rsidRPr="001B63A5">
        <w:rPr>
          <w:rStyle w:val="Ort"/>
          <w:lang w:val="pt-PT"/>
        </w:rPr>
        <w:t>officinas</w:t>
      </w:r>
      <w:r w:rsidR="00F15E8B" w:rsidRPr="00422D29">
        <w:rPr>
          <w:lang w:val="pt-PT"/>
        </w:rPr>
        <w:t xml:space="preserve"> benedicit</w:t>
      </w:r>
      <w:r w:rsidR="00C94F95" w:rsidRPr="00422D29">
        <w:rPr>
          <w:lang w:val="pt-PT"/>
        </w:rPr>
        <w:t xml:space="preserve">. </w:t>
      </w:r>
      <w:r w:rsidR="00F15E8B" w:rsidRPr="00422D29">
        <w:rPr>
          <w:lang w:val="pt-PT"/>
        </w:rPr>
        <w:t>Dein facta oratione cum ante et retro benedicuntur cerei</w:t>
      </w:r>
      <w:r w:rsidR="00C94F95" w:rsidRPr="00422D29">
        <w:rPr>
          <w:lang w:val="pt-PT"/>
        </w:rPr>
        <w:t xml:space="preserve">, </w:t>
      </w:r>
      <w:r w:rsidR="00F15E8B" w:rsidRPr="00422D29">
        <w:rPr>
          <w:lang w:val="pt-PT"/>
        </w:rPr>
        <w:t>quibus cum aqua benedicta aspersis atque incensatis i</w:t>
      </w:r>
      <w:r w:rsidR="00151F4C">
        <w:rPr>
          <w:lang w:val="pt-PT"/>
        </w:rPr>
        <w:t>m</w:t>
      </w:r>
      <w:r w:rsidR="00F15E8B" w:rsidRPr="00422D29">
        <w:rPr>
          <w:lang w:val="pt-PT"/>
        </w:rPr>
        <w:t xml:space="preserve">ponit </w:t>
      </w:r>
      <w:r w:rsidR="00F15E8B" w:rsidRPr="00422D29">
        <w:rPr>
          <w:rStyle w:val="Funktion"/>
          <w:lang w:val="pt-PT"/>
        </w:rPr>
        <w:t>armarius</w:t>
      </w:r>
      <w:r w:rsidR="00F15E8B" w:rsidRPr="00422D29">
        <w:rPr>
          <w:lang w:val="pt-PT"/>
        </w:rPr>
        <w:t xml:space="preserve"> AP </w:t>
      </w:r>
      <w:r w:rsidR="00C1418F" w:rsidRPr="00C1418F">
        <w:rPr>
          <w:rStyle w:val="Incipit"/>
          <w:lang w:val="pt-PT"/>
        </w:rPr>
        <w:t>Lumen ad revelationem</w:t>
      </w:r>
      <w:r w:rsidR="00ED4953">
        <w:rPr>
          <w:lang w:val="pt-PT"/>
        </w:rPr>
        <w:t>.</w:t>
      </w:r>
      <w:r w:rsidR="00C94F95" w:rsidRPr="00422D29">
        <w:rPr>
          <w:lang w:val="pt-PT"/>
        </w:rPr>
        <w:t xml:space="preserve"> </w:t>
      </w:r>
      <w:r w:rsidR="00ED4953">
        <w:rPr>
          <w:lang w:val="pt-PT"/>
        </w:rPr>
        <w:t>Q</w:t>
      </w:r>
      <w:r w:rsidR="00F15E8B" w:rsidRPr="00422D29">
        <w:rPr>
          <w:lang w:val="pt-PT"/>
        </w:rPr>
        <w:t xml:space="preserve">ua percantata sequitur PS </w:t>
      </w:r>
      <w:r w:rsidR="00C1418F" w:rsidRPr="00C1418F">
        <w:rPr>
          <w:rStyle w:val="Incipit"/>
          <w:lang w:val="pt-PT"/>
        </w:rPr>
        <w:t>Nunc dimittis</w:t>
      </w:r>
      <w:r w:rsidR="00C94F95" w:rsidRPr="00422D29">
        <w:rPr>
          <w:lang w:val="pt-PT"/>
        </w:rPr>
        <w:t xml:space="preserve">, </w:t>
      </w:r>
      <w:r w:rsidR="00F15E8B" w:rsidRPr="00422D29">
        <w:rPr>
          <w:lang w:val="pt-PT"/>
        </w:rPr>
        <w:t>unicuique tamen versui antiphona subiuncta</w:t>
      </w:r>
      <w:r w:rsidR="00C94F95" w:rsidRPr="00422D29">
        <w:rPr>
          <w:lang w:val="pt-PT"/>
        </w:rPr>
        <w:t xml:space="preserve">. </w:t>
      </w:r>
      <w:r w:rsidR="00F15E8B" w:rsidRPr="00422D29">
        <w:rPr>
          <w:lang w:val="pt-PT"/>
        </w:rPr>
        <w:t xml:space="preserve">Post tertium versum antiphona percantata subiungitur [PV] </w:t>
      </w:r>
      <w:r w:rsidR="00C1418F" w:rsidRPr="00C1418F">
        <w:rPr>
          <w:rStyle w:val="Incipit"/>
          <w:lang w:val="pt-PT"/>
        </w:rPr>
        <w:t>Gloria patri</w:t>
      </w:r>
      <w:r w:rsidR="00C94F95" w:rsidRPr="00422D29">
        <w:rPr>
          <w:lang w:val="pt-PT"/>
        </w:rPr>
        <w:t xml:space="preserve">, </w:t>
      </w:r>
      <w:r w:rsidR="00F15E8B" w:rsidRPr="00422D29">
        <w:rPr>
          <w:lang w:val="pt-PT"/>
        </w:rPr>
        <w:t>quod tamen cum eadem antiphona interciditur</w:t>
      </w:r>
      <w:r w:rsidR="00C94F95" w:rsidRPr="00422D29">
        <w:rPr>
          <w:lang w:val="pt-PT"/>
        </w:rPr>
        <w:t xml:space="preserve">. </w:t>
      </w:r>
      <w:r w:rsidR="00F15E8B" w:rsidRPr="00422D29">
        <w:rPr>
          <w:lang w:val="pt-PT"/>
        </w:rPr>
        <w:t xml:space="preserve">Interim cerei per </w:t>
      </w:r>
      <w:r w:rsidR="006628C2">
        <w:rPr>
          <w:rStyle w:val="Funktion"/>
          <w:lang w:val="pt-PT"/>
        </w:rPr>
        <w:t>custodes e</w:t>
      </w:r>
      <w:r w:rsidR="00F15E8B" w:rsidRPr="00422D29">
        <w:rPr>
          <w:rStyle w:val="Funktion"/>
          <w:lang w:val="pt-PT"/>
        </w:rPr>
        <w:t>cclesiae</w:t>
      </w:r>
      <w:r w:rsidR="00F15E8B" w:rsidRPr="00422D29">
        <w:rPr>
          <w:lang w:val="pt-PT"/>
        </w:rPr>
        <w:t xml:space="preserve"> (84) </w:t>
      </w:r>
      <w:r w:rsidR="00F15E8B" w:rsidRPr="00422D29">
        <w:rPr>
          <w:rStyle w:val="Funktion"/>
          <w:lang w:val="pt-PT"/>
        </w:rPr>
        <w:t>fratribus</w:t>
      </w:r>
      <w:r w:rsidR="00F15E8B" w:rsidRPr="00422D29">
        <w:rPr>
          <w:lang w:val="pt-PT"/>
        </w:rPr>
        <w:t xml:space="preserve"> distribuuntur</w:t>
      </w:r>
      <w:r w:rsidR="00C94F95" w:rsidRPr="00422D29">
        <w:rPr>
          <w:lang w:val="pt-PT"/>
        </w:rPr>
        <w:t xml:space="preserve">, </w:t>
      </w:r>
      <w:r w:rsidR="00F15E8B" w:rsidRPr="00422D29">
        <w:rPr>
          <w:lang w:val="pt-PT"/>
        </w:rPr>
        <w:t xml:space="preserve">infirmis quoque inter benedicendum extra </w:t>
      </w:r>
      <w:r w:rsidR="00F15E8B" w:rsidRPr="00422D29">
        <w:rPr>
          <w:rStyle w:val="Ort"/>
          <w:lang w:val="pt-PT"/>
        </w:rPr>
        <w:t>ecclesiam sanctae Mariae</w:t>
      </w:r>
      <w:r w:rsidR="00F15E8B" w:rsidRPr="00422D29">
        <w:rPr>
          <w:lang w:val="pt-PT"/>
        </w:rPr>
        <w:t xml:space="preserve"> versus </w:t>
      </w:r>
      <w:r w:rsidR="00F15E8B" w:rsidRPr="00422D29">
        <w:rPr>
          <w:rStyle w:val="Ort"/>
          <w:lang w:val="pt-PT"/>
        </w:rPr>
        <w:t>infirmariam</w:t>
      </w:r>
      <w:r w:rsidR="00F15E8B" w:rsidRPr="00422D29">
        <w:rPr>
          <w:lang w:val="pt-PT"/>
        </w:rPr>
        <w:t xml:space="preserve"> commorantibus qui infra processionem in </w:t>
      </w:r>
      <w:r w:rsidR="00F15E8B" w:rsidRPr="00422D29">
        <w:rPr>
          <w:rStyle w:val="Ort"/>
          <w:lang w:val="pt-PT"/>
        </w:rPr>
        <w:t>ecclesia</w:t>
      </w:r>
      <w:r w:rsidR="00F15E8B" w:rsidRPr="00422D29">
        <w:rPr>
          <w:lang w:val="pt-PT"/>
        </w:rPr>
        <w:t xml:space="preserve"> commanentes priusquam ad missam pulsatur</w:t>
      </w:r>
      <w:r w:rsidR="00C94F95" w:rsidRPr="00422D29">
        <w:rPr>
          <w:lang w:val="pt-PT"/>
        </w:rPr>
        <w:t xml:space="preserve">, </w:t>
      </w:r>
      <w:r w:rsidR="00F15E8B" w:rsidRPr="00422D29">
        <w:rPr>
          <w:rStyle w:val="Ort"/>
          <w:lang w:val="pt-PT"/>
        </w:rPr>
        <w:t>monasterium</w:t>
      </w:r>
      <w:r w:rsidR="00F15E8B" w:rsidRPr="00422D29">
        <w:rPr>
          <w:lang w:val="pt-PT"/>
        </w:rPr>
        <w:t xml:space="preserve"> non ingrediuntur neque antequam cereos offerunt</w:t>
      </w:r>
      <w:r w:rsidR="00C94F95" w:rsidRPr="00422D29">
        <w:rPr>
          <w:lang w:val="pt-PT"/>
        </w:rPr>
        <w:t xml:space="preserve">, </w:t>
      </w:r>
      <w:r w:rsidR="00F15E8B" w:rsidRPr="00422D29">
        <w:rPr>
          <w:lang w:val="pt-PT"/>
        </w:rPr>
        <w:t>(</w:t>
      </w:r>
      <w:r w:rsidR="00312C40">
        <w:rPr>
          <w:lang w:val="pt-PT"/>
        </w:rPr>
        <w:t>66b</w:t>
      </w:r>
      <w:r w:rsidR="00F15E8B" w:rsidRPr="00422D29">
        <w:rPr>
          <w:lang w:val="pt-PT"/>
        </w:rPr>
        <w:t>) inde egrediuntur</w:t>
      </w:r>
      <w:r w:rsidR="00C94F95" w:rsidRPr="00422D29">
        <w:rPr>
          <w:lang w:val="pt-PT"/>
        </w:rPr>
        <w:t xml:space="preserve">. </w:t>
      </w:r>
      <w:r w:rsidR="00F15E8B" w:rsidRPr="001B63A5">
        <w:rPr>
          <w:lang w:val="pt-PT"/>
        </w:rPr>
        <w:t xml:space="preserve">Finito psalmo sequitur VS </w:t>
      </w:r>
      <w:r w:rsidR="00C1418F" w:rsidRPr="001B63A5">
        <w:rPr>
          <w:rStyle w:val="Incipit"/>
          <w:lang w:val="pt-PT"/>
        </w:rPr>
        <w:t>Accipiens Simeon puerum in manibus</w:t>
      </w:r>
      <w:r w:rsidR="00C94F95" w:rsidRPr="001B63A5">
        <w:rPr>
          <w:lang w:val="pt-PT"/>
        </w:rPr>
        <w:t xml:space="preserve">. </w:t>
      </w:r>
      <w:r w:rsidR="00F15E8B" w:rsidRPr="001B63A5">
        <w:rPr>
          <w:lang w:val="pt-PT"/>
        </w:rPr>
        <w:t xml:space="preserve">[ORI] </w:t>
      </w:r>
      <w:r w:rsidR="00C1418F" w:rsidRPr="001B63A5">
        <w:rPr>
          <w:rStyle w:val="Incipit"/>
          <w:lang w:val="pt-PT"/>
        </w:rPr>
        <w:t>Dominus vobiscum</w:t>
      </w:r>
      <w:r w:rsidR="007275B6" w:rsidRPr="001B63A5">
        <w:rPr>
          <w:lang w:val="pt-PT"/>
        </w:rPr>
        <w:t xml:space="preserve"> </w:t>
      </w:r>
      <w:r w:rsidR="00F15E8B" w:rsidRPr="001B63A5">
        <w:rPr>
          <w:lang w:val="pt-PT"/>
        </w:rPr>
        <w:t>tonaliter</w:t>
      </w:r>
      <w:r w:rsidR="00C94F95" w:rsidRPr="001B63A5">
        <w:rPr>
          <w:lang w:val="pt-PT"/>
        </w:rPr>
        <w:t xml:space="preserve">. </w:t>
      </w:r>
      <w:r w:rsidR="00F15E8B" w:rsidRPr="001B63A5">
        <w:rPr>
          <w:lang w:val="pt-PT"/>
        </w:rPr>
        <w:t xml:space="preserve">[OR] </w:t>
      </w:r>
      <w:r w:rsidR="00C1418F" w:rsidRPr="001B63A5">
        <w:rPr>
          <w:rStyle w:val="Incipit"/>
          <w:lang w:val="pt-PT"/>
        </w:rPr>
        <w:t>Omnipotens sempiterne deus</w:t>
      </w:r>
      <w:r w:rsidR="00C94F95" w:rsidRPr="001B63A5">
        <w:rPr>
          <w:lang w:val="pt-PT"/>
        </w:rPr>
        <w:t xml:space="preserve">. </w:t>
      </w:r>
      <w:r w:rsidR="00F15E8B" w:rsidRPr="001B63A5">
        <w:rPr>
          <w:lang w:val="pt-PT"/>
        </w:rPr>
        <w:t xml:space="preserve">Deinde usque in </w:t>
      </w:r>
      <w:r w:rsidR="00F15E8B" w:rsidRPr="001B63A5">
        <w:rPr>
          <w:rStyle w:val="Ort"/>
          <w:lang w:val="pt-PT"/>
        </w:rPr>
        <w:t>vestibulum</w:t>
      </w:r>
      <w:r w:rsidR="00F15E8B" w:rsidRPr="001B63A5">
        <w:rPr>
          <w:lang w:val="pt-PT"/>
        </w:rPr>
        <w:t xml:space="preserve"> AP </w:t>
      </w:r>
      <w:r w:rsidR="00C1418F" w:rsidRPr="001B63A5">
        <w:rPr>
          <w:rStyle w:val="Incipit"/>
          <w:lang w:val="pt-PT"/>
        </w:rPr>
        <w:t>Adorna thalamum</w:t>
      </w:r>
      <w:r w:rsidR="00C94F95" w:rsidRPr="001B63A5">
        <w:rPr>
          <w:lang w:val="pt-PT"/>
        </w:rPr>
        <w:t xml:space="preserve">. </w:t>
      </w:r>
      <w:r w:rsidR="00F15E8B" w:rsidRPr="001B63A5">
        <w:rPr>
          <w:lang w:val="pt-PT"/>
        </w:rPr>
        <w:t xml:space="preserve">Ibi ad stationem canitur AP </w:t>
      </w:r>
      <w:r w:rsidR="00C1418F" w:rsidRPr="001B63A5">
        <w:rPr>
          <w:rStyle w:val="Incipit"/>
          <w:lang w:val="pt-PT"/>
        </w:rPr>
        <w:t>Responsum accepit Simeon</w:t>
      </w:r>
      <w:r w:rsidR="00C94F95" w:rsidRPr="001B63A5">
        <w:rPr>
          <w:lang w:val="pt-PT"/>
        </w:rPr>
        <w:t xml:space="preserve">. </w:t>
      </w:r>
      <w:r w:rsidR="00F15E8B" w:rsidRPr="001B63A5">
        <w:rPr>
          <w:lang w:val="pt-PT"/>
        </w:rPr>
        <w:t xml:space="preserve">Inde in </w:t>
      </w:r>
      <w:r w:rsidR="00F15E8B" w:rsidRPr="001B63A5">
        <w:rPr>
          <w:rStyle w:val="Ort"/>
          <w:lang w:val="pt-PT"/>
        </w:rPr>
        <w:t>chorum</w:t>
      </w:r>
      <w:r w:rsidR="00F15E8B" w:rsidRPr="001B63A5">
        <w:rPr>
          <w:lang w:val="pt-PT"/>
        </w:rPr>
        <w:t xml:space="preserve"> [AP] </w:t>
      </w:r>
      <w:r w:rsidR="00C1418F" w:rsidRPr="001B63A5">
        <w:rPr>
          <w:rStyle w:val="Incipit"/>
          <w:lang w:val="pt-PT"/>
        </w:rPr>
        <w:t>Cum inducerent puerum</w:t>
      </w:r>
      <w:r w:rsidR="00C94F95" w:rsidRPr="001B63A5">
        <w:rPr>
          <w:lang w:val="pt-PT"/>
        </w:rPr>
        <w:t xml:space="preserve">, </w:t>
      </w:r>
      <w:r w:rsidR="00F15E8B" w:rsidRPr="001B63A5">
        <w:rPr>
          <w:lang w:val="pt-PT"/>
        </w:rPr>
        <w:t xml:space="preserve">cui mox adiungitur AP </w:t>
      </w:r>
      <w:r w:rsidR="00C1418F" w:rsidRPr="001B63A5">
        <w:rPr>
          <w:rStyle w:val="Incipit"/>
          <w:lang w:val="pt-PT"/>
        </w:rPr>
        <w:t>Hodie beata virgo</w:t>
      </w:r>
      <w:r w:rsidR="00C94F95" w:rsidRPr="001B63A5">
        <w:rPr>
          <w:lang w:val="pt-PT"/>
        </w:rPr>
        <w:t>.</w:t>
      </w:r>
    </w:p>
    <w:p w:rsidR="00F15E8B" w:rsidRPr="00FB113A" w:rsidRDefault="00F15E8B" w:rsidP="00C10675">
      <w:pPr>
        <w:rPr>
          <w:lang w:val="en-US"/>
        </w:rPr>
      </w:pPr>
      <w:r w:rsidRPr="00422D29">
        <w:rPr>
          <w:rStyle w:val="Time1"/>
          <w:lang w:val="it-IT"/>
        </w:rPr>
        <w:t>[Ad missam]</w:t>
      </w:r>
      <w:r w:rsidR="00C94F95" w:rsidRPr="00422D29">
        <w:rPr>
          <w:lang w:val="it-IT"/>
        </w:rPr>
        <w:t xml:space="preserve"> </w:t>
      </w:r>
      <w:r w:rsidRPr="00422D29">
        <w:rPr>
          <w:lang w:val="it-IT"/>
        </w:rPr>
        <w:t>Sequitur missa</w:t>
      </w:r>
      <w:r w:rsidR="00C94F95" w:rsidRPr="00422D29">
        <w:rPr>
          <w:lang w:val="it-IT"/>
        </w:rPr>
        <w:t xml:space="preserve">, </w:t>
      </w:r>
      <w:r w:rsidRPr="00422D29">
        <w:rPr>
          <w:lang w:val="it-IT"/>
        </w:rPr>
        <w:t xml:space="preserve">ad quam [AL] </w:t>
      </w:r>
      <w:r w:rsidR="00C1418F" w:rsidRPr="00C1418F">
        <w:rPr>
          <w:rStyle w:val="Incipit"/>
          <w:lang w:val="it-IT"/>
        </w:rPr>
        <w:t>Alleluia</w:t>
      </w:r>
      <w:r w:rsidR="00C94F95" w:rsidRPr="00422D29">
        <w:rPr>
          <w:lang w:val="it-IT"/>
        </w:rPr>
        <w:t xml:space="preserve">. </w:t>
      </w:r>
      <w:r w:rsidRPr="00422D29">
        <w:rPr>
          <w:lang w:val="it-IT"/>
        </w:rPr>
        <w:t xml:space="preserve">[ALV] </w:t>
      </w:r>
      <w:r w:rsidR="00C1418F" w:rsidRPr="00C1418F">
        <w:rPr>
          <w:rStyle w:val="Incipit"/>
          <w:lang w:val="it-IT"/>
        </w:rPr>
        <w:t>Post partum virgo</w:t>
      </w:r>
      <w:r w:rsidR="00C94F95" w:rsidRPr="00F3652D">
        <w:rPr>
          <w:lang w:val="it-IT"/>
        </w:rPr>
        <w:t xml:space="preserve">. </w:t>
      </w:r>
      <w:r w:rsidRPr="00422D29">
        <w:rPr>
          <w:lang w:val="it-IT"/>
        </w:rPr>
        <w:t>Praefatio propria dicitur</w:t>
      </w:r>
      <w:r w:rsidR="00C94F95" w:rsidRPr="00422D29">
        <w:rPr>
          <w:lang w:val="it-IT"/>
        </w:rPr>
        <w:t xml:space="preserve">, </w:t>
      </w:r>
      <w:r w:rsidRPr="00422D29">
        <w:rPr>
          <w:lang w:val="it-IT"/>
        </w:rPr>
        <w:t>quae etiam ad omnes missas</w:t>
      </w:r>
      <w:r w:rsidR="00C94F95" w:rsidRPr="00422D29">
        <w:rPr>
          <w:lang w:val="it-IT"/>
        </w:rPr>
        <w:t xml:space="preserve">, </w:t>
      </w:r>
      <w:r w:rsidRPr="00422D29">
        <w:rPr>
          <w:lang w:val="it-IT"/>
        </w:rPr>
        <w:t>quae de sancta Maria vel privatim cantantur</w:t>
      </w:r>
      <w:r w:rsidR="00C94F95" w:rsidRPr="00422D29">
        <w:rPr>
          <w:lang w:val="it-IT"/>
        </w:rPr>
        <w:t xml:space="preserve">, </w:t>
      </w:r>
      <w:r w:rsidRPr="00422D29">
        <w:rPr>
          <w:lang w:val="it-IT"/>
        </w:rPr>
        <w:t>dicenda est</w:t>
      </w:r>
      <w:r w:rsidR="00C94F95" w:rsidRPr="00422D29">
        <w:rPr>
          <w:lang w:val="it-IT"/>
        </w:rPr>
        <w:t xml:space="preserve">, </w:t>
      </w:r>
      <w:r w:rsidRPr="00422D29">
        <w:rPr>
          <w:lang w:val="it-IT"/>
        </w:rPr>
        <w:t>nisi tantum in vigilia assumptionis eius</w:t>
      </w:r>
      <w:r w:rsidR="00C94F95" w:rsidRPr="00422D29">
        <w:rPr>
          <w:lang w:val="it-IT"/>
        </w:rPr>
        <w:t xml:space="preserve">. </w:t>
      </w:r>
      <w:r w:rsidRPr="00422D29">
        <w:rPr>
          <w:lang w:val="it-IT"/>
        </w:rPr>
        <w:t>Si autem est dominica</w:t>
      </w:r>
      <w:r w:rsidR="00C94F95" w:rsidRPr="00422D29">
        <w:rPr>
          <w:lang w:val="it-IT"/>
        </w:rPr>
        <w:t xml:space="preserve">, </w:t>
      </w:r>
      <w:r w:rsidRPr="00422D29">
        <w:rPr>
          <w:lang w:val="it-IT"/>
        </w:rPr>
        <w:t xml:space="preserve">finita in </w:t>
      </w:r>
      <w:r w:rsidRPr="00422D29">
        <w:rPr>
          <w:rStyle w:val="Ort"/>
          <w:lang w:val="it-IT"/>
        </w:rPr>
        <w:t>choro</w:t>
      </w:r>
      <w:r w:rsidRPr="00422D29">
        <w:rPr>
          <w:lang w:val="it-IT"/>
        </w:rPr>
        <w:t xml:space="preserve"> antiphona praedicta sequitur VS </w:t>
      </w:r>
      <w:r w:rsidR="00C1418F" w:rsidRPr="00C1418F">
        <w:rPr>
          <w:rStyle w:val="Incipit"/>
          <w:lang w:val="it-IT"/>
        </w:rPr>
        <w:t>Ave Maria</w:t>
      </w:r>
      <w:r w:rsidR="00C94F95" w:rsidRPr="00422D29">
        <w:rPr>
          <w:lang w:val="it-IT"/>
        </w:rPr>
        <w:t xml:space="preserve">. </w:t>
      </w:r>
      <w:r w:rsidRPr="00FB113A">
        <w:rPr>
          <w:lang w:val="fr-FR"/>
        </w:rPr>
        <w:t xml:space="preserve">[LT] </w:t>
      </w:r>
      <w:r w:rsidR="00C1418F" w:rsidRPr="00FB113A">
        <w:rPr>
          <w:rStyle w:val="Incipit"/>
          <w:lang w:val="fr-FR"/>
        </w:rPr>
        <w:t>Kyrie eleison</w:t>
      </w:r>
      <w:r w:rsidR="00C94F95" w:rsidRPr="00FB113A">
        <w:rPr>
          <w:lang w:val="fr-FR"/>
        </w:rPr>
        <w:t xml:space="preserve">. </w:t>
      </w:r>
      <w:r w:rsidRPr="00FB113A">
        <w:rPr>
          <w:lang w:val="fr-FR"/>
        </w:rPr>
        <w:t xml:space="preserve">[PN] </w:t>
      </w:r>
      <w:r w:rsidR="00C1418F" w:rsidRPr="00FB113A">
        <w:rPr>
          <w:rStyle w:val="Incipit"/>
          <w:lang w:val="fr-FR"/>
        </w:rPr>
        <w:t>Pater noster</w:t>
      </w:r>
      <w:r w:rsidR="00C94F95" w:rsidRPr="00FB113A">
        <w:rPr>
          <w:lang w:val="fr-FR"/>
        </w:rPr>
        <w:t xml:space="preserve">. </w:t>
      </w:r>
      <w:r w:rsidRPr="00F3652D">
        <w:rPr>
          <w:lang w:val="fr-FR"/>
        </w:rPr>
        <w:t>[_PN]</w:t>
      </w:r>
      <w:r w:rsidRPr="00422D29">
        <w:rPr>
          <w:lang w:val="fr-FR"/>
        </w:rPr>
        <w:t xml:space="preserve"> </w:t>
      </w:r>
      <w:r w:rsidR="00C1418F" w:rsidRPr="00C1418F">
        <w:rPr>
          <w:rStyle w:val="Incipit"/>
          <w:lang w:val="fr-FR"/>
        </w:rPr>
        <w:t>Et ne nos</w:t>
      </w:r>
      <w:r w:rsidR="00C94F95" w:rsidRPr="00F3652D">
        <w:rPr>
          <w:lang w:val="fr-FR"/>
        </w:rPr>
        <w:t xml:space="preserve">. </w:t>
      </w:r>
      <w:r w:rsidRPr="00FB113A">
        <w:rPr>
          <w:lang w:val="en-US"/>
        </w:rPr>
        <w:t xml:space="preserve">VS </w:t>
      </w:r>
      <w:r w:rsidR="00C1418F" w:rsidRPr="00FB113A">
        <w:rPr>
          <w:rStyle w:val="Incipit"/>
          <w:lang w:val="en-US"/>
        </w:rPr>
        <w:t>Post partum virgo</w:t>
      </w:r>
      <w:r w:rsidR="00C94F95" w:rsidRPr="00FB113A">
        <w:rPr>
          <w:lang w:val="en-US"/>
        </w:rPr>
        <w:t xml:space="preserve">. </w:t>
      </w:r>
      <w:r w:rsidRPr="00FB113A">
        <w:rPr>
          <w:lang w:val="en-US"/>
        </w:rPr>
        <w:t xml:space="preserve">OR </w:t>
      </w:r>
      <w:r w:rsidR="00C1418F" w:rsidRPr="00FB113A">
        <w:rPr>
          <w:rStyle w:val="Incipit"/>
          <w:lang w:val="en-US"/>
        </w:rPr>
        <w:t>Perfice in nobis quaesumus domine</w:t>
      </w:r>
      <w:r w:rsidRPr="00FB113A">
        <w:rPr>
          <w:lang w:val="en-US"/>
        </w:rPr>
        <w:t>.</w:t>
      </w:r>
    </w:p>
    <w:p w:rsidR="00F15E8B" w:rsidRPr="00422D29" w:rsidRDefault="00F15E8B" w:rsidP="00C10675">
      <w:pPr>
        <w:rPr>
          <w:lang w:val="pt-PT"/>
        </w:rPr>
      </w:pPr>
      <w:r w:rsidRPr="00422D29">
        <w:rPr>
          <w:lang w:val="pt-PT"/>
        </w:rPr>
        <w:t xml:space="preserve">Sequitur tercia </w:t>
      </w:r>
      <w:r w:rsidRPr="00422D29">
        <w:rPr>
          <w:rStyle w:val="Funktion"/>
          <w:lang w:val="pt-PT"/>
        </w:rPr>
        <w:t>fratribus</w:t>
      </w:r>
      <w:r w:rsidRPr="00422D29">
        <w:rPr>
          <w:lang w:val="pt-PT"/>
        </w:rPr>
        <w:t xml:space="preserve"> interim cereos tenentibus</w:t>
      </w:r>
      <w:r w:rsidR="00C94F95" w:rsidRPr="00422D29">
        <w:rPr>
          <w:lang w:val="pt-PT"/>
        </w:rPr>
        <w:t xml:space="preserve">. </w:t>
      </w:r>
      <w:r w:rsidRPr="00422D29">
        <w:rPr>
          <w:lang w:val="pt-PT"/>
        </w:rPr>
        <w:t xml:space="preserve">Si </w:t>
      </w:r>
      <w:r w:rsidRPr="001B63A5">
        <w:rPr>
          <w:lang w:val="pt-PT"/>
        </w:rPr>
        <w:t>dom</w:t>
      </w:r>
      <w:r w:rsidR="004563D8" w:rsidRPr="001B63A5">
        <w:rPr>
          <w:lang w:val="pt-PT"/>
        </w:rPr>
        <w:t>i</w:t>
      </w:r>
      <w:r w:rsidRPr="001B63A5">
        <w:rPr>
          <w:lang w:val="pt-PT"/>
        </w:rPr>
        <w:t xml:space="preserve">nus </w:t>
      </w:r>
      <w:r w:rsidRPr="00422D29">
        <w:rPr>
          <w:rStyle w:val="Funktion"/>
          <w:lang w:val="pt-PT"/>
        </w:rPr>
        <w:t>abba</w:t>
      </w:r>
      <w:r w:rsidR="004563D8">
        <w:rPr>
          <w:rStyle w:val="Funktion"/>
          <w:lang w:val="pt-PT"/>
        </w:rPr>
        <w:t>s</w:t>
      </w:r>
      <w:r w:rsidRPr="00422D29">
        <w:rPr>
          <w:lang w:val="pt-PT"/>
        </w:rPr>
        <w:t xml:space="preserve"> huius diei officium non agit</w:t>
      </w:r>
      <w:r w:rsidR="00C94F95" w:rsidRPr="00422D29">
        <w:rPr>
          <w:lang w:val="pt-PT"/>
        </w:rPr>
        <w:t xml:space="preserve">, </w:t>
      </w:r>
      <w:r w:rsidRPr="00422D29">
        <w:rPr>
          <w:rStyle w:val="Funktion"/>
          <w:lang w:val="pt-PT"/>
        </w:rPr>
        <w:t>sacerdos</w:t>
      </w:r>
      <w:r w:rsidRPr="00422D29">
        <w:rPr>
          <w:lang w:val="pt-PT"/>
        </w:rPr>
        <w:t xml:space="preserve"> id actus stola indutus (</w:t>
      </w:r>
      <w:r w:rsidR="00312C40">
        <w:rPr>
          <w:lang w:val="pt-PT"/>
        </w:rPr>
        <w:t>67a</w:t>
      </w:r>
      <w:r w:rsidRPr="00422D29">
        <w:rPr>
          <w:lang w:val="pt-PT"/>
        </w:rPr>
        <w:t xml:space="preserve">) ad processionem in </w:t>
      </w:r>
      <w:r w:rsidRPr="00422D29">
        <w:rPr>
          <w:rStyle w:val="Ort"/>
          <w:lang w:val="pt-PT"/>
        </w:rPr>
        <w:t>choro</w:t>
      </w:r>
      <w:r w:rsidRPr="00422D29">
        <w:rPr>
          <w:lang w:val="pt-PT"/>
        </w:rPr>
        <w:t xml:space="preserve"> suo praecedit</w:t>
      </w:r>
      <w:r w:rsidR="00C94F95" w:rsidRPr="00422D29">
        <w:rPr>
          <w:lang w:val="pt-PT"/>
        </w:rPr>
        <w:t xml:space="preserve">, </w:t>
      </w:r>
      <w:r w:rsidRPr="00422D29">
        <w:rPr>
          <w:lang w:val="pt-PT"/>
        </w:rPr>
        <w:t>tertiam quoque incipit et finit</w:t>
      </w:r>
      <w:r w:rsidR="00C94F95" w:rsidRPr="00422D29">
        <w:rPr>
          <w:lang w:val="pt-PT"/>
        </w:rPr>
        <w:t xml:space="preserve">. </w:t>
      </w:r>
      <w:r w:rsidRPr="00422D29">
        <w:rPr>
          <w:lang w:val="pt-PT"/>
        </w:rPr>
        <w:t>Quod et in aliis fit festis</w:t>
      </w:r>
      <w:r w:rsidR="00C94F95" w:rsidRPr="00422D29">
        <w:rPr>
          <w:lang w:val="pt-PT"/>
        </w:rPr>
        <w:t xml:space="preserve">, </w:t>
      </w:r>
      <w:r w:rsidRPr="00422D29">
        <w:rPr>
          <w:lang w:val="pt-PT"/>
        </w:rPr>
        <w:t>quae celebrantur in cappis</w:t>
      </w:r>
      <w:r w:rsidR="00C94F95" w:rsidRPr="00422D29">
        <w:rPr>
          <w:lang w:val="pt-PT"/>
        </w:rPr>
        <w:t xml:space="preserve">, </w:t>
      </w:r>
      <w:r w:rsidRPr="00422D29">
        <w:rPr>
          <w:lang w:val="pt-PT"/>
        </w:rPr>
        <w:t xml:space="preserve">alio </w:t>
      </w:r>
      <w:r w:rsidRPr="00422D29">
        <w:rPr>
          <w:rStyle w:val="Funktion"/>
          <w:lang w:val="pt-PT"/>
        </w:rPr>
        <w:t>sacerdote</w:t>
      </w:r>
      <w:r w:rsidR="00C94F95" w:rsidRPr="00422D29">
        <w:rPr>
          <w:lang w:val="pt-PT"/>
        </w:rPr>
        <w:t xml:space="preserve">, </w:t>
      </w:r>
      <w:r w:rsidRPr="00422D29">
        <w:rPr>
          <w:lang w:val="pt-PT"/>
        </w:rPr>
        <w:t xml:space="preserve">qui </w:t>
      </w:r>
      <w:r w:rsidRPr="001B63A5">
        <w:rPr>
          <w:rStyle w:val="Ort"/>
          <w:lang w:val="pt-PT"/>
        </w:rPr>
        <w:t>officinas</w:t>
      </w:r>
      <w:r w:rsidRPr="00422D29">
        <w:rPr>
          <w:lang w:val="pt-PT"/>
        </w:rPr>
        <w:t xml:space="preserve"> benedixit</w:t>
      </w:r>
      <w:r w:rsidR="00C94F95" w:rsidRPr="00422D29">
        <w:rPr>
          <w:lang w:val="pt-PT"/>
        </w:rPr>
        <w:t xml:space="preserve">, </w:t>
      </w:r>
      <w:r w:rsidRPr="00422D29">
        <w:rPr>
          <w:lang w:val="pt-PT"/>
        </w:rPr>
        <w:t>si est dominica</w:t>
      </w:r>
      <w:r w:rsidR="00C94F95" w:rsidRPr="00422D29">
        <w:rPr>
          <w:lang w:val="pt-PT"/>
        </w:rPr>
        <w:t xml:space="preserve">, </w:t>
      </w:r>
      <w:r w:rsidRPr="00422D29">
        <w:rPr>
          <w:lang w:val="pt-PT"/>
        </w:rPr>
        <w:t>orationem praefatam dicente</w:t>
      </w:r>
      <w:r w:rsidR="00C94F95" w:rsidRPr="00422D29">
        <w:rPr>
          <w:lang w:val="pt-PT"/>
        </w:rPr>
        <w:t xml:space="preserve">. </w:t>
      </w:r>
      <w:r w:rsidRPr="00422D29">
        <w:rPr>
          <w:lang w:val="pt-PT"/>
        </w:rPr>
        <w:t xml:space="preserve">Ipse etiam </w:t>
      </w:r>
      <w:r w:rsidRPr="00422D29">
        <w:rPr>
          <w:rStyle w:val="Funktion"/>
          <w:lang w:val="pt-PT"/>
        </w:rPr>
        <w:t>sacerdos</w:t>
      </w:r>
      <w:r w:rsidR="00C94F95" w:rsidRPr="00422D29">
        <w:rPr>
          <w:lang w:val="pt-PT"/>
        </w:rPr>
        <w:t xml:space="preserve">, </w:t>
      </w:r>
      <w:r w:rsidRPr="00422D29">
        <w:rPr>
          <w:lang w:val="pt-PT"/>
        </w:rPr>
        <w:t xml:space="preserve">qui </w:t>
      </w:r>
      <w:r w:rsidRPr="001B63A5">
        <w:rPr>
          <w:rStyle w:val="Ort"/>
          <w:lang w:val="pt-PT"/>
        </w:rPr>
        <w:t>officinas</w:t>
      </w:r>
      <w:r w:rsidRPr="00422D29">
        <w:rPr>
          <w:lang w:val="pt-PT"/>
        </w:rPr>
        <w:t xml:space="preserve"> circuit</w:t>
      </w:r>
      <w:r w:rsidR="00C94F95" w:rsidRPr="00422D29">
        <w:rPr>
          <w:lang w:val="pt-PT"/>
        </w:rPr>
        <w:t xml:space="preserve">, </w:t>
      </w:r>
      <w:r w:rsidRPr="00422D29">
        <w:rPr>
          <w:lang w:val="pt-PT"/>
        </w:rPr>
        <w:t>et cum eo ceteri manibus occupati cereos</w:t>
      </w:r>
      <w:r w:rsidR="00C94F95" w:rsidRPr="00422D29">
        <w:rPr>
          <w:lang w:val="pt-PT"/>
        </w:rPr>
        <w:t xml:space="preserve">, </w:t>
      </w:r>
      <w:r w:rsidRPr="00422D29">
        <w:rPr>
          <w:lang w:val="pt-PT"/>
        </w:rPr>
        <w:t>dum distribuuntur</w:t>
      </w:r>
      <w:r w:rsidR="00C94F95" w:rsidRPr="00422D29">
        <w:rPr>
          <w:lang w:val="pt-PT"/>
        </w:rPr>
        <w:t xml:space="preserve">, </w:t>
      </w:r>
      <w:r w:rsidRPr="00422D29">
        <w:rPr>
          <w:lang w:val="pt-PT"/>
        </w:rPr>
        <w:t>accipientes aliis eos</w:t>
      </w:r>
      <w:r w:rsidR="00C94F95" w:rsidRPr="00422D29">
        <w:rPr>
          <w:lang w:val="pt-PT"/>
        </w:rPr>
        <w:t xml:space="preserve">, </w:t>
      </w:r>
      <w:r w:rsidRPr="00422D29">
        <w:rPr>
          <w:lang w:val="pt-PT"/>
        </w:rPr>
        <w:t>donec exoccupentur</w:t>
      </w:r>
      <w:r w:rsidR="00C94F95" w:rsidRPr="00422D29">
        <w:rPr>
          <w:lang w:val="pt-PT"/>
        </w:rPr>
        <w:t xml:space="preserve">, </w:t>
      </w:r>
      <w:r w:rsidRPr="00422D29">
        <w:rPr>
          <w:lang w:val="pt-PT"/>
        </w:rPr>
        <w:t>commendant</w:t>
      </w:r>
      <w:r w:rsidR="00C94F95" w:rsidRPr="00422D29">
        <w:rPr>
          <w:lang w:val="pt-PT"/>
        </w:rPr>
        <w:t xml:space="preserve">. </w:t>
      </w:r>
      <w:r w:rsidRPr="00422D29">
        <w:rPr>
          <w:lang w:val="pt-PT"/>
        </w:rPr>
        <w:t>Ad offertorium</w:t>
      </w:r>
      <w:r w:rsidR="00C94F95" w:rsidRPr="00422D29">
        <w:rPr>
          <w:lang w:val="pt-PT"/>
        </w:rPr>
        <w:t xml:space="preserve">, </w:t>
      </w:r>
      <w:r w:rsidRPr="00422D29">
        <w:rPr>
          <w:lang w:val="pt-PT"/>
        </w:rPr>
        <w:t xml:space="preserve">antequam </w:t>
      </w:r>
      <w:r w:rsidRPr="00422D29">
        <w:rPr>
          <w:rStyle w:val="Funktion"/>
          <w:lang w:val="pt-PT"/>
        </w:rPr>
        <w:t>presbyter</w:t>
      </w:r>
      <w:r w:rsidRPr="00422D29">
        <w:rPr>
          <w:lang w:val="pt-PT"/>
        </w:rPr>
        <w:t xml:space="preserve"> manus lavet</w:t>
      </w:r>
      <w:r w:rsidR="00C94F95" w:rsidRPr="00422D29">
        <w:rPr>
          <w:lang w:val="pt-PT"/>
        </w:rPr>
        <w:t xml:space="preserve">, </w:t>
      </w:r>
      <w:r w:rsidRPr="00422D29">
        <w:rPr>
          <w:lang w:val="pt-PT"/>
        </w:rPr>
        <w:t xml:space="preserve">primum offeruntur candela ad gradum hoc ordine: Primus </w:t>
      </w:r>
      <w:r w:rsidRPr="00422D29">
        <w:rPr>
          <w:rStyle w:val="Funktion"/>
          <w:lang w:val="pt-PT"/>
        </w:rPr>
        <w:t>diaconus</w:t>
      </w:r>
      <w:r w:rsidR="00C94F95" w:rsidRPr="00422D29">
        <w:rPr>
          <w:lang w:val="pt-PT"/>
        </w:rPr>
        <w:t xml:space="preserve">, </w:t>
      </w:r>
      <w:r w:rsidRPr="00422D29">
        <w:rPr>
          <w:lang w:val="pt-PT"/>
        </w:rPr>
        <w:t xml:space="preserve">si </w:t>
      </w:r>
      <w:r w:rsidRPr="00907DF6">
        <w:rPr>
          <w:lang w:val="pt-PT"/>
        </w:rPr>
        <w:t>dom</w:t>
      </w:r>
      <w:r w:rsidR="002D658B" w:rsidRPr="00907DF6">
        <w:rPr>
          <w:lang w:val="pt-PT"/>
        </w:rPr>
        <w:t>i</w:t>
      </w:r>
      <w:r w:rsidRPr="00907DF6">
        <w:rPr>
          <w:lang w:val="pt-PT"/>
        </w:rPr>
        <w:t xml:space="preserve">nus </w:t>
      </w:r>
      <w:r w:rsidRPr="00422D29">
        <w:rPr>
          <w:rStyle w:val="Funktion"/>
          <w:lang w:val="pt-PT"/>
        </w:rPr>
        <w:t>abba</w:t>
      </w:r>
      <w:r w:rsidR="002D658B">
        <w:rPr>
          <w:rStyle w:val="Funktion"/>
          <w:lang w:val="pt-PT"/>
        </w:rPr>
        <w:t>s</w:t>
      </w:r>
      <w:r w:rsidRPr="00422D29">
        <w:rPr>
          <w:lang w:val="pt-PT"/>
        </w:rPr>
        <w:t xml:space="preserve"> vel alia </w:t>
      </w:r>
      <w:r w:rsidRPr="00907DF6">
        <w:rPr>
          <w:lang w:val="pt-PT"/>
        </w:rPr>
        <w:t>talis persona</w:t>
      </w:r>
      <w:r w:rsidRPr="00422D29">
        <w:rPr>
          <w:lang w:val="pt-PT"/>
        </w:rPr>
        <w:t xml:space="preserve"> non adest</w:t>
      </w:r>
      <w:r w:rsidR="00C94F95" w:rsidRPr="00422D29">
        <w:rPr>
          <w:lang w:val="pt-PT"/>
        </w:rPr>
        <w:t xml:space="preserve">, </w:t>
      </w:r>
      <w:r w:rsidRPr="00422D29">
        <w:rPr>
          <w:lang w:val="pt-PT"/>
        </w:rPr>
        <w:t xml:space="preserve">deinde </w:t>
      </w:r>
      <w:r w:rsidRPr="00422D29">
        <w:rPr>
          <w:rStyle w:val="Funktion"/>
          <w:lang w:val="pt-PT"/>
        </w:rPr>
        <w:t>subdiaconus</w:t>
      </w:r>
      <w:r w:rsidRPr="00422D29">
        <w:rPr>
          <w:lang w:val="pt-PT"/>
        </w:rPr>
        <w:t xml:space="preserve"> et </w:t>
      </w:r>
      <w:r w:rsidRPr="00422D29">
        <w:rPr>
          <w:rStyle w:val="Funktion"/>
          <w:lang w:val="pt-PT"/>
        </w:rPr>
        <w:t>ministri altaris</w:t>
      </w:r>
      <w:r w:rsidR="00C94F95" w:rsidRPr="00422D29">
        <w:rPr>
          <w:lang w:val="pt-PT"/>
        </w:rPr>
        <w:t xml:space="preserve">, </w:t>
      </w:r>
      <w:r w:rsidRPr="00422D29">
        <w:rPr>
          <w:lang w:val="pt-PT"/>
        </w:rPr>
        <w:t xml:space="preserve">post haec </w:t>
      </w:r>
      <w:r w:rsidRPr="00422D29">
        <w:rPr>
          <w:rStyle w:val="Funktion"/>
          <w:lang w:val="pt-PT"/>
        </w:rPr>
        <w:t>sacerdos</w:t>
      </w:r>
      <w:r w:rsidRPr="00422D29">
        <w:rPr>
          <w:lang w:val="pt-PT"/>
        </w:rPr>
        <w:t xml:space="preserve"> quique </w:t>
      </w:r>
      <w:r w:rsidRPr="00422D29">
        <w:rPr>
          <w:rStyle w:val="Funktion"/>
          <w:lang w:val="pt-PT"/>
        </w:rPr>
        <w:t>diaconi</w:t>
      </w:r>
      <w:r w:rsidR="00C94F95" w:rsidRPr="00422D29">
        <w:rPr>
          <w:lang w:val="pt-PT"/>
        </w:rPr>
        <w:t xml:space="preserve">, </w:t>
      </w:r>
      <w:r w:rsidRPr="00422D29">
        <w:rPr>
          <w:rStyle w:val="Funktion"/>
          <w:lang w:val="pt-PT"/>
        </w:rPr>
        <w:t>subdiaconi</w:t>
      </w:r>
      <w:r w:rsidRPr="00422D29">
        <w:rPr>
          <w:lang w:val="pt-PT"/>
        </w:rPr>
        <w:t xml:space="preserve"> atque </w:t>
      </w:r>
      <w:r w:rsidRPr="00422D29">
        <w:rPr>
          <w:rStyle w:val="Funktion"/>
          <w:lang w:val="pt-PT"/>
        </w:rPr>
        <w:t>conversi</w:t>
      </w:r>
      <w:r w:rsidR="00C94F95" w:rsidRPr="00422D29">
        <w:rPr>
          <w:lang w:val="pt-PT"/>
        </w:rPr>
        <w:t xml:space="preserve">, </w:t>
      </w:r>
      <w:r w:rsidRPr="00422D29">
        <w:rPr>
          <w:lang w:val="pt-PT"/>
        </w:rPr>
        <w:t xml:space="preserve">post hos </w:t>
      </w:r>
      <w:r w:rsidRPr="00422D29">
        <w:rPr>
          <w:rStyle w:val="Funktion"/>
          <w:lang w:val="pt-PT"/>
        </w:rPr>
        <w:t>infirmi</w:t>
      </w:r>
      <w:r w:rsidR="00C94F95" w:rsidRPr="00422D29">
        <w:rPr>
          <w:lang w:val="pt-PT"/>
        </w:rPr>
        <w:t xml:space="preserve">, </w:t>
      </w:r>
      <w:r w:rsidRPr="00422D29">
        <w:rPr>
          <w:lang w:val="pt-PT"/>
        </w:rPr>
        <w:t xml:space="preserve">ad ultimum </w:t>
      </w:r>
      <w:r w:rsidRPr="00422D29">
        <w:rPr>
          <w:rStyle w:val="Funktion"/>
          <w:lang w:val="pt-PT"/>
        </w:rPr>
        <w:t>chorum regentes</w:t>
      </w:r>
      <w:r w:rsidR="00C94F95" w:rsidRPr="00422D29">
        <w:rPr>
          <w:lang w:val="pt-PT"/>
        </w:rPr>
        <w:t xml:space="preserve">. </w:t>
      </w:r>
      <w:r w:rsidRPr="00422D29">
        <w:rPr>
          <w:lang w:val="pt-PT"/>
        </w:rPr>
        <w:t xml:space="preserve">Nullus autem </w:t>
      </w:r>
      <w:r w:rsidRPr="00422D29">
        <w:rPr>
          <w:rStyle w:val="Funktion"/>
          <w:lang w:val="pt-PT"/>
        </w:rPr>
        <w:t>ob</w:t>
      </w:r>
      <w:r w:rsidR="002D658B">
        <w:rPr>
          <w:rStyle w:val="Funktion"/>
          <w:lang w:val="pt-PT"/>
        </w:rPr>
        <w:t>oe</w:t>
      </w:r>
      <w:r w:rsidRPr="00422D29">
        <w:rPr>
          <w:rStyle w:val="Funktion"/>
          <w:lang w:val="pt-PT"/>
        </w:rPr>
        <w:t>dientiarius</w:t>
      </w:r>
      <w:r w:rsidRPr="00422D29">
        <w:rPr>
          <w:lang w:val="pt-PT"/>
        </w:rPr>
        <w:t xml:space="preserve"> alicuius ob</w:t>
      </w:r>
      <w:r w:rsidR="002D658B">
        <w:rPr>
          <w:lang w:val="pt-PT"/>
        </w:rPr>
        <w:t>o</w:t>
      </w:r>
      <w:r w:rsidRPr="00422D29">
        <w:rPr>
          <w:lang w:val="pt-PT"/>
        </w:rPr>
        <w:t>edientiae occasione debet illic deesse</w:t>
      </w:r>
      <w:r w:rsidR="00C94F95" w:rsidRPr="00422D29">
        <w:rPr>
          <w:lang w:val="pt-PT"/>
        </w:rPr>
        <w:t xml:space="preserve">. </w:t>
      </w:r>
      <w:r w:rsidRPr="00422D29">
        <w:rPr>
          <w:rStyle w:val="Funktion"/>
          <w:lang w:val="pt-PT"/>
        </w:rPr>
        <w:t>Sacristarum</w:t>
      </w:r>
      <w:r w:rsidRPr="00422D29">
        <w:rPr>
          <w:lang w:val="pt-PT"/>
        </w:rPr>
        <w:t xml:space="preserve"> aliquis </w:t>
      </w:r>
      <w:r w:rsidR="000466D7">
        <w:rPr>
          <w:lang w:val="pt-PT"/>
        </w:rPr>
        <w:t xml:space="preserve">(67b) </w:t>
      </w:r>
      <w:r w:rsidRPr="00422D29">
        <w:rPr>
          <w:lang w:val="pt-PT"/>
        </w:rPr>
        <w:t xml:space="preserve">candelas easdem de manu </w:t>
      </w:r>
      <w:r w:rsidRPr="00422D29">
        <w:rPr>
          <w:rStyle w:val="Funktion"/>
          <w:lang w:val="pt-PT"/>
        </w:rPr>
        <w:t>sacerdotis</w:t>
      </w:r>
      <w:r w:rsidRPr="00422D29">
        <w:rPr>
          <w:lang w:val="pt-PT"/>
        </w:rPr>
        <w:t xml:space="preserve"> sinistre astans absque osculo accipit</w:t>
      </w:r>
      <w:r w:rsidR="00C94F95" w:rsidRPr="00422D29">
        <w:rPr>
          <w:lang w:val="pt-PT"/>
        </w:rPr>
        <w:t xml:space="preserve">, </w:t>
      </w:r>
      <w:r w:rsidRPr="00422D29">
        <w:rPr>
          <w:lang w:val="pt-PT"/>
        </w:rPr>
        <w:t xml:space="preserve">quas mox </w:t>
      </w:r>
      <w:r w:rsidRPr="00422D29">
        <w:rPr>
          <w:rFonts w:eastAsia="Arial"/>
          <w:lang w:val="pt-PT"/>
        </w:rPr>
        <w:t xml:space="preserve">aliis </w:t>
      </w:r>
      <w:r w:rsidRPr="00422D29">
        <w:rPr>
          <w:lang w:val="pt-PT"/>
        </w:rPr>
        <w:t>ad extinguendum eas porrigit</w:t>
      </w:r>
      <w:r w:rsidR="00C94F95" w:rsidRPr="00422D29">
        <w:rPr>
          <w:lang w:val="pt-PT"/>
        </w:rPr>
        <w:t xml:space="preserve">. </w:t>
      </w:r>
      <w:r w:rsidRPr="00422D29">
        <w:rPr>
          <w:lang w:val="pt-PT"/>
        </w:rPr>
        <w:t xml:space="preserve">Illi vero </w:t>
      </w:r>
      <w:r w:rsidRPr="001B63A5">
        <w:rPr>
          <w:lang w:val="pt-PT"/>
        </w:rPr>
        <w:t>duo novissimi</w:t>
      </w:r>
      <w:r w:rsidRPr="00422D29">
        <w:rPr>
          <w:lang w:val="pt-PT"/>
        </w:rPr>
        <w:t xml:space="preserve"> omnium suas candelas offerunt</w:t>
      </w:r>
      <w:r w:rsidR="00C94F95" w:rsidRPr="00422D29">
        <w:rPr>
          <w:lang w:val="pt-PT"/>
        </w:rPr>
        <w:t xml:space="preserve">. </w:t>
      </w:r>
      <w:r w:rsidRPr="00422D29">
        <w:rPr>
          <w:lang w:val="pt-PT"/>
        </w:rPr>
        <w:t>Postea in loco</w:t>
      </w:r>
      <w:r w:rsidR="00C94F95" w:rsidRPr="00422D29">
        <w:rPr>
          <w:lang w:val="pt-PT"/>
        </w:rPr>
        <w:t xml:space="preserve">, </w:t>
      </w:r>
      <w:r w:rsidRPr="00422D29">
        <w:rPr>
          <w:lang w:val="pt-PT"/>
        </w:rPr>
        <w:t>quo id solet fieri</w:t>
      </w:r>
      <w:r w:rsidR="00C94F95" w:rsidRPr="00422D29">
        <w:rPr>
          <w:lang w:val="pt-PT"/>
        </w:rPr>
        <w:t xml:space="preserve">, </w:t>
      </w:r>
      <w:r w:rsidRPr="00422D29">
        <w:rPr>
          <w:lang w:val="pt-PT"/>
        </w:rPr>
        <w:t xml:space="preserve">post (85) lavationem manuum </w:t>
      </w:r>
      <w:r w:rsidRPr="00422D29">
        <w:rPr>
          <w:rStyle w:val="Funktion"/>
          <w:lang w:val="pt-PT"/>
        </w:rPr>
        <w:t>sacerdoti</w:t>
      </w:r>
      <w:r w:rsidRPr="00422D29">
        <w:rPr>
          <w:lang w:val="pt-PT"/>
        </w:rPr>
        <w:t xml:space="preserve"> calix et ostia offertur</w:t>
      </w:r>
      <w:r w:rsidR="00C94F95" w:rsidRPr="00422D29">
        <w:rPr>
          <w:lang w:val="pt-PT"/>
        </w:rPr>
        <w:t xml:space="preserve">. </w:t>
      </w:r>
      <w:r w:rsidRPr="00422D29">
        <w:rPr>
          <w:lang w:val="pt-PT"/>
        </w:rPr>
        <w:t xml:space="preserve">Qui etiam duas orationes ad complendum ad unum [_OR] </w:t>
      </w:r>
      <w:r w:rsidR="00C1418F" w:rsidRPr="00C1418F">
        <w:rPr>
          <w:rStyle w:val="Incipit"/>
          <w:lang w:val="pt-PT"/>
        </w:rPr>
        <w:t>Per dominum</w:t>
      </w:r>
      <w:r w:rsidR="007275B6">
        <w:rPr>
          <w:lang w:val="pt-PT"/>
        </w:rPr>
        <w:t xml:space="preserve"> </w:t>
      </w:r>
      <w:r w:rsidRPr="00422D29">
        <w:rPr>
          <w:lang w:val="pt-PT"/>
        </w:rPr>
        <w:t>dicit</w:t>
      </w:r>
      <w:r w:rsidR="00C94F95" w:rsidRPr="00422D29">
        <w:rPr>
          <w:lang w:val="pt-PT"/>
        </w:rPr>
        <w:t xml:space="preserve">. </w:t>
      </w:r>
      <w:r w:rsidRPr="00422D29">
        <w:rPr>
          <w:lang w:val="pt-PT"/>
        </w:rPr>
        <w:t xml:space="preserve">Ab isto </w:t>
      </w:r>
      <w:r w:rsidRPr="00422D29">
        <w:rPr>
          <w:lang w:val="pt-PT"/>
        </w:rPr>
        <w:lastRenderedPageBreak/>
        <w:t xml:space="preserve">die in duodecim lectionibus </w:t>
      </w:r>
      <w:r w:rsidRPr="00422D29">
        <w:rPr>
          <w:rStyle w:val="Funktion"/>
          <w:lang w:val="pt-PT"/>
        </w:rPr>
        <w:t>fratres</w:t>
      </w:r>
      <w:r w:rsidRPr="00422D29">
        <w:rPr>
          <w:lang w:val="pt-PT"/>
        </w:rPr>
        <w:t xml:space="preserve"> lectioni vacant</w:t>
      </w:r>
      <w:r w:rsidR="00C94F95" w:rsidRPr="00422D29">
        <w:rPr>
          <w:lang w:val="pt-PT"/>
        </w:rPr>
        <w:t xml:space="preserve">, </w:t>
      </w:r>
      <w:r w:rsidRPr="00422D29">
        <w:rPr>
          <w:lang w:val="pt-PT"/>
        </w:rPr>
        <w:t xml:space="preserve">donec </w:t>
      </w:r>
      <w:r w:rsidRPr="00422D29">
        <w:rPr>
          <w:rStyle w:val="Funktion"/>
          <w:lang w:val="pt-PT"/>
        </w:rPr>
        <w:t>servitores</w:t>
      </w:r>
      <w:r w:rsidRPr="00422D29">
        <w:rPr>
          <w:lang w:val="pt-PT"/>
        </w:rPr>
        <w:t xml:space="preserve"> surrexerint a mensa et tunc cantatur nona</w:t>
      </w:r>
      <w:r w:rsidR="00C94F95" w:rsidRPr="00422D29">
        <w:rPr>
          <w:lang w:val="pt-PT"/>
        </w:rPr>
        <w:t xml:space="preserve">, </w:t>
      </w:r>
      <w:r w:rsidRPr="00422D29">
        <w:rPr>
          <w:lang w:val="pt-PT"/>
        </w:rPr>
        <w:t xml:space="preserve">et postea itur in </w:t>
      </w:r>
      <w:r w:rsidRPr="00422D29">
        <w:rPr>
          <w:rStyle w:val="Ort"/>
          <w:lang w:val="pt-PT"/>
        </w:rPr>
        <w:t>refectorium</w:t>
      </w:r>
      <w:r w:rsidRPr="00422D29">
        <w:rPr>
          <w:lang w:val="pt-PT"/>
        </w:rPr>
        <w:t xml:space="preserve"> ad bibendum.</w:t>
      </w:r>
    </w:p>
    <w:p w:rsidR="00E17C39" w:rsidRDefault="00F15E8B" w:rsidP="00C10675">
      <w:pPr>
        <w:rPr>
          <w:lang w:val="pt-PT"/>
        </w:rPr>
      </w:pPr>
      <w:r w:rsidRPr="001B63A5">
        <w:rPr>
          <w:rStyle w:val="Time1"/>
          <w:lang w:val="it-IT"/>
        </w:rPr>
        <w:t>In secunda vespera</w:t>
      </w:r>
      <w:r w:rsidRPr="001B63A5">
        <w:rPr>
          <w:lang w:val="it-IT"/>
        </w:rPr>
        <w:t xml:space="preserve"> AN </w:t>
      </w:r>
      <w:r w:rsidR="00C1418F" w:rsidRPr="001B63A5">
        <w:rPr>
          <w:rStyle w:val="Incipit"/>
          <w:lang w:val="it-IT"/>
        </w:rPr>
        <w:t>Simeon iustus</w:t>
      </w:r>
      <w:r w:rsidR="00C94F95" w:rsidRPr="001B63A5">
        <w:rPr>
          <w:lang w:val="it-IT"/>
        </w:rPr>
        <w:t xml:space="preserve">. </w:t>
      </w:r>
      <w:r w:rsidRPr="001B63A5">
        <w:rPr>
          <w:lang w:val="it-IT"/>
        </w:rPr>
        <w:t>Psalm</w:t>
      </w:r>
      <w:r w:rsidR="002D658B" w:rsidRPr="001B63A5">
        <w:rPr>
          <w:lang w:val="it-IT"/>
        </w:rPr>
        <w:t>i</w:t>
      </w:r>
      <w:r w:rsidRPr="001B63A5">
        <w:rPr>
          <w:lang w:val="it-IT"/>
        </w:rPr>
        <w:t xml:space="preserve"> de nativitate domini</w:t>
      </w:r>
      <w:r w:rsidR="00C94F95" w:rsidRPr="001B63A5">
        <w:rPr>
          <w:lang w:val="it-IT"/>
        </w:rPr>
        <w:t xml:space="preserve">. </w:t>
      </w:r>
      <w:r w:rsidRPr="001B63A5">
        <w:rPr>
          <w:lang w:val="it-IT"/>
        </w:rPr>
        <w:t xml:space="preserve">AN </w:t>
      </w:r>
      <w:r w:rsidR="00C1418F" w:rsidRPr="001B63A5">
        <w:rPr>
          <w:rStyle w:val="Incipit"/>
          <w:lang w:val="it-IT"/>
        </w:rPr>
        <w:t>Nunc dimittis</w:t>
      </w:r>
      <w:r w:rsidR="00C94F95" w:rsidRPr="001B63A5">
        <w:rPr>
          <w:lang w:val="it-IT"/>
        </w:rPr>
        <w:t xml:space="preserve">. </w:t>
      </w:r>
      <w:r w:rsidRPr="001B63A5">
        <w:rPr>
          <w:lang w:val="it-IT"/>
        </w:rPr>
        <w:t xml:space="preserve">PS </w:t>
      </w:r>
      <w:r w:rsidR="00C1418F" w:rsidRPr="001B63A5">
        <w:rPr>
          <w:rStyle w:val="Incipit"/>
          <w:lang w:val="it-IT"/>
        </w:rPr>
        <w:t>Memento</w:t>
      </w:r>
      <w:r w:rsidR="00C94F95" w:rsidRPr="001B63A5">
        <w:rPr>
          <w:lang w:val="it-IT"/>
        </w:rPr>
        <w:t xml:space="preserve">. </w:t>
      </w:r>
      <w:r w:rsidRPr="001B63A5">
        <w:rPr>
          <w:lang w:val="it-IT"/>
        </w:rPr>
        <w:t xml:space="preserve">HY </w:t>
      </w:r>
      <w:r w:rsidR="00C1418F" w:rsidRPr="001B63A5">
        <w:rPr>
          <w:rStyle w:val="Incipit"/>
          <w:lang w:val="it-IT"/>
        </w:rPr>
        <w:t>A so</w:t>
      </w:r>
      <w:r w:rsidR="002D658B" w:rsidRPr="001B63A5">
        <w:rPr>
          <w:rStyle w:val="Incipit"/>
          <w:lang w:val="it-IT"/>
        </w:rPr>
        <w:t>l</w:t>
      </w:r>
      <w:r w:rsidR="00C1418F" w:rsidRPr="001B63A5">
        <w:rPr>
          <w:rStyle w:val="Incipit"/>
          <w:lang w:val="it-IT"/>
        </w:rPr>
        <w:t>is ortus</w:t>
      </w:r>
      <w:r w:rsidR="00C94F95" w:rsidRPr="001B63A5">
        <w:rPr>
          <w:lang w:val="it-IT"/>
        </w:rPr>
        <w:t xml:space="preserve">. </w:t>
      </w:r>
      <w:r w:rsidRPr="001B63A5">
        <w:rPr>
          <w:lang w:val="it-IT"/>
        </w:rPr>
        <w:t xml:space="preserve">AM </w:t>
      </w:r>
      <w:r w:rsidR="00C1418F" w:rsidRPr="001B63A5">
        <w:rPr>
          <w:rStyle w:val="Incipit"/>
          <w:lang w:val="it-IT"/>
        </w:rPr>
        <w:t>Hodie beata</w:t>
      </w:r>
      <w:r w:rsidR="00C94F95" w:rsidRPr="001B63A5">
        <w:rPr>
          <w:lang w:val="it-IT"/>
        </w:rPr>
        <w:t xml:space="preserve">. </w:t>
      </w:r>
      <w:r w:rsidRPr="001B63A5">
        <w:rPr>
          <w:lang w:val="it-IT"/>
        </w:rPr>
        <w:t xml:space="preserve">Post [BD] </w:t>
      </w:r>
      <w:r w:rsidR="00C1418F" w:rsidRPr="001B63A5">
        <w:rPr>
          <w:rStyle w:val="Incipit"/>
          <w:lang w:val="it-IT"/>
        </w:rPr>
        <w:t>Benedicamus</w:t>
      </w:r>
      <w:r w:rsidR="00000881" w:rsidRPr="001B63A5">
        <w:rPr>
          <w:lang w:val="it-IT"/>
        </w:rPr>
        <w:t xml:space="preserve"> de sancto Blasio </w:t>
      </w:r>
      <w:r w:rsidR="00000881" w:rsidRPr="001B63A5">
        <w:rPr>
          <w:rStyle w:val="Time2"/>
          <w:lang w:val="it-IT"/>
        </w:rPr>
        <w:t>a</w:t>
      </w:r>
      <w:r w:rsidRPr="001B63A5">
        <w:rPr>
          <w:rStyle w:val="Time2"/>
          <w:lang w:val="it-IT"/>
        </w:rPr>
        <w:t>d processionem</w:t>
      </w:r>
      <w:r w:rsidRPr="001B63A5">
        <w:rPr>
          <w:lang w:val="it-IT"/>
        </w:rPr>
        <w:t xml:space="preserve"> </w:t>
      </w:r>
      <w:r w:rsidRPr="001B63A5">
        <w:rPr>
          <w:rFonts w:eastAsia="Arial"/>
          <w:lang w:val="it-IT"/>
        </w:rPr>
        <w:t>R</w:t>
      </w:r>
      <w:r w:rsidR="00E17C39" w:rsidRPr="001B63A5">
        <w:rPr>
          <w:rFonts w:eastAsia="Arial"/>
          <w:lang w:val="it-IT"/>
        </w:rPr>
        <w:t>P</w:t>
      </w:r>
      <w:r w:rsidRPr="001B63A5">
        <w:rPr>
          <w:rFonts w:eastAsia="Arial"/>
          <w:lang w:val="it-IT"/>
        </w:rPr>
        <w:t xml:space="preserve">P </w:t>
      </w:r>
      <w:r w:rsidR="00C1418F" w:rsidRPr="001B63A5">
        <w:rPr>
          <w:rStyle w:val="Incipit"/>
          <w:lang w:val="it-IT"/>
        </w:rPr>
        <w:t>Sancte deo dilecte</w:t>
      </w:r>
      <w:r w:rsidR="00C94F95" w:rsidRPr="001B63A5">
        <w:rPr>
          <w:lang w:val="it-IT"/>
        </w:rPr>
        <w:t xml:space="preserve">, </w:t>
      </w:r>
      <w:r w:rsidRPr="001B63A5">
        <w:rPr>
          <w:lang w:val="it-IT"/>
        </w:rPr>
        <w:t xml:space="preserve">cui mox adiungitur AM </w:t>
      </w:r>
      <w:r w:rsidR="00C1418F" w:rsidRPr="001B63A5">
        <w:rPr>
          <w:rStyle w:val="Incipit"/>
          <w:lang w:val="it-IT"/>
        </w:rPr>
        <w:t>Adest nobis</w:t>
      </w:r>
      <w:r w:rsidR="007275B6" w:rsidRPr="001B63A5">
        <w:rPr>
          <w:lang w:val="it-IT"/>
        </w:rPr>
        <w:t xml:space="preserve"> </w:t>
      </w:r>
      <w:r w:rsidRPr="001B63A5">
        <w:rPr>
          <w:lang w:val="it-IT"/>
        </w:rPr>
        <w:t xml:space="preserve">cum [MA] </w:t>
      </w:r>
      <w:r w:rsidR="00C1418F" w:rsidRPr="001B63A5">
        <w:rPr>
          <w:rStyle w:val="Incipit"/>
          <w:lang w:val="it-IT"/>
        </w:rPr>
        <w:t>Magnificat</w:t>
      </w:r>
      <w:r w:rsidR="00C94F95" w:rsidRPr="001B63A5">
        <w:rPr>
          <w:lang w:val="it-IT"/>
        </w:rPr>
        <w:t xml:space="preserve">. </w:t>
      </w:r>
      <w:r w:rsidRPr="00422D29">
        <w:rPr>
          <w:lang w:val="pt-PT"/>
        </w:rPr>
        <w:t xml:space="preserve">Sequitur [ORI] </w:t>
      </w:r>
      <w:r w:rsidR="00C1418F" w:rsidRPr="00C1418F">
        <w:rPr>
          <w:rStyle w:val="Incipit"/>
          <w:lang w:val="pt-PT"/>
        </w:rPr>
        <w:t>Dominus vobiscum</w:t>
      </w:r>
      <w:r w:rsidR="007275B6">
        <w:rPr>
          <w:lang w:val="pt-PT"/>
        </w:rPr>
        <w:t xml:space="preserve"> </w:t>
      </w:r>
      <w:r w:rsidRPr="00422D29">
        <w:rPr>
          <w:lang w:val="pt-PT"/>
        </w:rPr>
        <w:t>tonaliter</w:t>
      </w:r>
      <w:r w:rsidR="00C94F95" w:rsidRPr="00422D29">
        <w:rPr>
          <w:lang w:val="pt-PT"/>
        </w:rPr>
        <w:t xml:space="preserve">. </w:t>
      </w:r>
      <w:r w:rsidRPr="00422D29">
        <w:rPr>
          <w:lang w:val="pt-PT"/>
        </w:rPr>
        <w:t>Oratio ut de sancto Marcello</w:t>
      </w:r>
      <w:r w:rsidR="00C94F95" w:rsidRPr="00422D29">
        <w:rPr>
          <w:lang w:val="pt-PT"/>
        </w:rPr>
        <w:t xml:space="preserve">. </w:t>
      </w:r>
      <w:r w:rsidRPr="00422D29">
        <w:rPr>
          <w:lang w:val="pt-PT"/>
        </w:rPr>
        <w:t xml:space="preserve">Deinde </w:t>
      </w:r>
      <w:r w:rsidRPr="001B63A5">
        <w:rPr>
          <w:rStyle w:val="Ort"/>
          <w:lang w:val="pt-PT"/>
        </w:rPr>
        <w:t>ad sanctum Findanum</w:t>
      </w:r>
      <w:r w:rsidRPr="00422D29">
        <w:rPr>
          <w:lang w:val="pt-PT"/>
        </w:rPr>
        <w:t xml:space="preserve"> cum A</w:t>
      </w:r>
      <w:r w:rsidR="00E17C39">
        <w:rPr>
          <w:lang w:val="pt-PT"/>
        </w:rPr>
        <w:t>P</w:t>
      </w:r>
      <w:r w:rsidRPr="00422D29">
        <w:rPr>
          <w:lang w:val="pt-PT"/>
        </w:rPr>
        <w:t xml:space="preserve"> </w:t>
      </w:r>
      <w:r w:rsidR="00C1418F" w:rsidRPr="00C1418F">
        <w:rPr>
          <w:rStyle w:val="Incipit"/>
          <w:lang w:val="pt-PT"/>
        </w:rPr>
        <w:t>A progenie</w:t>
      </w:r>
      <w:r w:rsidR="00C94F95" w:rsidRPr="00F3652D">
        <w:rPr>
          <w:lang w:val="pt-PT"/>
        </w:rPr>
        <w:t xml:space="preserve">. </w:t>
      </w:r>
      <w:r w:rsidRPr="00422D29">
        <w:rPr>
          <w:lang w:val="pt-PT"/>
        </w:rPr>
        <w:t>Hic canitur de cruce</w:t>
      </w:r>
      <w:r w:rsidR="00C94F95" w:rsidRPr="00422D29">
        <w:rPr>
          <w:lang w:val="pt-PT"/>
        </w:rPr>
        <w:t xml:space="preserve">. </w:t>
      </w:r>
      <w:r w:rsidRPr="00422D29">
        <w:rPr>
          <w:lang w:val="pt-PT"/>
        </w:rPr>
        <w:t>Hinc usque ad septuagesima</w:t>
      </w:r>
      <w:r w:rsidR="00E17C39">
        <w:rPr>
          <w:lang w:val="pt-PT"/>
        </w:rPr>
        <w:t>m</w:t>
      </w:r>
      <w:r w:rsidRPr="00422D29">
        <w:rPr>
          <w:lang w:val="pt-PT"/>
        </w:rPr>
        <w:t xml:space="preserve"> omnibus (</w:t>
      </w:r>
      <w:r w:rsidR="000466D7">
        <w:rPr>
          <w:lang w:val="pt-PT"/>
        </w:rPr>
        <w:t>68a</w:t>
      </w:r>
      <w:r w:rsidRPr="00422D29">
        <w:rPr>
          <w:lang w:val="pt-PT"/>
        </w:rPr>
        <w:t>) dominicis diebus memoria sanct</w:t>
      </w:r>
      <w:r w:rsidR="00E17C39">
        <w:rPr>
          <w:lang w:val="pt-PT"/>
        </w:rPr>
        <w:t>a</w:t>
      </w:r>
      <w:r w:rsidRPr="00422D29">
        <w:rPr>
          <w:lang w:val="pt-PT"/>
        </w:rPr>
        <w:t xml:space="preserve">e trinitatis agitur et in feria sexta et sabbato maior missa de </w:t>
      </w:r>
      <w:r w:rsidRPr="00F3652D">
        <w:rPr>
          <w:lang w:val="pt-PT"/>
        </w:rPr>
        <w:t>[</w:t>
      </w:r>
      <w:r w:rsidRPr="00422D29">
        <w:rPr>
          <w:lang w:val="pt-PT"/>
        </w:rPr>
        <w:t>sancta</w:t>
      </w:r>
      <w:r w:rsidRPr="00F3652D">
        <w:rPr>
          <w:lang w:val="pt-PT"/>
        </w:rPr>
        <w:t xml:space="preserve">] </w:t>
      </w:r>
      <w:r w:rsidRPr="00422D29">
        <w:rPr>
          <w:lang w:val="pt-PT"/>
        </w:rPr>
        <w:t xml:space="preserve">cruce et </w:t>
      </w:r>
      <w:r w:rsidRPr="00F3652D">
        <w:rPr>
          <w:lang w:val="pt-PT"/>
        </w:rPr>
        <w:t>[</w:t>
      </w:r>
      <w:r w:rsidRPr="00422D29">
        <w:rPr>
          <w:lang w:val="pt-PT"/>
        </w:rPr>
        <w:t>de] sancta Maria canitur.</w:t>
      </w:r>
    </w:p>
    <w:p w:rsidR="00000881" w:rsidRPr="001B63A5" w:rsidRDefault="00000881" w:rsidP="002948B5">
      <w:pPr>
        <w:pStyle w:val="berschrift1"/>
        <w:rPr>
          <w:lang w:val="pt-PT"/>
        </w:rPr>
      </w:pPr>
      <w:r w:rsidRPr="001B63A5">
        <w:rPr>
          <w:lang w:val="pt-PT"/>
        </w:rPr>
        <w:t>[DE SANCTO BLASIO]</w:t>
      </w:r>
    </w:p>
    <w:p w:rsidR="00E17C39" w:rsidRDefault="00F15E8B" w:rsidP="00C10675">
      <w:pPr>
        <w:rPr>
          <w:lang w:val="pt-PT"/>
        </w:rPr>
      </w:pPr>
      <w:r w:rsidRPr="00422D29">
        <w:rPr>
          <w:rStyle w:val="Time1"/>
          <w:lang w:val="pt-PT"/>
        </w:rPr>
        <w:t>[Ad matutin</w:t>
      </w:r>
      <w:r w:rsidR="00000881">
        <w:rPr>
          <w:rStyle w:val="Time1"/>
          <w:lang w:val="pt-PT"/>
        </w:rPr>
        <w:t>um</w:t>
      </w:r>
      <w:r w:rsidRPr="00422D29">
        <w:rPr>
          <w:rStyle w:val="Time1"/>
          <w:lang w:val="pt-PT"/>
        </w:rPr>
        <w:t>]</w:t>
      </w:r>
      <w:r w:rsidRPr="00422D29">
        <w:rPr>
          <w:lang w:val="pt-PT"/>
        </w:rPr>
        <w:t xml:space="preserve"> INV </w:t>
      </w:r>
      <w:r w:rsidR="00C1418F" w:rsidRPr="00C1418F">
        <w:rPr>
          <w:rStyle w:val="Incipit"/>
          <w:lang w:val="pt-PT"/>
        </w:rPr>
        <w:t>Adoremus regem</w:t>
      </w:r>
      <w:r w:rsidR="00C94F95" w:rsidRPr="00F3652D">
        <w:rPr>
          <w:lang w:val="pt-PT"/>
        </w:rPr>
        <w:t>.</w:t>
      </w:r>
    </w:p>
    <w:p w:rsidR="00F15E8B" w:rsidRPr="00422D29" w:rsidRDefault="00F15E8B" w:rsidP="00C10675">
      <w:pPr>
        <w:rPr>
          <w:lang w:val="it-IT"/>
        </w:rPr>
      </w:pPr>
      <w:r w:rsidRPr="00907DF6">
        <w:rPr>
          <w:rStyle w:val="Time2"/>
          <w:lang w:val="pt-PT"/>
        </w:rPr>
        <w:t>In primo nocturno</w:t>
      </w:r>
      <w:r w:rsidRPr="00907DF6">
        <w:rPr>
          <w:lang w:val="pt-PT"/>
        </w:rPr>
        <w:t xml:space="preserve"> AN </w:t>
      </w:r>
      <w:r w:rsidR="00C1418F" w:rsidRPr="00907DF6">
        <w:rPr>
          <w:rStyle w:val="Incipit"/>
          <w:lang w:val="pt-PT"/>
        </w:rPr>
        <w:t>Sanctus Blasius</w:t>
      </w:r>
      <w:r w:rsidR="007275B6" w:rsidRPr="00907DF6">
        <w:rPr>
          <w:lang w:val="pt-PT"/>
        </w:rPr>
        <w:t xml:space="preserve"> </w:t>
      </w:r>
      <w:r w:rsidRPr="00907DF6">
        <w:rPr>
          <w:lang w:val="pt-PT"/>
        </w:rPr>
        <w:t>cum reliquis</w:t>
      </w:r>
      <w:r w:rsidR="00C94F95" w:rsidRPr="00907DF6">
        <w:rPr>
          <w:lang w:val="pt-PT"/>
        </w:rPr>
        <w:t xml:space="preserve">, </w:t>
      </w:r>
      <w:r w:rsidRPr="00907DF6">
        <w:rPr>
          <w:lang w:val="pt-PT"/>
        </w:rPr>
        <w:t>sicut in natale eius invenitur</w:t>
      </w:r>
      <w:r w:rsidR="00C94F95" w:rsidRPr="00907DF6">
        <w:rPr>
          <w:lang w:val="pt-PT"/>
        </w:rPr>
        <w:t xml:space="preserve">. </w:t>
      </w:r>
      <w:r w:rsidRPr="00422D29">
        <w:rPr>
          <w:lang w:val="it-IT"/>
        </w:rPr>
        <w:t>(86)</w:t>
      </w:r>
    </w:p>
    <w:p w:rsidR="001B39FE" w:rsidRPr="00422D29" w:rsidRDefault="00F15E8B" w:rsidP="00C10675">
      <w:pPr>
        <w:rPr>
          <w:lang w:val="it-IT"/>
        </w:rPr>
      </w:pPr>
      <w:r w:rsidRPr="00422D29">
        <w:rPr>
          <w:rStyle w:val="Time1"/>
          <w:lang w:val="it-IT"/>
        </w:rPr>
        <w:t>Ad horas</w:t>
      </w:r>
      <w:r w:rsidRPr="00422D29">
        <w:rPr>
          <w:lang w:val="it-IT"/>
        </w:rPr>
        <w:t xml:space="preserve"> de primo nocturno</w:t>
      </w:r>
      <w:r w:rsidR="001B39FE" w:rsidRPr="00422D29">
        <w:rPr>
          <w:lang w:val="it-IT"/>
        </w:rPr>
        <w:t>.</w:t>
      </w:r>
    </w:p>
    <w:p w:rsidR="00F15E8B" w:rsidRPr="00422D29" w:rsidRDefault="00F15E8B" w:rsidP="00C10675">
      <w:pPr>
        <w:rPr>
          <w:lang w:val="it-IT"/>
        </w:rPr>
      </w:pPr>
      <w:r w:rsidRPr="00422D29">
        <w:rPr>
          <w:rStyle w:val="Time1"/>
          <w:lang w:val="it-IT"/>
        </w:rPr>
        <w:t>Ad processionem</w:t>
      </w:r>
      <w:r w:rsidRPr="00422D29">
        <w:rPr>
          <w:lang w:val="it-IT"/>
        </w:rPr>
        <w:t xml:space="preserve"> </w:t>
      </w:r>
      <w:r w:rsidRPr="00422D29">
        <w:rPr>
          <w:rFonts w:eastAsia="Arial"/>
          <w:lang w:val="it-IT"/>
        </w:rPr>
        <w:t xml:space="preserve">in </w:t>
      </w:r>
      <w:r w:rsidRPr="00422D29">
        <w:rPr>
          <w:lang w:val="it-IT"/>
        </w:rPr>
        <w:t>die sancto</w:t>
      </w:r>
      <w:r w:rsidR="00C94F95" w:rsidRPr="00422D29">
        <w:rPr>
          <w:lang w:val="it-IT"/>
        </w:rPr>
        <w:t xml:space="preserve">. </w:t>
      </w:r>
      <w:r w:rsidRPr="00422D29">
        <w:rPr>
          <w:lang w:val="it-IT"/>
        </w:rPr>
        <w:t xml:space="preserve">RPP </w:t>
      </w:r>
      <w:r w:rsidR="00C1418F" w:rsidRPr="00C1418F">
        <w:rPr>
          <w:rStyle w:val="Incipit"/>
          <w:lang w:val="it-IT"/>
        </w:rPr>
        <w:t>Vir dei</w:t>
      </w:r>
      <w:r w:rsidR="00C94F95" w:rsidRPr="00422D29">
        <w:rPr>
          <w:lang w:val="it-IT"/>
        </w:rPr>
        <w:t xml:space="preserve">. </w:t>
      </w:r>
      <w:r w:rsidRPr="00422D29">
        <w:rPr>
          <w:lang w:val="it-IT"/>
        </w:rPr>
        <w:t xml:space="preserve">RPP </w:t>
      </w:r>
      <w:r w:rsidR="00C1418F" w:rsidRPr="00C1418F">
        <w:rPr>
          <w:rStyle w:val="Incipit"/>
          <w:lang w:val="it-IT"/>
        </w:rPr>
        <w:t>Dum satellites</w:t>
      </w:r>
      <w:r w:rsidR="00C94F95" w:rsidRPr="00422D29">
        <w:rPr>
          <w:lang w:val="it-IT"/>
        </w:rPr>
        <w:t xml:space="preserve">. </w:t>
      </w:r>
      <w:r w:rsidRPr="00422D29">
        <w:rPr>
          <w:lang w:val="it-IT"/>
        </w:rPr>
        <w:t xml:space="preserve">RPP </w:t>
      </w:r>
      <w:r w:rsidR="00C1418F" w:rsidRPr="00C1418F">
        <w:rPr>
          <w:rStyle w:val="Incipit"/>
          <w:lang w:val="it-IT"/>
        </w:rPr>
        <w:t>Accidit autem</w:t>
      </w:r>
      <w:r w:rsidR="00C94F95" w:rsidRPr="00422D29">
        <w:rPr>
          <w:lang w:val="it-IT"/>
        </w:rPr>
        <w:t xml:space="preserve">. </w:t>
      </w:r>
      <w:r w:rsidRPr="00422D29">
        <w:rPr>
          <w:lang w:val="it-IT"/>
        </w:rPr>
        <w:t xml:space="preserve">Ad stationem AP </w:t>
      </w:r>
      <w:r w:rsidR="00C1418F" w:rsidRPr="00C1418F">
        <w:rPr>
          <w:rStyle w:val="Incipit"/>
          <w:lang w:val="it-IT"/>
        </w:rPr>
        <w:t>O quam venerandus est</w:t>
      </w:r>
      <w:r w:rsidR="00C94F95" w:rsidRPr="00422D29">
        <w:rPr>
          <w:lang w:val="it-IT"/>
        </w:rPr>
        <w:t xml:space="preserve">. </w:t>
      </w:r>
      <w:r w:rsidRPr="00422D29">
        <w:rPr>
          <w:lang w:val="it-IT"/>
        </w:rPr>
        <w:t xml:space="preserve">In </w:t>
      </w:r>
      <w:r w:rsidRPr="00422D29">
        <w:rPr>
          <w:rStyle w:val="Ort"/>
          <w:lang w:val="it-IT"/>
        </w:rPr>
        <w:t>chorum</w:t>
      </w:r>
      <w:r w:rsidRPr="00422D29">
        <w:rPr>
          <w:lang w:val="it-IT"/>
        </w:rPr>
        <w:t xml:space="preserve"> RPP </w:t>
      </w:r>
      <w:r w:rsidR="00C1418F" w:rsidRPr="00C1418F">
        <w:rPr>
          <w:rStyle w:val="Incipit"/>
          <w:lang w:val="it-IT"/>
        </w:rPr>
        <w:t>Ad ultimum</w:t>
      </w:r>
      <w:r w:rsidRPr="00422D29">
        <w:rPr>
          <w:lang w:val="it-IT"/>
        </w:rPr>
        <w:t>.</w:t>
      </w:r>
    </w:p>
    <w:p w:rsidR="00F15E8B" w:rsidRPr="00422D29" w:rsidRDefault="00F15E8B" w:rsidP="00C10675">
      <w:pPr>
        <w:rPr>
          <w:lang w:val="pt-PT"/>
        </w:rPr>
      </w:pPr>
      <w:r w:rsidRPr="00422D29">
        <w:rPr>
          <w:rStyle w:val="Time1"/>
          <w:lang w:val="it-IT"/>
        </w:rPr>
        <w:t>Ad missam</w:t>
      </w:r>
      <w:r w:rsidRPr="00422D29">
        <w:rPr>
          <w:lang w:val="it-IT"/>
        </w:rPr>
        <w:t xml:space="preserve"> [IN] </w:t>
      </w:r>
      <w:r w:rsidR="00C1418F" w:rsidRPr="00C1418F">
        <w:rPr>
          <w:rStyle w:val="Incipit"/>
          <w:lang w:val="it-IT"/>
        </w:rPr>
        <w:t>Laetabitur iustus</w:t>
      </w:r>
      <w:r w:rsidR="007275B6">
        <w:rPr>
          <w:lang w:val="it-IT"/>
        </w:rPr>
        <w:t xml:space="preserve"> </w:t>
      </w:r>
      <w:r w:rsidRPr="00422D29">
        <w:rPr>
          <w:lang w:val="it-IT"/>
        </w:rPr>
        <w:t>per totum</w:t>
      </w:r>
      <w:r w:rsidR="00C94F95" w:rsidRPr="00422D29">
        <w:rPr>
          <w:lang w:val="it-IT"/>
        </w:rPr>
        <w:t xml:space="preserve">. </w:t>
      </w:r>
      <w:r w:rsidRPr="00422D29">
        <w:rPr>
          <w:lang w:val="it-IT"/>
        </w:rPr>
        <w:t>LE</w:t>
      </w:r>
      <w:r w:rsidR="00E17C39">
        <w:rPr>
          <w:lang w:val="it-IT"/>
        </w:rPr>
        <w:t>EP</w:t>
      </w:r>
      <w:r w:rsidRPr="00422D29">
        <w:rPr>
          <w:lang w:val="it-IT"/>
        </w:rPr>
        <w:t xml:space="preserve"> </w:t>
      </w:r>
      <w:r w:rsidR="00C1418F" w:rsidRPr="00C1418F">
        <w:rPr>
          <w:rStyle w:val="Incipit"/>
          <w:lang w:val="it-IT"/>
        </w:rPr>
        <w:t>Doctrinis</w:t>
      </w:r>
      <w:r w:rsidR="00C94F95" w:rsidRPr="00422D29">
        <w:rPr>
          <w:lang w:val="it-IT"/>
        </w:rPr>
        <w:t xml:space="preserve">. </w:t>
      </w:r>
      <w:r w:rsidRPr="001B63A5">
        <w:rPr>
          <w:lang w:val="it-IT"/>
        </w:rPr>
        <w:t xml:space="preserve">[ALV] </w:t>
      </w:r>
      <w:r w:rsidR="00C1418F" w:rsidRPr="001B63A5">
        <w:rPr>
          <w:rStyle w:val="Incipit"/>
          <w:lang w:val="it-IT"/>
        </w:rPr>
        <w:t>Alleluia</w:t>
      </w:r>
      <w:r w:rsidR="00C94F95" w:rsidRPr="001B63A5">
        <w:rPr>
          <w:lang w:val="it-IT"/>
        </w:rPr>
        <w:t xml:space="preserve">. </w:t>
      </w:r>
      <w:r w:rsidRPr="001B63A5">
        <w:rPr>
          <w:lang w:val="it-IT"/>
        </w:rPr>
        <w:t xml:space="preserve">[ALV] </w:t>
      </w:r>
      <w:r w:rsidR="00C1418F" w:rsidRPr="001B63A5">
        <w:rPr>
          <w:rStyle w:val="Incipit"/>
          <w:lang w:val="it-IT"/>
        </w:rPr>
        <w:t>Laetabitur</w:t>
      </w:r>
      <w:r w:rsidR="00C94F95" w:rsidRPr="001B63A5">
        <w:rPr>
          <w:lang w:val="it-IT"/>
        </w:rPr>
        <w:t xml:space="preserve">. </w:t>
      </w:r>
      <w:r w:rsidRPr="001B63A5">
        <w:rPr>
          <w:lang w:val="it-IT"/>
        </w:rPr>
        <w:t xml:space="preserve">SE </w:t>
      </w:r>
      <w:r w:rsidR="00C1418F" w:rsidRPr="001B63A5">
        <w:rPr>
          <w:rStyle w:val="Incipit"/>
          <w:lang w:val="it-IT"/>
        </w:rPr>
        <w:t>Sanctorum vita virtus</w:t>
      </w:r>
      <w:r w:rsidR="00C94F95" w:rsidRPr="001B63A5">
        <w:rPr>
          <w:lang w:val="it-IT"/>
        </w:rPr>
        <w:t xml:space="preserve">. </w:t>
      </w:r>
      <w:r w:rsidRPr="00422D29">
        <w:rPr>
          <w:lang w:val="pt-PT"/>
        </w:rPr>
        <w:t xml:space="preserve">Evangelium secundum Lucam [EV] </w:t>
      </w:r>
      <w:r w:rsidR="00C1418F" w:rsidRPr="00C1418F">
        <w:rPr>
          <w:rStyle w:val="Incipit"/>
          <w:lang w:val="pt-PT"/>
        </w:rPr>
        <w:t>Si quis vult</w:t>
      </w:r>
      <w:r w:rsidRPr="00422D29">
        <w:rPr>
          <w:lang w:val="pt-PT"/>
        </w:rPr>
        <w:t>.</w:t>
      </w:r>
    </w:p>
    <w:p w:rsidR="00F15E8B" w:rsidRPr="00422D29" w:rsidRDefault="00F15E8B" w:rsidP="00C10675">
      <w:pPr>
        <w:rPr>
          <w:lang w:val="pt-PT"/>
        </w:rPr>
      </w:pPr>
      <w:r w:rsidRPr="00422D29">
        <w:rPr>
          <w:rStyle w:val="Time1"/>
          <w:lang w:val="pt-PT"/>
        </w:rPr>
        <w:t>In secunda vespera</w:t>
      </w:r>
      <w:r w:rsidRPr="00422D29">
        <w:rPr>
          <w:lang w:val="pt-PT"/>
        </w:rPr>
        <w:t xml:space="preserve"> matutina laus</w:t>
      </w:r>
      <w:r w:rsidR="00C94F95" w:rsidRPr="00422D29">
        <w:rPr>
          <w:lang w:val="pt-PT"/>
        </w:rPr>
        <w:t xml:space="preserve">. </w:t>
      </w:r>
      <w:r w:rsidRPr="00422D29">
        <w:rPr>
          <w:lang w:val="pt-PT"/>
        </w:rPr>
        <w:t xml:space="preserve">AM </w:t>
      </w:r>
      <w:r w:rsidR="00C1418F" w:rsidRPr="00C1418F">
        <w:rPr>
          <w:rStyle w:val="Incipit"/>
          <w:lang w:val="pt-PT"/>
        </w:rPr>
        <w:t>Haec eo orante</w:t>
      </w:r>
      <w:r w:rsidRPr="00422D29">
        <w:rPr>
          <w:lang w:val="pt-PT"/>
        </w:rPr>
        <w:t>.</w:t>
      </w:r>
    </w:p>
    <w:p w:rsidR="00F15E8B" w:rsidRPr="001B63A5" w:rsidRDefault="00E17C39" w:rsidP="002948B5">
      <w:pPr>
        <w:pStyle w:val="berschrift1"/>
        <w:rPr>
          <w:lang w:val="pt-PT"/>
        </w:rPr>
      </w:pPr>
      <w:r w:rsidRPr="001B63A5">
        <w:rPr>
          <w:lang w:val="pt-PT"/>
        </w:rPr>
        <w:t xml:space="preserve">INFRA </w:t>
      </w:r>
      <w:r w:rsidR="008D4CC2" w:rsidRPr="001B63A5">
        <w:rPr>
          <w:lang w:val="pt-PT"/>
        </w:rPr>
        <w:t>EBDOMADA</w:t>
      </w:r>
      <w:r w:rsidRPr="001B63A5">
        <w:rPr>
          <w:lang w:val="pt-PT"/>
        </w:rPr>
        <w:t>DAM</w:t>
      </w:r>
    </w:p>
    <w:p w:rsidR="00F15E8B" w:rsidRPr="001B63A5" w:rsidRDefault="00F15E8B" w:rsidP="00C10675">
      <w:pPr>
        <w:rPr>
          <w:lang w:val="da-DK"/>
        </w:rPr>
      </w:pPr>
      <w:r w:rsidRPr="001B63A5">
        <w:rPr>
          <w:rStyle w:val="Time1"/>
          <w:lang w:val="da-DK"/>
        </w:rPr>
        <w:t>[Ad matutin</w:t>
      </w:r>
      <w:r w:rsidR="00B627E3" w:rsidRPr="001B63A5">
        <w:rPr>
          <w:rStyle w:val="Time1"/>
          <w:lang w:val="da-DK"/>
        </w:rPr>
        <w:t>um</w:t>
      </w:r>
      <w:r w:rsidRPr="001B63A5">
        <w:rPr>
          <w:rStyle w:val="Time1"/>
          <w:lang w:val="da-DK"/>
        </w:rPr>
        <w:t>]</w:t>
      </w:r>
      <w:r w:rsidRPr="001B63A5">
        <w:rPr>
          <w:lang w:val="da-DK"/>
        </w:rPr>
        <w:t xml:space="preserve"> INV </w:t>
      </w:r>
      <w:r w:rsidR="00C1418F" w:rsidRPr="001B63A5">
        <w:rPr>
          <w:rStyle w:val="Incipit"/>
          <w:lang w:val="da-DK"/>
        </w:rPr>
        <w:t>Regem martyrum</w:t>
      </w:r>
      <w:r w:rsidR="00C94F95" w:rsidRPr="001B63A5">
        <w:rPr>
          <w:lang w:val="da-DK"/>
        </w:rPr>
        <w:t xml:space="preserve">. </w:t>
      </w:r>
      <w:r w:rsidRPr="001B63A5">
        <w:rPr>
          <w:lang w:val="da-DK"/>
        </w:rPr>
        <w:t xml:space="preserve">HY </w:t>
      </w:r>
      <w:r w:rsidR="00C1418F" w:rsidRPr="001B63A5">
        <w:rPr>
          <w:rStyle w:val="Incipit"/>
          <w:lang w:val="da-DK"/>
        </w:rPr>
        <w:t>Martyr dei</w:t>
      </w:r>
      <w:r w:rsidR="00C94F95" w:rsidRPr="001B63A5">
        <w:rPr>
          <w:lang w:val="da-DK"/>
        </w:rPr>
        <w:t xml:space="preserve">. </w:t>
      </w:r>
      <w:r w:rsidRPr="001B63A5">
        <w:rPr>
          <w:lang w:val="da-DK"/>
        </w:rPr>
        <w:t xml:space="preserve">Super nocturnos cantantur per ordinem [antiphonae]: AN </w:t>
      </w:r>
      <w:r w:rsidR="00C1418F" w:rsidRPr="001B63A5">
        <w:rPr>
          <w:rStyle w:val="Incipit"/>
          <w:lang w:val="da-DK"/>
        </w:rPr>
        <w:t>Sanctus Blasius</w:t>
      </w:r>
      <w:r w:rsidR="00C94F95" w:rsidRPr="001B63A5">
        <w:rPr>
          <w:lang w:val="da-DK"/>
        </w:rPr>
        <w:t xml:space="preserve">. </w:t>
      </w:r>
      <w:r w:rsidRPr="001B63A5">
        <w:rPr>
          <w:lang w:val="da-DK"/>
        </w:rPr>
        <w:t>Responsoria</w:t>
      </w:r>
      <w:r w:rsidR="00C94F95" w:rsidRPr="001B63A5">
        <w:rPr>
          <w:lang w:val="da-DK"/>
        </w:rPr>
        <w:t xml:space="preserve">, </w:t>
      </w:r>
      <w:r w:rsidRPr="001B63A5">
        <w:rPr>
          <w:lang w:val="da-DK"/>
        </w:rPr>
        <w:t xml:space="preserve">que et </w:t>
      </w:r>
      <w:r w:rsidRPr="001B63A5">
        <w:rPr>
          <w:rFonts w:eastAsia="Arial"/>
          <w:lang w:val="da-DK"/>
        </w:rPr>
        <w:t xml:space="preserve">in </w:t>
      </w:r>
      <w:r w:rsidRPr="001B63A5">
        <w:rPr>
          <w:lang w:val="da-DK"/>
        </w:rPr>
        <w:t>sancta nocte.</w:t>
      </w:r>
    </w:p>
    <w:p w:rsidR="00F15E8B" w:rsidRPr="001B63A5" w:rsidRDefault="00F15E8B" w:rsidP="00C10675">
      <w:pPr>
        <w:rPr>
          <w:lang w:val="da-DK"/>
        </w:rPr>
      </w:pPr>
      <w:r w:rsidRPr="001B63A5">
        <w:rPr>
          <w:rStyle w:val="Time1"/>
          <w:lang w:val="da-DK"/>
        </w:rPr>
        <w:t>In matutin</w:t>
      </w:r>
      <w:r w:rsidR="00B627E3" w:rsidRPr="001B63A5">
        <w:rPr>
          <w:rStyle w:val="Time1"/>
          <w:lang w:val="da-DK"/>
        </w:rPr>
        <w:t>is</w:t>
      </w:r>
      <w:r w:rsidRPr="001B63A5">
        <w:rPr>
          <w:rStyle w:val="Time1"/>
          <w:lang w:val="da-DK"/>
        </w:rPr>
        <w:t xml:space="preserve"> laudibus</w:t>
      </w:r>
      <w:r w:rsidRPr="001B63A5">
        <w:rPr>
          <w:lang w:val="da-DK"/>
        </w:rPr>
        <w:t xml:space="preserve"> AN </w:t>
      </w:r>
      <w:r w:rsidR="00C1418F" w:rsidRPr="001B63A5">
        <w:rPr>
          <w:rStyle w:val="Incipit"/>
          <w:lang w:val="da-DK"/>
        </w:rPr>
        <w:t>Angelu</w:t>
      </w:r>
      <w:r w:rsidR="006628C2" w:rsidRPr="001B63A5">
        <w:rPr>
          <w:rStyle w:val="Incipit"/>
          <w:lang w:val="da-DK"/>
        </w:rPr>
        <w:t>s a</w:t>
      </w:r>
      <w:r w:rsidR="00C1418F" w:rsidRPr="001B63A5">
        <w:rPr>
          <w:rStyle w:val="Incipit"/>
          <w:lang w:val="da-DK"/>
        </w:rPr>
        <w:t>utem</w:t>
      </w:r>
      <w:r w:rsidRPr="001B63A5">
        <w:rPr>
          <w:lang w:val="da-DK"/>
        </w:rPr>
        <w:t>; easdem ad horas.</w:t>
      </w:r>
    </w:p>
    <w:p w:rsidR="00F15E8B" w:rsidRPr="001B63A5" w:rsidRDefault="00F15E8B" w:rsidP="00C10675">
      <w:pPr>
        <w:rPr>
          <w:lang w:val="da-DK"/>
        </w:rPr>
      </w:pPr>
      <w:r w:rsidRPr="001B63A5">
        <w:rPr>
          <w:rStyle w:val="Time1"/>
          <w:lang w:val="da-DK"/>
        </w:rPr>
        <w:t>[Ad vesperas]</w:t>
      </w:r>
      <w:r w:rsidRPr="001B63A5">
        <w:rPr>
          <w:lang w:val="da-DK"/>
        </w:rPr>
        <w:t xml:space="preserve"> super vespertinos psalmos AN </w:t>
      </w:r>
      <w:r w:rsidR="00C1418F" w:rsidRPr="001B63A5">
        <w:rPr>
          <w:rStyle w:val="Incipit"/>
          <w:lang w:val="da-DK"/>
        </w:rPr>
        <w:t>Domine rex aeterne</w:t>
      </w:r>
      <w:r w:rsidR="00C94F95" w:rsidRPr="001B63A5">
        <w:rPr>
          <w:lang w:val="da-DK"/>
        </w:rPr>
        <w:t xml:space="preserve">. </w:t>
      </w:r>
      <w:r w:rsidRPr="001B63A5">
        <w:rPr>
          <w:lang w:val="da-DK"/>
        </w:rPr>
        <w:t xml:space="preserve">[AN] </w:t>
      </w:r>
      <w:r w:rsidR="00C1418F" w:rsidRPr="001B63A5">
        <w:rPr>
          <w:rStyle w:val="Incipit"/>
          <w:lang w:val="da-DK"/>
        </w:rPr>
        <w:t>Iste est qui contempsit</w:t>
      </w:r>
      <w:r w:rsidR="00C94F95" w:rsidRPr="001B63A5">
        <w:rPr>
          <w:lang w:val="da-DK"/>
        </w:rPr>
        <w:t xml:space="preserve">. </w:t>
      </w:r>
      <w:r w:rsidRPr="001B63A5">
        <w:rPr>
          <w:lang w:val="da-DK"/>
        </w:rPr>
        <w:t xml:space="preserve">[AN] </w:t>
      </w:r>
      <w:r w:rsidR="00C1418F" w:rsidRPr="001B63A5">
        <w:rPr>
          <w:rStyle w:val="Incipit"/>
          <w:lang w:val="da-DK"/>
        </w:rPr>
        <w:t>Iustus germinabit</w:t>
      </w:r>
      <w:r w:rsidR="00C94F95" w:rsidRPr="001B63A5">
        <w:rPr>
          <w:lang w:val="da-DK"/>
        </w:rPr>
        <w:t xml:space="preserve">. </w:t>
      </w:r>
      <w:r w:rsidRPr="001B63A5">
        <w:rPr>
          <w:lang w:val="da-DK"/>
        </w:rPr>
        <w:t>Ad Magnificat et Benedictus antiphonae de uno martyre</w:t>
      </w:r>
      <w:r w:rsidR="00C94F95" w:rsidRPr="001B63A5">
        <w:rPr>
          <w:lang w:val="da-DK"/>
        </w:rPr>
        <w:t xml:space="preserve">. </w:t>
      </w:r>
      <w:r w:rsidRPr="001B63A5">
        <w:rPr>
          <w:w w:val="64"/>
          <w:lang w:val="da-DK"/>
        </w:rPr>
        <w:t>·</w:t>
      </w:r>
    </w:p>
    <w:p w:rsidR="00F15E8B" w:rsidRPr="001B63A5" w:rsidRDefault="007A285B" w:rsidP="002948B5">
      <w:pPr>
        <w:pStyle w:val="berschrift1"/>
        <w:rPr>
          <w:lang w:val="da-DK"/>
        </w:rPr>
      </w:pPr>
      <w:r w:rsidRPr="001B63A5">
        <w:rPr>
          <w:rStyle w:val="berschrift1Zchn"/>
          <w:b/>
          <w:lang w:val="da-DK"/>
        </w:rPr>
        <w:t>DE SANCTA AGATHA</w:t>
      </w:r>
    </w:p>
    <w:p w:rsidR="00F15E8B" w:rsidRPr="00EE485F" w:rsidRDefault="00F15E8B" w:rsidP="00C10675">
      <w:pPr>
        <w:rPr>
          <w:lang w:val="en-GB"/>
        </w:rPr>
      </w:pPr>
      <w:r w:rsidRPr="001B63A5">
        <w:rPr>
          <w:rStyle w:val="Time1"/>
          <w:lang w:val="da-DK"/>
        </w:rPr>
        <w:t>[Ad primas vesperas]</w:t>
      </w:r>
      <w:r w:rsidRPr="001B63A5">
        <w:rPr>
          <w:lang w:val="da-DK"/>
        </w:rPr>
        <w:t xml:space="preserve"> CP </w:t>
      </w:r>
      <w:r w:rsidR="00C1418F" w:rsidRPr="001B63A5">
        <w:rPr>
          <w:rStyle w:val="Incipit"/>
          <w:lang w:val="da-DK"/>
        </w:rPr>
        <w:t>Sapientia vincit</w:t>
      </w:r>
      <w:r w:rsidR="00C94F95" w:rsidRPr="001B63A5">
        <w:rPr>
          <w:lang w:val="da-DK"/>
        </w:rPr>
        <w:t xml:space="preserve">. </w:t>
      </w:r>
      <w:r w:rsidRPr="001B63A5">
        <w:rPr>
          <w:lang w:val="da-DK"/>
        </w:rPr>
        <w:t xml:space="preserve">RP </w:t>
      </w:r>
      <w:r w:rsidR="00C1418F" w:rsidRPr="001B63A5">
        <w:rPr>
          <w:rStyle w:val="Incipit"/>
          <w:lang w:val="da-DK"/>
        </w:rPr>
        <w:t>Dum ingrederetur</w:t>
      </w:r>
      <w:r w:rsidR="00C94F95" w:rsidRPr="001B63A5">
        <w:rPr>
          <w:lang w:val="da-DK"/>
        </w:rPr>
        <w:t xml:space="preserve">. </w:t>
      </w:r>
      <w:r w:rsidRPr="00EE485F">
        <w:rPr>
          <w:lang w:val="en-GB"/>
        </w:rPr>
        <w:t xml:space="preserve">AM </w:t>
      </w:r>
      <w:r w:rsidR="00C1418F" w:rsidRPr="00C1418F">
        <w:rPr>
          <w:rStyle w:val="Incipit"/>
          <w:lang w:val="en-US"/>
        </w:rPr>
        <w:t>Beata Agath</w:t>
      </w:r>
      <w:r w:rsidR="007A285B">
        <w:rPr>
          <w:rStyle w:val="Incipit"/>
          <w:lang w:val="en-US"/>
        </w:rPr>
        <w:t>a</w:t>
      </w:r>
      <w:r w:rsidR="00C94F95" w:rsidRPr="00EE485F">
        <w:rPr>
          <w:lang w:val="en-GB"/>
        </w:rPr>
        <w:t>.</w:t>
      </w:r>
      <w:r w:rsidR="00000881">
        <w:rPr>
          <w:lang w:val="en-GB"/>
        </w:rPr>
        <w:t xml:space="preserve"> </w:t>
      </w:r>
      <w:r w:rsidRPr="001B63A5">
        <w:rPr>
          <w:rStyle w:val="Time2"/>
          <w:lang w:val="en-US"/>
        </w:rPr>
        <w:t>Ad processionem</w:t>
      </w:r>
      <w:r w:rsidRPr="00EE485F">
        <w:rPr>
          <w:lang w:val="en-GB"/>
        </w:rPr>
        <w:t xml:space="preserve"> RPP </w:t>
      </w:r>
      <w:r w:rsidR="00C1418F" w:rsidRPr="00C1418F">
        <w:rPr>
          <w:rStyle w:val="Incipit"/>
          <w:lang w:val="en-US"/>
        </w:rPr>
        <w:t>Beata Agath</w:t>
      </w:r>
      <w:r w:rsidR="007A285B">
        <w:rPr>
          <w:rStyle w:val="Incipit"/>
          <w:lang w:val="en-US"/>
        </w:rPr>
        <w:t>a</w:t>
      </w:r>
      <w:r w:rsidRPr="00EE485F">
        <w:rPr>
          <w:lang w:val="en-GB"/>
        </w:rPr>
        <w:t>.</w:t>
      </w:r>
    </w:p>
    <w:p w:rsidR="00000881" w:rsidRDefault="00F15E8B" w:rsidP="00C10675">
      <w:pPr>
        <w:rPr>
          <w:lang w:val="en-GB"/>
        </w:rPr>
      </w:pPr>
      <w:r w:rsidRPr="00F3652D">
        <w:rPr>
          <w:rStyle w:val="Time1"/>
          <w:lang w:val="en-GB"/>
        </w:rPr>
        <w:t>[Ad matutin</w:t>
      </w:r>
      <w:r w:rsidR="00000881">
        <w:rPr>
          <w:rStyle w:val="Time1"/>
          <w:lang w:val="en-GB"/>
        </w:rPr>
        <w:t>um</w:t>
      </w:r>
      <w:r w:rsidRPr="00F3652D">
        <w:rPr>
          <w:rStyle w:val="Time1"/>
          <w:lang w:val="en-GB"/>
        </w:rPr>
        <w:t>]</w:t>
      </w:r>
      <w:r w:rsidRPr="00F3652D">
        <w:rPr>
          <w:lang w:val="en-GB"/>
        </w:rPr>
        <w:t xml:space="preserve"> INV </w:t>
      </w:r>
      <w:r w:rsidR="00C1418F" w:rsidRPr="00C1418F">
        <w:rPr>
          <w:rStyle w:val="Incipit"/>
          <w:lang w:val="en-GB"/>
        </w:rPr>
        <w:t>Regem virginum</w:t>
      </w:r>
      <w:r w:rsidR="00C94F95" w:rsidRPr="00F3652D">
        <w:rPr>
          <w:lang w:val="en-GB"/>
        </w:rPr>
        <w:t>.</w:t>
      </w:r>
    </w:p>
    <w:p w:rsidR="00F15E8B" w:rsidRPr="00DB0C9C" w:rsidRDefault="00F15E8B" w:rsidP="00C10675">
      <w:pPr>
        <w:rPr>
          <w:lang w:val="en-GB"/>
        </w:rPr>
      </w:pPr>
      <w:r w:rsidRPr="00F3652D">
        <w:rPr>
          <w:rStyle w:val="Time2"/>
          <w:lang w:val="en-GB"/>
        </w:rPr>
        <w:t>In primo nocturno</w:t>
      </w:r>
      <w:r w:rsidRPr="00F3652D">
        <w:rPr>
          <w:lang w:val="en-GB"/>
        </w:rPr>
        <w:t xml:space="preserve"> AN </w:t>
      </w:r>
      <w:r w:rsidR="00C1418F" w:rsidRPr="00C1418F">
        <w:rPr>
          <w:rStyle w:val="Incipit"/>
          <w:lang w:val="en-GB"/>
        </w:rPr>
        <w:t>Ingenua sum</w:t>
      </w:r>
      <w:r w:rsidR="00C94F95" w:rsidRPr="00F3652D">
        <w:rPr>
          <w:lang w:val="en-GB"/>
        </w:rPr>
        <w:t xml:space="preserve">. </w:t>
      </w:r>
      <w:r w:rsidR="00F3652D" w:rsidRPr="00F3652D">
        <w:rPr>
          <w:lang w:val="en-GB"/>
        </w:rPr>
        <w:t xml:space="preserve">[PS] </w:t>
      </w:r>
      <w:r w:rsidR="00C1418F" w:rsidRPr="00C1418F">
        <w:rPr>
          <w:rStyle w:val="Incipit"/>
          <w:lang w:val="en-GB"/>
        </w:rPr>
        <w:t>Ä+Domine dominus+Ä</w:t>
      </w:r>
      <w:r w:rsidR="00C94F95" w:rsidRPr="00F3652D">
        <w:rPr>
          <w:lang w:val="en-GB"/>
        </w:rPr>
        <w:t xml:space="preserve">. </w:t>
      </w:r>
      <w:r w:rsidRPr="00F3652D">
        <w:rPr>
          <w:lang w:val="en-GB"/>
        </w:rPr>
        <w:t xml:space="preserve">AN </w:t>
      </w:r>
      <w:r w:rsidR="00C1418F" w:rsidRPr="00C1418F">
        <w:rPr>
          <w:rStyle w:val="Incipit"/>
          <w:lang w:val="en-GB"/>
        </w:rPr>
        <w:t>Summa ingenuitas</w:t>
      </w:r>
      <w:r w:rsidR="00C94F95" w:rsidRPr="00F3652D">
        <w:rPr>
          <w:lang w:val="en-GB"/>
        </w:rPr>
        <w:t xml:space="preserve">. </w:t>
      </w:r>
      <w:r w:rsidR="00F3652D" w:rsidRPr="00F3652D">
        <w:rPr>
          <w:lang w:val="en-GB"/>
        </w:rPr>
        <w:t xml:space="preserve">[PS] </w:t>
      </w:r>
      <w:r w:rsidR="00C1418F" w:rsidRPr="00C1418F">
        <w:rPr>
          <w:rStyle w:val="Incipit"/>
          <w:lang w:val="en-GB"/>
        </w:rPr>
        <w:t>Ä+Caeli enarrant+Ä</w:t>
      </w:r>
      <w:r w:rsidR="00C94F95" w:rsidRPr="00F3652D">
        <w:rPr>
          <w:lang w:val="en-GB"/>
        </w:rPr>
        <w:t xml:space="preserve">. </w:t>
      </w:r>
      <w:r w:rsidRPr="00F3652D">
        <w:rPr>
          <w:lang w:val="en-GB"/>
        </w:rPr>
        <w:t xml:space="preserve">AN </w:t>
      </w:r>
      <w:r w:rsidR="00C1418F" w:rsidRPr="00C1418F">
        <w:rPr>
          <w:rStyle w:val="Incipit"/>
          <w:lang w:val="en-GB"/>
        </w:rPr>
        <w:t>Ancilla Christi</w:t>
      </w:r>
      <w:r w:rsidR="00C94F95" w:rsidRPr="00F3652D">
        <w:rPr>
          <w:lang w:val="en-GB"/>
        </w:rPr>
        <w:t xml:space="preserve">. </w:t>
      </w:r>
      <w:r w:rsidR="00F3652D" w:rsidRPr="00F3652D">
        <w:rPr>
          <w:lang w:val="en-GB"/>
        </w:rPr>
        <w:t xml:space="preserve">[PS] </w:t>
      </w:r>
      <w:r w:rsidR="00C1418F" w:rsidRPr="00C1418F">
        <w:rPr>
          <w:rStyle w:val="Incipit"/>
          <w:lang w:val="en-GB"/>
        </w:rPr>
        <w:t>Ä+Domini est terra+Ä</w:t>
      </w:r>
      <w:r w:rsidR="00C94F95" w:rsidRPr="00F3652D">
        <w:rPr>
          <w:lang w:val="en-GB"/>
        </w:rPr>
        <w:t xml:space="preserve">. </w:t>
      </w:r>
      <w:r w:rsidRPr="00F3652D">
        <w:rPr>
          <w:lang w:val="en-GB"/>
        </w:rPr>
        <w:t xml:space="preserve">AN </w:t>
      </w:r>
      <w:r w:rsidR="00C1418F" w:rsidRPr="00C1418F">
        <w:rPr>
          <w:rStyle w:val="Incipit"/>
          <w:lang w:val="en-GB"/>
        </w:rPr>
        <w:t>Specie tua</w:t>
      </w:r>
      <w:r w:rsidR="00C94F95" w:rsidRPr="00F3652D">
        <w:rPr>
          <w:lang w:val="en-GB"/>
        </w:rPr>
        <w:t xml:space="preserve">. </w:t>
      </w:r>
      <w:r w:rsidR="00F3652D" w:rsidRPr="00F3652D">
        <w:rPr>
          <w:lang w:val="en-GB"/>
        </w:rPr>
        <w:t xml:space="preserve">[PS] </w:t>
      </w:r>
      <w:r w:rsidR="00C1418F" w:rsidRPr="00C1418F">
        <w:rPr>
          <w:rStyle w:val="Incipit"/>
          <w:lang w:val="en-GB"/>
        </w:rPr>
        <w:t>Ä+Eructavit+Ä</w:t>
      </w:r>
      <w:r w:rsidR="00C94F95" w:rsidRPr="00F3652D">
        <w:rPr>
          <w:lang w:val="en-GB"/>
        </w:rPr>
        <w:t xml:space="preserve">. </w:t>
      </w:r>
      <w:r w:rsidRPr="00F3652D">
        <w:rPr>
          <w:lang w:val="en-GB"/>
        </w:rPr>
        <w:t xml:space="preserve">AN </w:t>
      </w:r>
      <w:r w:rsidR="00C1418F" w:rsidRPr="00C1418F">
        <w:rPr>
          <w:rStyle w:val="Incipit"/>
          <w:lang w:val="en-GB"/>
        </w:rPr>
        <w:t>Adiuvabit eam</w:t>
      </w:r>
      <w:r w:rsidR="00C94F95" w:rsidRPr="00F3652D">
        <w:rPr>
          <w:lang w:val="en-GB"/>
        </w:rPr>
        <w:t xml:space="preserve">. </w:t>
      </w:r>
      <w:r w:rsidR="00F3652D" w:rsidRPr="001B63A5">
        <w:rPr>
          <w:lang w:val="en-GB"/>
        </w:rPr>
        <w:t xml:space="preserve">[PS] </w:t>
      </w:r>
      <w:r w:rsidR="00C1418F" w:rsidRPr="001B63A5">
        <w:rPr>
          <w:rStyle w:val="Incipit"/>
          <w:lang w:val="en-GB"/>
        </w:rPr>
        <w:t>Ä+Deus noster+Ä</w:t>
      </w:r>
      <w:r w:rsidR="00C94F95" w:rsidRPr="001B63A5">
        <w:rPr>
          <w:lang w:val="en-GB"/>
        </w:rPr>
        <w:t xml:space="preserve">. </w:t>
      </w:r>
      <w:r w:rsidRPr="001B63A5">
        <w:rPr>
          <w:lang w:val="en-GB"/>
        </w:rPr>
        <w:t xml:space="preserve">AN </w:t>
      </w:r>
      <w:r w:rsidR="00C1418F" w:rsidRPr="001B63A5">
        <w:rPr>
          <w:rStyle w:val="Incipit"/>
          <w:lang w:val="en-GB"/>
        </w:rPr>
        <w:t>O quam pulchra</w:t>
      </w:r>
      <w:r w:rsidR="00C94F95" w:rsidRPr="001B63A5">
        <w:rPr>
          <w:lang w:val="en-GB"/>
        </w:rPr>
        <w:t xml:space="preserve">. </w:t>
      </w:r>
      <w:r w:rsidR="00F3652D" w:rsidRPr="001B63A5">
        <w:rPr>
          <w:lang w:val="en-GB"/>
        </w:rPr>
        <w:t xml:space="preserve">[PS] </w:t>
      </w:r>
      <w:r w:rsidR="00C1418F" w:rsidRPr="001B63A5">
        <w:rPr>
          <w:rStyle w:val="Incipit"/>
          <w:lang w:val="en-GB"/>
        </w:rPr>
        <w:t>Ä+Magnus dominus+Ä</w:t>
      </w:r>
      <w:r w:rsidR="00F3652D" w:rsidRPr="001B63A5">
        <w:rPr>
          <w:lang w:val="en-GB"/>
        </w:rPr>
        <w:t xml:space="preserve">. </w:t>
      </w:r>
      <w:r w:rsidR="00204DDD" w:rsidRPr="001B63A5">
        <w:rPr>
          <w:lang w:val="en-GB"/>
        </w:rPr>
        <w:t>[</w:t>
      </w:r>
      <w:r w:rsidR="00F3652D" w:rsidRPr="001B63A5">
        <w:rPr>
          <w:rFonts w:eastAsia="Arial"/>
          <w:lang w:val="en-GB"/>
        </w:rPr>
        <w:t>VS</w:t>
      </w:r>
      <w:r w:rsidR="00204DDD" w:rsidRPr="001B63A5">
        <w:rPr>
          <w:rFonts w:eastAsia="Arial"/>
          <w:lang w:val="en-GB"/>
        </w:rPr>
        <w:t>]</w:t>
      </w:r>
      <w:r w:rsidR="00F3652D" w:rsidRPr="001B63A5">
        <w:rPr>
          <w:rFonts w:eastAsia="Arial"/>
          <w:lang w:val="en-GB"/>
        </w:rPr>
        <w:t xml:space="preserve"> </w:t>
      </w:r>
      <w:r w:rsidR="00456BEC" w:rsidRPr="001B63A5">
        <w:rPr>
          <w:rStyle w:val="Incipit"/>
          <w:rFonts w:eastAsia="Arial"/>
          <w:lang w:val="en-GB"/>
        </w:rPr>
        <w:t>Ä+</w:t>
      </w:r>
      <w:r w:rsidR="00C1418F" w:rsidRPr="001B63A5">
        <w:rPr>
          <w:rStyle w:val="Incipit"/>
          <w:lang w:val="en-GB"/>
        </w:rPr>
        <w:t xml:space="preserve">Diffusa </w:t>
      </w:r>
      <w:r w:rsidR="00C1418F" w:rsidRPr="001B63A5">
        <w:rPr>
          <w:rStyle w:val="Incipit"/>
          <w:lang w:val="en-GB"/>
        </w:rPr>
        <w:lastRenderedPageBreak/>
        <w:t>est gratia+Ä</w:t>
      </w:r>
      <w:r w:rsidR="00C94F95" w:rsidRPr="001B63A5">
        <w:rPr>
          <w:lang w:val="en-GB"/>
        </w:rPr>
        <w:t xml:space="preserve">. </w:t>
      </w:r>
      <w:r w:rsidRPr="001B63A5">
        <w:rPr>
          <w:lang w:val="en-GB"/>
        </w:rPr>
        <w:t xml:space="preserve">RP </w:t>
      </w:r>
      <w:r w:rsidR="00C1418F" w:rsidRPr="001B63A5">
        <w:rPr>
          <w:rStyle w:val="Incipit"/>
          <w:lang w:val="en-GB"/>
        </w:rPr>
        <w:t>Dum ingrederetur</w:t>
      </w:r>
      <w:r w:rsidR="00C94F95" w:rsidRPr="001B63A5">
        <w:rPr>
          <w:lang w:val="en-GB"/>
        </w:rPr>
        <w:t xml:space="preserve">. </w:t>
      </w:r>
      <w:r w:rsidRPr="00DB0C9C">
        <w:rPr>
          <w:rFonts w:eastAsia="Arial"/>
          <w:lang w:val="en-GB"/>
        </w:rPr>
        <w:t xml:space="preserve">RV </w:t>
      </w:r>
      <w:r w:rsidR="00C1418F" w:rsidRPr="00C1418F">
        <w:rPr>
          <w:rStyle w:val="Incipit"/>
          <w:lang w:val="en-GB"/>
        </w:rPr>
        <w:t>Ego autem habeo mamillas</w:t>
      </w:r>
      <w:r w:rsidR="00C94F95" w:rsidRPr="00DB0C9C">
        <w:rPr>
          <w:lang w:val="en-GB"/>
        </w:rPr>
        <w:t xml:space="preserve">. </w:t>
      </w:r>
      <w:r w:rsidRPr="00DB0C9C">
        <w:rPr>
          <w:lang w:val="en-GB"/>
        </w:rPr>
        <w:t xml:space="preserve">RP </w:t>
      </w:r>
      <w:r w:rsidR="00C1418F" w:rsidRPr="00C1418F">
        <w:rPr>
          <w:rStyle w:val="Incipit"/>
          <w:lang w:val="en-GB"/>
        </w:rPr>
        <w:t>Vidisti domine</w:t>
      </w:r>
      <w:r w:rsidR="00C94F95" w:rsidRPr="00DB0C9C">
        <w:rPr>
          <w:lang w:val="en-GB"/>
        </w:rPr>
        <w:t xml:space="preserve">. </w:t>
      </w:r>
      <w:r w:rsidRPr="00DB0C9C">
        <w:rPr>
          <w:rFonts w:eastAsia="Arial"/>
          <w:lang w:val="en-GB"/>
        </w:rPr>
        <w:t xml:space="preserve">RV </w:t>
      </w:r>
      <w:r w:rsidR="00C1418F" w:rsidRPr="00C1418F">
        <w:rPr>
          <w:rStyle w:val="Incipit"/>
          <w:lang w:val="en-GB"/>
        </w:rPr>
        <w:t>Propter veritatem</w:t>
      </w:r>
      <w:r w:rsidR="00C94F95" w:rsidRPr="00DB0C9C">
        <w:rPr>
          <w:lang w:val="en-GB"/>
        </w:rPr>
        <w:t xml:space="preserve">. </w:t>
      </w:r>
      <w:r w:rsidRPr="00DB0C9C">
        <w:rPr>
          <w:lang w:val="en-GB"/>
        </w:rPr>
        <w:t xml:space="preserve">RP </w:t>
      </w:r>
      <w:r w:rsidR="00C1418F" w:rsidRPr="00C1418F">
        <w:rPr>
          <w:rStyle w:val="Incipit"/>
          <w:lang w:val="en-GB"/>
        </w:rPr>
        <w:t>Quis es tu qui venisti</w:t>
      </w:r>
      <w:r w:rsidR="00C94F95" w:rsidRPr="00DB0C9C">
        <w:rPr>
          <w:lang w:val="en-GB"/>
        </w:rPr>
        <w:t xml:space="preserve">. </w:t>
      </w:r>
      <w:r w:rsidRPr="00DB0C9C">
        <w:rPr>
          <w:rFonts w:eastAsia="Arial"/>
          <w:lang w:val="en-GB"/>
        </w:rPr>
        <w:t xml:space="preserve">RV </w:t>
      </w:r>
      <w:r w:rsidR="00C1418F" w:rsidRPr="00C1418F">
        <w:rPr>
          <w:rStyle w:val="Incipit"/>
          <w:lang w:val="en-GB"/>
        </w:rPr>
        <w:t>Nam et ego</w:t>
      </w:r>
      <w:r w:rsidR="00C94F95" w:rsidRPr="00DB0C9C">
        <w:rPr>
          <w:lang w:val="en-GB"/>
        </w:rPr>
        <w:t xml:space="preserve">. </w:t>
      </w:r>
      <w:r w:rsidR="000466D7">
        <w:rPr>
          <w:lang w:val="en-GB"/>
        </w:rPr>
        <w:t xml:space="preserve">(68b) </w:t>
      </w:r>
      <w:r w:rsidRPr="00DB0C9C">
        <w:rPr>
          <w:lang w:val="en-GB"/>
        </w:rPr>
        <w:t xml:space="preserve">RP </w:t>
      </w:r>
      <w:r w:rsidR="00C1418F" w:rsidRPr="00C1418F">
        <w:rPr>
          <w:rStyle w:val="Incipit"/>
          <w:lang w:val="en-GB"/>
        </w:rPr>
        <w:t>Diffusa est gratia</w:t>
      </w:r>
      <w:r w:rsidR="00C94F95" w:rsidRPr="00DB0C9C">
        <w:rPr>
          <w:lang w:val="en-GB"/>
        </w:rPr>
        <w:t xml:space="preserve">. </w:t>
      </w:r>
      <w:r w:rsidRPr="00DB0C9C">
        <w:rPr>
          <w:rFonts w:eastAsia="Arial"/>
          <w:lang w:val="en-GB"/>
        </w:rPr>
        <w:t xml:space="preserve">RV </w:t>
      </w:r>
      <w:r w:rsidR="00C1418F" w:rsidRPr="00C1418F">
        <w:rPr>
          <w:rStyle w:val="Incipit"/>
          <w:lang w:val="en-GB"/>
        </w:rPr>
        <w:t>Dilexisti iustitiam</w:t>
      </w:r>
      <w:r w:rsidRPr="00DB0C9C">
        <w:rPr>
          <w:lang w:val="en-GB"/>
        </w:rPr>
        <w:t>.</w:t>
      </w:r>
    </w:p>
    <w:p w:rsidR="001B39FE" w:rsidRPr="001B63A5" w:rsidRDefault="00F15E8B" w:rsidP="00C10675">
      <w:pPr>
        <w:rPr>
          <w:lang w:val="pt-PT"/>
        </w:rPr>
      </w:pPr>
      <w:r w:rsidRPr="00DB0C9C">
        <w:rPr>
          <w:rStyle w:val="Time2"/>
          <w:lang w:val="en-GB"/>
        </w:rPr>
        <w:t>In secundo nocturno</w:t>
      </w:r>
      <w:r w:rsidRPr="00DB0C9C">
        <w:rPr>
          <w:lang w:val="en-GB"/>
        </w:rPr>
        <w:t xml:space="preserve"> AN </w:t>
      </w:r>
      <w:r w:rsidR="00C1418F" w:rsidRPr="00C1418F">
        <w:rPr>
          <w:rStyle w:val="Incipit"/>
          <w:lang w:val="en-GB"/>
        </w:rPr>
        <w:t>Agatha sancta dixit</w:t>
      </w:r>
      <w:r w:rsidR="00C94F95" w:rsidRPr="00DB0C9C">
        <w:rPr>
          <w:lang w:val="en-GB"/>
        </w:rPr>
        <w:t xml:space="preserve">. </w:t>
      </w:r>
      <w:r w:rsidR="00F3652D" w:rsidRPr="00DB0C9C">
        <w:rPr>
          <w:lang w:val="en-GB"/>
        </w:rPr>
        <w:t xml:space="preserve">[PS] </w:t>
      </w:r>
      <w:r w:rsidR="00C1418F" w:rsidRPr="00C1418F">
        <w:rPr>
          <w:rStyle w:val="Incipit"/>
          <w:lang w:val="en-GB"/>
        </w:rPr>
        <w:t>Ä+Benedixisti+Ä</w:t>
      </w:r>
      <w:r w:rsidR="00C94F95" w:rsidRPr="00DB0C9C">
        <w:rPr>
          <w:lang w:val="en-GB"/>
        </w:rPr>
        <w:t xml:space="preserve">. </w:t>
      </w:r>
      <w:r w:rsidRPr="00DB0C9C">
        <w:rPr>
          <w:lang w:val="en-GB"/>
        </w:rPr>
        <w:t xml:space="preserve">AN </w:t>
      </w:r>
      <w:r w:rsidR="00C1418F" w:rsidRPr="00C1418F">
        <w:rPr>
          <w:rStyle w:val="Incipit"/>
          <w:lang w:val="en-GB"/>
        </w:rPr>
        <w:t>Si ignem adhibeas</w:t>
      </w:r>
      <w:r w:rsidR="00C94F95" w:rsidRPr="00DB0C9C">
        <w:rPr>
          <w:lang w:val="en-GB"/>
        </w:rPr>
        <w:t xml:space="preserve">. </w:t>
      </w:r>
      <w:r w:rsidR="00F3652D" w:rsidRPr="001B63A5">
        <w:t xml:space="preserve">[PS] </w:t>
      </w:r>
      <w:r w:rsidR="00C1418F" w:rsidRPr="001B63A5">
        <w:rPr>
          <w:rStyle w:val="Incipit"/>
        </w:rPr>
        <w:t>Ä+Fundamenta+Ä</w:t>
      </w:r>
      <w:r w:rsidR="00C94F95" w:rsidRPr="001B63A5">
        <w:t xml:space="preserve">. </w:t>
      </w:r>
      <w:r w:rsidRPr="001B63A5">
        <w:t xml:space="preserve">AN </w:t>
      </w:r>
      <w:r w:rsidR="00C1418F" w:rsidRPr="001B63A5">
        <w:rPr>
          <w:rStyle w:val="Incipit"/>
        </w:rPr>
        <w:t>Agath</w:t>
      </w:r>
      <w:r w:rsidR="00000881" w:rsidRPr="001B63A5">
        <w:rPr>
          <w:rStyle w:val="Incipit"/>
        </w:rPr>
        <w:t>a</w:t>
      </w:r>
      <w:r w:rsidR="00C1418F" w:rsidRPr="001B63A5">
        <w:rPr>
          <w:rStyle w:val="Incipit"/>
        </w:rPr>
        <w:t xml:space="preserve"> laetissima</w:t>
      </w:r>
      <w:r w:rsidR="00C94F95" w:rsidRPr="001B63A5">
        <w:t xml:space="preserve">. </w:t>
      </w:r>
      <w:r w:rsidR="00F3652D" w:rsidRPr="001B63A5">
        <w:t xml:space="preserve">[PS] </w:t>
      </w:r>
      <w:r w:rsidR="00C1418F" w:rsidRPr="001B63A5">
        <w:rPr>
          <w:rStyle w:val="Incipit"/>
        </w:rPr>
        <w:t>Ä+Cantate+Ä</w:t>
      </w:r>
      <w:r w:rsidR="00F3652D" w:rsidRPr="001B63A5">
        <w:t>@</w:t>
      </w:r>
      <w:r w:rsidR="006D3978">
        <w:rPr>
          <w:rFonts w:eastAsia="Arial"/>
        </w:rPr>
        <w:t>i</w:t>
      </w:r>
      <w:r w:rsidR="00C94F95" w:rsidRPr="001B63A5">
        <w:rPr>
          <w:rFonts w:eastAsia="Arial"/>
        </w:rPr>
        <w:t xml:space="preserve">. </w:t>
      </w:r>
      <w:r w:rsidRPr="001B63A5">
        <w:t xml:space="preserve">AN </w:t>
      </w:r>
      <w:r w:rsidR="00C1418F" w:rsidRPr="001B63A5">
        <w:rPr>
          <w:rStyle w:val="Incipit"/>
        </w:rPr>
        <w:t>Nisi diligenter</w:t>
      </w:r>
      <w:r w:rsidR="00C94F95" w:rsidRPr="001B63A5">
        <w:t xml:space="preserve">. </w:t>
      </w:r>
      <w:r w:rsidR="00F3652D" w:rsidRPr="001B63A5">
        <w:t xml:space="preserve">[PS] </w:t>
      </w:r>
      <w:r w:rsidR="00C1418F" w:rsidRPr="001B63A5">
        <w:rPr>
          <w:rStyle w:val="Incipit"/>
        </w:rPr>
        <w:t>Ä+Dominus regnavit exultet+Ä</w:t>
      </w:r>
      <w:r w:rsidR="00C94F95" w:rsidRPr="001B63A5">
        <w:t xml:space="preserve">. </w:t>
      </w:r>
      <w:r w:rsidRPr="001B63A5">
        <w:t xml:space="preserve">AN </w:t>
      </w:r>
      <w:r w:rsidR="00C1418F" w:rsidRPr="001B63A5">
        <w:rPr>
          <w:rStyle w:val="Incipit"/>
        </w:rPr>
        <w:t>Vidisti domine</w:t>
      </w:r>
      <w:r w:rsidR="00C94F95" w:rsidRPr="001B63A5">
        <w:t xml:space="preserve">. </w:t>
      </w:r>
      <w:r w:rsidR="00F3652D" w:rsidRPr="00321677">
        <w:rPr>
          <w:lang w:val="it-IT"/>
        </w:rPr>
        <w:t xml:space="preserve">[PS] </w:t>
      </w:r>
      <w:r w:rsidR="00C1418F" w:rsidRPr="00321677">
        <w:rPr>
          <w:rStyle w:val="Incipit"/>
          <w:lang w:val="it-IT"/>
        </w:rPr>
        <w:t>Ä+Cantate+Ä</w:t>
      </w:r>
      <w:r w:rsidR="00C94F95" w:rsidRPr="00321677">
        <w:rPr>
          <w:lang w:val="it-IT"/>
        </w:rPr>
        <w:t xml:space="preserve">. </w:t>
      </w:r>
      <w:r w:rsidRPr="00321677">
        <w:rPr>
          <w:lang w:val="it-IT"/>
        </w:rPr>
        <w:t xml:space="preserve">AN </w:t>
      </w:r>
      <w:r w:rsidR="00C1418F" w:rsidRPr="00321677">
        <w:rPr>
          <w:rStyle w:val="Incipit"/>
          <w:lang w:val="it-IT"/>
        </w:rPr>
        <w:t>Propter fidem</w:t>
      </w:r>
      <w:r w:rsidR="00C94F95" w:rsidRPr="00321677">
        <w:rPr>
          <w:lang w:val="it-IT"/>
        </w:rPr>
        <w:t xml:space="preserve">. </w:t>
      </w:r>
      <w:r w:rsidR="00F3652D" w:rsidRPr="00321677">
        <w:rPr>
          <w:lang w:val="it-IT"/>
        </w:rPr>
        <w:t xml:space="preserve">[PS] </w:t>
      </w:r>
      <w:r w:rsidR="00C1418F" w:rsidRPr="00321677">
        <w:rPr>
          <w:rStyle w:val="Incipit"/>
          <w:lang w:val="it-IT"/>
        </w:rPr>
        <w:t>Ä+Dominus regnavit irascantur+Ä</w:t>
      </w:r>
      <w:r w:rsidR="00596868" w:rsidRPr="00321677">
        <w:rPr>
          <w:lang w:val="it-IT"/>
        </w:rPr>
        <w:t>.</w:t>
      </w:r>
      <w:r w:rsidRPr="00321677">
        <w:rPr>
          <w:rFonts w:eastAsia="Arial"/>
          <w:lang w:val="it-IT"/>
        </w:rPr>
        <w:t xml:space="preserve">VS </w:t>
      </w:r>
      <w:r w:rsidR="00C1418F" w:rsidRPr="00321677">
        <w:rPr>
          <w:rStyle w:val="Incipit"/>
          <w:lang w:val="it-IT"/>
        </w:rPr>
        <w:t>Specie tua</w:t>
      </w:r>
      <w:r w:rsidR="00C94F95" w:rsidRPr="00321677">
        <w:rPr>
          <w:lang w:val="it-IT"/>
        </w:rPr>
        <w:t xml:space="preserve">. </w:t>
      </w:r>
      <w:r w:rsidRPr="00321677">
        <w:rPr>
          <w:lang w:val="it-IT"/>
        </w:rPr>
        <w:t xml:space="preserve">RP </w:t>
      </w:r>
      <w:r w:rsidR="00C1418F" w:rsidRPr="00321677">
        <w:rPr>
          <w:rStyle w:val="Incipit"/>
          <w:lang w:val="it-IT"/>
        </w:rPr>
        <w:t>Ipse me coronavit</w:t>
      </w:r>
      <w:r w:rsidR="00C94F95" w:rsidRPr="00321677">
        <w:rPr>
          <w:lang w:val="it-IT"/>
        </w:rPr>
        <w:t xml:space="preserve">. </w:t>
      </w:r>
      <w:r w:rsidRPr="001B63A5">
        <w:rPr>
          <w:rFonts w:eastAsia="Arial"/>
          <w:lang w:val="pt-PT"/>
        </w:rPr>
        <w:t xml:space="preserve">RV </w:t>
      </w:r>
      <w:r w:rsidR="00C1418F" w:rsidRPr="001B63A5">
        <w:rPr>
          <w:rStyle w:val="Incipit"/>
          <w:lang w:val="pt-PT"/>
        </w:rPr>
        <w:t>Vidisti domine</w:t>
      </w:r>
      <w:r w:rsidR="00C94F95" w:rsidRPr="001B63A5">
        <w:rPr>
          <w:lang w:val="pt-PT"/>
        </w:rPr>
        <w:t xml:space="preserve">. </w:t>
      </w:r>
      <w:r w:rsidRPr="001B63A5">
        <w:rPr>
          <w:lang w:val="pt-PT"/>
        </w:rPr>
        <w:t xml:space="preserve">RP </w:t>
      </w:r>
      <w:r w:rsidR="00C1418F" w:rsidRPr="001B63A5">
        <w:rPr>
          <w:rStyle w:val="Incipit"/>
          <w:lang w:val="pt-PT"/>
        </w:rPr>
        <w:t>Agath</w:t>
      </w:r>
      <w:r w:rsidR="00000881" w:rsidRPr="001B63A5">
        <w:rPr>
          <w:rStyle w:val="Incipit"/>
          <w:lang w:val="pt-PT"/>
        </w:rPr>
        <w:t>a</w:t>
      </w:r>
      <w:r w:rsidR="00C1418F" w:rsidRPr="001B63A5">
        <w:rPr>
          <w:rStyle w:val="Incipit"/>
          <w:lang w:val="pt-PT"/>
        </w:rPr>
        <w:t xml:space="preserve"> laetissima</w:t>
      </w:r>
      <w:r w:rsidR="00C94F95" w:rsidRPr="001B63A5">
        <w:rPr>
          <w:lang w:val="pt-PT"/>
        </w:rPr>
        <w:t xml:space="preserve">. </w:t>
      </w:r>
      <w:r w:rsidRPr="001B63A5">
        <w:rPr>
          <w:rFonts w:eastAsia="Arial"/>
          <w:lang w:val="pt-PT"/>
        </w:rPr>
        <w:t xml:space="preserve">RV </w:t>
      </w:r>
      <w:r w:rsidR="00C1418F" w:rsidRPr="001B63A5">
        <w:rPr>
          <w:rStyle w:val="Incipit"/>
          <w:lang w:val="pt-PT"/>
        </w:rPr>
        <w:t>Mens mea</w:t>
      </w:r>
      <w:r w:rsidR="00C94F95" w:rsidRPr="001B63A5">
        <w:rPr>
          <w:lang w:val="pt-PT"/>
        </w:rPr>
        <w:t xml:space="preserve">. </w:t>
      </w:r>
      <w:r w:rsidRPr="001B63A5">
        <w:rPr>
          <w:lang w:val="pt-PT"/>
        </w:rPr>
        <w:t xml:space="preserve">RP </w:t>
      </w:r>
      <w:r w:rsidR="00C1418F" w:rsidRPr="001B63A5">
        <w:rPr>
          <w:rStyle w:val="Incipit"/>
          <w:lang w:val="pt-PT"/>
        </w:rPr>
        <w:t>Ego autem adiuta</w:t>
      </w:r>
      <w:r w:rsidR="00C94F95" w:rsidRPr="001B63A5">
        <w:rPr>
          <w:lang w:val="pt-PT"/>
        </w:rPr>
        <w:t xml:space="preserve">. </w:t>
      </w:r>
      <w:r w:rsidRPr="001B63A5">
        <w:rPr>
          <w:rFonts w:eastAsia="Arial"/>
          <w:lang w:val="pt-PT"/>
        </w:rPr>
        <w:t xml:space="preserve">RV </w:t>
      </w:r>
      <w:r w:rsidR="00C1418F" w:rsidRPr="001B63A5">
        <w:rPr>
          <w:rStyle w:val="Incipit"/>
          <w:lang w:val="pt-PT"/>
        </w:rPr>
        <w:t>Medicinam carnalem</w:t>
      </w:r>
      <w:r w:rsidR="00C94F95" w:rsidRPr="001B63A5">
        <w:rPr>
          <w:lang w:val="pt-PT"/>
        </w:rPr>
        <w:t xml:space="preserve">. </w:t>
      </w:r>
      <w:r w:rsidRPr="001B63A5">
        <w:rPr>
          <w:lang w:val="pt-PT"/>
        </w:rPr>
        <w:t xml:space="preserve">RP </w:t>
      </w:r>
      <w:r w:rsidR="00C1418F" w:rsidRPr="001B63A5">
        <w:rPr>
          <w:rStyle w:val="Incipit"/>
          <w:lang w:val="pt-PT"/>
        </w:rPr>
        <w:t>Specie tua</w:t>
      </w:r>
      <w:r w:rsidR="00C94F95" w:rsidRPr="001B63A5">
        <w:rPr>
          <w:lang w:val="pt-PT"/>
        </w:rPr>
        <w:t xml:space="preserve">. </w:t>
      </w:r>
      <w:r w:rsidRPr="001B63A5">
        <w:rPr>
          <w:rFonts w:eastAsia="Arial"/>
          <w:lang w:val="pt-PT"/>
        </w:rPr>
        <w:t xml:space="preserve">RV </w:t>
      </w:r>
      <w:r w:rsidR="00C1418F" w:rsidRPr="001B63A5">
        <w:rPr>
          <w:rStyle w:val="Incipit"/>
          <w:lang w:val="pt-PT"/>
        </w:rPr>
        <w:t>Diffusa est gratia</w:t>
      </w:r>
      <w:r w:rsidR="001B39FE" w:rsidRPr="001B63A5">
        <w:rPr>
          <w:lang w:val="pt-PT"/>
        </w:rPr>
        <w:t>.</w:t>
      </w:r>
    </w:p>
    <w:p w:rsidR="00B2369D" w:rsidRPr="001B63A5" w:rsidRDefault="00F15E8B" w:rsidP="00C10675">
      <w:pPr>
        <w:rPr>
          <w:lang w:val="pt-PT"/>
        </w:rPr>
      </w:pPr>
      <w:r w:rsidRPr="001B63A5">
        <w:rPr>
          <w:rStyle w:val="Time2"/>
          <w:lang w:val="pt-PT"/>
        </w:rPr>
        <w:t>[In tertio nocturno]</w:t>
      </w:r>
      <w:r w:rsidRPr="001B63A5">
        <w:rPr>
          <w:lang w:val="pt-PT"/>
        </w:rPr>
        <w:t xml:space="preserve"> ACN </w:t>
      </w:r>
      <w:r w:rsidR="00C1418F" w:rsidRPr="001B63A5">
        <w:rPr>
          <w:rStyle w:val="Incipit"/>
          <w:lang w:val="pt-PT"/>
        </w:rPr>
        <w:t>Mens mea solidata</w:t>
      </w:r>
      <w:r w:rsidR="00C94F95" w:rsidRPr="001B63A5">
        <w:rPr>
          <w:lang w:val="pt-PT"/>
        </w:rPr>
        <w:t xml:space="preserve">. </w:t>
      </w:r>
      <w:r w:rsidR="00F3652D" w:rsidRPr="001B63A5">
        <w:rPr>
          <w:rFonts w:eastAsia="Arial"/>
          <w:lang w:val="pt-PT"/>
        </w:rPr>
        <w:t xml:space="preserve">[VS] </w:t>
      </w:r>
      <w:r w:rsidR="00C1418F" w:rsidRPr="001B63A5">
        <w:rPr>
          <w:rStyle w:val="Incipit"/>
          <w:rFonts w:eastAsia="Arial"/>
          <w:lang w:val="pt-PT"/>
        </w:rPr>
        <w:t>Ä+</w:t>
      </w:r>
      <w:r w:rsidR="00C1418F" w:rsidRPr="001B63A5">
        <w:rPr>
          <w:rStyle w:val="Incipit"/>
          <w:lang w:val="pt-PT"/>
        </w:rPr>
        <w:t>Dilexisti iustitiam et odisti</w:t>
      </w:r>
      <w:r w:rsidR="00C1418F" w:rsidRPr="001B63A5">
        <w:rPr>
          <w:rStyle w:val="Incipit"/>
          <w:rFonts w:eastAsia="Arial"/>
          <w:lang w:val="pt-PT"/>
        </w:rPr>
        <w:t>+Ä</w:t>
      </w:r>
      <w:r w:rsidR="00C94F95" w:rsidRPr="001B63A5">
        <w:rPr>
          <w:lang w:val="pt-PT"/>
        </w:rPr>
        <w:t xml:space="preserve">. </w:t>
      </w:r>
      <w:r w:rsidRPr="001B63A5">
        <w:rPr>
          <w:lang w:val="pt-PT"/>
        </w:rPr>
        <w:t xml:space="preserve">RP </w:t>
      </w:r>
      <w:r w:rsidR="00C1418F" w:rsidRPr="001B63A5">
        <w:rPr>
          <w:rStyle w:val="Incipit"/>
          <w:lang w:val="pt-PT"/>
        </w:rPr>
        <w:t>Ista est speciosa</w:t>
      </w:r>
      <w:r w:rsidR="00C94F95" w:rsidRPr="001B63A5">
        <w:rPr>
          <w:lang w:val="pt-PT"/>
        </w:rPr>
        <w:t xml:space="preserve">. </w:t>
      </w:r>
      <w:r w:rsidRPr="00422D29">
        <w:rPr>
          <w:rFonts w:eastAsia="Arial"/>
          <w:lang w:val="pt-PT"/>
        </w:rPr>
        <w:t xml:space="preserve">RV </w:t>
      </w:r>
      <w:r w:rsidR="00C1418F" w:rsidRPr="00C1418F">
        <w:rPr>
          <w:rStyle w:val="Incipit"/>
          <w:lang w:val="pt-PT"/>
        </w:rPr>
        <w:t>Audi filia</w:t>
      </w:r>
      <w:r w:rsidR="00C94F95" w:rsidRPr="00422D29">
        <w:rPr>
          <w:lang w:val="pt-PT"/>
        </w:rPr>
        <w:t xml:space="preserve">. </w:t>
      </w:r>
      <w:r w:rsidRPr="00422D29">
        <w:rPr>
          <w:lang w:val="pt-PT"/>
        </w:rPr>
        <w:t>(87)</w:t>
      </w:r>
      <w:r w:rsidR="00B2369D" w:rsidRPr="00422D29">
        <w:rPr>
          <w:lang w:val="pt-PT"/>
        </w:rPr>
        <w:t xml:space="preserve"> RP </w:t>
      </w:r>
      <w:r w:rsidR="00C1418F" w:rsidRPr="00C1418F">
        <w:rPr>
          <w:rStyle w:val="Incipit"/>
          <w:lang w:val="pt-PT"/>
        </w:rPr>
        <w:t>Medicinam carnalem</w:t>
      </w:r>
      <w:r w:rsidR="00C94F95" w:rsidRPr="00422D29">
        <w:rPr>
          <w:lang w:val="pt-PT"/>
        </w:rPr>
        <w:t xml:space="preserve">. </w:t>
      </w:r>
      <w:r w:rsidR="00B2369D" w:rsidRPr="00422D29">
        <w:rPr>
          <w:lang w:val="pt-PT"/>
        </w:rPr>
        <w:t xml:space="preserve">RV </w:t>
      </w:r>
      <w:r w:rsidR="00C1418F" w:rsidRPr="00C1418F">
        <w:rPr>
          <w:rStyle w:val="Incipit"/>
          <w:lang w:val="pt-PT"/>
        </w:rPr>
        <w:t>Ego autem adiuta</w:t>
      </w:r>
      <w:r w:rsidR="00C94F95" w:rsidRPr="00422D29">
        <w:rPr>
          <w:lang w:val="pt-PT"/>
        </w:rPr>
        <w:t xml:space="preserve">. </w:t>
      </w:r>
      <w:r w:rsidR="00B2369D" w:rsidRPr="00422D29">
        <w:rPr>
          <w:lang w:val="pt-PT"/>
        </w:rPr>
        <w:t xml:space="preserve">RP </w:t>
      </w:r>
      <w:r w:rsidR="00C1418F" w:rsidRPr="00C1418F">
        <w:rPr>
          <w:rStyle w:val="Incipit"/>
          <w:lang w:val="pt-PT"/>
        </w:rPr>
        <w:t>Beata Agath</w:t>
      </w:r>
      <w:r w:rsidR="00000881">
        <w:rPr>
          <w:rStyle w:val="Incipit"/>
          <w:lang w:val="pt-PT"/>
        </w:rPr>
        <w:t>a</w:t>
      </w:r>
      <w:r w:rsidR="00C94F95" w:rsidRPr="00422D29">
        <w:rPr>
          <w:lang w:val="pt-PT"/>
        </w:rPr>
        <w:t xml:space="preserve">. </w:t>
      </w:r>
      <w:r w:rsidR="00B2369D" w:rsidRPr="00422D29">
        <w:rPr>
          <w:lang w:val="pt-PT"/>
        </w:rPr>
        <w:t xml:space="preserve">RV </w:t>
      </w:r>
      <w:r w:rsidR="00C1418F" w:rsidRPr="00C1418F">
        <w:rPr>
          <w:rStyle w:val="Incipit"/>
          <w:lang w:val="pt-PT"/>
        </w:rPr>
        <w:t>Agath</w:t>
      </w:r>
      <w:r w:rsidR="00000881">
        <w:rPr>
          <w:rStyle w:val="Incipit"/>
          <w:lang w:val="pt-PT"/>
        </w:rPr>
        <w:t>a</w:t>
      </w:r>
      <w:r w:rsidR="00C1418F" w:rsidRPr="00C1418F">
        <w:rPr>
          <w:rStyle w:val="Incipit"/>
          <w:lang w:val="pt-PT"/>
        </w:rPr>
        <w:t xml:space="preserve"> ingress</w:t>
      </w:r>
      <w:r w:rsidR="00000881">
        <w:rPr>
          <w:rStyle w:val="Incipit"/>
          <w:lang w:val="pt-PT"/>
        </w:rPr>
        <w:t>a</w:t>
      </w:r>
      <w:r w:rsidR="00C1418F" w:rsidRPr="00C1418F">
        <w:rPr>
          <w:rStyle w:val="Incipit"/>
          <w:lang w:val="pt-PT"/>
        </w:rPr>
        <w:t xml:space="preserve"> carcerem</w:t>
      </w:r>
      <w:r w:rsidR="00C94F95" w:rsidRPr="00422D29">
        <w:rPr>
          <w:lang w:val="pt-PT"/>
        </w:rPr>
        <w:t xml:space="preserve">. </w:t>
      </w:r>
      <w:r w:rsidR="00B2369D" w:rsidRPr="00422D29">
        <w:rPr>
          <w:lang w:val="pt-PT"/>
        </w:rPr>
        <w:t xml:space="preserve">RP </w:t>
      </w:r>
      <w:r w:rsidR="00C1418F" w:rsidRPr="00C1418F">
        <w:rPr>
          <w:rStyle w:val="Incipit"/>
          <w:lang w:val="pt-PT"/>
        </w:rPr>
        <w:t>Gaudeamus omnes</w:t>
      </w:r>
      <w:r w:rsidR="00C94F95" w:rsidRPr="00422D29">
        <w:rPr>
          <w:lang w:val="pt-PT"/>
        </w:rPr>
        <w:t xml:space="preserve">. </w:t>
      </w:r>
      <w:r w:rsidR="00B2369D" w:rsidRPr="001B63A5">
        <w:rPr>
          <w:lang w:val="pt-PT"/>
        </w:rPr>
        <w:t xml:space="preserve">RV </w:t>
      </w:r>
      <w:r w:rsidR="00C1418F" w:rsidRPr="001B63A5">
        <w:rPr>
          <w:rStyle w:val="Incipit"/>
          <w:lang w:val="pt-PT"/>
        </w:rPr>
        <w:t>Immaculatus</w:t>
      </w:r>
      <w:r w:rsidR="00B2369D" w:rsidRPr="001B63A5">
        <w:rPr>
          <w:lang w:val="pt-PT"/>
        </w:rPr>
        <w:t>.</w:t>
      </w:r>
    </w:p>
    <w:p w:rsidR="00000881" w:rsidRDefault="00B2369D" w:rsidP="00C10675">
      <w:pPr>
        <w:rPr>
          <w:lang w:val="pt-PT"/>
        </w:rPr>
      </w:pPr>
      <w:r w:rsidRPr="00422D29">
        <w:rPr>
          <w:rStyle w:val="Time1"/>
          <w:lang w:val="fr-FR"/>
        </w:rPr>
        <w:t>In matutin</w:t>
      </w:r>
      <w:r w:rsidR="00000881">
        <w:rPr>
          <w:rStyle w:val="Time1"/>
          <w:lang w:val="fr-FR"/>
        </w:rPr>
        <w:t>is</w:t>
      </w:r>
      <w:r w:rsidRPr="00422D29">
        <w:rPr>
          <w:rStyle w:val="Time1"/>
          <w:lang w:val="fr-FR"/>
        </w:rPr>
        <w:t xml:space="preserve"> laudibus</w:t>
      </w:r>
      <w:r w:rsidR="00C94F95" w:rsidRPr="00422D29">
        <w:rPr>
          <w:lang w:val="fr-FR"/>
        </w:rPr>
        <w:t xml:space="preserve"> </w:t>
      </w:r>
      <w:r w:rsidRPr="00422D29">
        <w:rPr>
          <w:lang w:val="fr-FR"/>
        </w:rPr>
        <w:t xml:space="preserve">AN </w:t>
      </w:r>
      <w:r w:rsidR="00C1418F" w:rsidRPr="00C1418F">
        <w:rPr>
          <w:rStyle w:val="Incipit"/>
          <w:lang w:val="fr-FR"/>
        </w:rPr>
        <w:t>Quis es tu qui venisti</w:t>
      </w:r>
      <w:r w:rsidR="00C94F95" w:rsidRPr="00422D29">
        <w:rPr>
          <w:lang w:val="fr-FR"/>
        </w:rPr>
        <w:t xml:space="preserve">. </w:t>
      </w:r>
      <w:r w:rsidRPr="00422D29">
        <w:rPr>
          <w:lang w:val="pt-PT"/>
        </w:rPr>
        <w:t xml:space="preserve">AN </w:t>
      </w:r>
      <w:r w:rsidR="00C1418F" w:rsidRPr="00C1418F">
        <w:rPr>
          <w:rStyle w:val="Incipit"/>
          <w:lang w:val="pt-PT"/>
        </w:rPr>
        <w:t>Medicinam carnalem</w:t>
      </w:r>
      <w:r w:rsidR="00C94F95" w:rsidRPr="00422D29">
        <w:rPr>
          <w:lang w:val="pt-PT"/>
        </w:rPr>
        <w:t xml:space="preserve">. </w:t>
      </w:r>
      <w:r w:rsidRPr="00422D29">
        <w:rPr>
          <w:lang w:val="pt-PT"/>
        </w:rPr>
        <w:t xml:space="preserve">AN </w:t>
      </w:r>
      <w:r w:rsidR="00C1418F" w:rsidRPr="00C1418F">
        <w:rPr>
          <w:rStyle w:val="Incipit"/>
          <w:lang w:val="pt-PT"/>
        </w:rPr>
        <w:t>Gratias tibi ago</w:t>
      </w:r>
      <w:r w:rsidR="00C94F95" w:rsidRPr="00422D29">
        <w:rPr>
          <w:lang w:val="pt-PT"/>
        </w:rPr>
        <w:t xml:space="preserve">. </w:t>
      </w:r>
      <w:r w:rsidRPr="00422D29">
        <w:rPr>
          <w:lang w:val="pt-PT"/>
        </w:rPr>
        <w:t xml:space="preserve">AN </w:t>
      </w:r>
      <w:r w:rsidR="00C1418F" w:rsidRPr="00C1418F">
        <w:rPr>
          <w:rStyle w:val="Incipit"/>
          <w:lang w:val="pt-PT"/>
        </w:rPr>
        <w:t>Benedico te pater</w:t>
      </w:r>
      <w:r w:rsidR="00C94F95" w:rsidRPr="00422D29">
        <w:rPr>
          <w:lang w:val="pt-PT"/>
        </w:rPr>
        <w:t xml:space="preserve">. </w:t>
      </w:r>
      <w:r w:rsidRPr="00422D29">
        <w:rPr>
          <w:lang w:val="pt-PT"/>
        </w:rPr>
        <w:t xml:space="preserve">AN </w:t>
      </w:r>
      <w:r w:rsidR="00C1418F" w:rsidRPr="00C1418F">
        <w:rPr>
          <w:rStyle w:val="Incipit"/>
          <w:lang w:val="pt-PT"/>
        </w:rPr>
        <w:t>Qui me dignatus</w:t>
      </w:r>
      <w:r w:rsidR="00C94F95" w:rsidRPr="00422D29">
        <w:rPr>
          <w:lang w:val="pt-PT"/>
        </w:rPr>
        <w:t xml:space="preserve">. </w:t>
      </w:r>
      <w:r w:rsidRPr="00422D29">
        <w:rPr>
          <w:lang w:val="pt-PT"/>
        </w:rPr>
        <w:t xml:space="preserve">AB </w:t>
      </w:r>
      <w:r w:rsidR="00C1418F" w:rsidRPr="00C1418F">
        <w:rPr>
          <w:rStyle w:val="Incipit"/>
          <w:lang w:val="pt-PT"/>
        </w:rPr>
        <w:t>Paganorum multitudo</w:t>
      </w:r>
      <w:r w:rsidR="00C94F95" w:rsidRPr="00422D29">
        <w:rPr>
          <w:lang w:val="pt-PT"/>
        </w:rPr>
        <w:t xml:space="preserve">. </w:t>
      </w:r>
      <w:r w:rsidRPr="00422D29">
        <w:rPr>
          <w:lang w:val="pt-PT"/>
        </w:rPr>
        <w:t>Ad</w:t>
      </w:r>
      <w:r w:rsidR="00C94F95" w:rsidRPr="00422D29">
        <w:rPr>
          <w:lang w:val="pt-PT"/>
        </w:rPr>
        <w:t xml:space="preserve"> </w:t>
      </w:r>
      <w:r w:rsidRPr="00422D29">
        <w:rPr>
          <w:lang w:val="pt-PT"/>
        </w:rPr>
        <w:t>canticum A</w:t>
      </w:r>
      <w:r w:rsidR="00000881">
        <w:rPr>
          <w:lang w:val="pt-PT"/>
        </w:rPr>
        <w:t>B</w:t>
      </w:r>
      <w:r w:rsidRPr="00422D29">
        <w:rPr>
          <w:lang w:val="pt-PT"/>
        </w:rPr>
        <w:t xml:space="preserve"> </w:t>
      </w:r>
      <w:r w:rsidR="00C1418F" w:rsidRPr="00C1418F">
        <w:rPr>
          <w:rStyle w:val="Incipit"/>
          <w:lang w:val="pt-PT"/>
        </w:rPr>
        <w:t>Gaudeamus omnes</w:t>
      </w:r>
      <w:r w:rsidR="00C94F95" w:rsidRPr="00422D29">
        <w:rPr>
          <w:lang w:val="pt-PT"/>
        </w:rPr>
        <w:t>.</w:t>
      </w:r>
    </w:p>
    <w:p w:rsidR="00B2369D" w:rsidRPr="00422D29" w:rsidRDefault="00B2369D" w:rsidP="00C10675">
      <w:pPr>
        <w:rPr>
          <w:lang w:val="pt-PT"/>
        </w:rPr>
      </w:pPr>
      <w:r w:rsidRPr="00422D29">
        <w:rPr>
          <w:rStyle w:val="Time1"/>
          <w:lang w:val="pt-PT"/>
        </w:rPr>
        <w:t>Ad</w:t>
      </w:r>
      <w:r w:rsidR="00C94F95" w:rsidRPr="00422D29">
        <w:rPr>
          <w:rStyle w:val="Time1"/>
          <w:lang w:val="pt-PT"/>
        </w:rPr>
        <w:t xml:space="preserve"> </w:t>
      </w:r>
      <w:r w:rsidRPr="00422D29">
        <w:rPr>
          <w:rStyle w:val="Time1"/>
          <w:lang w:val="pt-PT"/>
        </w:rPr>
        <w:t>horas</w:t>
      </w:r>
      <w:r w:rsidR="00C94F95" w:rsidRPr="00422D29">
        <w:rPr>
          <w:lang w:val="pt-PT"/>
        </w:rPr>
        <w:t xml:space="preserve"> </w:t>
      </w:r>
      <w:r w:rsidRPr="00422D29">
        <w:rPr>
          <w:lang w:val="pt-PT"/>
        </w:rPr>
        <w:t>de primo nocturno.</w:t>
      </w:r>
    </w:p>
    <w:p w:rsidR="00B2369D" w:rsidRPr="00422D29" w:rsidRDefault="00B2369D" w:rsidP="00C10675">
      <w:pPr>
        <w:rPr>
          <w:lang w:val="pt-PT"/>
        </w:rPr>
      </w:pPr>
      <w:r w:rsidRPr="00422D29">
        <w:rPr>
          <w:rStyle w:val="Time1"/>
          <w:lang w:val="pt-PT"/>
        </w:rPr>
        <w:t>Ad nonam</w:t>
      </w:r>
      <w:r w:rsidRPr="00422D29">
        <w:rPr>
          <w:lang w:val="pt-PT"/>
        </w:rPr>
        <w:t xml:space="preserve"> [AN] </w:t>
      </w:r>
      <w:r w:rsidR="00C1418F" w:rsidRPr="00C1418F">
        <w:rPr>
          <w:rStyle w:val="Incipit"/>
          <w:lang w:val="pt-PT"/>
        </w:rPr>
        <w:t>Mentem sanctam spontaneam</w:t>
      </w:r>
      <w:r w:rsidRPr="00422D29">
        <w:rPr>
          <w:lang w:val="pt-PT"/>
        </w:rPr>
        <w:t>.</w:t>
      </w:r>
    </w:p>
    <w:p w:rsidR="00B2369D" w:rsidRPr="001B63A5" w:rsidRDefault="00B2369D" w:rsidP="00C10675">
      <w:pPr>
        <w:rPr>
          <w:lang w:val="it-IT"/>
        </w:rPr>
      </w:pPr>
      <w:r w:rsidRPr="001B63A5">
        <w:rPr>
          <w:rStyle w:val="Time1"/>
          <w:lang w:val="it-IT"/>
        </w:rPr>
        <w:t>[Ad missam]</w:t>
      </w:r>
      <w:r w:rsidRPr="001B63A5">
        <w:rPr>
          <w:lang w:val="it-IT"/>
        </w:rPr>
        <w:t xml:space="preserve"> LE</w:t>
      </w:r>
      <w:r w:rsidR="00000881" w:rsidRPr="001B63A5">
        <w:rPr>
          <w:lang w:val="it-IT"/>
        </w:rPr>
        <w:t>EP</w:t>
      </w:r>
      <w:r w:rsidRPr="001B63A5">
        <w:rPr>
          <w:lang w:val="it-IT"/>
        </w:rPr>
        <w:t xml:space="preserve"> </w:t>
      </w:r>
      <w:r w:rsidR="00C1418F" w:rsidRPr="001B63A5">
        <w:rPr>
          <w:rStyle w:val="Incipit"/>
          <w:lang w:val="it-IT"/>
        </w:rPr>
        <w:t>Sapientia vincit</w:t>
      </w:r>
      <w:r w:rsidR="00C94F95" w:rsidRPr="001B63A5">
        <w:rPr>
          <w:lang w:val="it-IT"/>
        </w:rPr>
        <w:t xml:space="preserve">. </w:t>
      </w:r>
      <w:r w:rsidRPr="001B63A5">
        <w:rPr>
          <w:lang w:val="it-IT"/>
        </w:rPr>
        <w:t xml:space="preserve">[AL] </w:t>
      </w:r>
      <w:r w:rsidR="00C1418F" w:rsidRPr="001B63A5">
        <w:rPr>
          <w:rStyle w:val="Incipit"/>
          <w:lang w:val="it-IT"/>
        </w:rPr>
        <w:t>Alleluia</w:t>
      </w:r>
      <w:r w:rsidR="00C94F95" w:rsidRPr="001B63A5">
        <w:rPr>
          <w:lang w:val="it-IT"/>
        </w:rPr>
        <w:t xml:space="preserve">. </w:t>
      </w:r>
      <w:r w:rsidRPr="001B63A5">
        <w:rPr>
          <w:lang w:val="it-IT"/>
        </w:rPr>
        <w:t xml:space="preserve">[ALV] </w:t>
      </w:r>
      <w:r w:rsidR="00C1418F" w:rsidRPr="001B63A5">
        <w:rPr>
          <w:rStyle w:val="Incipit"/>
          <w:lang w:val="it-IT"/>
        </w:rPr>
        <w:t>Adducentur</w:t>
      </w:r>
      <w:r w:rsidR="00C94F95" w:rsidRPr="001B63A5">
        <w:rPr>
          <w:lang w:val="it-IT"/>
        </w:rPr>
        <w:t xml:space="preserve">. </w:t>
      </w:r>
      <w:r w:rsidRPr="001B63A5">
        <w:rPr>
          <w:lang w:val="it-IT"/>
        </w:rPr>
        <w:t xml:space="preserve">EV </w:t>
      </w:r>
      <w:r w:rsidR="00C1418F" w:rsidRPr="001B63A5">
        <w:rPr>
          <w:rStyle w:val="Incipit"/>
          <w:lang w:val="it-IT"/>
        </w:rPr>
        <w:t>Simile est regnum caelorum thesauro</w:t>
      </w:r>
      <w:r w:rsidRPr="001B63A5">
        <w:rPr>
          <w:lang w:val="it-IT"/>
        </w:rPr>
        <w:t>.</w:t>
      </w:r>
    </w:p>
    <w:p w:rsidR="00B2369D" w:rsidRPr="001B63A5" w:rsidRDefault="00B2369D" w:rsidP="00C10675">
      <w:pPr>
        <w:rPr>
          <w:lang w:val="it-IT"/>
        </w:rPr>
      </w:pPr>
      <w:r w:rsidRPr="00422D29">
        <w:rPr>
          <w:rStyle w:val="Time1"/>
          <w:lang w:val="it-IT"/>
        </w:rPr>
        <w:t>In</w:t>
      </w:r>
      <w:r w:rsidR="00C94F95" w:rsidRPr="00422D29">
        <w:rPr>
          <w:rStyle w:val="Time1"/>
          <w:lang w:val="it-IT"/>
        </w:rPr>
        <w:t xml:space="preserve"> </w:t>
      </w:r>
      <w:r w:rsidRPr="00422D29">
        <w:rPr>
          <w:rStyle w:val="Time1"/>
          <w:lang w:val="it-IT"/>
        </w:rPr>
        <w:t>secunda vespera</w:t>
      </w:r>
      <w:r w:rsidRPr="00422D29">
        <w:rPr>
          <w:lang w:val="it-IT"/>
        </w:rPr>
        <w:t xml:space="preserve"> matutina laus</w:t>
      </w:r>
      <w:r w:rsidR="00C94F95" w:rsidRPr="00422D29">
        <w:rPr>
          <w:lang w:val="it-IT"/>
        </w:rPr>
        <w:t xml:space="preserve">. </w:t>
      </w:r>
      <w:r w:rsidRPr="001B63A5">
        <w:rPr>
          <w:lang w:val="it-IT"/>
        </w:rPr>
        <w:t xml:space="preserve">AM </w:t>
      </w:r>
      <w:r w:rsidR="00C1418F" w:rsidRPr="001B63A5">
        <w:rPr>
          <w:rStyle w:val="Incipit"/>
          <w:lang w:val="it-IT"/>
        </w:rPr>
        <w:t>Beata Agath</w:t>
      </w:r>
      <w:r w:rsidR="00000881" w:rsidRPr="001B63A5">
        <w:rPr>
          <w:rStyle w:val="Incipit"/>
          <w:lang w:val="it-IT"/>
        </w:rPr>
        <w:t>a</w:t>
      </w:r>
      <w:r w:rsidRPr="001B63A5">
        <w:rPr>
          <w:lang w:val="it-IT"/>
        </w:rPr>
        <w:t>.</w:t>
      </w:r>
    </w:p>
    <w:p w:rsidR="00B2369D" w:rsidRPr="001B63A5" w:rsidRDefault="00000881" w:rsidP="002948B5">
      <w:pPr>
        <w:pStyle w:val="berschrift1"/>
        <w:rPr>
          <w:lang w:val="it-IT"/>
        </w:rPr>
      </w:pPr>
      <w:r w:rsidRPr="001B63A5">
        <w:rPr>
          <w:lang w:val="it-IT"/>
        </w:rPr>
        <w:t>IN OCTAVA SANCTI BLASII</w:t>
      </w:r>
    </w:p>
    <w:p w:rsidR="002948B5" w:rsidRPr="00321677" w:rsidRDefault="001F531B" w:rsidP="00C10675">
      <w:pPr>
        <w:rPr>
          <w:lang w:val="it-IT"/>
        </w:rPr>
      </w:pPr>
      <w:r w:rsidRPr="001B63A5">
        <w:rPr>
          <w:rStyle w:val="Time1"/>
          <w:lang w:val="it-IT"/>
        </w:rPr>
        <w:t xml:space="preserve">Ad [primas] </w:t>
      </w:r>
      <w:r w:rsidR="00B2369D" w:rsidRPr="001B63A5">
        <w:rPr>
          <w:rStyle w:val="Time1"/>
          <w:lang w:val="it-IT"/>
        </w:rPr>
        <w:t>vesperas</w:t>
      </w:r>
      <w:r w:rsidR="00B2369D" w:rsidRPr="001B63A5">
        <w:rPr>
          <w:lang w:val="it-IT"/>
        </w:rPr>
        <w:t xml:space="preserve"> RP </w:t>
      </w:r>
      <w:r w:rsidR="00C1418F" w:rsidRPr="001B63A5">
        <w:rPr>
          <w:rStyle w:val="Incipit"/>
          <w:lang w:val="it-IT"/>
        </w:rPr>
        <w:t>Inclitus domini</w:t>
      </w:r>
      <w:r w:rsidR="00C94F95" w:rsidRPr="001B63A5">
        <w:rPr>
          <w:lang w:val="it-IT"/>
        </w:rPr>
        <w:t xml:space="preserve">. </w:t>
      </w:r>
      <w:r w:rsidR="00F3652D" w:rsidRPr="001B63A5">
        <w:t xml:space="preserve">[RV] </w:t>
      </w:r>
      <w:r w:rsidR="00C1418F" w:rsidRPr="001B63A5">
        <w:rPr>
          <w:rStyle w:val="Incipit"/>
        </w:rPr>
        <w:t>Ä+In nomine+Ä</w:t>
      </w:r>
      <w:r w:rsidR="00596868" w:rsidRPr="001B63A5">
        <w:t xml:space="preserve">. </w:t>
      </w:r>
      <w:r w:rsidR="00B2369D" w:rsidRPr="001B63A5">
        <w:t xml:space="preserve">AM </w:t>
      </w:r>
      <w:r w:rsidR="00C1418F" w:rsidRPr="001B63A5">
        <w:rPr>
          <w:rStyle w:val="Incipit"/>
        </w:rPr>
        <w:t>Adest nobis</w:t>
      </w:r>
      <w:r w:rsidR="00C94F95" w:rsidRPr="001B63A5">
        <w:t xml:space="preserve">. </w:t>
      </w:r>
      <w:r w:rsidR="00B2369D" w:rsidRPr="00321677">
        <w:rPr>
          <w:lang w:val="it-IT"/>
        </w:rPr>
        <w:t xml:space="preserve">Post [BD] </w:t>
      </w:r>
      <w:r w:rsidR="00C1418F" w:rsidRPr="00321677">
        <w:rPr>
          <w:rStyle w:val="Incipit"/>
          <w:lang w:val="it-IT"/>
        </w:rPr>
        <w:t>Benedicamus</w:t>
      </w:r>
      <w:r w:rsidR="00B450FB" w:rsidRPr="00321677">
        <w:rPr>
          <w:lang w:val="it-IT"/>
        </w:rPr>
        <w:t xml:space="preserve">666 </w:t>
      </w:r>
      <w:r w:rsidR="00B2369D" w:rsidRPr="00321677">
        <w:rPr>
          <w:lang w:val="it-IT"/>
        </w:rPr>
        <w:t>A</w:t>
      </w:r>
      <w:r w:rsidR="002948B5" w:rsidRPr="00321677">
        <w:rPr>
          <w:lang w:val="it-IT"/>
        </w:rPr>
        <w:t>C</w:t>
      </w:r>
      <w:r w:rsidR="00B2369D" w:rsidRPr="00321677">
        <w:rPr>
          <w:lang w:val="it-IT"/>
        </w:rPr>
        <w:t xml:space="preserve"> </w:t>
      </w:r>
      <w:r w:rsidR="00C1418F" w:rsidRPr="00321677">
        <w:rPr>
          <w:rStyle w:val="Incipit"/>
          <w:lang w:val="it-IT"/>
        </w:rPr>
        <w:t>Sanctimonialis</w:t>
      </w:r>
      <w:r w:rsidR="00C94F95" w:rsidRPr="00321677">
        <w:rPr>
          <w:lang w:val="it-IT"/>
        </w:rPr>
        <w:t xml:space="preserve">. </w:t>
      </w:r>
      <w:r w:rsidR="00B2369D" w:rsidRPr="00321677">
        <w:rPr>
          <w:lang w:val="it-IT"/>
        </w:rPr>
        <w:t>Oratio</w:t>
      </w:r>
      <w:r w:rsidR="00C94F95" w:rsidRPr="00321677">
        <w:rPr>
          <w:lang w:val="it-IT"/>
        </w:rPr>
        <w:t xml:space="preserve"> </w:t>
      </w:r>
      <w:r w:rsidR="00B2369D" w:rsidRPr="00321677">
        <w:rPr>
          <w:lang w:val="it-IT"/>
        </w:rPr>
        <w:t>ut</w:t>
      </w:r>
      <w:r w:rsidR="00C94F95" w:rsidRPr="00321677">
        <w:rPr>
          <w:lang w:val="it-IT"/>
        </w:rPr>
        <w:t xml:space="preserve"> </w:t>
      </w:r>
      <w:r w:rsidR="00B2369D" w:rsidRPr="00321677">
        <w:rPr>
          <w:lang w:val="it-IT"/>
        </w:rPr>
        <w:t>de sancta Lucia</w:t>
      </w:r>
      <w:r w:rsidR="00C94F95" w:rsidRPr="00321677">
        <w:rPr>
          <w:lang w:val="it-IT"/>
        </w:rPr>
        <w:t>.</w:t>
      </w:r>
    </w:p>
    <w:p w:rsidR="001F531B" w:rsidRPr="00321677" w:rsidRDefault="002948B5" w:rsidP="00C10675">
      <w:pPr>
        <w:rPr>
          <w:lang w:val="it-IT"/>
        </w:rPr>
      </w:pPr>
      <w:r w:rsidRPr="00321677">
        <w:rPr>
          <w:rStyle w:val="Time1"/>
          <w:lang w:val="it-IT"/>
        </w:rPr>
        <w:t>[Ad matutinum]</w:t>
      </w:r>
      <w:r w:rsidRPr="00321677">
        <w:rPr>
          <w:lang w:val="it-IT"/>
        </w:rPr>
        <w:t xml:space="preserve"> </w:t>
      </w:r>
      <w:r w:rsidR="00B2369D" w:rsidRPr="00321677">
        <w:rPr>
          <w:lang w:val="it-IT"/>
        </w:rPr>
        <w:t>Duae nocturnae de</w:t>
      </w:r>
      <w:r w:rsidR="00C94F95" w:rsidRPr="00321677">
        <w:rPr>
          <w:lang w:val="it-IT"/>
        </w:rPr>
        <w:t xml:space="preserve"> </w:t>
      </w:r>
      <w:r w:rsidR="00B2369D" w:rsidRPr="00321677">
        <w:rPr>
          <w:lang w:val="it-IT"/>
        </w:rPr>
        <w:t>sancta Scholastica virgin</w:t>
      </w:r>
      <w:r w:rsidRPr="00321677">
        <w:rPr>
          <w:lang w:val="it-IT"/>
        </w:rPr>
        <w:t>e</w:t>
      </w:r>
      <w:r w:rsidR="00C94F95" w:rsidRPr="00321677">
        <w:rPr>
          <w:lang w:val="it-IT"/>
        </w:rPr>
        <w:t xml:space="preserve">, </w:t>
      </w:r>
      <w:r w:rsidR="00B2369D" w:rsidRPr="00321677">
        <w:rPr>
          <w:lang w:val="it-IT"/>
        </w:rPr>
        <w:t>tertium de sancto Blasio</w:t>
      </w:r>
      <w:r w:rsidR="00C94F95" w:rsidRPr="00321677">
        <w:rPr>
          <w:lang w:val="it-IT"/>
        </w:rPr>
        <w:t xml:space="preserve">, </w:t>
      </w:r>
      <w:r w:rsidR="00B2369D" w:rsidRPr="00321677">
        <w:rPr>
          <w:lang w:val="it-IT"/>
        </w:rPr>
        <w:t>etiam</w:t>
      </w:r>
      <w:r w:rsidR="00C94F95" w:rsidRPr="00321677">
        <w:rPr>
          <w:lang w:val="it-IT"/>
        </w:rPr>
        <w:t xml:space="preserve"> </w:t>
      </w:r>
      <w:r w:rsidR="00B2369D" w:rsidRPr="00321677">
        <w:rPr>
          <w:lang w:val="it-IT"/>
        </w:rPr>
        <w:t>si</w:t>
      </w:r>
      <w:r w:rsidR="00C94F95" w:rsidRPr="00321677">
        <w:rPr>
          <w:lang w:val="it-IT"/>
        </w:rPr>
        <w:t xml:space="preserve"> </w:t>
      </w:r>
      <w:r w:rsidR="00B2369D" w:rsidRPr="00321677">
        <w:rPr>
          <w:lang w:val="it-IT"/>
        </w:rPr>
        <w:t>in</w:t>
      </w:r>
      <w:r w:rsidR="00C94F95" w:rsidRPr="00321677">
        <w:rPr>
          <w:lang w:val="it-IT"/>
        </w:rPr>
        <w:t xml:space="preserve"> </w:t>
      </w:r>
      <w:r w:rsidR="00B2369D" w:rsidRPr="00321677">
        <w:rPr>
          <w:lang w:val="it-IT"/>
        </w:rPr>
        <w:t>septuagesima</w:t>
      </w:r>
      <w:r w:rsidR="001F531B" w:rsidRPr="00321677">
        <w:rPr>
          <w:lang w:val="it-IT"/>
        </w:rPr>
        <w:t xml:space="preserve"> venerit.</w:t>
      </w:r>
    </w:p>
    <w:p w:rsidR="001F531B" w:rsidRPr="00321677" w:rsidRDefault="00B2369D" w:rsidP="00C10675">
      <w:pPr>
        <w:rPr>
          <w:lang w:val="it-IT"/>
        </w:rPr>
      </w:pPr>
      <w:r w:rsidRPr="001B63A5">
        <w:rPr>
          <w:rStyle w:val="Time1"/>
        </w:rPr>
        <w:t>In</w:t>
      </w:r>
      <w:r w:rsidR="00C94F95" w:rsidRPr="001B63A5">
        <w:rPr>
          <w:rStyle w:val="Time1"/>
        </w:rPr>
        <w:t xml:space="preserve"> </w:t>
      </w:r>
      <w:r w:rsidRPr="001B63A5">
        <w:rPr>
          <w:rStyle w:val="Time1"/>
        </w:rPr>
        <w:t>mat</w:t>
      </w:r>
      <w:r w:rsidR="001F531B" w:rsidRPr="001B63A5">
        <w:rPr>
          <w:rStyle w:val="Time1"/>
        </w:rPr>
        <w:t>utin</w:t>
      </w:r>
      <w:r w:rsidR="002948B5" w:rsidRPr="001B63A5">
        <w:rPr>
          <w:rStyle w:val="Time1"/>
        </w:rPr>
        <w:t>is</w:t>
      </w:r>
      <w:r w:rsidR="00C94F95" w:rsidRPr="001B63A5">
        <w:rPr>
          <w:rStyle w:val="Time1"/>
        </w:rPr>
        <w:t xml:space="preserve"> </w:t>
      </w:r>
      <w:r w:rsidRPr="001B63A5">
        <w:rPr>
          <w:rStyle w:val="Time1"/>
        </w:rPr>
        <w:t>laud</w:t>
      </w:r>
      <w:r w:rsidR="001F531B" w:rsidRPr="001B63A5">
        <w:rPr>
          <w:rStyle w:val="Time1"/>
        </w:rPr>
        <w:t>ibus</w:t>
      </w:r>
      <w:r w:rsidR="00C94F95" w:rsidRPr="001B63A5">
        <w:t xml:space="preserve"> </w:t>
      </w:r>
      <w:r w:rsidR="001F531B" w:rsidRPr="001B63A5">
        <w:t xml:space="preserve">AN </w:t>
      </w:r>
      <w:r w:rsidR="00C1418F" w:rsidRPr="001B63A5">
        <w:rPr>
          <w:rStyle w:val="Incipit"/>
        </w:rPr>
        <w:t>Angelus autem domini</w:t>
      </w:r>
      <w:r w:rsidR="007275B6" w:rsidRPr="001B63A5">
        <w:t xml:space="preserve"> </w:t>
      </w:r>
      <w:r w:rsidRPr="001B63A5">
        <w:t>cum rel</w:t>
      </w:r>
      <w:r w:rsidR="001F531B" w:rsidRPr="001B63A5">
        <w:t>iquis</w:t>
      </w:r>
      <w:r w:rsidR="00C94F95" w:rsidRPr="001B63A5">
        <w:t xml:space="preserve">. </w:t>
      </w:r>
      <w:r w:rsidR="001F531B" w:rsidRPr="00321677">
        <w:rPr>
          <w:lang w:val="it-IT"/>
        </w:rPr>
        <w:t>AB</w:t>
      </w:r>
      <w:r w:rsidRPr="00321677">
        <w:rPr>
          <w:lang w:val="it-IT"/>
        </w:rPr>
        <w:t xml:space="preserve"> </w:t>
      </w:r>
      <w:r w:rsidR="00C1418F" w:rsidRPr="00321677">
        <w:rPr>
          <w:rStyle w:val="Incipit"/>
          <w:lang w:val="it-IT"/>
        </w:rPr>
        <w:t>Quicumque</w:t>
      </w:r>
      <w:r w:rsidR="00C94F95" w:rsidRPr="00321677">
        <w:rPr>
          <w:lang w:val="it-IT"/>
        </w:rPr>
        <w:t xml:space="preserve">. </w:t>
      </w:r>
      <w:r w:rsidRPr="00321677">
        <w:rPr>
          <w:lang w:val="it-IT"/>
        </w:rPr>
        <w:t>D</w:t>
      </w:r>
      <w:r w:rsidR="001F531B" w:rsidRPr="00321677">
        <w:rPr>
          <w:lang w:val="it-IT"/>
        </w:rPr>
        <w:t>e</w:t>
      </w:r>
      <w:r w:rsidRPr="00321677">
        <w:rPr>
          <w:lang w:val="it-IT"/>
        </w:rPr>
        <w:t xml:space="preserve"> s</w:t>
      </w:r>
      <w:r w:rsidR="001F531B" w:rsidRPr="00321677">
        <w:rPr>
          <w:lang w:val="it-IT"/>
        </w:rPr>
        <w:t>ancta</w:t>
      </w:r>
      <w:r w:rsidRPr="00321677">
        <w:rPr>
          <w:lang w:val="it-IT"/>
        </w:rPr>
        <w:t xml:space="preserve"> Sc</w:t>
      </w:r>
      <w:r w:rsidR="001F531B" w:rsidRPr="00321677">
        <w:rPr>
          <w:lang w:val="it-IT"/>
        </w:rPr>
        <w:t>h</w:t>
      </w:r>
      <w:r w:rsidRPr="00321677">
        <w:rPr>
          <w:lang w:val="it-IT"/>
        </w:rPr>
        <w:t>o</w:t>
      </w:r>
      <w:r w:rsidR="001F531B" w:rsidRPr="00321677">
        <w:rPr>
          <w:lang w:val="it-IT"/>
        </w:rPr>
        <w:t>lastica</w:t>
      </w:r>
      <w:r w:rsidRPr="00321677">
        <w:rPr>
          <w:lang w:val="it-IT"/>
        </w:rPr>
        <w:t xml:space="preserve"> A</w:t>
      </w:r>
      <w:r w:rsidR="001F531B" w:rsidRPr="00321677">
        <w:rPr>
          <w:lang w:val="it-IT"/>
        </w:rPr>
        <w:t>C</w:t>
      </w:r>
      <w:r w:rsidRPr="00321677">
        <w:rPr>
          <w:lang w:val="it-IT"/>
        </w:rPr>
        <w:t xml:space="preserve"> </w:t>
      </w:r>
      <w:r w:rsidR="00C1418F" w:rsidRPr="00321677">
        <w:rPr>
          <w:rStyle w:val="Incipit"/>
          <w:lang w:val="it-IT"/>
        </w:rPr>
        <w:t>Quinque prudentes</w:t>
      </w:r>
      <w:r w:rsidR="001F531B" w:rsidRPr="00321677">
        <w:rPr>
          <w:lang w:val="it-IT"/>
        </w:rPr>
        <w:t>.</w:t>
      </w:r>
    </w:p>
    <w:p w:rsidR="002948B5" w:rsidRDefault="00B2369D" w:rsidP="00C10675">
      <w:pPr>
        <w:rPr>
          <w:lang w:val="pt-PT"/>
        </w:rPr>
      </w:pPr>
      <w:r w:rsidRPr="00321677">
        <w:rPr>
          <w:rStyle w:val="Time1"/>
          <w:lang w:val="it-IT"/>
        </w:rPr>
        <w:t>Ad priorem missam</w:t>
      </w:r>
      <w:r w:rsidR="001F531B" w:rsidRPr="00321677">
        <w:rPr>
          <w:lang w:val="it-IT"/>
        </w:rPr>
        <w:t xml:space="preserve"> IN</w:t>
      </w:r>
      <w:r w:rsidRPr="00321677">
        <w:rPr>
          <w:lang w:val="it-IT"/>
        </w:rPr>
        <w:t xml:space="preserve"> </w:t>
      </w:r>
      <w:r w:rsidR="00C1418F" w:rsidRPr="00321677">
        <w:rPr>
          <w:rStyle w:val="Incipit"/>
          <w:lang w:val="it-IT"/>
        </w:rPr>
        <w:t>Vultum tuum</w:t>
      </w:r>
      <w:r w:rsidR="007275B6" w:rsidRPr="00321677">
        <w:rPr>
          <w:lang w:val="it-IT"/>
        </w:rPr>
        <w:t xml:space="preserve"> </w:t>
      </w:r>
      <w:r w:rsidR="001F531B" w:rsidRPr="00321677">
        <w:rPr>
          <w:lang w:val="it-IT"/>
        </w:rPr>
        <w:t>per totum</w:t>
      </w:r>
      <w:r w:rsidR="00C94F95" w:rsidRPr="00321677">
        <w:rPr>
          <w:lang w:val="it-IT"/>
        </w:rPr>
        <w:t xml:space="preserve">. </w:t>
      </w:r>
      <w:r w:rsidR="001F531B" w:rsidRPr="001B63A5">
        <w:rPr>
          <w:lang w:val="es-ES"/>
        </w:rPr>
        <w:t>Lectio d</w:t>
      </w:r>
      <w:r w:rsidRPr="001B63A5">
        <w:rPr>
          <w:lang w:val="es-ES"/>
        </w:rPr>
        <w:t>e virginibus</w:t>
      </w:r>
      <w:r w:rsidR="00C94F95" w:rsidRPr="001B63A5">
        <w:rPr>
          <w:lang w:val="es-ES"/>
        </w:rPr>
        <w:t xml:space="preserve">. </w:t>
      </w:r>
      <w:r w:rsidR="001F531B" w:rsidRPr="001B63A5">
        <w:rPr>
          <w:lang w:val="es-ES"/>
        </w:rPr>
        <w:t>[AL]</w:t>
      </w:r>
      <w:r w:rsidRPr="001B63A5">
        <w:rPr>
          <w:lang w:val="es-ES"/>
        </w:rPr>
        <w:t xml:space="preserve"> </w:t>
      </w:r>
      <w:r w:rsidR="00C1418F" w:rsidRPr="001B63A5">
        <w:rPr>
          <w:rStyle w:val="Incipit"/>
          <w:lang w:val="es-ES"/>
        </w:rPr>
        <w:t>Alleluia</w:t>
      </w:r>
      <w:r w:rsidR="00C94F95" w:rsidRPr="001B63A5">
        <w:rPr>
          <w:lang w:val="es-ES"/>
        </w:rPr>
        <w:t xml:space="preserve">. </w:t>
      </w:r>
      <w:r w:rsidR="001F531B" w:rsidRPr="00422D29">
        <w:rPr>
          <w:lang w:val="pt-PT"/>
        </w:rPr>
        <w:t>[ALV]</w:t>
      </w:r>
      <w:r w:rsidRPr="00422D29">
        <w:rPr>
          <w:lang w:val="pt-PT"/>
        </w:rPr>
        <w:t xml:space="preserve"> </w:t>
      </w:r>
      <w:r w:rsidR="00C1418F" w:rsidRPr="00C1418F">
        <w:rPr>
          <w:rStyle w:val="Incipit"/>
          <w:lang w:val="pt-PT"/>
        </w:rPr>
        <w:t>Egregia</w:t>
      </w:r>
      <w:r w:rsidR="00C94F95" w:rsidRPr="00422D29">
        <w:rPr>
          <w:lang w:val="pt-PT"/>
        </w:rPr>
        <w:t xml:space="preserve">. </w:t>
      </w:r>
      <w:r w:rsidR="001F531B" w:rsidRPr="00422D29">
        <w:rPr>
          <w:lang w:val="pt-PT"/>
        </w:rPr>
        <w:t>EV</w:t>
      </w:r>
      <w:r w:rsidRPr="00422D29">
        <w:rPr>
          <w:lang w:val="pt-PT"/>
        </w:rPr>
        <w:t xml:space="preserve"> </w:t>
      </w:r>
      <w:r w:rsidR="00C1418F" w:rsidRPr="00C1418F">
        <w:rPr>
          <w:rStyle w:val="Incipit"/>
          <w:lang w:val="pt-PT"/>
        </w:rPr>
        <w:t>Simile est regnum caelorum decem viriginibus</w:t>
      </w:r>
      <w:r w:rsidR="00C94F95" w:rsidRPr="00422D29">
        <w:rPr>
          <w:lang w:val="pt-PT"/>
        </w:rPr>
        <w:t>.</w:t>
      </w:r>
    </w:p>
    <w:p w:rsidR="001F531B" w:rsidRPr="001B63A5" w:rsidRDefault="00B2369D" w:rsidP="00C10675">
      <w:pPr>
        <w:rPr>
          <w:lang w:val="pt-PT"/>
        </w:rPr>
      </w:pPr>
      <w:r w:rsidRPr="001B63A5">
        <w:rPr>
          <w:rStyle w:val="Time1"/>
          <w:lang w:val="pt-PT"/>
        </w:rPr>
        <w:t>Ad</w:t>
      </w:r>
      <w:r w:rsidR="00C94F95" w:rsidRPr="001B63A5">
        <w:rPr>
          <w:rStyle w:val="Time1"/>
          <w:lang w:val="pt-PT"/>
        </w:rPr>
        <w:t xml:space="preserve"> </w:t>
      </w:r>
      <w:r w:rsidRPr="001B63A5">
        <w:rPr>
          <w:rStyle w:val="Time1"/>
          <w:lang w:val="pt-PT"/>
        </w:rPr>
        <w:t>maiorem missam</w:t>
      </w:r>
      <w:r w:rsidRPr="001B63A5">
        <w:rPr>
          <w:lang w:val="pt-PT"/>
        </w:rPr>
        <w:t xml:space="preserve"> sicut</w:t>
      </w:r>
      <w:r w:rsidR="00C94F95" w:rsidRPr="001B63A5">
        <w:rPr>
          <w:lang w:val="pt-PT"/>
        </w:rPr>
        <w:t xml:space="preserve"> </w:t>
      </w:r>
      <w:r w:rsidRPr="001B63A5">
        <w:rPr>
          <w:lang w:val="pt-PT"/>
        </w:rPr>
        <w:t>in die</w:t>
      </w:r>
      <w:r w:rsidR="001F531B" w:rsidRPr="001B63A5">
        <w:rPr>
          <w:lang w:val="pt-PT"/>
        </w:rPr>
        <w:t xml:space="preserve"> sancto.</w:t>
      </w:r>
    </w:p>
    <w:p w:rsidR="0033260A" w:rsidRPr="001B63A5" w:rsidRDefault="00B2369D" w:rsidP="00C10675">
      <w:pPr>
        <w:rPr>
          <w:lang w:val="it-IT"/>
        </w:rPr>
      </w:pPr>
      <w:r w:rsidRPr="00422D29">
        <w:rPr>
          <w:rStyle w:val="Time1"/>
          <w:lang w:val="it-IT"/>
        </w:rPr>
        <w:t xml:space="preserve">In </w:t>
      </w:r>
      <w:r w:rsidR="001F531B" w:rsidRPr="00422D29">
        <w:rPr>
          <w:rStyle w:val="Time1"/>
          <w:lang w:val="it-IT"/>
        </w:rPr>
        <w:t>secunda</w:t>
      </w:r>
      <w:r w:rsidRPr="00422D29">
        <w:rPr>
          <w:rStyle w:val="Time1"/>
          <w:lang w:val="it-IT"/>
        </w:rPr>
        <w:t xml:space="preserve"> vesp</w:t>
      </w:r>
      <w:r w:rsidR="001F531B" w:rsidRPr="00422D29">
        <w:rPr>
          <w:rStyle w:val="Time1"/>
          <w:lang w:val="it-IT"/>
        </w:rPr>
        <w:t>era</w:t>
      </w:r>
      <w:r w:rsidRPr="00422D29">
        <w:rPr>
          <w:lang w:val="it-IT"/>
        </w:rPr>
        <w:t xml:space="preserve"> </w:t>
      </w:r>
      <w:r w:rsidR="001F531B" w:rsidRPr="00422D29">
        <w:rPr>
          <w:lang w:val="it-IT"/>
        </w:rPr>
        <w:t>(</w:t>
      </w:r>
      <w:r w:rsidR="000466D7">
        <w:rPr>
          <w:lang w:val="it-IT"/>
        </w:rPr>
        <w:t>69a</w:t>
      </w:r>
      <w:r w:rsidR="001F531B" w:rsidRPr="00422D29">
        <w:rPr>
          <w:lang w:val="it-IT"/>
        </w:rPr>
        <w:t>)</w:t>
      </w:r>
      <w:r w:rsidRPr="00422D29">
        <w:rPr>
          <w:lang w:val="it-IT"/>
        </w:rPr>
        <w:t xml:space="preserve"> mat</w:t>
      </w:r>
      <w:r w:rsidR="001F531B" w:rsidRPr="00422D29">
        <w:rPr>
          <w:lang w:val="it-IT"/>
        </w:rPr>
        <w:t>utina</w:t>
      </w:r>
      <w:r w:rsidR="00C94F95" w:rsidRPr="00422D29">
        <w:rPr>
          <w:lang w:val="it-IT"/>
        </w:rPr>
        <w:t xml:space="preserve"> </w:t>
      </w:r>
      <w:r w:rsidRPr="00422D29">
        <w:rPr>
          <w:lang w:val="it-IT"/>
        </w:rPr>
        <w:t>laus</w:t>
      </w:r>
      <w:r w:rsidR="00C94F95" w:rsidRPr="00422D29">
        <w:rPr>
          <w:lang w:val="it-IT"/>
        </w:rPr>
        <w:t xml:space="preserve">. </w:t>
      </w:r>
      <w:r w:rsidR="001F531B" w:rsidRPr="001B63A5">
        <w:rPr>
          <w:lang w:val="it-IT"/>
        </w:rPr>
        <w:t>AM</w:t>
      </w:r>
      <w:r w:rsidRPr="001B63A5">
        <w:rPr>
          <w:lang w:val="it-IT"/>
        </w:rPr>
        <w:t xml:space="preserve"> </w:t>
      </w:r>
      <w:r w:rsidR="00C1418F" w:rsidRPr="001B63A5">
        <w:rPr>
          <w:rStyle w:val="Incipit"/>
          <w:lang w:val="it-IT"/>
        </w:rPr>
        <w:t xml:space="preserve">Haec eo </w:t>
      </w:r>
      <w:r w:rsidR="002948B5" w:rsidRPr="001B63A5">
        <w:rPr>
          <w:rStyle w:val="Incipit"/>
          <w:lang w:val="it-IT"/>
        </w:rPr>
        <w:t>o</w:t>
      </w:r>
      <w:r w:rsidR="00C1418F" w:rsidRPr="001B63A5">
        <w:rPr>
          <w:rStyle w:val="Incipit"/>
          <w:lang w:val="it-IT"/>
        </w:rPr>
        <w:t>rante</w:t>
      </w:r>
      <w:r w:rsidR="00C94F95" w:rsidRPr="001B63A5">
        <w:rPr>
          <w:lang w:val="it-IT"/>
        </w:rPr>
        <w:t xml:space="preserve">. </w:t>
      </w:r>
      <w:r w:rsidRPr="001B63A5">
        <w:rPr>
          <w:lang w:val="it-IT"/>
        </w:rPr>
        <w:t>Post</w:t>
      </w:r>
      <w:r w:rsidR="001F531B" w:rsidRPr="001B63A5">
        <w:rPr>
          <w:lang w:val="it-IT"/>
        </w:rPr>
        <w:t xml:space="preserve"> [BD]</w:t>
      </w:r>
      <w:r w:rsidRPr="001B63A5">
        <w:rPr>
          <w:lang w:val="it-IT"/>
        </w:rPr>
        <w:t xml:space="preserve"> </w:t>
      </w:r>
      <w:r w:rsidR="00C1418F" w:rsidRPr="001B63A5">
        <w:rPr>
          <w:rStyle w:val="Incipit"/>
          <w:lang w:val="it-IT"/>
        </w:rPr>
        <w:t>Benedicamus</w:t>
      </w:r>
      <w:r w:rsidR="00B450FB" w:rsidRPr="001B63A5">
        <w:rPr>
          <w:lang w:val="it-IT"/>
        </w:rPr>
        <w:t xml:space="preserve">666 </w:t>
      </w:r>
      <w:r w:rsidR="001F531B" w:rsidRPr="001B63A5">
        <w:rPr>
          <w:lang w:val="it-IT"/>
        </w:rPr>
        <w:t xml:space="preserve">[AC] </w:t>
      </w:r>
      <w:r w:rsidR="00C1418F" w:rsidRPr="001B63A5">
        <w:rPr>
          <w:rStyle w:val="Incipit"/>
          <w:lang w:val="it-IT"/>
        </w:rPr>
        <w:t>Simile est regnum caelorum decem</w:t>
      </w:r>
      <w:r w:rsidR="00C94F95" w:rsidRPr="001B63A5">
        <w:rPr>
          <w:lang w:val="it-IT"/>
        </w:rPr>
        <w:t xml:space="preserve">. </w:t>
      </w:r>
      <w:r w:rsidRPr="001B63A5">
        <w:rPr>
          <w:lang w:val="it-IT"/>
        </w:rPr>
        <w:t>Si hoc festum infra</w:t>
      </w:r>
      <w:r w:rsidR="00C94F95" w:rsidRPr="001B63A5">
        <w:rPr>
          <w:lang w:val="it-IT"/>
        </w:rPr>
        <w:t xml:space="preserve"> </w:t>
      </w:r>
      <w:r w:rsidR="001F531B" w:rsidRPr="001B63A5">
        <w:rPr>
          <w:lang w:val="it-IT"/>
        </w:rPr>
        <w:t>septuagesimam occurrit</w:t>
      </w:r>
      <w:r w:rsidR="00C94F95" w:rsidRPr="001B63A5">
        <w:rPr>
          <w:lang w:val="it-IT"/>
        </w:rPr>
        <w:t xml:space="preserve">, </w:t>
      </w:r>
      <w:r w:rsidRPr="001B63A5">
        <w:rPr>
          <w:lang w:val="it-IT"/>
        </w:rPr>
        <w:t>quod</w:t>
      </w:r>
      <w:r w:rsidR="00C94F95" w:rsidRPr="001B63A5">
        <w:rPr>
          <w:lang w:val="it-IT"/>
        </w:rPr>
        <w:t xml:space="preserve"> </w:t>
      </w:r>
      <w:r w:rsidRPr="001B63A5">
        <w:rPr>
          <w:lang w:val="it-IT"/>
        </w:rPr>
        <w:t>de</w:t>
      </w:r>
      <w:r w:rsidR="00C94F95" w:rsidRPr="001B63A5">
        <w:rPr>
          <w:lang w:val="it-IT"/>
        </w:rPr>
        <w:t xml:space="preserve"> </w:t>
      </w:r>
      <w:r w:rsidRPr="001B63A5">
        <w:rPr>
          <w:lang w:val="it-IT"/>
        </w:rPr>
        <w:t>octava</w:t>
      </w:r>
      <w:r w:rsidR="00C94F95" w:rsidRPr="001B63A5">
        <w:rPr>
          <w:lang w:val="it-IT"/>
        </w:rPr>
        <w:t xml:space="preserve"> </w:t>
      </w:r>
      <w:r w:rsidRPr="001B63A5">
        <w:rPr>
          <w:lang w:val="it-IT"/>
        </w:rPr>
        <w:t>pre</w:t>
      </w:r>
      <w:r w:rsidR="001F531B" w:rsidRPr="001B63A5">
        <w:rPr>
          <w:lang w:val="it-IT"/>
        </w:rPr>
        <w:t>a</w:t>
      </w:r>
      <w:r w:rsidRPr="001B63A5">
        <w:rPr>
          <w:lang w:val="it-IT"/>
        </w:rPr>
        <w:t>scr</w:t>
      </w:r>
      <w:r w:rsidR="001F531B" w:rsidRPr="001B63A5">
        <w:rPr>
          <w:lang w:val="it-IT"/>
        </w:rPr>
        <w:t>iptum</w:t>
      </w:r>
      <w:r w:rsidR="00C94F95" w:rsidRPr="001B63A5">
        <w:rPr>
          <w:lang w:val="it-IT"/>
        </w:rPr>
        <w:t xml:space="preserve"> </w:t>
      </w:r>
      <w:r w:rsidR="001F531B" w:rsidRPr="001B63A5">
        <w:rPr>
          <w:lang w:val="it-IT"/>
        </w:rPr>
        <w:t>est</w:t>
      </w:r>
      <w:r w:rsidR="00C94F95" w:rsidRPr="001B63A5">
        <w:rPr>
          <w:lang w:val="it-IT"/>
        </w:rPr>
        <w:t xml:space="preserve">, </w:t>
      </w:r>
      <w:r w:rsidR="001F531B" w:rsidRPr="001B63A5">
        <w:rPr>
          <w:lang w:val="it-IT"/>
        </w:rPr>
        <w:t>agitur</w:t>
      </w:r>
      <w:r w:rsidR="00C94F95" w:rsidRPr="001B63A5">
        <w:rPr>
          <w:lang w:val="it-IT"/>
        </w:rPr>
        <w:t xml:space="preserve"> </w:t>
      </w:r>
      <w:r w:rsidR="001F531B" w:rsidRPr="001B63A5">
        <w:rPr>
          <w:lang w:val="it-IT"/>
        </w:rPr>
        <w:t xml:space="preserve">infra </w:t>
      </w:r>
      <w:r w:rsidR="008D4CC2" w:rsidRPr="001B63A5">
        <w:rPr>
          <w:lang w:val="it-IT"/>
        </w:rPr>
        <w:t>ebdomada</w:t>
      </w:r>
      <w:r w:rsidRPr="001B63A5">
        <w:rPr>
          <w:lang w:val="it-IT"/>
        </w:rPr>
        <w:t>dam.</w:t>
      </w:r>
    </w:p>
    <w:p w:rsidR="001F531B" w:rsidRPr="001B63A5" w:rsidRDefault="002948B5" w:rsidP="002948B5">
      <w:pPr>
        <w:pStyle w:val="berschrift1"/>
        <w:rPr>
          <w:lang w:val="it-IT"/>
        </w:rPr>
      </w:pPr>
      <w:r w:rsidRPr="001B63A5">
        <w:rPr>
          <w:lang w:val="it-IT"/>
        </w:rPr>
        <w:t>DE SANCTO VALENTINO</w:t>
      </w:r>
    </w:p>
    <w:p w:rsidR="001F531B" w:rsidRPr="001B63A5" w:rsidRDefault="001F531B" w:rsidP="00C10675">
      <w:pPr>
        <w:rPr>
          <w:lang w:val="it-IT"/>
        </w:rPr>
      </w:pPr>
      <w:r w:rsidRPr="001B63A5">
        <w:rPr>
          <w:rStyle w:val="Time1"/>
          <w:lang w:val="it-IT"/>
        </w:rPr>
        <w:t>[Ad</w:t>
      </w:r>
      <w:r w:rsidR="00C94F95" w:rsidRPr="001B63A5">
        <w:rPr>
          <w:rStyle w:val="Time1"/>
          <w:lang w:val="it-IT"/>
        </w:rPr>
        <w:t xml:space="preserve"> </w:t>
      </w:r>
      <w:r w:rsidRPr="001B63A5">
        <w:rPr>
          <w:rStyle w:val="Time1"/>
          <w:lang w:val="it-IT"/>
        </w:rPr>
        <w:t>vesperas]</w:t>
      </w:r>
      <w:r w:rsidRPr="001B63A5">
        <w:rPr>
          <w:lang w:val="it-IT"/>
        </w:rPr>
        <w:t xml:space="preserve"> AM </w:t>
      </w:r>
      <w:r w:rsidR="00C1418F" w:rsidRPr="001B63A5">
        <w:rPr>
          <w:rStyle w:val="Incipit"/>
          <w:lang w:val="it-IT"/>
        </w:rPr>
        <w:t>Iste cognovit</w:t>
      </w:r>
      <w:r w:rsidRPr="001B63A5">
        <w:rPr>
          <w:lang w:val="it-IT"/>
        </w:rPr>
        <w:t>.</w:t>
      </w:r>
    </w:p>
    <w:p w:rsidR="001F531B" w:rsidRPr="001B63A5" w:rsidRDefault="001F531B" w:rsidP="00C10675">
      <w:pPr>
        <w:rPr>
          <w:lang w:val="it-IT"/>
        </w:rPr>
      </w:pPr>
      <w:r w:rsidRPr="001B63A5">
        <w:rPr>
          <w:rStyle w:val="Time1"/>
          <w:lang w:val="it-IT"/>
        </w:rPr>
        <w:lastRenderedPageBreak/>
        <w:t>[Ad matutin</w:t>
      </w:r>
      <w:r w:rsidR="002948B5" w:rsidRPr="001B63A5">
        <w:rPr>
          <w:rStyle w:val="Time1"/>
          <w:lang w:val="it-IT"/>
        </w:rPr>
        <w:t>um</w:t>
      </w:r>
      <w:r w:rsidRPr="001B63A5">
        <w:rPr>
          <w:rStyle w:val="Time1"/>
          <w:lang w:val="it-IT"/>
        </w:rPr>
        <w:t>]</w:t>
      </w:r>
      <w:r w:rsidRPr="001B63A5">
        <w:rPr>
          <w:lang w:val="it-IT"/>
        </w:rPr>
        <w:t xml:space="preserve"> RP </w:t>
      </w:r>
      <w:r w:rsidR="00C1418F" w:rsidRPr="001B63A5">
        <w:rPr>
          <w:rStyle w:val="Incipit"/>
          <w:lang w:val="it-IT"/>
        </w:rPr>
        <w:t>Iste sanctus</w:t>
      </w:r>
      <w:r w:rsidR="00C94F95" w:rsidRPr="001B63A5">
        <w:rPr>
          <w:lang w:val="it-IT"/>
        </w:rPr>
        <w:t xml:space="preserve">. </w:t>
      </w:r>
      <w:r w:rsidR="00F3652D" w:rsidRPr="001B63A5">
        <w:rPr>
          <w:lang w:val="it-IT"/>
        </w:rPr>
        <w:t xml:space="preserve">[RV] </w:t>
      </w:r>
      <w:r w:rsidR="00C1418F" w:rsidRPr="001B63A5">
        <w:rPr>
          <w:rStyle w:val="Incipit"/>
          <w:lang w:val="it-IT"/>
        </w:rPr>
        <w:t>Ä+Iste est qui+Ä</w:t>
      </w:r>
      <w:r w:rsidR="00C94F95" w:rsidRPr="001B63A5">
        <w:rPr>
          <w:lang w:val="it-IT"/>
        </w:rPr>
        <w:t xml:space="preserve">. </w:t>
      </w:r>
      <w:r w:rsidRPr="001B63A5">
        <w:rPr>
          <w:lang w:val="it-IT"/>
        </w:rPr>
        <w:t xml:space="preserve">RP </w:t>
      </w:r>
      <w:r w:rsidR="00C1418F" w:rsidRPr="001B63A5">
        <w:rPr>
          <w:rStyle w:val="Incipit"/>
          <w:lang w:val="it-IT"/>
        </w:rPr>
        <w:t>Iustus germinavit</w:t>
      </w:r>
      <w:r w:rsidR="00C94F95" w:rsidRPr="001B63A5">
        <w:rPr>
          <w:lang w:val="it-IT"/>
        </w:rPr>
        <w:t xml:space="preserve">. </w:t>
      </w:r>
      <w:r w:rsidR="00F3652D" w:rsidRPr="001B63A5">
        <w:rPr>
          <w:lang w:val="it-IT"/>
        </w:rPr>
        <w:t xml:space="preserve">[RV] </w:t>
      </w:r>
      <w:r w:rsidR="00C1418F" w:rsidRPr="001B63A5">
        <w:rPr>
          <w:rStyle w:val="Incipit"/>
          <w:lang w:val="it-IT"/>
        </w:rPr>
        <w:t>Ä+Plantatus+Ä</w:t>
      </w:r>
      <w:r w:rsidR="00C94F95" w:rsidRPr="001B63A5">
        <w:rPr>
          <w:lang w:val="it-IT"/>
        </w:rPr>
        <w:t xml:space="preserve">. </w:t>
      </w:r>
      <w:r w:rsidRPr="001B63A5">
        <w:rPr>
          <w:lang w:val="it-IT"/>
        </w:rPr>
        <w:t xml:space="preserve">RP </w:t>
      </w:r>
      <w:r w:rsidR="00C1418F" w:rsidRPr="001B63A5">
        <w:rPr>
          <w:rStyle w:val="Incipit"/>
          <w:lang w:val="it-IT"/>
        </w:rPr>
        <w:t>Desiderium animae</w:t>
      </w:r>
      <w:r w:rsidR="00C94F95" w:rsidRPr="001B63A5">
        <w:rPr>
          <w:lang w:val="it-IT"/>
        </w:rPr>
        <w:t xml:space="preserve">. </w:t>
      </w:r>
      <w:r w:rsidR="00F3652D" w:rsidRPr="001B63A5">
        <w:rPr>
          <w:lang w:val="it-IT"/>
        </w:rPr>
        <w:t xml:space="preserve">[RV] </w:t>
      </w:r>
      <w:r w:rsidR="00C1418F" w:rsidRPr="001B63A5">
        <w:rPr>
          <w:rStyle w:val="Incipit"/>
          <w:lang w:val="it-IT"/>
        </w:rPr>
        <w:t>Ä+Quoniam praevenisti+Ä</w:t>
      </w:r>
      <w:r w:rsidRPr="001B63A5">
        <w:rPr>
          <w:lang w:val="it-IT"/>
        </w:rPr>
        <w:t>.</w:t>
      </w:r>
    </w:p>
    <w:p w:rsidR="001F531B" w:rsidRPr="00321677" w:rsidRDefault="001F531B" w:rsidP="00C10675">
      <w:pPr>
        <w:rPr>
          <w:lang w:val="de-DE"/>
        </w:rPr>
      </w:pPr>
      <w:r w:rsidRPr="001B63A5">
        <w:rPr>
          <w:rStyle w:val="Time1"/>
          <w:lang w:val="it-IT"/>
        </w:rPr>
        <w:t>In</w:t>
      </w:r>
      <w:r w:rsidR="00C94F95" w:rsidRPr="001B63A5">
        <w:rPr>
          <w:rStyle w:val="Time1"/>
          <w:lang w:val="it-IT"/>
        </w:rPr>
        <w:t xml:space="preserve"> </w:t>
      </w:r>
      <w:r w:rsidRPr="001B63A5">
        <w:rPr>
          <w:rStyle w:val="Time1"/>
          <w:lang w:val="it-IT"/>
        </w:rPr>
        <w:t>matutin</w:t>
      </w:r>
      <w:r w:rsidR="002948B5" w:rsidRPr="001B63A5">
        <w:rPr>
          <w:rStyle w:val="Time1"/>
          <w:lang w:val="it-IT"/>
        </w:rPr>
        <w:t>is</w:t>
      </w:r>
      <w:r w:rsidR="00C94F95" w:rsidRPr="001B63A5">
        <w:rPr>
          <w:rStyle w:val="Time1"/>
          <w:lang w:val="it-IT"/>
        </w:rPr>
        <w:t xml:space="preserve"> </w:t>
      </w:r>
      <w:r w:rsidRPr="001B63A5">
        <w:rPr>
          <w:rStyle w:val="Time1"/>
          <w:lang w:val="it-IT"/>
        </w:rPr>
        <w:t>laudibus</w:t>
      </w:r>
      <w:r w:rsidR="00C94F95" w:rsidRPr="001B63A5">
        <w:rPr>
          <w:lang w:val="it-IT"/>
        </w:rPr>
        <w:t xml:space="preserve"> </w:t>
      </w:r>
      <w:r w:rsidRPr="001B63A5">
        <w:rPr>
          <w:lang w:val="it-IT"/>
        </w:rPr>
        <w:t xml:space="preserve">AN </w:t>
      </w:r>
      <w:r w:rsidR="00C1418F" w:rsidRPr="001B63A5">
        <w:rPr>
          <w:rStyle w:val="Incipit"/>
          <w:lang w:val="it-IT"/>
        </w:rPr>
        <w:t>Iustum deduxit</w:t>
      </w:r>
      <w:r w:rsidR="007275B6" w:rsidRPr="001B63A5">
        <w:rPr>
          <w:lang w:val="it-IT"/>
        </w:rPr>
        <w:t xml:space="preserve"> </w:t>
      </w:r>
      <w:r w:rsidRPr="001B63A5">
        <w:rPr>
          <w:lang w:val="it-IT"/>
        </w:rPr>
        <w:t>cum</w:t>
      </w:r>
      <w:r w:rsidR="00C94F95" w:rsidRPr="001B63A5">
        <w:rPr>
          <w:lang w:val="it-IT"/>
        </w:rPr>
        <w:t xml:space="preserve"> </w:t>
      </w:r>
      <w:r w:rsidRPr="001B63A5">
        <w:rPr>
          <w:lang w:val="it-IT"/>
        </w:rPr>
        <w:t>reliquis</w:t>
      </w:r>
      <w:r w:rsidR="00C94F95" w:rsidRPr="001B63A5">
        <w:rPr>
          <w:lang w:val="it-IT"/>
        </w:rPr>
        <w:t xml:space="preserve">. </w:t>
      </w:r>
      <w:r w:rsidR="00F3652D" w:rsidRPr="00321677">
        <w:rPr>
          <w:lang w:val="de-DE"/>
        </w:rPr>
        <w:t xml:space="preserve">[AB] </w:t>
      </w:r>
      <w:r w:rsidR="00C1418F" w:rsidRPr="00321677">
        <w:rPr>
          <w:rStyle w:val="Incipit"/>
          <w:lang w:val="de-DE"/>
        </w:rPr>
        <w:t>Ä+Iustus cor suum+Ä</w:t>
      </w:r>
      <w:r w:rsidRPr="00321677">
        <w:rPr>
          <w:lang w:val="de-DE"/>
        </w:rPr>
        <w:t>.</w:t>
      </w:r>
    </w:p>
    <w:p w:rsidR="001F531B" w:rsidRPr="00422D29" w:rsidRDefault="001F531B" w:rsidP="00C10675">
      <w:pPr>
        <w:rPr>
          <w:lang w:val="fr-FR"/>
        </w:rPr>
      </w:pPr>
      <w:r w:rsidRPr="00422D29">
        <w:rPr>
          <w:rStyle w:val="Time1"/>
          <w:lang w:val="fr-FR"/>
        </w:rPr>
        <w:t>Ad</w:t>
      </w:r>
      <w:r w:rsidR="00C94F95" w:rsidRPr="00422D29">
        <w:rPr>
          <w:rStyle w:val="Time1"/>
          <w:lang w:val="fr-FR"/>
        </w:rPr>
        <w:t xml:space="preserve"> </w:t>
      </w:r>
      <w:r w:rsidRPr="00422D29">
        <w:rPr>
          <w:rStyle w:val="Time1"/>
          <w:lang w:val="fr-FR"/>
        </w:rPr>
        <w:t>missam</w:t>
      </w:r>
      <w:r w:rsidR="00C94F95" w:rsidRPr="00422D29">
        <w:rPr>
          <w:lang w:val="fr-FR"/>
        </w:rPr>
        <w:t xml:space="preserve"> </w:t>
      </w:r>
      <w:r w:rsidRPr="00422D29">
        <w:rPr>
          <w:lang w:val="fr-FR"/>
        </w:rPr>
        <w:t>LE</w:t>
      </w:r>
      <w:r w:rsidR="002948B5">
        <w:rPr>
          <w:lang w:val="fr-FR"/>
        </w:rPr>
        <w:t>EP</w:t>
      </w:r>
      <w:r w:rsidRPr="00422D29">
        <w:rPr>
          <w:lang w:val="fr-FR"/>
        </w:rPr>
        <w:t xml:space="preserve"> </w:t>
      </w:r>
      <w:r w:rsidR="00C1418F" w:rsidRPr="00C1418F">
        <w:rPr>
          <w:rStyle w:val="Incipit"/>
          <w:lang w:val="fr-FR"/>
        </w:rPr>
        <w:t>Beatus vir qui inventus est</w:t>
      </w:r>
      <w:r w:rsidR="00C94F95" w:rsidRPr="00422D29">
        <w:rPr>
          <w:lang w:val="fr-FR"/>
        </w:rPr>
        <w:t xml:space="preserve">. </w:t>
      </w:r>
      <w:r w:rsidRPr="00422D29">
        <w:rPr>
          <w:lang w:val="fr-FR"/>
        </w:rPr>
        <w:t xml:space="preserve">[AL] </w:t>
      </w:r>
      <w:r w:rsidR="00C1418F" w:rsidRPr="00C1418F">
        <w:rPr>
          <w:rStyle w:val="Incipit"/>
          <w:lang w:val="fr-FR"/>
        </w:rPr>
        <w:t>Alleluia</w:t>
      </w:r>
      <w:r w:rsidR="00C94F95" w:rsidRPr="00422D29">
        <w:rPr>
          <w:lang w:val="fr-FR"/>
        </w:rPr>
        <w:t xml:space="preserve">. </w:t>
      </w:r>
      <w:r w:rsidRPr="00422D29">
        <w:rPr>
          <w:lang w:val="fr-FR"/>
        </w:rPr>
        <w:t xml:space="preserve">[ALV] </w:t>
      </w:r>
      <w:r w:rsidR="00C1418F" w:rsidRPr="00C1418F">
        <w:rPr>
          <w:rStyle w:val="Incipit"/>
          <w:lang w:val="fr-FR"/>
        </w:rPr>
        <w:t>Beatus vir qui timet</w:t>
      </w:r>
      <w:r w:rsidR="00C94F95" w:rsidRPr="00422D29">
        <w:rPr>
          <w:lang w:val="fr-FR"/>
        </w:rPr>
        <w:t xml:space="preserve">. </w:t>
      </w:r>
      <w:r w:rsidRPr="00422D29">
        <w:rPr>
          <w:lang w:val="fr-FR"/>
        </w:rPr>
        <w:t xml:space="preserve">EV </w:t>
      </w:r>
      <w:r w:rsidR="00C1418F" w:rsidRPr="00C1418F">
        <w:rPr>
          <w:rStyle w:val="Incipit"/>
          <w:lang w:val="fr-FR"/>
        </w:rPr>
        <w:t>Si quis vult</w:t>
      </w:r>
      <w:r w:rsidR="007275B6">
        <w:rPr>
          <w:lang w:val="fr-FR"/>
        </w:rPr>
        <w:t xml:space="preserve"> </w:t>
      </w:r>
      <w:r w:rsidRPr="00422D29">
        <w:rPr>
          <w:lang w:val="fr-FR"/>
        </w:rPr>
        <w:t>secundum Mat</w:t>
      </w:r>
      <w:r w:rsidR="002948B5">
        <w:rPr>
          <w:lang w:val="fr-FR"/>
        </w:rPr>
        <w:t>t</w:t>
      </w:r>
      <w:r w:rsidRPr="00422D29">
        <w:rPr>
          <w:lang w:val="fr-FR"/>
        </w:rPr>
        <w:t>haeum.</w:t>
      </w:r>
    </w:p>
    <w:p w:rsidR="00EE485F" w:rsidRPr="001B63A5" w:rsidRDefault="002948B5" w:rsidP="002948B5">
      <w:pPr>
        <w:pStyle w:val="berschrift1"/>
        <w:rPr>
          <w:lang w:val="fr-FR"/>
        </w:rPr>
      </w:pPr>
      <w:r w:rsidRPr="001B63A5">
        <w:rPr>
          <w:lang w:val="fr-FR"/>
        </w:rPr>
        <w:t>DE SANCTA IULIANA</w:t>
      </w:r>
    </w:p>
    <w:p w:rsidR="001B39FE" w:rsidRPr="00321677" w:rsidRDefault="00EE485F" w:rsidP="00C10675">
      <w:pPr>
        <w:rPr>
          <w:lang w:val="it-IT"/>
        </w:rPr>
      </w:pPr>
      <w:r w:rsidRPr="00422D29">
        <w:rPr>
          <w:rStyle w:val="Time1"/>
          <w:lang w:val="fr-FR"/>
        </w:rPr>
        <w:t>[Ad vesperas]</w:t>
      </w:r>
      <w:r w:rsidRPr="00422D29">
        <w:rPr>
          <w:lang w:val="fr-FR"/>
        </w:rPr>
        <w:t xml:space="preserve"> HY </w:t>
      </w:r>
      <w:r w:rsidR="00C1418F" w:rsidRPr="00C1418F">
        <w:rPr>
          <w:rStyle w:val="Incipit"/>
          <w:lang w:val="fr-FR"/>
        </w:rPr>
        <w:t>Virginis proles</w:t>
      </w:r>
      <w:r w:rsidRPr="00F3652D">
        <w:rPr>
          <w:lang w:val="fr-FR"/>
        </w:rPr>
        <w:t xml:space="preserve">. </w:t>
      </w:r>
      <w:r w:rsidRPr="004C529C">
        <w:t xml:space="preserve">AB </w:t>
      </w:r>
      <w:r w:rsidR="00C1418F" w:rsidRPr="00C1418F">
        <w:rPr>
          <w:rStyle w:val="Incipit"/>
        </w:rPr>
        <w:t>Sim</w:t>
      </w:r>
      <w:r w:rsidR="002948B5">
        <w:rPr>
          <w:rStyle w:val="Incipit"/>
        </w:rPr>
        <w:t>il</w:t>
      </w:r>
      <w:r w:rsidR="00C1418F" w:rsidRPr="00C1418F">
        <w:rPr>
          <w:rStyle w:val="Incipit"/>
        </w:rPr>
        <w:t>e est regnum caelorum sagen</w:t>
      </w:r>
      <w:r w:rsidR="002948B5">
        <w:rPr>
          <w:rStyle w:val="Incipit"/>
        </w:rPr>
        <w:t>a</w:t>
      </w:r>
      <w:r w:rsidR="00C1418F" w:rsidRPr="00C1418F">
        <w:rPr>
          <w:rStyle w:val="Incipit"/>
        </w:rPr>
        <w:t>e</w:t>
      </w:r>
      <w:r w:rsidRPr="004C529C">
        <w:t xml:space="preserve">. </w:t>
      </w:r>
      <w:r w:rsidRPr="00321677">
        <w:rPr>
          <w:lang w:val="it-IT"/>
        </w:rPr>
        <w:t>Oratio ut de sancta Prisca</w:t>
      </w:r>
      <w:r w:rsidR="001B39FE" w:rsidRPr="00321677">
        <w:rPr>
          <w:lang w:val="it-IT"/>
        </w:rPr>
        <w:t>.</w:t>
      </w:r>
    </w:p>
    <w:p w:rsidR="00EE485F" w:rsidRPr="00321677" w:rsidRDefault="00EE485F" w:rsidP="00C10675">
      <w:pPr>
        <w:rPr>
          <w:lang w:val="it-IT"/>
        </w:rPr>
      </w:pPr>
      <w:r w:rsidRPr="00321677">
        <w:rPr>
          <w:rStyle w:val="Time1"/>
          <w:lang w:val="it-IT"/>
        </w:rPr>
        <w:t>[Ad matutin</w:t>
      </w:r>
      <w:r w:rsidR="002948B5" w:rsidRPr="00321677">
        <w:rPr>
          <w:rStyle w:val="Time1"/>
          <w:lang w:val="it-IT"/>
        </w:rPr>
        <w:t>um</w:t>
      </w:r>
      <w:r w:rsidRPr="00321677">
        <w:rPr>
          <w:rStyle w:val="Time1"/>
          <w:lang w:val="it-IT"/>
        </w:rPr>
        <w:t>]</w:t>
      </w:r>
      <w:r w:rsidRPr="00321677">
        <w:rPr>
          <w:lang w:val="it-IT"/>
        </w:rPr>
        <w:t xml:space="preserve"> RP </w:t>
      </w:r>
      <w:r w:rsidR="00C1418F" w:rsidRPr="00321677">
        <w:rPr>
          <w:rStyle w:val="Incipit"/>
          <w:lang w:val="it-IT"/>
        </w:rPr>
        <w:t>Veni sponsa</w:t>
      </w:r>
      <w:r w:rsidRPr="00321677">
        <w:rPr>
          <w:lang w:val="it-IT"/>
        </w:rPr>
        <w:t xml:space="preserve">. </w:t>
      </w:r>
      <w:r w:rsidR="00F3652D" w:rsidRPr="00321677">
        <w:rPr>
          <w:rFonts w:eastAsia="Arial"/>
          <w:lang w:val="it-IT"/>
        </w:rPr>
        <w:t xml:space="preserve">[RV] </w:t>
      </w:r>
      <w:r w:rsidR="00C1418F" w:rsidRPr="00321677">
        <w:rPr>
          <w:rStyle w:val="Incipit"/>
          <w:rFonts w:eastAsia="Arial"/>
          <w:lang w:val="it-IT"/>
        </w:rPr>
        <w:t>Ä+</w:t>
      </w:r>
      <w:r w:rsidR="00C1418F" w:rsidRPr="00321677">
        <w:rPr>
          <w:rStyle w:val="Incipit"/>
          <w:lang w:val="it-IT"/>
        </w:rPr>
        <w:t>Veni electa</w:t>
      </w:r>
      <w:r w:rsidR="00C1418F" w:rsidRPr="00321677">
        <w:rPr>
          <w:rStyle w:val="Incipit"/>
          <w:rFonts w:eastAsia="Arial"/>
          <w:lang w:val="it-IT"/>
        </w:rPr>
        <w:t>+Ä</w:t>
      </w:r>
      <w:r w:rsidRPr="00321677">
        <w:rPr>
          <w:lang w:val="it-IT"/>
        </w:rPr>
        <w:t xml:space="preserve">. (88) RP </w:t>
      </w:r>
      <w:r w:rsidR="00C1418F" w:rsidRPr="00321677">
        <w:rPr>
          <w:rStyle w:val="Incipit"/>
          <w:lang w:val="it-IT"/>
        </w:rPr>
        <w:t>Concupivit rex</w:t>
      </w:r>
      <w:r w:rsidRPr="00321677">
        <w:rPr>
          <w:lang w:val="it-IT"/>
        </w:rPr>
        <w:t xml:space="preserve">. </w:t>
      </w:r>
      <w:r w:rsidR="00F3652D" w:rsidRPr="00321677">
        <w:rPr>
          <w:rFonts w:eastAsia="Arial"/>
          <w:lang w:val="it-IT"/>
        </w:rPr>
        <w:t xml:space="preserve">[RV] </w:t>
      </w:r>
      <w:r w:rsidR="00C1418F" w:rsidRPr="00321677">
        <w:rPr>
          <w:rStyle w:val="Incipit"/>
          <w:rFonts w:eastAsia="Arial"/>
          <w:lang w:val="it-IT"/>
        </w:rPr>
        <w:t>Ä+</w:t>
      </w:r>
      <w:r w:rsidR="00C1418F" w:rsidRPr="00321677">
        <w:rPr>
          <w:rStyle w:val="Incipit"/>
          <w:lang w:val="it-IT"/>
        </w:rPr>
        <w:t>Specie</w:t>
      </w:r>
      <w:r w:rsidR="00C1418F" w:rsidRPr="00321677">
        <w:rPr>
          <w:rStyle w:val="Incipit"/>
          <w:rFonts w:eastAsia="Arial"/>
          <w:lang w:val="it-IT"/>
        </w:rPr>
        <w:t>+Ä</w:t>
      </w:r>
      <w:r w:rsidRPr="00321677">
        <w:rPr>
          <w:lang w:val="it-IT"/>
        </w:rPr>
        <w:t xml:space="preserve">. RP </w:t>
      </w:r>
      <w:r w:rsidR="00C1418F" w:rsidRPr="00321677">
        <w:rPr>
          <w:rStyle w:val="Incipit"/>
          <w:lang w:val="it-IT"/>
        </w:rPr>
        <w:t>D</w:t>
      </w:r>
      <w:r w:rsidR="002948B5" w:rsidRPr="00321677">
        <w:rPr>
          <w:rStyle w:val="Incipit"/>
          <w:lang w:val="it-IT"/>
        </w:rPr>
        <w:t>il</w:t>
      </w:r>
      <w:r w:rsidR="00C1418F" w:rsidRPr="00321677">
        <w:rPr>
          <w:rStyle w:val="Incipit"/>
          <w:lang w:val="it-IT"/>
        </w:rPr>
        <w:t>existi</w:t>
      </w:r>
      <w:r w:rsidRPr="00321677">
        <w:rPr>
          <w:lang w:val="it-IT"/>
        </w:rPr>
        <w:t xml:space="preserve">. </w:t>
      </w:r>
      <w:r w:rsidR="00F3652D" w:rsidRPr="00321677">
        <w:rPr>
          <w:rFonts w:eastAsia="Arial"/>
          <w:lang w:val="it-IT"/>
        </w:rPr>
        <w:t xml:space="preserve">[RV] </w:t>
      </w:r>
      <w:r w:rsidR="00C1418F" w:rsidRPr="00321677">
        <w:rPr>
          <w:rStyle w:val="Incipit"/>
          <w:rFonts w:eastAsia="Arial"/>
          <w:lang w:val="it-IT"/>
        </w:rPr>
        <w:t>Ä+</w:t>
      </w:r>
      <w:r w:rsidR="00C1418F" w:rsidRPr="00321677">
        <w:rPr>
          <w:rStyle w:val="Incipit"/>
          <w:lang w:val="it-IT"/>
        </w:rPr>
        <w:t>Specie</w:t>
      </w:r>
      <w:r w:rsidR="00C1418F" w:rsidRPr="00321677">
        <w:rPr>
          <w:rStyle w:val="Incipit"/>
          <w:rFonts w:eastAsia="Arial"/>
          <w:lang w:val="it-IT"/>
        </w:rPr>
        <w:t>+Ä</w:t>
      </w:r>
      <w:r w:rsidRPr="00321677">
        <w:rPr>
          <w:lang w:val="it-IT"/>
        </w:rPr>
        <w:t>.</w:t>
      </w:r>
    </w:p>
    <w:p w:rsidR="00C1418F" w:rsidRPr="00C1418F" w:rsidRDefault="00EE485F" w:rsidP="00C10675">
      <w:pPr>
        <w:rPr>
          <w:rStyle w:val="Incipit"/>
          <w:lang w:val="en-US"/>
        </w:rPr>
      </w:pPr>
      <w:r w:rsidRPr="00F3652D">
        <w:rPr>
          <w:rStyle w:val="Time1"/>
          <w:lang w:val="fr-FR"/>
        </w:rPr>
        <w:t>In matutin</w:t>
      </w:r>
      <w:r w:rsidR="002948B5">
        <w:rPr>
          <w:rStyle w:val="Time1"/>
          <w:lang w:val="fr-FR"/>
        </w:rPr>
        <w:t>is</w:t>
      </w:r>
      <w:r w:rsidRPr="00F3652D">
        <w:rPr>
          <w:rStyle w:val="Time1"/>
          <w:lang w:val="fr-FR"/>
        </w:rPr>
        <w:t xml:space="preserve"> laudibus</w:t>
      </w:r>
      <w:r w:rsidRPr="00F3652D">
        <w:rPr>
          <w:lang w:val="fr-FR"/>
        </w:rPr>
        <w:t xml:space="preserve"> AN </w:t>
      </w:r>
      <w:r w:rsidR="00C1418F" w:rsidRPr="00C1418F">
        <w:rPr>
          <w:rStyle w:val="Incipit"/>
          <w:lang w:val="fr-FR"/>
        </w:rPr>
        <w:t>Haec est virgo sapiens</w:t>
      </w:r>
      <w:r w:rsidR="007275B6">
        <w:rPr>
          <w:rStyle w:val="IncipitTextansicht"/>
          <w:i w:val="0"/>
          <w:lang w:val="fr-FR"/>
        </w:rPr>
        <w:t xml:space="preserve"> </w:t>
      </w:r>
      <w:r w:rsidRPr="00F3652D">
        <w:rPr>
          <w:rStyle w:val="IncipitTextansicht"/>
          <w:i w:val="0"/>
          <w:lang w:val="fr-FR"/>
        </w:rPr>
        <w:t xml:space="preserve">cum reliquis. </w:t>
      </w:r>
      <w:r w:rsidRPr="00F3652D">
        <w:rPr>
          <w:lang w:val="en-US"/>
        </w:rPr>
        <w:t xml:space="preserve">AB </w:t>
      </w:r>
      <w:r w:rsidR="00C1418F" w:rsidRPr="00C1418F">
        <w:rPr>
          <w:rStyle w:val="Incipit"/>
          <w:lang w:val="en-US"/>
        </w:rPr>
        <w:t>Quinque prudentes virgins</w:t>
      </w:r>
      <w:r w:rsidRPr="00F3652D">
        <w:rPr>
          <w:lang w:val="en-US"/>
        </w:rPr>
        <w:t>.</w:t>
      </w:r>
    </w:p>
    <w:p w:rsidR="00EE485F" w:rsidRPr="001B63A5" w:rsidRDefault="00EE485F" w:rsidP="00C10675">
      <w:pPr>
        <w:rPr>
          <w:lang w:val="it-IT"/>
        </w:rPr>
      </w:pPr>
      <w:r w:rsidRPr="00EE485F">
        <w:rPr>
          <w:rStyle w:val="Time1"/>
          <w:lang w:val="en-GB"/>
        </w:rPr>
        <w:t>Ad missam</w:t>
      </w:r>
      <w:r w:rsidRPr="00F3652D">
        <w:rPr>
          <w:lang w:val="en-US"/>
        </w:rPr>
        <w:t xml:space="preserve"> IN </w:t>
      </w:r>
      <w:r w:rsidR="00C1418F" w:rsidRPr="00C1418F">
        <w:rPr>
          <w:rStyle w:val="Incipit"/>
          <w:lang w:val="en-US"/>
        </w:rPr>
        <w:t>Me expectaverunt</w:t>
      </w:r>
      <w:r w:rsidRPr="00F3652D">
        <w:rPr>
          <w:lang w:val="en-US"/>
        </w:rPr>
        <w:t xml:space="preserve">. </w:t>
      </w:r>
      <w:r w:rsidRPr="00F3652D">
        <w:rPr>
          <w:lang w:val="pt-PT"/>
        </w:rPr>
        <w:t>LE</w:t>
      </w:r>
      <w:r w:rsidR="002948B5">
        <w:rPr>
          <w:lang w:val="pt-PT"/>
        </w:rPr>
        <w:t>EP</w:t>
      </w:r>
      <w:r w:rsidRPr="00F3652D">
        <w:rPr>
          <w:lang w:val="pt-PT"/>
        </w:rPr>
        <w:t xml:space="preserve"> </w:t>
      </w:r>
      <w:r w:rsidR="00C1418F" w:rsidRPr="00C1418F">
        <w:rPr>
          <w:rStyle w:val="Incipit"/>
          <w:lang w:val="pt-PT"/>
        </w:rPr>
        <w:t>Domine deus meus exaltasti</w:t>
      </w:r>
      <w:r w:rsidRPr="00F3652D">
        <w:rPr>
          <w:lang w:val="pt-PT"/>
        </w:rPr>
        <w:t xml:space="preserve">. </w:t>
      </w:r>
      <w:r w:rsidRPr="00F3652D">
        <w:rPr>
          <w:lang w:val="it-IT"/>
        </w:rPr>
        <w:t xml:space="preserve">GR </w:t>
      </w:r>
      <w:r w:rsidR="00C1418F" w:rsidRPr="00C1418F">
        <w:rPr>
          <w:rStyle w:val="Incipit"/>
          <w:lang w:val="it-IT"/>
        </w:rPr>
        <w:t>Specie tua</w:t>
      </w:r>
      <w:r w:rsidRPr="00F3652D">
        <w:rPr>
          <w:lang w:val="it-IT"/>
        </w:rPr>
        <w:t xml:space="preserve">. [AL] </w:t>
      </w:r>
      <w:r w:rsidR="00C1418F" w:rsidRPr="00C1418F">
        <w:rPr>
          <w:rStyle w:val="Incipit"/>
          <w:lang w:val="it-IT"/>
        </w:rPr>
        <w:t>Alleluia</w:t>
      </w:r>
      <w:r w:rsidRPr="00F3652D">
        <w:rPr>
          <w:lang w:val="it-IT"/>
        </w:rPr>
        <w:t xml:space="preserve">. [ALV] </w:t>
      </w:r>
      <w:r w:rsidR="00C1418F" w:rsidRPr="00C1418F">
        <w:rPr>
          <w:rStyle w:val="Incipit"/>
          <w:lang w:val="it-IT"/>
        </w:rPr>
        <w:t>Diffusa est gratia</w:t>
      </w:r>
      <w:r w:rsidRPr="00F3652D">
        <w:rPr>
          <w:lang w:val="it-IT"/>
        </w:rPr>
        <w:t xml:space="preserve">. EV </w:t>
      </w:r>
      <w:r w:rsidR="00C1418F" w:rsidRPr="00C1418F">
        <w:rPr>
          <w:rStyle w:val="Incipit"/>
          <w:lang w:val="it-IT"/>
        </w:rPr>
        <w:t>Sim</w:t>
      </w:r>
      <w:r w:rsidR="002948B5">
        <w:rPr>
          <w:rStyle w:val="Incipit"/>
          <w:lang w:val="it-IT"/>
        </w:rPr>
        <w:t>il</w:t>
      </w:r>
      <w:r w:rsidR="00C1418F" w:rsidRPr="00C1418F">
        <w:rPr>
          <w:rStyle w:val="Incipit"/>
          <w:lang w:val="it-IT"/>
        </w:rPr>
        <w:t>e est regnum caelorum thesauro</w:t>
      </w:r>
      <w:r w:rsidRPr="00422D29">
        <w:rPr>
          <w:lang w:val="it-IT"/>
        </w:rPr>
        <w:t xml:space="preserve">. </w:t>
      </w:r>
      <w:r w:rsidRPr="001B63A5">
        <w:rPr>
          <w:lang w:val="it-IT"/>
        </w:rPr>
        <w:t xml:space="preserve">OF </w:t>
      </w:r>
      <w:r w:rsidR="00C1418F" w:rsidRPr="001B63A5">
        <w:rPr>
          <w:rStyle w:val="Incipit"/>
          <w:lang w:val="it-IT"/>
        </w:rPr>
        <w:t>Offerentur</w:t>
      </w:r>
      <w:r w:rsidR="007275B6" w:rsidRPr="001B63A5">
        <w:rPr>
          <w:lang w:val="it-IT"/>
        </w:rPr>
        <w:t xml:space="preserve"> </w:t>
      </w:r>
      <w:r w:rsidRPr="001B63A5">
        <w:rPr>
          <w:lang w:val="it-IT"/>
        </w:rPr>
        <w:t xml:space="preserve">minor. CO </w:t>
      </w:r>
      <w:r w:rsidR="00C1418F" w:rsidRPr="001B63A5">
        <w:rPr>
          <w:rStyle w:val="Incipit"/>
          <w:lang w:val="it-IT"/>
        </w:rPr>
        <w:t>Confundantur</w:t>
      </w:r>
      <w:r w:rsidRPr="001B63A5">
        <w:rPr>
          <w:lang w:val="it-IT"/>
        </w:rPr>
        <w:t>.</w:t>
      </w:r>
    </w:p>
    <w:p w:rsidR="00EE485F" w:rsidRPr="001B63A5" w:rsidRDefault="002948B5" w:rsidP="002948B5">
      <w:pPr>
        <w:pStyle w:val="berschrift1"/>
        <w:rPr>
          <w:lang w:val="it-IT"/>
        </w:rPr>
      </w:pPr>
      <w:r w:rsidRPr="001B63A5">
        <w:rPr>
          <w:lang w:val="it-IT"/>
        </w:rPr>
        <w:t>IN CATHEDRA SANCTI PETRI</w:t>
      </w:r>
    </w:p>
    <w:p w:rsidR="00EE485F" w:rsidRPr="00422D29" w:rsidRDefault="00EE485F" w:rsidP="00C10675">
      <w:pPr>
        <w:rPr>
          <w:lang w:val="pt-PT"/>
        </w:rPr>
      </w:pPr>
      <w:r w:rsidRPr="001B63A5">
        <w:rPr>
          <w:rStyle w:val="Time1"/>
          <w:lang w:val="it-IT"/>
        </w:rPr>
        <w:t>[Ad vesperas]</w:t>
      </w:r>
      <w:r w:rsidRPr="001B63A5">
        <w:rPr>
          <w:lang w:val="it-IT"/>
        </w:rPr>
        <w:t xml:space="preserve"> CP </w:t>
      </w:r>
      <w:r w:rsidR="00C1418F" w:rsidRPr="001B63A5">
        <w:rPr>
          <w:rStyle w:val="Incipit"/>
          <w:lang w:val="it-IT"/>
        </w:rPr>
        <w:t>Omnis pontifex</w:t>
      </w:r>
      <w:r w:rsidRPr="001B63A5">
        <w:rPr>
          <w:lang w:val="it-IT"/>
        </w:rPr>
        <w:t xml:space="preserve">. RP </w:t>
      </w:r>
      <w:r w:rsidR="00C1418F" w:rsidRPr="001B63A5">
        <w:rPr>
          <w:rStyle w:val="Incipit"/>
          <w:lang w:val="it-IT"/>
        </w:rPr>
        <w:t>Iuravit dominus</w:t>
      </w:r>
      <w:r w:rsidRPr="001B63A5">
        <w:rPr>
          <w:lang w:val="it-IT"/>
        </w:rPr>
        <w:t>. HY</w:t>
      </w:r>
      <w:r w:rsidR="002948B5" w:rsidRPr="001B63A5">
        <w:rPr>
          <w:lang w:val="it-IT"/>
        </w:rPr>
        <w:t>HV</w:t>
      </w:r>
      <w:r w:rsidRPr="001B63A5">
        <w:rPr>
          <w:lang w:val="it-IT"/>
        </w:rPr>
        <w:t xml:space="preserve"> </w:t>
      </w:r>
      <w:r w:rsidR="00C1418F" w:rsidRPr="001B63A5">
        <w:rPr>
          <w:rStyle w:val="Incipit"/>
          <w:lang w:val="it-IT"/>
        </w:rPr>
        <w:t>Iam bone pastor</w:t>
      </w:r>
      <w:r w:rsidRPr="001B63A5">
        <w:rPr>
          <w:lang w:val="it-IT"/>
        </w:rPr>
        <w:t xml:space="preserve">. </w:t>
      </w:r>
      <w:r w:rsidRPr="001B63A5">
        <w:rPr>
          <w:rFonts w:eastAsia="Arial"/>
          <w:lang w:val="it-IT"/>
        </w:rPr>
        <w:t xml:space="preserve">[HV] </w:t>
      </w:r>
      <w:r w:rsidR="00C1418F" w:rsidRPr="001B63A5">
        <w:rPr>
          <w:rStyle w:val="Incipit"/>
          <w:lang w:val="it-IT"/>
        </w:rPr>
        <w:t>Sit trinitati</w:t>
      </w:r>
      <w:r w:rsidRPr="001B63A5">
        <w:rPr>
          <w:lang w:val="it-IT"/>
        </w:rPr>
        <w:t xml:space="preserve">. VS </w:t>
      </w:r>
      <w:r w:rsidR="00C1418F" w:rsidRPr="001B63A5">
        <w:rPr>
          <w:rStyle w:val="Incipit"/>
          <w:lang w:val="it-IT"/>
        </w:rPr>
        <w:t>Ecce sacerdos magnus</w:t>
      </w:r>
      <w:r w:rsidRPr="001B63A5">
        <w:rPr>
          <w:lang w:val="it-IT"/>
        </w:rPr>
        <w:t xml:space="preserve">. AM </w:t>
      </w:r>
      <w:r w:rsidR="00C1418F" w:rsidRPr="001B63A5">
        <w:rPr>
          <w:rStyle w:val="Incipit"/>
          <w:lang w:val="it-IT"/>
        </w:rPr>
        <w:t>Quem dicunt homines</w:t>
      </w:r>
      <w:r w:rsidRPr="001B63A5">
        <w:rPr>
          <w:lang w:val="it-IT"/>
        </w:rPr>
        <w:t xml:space="preserve">. </w:t>
      </w:r>
      <w:r w:rsidRPr="00422D29">
        <w:rPr>
          <w:rStyle w:val="Time2"/>
          <w:lang w:val="pt-PT"/>
        </w:rPr>
        <w:t>Ad processionem</w:t>
      </w:r>
      <w:r w:rsidRPr="00422D29">
        <w:rPr>
          <w:lang w:val="pt-PT"/>
        </w:rPr>
        <w:t xml:space="preserve"> RPP </w:t>
      </w:r>
      <w:r w:rsidR="00C1418F" w:rsidRPr="00C1418F">
        <w:rPr>
          <w:rStyle w:val="Incipit"/>
          <w:lang w:val="pt-PT"/>
        </w:rPr>
        <w:t>Tu es pastor</w:t>
      </w:r>
      <w:r w:rsidRPr="00422D29">
        <w:rPr>
          <w:lang w:val="pt-PT"/>
        </w:rPr>
        <w:t>.</w:t>
      </w:r>
    </w:p>
    <w:p w:rsidR="002948B5" w:rsidRPr="001B63A5" w:rsidRDefault="00EE485F" w:rsidP="00C10675">
      <w:pPr>
        <w:rPr>
          <w:lang w:val="pt-PT"/>
        </w:rPr>
      </w:pPr>
      <w:r w:rsidRPr="00422D29">
        <w:rPr>
          <w:rStyle w:val="Time1"/>
          <w:lang w:val="pt-PT"/>
        </w:rPr>
        <w:t>[Ad matutin</w:t>
      </w:r>
      <w:r w:rsidR="002948B5">
        <w:rPr>
          <w:rStyle w:val="Time1"/>
          <w:lang w:val="pt-PT"/>
        </w:rPr>
        <w:t>um</w:t>
      </w:r>
      <w:r w:rsidRPr="00422D29">
        <w:rPr>
          <w:rStyle w:val="Time1"/>
          <w:lang w:val="pt-PT"/>
        </w:rPr>
        <w:t>]</w:t>
      </w:r>
      <w:r w:rsidRPr="00422D29">
        <w:rPr>
          <w:lang w:val="pt-PT"/>
        </w:rPr>
        <w:t xml:space="preserve"> INV </w:t>
      </w:r>
      <w:r w:rsidR="00C1418F" w:rsidRPr="00C1418F">
        <w:rPr>
          <w:rStyle w:val="Incipit"/>
          <w:lang w:val="pt-PT"/>
        </w:rPr>
        <w:t>Regem regum</w:t>
      </w:r>
      <w:r w:rsidRPr="00F3652D">
        <w:rPr>
          <w:lang w:val="pt-PT"/>
        </w:rPr>
        <w:t xml:space="preserve">. </w:t>
      </w:r>
      <w:r w:rsidRPr="001B63A5">
        <w:rPr>
          <w:lang w:val="pt-PT"/>
        </w:rPr>
        <w:t xml:space="preserve">HY </w:t>
      </w:r>
      <w:r w:rsidR="00C1418F" w:rsidRPr="001B63A5">
        <w:rPr>
          <w:rStyle w:val="Incipit"/>
          <w:lang w:val="pt-PT"/>
        </w:rPr>
        <w:t>Exultet caelum</w:t>
      </w:r>
      <w:r w:rsidRPr="001B63A5">
        <w:rPr>
          <w:lang w:val="pt-PT"/>
        </w:rPr>
        <w:t>.</w:t>
      </w:r>
    </w:p>
    <w:p w:rsidR="00EE485F" w:rsidRPr="001B63A5" w:rsidRDefault="00EE485F" w:rsidP="00C10675">
      <w:pPr>
        <w:rPr>
          <w:lang w:val="pt-PT"/>
        </w:rPr>
      </w:pPr>
      <w:r w:rsidRPr="001B63A5">
        <w:rPr>
          <w:rStyle w:val="Time2"/>
          <w:lang w:val="pt-PT"/>
        </w:rPr>
        <w:t>In [primo] nocturno</w:t>
      </w:r>
      <w:r w:rsidRPr="001B63A5">
        <w:rPr>
          <w:lang w:val="pt-PT"/>
        </w:rPr>
        <w:t xml:space="preserve"> AN </w:t>
      </w:r>
      <w:r w:rsidR="00C1418F" w:rsidRPr="001B63A5">
        <w:rPr>
          <w:rStyle w:val="Incipit"/>
          <w:lang w:val="pt-PT"/>
        </w:rPr>
        <w:t>Beatus vir</w:t>
      </w:r>
      <w:r w:rsidR="007275B6" w:rsidRPr="001B63A5">
        <w:rPr>
          <w:lang w:val="pt-PT"/>
        </w:rPr>
        <w:t xml:space="preserve"> </w:t>
      </w:r>
      <w:r w:rsidRPr="001B63A5">
        <w:rPr>
          <w:lang w:val="pt-PT"/>
        </w:rPr>
        <w:t xml:space="preserve">cum reliquis. VS </w:t>
      </w:r>
      <w:r w:rsidR="00C1418F" w:rsidRPr="001B63A5">
        <w:rPr>
          <w:rStyle w:val="Incipit"/>
          <w:lang w:val="pt-PT"/>
        </w:rPr>
        <w:t>Iustum deduxit dominus</w:t>
      </w:r>
      <w:r w:rsidRPr="001B63A5">
        <w:rPr>
          <w:lang w:val="pt-PT"/>
        </w:rPr>
        <w:t xml:space="preserve">. </w:t>
      </w:r>
      <w:r w:rsidR="000466D7" w:rsidRPr="001B63A5">
        <w:rPr>
          <w:lang w:val="pt-PT"/>
        </w:rPr>
        <w:t xml:space="preserve">(69b) </w:t>
      </w:r>
      <w:r w:rsidRPr="001B63A5">
        <w:rPr>
          <w:lang w:val="pt-PT"/>
        </w:rPr>
        <w:t xml:space="preserve">RP </w:t>
      </w:r>
      <w:r w:rsidR="00C1418F" w:rsidRPr="001B63A5">
        <w:rPr>
          <w:rStyle w:val="Incipit"/>
          <w:lang w:val="pt-PT"/>
        </w:rPr>
        <w:t>Euge serve</w:t>
      </w:r>
      <w:r w:rsidRPr="001B63A5">
        <w:rPr>
          <w:lang w:val="pt-PT"/>
        </w:rPr>
        <w:t xml:space="preserve">. </w:t>
      </w:r>
      <w:r w:rsidR="00F3652D" w:rsidRPr="001B63A5">
        <w:rPr>
          <w:rFonts w:eastAsia="Arial"/>
          <w:lang w:val="pt-PT"/>
        </w:rPr>
        <w:t xml:space="preserve">[RV] </w:t>
      </w:r>
      <w:r w:rsidR="00C1418F" w:rsidRPr="001B63A5">
        <w:rPr>
          <w:rStyle w:val="Incipit"/>
          <w:rFonts w:eastAsia="Arial"/>
          <w:lang w:val="pt-PT"/>
        </w:rPr>
        <w:t>Ä+</w:t>
      </w:r>
      <w:r w:rsidR="00C1418F" w:rsidRPr="001B63A5">
        <w:rPr>
          <w:rStyle w:val="Incipit"/>
          <w:lang w:val="pt-PT"/>
        </w:rPr>
        <w:t>Domine quinque talenta</w:t>
      </w:r>
      <w:r w:rsidR="00C1418F" w:rsidRPr="001B63A5">
        <w:rPr>
          <w:rStyle w:val="Incipit"/>
          <w:rFonts w:eastAsia="Arial"/>
          <w:lang w:val="pt-PT"/>
        </w:rPr>
        <w:t>+Ä</w:t>
      </w:r>
      <w:r w:rsidRPr="001B63A5">
        <w:rPr>
          <w:lang w:val="pt-PT"/>
        </w:rPr>
        <w:t xml:space="preserve">. RP </w:t>
      </w:r>
      <w:r w:rsidR="00C1418F" w:rsidRPr="001B63A5">
        <w:rPr>
          <w:rStyle w:val="Incipit"/>
          <w:lang w:val="pt-PT"/>
        </w:rPr>
        <w:t>Ecce sacerdos magnus</w:t>
      </w:r>
      <w:r w:rsidRPr="001B63A5">
        <w:rPr>
          <w:lang w:val="pt-PT"/>
        </w:rPr>
        <w:t xml:space="preserve">. </w:t>
      </w:r>
      <w:r w:rsidR="00F3652D" w:rsidRPr="001B63A5">
        <w:rPr>
          <w:rFonts w:eastAsia="Arial"/>
          <w:lang w:val="pt-PT"/>
        </w:rPr>
        <w:t xml:space="preserve">[RV] </w:t>
      </w:r>
      <w:r w:rsidR="00C1418F" w:rsidRPr="001B63A5">
        <w:rPr>
          <w:rStyle w:val="Incipit"/>
          <w:rFonts w:eastAsia="Arial"/>
          <w:lang w:val="pt-PT"/>
        </w:rPr>
        <w:t>Ä+</w:t>
      </w:r>
      <w:r w:rsidR="00C1418F" w:rsidRPr="001B63A5">
        <w:rPr>
          <w:rStyle w:val="Incipit"/>
          <w:lang w:val="pt-PT"/>
        </w:rPr>
        <w:t>Benedictionem</w:t>
      </w:r>
      <w:r w:rsidR="00C1418F" w:rsidRPr="001B63A5">
        <w:rPr>
          <w:rStyle w:val="Incipit"/>
          <w:rFonts w:eastAsia="Arial"/>
          <w:lang w:val="pt-PT"/>
        </w:rPr>
        <w:t>+Ä</w:t>
      </w:r>
      <w:r w:rsidRPr="001B63A5">
        <w:rPr>
          <w:lang w:val="pt-PT"/>
        </w:rPr>
        <w:t xml:space="preserve">. RP </w:t>
      </w:r>
      <w:r w:rsidR="00C1418F" w:rsidRPr="001B63A5">
        <w:rPr>
          <w:rStyle w:val="Incipit"/>
          <w:lang w:val="pt-PT"/>
        </w:rPr>
        <w:t>Iuravit dominus</w:t>
      </w:r>
      <w:r w:rsidRPr="001B63A5">
        <w:rPr>
          <w:lang w:val="pt-PT"/>
        </w:rPr>
        <w:t xml:space="preserve">. </w:t>
      </w:r>
      <w:r w:rsidR="00F3652D" w:rsidRPr="001B63A5">
        <w:rPr>
          <w:rFonts w:eastAsia="Arial"/>
          <w:lang w:val="pt-PT"/>
        </w:rPr>
        <w:t xml:space="preserve">[RV] </w:t>
      </w:r>
      <w:r w:rsidR="00C1418F" w:rsidRPr="001B63A5">
        <w:rPr>
          <w:rStyle w:val="Incipit"/>
          <w:rFonts w:eastAsia="Arial"/>
          <w:lang w:val="pt-PT"/>
        </w:rPr>
        <w:t>Ä+</w:t>
      </w:r>
      <w:r w:rsidR="00C1418F" w:rsidRPr="001B63A5">
        <w:rPr>
          <w:rStyle w:val="Incipit"/>
          <w:lang w:val="pt-PT"/>
        </w:rPr>
        <w:t>Dixit dominus</w:t>
      </w:r>
      <w:r w:rsidR="00C1418F" w:rsidRPr="001B63A5">
        <w:rPr>
          <w:rStyle w:val="Incipit"/>
          <w:rFonts w:eastAsia="Arial"/>
          <w:lang w:val="pt-PT"/>
        </w:rPr>
        <w:t>+Ä</w:t>
      </w:r>
      <w:r w:rsidRPr="001B63A5">
        <w:rPr>
          <w:lang w:val="pt-PT"/>
        </w:rPr>
        <w:t xml:space="preserve">. RP </w:t>
      </w:r>
      <w:r w:rsidR="00C1418F" w:rsidRPr="001B63A5">
        <w:rPr>
          <w:rStyle w:val="Incipit"/>
          <w:lang w:val="pt-PT"/>
        </w:rPr>
        <w:t>Tu es Petrus</w:t>
      </w:r>
      <w:r w:rsidRPr="001B63A5">
        <w:rPr>
          <w:lang w:val="pt-PT"/>
        </w:rPr>
        <w:t xml:space="preserve">. </w:t>
      </w:r>
      <w:r w:rsidR="00F3652D" w:rsidRPr="001B63A5">
        <w:rPr>
          <w:rFonts w:eastAsia="Arial"/>
          <w:lang w:val="pt-PT"/>
        </w:rPr>
        <w:t xml:space="preserve">[RV] </w:t>
      </w:r>
      <w:r w:rsidR="00C1418F" w:rsidRPr="001B63A5">
        <w:rPr>
          <w:rStyle w:val="Incipit"/>
          <w:rFonts w:eastAsia="Arial"/>
          <w:lang w:val="pt-PT"/>
        </w:rPr>
        <w:t>Ä+</w:t>
      </w:r>
      <w:r w:rsidR="00C1418F" w:rsidRPr="001B63A5">
        <w:rPr>
          <w:rStyle w:val="Incipit"/>
          <w:lang w:val="pt-PT"/>
        </w:rPr>
        <w:t>Quodcumque</w:t>
      </w:r>
      <w:r w:rsidR="00C1418F" w:rsidRPr="001B63A5">
        <w:rPr>
          <w:rStyle w:val="Incipit"/>
          <w:rFonts w:eastAsia="Arial"/>
          <w:lang w:val="pt-PT"/>
        </w:rPr>
        <w:t>+Ä</w:t>
      </w:r>
      <w:r w:rsidRPr="001B63A5">
        <w:rPr>
          <w:lang w:val="pt-PT"/>
        </w:rPr>
        <w:t>.</w:t>
      </w:r>
    </w:p>
    <w:p w:rsidR="00EE485F" w:rsidRPr="00F3652D" w:rsidRDefault="00EE485F" w:rsidP="00C10675">
      <w:pPr>
        <w:rPr>
          <w:lang w:val="fr-FR"/>
        </w:rPr>
      </w:pPr>
      <w:r w:rsidRPr="001B63A5">
        <w:rPr>
          <w:rStyle w:val="Time1"/>
          <w:lang w:val="pt-PT"/>
        </w:rPr>
        <w:t>In secundo nocturno</w:t>
      </w:r>
      <w:r w:rsidRPr="001B63A5">
        <w:rPr>
          <w:lang w:val="pt-PT"/>
        </w:rPr>
        <w:t xml:space="preserve"> AN </w:t>
      </w:r>
      <w:r w:rsidR="00C1418F" w:rsidRPr="001B63A5">
        <w:rPr>
          <w:rStyle w:val="Incipit"/>
          <w:lang w:val="pt-PT"/>
        </w:rPr>
        <w:t>Domine iste</w:t>
      </w:r>
      <w:r w:rsidR="007275B6" w:rsidRPr="001B63A5">
        <w:rPr>
          <w:lang w:val="pt-PT"/>
        </w:rPr>
        <w:t xml:space="preserve"> </w:t>
      </w:r>
      <w:r w:rsidRPr="001B63A5">
        <w:rPr>
          <w:lang w:val="pt-PT"/>
        </w:rPr>
        <w:t xml:space="preserve">cum reliquis. </w:t>
      </w:r>
      <w:r w:rsidR="00F3652D" w:rsidRPr="001B63A5">
        <w:rPr>
          <w:rFonts w:eastAsia="Arial"/>
          <w:lang w:val="pt-PT"/>
        </w:rPr>
        <w:t xml:space="preserve">[VS] </w:t>
      </w:r>
      <w:r w:rsidR="00C1418F" w:rsidRPr="001B63A5">
        <w:rPr>
          <w:rStyle w:val="Incipit"/>
          <w:rFonts w:eastAsia="Arial"/>
          <w:lang w:val="pt-PT"/>
        </w:rPr>
        <w:t>Ä+</w:t>
      </w:r>
      <w:r w:rsidR="00C1418F" w:rsidRPr="001B63A5">
        <w:rPr>
          <w:rStyle w:val="Incipit"/>
          <w:lang w:val="pt-PT"/>
        </w:rPr>
        <w:t>Amavit eum dominus</w:t>
      </w:r>
      <w:r w:rsidR="00C1418F" w:rsidRPr="001B63A5">
        <w:rPr>
          <w:rStyle w:val="Incipit"/>
          <w:rFonts w:eastAsia="Arial"/>
          <w:lang w:val="pt-PT"/>
        </w:rPr>
        <w:t>+Ä</w:t>
      </w:r>
      <w:r w:rsidRPr="001B63A5">
        <w:rPr>
          <w:lang w:val="pt-PT"/>
        </w:rPr>
        <w:t xml:space="preserve">. RP </w:t>
      </w:r>
      <w:r w:rsidR="00C1418F" w:rsidRPr="001B63A5">
        <w:rPr>
          <w:rStyle w:val="Incipit"/>
          <w:lang w:val="pt-PT"/>
        </w:rPr>
        <w:t>Inveni David</w:t>
      </w:r>
      <w:r w:rsidRPr="001B63A5">
        <w:rPr>
          <w:lang w:val="pt-PT"/>
        </w:rPr>
        <w:t xml:space="preserve">. </w:t>
      </w:r>
      <w:r w:rsidR="00F3652D" w:rsidRPr="001B63A5">
        <w:rPr>
          <w:rFonts w:eastAsia="Arial"/>
          <w:lang w:val="pt-PT"/>
        </w:rPr>
        <w:t xml:space="preserve">[RV] </w:t>
      </w:r>
      <w:r w:rsidR="00C1418F" w:rsidRPr="001B63A5">
        <w:rPr>
          <w:rStyle w:val="Incipit"/>
          <w:rFonts w:eastAsia="Arial"/>
          <w:lang w:val="pt-PT"/>
        </w:rPr>
        <w:t>Ä+</w:t>
      </w:r>
      <w:r w:rsidR="00C1418F" w:rsidRPr="001B63A5">
        <w:rPr>
          <w:rStyle w:val="Incipit"/>
          <w:lang w:val="pt-PT"/>
        </w:rPr>
        <w:t>Nihil proficient</w:t>
      </w:r>
      <w:r w:rsidR="00C1418F" w:rsidRPr="001B63A5">
        <w:rPr>
          <w:rStyle w:val="Incipit"/>
          <w:rFonts w:eastAsia="Arial"/>
          <w:lang w:val="pt-PT"/>
        </w:rPr>
        <w:t>+Ä</w:t>
      </w:r>
      <w:r w:rsidRPr="001B63A5">
        <w:rPr>
          <w:lang w:val="pt-PT"/>
        </w:rPr>
        <w:t xml:space="preserve">. RP </w:t>
      </w:r>
      <w:r w:rsidR="00C1418F" w:rsidRPr="001B63A5">
        <w:rPr>
          <w:rStyle w:val="Incipit"/>
          <w:lang w:val="pt-PT"/>
        </w:rPr>
        <w:t>Posui adiutorium</w:t>
      </w:r>
      <w:r w:rsidRPr="001B63A5">
        <w:rPr>
          <w:lang w:val="pt-PT"/>
        </w:rPr>
        <w:t xml:space="preserve">. </w:t>
      </w:r>
      <w:r w:rsidR="00F3652D" w:rsidRPr="00F3652D">
        <w:rPr>
          <w:rFonts w:eastAsia="Arial"/>
          <w:lang w:val="fr-FR"/>
        </w:rPr>
        <w:t xml:space="preserve">[RV] </w:t>
      </w:r>
      <w:r w:rsidR="00C1418F" w:rsidRPr="00C1418F">
        <w:rPr>
          <w:rStyle w:val="Incipit"/>
          <w:rFonts w:eastAsia="Arial"/>
          <w:lang w:val="fr-FR"/>
        </w:rPr>
        <w:t>Ä+</w:t>
      </w:r>
      <w:r w:rsidR="00C1418F" w:rsidRPr="00C1418F">
        <w:rPr>
          <w:rStyle w:val="Incipit"/>
          <w:lang w:val="fr-FR"/>
        </w:rPr>
        <w:t>Inveni David</w:t>
      </w:r>
      <w:r w:rsidR="00C1418F" w:rsidRPr="00C1418F">
        <w:rPr>
          <w:rStyle w:val="Incipit"/>
          <w:rFonts w:eastAsia="Arial"/>
          <w:lang w:val="fr-FR"/>
        </w:rPr>
        <w:t>+Ä</w:t>
      </w:r>
      <w:r w:rsidRPr="00F3652D">
        <w:rPr>
          <w:lang w:val="fr-FR"/>
        </w:rPr>
        <w:t xml:space="preserve">. RP </w:t>
      </w:r>
      <w:r w:rsidR="00C1418F" w:rsidRPr="00C1418F">
        <w:rPr>
          <w:rStyle w:val="Incipit"/>
          <w:lang w:val="fr-FR"/>
        </w:rPr>
        <w:t>Iste est qui ante</w:t>
      </w:r>
      <w:r w:rsidRPr="00F3652D">
        <w:rPr>
          <w:lang w:val="fr-FR"/>
        </w:rPr>
        <w:t xml:space="preserve">. </w:t>
      </w:r>
      <w:r w:rsidR="00F3652D" w:rsidRPr="00F3652D">
        <w:rPr>
          <w:rFonts w:eastAsia="Arial"/>
          <w:lang w:val="fr-FR"/>
        </w:rPr>
        <w:t xml:space="preserve">[RV] </w:t>
      </w:r>
      <w:r w:rsidR="00C1418F" w:rsidRPr="00C1418F">
        <w:rPr>
          <w:rStyle w:val="Incipit"/>
          <w:rFonts w:eastAsia="Arial"/>
          <w:lang w:val="fr-FR"/>
        </w:rPr>
        <w:t>Ä+</w:t>
      </w:r>
      <w:r w:rsidR="00C1418F" w:rsidRPr="00C1418F">
        <w:rPr>
          <w:rStyle w:val="Incipit"/>
          <w:lang w:val="fr-FR"/>
        </w:rPr>
        <w:t>Iste est qui contempsi</w:t>
      </w:r>
      <w:r w:rsidR="00C1418F" w:rsidRPr="00C1418F">
        <w:rPr>
          <w:rStyle w:val="Incipit"/>
          <w:rFonts w:eastAsia="Arial"/>
          <w:lang w:val="fr-FR"/>
        </w:rPr>
        <w:t>+Ä</w:t>
      </w:r>
      <w:r w:rsidRPr="00422D29">
        <w:rPr>
          <w:lang w:val="fr-FR"/>
        </w:rPr>
        <w:t xml:space="preserve">. RP </w:t>
      </w:r>
      <w:r w:rsidR="00C1418F" w:rsidRPr="00C1418F">
        <w:rPr>
          <w:rStyle w:val="Incipit"/>
          <w:lang w:val="fr-FR"/>
        </w:rPr>
        <w:t>Tu es pastor ovium</w:t>
      </w:r>
      <w:r w:rsidRPr="00F3652D">
        <w:rPr>
          <w:lang w:val="fr-FR"/>
        </w:rPr>
        <w:t xml:space="preserve">. </w:t>
      </w:r>
      <w:r w:rsidR="00F3652D" w:rsidRPr="00F3652D">
        <w:rPr>
          <w:rFonts w:eastAsia="Arial"/>
          <w:lang w:val="fr-FR"/>
        </w:rPr>
        <w:t xml:space="preserve">[RV] </w:t>
      </w:r>
      <w:r w:rsidR="00C1418F" w:rsidRPr="00C1418F">
        <w:rPr>
          <w:rStyle w:val="Incipit"/>
          <w:rFonts w:eastAsia="Arial"/>
          <w:lang w:val="fr-FR"/>
        </w:rPr>
        <w:t>Ä+</w:t>
      </w:r>
      <w:r w:rsidR="00C1418F" w:rsidRPr="00C1418F">
        <w:rPr>
          <w:rStyle w:val="Incipit"/>
          <w:lang w:val="fr-FR"/>
        </w:rPr>
        <w:t>Quodcumque</w:t>
      </w:r>
      <w:r w:rsidR="00C1418F" w:rsidRPr="00C1418F">
        <w:rPr>
          <w:rStyle w:val="Incipit"/>
          <w:rFonts w:eastAsia="Arial"/>
          <w:lang w:val="fr-FR"/>
        </w:rPr>
        <w:t>+Ä</w:t>
      </w:r>
      <w:r w:rsidRPr="00F3652D">
        <w:rPr>
          <w:lang w:val="fr-FR"/>
        </w:rPr>
        <w:t>.</w:t>
      </w:r>
    </w:p>
    <w:p w:rsidR="00EE485F" w:rsidRPr="00422D29" w:rsidRDefault="00EE485F" w:rsidP="00C10675">
      <w:pPr>
        <w:rPr>
          <w:lang w:val="fr-FR"/>
        </w:rPr>
      </w:pPr>
      <w:r w:rsidRPr="00422D29">
        <w:rPr>
          <w:rStyle w:val="Time1"/>
          <w:lang w:val="fr-FR"/>
        </w:rPr>
        <w:t>[In tertio nocturn</w:t>
      </w:r>
      <w:r w:rsidR="004301D0">
        <w:rPr>
          <w:rStyle w:val="Time1"/>
          <w:lang w:val="fr-FR"/>
        </w:rPr>
        <w:t>o</w:t>
      </w:r>
      <w:r w:rsidRPr="00422D29">
        <w:rPr>
          <w:rStyle w:val="Time1"/>
          <w:lang w:val="fr-FR"/>
        </w:rPr>
        <w:t>]</w:t>
      </w:r>
      <w:r w:rsidRPr="00422D29">
        <w:rPr>
          <w:lang w:val="fr-FR"/>
        </w:rPr>
        <w:t xml:space="preserve"> ACN </w:t>
      </w:r>
      <w:r w:rsidR="00C1418F" w:rsidRPr="00C1418F">
        <w:rPr>
          <w:rStyle w:val="Incipit"/>
          <w:lang w:val="fr-FR"/>
        </w:rPr>
        <w:t>Tu es pastor ovium</w:t>
      </w:r>
      <w:r w:rsidRPr="00F3652D">
        <w:rPr>
          <w:lang w:val="fr-FR"/>
        </w:rPr>
        <w:t xml:space="preserve">. </w:t>
      </w:r>
      <w:r w:rsidR="00F3652D" w:rsidRPr="00F3652D">
        <w:rPr>
          <w:rFonts w:eastAsia="Arial"/>
          <w:lang w:val="fr-FR"/>
        </w:rPr>
        <w:t xml:space="preserve">[VS] </w:t>
      </w:r>
      <w:r w:rsidR="00C1418F" w:rsidRPr="00C1418F">
        <w:rPr>
          <w:rStyle w:val="Incipit"/>
          <w:rFonts w:eastAsia="Arial"/>
          <w:lang w:val="fr-FR"/>
        </w:rPr>
        <w:t>Ä+</w:t>
      </w:r>
      <w:r w:rsidR="00C1418F" w:rsidRPr="00C1418F">
        <w:rPr>
          <w:rStyle w:val="Incipit"/>
          <w:lang w:val="fr-FR"/>
        </w:rPr>
        <w:t>Iuravit dominus et non p</w:t>
      </w:r>
      <w:r w:rsidR="004301D0">
        <w:rPr>
          <w:rStyle w:val="Incipit"/>
          <w:lang w:val="fr-FR"/>
        </w:rPr>
        <w:t>a</w:t>
      </w:r>
      <w:r w:rsidR="00C1418F" w:rsidRPr="00C1418F">
        <w:rPr>
          <w:rStyle w:val="Incipit"/>
          <w:lang w:val="fr-FR"/>
        </w:rPr>
        <w:t>enitebit eum</w:t>
      </w:r>
      <w:r w:rsidR="00C1418F" w:rsidRPr="00C1418F">
        <w:rPr>
          <w:rStyle w:val="Incipit"/>
          <w:rFonts w:eastAsia="Arial"/>
          <w:lang w:val="fr-FR"/>
        </w:rPr>
        <w:t>+Ä</w:t>
      </w:r>
      <w:r w:rsidRPr="00F3652D">
        <w:rPr>
          <w:lang w:val="fr-FR"/>
        </w:rPr>
        <w:t xml:space="preserve">. </w:t>
      </w:r>
      <w:r w:rsidRPr="00422D29">
        <w:rPr>
          <w:lang w:val="fr-FR"/>
        </w:rPr>
        <w:t>CNT</w:t>
      </w:r>
      <w:r w:rsidRPr="00F3652D">
        <w:rPr>
          <w:lang w:val="fr-FR"/>
        </w:rPr>
        <w:t xml:space="preserve"> </w:t>
      </w:r>
      <w:r w:rsidR="00C1418F" w:rsidRPr="00C1418F">
        <w:rPr>
          <w:rStyle w:val="Incipit"/>
          <w:lang w:val="fr-FR"/>
        </w:rPr>
        <w:t>Beatus vir qui in sapientia</w:t>
      </w:r>
      <w:r w:rsidRPr="00F3652D">
        <w:rPr>
          <w:lang w:val="fr-FR"/>
        </w:rPr>
        <w:t xml:space="preserve">. VS </w:t>
      </w:r>
      <w:r w:rsidR="00C1418F" w:rsidRPr="00C1418F">
        <w:rPr>
          <w:rStyle w:val="Incipit"/>
          <w:lang w:val="fr-FR"/>
        </w:rPr>
        <w:t>Amavit eum dominus</w:t>
      </w:r>
      <w:r w:rsidRPr="00422D29">
        <w:rPr>
          <w:lang w:val="fr-FR"/>
        </w:rPr>
        <w:t xml:space="preserve">. RP </w:t>
      </w:r>
      <w:r w:rsidR="00C1418F" w:rsidRPr="00C1418F">
        <w:rPr>
          <w:rStyle w:val="Incipit"/>
          <w:lang w:val="fr-FR"/>
        </w:rPr>
        <w:t>Amavit eum</w:t>
      </w:r>
      <w:r w:rsidRPr="00F3652D">
        <w:rPr>
          <w:lang w:val="fr-FR"/>
        </w:rPr>
        <w:t xml:space="preserve">. </w:t>
      </w:r>
      <w:r w:rsidR="00F3652D" w:rsidRPr="00F3652D">
        <w:rPr>
          <w:rFonts w:eastAsia="Arial"/>
          <w:lang w:val="fr-FR"/>
        </w:rPr>
        <w:t xml:space="preserve">[RV] </w:t>
      </w:r>
      <w:r w:rsidR="00C1418F" w:rsidRPr="00C1418F">
        <w:rPr>
          <w:rStyle w:val="Incipit"/>
          <w:rFonts w:eastAsia="Arial"/>
          <w:lang w:val="fr-FR"/>
        </w:rPr>
        <w:t>Ä+</w:t>
      </w:r>
      <w:r w:rsidR="00C1418F" w:rsidRPr="00C1418F">
        <w:rPr>
          <w:rStyle w:val="Incipit"/>
          <w:lang w:val="fr-FR"/>
        </w:rPr>
        <w:t>Induit</w:t>
      </w:r>
      <w:r w:rsidR="00C1418F" w:rsidRPr="00C1418F">
        <w:rPr>
          <w:rStyle w:val="Incipit"/>
          <w:rFonts w:eastAsia="Arial"/>
          <w:lang w:val="fr-FR"/>
        </w:rPr>
        <w:t>+Ä</w:t>
      </w:r>
      <w:r w:rsidRPr="00F3652D">
        <w:rPr>
          <w:lang w:val="fr-FR"/>
        </w:rPr>
        <w:t xml:space="preserve">. RP </w:t>
      </w:r>
      <w:r w:rsidR="00C1418F" w:rsidRPr="00C1418F">
        <w:rPr>
          <w:rStyle w:val="Incipit"/>
          <w:lang w:val="fr-FR"/>
        </w:rPr>
        <w:t>Dominus qui</w:t>
      </w:r>
      <w:r w:rsidRPr="00422D29">
        <w:rPr>
          <w:lang w:val="fr-FR"/>
        </w:rPr>
        <w:t xml:space="preserve"> </w:t>
      </w:r>
      <w:r w:rsidR="00C1418F" w:rsidRPr="00C1418F">
        <w:rPr>
          <w:rStyle w:val="Incipit"/>
          <w:lang w:val="fr-FR"/>
        </w:rPr>
        <w:t>egit</w:t>
      </w:r>
      <w:r w:rsidRPr="00F3652D">
        <w:rPr>
          <w:lang w:val="fr-FR"/>
        </w:rPr>
        <w:t xml:space="preserve">. </w:t>
      </w:r>
      <w:r w:rsidR="00F3652D" w:rsidRPr="00F3652D">
        <w:rPr>
          <w:rFonts w:eastAsia="Arial"/>
          <w:lang w:val="fr-FR"/>
        </w:rPr>
        <w:t xml:space="preserve">[RV] </w:t>
      </w:r>
      <w:r w:rsidR="00C1418F" w:rsidRPr="00C1418F">
        <w:rPr>
          <w:rStyle w:val="Incipit"/>
          <w:rFonts w:eastAsia="Arial"/>
          <w:lang w:val="fr-FR"/>
        </w:rPr>
        <w:t>Ä+</w:t>
      </w:r>
      <w:r w:rsidR="004301D0">
        <w:rPr>
          <w:rStyle w:val="Incipit"/>
          <w:rFonts w:eastAsia="Arial"/>
          <w:lang w:val="fr-FR"/>
        </w:rPr>
        <w:t>Via iustorum</w:t>
      </w:r>
      <w:r w:rsidR="00C1418F" w:rsidRPr="00C1418F">
        <w:rPr>
          <w:rStyle w:val="Incipit"/>
          <w:rFonts w:eastAsia="Arial"/>
          <w:lang w:val="fr-FR"/>
        </w:rPr>
        <w:t>+Ä</w:t>
      </w:r>
      <w:r w:rsidRPr="00F3652D">
        <w:rPr>
          <w:rFonts w:eastAsia="Arial"/>
          <w:lang w:val="fr-FR"/>
        </w:rPr>
        <w:t xml:space="preserve">. RP </w:t>
      </w:r>
      <w:r w:rsidR="00C1418F" w:rsidRPr="00C1418F">
        <w:rPr>
          <w:rStyle w:val="Incipit"/>
          <w:lang w:val="fr-FR"/>
        </w:rPr>
        <w:t>Elegit te</w:t>
      </w:r>
      <w:r w:rsidRPr="00F3652D">
        <w:rPr>
          <w:lang w:val="fr-FR"/>
        </w:rPr>
        <w:t xml:space="preserve">. </w:t>
      </w:r>
      <w:r w:rsidR="00F3652D" w:rsidRPr="00F3652D">
        <w:rPr>
          <w:rFonts w:eastAsia="Arial"/>
          <w:lang w:val="fr-FR"/>
        </w:rPr>
        <w:t xml:space="preserve">[RV] </w:t>
      </w:r>
      <w:r w:rsidR="00C1418F" w:rsidRPr="00C1418F">
        <w:rPr>
          <w:rStyle w:val="Incipit"/>
          <w:rFonts w:eastAsia="Arial"/>
          <w:lang w:val="fr-FR"/>
        </w:rPr>
        <w:t>Ä+</w:t>
      </w:r>
      <w:r w:rsidR="00C1418F" w:rsidRPr="00C1418F">
        <w:rPr>
          <w:rStyle w:val="Incipit"/>
          <w:lang w:val="fr-FR"/>
        </w:rPr>
        <w:t>Tunc acceptabis</w:t>
      </w:r>
      <w:r w:rsidR="00C1418F" w:rsidRPr="00C1418F">
        <w:rPr>
          <w:rStyle w:val="Incipit"/>
          <w:rFonts w:eastAsia="Arial"/>
          <w:lang w:val="fr-FR"/>
        </w:rPr>
        <w:t>+Ä</w:t>
      </w:r>
      <w:r w:rsidRPr="00F3652D">
        <w:rPr>
          <w:lang w:val="fr-FR"/>
        </w:rPr>
        <w:t xml:space="preserve">. RP </w:t>
      </w:r>
      <w:r w:rsidR="00C1418F" w:rsidRPr="00C1418F">
        <w:rPr>
          <w:rStyle w:val="Incipit"/>
          <w:lang w:val="fr-FR"/>
        </w:rPr>
        <w:t>Petre amas me.</w:t>
      </w:r>
      <w:r w:rsidRPr="00422D29">
        <w:rPr>
          <w:lang w:val="fr-FR"/>
        </w:rPr>
        <w:t xml:space="preserve"> </w:t>
      </w:r>
      <w:r w:rsidR="00F3652D" w:rsidRPr="00F3652D">
        <w:rPr>
          <w:rFonts w:eastAsia="Arial"/>
          <w:lang w:val="fr-FR"/>
        </w:rPr>
        <w:t xml:space="preserve">[RV] </w:t>
      </w:r>
      <w:r w:rsidR="00C1418F" w:rsidRPr="00C1418F">
        <w:rPr>
          <w:rStyle w:val="Incipit"/>
          <w:rFonts w:eastAsia="Arial"/>
          <w:lang w:val="fr-FR"/>
        </w:rPr>
        <w:t>Ä+</w:t>
      </w:r>
      <w:r w:rsidR="00C1418F" w:rsidRPr="00C1418F">
        <w:rPr>
          <w:rStyle w:val="Incipit"/>
          <w:lang w:val="fr-FR"/>
        </w:rPr>
        <w:t>Simon Ioannis</w:t>
      </w:r>
      <w:r w:rsidR="00C1418F" w:rsidRPr="00C1418F">
        <w:rPr>
          <w:rStyle w:val="Incipit"/>
          <w:rFonts w:eastAsia="Arial"/>
          <w:lang w:val="fr-FR"/>
        </w:rPr>
        <w:t>+Ä</w:t>
      </w:r>
      <w:r w:rsidRPr="00F3652D">
        <w:rPr>
          <w:lang w:val="fr-FR"/>
        </w:rPr>
        <w:t>.</w:t>
      </w:r>
    </w:p>
    <w:p w:rsidR="00EE485F" w:rsidRPr="00E95436" w:rsidRDefault="00EE485F" w:rsidP="00C10675">
      <w:pPr>
        <w:rPr>
          <w:lang w:val="fr-FR"/>
        </w:rPr>
      </w:pPr>
      <w:r w:rsidRPr="00422D29">
        <w:rPr>
          <w:rStyle w:val="Time1"/>
          <w:lang w:val="fr-FR"/>
        </w:rPr>
        <w:t>[In] matutin</w:t>
      </w:r>
      <w:r w:rsidR="00275EB2">
        <w:rPr>
          <w:rStyle w:val="Time1"/>
          <w:lang w:val="fr-FR"/>
        </w:rPr>
        <w:t>is</w:t>
      </w:r>
      <w:r w:rsidRPr="00422D29">
        <w:rPr>
          <w:rStyle w:val="Time1"/>
          <w:lang w:val="fr-FR"/>
        </w:rPr>
        <w:t xml:space="preserve"> laudibus</w:t>
      </w:r>
      <w:r w:rsidRPr="00422D29">
        <w:rPr>
          <w:lang w:val="fr-FR"/>
        </w:rPr>
        <w:t xml:space="preserve"> AN</w:t>
      </w:r>
      <w:r w:rsidRPr="00F3652D">
        <w:rPr>
          <w:lang w:val="fr-FR"/>
        </w:rPr>
        <w:t xml:space="preserve"> </w:t>
      </w:r>
      <w:r w:rsidR="00C1418F" w:rsidRPr="00C1418F">
        <w:rPr>
          <w:rStyle w:val="Incipit"/>
          <w:lang w:val="fr-FR"/>
        </w:rPr>
        <w:t>Ecce sacerdos magnus</w:t>
      </w:r>
      <w:r w:rsidR="007275B6">
        <w:rPr>
          <w:lang w:val="fr-FR"/>
        </w:rPr>
        <w:t xml:space="preserve"> </w:t>
      </w:r>
      <w:r w:rsidRPr="00422D29">
        <w:rPr>
          <w:lang w:val="fr-FR"/>
        </w:rPr>
        <w:t xml:space="preserve">cum reliquis. RP </w:t>
      </w:r>
      <w:r w:rsidR="00C1418F" w:rsidRPr="00C1418F">
        <w:rPr>
          <w:rStyle w:val="Incipit"/>
          <w:lang w:val="fr-FR"/>
        </w:rPr>
        <w:t>Amavit eum</w:t>
      </w:r>
      <w:r w:rsidRPr="00F3652D">
        <w:rPr>
          <w:lang w:val="fr-FR"/>
        </w:rPr>
        <w:t xml:space="preserve">. </w:t>
      </w:r>
      <w:r w:rsidRPr="00422D29">
        <w:rPr>
          <w:lang w:val="fr-FR"/>
        </w:rPr>
        <w:t xml:space="preserve">AB </w:t>
      </w:r>
      <w:r w:rsidR="00C1418F" w:rsidRPr="00C1418F">
        <w:rPr>
          <w:rStyle w:val="Incipit"/>
          <w:lang w:val="fr-FR"/>
        </w:rPr>
        <w:t>Quodcumque ligaveris</w:t>
      </w:r>
      <w:r w:rsidRPr="00422D29">
        <w:rPr>
          <w:lang w:val="fr-FR"/>
        </w:rPr>
        <w:t xml:space="preserve">. </w:t>
      </w:r>
      <w:r w:rsidRPr="00E95436">
        <w:rPr>
          <w:rStyle w:val="Time2"/>
          <w:lang w:val="fr-FR"/>
        </w:rPr>
        <w:t>Ad processionem</w:t>
      </w:r>
      <w:r w:rsidRPr="00E95436">
        <w:rPr>
          <w:lang w:val="fr-FR"/>
        </w:rPr>
        <w:t xml:space="preserve"> RPP </w:t>
      </w:r>
      <w:r w:rsidR="00C1418F" w:rsidRPr="00E95436">
        <w:rPr>
          <w:rStyle w:val="Incipit"/>
          <w:lang w:val="fr-FR"/>
        </w:rPr>
        <w:t>Tu es pastor</w:t>
      </w:r>
      <w:r w:rsidRPr="00E95436">
        <w:rPr>
          <w:lang w:val="fr-FR"/>
        </w:rPr>
        <w:t>.</w:t>
      </w:r>
    </w:p>
    <w:p w:rsidR="00EE485F" w:rsidRPr="00E95436" w:rsidRDefault="00EE485F" w:rsidP="00C10675">
      <w:pPr>
        <w:rPr>
          <w:lang w:val="fr-FR"/>
        </w:rPr>
      </w:pPr>
      <w:r w:rsidRPr="00E95436">
        <w:rPr>
          <w:rStyle w:val="Time1"/>
          <w:lang w:val="fr-FR"/>
        </w:rPr>
        <w:t>Ad horas</w:t>
      </w:r>
      <w:r w:rsidRPr="00E95436">
        <w:rPr>
          <w:lang w:val="fr-FR"/>
        </w:rPr>
        <w:t xml:space="preserve"> matutina laus.</w:t>
      </w:r>
    </w:p>
    <w:p w:rsidR="00EE485F" w:rsidRPr="00DB0C9C" w:rsidRDefault="00EE485F" w:rsidP="00C10675">
      <w:pPr>
        <w:rPr>
          <w:lang w:val="fr-FR"/>
        </w:rPr>
      </w:pPr>
      <w:r w:rsidRPr="00E95436">
        <w:rPr>
          <w:rStyle w:val="Time1"/>
          <w:lang w:val="fr-FR"/>
        </w:rPr>
        <w:t>Ad missam</w:t>
      </w:r>
      <w:r w:rsidRPr="00E95436">
        <w:rPr>
          <w:lang w:val="fr-FR"/>
        </w:rPr>
        <w:t xml:space="preserve"> IN </w:t>
      </w:r>
      <w:r w:rsidR="00C1418F" w:rsidRPr="00E95436">
        <w:rPr>
          <w:rStyle w:val="Incipit"/>
          <w:lang w:val="fr-FR"/>
        </w:rPr>
        <w:t>Statuit ei</w:t>
      </w:r>
      <w:r w:rsidRPr="00E95436">
        <w:rPr>
          <w:lang w:val="fr-FR"/>
        </w:rPr>
        <w:t xml:space="preserve">. </w:t>
      </w:r>
      <w:r w:rsidRPr="00DB0C9C">
        <w:rPr>
          <w:lang w:val="fr-FR"/>
        </w:rPr>
        <w:t>LE</w:t>
      </w:r>
      <w:r w:rsidR="00275EB2">
        <w:rPr>
          <w:lang w:val="fr-FR"/>
        </w:rPr>
        <w:t>EP</w:t>
      </w:r>
      <w:r w:rsidRPr="00DB0C9C">
        <w:rPr>
          <w:lang w:val="fr-FR"/>
        </w:rPr>
        <w:t xml:space="preserve"> </w:t>
      </w:r>
      <w:r w:rsidR="00C1418F" w:rsidRPr="00C1418F">
        <w:rPr>
          <w:rStyle w:val="Incipit"/>
          <w:lang w:val="fr-FR"/>
        </w:rPr>
        <w:t>Omnis pontifex</w:t>
      </w:r>
      <w:r w:rsidRPr="00DB0C9C">
        <w:rPr>
          <w:lang w:val="fr-FR"/>
        </w:rPr>
        <w:t xml:space="preserve">. GR </w:t>
      </w:r>
      <w:r w:rsidR="00C1418F" w:rsidRPr="00C1418F">
        <w:rPr>
          <w:rStyle w:val="Incipit"/>
          <w:lang w:val="fr-FR"/>
        </w:rPr>
        <w:t>Iuravit dominus</w:t>
      </w:r>
      <w:r w:rsidRPr="00DB0C9C">
        <w:rPr>
          <w:lang w:val="fr-FR"/>
        </w:rPr>
        <w:t xml:space="preserve">. TR </w:t>
      </w:r>
      <w:r w:rsidR="00C1418F" w:rsidRPr="00C1418F">
        <w:rPr>
          <w:rStyle w:val="Incipit"/>
          <w:lang w:val="fr-FR"/>
        </w:rPr>
        <w:t>Tu es Petrus</w:t>
      </w:r>
      <w:r w:rsidRPr="00DB0C9C">
        <w:rPr>
          <w:lang w:val="fr-FR"/>
        </w:rPr>
        <w:t xml:space="preserve">. EV </w:t>
      </w:r>
      <w:r w:rsidR="00C1418F" w:rsidRPr="00C1418F">
        <w:rPr>
          <w:rStyle w:val="Incipit"/>
          <w:lang w:val="fr-FR"/>
        </w:rPr>
        <w:t>Venit Iesus in partes.</w:t>
      </w:r>
      <w:r w:rsidRPr="00DB0C9C">
        <w:rPr>
          <w:lang w:val="fr-FR"/>
        </w:rPr>
        <w:t xml:space="preserve"> [CR] </w:t>
      </w:r>
      <w:r w:rsidR="00C1418F" w:rsidRPr="00C1418F">
        <w:rPr>
          <w:rStyle w:val="Incipit"/>
          <w:lang w:val="fr-FR"/>
        </w:rPr>
        <w:t>Credo in unum</w:t>
      </w:r>
      <w:r w:rsidR="007275B6">
        <w:rPr>
          <w:lang w:val="fr-FR"/>
        </w:rPr>
        <w:t xml:space="preserve"> </w:t>
      </w:r>
      <w:r w:rsidRPr="00DB0C9C">
        <w:rPr>
          <w:lang w:val="fr-FR"/>
        </w:rPr>
        <w:t xml:space="preserve">et praefatio reticentur. OF </w:t>
      </w:r>
      <w:r w:rsidR="00C1418F" w:rsidRPr="00C1418F">
        <w:rPr>
          <w:rStyle w:val="Incipit"/>
          <w:lang w:val="fr-FR"/>
        </w:rPr>
        <w:t>Inveni David</w:t>
      </w:r>
      <w:r w:rsidRPr="00DB0C9C">
        <w:rPr>
          <w:lang w:val="fr-FR"/>
        </w:rPr>
        <w:t xml:space="preserve">. CO </w:t>
      </w:r>
      <w:r w:rsidR="00C1418F" w:rsidRPr="00C1418F">
        <w:rPr>
          <w:rStyle w:val="Incipit"/>
          <w:lang w:val="fr-FR"/>
        </w:rPr>
        <w:t>Tu es Petrus</w:t>
      </w:r>
      <w:r w:rsidRPr="00DB0C9C">
        <w:rPr>
          <w:lang w:val="fr-FR"/>
        </w:rPr>
        <w:t>.</w:t>
      </w:r>
    </w:p>
    <w:p w:rsidR="00EE485F" w:rsidRPr="00F3652D" w:rsidRDefault="00EE485F" w:rsidP="00C10675">
      <w:pPr>
        <w:rPr>
          <w:lang w:val="it-IT"/>
        </w:rPr>
      </w:pPr>
      <w:r w:rsidRPr="00422D29">
        <w:rPr>
          <w:rStyle w:val="Time1"/>
          <w:lang w:val="it-IT"/>
        </w:rPr>
        <w:t>In secunda vespera</w:t>
      </w:r>
      <w:r w:rsidRPr="00F3652D">
        <w:rPr>
          <w:lang w:val="it-IT"/>
        </w:rPr>
        <w:t xml:space="preserve"> AN </w:t>
      </w:r>
      <w:r w:rsidR="00C1418F" w:rsidRPr="00C1418F">
        <w:rPr>
          <w:rStyle w:val="Incipit"/>
          <w:lang w:val="it-IT"/>
        </w:rPr>
        <w:t>Iuravit dominus</w:t>
      </w:r>
      <w:r w:rsidR="007275B6">
        <w:rPr>
          <w:lang w:val="it-IT"/>
        </w:rPr>
        <w:t xml:space="preserve"> </w:t>
      </w:r>
      <w:r w:rsidRPr="00422D29">
        <w:rPr>
          <w:lang w:val="it-IT"/>
        </w:rPr>
        <w:t>cum reliquis</w:t>
      </w:r>
      <w:r w:rsidRPr="00F3652D">
        <w:rPr>
          <w:lang w:val="it-IT"/>
        </w:rPr>
        <w:t xml:space="preserve"> </w:t>
      </w:r>
      <w:r w:rsidRPr="00422D29">
        <w:rPr>
          <w:lang w:val="it-IT"/>
        </w:rPr>
        <w:t>de uno pontifice</w:t>
      </w:r>
      <w:r w:rsidRPr="00F3652D">
        <w:rPr>
          <w:lang w:val="it-IT"/>
        </w:rPr>
        <w:t xml:space="preserve">. </w:t>
      </w:r>
      <w:r w:rsidRPr="00422D29">
        <w:rPr>
          <w:lang w:val="it-IT"/>
        </w:rPr>
        <w:t>AM</w:t>
      </w:r>
      <w:r w:rsidRPr="00F3652D">
        <w:rPr>
          <w:lang w:val="it-IT"/>
        </w:rPr>
        <w:t xml:space="preserve"> </w:t>
      </w:r>
      <w:r w:rsidR="00C1418F" w:rsidRPr="00C1418F">
        <w:rPr>
          <w:rStyle w:val="Incipit"/>
          <w:lang w:val="it-IT"/>
        </w:rPr>
        <w:t>Simon bariona</w:t>
      </w:r>
      <w:r w:rsidRPr="00F3652D">
        <w:rPr>
          <w:lang w:val="it-IT"/>
        </w:rPr>
        <w:t>.</w:t>
      </w:r>
    </w:p>
    <w:p w:rsidR="00275EB2" w:rsidRPr="001B63A5" w:rsidRDefault="00275EB2" w:rsidP="00275EB2">
      <w:pPr>
        <w:pStyle w:val="berschrift1"/>
        <w:rPr>
          <w:lang w:val="it-IT"/>
        </w:rPr>
      </w:pPr>
      <w:r w:rsidRPr="001B63A5">
        <w:rPr>
          <w:lang w:val="it-IT"/>
        </w:rPr>
        <w:lastRenderedPageBreak/>
        <w:t>KOMMENTAR</w:t>
      </w:r>
    </w:p>
    <w:p w:rsidR="00EE485F" w:rsidRPr="00422D29" w:rsidRDefault="00EE485F" w:rsidP="00C10675">
      <w:pPr>
        <w:rPr>
          <w:lang w:val="it-IT"/>
        </w:rPr>
      </w:pPr>
      <w:r w:rsidRPr="00422D29">
        <w:rPr>
          <w:lang w:val="it-IT"/>
        </w:rPr>
        <w:t>Si haec festivitas in aliqua dominica occurrit, in sabbato anticipatur. Nam ne in secundam feriam differatur, i</w:t>
      </w:r>
      <w:r w:rsidR="00275EB2">
        <w:rPr>
          <w:lang w:val="it-IT"/>
        </w:rPr>
        <w:t>m</w:t>
      </w:r>
      <w:r w:rsidRPr="00422D29">
        <w:rPr>
          <w:lang w:val="it-IT"/>
        </w:rPr>
        <w:t>pedit vigilia sancti Ma</w:t>
      </w:r>
      <w:r w:rsidR="00275EB2">
        <w:rPr>
          <w:lang w:val="it-IT"/>
        </w:rPr>
        <w:t>t</w:t>
      </w:r>
      <w:r w:rsidRPr="00422D29">
        <w:rPr>
          <w:lang w:val="it-IT"/>
        </w:rPr>
        <w:t>thiae, in qua ieiunatur</w:t>
      </w:r>
      <w:r w:rsidRPr="00F3652D">
        <w:rPr>
          <w:lang w:val="it-IT"/>
        </w:rPr>
        <w:t xml:space="preserve">. </w:t>
      </w:r>
      <w:r w:rsidRPr="00422D29">
        <w:rPr>
          <w:lang w:val="it-IT"/>
        </w:rPr>
        <w:t xml:space="preserve">Si autem in capite ieiunii evenerit, </w:t>
      </w:r>
      <w:r w:rsidRPr="00422D29">
        <w:rPr>
          <w:rFonts w:eastAsia="Arial"/>
          <w:lang w:val="it-IT"/>
        </w:rPr>
        <w:t xml:space="preserve">in </w:t>
      </w:r>
      <w:r w:rsidRPr="00422D29">
        <w:rPr>
          <w:lang w:val="it-IT"/>
        </w:rPr>
        <w:t>feriam quintam differtur</w:t>
      </w:r>
      <w:r w:rsidRPr="00F3652D">
        <w:rPr>
          <w:lang w:val="it-IT"/>
        </w:rPr>
        <w:t xml:space="preserve">. </w:t>
      </w:r>
      <w:r w:rsidRPr="00422D29">
        <w:rPr>
          <w:lang w:val="it-IT"/>
        </w:rPr>
        <w:t xml:space="preserve">In his festis, si ante quadragesimam in illis </w:t>
      </w:r>
      <w:r w:rsidR="00525EB8">
        <w:rPr>
          <w:lang w:val="it-IT"/>
        </w:rPr>
        <w:t>quattuor</w:t>
      </w:r>
      <w:r w:rsidRPr="00F3652D">
        <w:rPr>
          <w:lang w:val="it-IT"/>
        </w:rPr>
        <w:t xml:space="preserve"> </w:t>
      </w:r>
      <w:r w:rsidRPr="00422D29">
        <w:rPr>
          <w:lang w:val="it-IT"/>
        </w:rPr>
        <w:t>diebus occurrunt, non agitur illa psalmodia nocte ac die, (</w:t>
      </w:r>
      <w:r w:rsidR="000466D7">
        <w:rPr>
          <w:lang w:val="it-IT"/>
        </w:rPr>
        <w:t>70a</w:t>
      </w:r>
      <w:r w:rsidRPr="00422D29">
        <w:rPr>
          <w:lang w:val="it-IT"/>
        </w:rPr>
        <w:t xml:space="preserve">) quae in festis quadragesimalibus. Idem (89) autem ordo observatur tunc in duarum missarum celebratione, qui et in nativitate sancti Thomae, si in die ieiunii venit excepta communi </w:t>
      </w:r>
      <w:r w:rsidRPr="00907DF6">
        <w:rPr>
          <w:rStyle w:val="Funktion"/>
          <w:lang w:val="it-IT"/>
        </w:rPr>
        <w:t>fratrum</w:t>
      </w:r>
      <w:r w:rsidRPr="00422D29">
        <w:rPr>
          <w:lang w:val="it-IT"/>
        </w:rPr>
        <w:t xml:space="preserve"> dealbatione</w:t>
      </w:r>
      <w:r w:rsidRPr="00F3652D">
        <w:rPr>
          <w:lang w:val="it-IT"/>
        </w:rPr>
        <w:t xml:space="preserve">. </w:t>
      </w:r>
      <w:r w:rsidRPr="00422D29">
        <w:rPr>
          <w:lang w:val="it-IT"/>
        </w:rPr>
        <w:t xml:space="preserve">Post [SA] </w:t>
      </w:r>
      <w:r w:rsidR="00C1418F" w:rsidRPr="00C1418F">
        <w:rPr>
          <w:rStyle w:val="Incipit"/>
          <w:lang w:val="it-IT"/>
        </w:rPr>
        <w:t>Sanctus</w:t>
      </w:r>
      <w:r w:rsidRPr="00422D29">
        <w:rPr>
          <w:lang w:val="it-IT"/>
        </w:rPr>
        <w:t xml:space="preserve"> super formas non procumbimus.</w:t>
      </w:r>
    </w:p>
    <w:p w:rsidR="00EE485F" w:rsidRPr="001B63A5" w:rsidRDefault="00275EB2" w:rsidP="002948B5">
      <w:pPr>
        <w:pStyle w:val="berschrift1"/>
        <w:rPr>
          <w:lang w:val="it-IT"/>
        </w:rPr>
      </w:pPr>
      <w:r w:rsidRPr="001B63A5">
        <w:rPr>
          <w:lang w:val="it-IT"/>
        </w:rPr>
        <w:t>IN VIGILIA SANCTI MATTHIAE</w:t>
      </w:r>
    </w:p>
    <w:p w:rsidR="00EE485F" w:rsidRPr="00422D29" w:rsidRDefault="00EE485F" w:rsidP="00C10675">
      <w:pPr>
        <w:rPr>
          <w:lang w:val="fr-FR"/>
        </w:rPr>
      </w:pPr>
      <w:r w:rsidRPr="00422D29">
        <w:rPr>
          <w:rStyle w:val="Time1"/>
          <w:lang w:val="it-IT"/>
        </w:rPr>
        <w:t>[Ad missam]</w:t>
      </w:r>
      <w:r w:rsidRPr="00F3652D">
        <w:rPr>
          <w:lang w:val="it-IT"/>
        </w:rPr>
        <w:t xml:space="preserve"> IN </w:t>
      </w:r>
      <w:r w:rsidR="00C1418F" w:rsidRPr="00C1418F">
        <w:rPr>
          <w:rStyle w:val="Incipit"/>
          <w:lang w:val="it-IT"/>
        </w:rPr>
        <w:t>Ego autem</w:t>
      </w:r>
      <w:r w:rsidR="007275B6">
        <w:rPr>
          <w:lang w:val="it-IT"/>
        </w:rPr>
        <w:t xml:space="preserve"> </w:t>
      </w:r>
      <w:r w:rsidRPr="00422D29">
        <w:rPr>
          <w:lang w:val="it-IT"/>
        </w:rPr>
        <w:t>per totum</w:t>
      </w:r>
      <w:r w:rsidRPr="00F3652D">
        <w:rPr>
          <w:lang w:val="it-IT"/>
        </w:rPr>
        <w:t xml:space="preserve">. </w:t>
      </w:r>
      <w:r w:rsidRPr="00422D29">
        <w:rPr>
          <w:lang w:val="fr-FR"/>
        </w:rPr>
        <w:t>LE</w:t>
      </w:r>
      <w:r w:rsidR="00275EB2">
        <w:rPr>
          <w:lang w:val="fr-FR"/>
        </w:rPr>
        <w:t>EP</w:t>
      </w:r>
      <w:r w:rsidRPr="00422D29">
        <w:rPr>
          <w:lang w:val="fr-FR"/>
        </w:rPr>
        <w:t xml:space="preserve"> </w:t>
      </w:r>
      <w:r w:rsidR="00C1418F" w:rsidRPr="00C1418F">
        <w:rPr>
          <w:rStyle w:val="Incipit"/>
          <w:lang w:val="fr-FR"/>
        </w:rPr>
        <w:t>Beatu</w:t>
      </w:r>
      <w:r w:rsidR="00275EB2">
        <w:rPr>
          <w:rStyle w:val="Incipit"/>
          <w:lang w:val="fr-FR"/>
        </w:rPr>
        <w:t>s</w:t>
      </w:r>
      <w:r w:rsidR="00C1418F" w:rsidRPr="00C1418F">
        <w:rPr>
          <w:rStyle w:val="Incipit"/>
          <w:lang w:val="fr-FR"/>
        </w:rPr>
        <w:t xml:space="preserve"> vir qui inventus est</w:t>
      </w:r>
      <w:r w:rsidRPr="00F3652D">
        <w:rPr>
          <w:lang w:val="fr-FR"/>
        </w:rPr>
        <w:t xml:space="preserve">. EV </w:t>
      </w:r>
      <w:r w:rsidR="00C1418F" w:rsidRPr="00C1418F">
        <w:rPr>
          <w:rStyle w:val="Incipit"/>
          <w:lang w:val="fr-FR"/>
        </w:rPr>
        <w:t>Misit Iesus duodecim</w:t>
      </w:r>
      <w:r w:rsidRPr="00422D29">
        <w:rPr>
          <w:lang w:val="fr-FR"/>
        </w:rPr>
        <w:t>.</w:t>
      </w:r>
    </w:p>
    <w:p w:rsidR="00275EB2" w:rsidRPr="001B63A5" w:rsidRDefault="00275EB2" w:rsidP="00275EB2">
      <w:pPr>
        <w:pStyle w:val="berschrift1"/>
        <w:rPr>
          <w:lang w:val="fr-FR"/>
        </w:rPr>
      </w:pPr>
      <w:r w:rsidRPr="001B63A5">
        <w:rPr>
          <w:lang w:val="fr-FR"/>
        </w:rPr>
        <w:t>KOMMENTAR</w:t>
      </w:r>
    </w:p>
    <w:p w:rsidR="00EE485F" w:rsidRPr="00422D29" w:rsidRDefault="00EE485F" w:rsidP="00C10675">
      <w:pPr>
        <w:rPr>
          <w:lang w:val="it-IT"/>
        </w:rPr>
      </w:pPr>
      <w:r w:rsidRPr="00422D29">
        <w:rPr>
          <w:lang w:val="fr-FR"/>
        </w:rPr>
        <w:t>Quando bissextus occurrit, festivitas sancti Matthiae in</w:t>
      </w:r>
      <w:r w:rsidR="00275EB2">
        <w:rPr>
          <w:lang w:val="fr-FR"/>
        </w:rPr>
        <w:t xml:space="preserve"> </w:t>
      </w:r>
      <w:r w:rsidRPr="00422D29">
        <w:rPr>
          <w:lang w:val="fr-FR"/>
        </w:rPr>
        <w:t>die, quae proxima vigiliam sequitur, est celebranda, non in ea, quae propter bissextum in eadem littera tunc est iteranda</w:t>
      </w:r>
      <w:r w:rsidRPr="00F3652D">
        <w:rPr>
          <w:lang w:val="fr-FR"/>
        </w:rPr>
        <w:t xml:space="preserve">. </w:t>
      </w:r>
      <w:r w:rsidRPr="00422D29">
        <w:rPr>
          <w:lang w:val="it-IT"/>
        </w:rPr>
        <w:t>Si haec vigilia post initium quadragesimalis ieiunii venerit, mentio eius cum oratione una non erit</w:t>
      </w:r>
      <w:r w:rsidRPr="00F3652D">
        <w:rPr>
          <w:lang w:val="it-IT"/>
        </w:rPr>
        <w:t xml:space="preserve">. </w:t>
      </w:r>
      <w:r w:rsidRPr="00422D29">
        <w:rPr>
          <w:lang w:val="it-IT"/>
        </w:rPr>
        <w:t xml:space="preserve">Si in aliquo sabbato ante quinquagesimam, ibi ieiunamus, sed festum in feriam secundam differimus, nisi sit dominica </w:t>
      </w:r>
      <w:r w:rsidRPr="00422D29">
        <w:rPr>
          <w:rFonts w:eastAsia="Arial"/>
          <w:lang w:val="it-IT"/>
        </w:rPr>
        <w:t>sexagesima</w:t>
      </w:r>
      <w:r w:rsidRPr="00F3652D">
        <w:rPr>
          <w:rFonts w:eastAsia="Arial"/>
          <w:lang w:val="it-IT"/>
        </w:rPr>
        <w:t xml:space="preserve">. </w:t>
      </w:r>
      <w:r w:rsidRPr="00422D29">
        <w:rPr>
          <w:lang w:val="it-IT"/>
        </w:rPr>
        <w:t>In ipsa enim dominica si evenit, ibidem pleniter celebrabimus. Idem autem festum, si in caput ieiunii occurrit, in feriam quintam differtur, sed vigilia in feria tertia (</w:t>
      </w:r>
      <w:r w:rsidR="000466D7">
        <w:rPr>
          <w:lang w:val="it-IT"/>
        </w:rPr>
        <w:t>70b</w:t>
      </w:r>
      <w:r w:rsidRPr="00422D29">
        <w:rPr>
          <w:lang w:val="it-IT"/>
        </w:rPr>
        <w:t>) agitur.</w:t>
      </w:r>
    </w:p>
    <w:p w:rsidR="00EE485F" w:rsidRPr="001B63A5" w:rsidRDefault="00275EB2" w:rsidP="002948B5">
      <w:pPr>
        <w:pStyle w:val="berschrift1"/>
        <w:rPr>
          <w:lang w:val="it-IT"/>
        </w:rPr>
      </w:pPr>
      <w:r w:rsidRPr="001B63A5">
        <w:rPr>
          <w:lang w:val="it-IT"/>
        </w:rPr>
        <w:t>[IN DIE SANCTI MATTHIAE]</w:t>
      </w:r>
    </w:p>
    <w:p w:rsidR="00EE485F" w:rsidRPr="001B63A5" w:rsidRDefault="00EE485F" w:rsidP="00C10675">
      <w:pPr>
        <w:rPr>
          <w:lang w:val="pt-PT"/>
        </w:rPr>
      </w:pPr>
      <w:r w:rsidRPr="00422D29">
        <w:rPr>
          <w:rStyle w:val="Time1"/>
          <w:lang w:val="it-IT"/>
        </w:rPr>
        <w:t>[Ad vesperas]</w:t>
      </w:r>
      <w:r w:rsidRPr="00422D29">
        <w:rPr>
          <w:lang w:val="it-IT"/>
        </w:rPr>
        <w:t xml:space="preserve"> CP </w:t>
      </w:r>
      <w:r w:rsidR="00C1418F" w:rsidRPr="00C1418F">
        <w:rPr>
          <w:rStyle w:val="Incipit"/>
          <w:lang w:val="it-IT"/>
        </w:rPr>
        <w:t>Iam non estis hospes</w:t>
      </w:r>
      <w:r w:rsidRPr="00422D29">
        <w:rPr>
          <w:lang w:val="it-IT"/>
        </w:rPr>
        <w:t xml:space="preserve">. Sive idem festum absque albis sive in albis celebratur, hac melodia hymnus canitur: HY </w:t>
      </w:r>
      <w:r w:rsidR="00C1418F" w:rsidRPr="00C1418F">
        <w:rPr>
          <w:rStyle w:val="Incipit"/>
          <w:lang w:val="it-IT"/>
        </w:rPr>
        <w:t>Exultet caelum laudibus</w:t>
      </w:r>
      <w:r w:rsidRPr="00422D29">
        <w:rPr>
          <w:lang w:val="it-IT"/>
        </w:rPr>
        <w:t xml:space="preserve">. </w:t>
      </w:r>
      <w:r w:rsidRPr="00F3652D">
        <w:rPr>
          <w:lang w:val="it-IT"/>
        </w:rPr>
        <w:t xml:space="preserve">AM </w:t>
      </w:r>
      <w:r w:rsidR="00C1418F" w:rsidRPr="00C1418F">
        <w:rPr>
          <w:rStyle w:val="Incipit"/>
          <w:lang w:val="it-IT"/>
        </w:rPr>
        <w:t>Ecce ego mitto</w:t>
      </w:r>
      <w:r w:rsidRPr="00F3652D">
        <w:rPr>
          <w:lang w:val="it-IT"/>
        </w:rPr>
        <w:t xml:space="preserve">. </w:t>
      </w:r>
      <w:r w:rsidRPr="001B63A5">
        <w:rPr>
          <w:lang w:val="pt-PT"/>
        </w:rPr>
        <w:t>Cetera de apostolis.</w:t>
      </w:r>
    </w:p>
    <w:p w:rsidR="00EE485F" w:rsidRPr="00321677" w:rsidRDefault="00EE485F" w:rsidP="00C10675">
      <w:pPr>
        <w:rPr>
          <w:lang w:val="pt-PT"/>
        </w:rPr>
      </w:pPr>
      <w:r w:rsidRPr="001B63A5">
        <w:rPr>
          <w:rStyle w:val="Time1"/>
          <w:lang w:val="pt-PT"/>
        </w:rPr>
        <w:t>[In] matutin</w:t>
      </w:r>
      <w:r w:rsidR="00275EB2" w:rsidRPr="001B63A5">
        <w:rPr>
          <w:rStyle w:val="Time1"/>
          <w:lang w:val="pt-PT"/>
        </w:rPr>
        <w:t>is</w:t>
      </w:r>
      <w:r w:rsidRPr="001B63A5">
        <w:rPr>
          <w:rStyle w:val="Time1"/>
          <w:lang w:val="pt-PT"/>
        </w:rPr>
        <w:t xml:space="preserve"> laudibus</w:t>
      </w:r>
      <w:r w:rsidRPr="001B63A5">
        <w:rPr>
          <w:lang w:val="pt-PT"/>
        </w:rPr>
        <w:t xml:space="preserve"> AN </w:t>
      </w:r>
      <w:r w:rsidR="00C1418F" w:rsidRPr="001B63A5">
        <w:rPr>
          <w:rStyle w:val="Incipit"/>
          <w:lang w:val="pt-PT"/>
        </w:rPr>
        <w:t>Tollite iugum</w:t>
      </w:r>
      <w:r w:rsidR="00A208F9" w:rsidRPr="001B63A5">
        <w:rPr>
          <w:lang w:val="pt-PT"/>
        </w:rPr>
        <w:t xml:space="preserve"> </w:t>
      </w:r>
      <w:r w:rsidRPr="001B63A5">
        <w:rPr>
          <w:lang w:val="pt-PT"/>
        </w:rPr>
        <w:t xml:space="preserve">cum reliquis. Easdem ad horas. </w:t>
      </w:r>
      <w:r w:rsidRPr="00321677">
        <w:rPr>
          <w:lang w:val="pt-PT"/>
        </w:rPr>
        <w:t xml:space="preserve">AB </w:t>
      </w:r>
      <w:r w:rsidR="00C1418F" w:rsidRPr="00321677">
        <w:rPr>
          <w:rStyle w:val="Incipit"/>
          <w:lang w:val="pt-PT"/>
        </w:rPr>
        <w:t>Non vos me elegistis</w:t>
      </w:r>
      <w:r w:rsidRPr="00321677">
        <w:rPr>
          <w:lang w:val="pt-PT"/>
        </w:rPr>
        <w:t>.</w:t>
      </w:r>
    </w:p>
    <w:p w:rsidR="00EE485F" w:rsidRPr="001B63A5" w:rsidRDefault="00EE485F" w:rsidP="00C10675">
      <w:pPr>
        <w:rPr>
          <w:lang w:val="pt-PT"/>
        </w:rPr>
      </w:pPr>
      <w:r w:rsidRPr="00321677">
        <w:rPr>
          <w:rStyle w:val="Time1"/>
          <w:lang w:val="pt-PT"/>
        </w:rPr>
        <w:t>Ad missam</w:t>
      </w:r>
      <w:r w:rsidRPr="00321677">
        <w:rPr>
          <w:lang w:val="pt-PT"/>
        </w:rPr>
        <w:t xml:space="preserve"> IN </w:t>
      </w:r>
      <w:r w:rsidR="00C1418F" w:rsidRPr="00321677">
        <w:rPr>
          <w:rStyle w:val="Incipit"/>
          <w:lang w:val="pt-PT"/>
        </w:rPr>
        <w:t>Iudicant sancti</w:t>
      </w:r>
      <w:r w:rsidRPr="00321677">
        <w:rPr>
          <w:lang w:val="pt-PT"/>
        </w:rPr>
        <w:t>. LE</w:t>
      </w:r>
      <w:r w:rsidR="00275EB2" w:rsidRPr="00321677">
        <w:rPr>
          <w:lang w:val="pt-PT"/>
        </w:rPr>
        <w:t>EP</w:t>
      </w:r>
      <w:r w:rsidRPr="00321677">
        <w:rPr>
          <w:lang w:val="pt-PT"/>
        </w:rPr>
        <w:t xml:space="preserve"> </w:t>
      </w:r>
      <w:r w:rsidR="00C1418F" w:rsidRPr="00321677">
        <w:rPr>
          <w:rStyle w:val="Incipit"/>
          <w:lang w:val="pt-PT"/>
        </w:rPr>
        <w:t>Surgens Petrus</w:t>
      </w:r>
      <w:r w:rsidRPr="00321677">
        <w:rPr>
          <w:lang w:val="pt-PT"/>
        </w:rPr>
        <w:t xml:space="preserve">. GR </w:t>
      </w:r>
      <w:r w:rsidR="00C1418F" w:rsidRPr="00321677">
        <w:rPr>
          <w:rStyle w:val="Incipit"/>
          <w:lang w:val="pt-PT"/>
        </w:rPr>
        <w:t>Nimis honorati sunt</w:t>
      </w:r>
      <w:r w:rsidRPr="00321677">
        <w:rPr>
          <w:lang w:val="pt-PT"/>
        </w:rPr>
        <w:t xml:space="preserve">. </w:t>
      </w:r>
      <w:r w:rsidRPr="001B63A5">
        <w:rPr>
          <w:lang w:val="it-IT"/>
        </w:rPr>
        <w:t xml:space="preserve">EV </w:t>
      </w:r>
      <w:r w:rsidR="00C1418F" w:rsidRPr="001B63A5">
        <w:rPr>
          <w:rStyle w:val="Incipit"/>
          <w:lang w:val="it-IT"/>
        </w:rPr>
        <w:t>Confitebor tibi pater</w:t>
      </w:r>
      <w:r w:rsidRPr="001B63A5">
        <w:rPr>
          <w:lang w:val="it-IT"/>
        </w:rPr>
        <w:t>. O</w:t>
      </w:r>
      <w:r w:rsidR="00934260" w:rsidRPr="001B63A5">
        <w:rPr>
          <w:lang w:val="it-IT"/>
        </w:rPr>
        <w:t xml:space="preserve">F </w:t>
      </w:r>
      <w:r w:rsidR="00934260" w:rsidRPr="001B63A5">
        <w:rPr>
          <w:rStyle w:val="Incipit"/>
          <w:lang w:val="it-IT"/>
        </w:rPr>
        <w:t>M</w:t>
      </w:r>
      <w:r w:rsidR="00C1418F" w:rsidRPr="001B63A5">
        <w:rPr>
          <w:rStyle w:val="Incipit"/>
          <w:lang w:val="it-IT"/>
        </w:rPr>
        <w:t>ihi autem</w:t>
      </w:r>
      <w:r w:rsidRPr="001B63A5">
        <w:rPr>
          <w:lang w:val="it-IT"/>
        </w:rPr>
        <w:t xml:space="preserve">. </w:t>
      </w:r>
      <w:r w:rsidRPr="001B63A5">
        <w:rPr>
          <w:lang w:val="pt-PT"/>
        </w:rPr>
        <w:t xml:space="preserve">CO </w:t>
      </w:r>
      <w:r w:rsidR="00C1418F" w:rsidRPr="001B63A5">
        <w:rPr>
          <w:rStyle w:val="Incipit"/>
          <w:lang w:val="pt-PT"/>
        </w:rPr>
        <w:t>Dico autem vobis</w:t>
      </w:r>
      <w:r w:rsidRPr="001B63A5">
        <w:rPr>
          <w:lang w:val="pt-PT"/>
        </w:rPr>
        <w:t>.</w:t>
      </w:r>
    </w:p>
    <w:p w:rsidR="00EE485F" w:rsidRPr="001B63A5" w:rsidRDefault="00EE485F" w:rsidP="00C10675">
      <w:pPr>
        <w:rPr>
          <w:lang w:val="pt-PT"/>
        </w:rPr>
      </w:pPr>
      <w:r w:rsidRPr="001B63A5">
        <w:rPr>
          <w:rStyle w:val="Time1"/>
          <w:lang w:val="pt-PT"/>
        </w:rPr>
        <w:t>In secunda vespera</w:t>
      </w:r>
      <w:r w:rsidRPr="001B63A5">
        <w:rPr>
          <w:lang w:val="pt-PT"/>
        </w:rPr>
        <w:t xml:space="preserve"> AN </w:t>
      </w:r>
      <w:r w:rsidR="00C1418F" w:rsidRPr="001B63A5">
        <w:rPr>
          <w:rStyle w:val="Incipit"/>
          <w:lang w:val="pt-PT"/>
        </w:rPr>
        <w:t>Iuravit dominus</w:t>
      </w:r>
      <w:r w:rsidR="00A208F9" w:rsidRPr="001B63A5">
        <w:rPr>
          <w:lang w:val="pt-PT"/>
        </w:rPr>
        <w:t xml:space="preserve"> </w:t>
      </w:r>
      <w:r w:rsidRPr="001B63A5">
        <w:rPr>
          <w:lang w:val="pt-PT"/>
        </w:rPr>
        <w:t xml:space="preserve">cum reliquis. AM </w:t>
      </w:r>
      <w:r w:rsidR="00C1418F" w:rsidRPr="001B63A5">
        <w:rPr>
          <w:rStyle w:val="Incipit"/>
          <w:lang w:val="pt-PT"/>
        </w:rPr>
        <w:t>Isti sunt triumphatores</w:t>
      </w:r>
      <w:r w:rsidRPr="001B63A5">
        <w:rPr>
          <w:lang w:val="pt-PT"/>
        </w:rPr>
        <w:t>.</w:t>
      </w:r>
    </w:p>
    <w:p w:rsidR="00EE485F" w:rsidRPr="001B63A5" w:rsidRDefault="0028509E" w:rsidP="002948B5">
      <w:pPr>
        <w:pStyle w:val="berschrift1"/>
        <w:rPr>
          <w:lang w:val="pt-PT"/>
        </w:rPr>
      </w:pPr>
      <w:r w:rsidRPr="001B63A5">
        <w:rPr>
          <w:lang w:val="pt-PT"/>
        </w:rPr>
        <w:t>DE SANCTA WALBURGA</w:t>
      </w:r>
    </w:p>
    <w:p w:rsidR="001B39FE" w:rsidRPr="001B63A5" w:rsidRDefault="00EE485F" w:rsidP="00C10675">
      <w:pPr>
        <w:rPr>
          <w:lang w:val="pt-PT"/>
        </w:rPr>
      </w:pPr>
      <w:r w:rsidRPr="001B63A5">
        <w:rPr>
          <w:rStyle w:val="Time1"/>
          <w:lang w:val="pt-PT"/>
        </w:rPr>
        <w:t>[Ad vesperas]</w:t>
      </w:r>
      <w:r w:rsidRPr="001B63A5">
        <w:rPr>
          <w:lang w:val="pt-PT"/>
        </w:rPr>
        <w:t xml:space="preserve"> post [BD] </w:t>
      </w:r>
      <w:r w:rsidR="00C1418F" w:rsidRPr="001B63A5">
        <w:rPr>
          <w:rStyle w:val="Incipit"/>
          <w:lang w:val="pt-PT"/>
        </w:rPr>
        <w:t>Benedicamus</w:t>
      </w:r>
      <w:r w:rsidR="00A208F9" w:rsidRPr="001B63A5">
        <w:rPr>
          <w:lang w:val="pt-PT"/>
        </w:rPr>
        <w:t xml:space="preserve"> </w:t>
      </w:r>
      <w:r w:rsidRPr="001B63A5">
        <w:rPr>
          <w:lang w:val="pt-PT"/>
        </w:rPr>
        <w:t xml:space="preserve">subiungitur AM </w:t>
      </w:r>
      <w:r w:rsidR="00C1418F" w:rsidRPr="001B63A5">
        <w:rPr>
          <w:rStyle w:val="Incipit"/>
          <w:lang w:val="pt-PT"/>
        </w:rPr>
        <w:t>Sim</w:t>
      </w:r>
      <w:r w:rsidR="00275EB2" w:rsidRPr="001B63A5">
        <w:rPr>
          <w:rStyle w:val="Incipit"/>
          <w:lang w:val="pt-PT"/>
        </w:rPr>
        <w:t>il</w:t>
      </w:r>
      <w:r w:rsidR="00C1418F" w:rsidRPr="001B63A5">
        <w:rPr>
          <w:rStyle w:val="Incipit"/>
          <w:lang w:val="pt-PT"/>
        </w:rPr>
        <w:t>e est regnum caelorum decem virginibus</w:t>
      </w:r>
      <w:r w:rsidRPr="001B63A5">
        <w:rPr>
          <w:lang w:val="pt-PT"/>
        </w:rPr>
        <w:t>. Oratio ut de sancta Praxede, si tamen istud festum ante caput ieiunii venit</w:t>
      </w:r>
      <w:r w:rsidR="001B39FE" w:rsidRPr="001B63A5">
        <w:rPr>
          <w:lang w:val="pt-PT"/>
        </w:rPr>
        <w:t>.</w:t>
      </w:r>
    </w:p>
    <w:p w:rsidR="00EE485F" w:rsidRPr="00F3652D" w:rsidRDefault="00EE485F" w:rsidP="00C10675">
      <w:pPr>
        <w:rPr>
          <w:lang w:val="it-IT"/>
        </w:rPr>
      </w:pPr>
      <w:r w:rsidRPr="001B63A5">
        <w:rPr>
          <w:rStyle w:val="Time1"/>
          <w:lang w:val="pt-PT"/>
        </w:rPr>
        <w:t>[Ad matutin</w:t>
      </w:r>
      <w:r w:rsidR="00275EB2" w:rsidRPr="001B63A5">
        <w:rPr>
          <w:rStyle w:val="Time1"/>
          <w:lang w:val="pt-PT"/>
        </w:rPr>
        <w:t>um</w:t>
      </w:r>
      <w:r w:rsidRPr="001B63A5">
        <w:rPr>
          <w:rStyle w:val="Time1"/>
          <w:lang w:val="pt-PT"/>
        </w:rPr>
        <w:t>]</w:t>
      </w:r>
      <w:r w:rsidRPr="001B63A5">
        <w:rPr>
          <w:lang w:val="pt-PT"/>
        </w:rPr>
        <w:t xml:space="preserve"> RP </w:t>
      </w:r>
      <w:r w:rsidR="00C1418F" w:rsidRPr="001B63A5">
        <w:rPr>
          <w:rStyle w:val="Incipit"/>
          <w:lang w:val="pt-PT"/>
        </w:rPr>
        <w:t>Diffusa est gratia</w:t>
      </w:r>
      <w:r w:rsidRPr="001B63A5">
        <w:rPr>
          <w:lang w:val="pt-PT"/>
        </w:rPr>
        <w:t xml:space="preserve">. </w:t>
      </w:r>
      <w:r w:rsidR="00F3652D" w:rsidRPr="00422D29">
        <w:rPr>
          <w:rFonts w:eastAsia="Arial"/>
          <w:lang w:val="it-IT"/>
        </w:rPr>
        <w:t>[RV</w:t>
      </w:r>
      <w:r w:rsidR="00F3652D">
        <w:rPr>
          <w:rFonts w:eastAsia="Arial"/>
          <w:lang w:val="it-IT"/>
        </w:rPr>
        <w:t xml:space="preserve">] </w:t>
      </w:r>
      <w:r w:rsidR="00C1418F" w:rsidRPr="00C1418F">
        <w:rPr>
          <w:rStyle w:val="Incipit"/>
          <w:rFonts w:eastAsia="Arial"/>
          <w:lang w:val="it-IT"/>
        </w:rPr>
        <w:t>Ä+</w:t>
      </w:r>
      <w:r w:rsidR="00C1418F" w:rsidRPr="00C1418F">
        <w:rPr>
          <w:rStyle w:val="Incipit"/>
          <w:lang w:val="it-IT"/>
        </w:rPr>
        <w:t>Delixisti</w:t>
      </w:r>
      <w:r w:rsidR="00C1418F" w:rsidRPr="00C1418F">
        <w:rPr>
          <w:rStyle w:val="Incipit"/>
          <w:rFonts w:eastAsia="Arial"/>
          <w:lang w:val="it-IT"/>
        </w:rPr>
        <w:t>+Ä</w:t>
      </w:r>
      <w:r w:rsidRPr="00422D29">
        <w:rPr>
          <w:lang w:val="it-IT"/>
        </w:rPr>
        <w:t xml:space="preserve">. RP </w:t>
      </w:r>
      <w:r w:rsidR="00C1418F" w:rsidRPr="00C1418F">
        <w:rPr>
          <w:rStyle w:val="Incipit"/>
          <w:lang w:val="it-IT"/>
        </w:rPr>
        <w:t>Specie tua</w:t>
      </w:r>
      <w:r w:rsidRPr="00F3652D">
        <w:rPr>
          <w:lang w:val="it-IT"/>
        </w:rPr>
        <w:t xml:space="preserve">. </w:t>
      </w:r>
      <w:r w:rsidR="00F3652D" w:rsidRPr="00422D29">
        <w:rPr>
          <w:rFonts w:eastAsia="Arial"/>
          <w:lang w:val="it-IT"/>
        </w:rPr>
        <w:t>[RV</w:t>
      </w:r>
      <w:r w:rsidR="00F3652D">
        <w:rPr>
          <w:rFonts w:eastAsia="Arial"/>
          <w:lang w:val="it-IT"/>
        </w:rPr>
        <w:t xml:space="preserve">] </w:t>
      </w:r>
      <w:r w:rsidR="00C1418F" w:rsidRPr="00C1418F">
        <w:rPr>
          <w:rStyle w:val="Incipit"/>
          <w:rFonts w:eastAsia="Arial"/>
          <w:lang w:val="it-IT"/>
        </w:rPr>
        <w:t>Ä+</w:t>
      </w:r>
      <w:r w:rsidR="00C1418F" w:rsidRPr="00C1418F">
        <w:rPr>
          <w:rStyle w:val="Incipit"/>
          <w:lang w:val="it-IT"/>
        </w:rPr>
        <w:t>Diffusa est gratia</w:t>
      </w:r>
      <w:r w:rsidR="00C1418F" w:rsidRPr="00C1418F">
        <w:rPr>
          <w:rStyle w:val="Incipit"/>
          <w:rFonts w:eastAsia="Arial"/>
          <w:lang w:val="it-IT"/>
        </w:rPr>
        <w:t>+Ä</w:t>
      </w:r>
      <w:r w:rsidRPr="00F3652D">
        <w:rPr>
          <w:lang w:val="it-IT"/>
        </w:rPr>
        <w:t xml:space="preserve">. RP </w:t>
      </w:r>
      <w:r w:rsidR="00C1418F" w:rsidRPr="00C1418F">
        <w:rPr>
          <w:rStyle w:val="Incipit"/>
          <w:lang w:val="it-IT"/>
        </w:rPr>
        <w:t>Veni electa</w:t>
      </w:r>
      <w:r w:rsidRPr="00F3652D">
        <w:rPr>
          <w:lang w:val="it-IT"/>
        </w:rPr>
        <w:t xml:space="preserve">. </w:t>
      </w:r>
      <w:r w:rsidR="00F3652D" w:rsidRPr="00F3652D">
        <w:rPr>
          <w:rFonts w:eastAsia="Arial"/>
          <w:lang w:val="it-IT"/>
        </w:rPr>
        <w:t xml:space="preserve">[RV] </w:t>
      </w:r>
      <w:r w:rsidR="00C1418F" w:rsidRPr="00C1418F">
        <w:rPr>
          <w:rStyle w:val="Incipit"/>
          <w:rFonts w:eastAsia="Arial"/>
          <w:lang w:val="it-IT"/>
        </w:rPr>
        <w:t>Ä+</w:t>
      </w:r>
      <w:r w:rsidR="00C1418F" w:rsidRPr="00C1418F">
        <w:rPr>
          <w:rStyle w:val="Incipit"/>
          <w:lang w:val="it-IT"/>
        </w:rPr>
        <w:t>Audi filia</w:t>
      </w:r>
      <w:r w:rsidR="00C1418F" w:rsidRPr="00C1418F">
        <w:rPr>
          <w:rStyle w:val="Incipit"/>
          <w:rFonts w:eastAsia="Arial"/>
          <w:lang w:val="it-IT"/>
        </w:rPr>
        <w:t>+Ä</w:t>
      </w:r>
      <w:r w:rsidRPr="00F3652D">
        <w:rPr>
          <w:lang w:val="it-IT"/>
        </w:rPr>
        <w:t>.</w:t>
      </w:r>
    </w:p>
    <w:p w:rsidR="00EE485F" w:rsidRPr="00F3652D" w:rsidRDefault="00EE485F" w:rsidP="00C10675">
      <w:pPr>
        <w:rPr>
          <w:lang w:val="it-IT"/>
        </w:rPr>
      </w:pPr>
      <w:r w:rsidRPr="001B63A5">
        <w:rPr>
          <w:rStyle w:val="Time1"/>
          <w:lang w:val="pt-PT"/>
        </w:rPr>
        <w:lastRenderedPageBreak/>
        <w:t>[In] matutin</w:t>
      </w:r>
      <w:r w:rsidR="00275EB2" w:rsidRPr="001B63A5">
        <w:rPr>
          <w:rStyle w:val="Time1"/>
          <w:lang w:val="pt-PT"/>
        </w:rPr>
        <w:t>is</w:t>
      </w:r>
      <w:r w:rsidRPr="001B63A5">
        <w:rPr>
          <w:rStyle w:val="Time1"/>
          <w:lang w:val="pt-PT"/>
        </w:rPr>
        <w:t xml:space="preserve"> laudibus</w:t>
      </w:r>
      <w:r w:rsidRPr="001B63A5">
        <w:rPr>
          <w:lang w:val="pt-PT"/>
        </w:rPr>
        <w:t xml:space="preserve"> AN </w:t>
      </w:r>
      <w:r w:rsidR="00C1418F" w:rsidRPr="001B63A5">
        <w:rPr>
          <w:rStyle w:val="Incipit"/>
          <w:lang w:val="pt-PT"/>
        </w:rPr>
        <w:t>Vidi speciosam</w:t>
      </w:r>
      <w:r w:rsidR="00A208F9" w:rsidRPr="001B63A5">
        <w:rPr>
          <w:lang w:val="pt-PT"/>
        </w:rPr>
        <w:t xml:space="preserve"> </w:t>
      </w:r>
      <w:r w:rsidRPr="001B63A5">
        <w:rPr>
          <w:lang w:val="pt-PT"/>
        </w:rPr>
        <w:t xml:space="preserve">cum reliquis. </w:t>
      </w:r>
      <w:r w:rsidRPr="00422D29">
        <w:rPr>
          <w:lang w:val="it-IT"/>
        </w:rPr>
        <w:t xml:space="preserve">HY </w:t>
      </w:r>
      <w:r w:rsidR="00C1418F" w:rsidRPr="00C1418F">
        <w:rPr>
          <w:rStyle w:val="Incipit"/>
          <w:lang w:val="it-IT"/>
        </w:rPr>
        <w:t>Iesu corona virginum.</w:t>
      </w:r>
      <w:r w:rsidRPr="00422D29">
        <w:rPr>
          <w:lang w:val="it-IT"/>
        </w:rPr>
        <w:t xml:space="preserve"> AB</w:t>
      </w:r>
      <w:r w:rsidRPr="00F3652D">
        <w:rPr>
          <w:lang w:val="it-IT"/>
        </w:rPr>
        <w:t xml:space="preserve"> </w:t>
      </w:r>
      <w:r w:rsidR="00C1418F" w:rsidRPr="00C1418F">
        <w:rPr>
          <w:rStyle w:val="Incipit"/>
          <w:lang w:val="it-IT"/>
        </w:rPr>
        <w:t>Veni sponsa Christi</w:t>
      </w:r>
      <w:r w:rsidRPr="00F3652D">
        <w:rPr>
          <w:lang w:val="it-IT"/>
        </w:rPr>
        <w:t>.</w:t>
      </w:r>
    </w:p>
    <w:p w:rsidR="00EE485F" w:rsidRPr="00422D29" w:rsidRDefault="00EE485F" w:rsidP="00C10675">
      <w:pPr>
        <w:rPr>
          <w:lang w:val="it-IT"/>
        </w:rPr>
      </w:pPr>
      <w:r w:rsidRPr="00422D29">
        <w:rPr>
          <w:rStyle w:val="Time1"/>
          <w:lang w:val="it-IT"/>
        </w:rPr>
        <w:t>Ad missam</w:t>
      </w:r>
      <w:r w:rsidRPr="00422D29">
        <w:rPr>
          <w:lang w:val="it-IT"/>
        </w:rPr>
        <w:t xml:space="preserve"> </w:t>
      </w:r>
      <w:r w:rsidRPr="00F3652D">
        <w:rPr>
          <w:lang w:val="it-IT"/>
        </w:rPr>
        <w:t xml:space="preserve">IN </w:t>
      </w:r>
      <w:r w:rsidR="00C1418F" w:rsidRPr="00C1418F">
        <w:rPr>
          <w:rStyle w:val="Incipit"/>
          <w:lang w:val="it-IT"/>
        </w:rPr>
        <w:t>D</w:t>
      </w:r>
      <w:r w:rsidR="00275EB2">
        <w:rPr>
          <w:rStyle w:val="Incipit"/>
          <w:lang w:val="it-IT"/>
        </w:rPr>
        <w:t>il</w:t>
      </w:r>
      <w:r w:rsidR="00C1418F" w:rsidRPr="00C1418F">
        <w:rPr>
          <w:rStyle w:val="Incipit"/>
          <w:lang w:val="it-IT"/>
        </w:rPr>
        <w:t>existi</w:t>
      </w:r>
      <w:r w:rsidR="00A208F9">
        <w:rPr>
          <w:lang w:val="it-IT"/>
        </w:rPr>
        <w:t xml:space="preserve"> </w:t>
      </w:r>
      <w:r w:rsidRPr="00422D29">
        <w:rPr>
          <w:lang w:val="it-IT"/>
        </w:rPr>
        <w:t>per totum</w:t>
      </w:r>
      <w:r w:rsidRPr="00F3652D">
        <w:rPr>
          <w:lang w:val="it-IT"/>
        </w:rPr>
        <w:t>. LE</w:t>
      </w:r>
      <w:r w:rsidR="00275EB2">
        <w:rPr>
          <w:lang w:val="it-IT"/>
        </w:rPr>
        <w:t>EP</w:t>
      </w:r>
      <w:r w:rsidRPr="00F3652D">
        <w:rPr>
          <w:lang w:val="it-IT"/>
        </w:rPr>
        <w:t xml:space="preserve"> </w:t>
      </w:r>
      <w:r w:rsidR="00C1418F" w:rsidRPr="00C1418F">
        <w:rPr>
          <w:rStyle w:val="Incipit"/>
          <w:lang w:val="it-IT"/>
        </w:rPr>
        <w:t>Qui gloriatur</w:t>
      </w:r>
      <w:r w:rsidRPr="00F3652D">
        <w:rPr>
          <w:lang w:val="it-IT"/>
        </w:rPr>
        <w:t xml:space="preserve">. EV </w:t>
      </w:r>
      <w:r w:rsidR="00C1418F" w:rsidRPr="00C1418F">
        <w:rPr>
          <w:rStyle w:val="Incipit"/>
          <w:lang w:val="it-IT"/>
        </w:rPr>
        <w:t>Simile erit regnum caelorum decem</w:t>
      </w:r>
      <w:r w:rsidRPr="00422D29">
        <w:rPr>
          <w:lang w:val="it-IT"/>
        </w:rPr>
        <w:t>. (90)</w:t>
      </w:r>
    </w:p>
    <w:p w:rsidR="00EE485F" w:rsidRPr="001B63A5" w:rsidRDefault="00DE07E1" w:rsidP="002948B5">
      <w:pPr>
        <w:pStyle w:val="berschrift1"/>
        <w:rPr>
          <w:lang w:val="it-IT"/>
        </w:rPr>
      </w:pPr>
      <w:r w:rsidRPr="001B63A5">
        <w:rPr>
          <w:lang w:val="it-IT"/>
        </w:rPr>
        <w:t>IN NATALE SANCTI GREGORII PAPAE</w:t>
      </w:r>
    </w:p>
    <w:p w:rsidR="00EE485F" w:rsidRPr="00F3652D" w:rsidRDefault="00EE485F" w:rsidP="00C10675">
      <w:pPr>
        <w:rPr>
          <w:lang w:val="it-IT"/>
        </w:rPr>
      </w:pPr>
      <w:r w:rsidRPr="00422D29">
        <w:rPr>
          <w:rStyle w:val="Time1"/>
          <w:lang w:val="it-IT"/>
        </w:rPr>
        <w:t>[Ad vesperas]</w:t>
      </w:r>
      <w:r w:rsidRPr="00422D29">
        <w:rPr>
          <w:lang w:val="it-IT"/>
        </w:rPr>
        <w:t xml:space="preserve"> CP </w:t>
      </w:r>
      <w:r w:rsidR="00C1418F" w:rsidRPr="00C1418F">
        <w:rPr>
          <w:rStyle w:val="Incipit"/>
          <w:lang w:val="it-IT"/>
        </w:rPr>
        <w:t>Labia sacerdotis custodiunt</w:t>
      </w:r>
      <w:r w:rsidRPr="00422D29">
        <w:rPr>
          <w:lang w:val="it-IT"/>
        </w:rPr>
        <w:t xml:space="preserve">. RP </w:t>
      </w:r>
      <w:r w:rsidR="00C1418F" w:rsidRPr="00C1418F">
        <w:rPr>
          <w:rStyle w:val="Incipit"/>
          <w:lang w:val="it-IT"/>
        </w:rPr>
        <w:t>Vere felicem</w:t>
      </w:r>
      <w:r w:rsidRPr="00422D29">
        <w:rPr>
          <w:lang w:val="it-IT"/>
        </w:rPr>
        <w:t xml:space="preserve">. RV </w:t>
      </w:r>
      <w:r w:rsidR="00C1418F" w:rsidRPr="00C1418F">
        <w:rPr>
          <w:rStyle w:val="Incipit"/>
          <w:lang w:val="it-IT"/>
        </w:rPr>
        <w:t>Fulgebat in venerando</w:t>
      </w:r>
      <w:r w:rsidRPr="00F3652D">
        <w:rPr>
          <w:lang w:val="it-IT"/>
        </w:rPr>
        <w:t xml:space="preserve">. AM </w:t>
      </w:r>
      <w:r w:rsidR="00C1418F" w:rsidRPr="00C1418F">
        <w:rPr>
          <w:rStyle w:val="Incipit"/>
          <w:lang w:val="it-IT"/>
        </w:rPr>
        <w:t>Gloriosa sanctissimi</w:t>
      </w:r>
      <w:r w:rsidRPr="00F3652D">
        <w:rPr>
          <w:lang w:val="it-IT"/>
        </w:rPr>
        <w:t xml:space="preserve">. </w:t>
      </w:r>
      <w:r w:rsidRPr="00422D29">
        <w:rPr>
          <w:rStyle w:val="Time2"/>
          <w:lang w:val="it-IT"/>
        </w:rPr>
        <w:t>Ad processionem</w:t>
      </w:r>
      <w:r w:rsidRPr="00422D29">
        <w:rPr>
          <w:lang w:val="it-IT"/>
        </w:rPr>
        <w:t xml:space="preserve"> RPP </w:t>
      </w:r>
      <w:r w:rsidR="00C1418F" w:rsidRPr="00C1418F">
        <w:rPr>
          <w:rStyle w:val="Incipit"/>
          <w:lang w:val="it-IT"/>
        </w:rPr>
        <w:t>Vere felicem</w:t>
      </w:r>
      <w:r w:rsidRPr="00F3652D">
        <w:rPr>
          <w:lang w:val="it-IT"/>
        </w:rPr>
        <w:t>.</w:t>
      </w:r>
    </w:p>
    <w:p w:rsidR="00DE07E1" w:rsidRDefault="00EE485F" w:rsidP="00C10675">
      <w:pPr>
        <w:rPr>
          <w:lang w:val="it-IT"/>
        </w:rPr>
      </w:pPr>
      <w:r w:rsidRPr="00422D29">
        <w:rPr>
          <w:rStyle w:val="Time1"/>
          <w:lang w:val="it-IT"/>
        </w:rPr>
        <w:t>[Ad matutin</w:t>
      </w:r>
      <w:r w:rsidR="00DE07E1">
        <w:rPr>
          <w:rStyle w:val="Time1"/>
          <w:lang w:val="it-IT"/>
        </w:rPr>
        <w:t>um</w:t>
      </w:r>
      <w:r w:rsidRPr="00422D29">
        <w:rPr>
          <w:rStyle w:val="Time1"/>
          <w:lang w:val="it-IT"/>
        </w:rPr>
        <w:t>]</w:t>
      </w:r>
      <w:r w:rsidRPr="00422D29">
        <w:rPr>
          <w:lang w:val="it-IT"/>
        </w:rPr>
        <w:t xml:space="preserve"> INV </w:t>
      </w:r>
      <w:r w:rsidR="00C1418F" w:rsidRPr="00C1418F">
        <w:rPr>
          <w:rStyle w:val="Incipit"/>
          <w:lang w:val="it-IT"/>
        </w:rPr>
        <w:t>Ad dominum vigiles</w:t>
      </w:r>
      <w:r w:rsidRPr="00422D29">
        <w:rPr>
          <w:lang w:val="it-IT"/>
        </w:rPr>
        <w:t>.</w:t>
      </w:r>
    </w:p>
    <w:p w:rsidR="00EE485F" w:rsidRPr="001B63A5" w:rsidRDefault="00EE485F" w:rsidP="00C10675">
      <w:pPr>
        <w:rPr>
          <w:lang w:val="it-IT"/>
        </w:rPr>
      </w:pPr>
      <w:r w:rsidRPr="001B63A5">
        <w:rPr>
          <w:rStyle w:val="Time2"/>
          <w:lang w:val="it-IT"/>
        </w:rPr>
        <w:t xml:space="preserve">In </w:t>
      </w:r>
      <w:r w:rsidRPr="001B63A5">
        <w:rPr>
          <w:rStyle w:val="Time2"/>
          <w:rFonts w:eastAsia="Arial"/>
          <w:lang w:val="it-IT"/>
        </w:rPr>
        <w:t xml:space="preserve">primo </w:t>
      </w:r>
      <w:r w:rsidRPr="001B63A5">
        <w:rPr>
          <w:rStyle w:val="Time2"/>
          <w:lang w:val="it-IT"/>
        </w:rPr>
        <w:t>nocturno</w:t>
      </w:r>
      <w:r w:rsidRPr="001B63A5">
        <w:rPr>
          <w:lang w:val="it-IT"/>
        </w:rPr>
        <w:t xml:space="preserve"> AN </w:t>
      </w:r>
      <w:r w:rsidR="00C1418F" w:rsidRPr="001B63A5">
        <w:rPr>
          <w:rStyle w:val="Incipit"/>
          <w:lang w:val="it-IT"/>
        </w:rPr>
        <w:t xml:space="preserve">Gregorius ortus </w:t>
      </w:r>
      <w:r w:rsidR="00F3652D" w:rsidRPr="001B63A5">
        <w:rPr>
          <w:lang w:val="it-IT"/>
        </w:rPr>
        <w:t xml:space="preserve">[PS] </w:t>
      </w:r>
      <w:r w:rsidR="00C1418F" w:rsidRPr="001B63A5">
        <w:rPr>
          <w:rStyle w:val="Incipit"/>
          <w:lang w:val="it-IT"/>
        </w:rPr>
        <w:t>Ä+Beatus vir+Ä</w:t>
      </w:r>
      <w:r w:rsidRPr="001B63A5">
        <w:rPr>
          <w:lang w:val="it-IT"/>
        </w:rPr>
        <w:t xml:space="preserve">. AN </w:t>
      </w:r>
      <w:r w:rsidR="00C1418F" w:rsidRPr="001B63A5">
        <w:rPr>
          <w:rStyle w:val="Incipit"/>
          <w:lang w:val="it-IT"/>
        </w:rPr>
        <w:t>Lineam sui generis</w:t>
      </w:r>
      <w:r w:rsidRPr="001B63A5">
        <w:rPr>
          <w:lang w:val="it-IT"/>
        </w:rPr>
        <w:t xml:space="preserve">. </w:t>
      </w:r>
      <w:r w:rsidR="00F3652D" w:rsidRPr="001B63A5">
        <w:rPr>
          <w:lang w:val="it-IT"/>
        </w:rPr>
        <w:t xml:space="preserve">[PS] </w:t>
      </w:r>
      <w:r w:rsidR="00C1418F" w:rsidRPr="001B63A5">
        <w:rPr>
          <w:rStyle w:val="Incipit"/>
          <w:lang w:val="it-IT"/>
        </w:rPr>
        <w:t>Ä+Quare fremuerunt+Ä</w:t>
      </w:r>
      <w:r w:rsidRPr="001B63A5">
        <w:rPr>
          <w:lang w:val="it-IT"/>
        </w:rPr>
        <w:t>. (</w:t>
      </w:r>
      <w:r w:rsidR="000466D7" w:rsidRPr="001B63A5">
        <w:rPr>
          <w:lang w:val="it-IT"/>
        </w:rPr>
        <w:t>71a</w:t>
      </w:r>
      <w:r w:rsidRPr="001B63A5">
        <w:rPr>
          <w:lang w:val="it-IT"/>
        </w:rPr>
        <w:t xml:space="preserve">) </w:t>
      </w:r>
      <w:r w:rsidRPr="001B63A5">
        <w:rPr>
          <w:rFonts w:eastAsia="Arial"/>
          <w:lang w:val="it-IT"/>
        </w:rPr>
        <w:t xml:space="preserve">AN </w:t>
      </w:r>
      <w:r w:rsidR="00C1418F" w:rsidRPr="001B63A5">
        <w:rPr>
          <w:rStyle w:val="Incipit"/>
          <w:lang w:val="it-IT"/>
        </w:rPr>
        <w:t>Adhaerebat moralibus</w:t>
      </w:r>
      <w:r w:rsidRPr="001B63A5">
        <w:rPr>
          <w:lang w:val="it-IT"/>
        </w:rPr>
        <w:t xml:space="preserve">. </w:t>
      </w:r>
      <w:r w:rsidR="00F3652D" w:rsidRPr="001B63A5">
        <w:rPr>
          <w:lang w:val="it-IT"/>
        </w:rPr>
        <w:t xml:space="preserve">[PS] </w:t>
      </w:r>
      <w:r w:rsidR="00C1418F" w:rsidRPr="001B63A5">
        <w:rPr>
          <w:rStyle w:val="Incipit"/>
          <w:lang w:val="it-IT"/>
        </w:rPr>
        <w:t>Ä+Domine quid+Ä</w:t>
      </w:r>
      <w:r w:rsidRPr="001B63A5">
        <w:rPr>
          <w:lang w:val="it-IT"/>
        </w:rPr>
        <w:t xml:space="preserve">. AN </w:t>
      </w:r>
      <w:r w:rsidR="00C1418F" w:rsidRPr="001B63A5">
        <w:rPr>
          <w:rStyle w:val="Incipit"/>
          <w:lang w:val="it-IT"/>
        </w:rPr>
        <w:t>Gregorius ut creditur</w:t>
      </w:r>
      <w:r w:rsidRPr="001B63A5">
        <w:rPr>
          <w:lang w:val="it-IT"/>
        </w:rPr>
        <w:t xml:space="preserve">. </w:t>
      </w:r>
      <w:r w:rsidR="00F3652D" w:rsidRPr="001B63A5">
        <w:rPr>
          <w:lang w:val="it-IT"/>
        </w:rPr>
        <w:t xml:space="preserve">[PS] </w:t>
      </w:r>
      <w:r w:rsidR="00C1418F" w:rsidRPr="001B63A5">
        <w:rPr>
          <w:rStyle w:val="Incipit"/>
          <w:lang w:val="it-IT"/>
        </w:rPr>
        <w:t>Ä+Cum invocarem+Ä</w:t>
      </w:r>
      <w:r w:rsidRPr="001B63A5">
        <w:rPr>
          <w:lang w:val="it-IT"/>
        </w:rPr>
        <w:t xml:space="preserve">. AN </w:t>
      </w:r>
      <w:r w:rsidR="00C1418F" w:rsidRPr="001B63A5">
        <w:rPr>
          <w:rStyle w:val="Incipit"/>
          <w:lang w:val="it-IT"/>
        </w:rPr>
        <w:t>Studiis liberalibus</w:t>
      </w:r>
      <w:r w:rsidRPr="001B63A5">
        <w:rPr>
          <w:lang w:val="it-IT"/>
        </w:rPr>
        <w:t xml:space="preserve">. </w:t>
      </w:r>
      <w:r w:rsidR="00F3652D" w:rsidRPr="001B63A5">
        <w:rPr>
          <w:lang w:val="it-IT"/>
        </w:rPr>
        <w:t xml:space="preserve">[PS] </w:t>
      </w:r>
      <w:r w:rsidR="00C1418F" w:rsidRPr="001B63A5">
        <w:rPr>
          <w:rStyle w:val="Incipit"/>
          <w:lang w:val="it-IT"/>
        </w:rPr>
        <w:t>Ä+Verba mea+Ä</w:t>
      </w:r>
      <w:r w:rsidRPr="001B63A5">
        <w:rPr>
          <w:lang w:val="it-IT"/>
        </w:rPr>
        <w:t xml:space="preserve">. AN </w:t>
      </w:r>
      <w:r w:rsidR="00C1418F" w:rsidRPr="001B63A5">
        <w:rPr>
          <w:rStyle w:val="Incipit"/>
          <w:lang w:val="it-IT"/>
        </w:rPr>
        <w:t>Hic ab adolescentia</w:t>
      </w:r>
      <w:r w:rsidRPr="001B63A5">
        <w:rPr>
          <w:lang w:val="it-IT"/>
        </w:rPr>
        <w:t xml:space="preserve">. </w:t>
      </w:r>
      <w:r w:rsidR="00F3652D" w:rsidRPr="001B63A5">
        <w:rPr>
          <w:lang w:val="it-IT"/>
        </w:rPr>
        <w:t xml:space="preserve">[PS] </w:t>
      </w:r>
      <w:r w:rsidR="00C1418F" w:rsidRPr="001B63A5">
        <w:rPr>
          <w:rStyle w:val="Incipit"/>
          <w:lang w:val="it-IT"/>
        </w:rPr>
        <w:t>Ä+Domine dominus+Ä</w:t>
      </w:r>
      <w:r w:rsidR="00F3652D" w:rsidRPr="001B63A5">
        <w:rPr>
          <w:lang w:val="it-IT"/>
        </w:rPr>
        <w:t xml:space="preserve">. </w:t>
      </w:r>
      <w:r w:rsidR="00204DDD" w:rsidRPr="001B63A5">
        <w:rPr>
          <w:lang w:val="it-IT"/>
        </w:rPr>
        <w:t>[</w:t>
      </w:r>
      <w:r w:rsidR="00F3652D" w:rsidRPr="001B63A5">
        <w:rPr>
          <w:lang w:val="it-IT"/>
        </w:rPr>
        <w:t>VS</w:t>
      </w:r>
      <w:r w:rsidR="00204DDD" w:rsidRPr="001B63A5">
        <w:rPr>
          <w:lang w:val="it-IT"/>
        </w:rPr>
        <w:t>]</w:t>
      </w:r>
      <w:r w:rsidR="00F3652D" w:rsidRPr="001B63A5">
        <w:rPr>
          <w:lang w:val="it-IT"/>
        </w:rPr>
        <w:t xml:space="preserve"> </w:t>
      </w:r>
      <w:r w:rsidR="00C1418F" w:rsidRPr="001B63A5">
        <w:rPr>
          <w:rStyle w:val="Incipit"/>
          <w:lang w:val="it-IT"/>
        </w:rPr>
        <w:t>Ä+Iustum deduxit dominus+Ä</w:t>
      </w:r>
      <w:r w:rsidRPr="001B63A5">
        <w:rPr>
          <w:lang w:val="it-IT"/>
        </w:rPr>
        <w:t xml:space="preserve">. RP </w:t>
      </w:r>
      <w:r w:rsidR="00C1418F" w:rsidRPr="001B63A5">
        <w:rPr>
          <w:rStyle w:val="Incipit"/>
          <w:lang w:val="it-IT"/>
        </w:rPr>
        <w:t>Fulgebat</w:t>
      </w:r>
      <w:r w:rsidRPr="001B63A5">
        <w:rPr>
          <w:lang w:val="it-IT"/>
        </w:rPr>
        <w:t xml:space="preserve">. RV </w:t>
      </w:r>
      <w:r w:rsidR="00C1418F" w:rsidRPr="001B63A5">
        <w:rPr>
          <w:rStyle w:val="Incipit"/>
          <w:lang w:val="it-IT"/>
        </w:rPr>
        <w:t>Beatus vir</w:t>
      </w:r>
      <w:r w:rsidRPr="001B63A5">
        <w:rPr>
          <w:lang w:val="it-IT"/>
        </w:rPr>
        <w:t xml:space="preserve">. RP </w:t>
      </w:r>
      <w:r w:rsidR="00C1418F" w:rsidRPr="001B63A5">
        <w:rPr>
          <w:rStyle w:val="Incipit"/>
          <w:lang w:val="it-IT"/>
        </w:rPr>
        <w:t>Mutato etenim</w:t>
      </w:r>
      <w:r w:rsidRPr="001B63A5">
        <w:rPr>
          <w:lang w:val="it-IT"/>
        </w:rPr>
        <w:t xml:space="preserve">. RV </w:t>
      </w:r>
      <w:r w:rsidR="00C1418F" w:rsidRPr="001B63A5">
        <w:rPr>
          <w:rStyle w:val="Incipit"/>
          <w:lang w:val="it-IT"/>
        </w:rPr>
        <w:t>Qui ante serico et gemmis</w:t>
      </w:r>
      <w:r w:rsidRPr="001B63A5">
        <w:rPr>
          <w:lang w:val="it-IT"/>
        </w:rPr>
        <w:t xml:space="preserve">. RP </w:t>
      </w:r>
      <w:r w:rsidR="00C1418F" w:rsidRPr="001B63A5">
        <w:rPr>
          <w:rStyle w:val="Incipit"/>
          <w:lang w:val="it-IT"/>
        </w:rPr>
        <w:t>Videns Romae</w:t>
      </w:r>
      <w:r w:rsidRPr="001B63A5">
        <w:rPr>
          <w:lang w:val="it-IT"/>
        </w:rPr>
        <w:t>.</w:t>
      </w:r>
      <w:r w:rsidR="00204DDD" w:rsidRPr="001B63A5">
        <w:rPr>
          <w:lang w:val="it-IT"/>
        </w:rPr>
        <w:t xml:space="preserve"> </w:t>
      </w:r>
      <w:r w:rsidRPr="001B63A5">
        <w:rPr>
          <w:lang w:val="it-IT"/>
        </w:rPr>
        <w:t xml:space="preserve">RV </w:t>
      </w:r>
      <w:r w:rsidR="00C1418F" w:rsidRPr="001B63A5">
        <w:rPr>
          <w:rStyle w:val="Incipit"/>
          <w:lang w:val="it-IT"/>
        </w:rPr>
        <w:t>Quoniam domini est regnum</w:t>
      </w:r>
      <w:r w:rsidRPr="001B63A5">
        <w:rPr>
          <w:lang w:val="it-IT"/>
        </w:rPr>
        <w:t xml:space="preserve">. RP </w:t>
      </w:r>
      <w:r w:rsidR="00C1418F" w:rsidRPr="001B63A5">
        <w:rPr>
          <w:rStyle w:val="Incipit"/>
          <w:lang w:val="it-IT"/>
        </w:rPr>
        <w:t>Dum oraret in obscuro</w:t>
      </w:r>
      <w:r w:rsidRPr="001B63A5">
        <w:rPr>
          <w:lang w:val="it-IT"/>
        </w:rPr>
        <w:t xml:space="preserve">. RV </w:t>
      </w:r>
      <w:r w:rsidR="00C1418F" w:rsidRPr="001B63A5">
        <w:rPr>
          <w:rStyle w:val="Incipit"/>
          <w:lang w:val="it-IT"/>
        </w:rPr>
        <w:t>Quia misericordiam</w:t>
      </w:r>
      <w:r w:rsidRPr="001B63A5">
        <w:rPr>
          <w:lang w:val="it-IT"/>
        </w:rPr>
        <w:t>.</w:t>
      </w:r>
    </w:p>
    <w:p w:rsidR="00EE485F" w:rsidRPr="001B63A5" w:rsidRDefault="00EE485F" w:rsidP="00C10675">
      <w:pPr>
        <w:rPr>
          <w:lang w:val="it-IT"/>
        </w:rPr>
      </w:pPr>
      <w:r w:rsidRPr="00907DF6">
        <w:rPr>
          <w:rStyle w:val="Time2"/>
          <w:lang w:val="it-IT"/>
        </w:rPr>
        <w:t>In secundo nocturno</w:t>
      </w:r>
      <w:r w:rsidRPr="001B63A5">
        <w:rPr>
          <w:lang w:val="it-IT"/>
        </w:rPr>
        <w:t xml:space="preserve"> AN </w:t>
      </w:r>
      <w:r w:rsidR="00C1418F" w:rsidRPr="001B63A5">
        <w:rPr>
          <w:rStyle w:val="Incipit"/>
          <w:lang w:val="it-IT"/>
        </w:rPr>
        <w:t>Sex struxit</w:t>
      </w:r>
      <w:r w:rsidRPr="001B63A5">
        <w:rPr>
          <w:lang w:val="it-IT"/>
        </w:rPr>
        <w:t xml:space="preserve">. </w:t>
      </w:r>
      <w:r w:rsidR="00F3652D" w:rsidRPr="001B63A5">
        <w:rPr>
          <w:lang w:val="it-IT"/>
        </w:rPr>
        <w:t xml:space="preserve">[PS] </w:t>
      </w:r>
      <w:r w:rsidR="00C1418F" w:rsidRPr="001B63A5">
        <w:rPr>
          <w:rStyle w:val="Incipit"/>
          <w:lang w:val="it-IT"/>
        </w:rPr>
        <w:t>Ä+Domine quis habitat+Ä</w:t>
      </w:r>
      <w:r w:rsidRPr="001B63A5">
        <w:rPr>
          <w:lang w:val="it-IT"/>
        </w:rPr>
        <w:t xml:space="preserve">. AN </w:t>
      </w:r>
      <w:r w:rsidR="00C1418F" w:rsidRPr="001B63A5">
        <w:rPr>
          <w:rStyle w:val="Incipit"/>
          <w:lang w:val="it-IT"/>
        </w:rPr>
        <w:t>His sane monasteriis</w:t>
      </w:r>
      <w:r w:rsidRPr="001B63A5">
        <w:rPr>
          <w:lang w:val="it-IT"/>
        </w:rPr>
        <w:t xml:space="preserve">. </w:t>
      </w:r>
      <w:r w:rsidR="00F3652D" w:rsidRPr="001B63A5">
        <w:rPr>
          <w:lang w:val="it-IT"/>
        </w:rPr>
        <w:t xml:space="preserve">[PS] </w:t>
      </w:r>
      <w:r w:rsidR="00C1418F" w:rsidRPr="001B63A5">
        <w:rPr>
          <w:rStyle w:val="Incipit"/>
          <w:lang w:val="it-IT"/>
        </w:rPr>
        <w:t>Ä+Domine in virtute+Ä</w:t>
      </w:r>
      <w:r w:rsidRPr="001B63A5">
        <w:rPr>
          <w:lang w:val="it-IT"/>
        </w:rPr>
        <w:t xml:space="preserve">. AN </w:t>
      </w:r>
      <w:r w:rsidR="00C1418F" w:rsidRPr="001B63A5">
        <w:rPr>
          <w:rStyle w:val="Incipit"/>
          <w:lang w:val="it-IT"/>
        </w:rPr>
        <w:t>Qui solebat</w:t>
      </w:r>
      <w:r w:rsidRPr="001B63A5">
        <w:rPr>
          <w:lang w:val="it-IT"/>
        </w:rPr>
        <w:t xml:space="preserve">. </w:t>
      </w:r>
      <w:r w:rsidR="00F3652D" w:rsidRPr="00321677">
        <w:rPr>
          <w:lang w:val="de-DE"/>
        </w:rPr>
        <w:t xml:space="preserve">[PS] </w:t>
      </w:r>
      <w:r w:rsidR="00C1418F" w:rsidRPr="00321677">
        <w:rPr>
          <w:rStyle w:val="Incipit"/>
          <w:lang w:val="de-DE"/>
        </w:rPr>
        <w:t>Ä+Domini est+Ä</w:t>
      </w:r>
      <w:r w:rsidRPr="00321677">
        <w:rPr>
          <w:lang w:val="de-DE"/>
        </w:rPr>
        <w:t xml:space="preserve">. AN </w:t>
      </w:r>
      <w:r w:rsidR="00C1418F" w:rsidRPr="00321677">
        <w:rPr>
          <w:rStyle w:val="Incipit"/>
          <w:lang w:val="de-DE"/>
        </w:rPr>
        <w:t>Defuncto itaque</w:t>
      </w:r>
      <w:r w:rsidRPr="00321677">
        <w:rPr>
          <w:lang w:val="de-DE"/>
        </w:rPr>
        <w:t xml:space="preserve">. </w:t>
      </w:r>
      <w:r w:rsidR="00F3652D" w:rsidRPr="00321677">
        <w:rPr>
          <w:lang w:val="de-DE"/>
        </w:rPr>
        <w:t xml:space="preserve">[PS] </w:t>
      </w:r>
      <w:r w:rsidR="00C1418F" w:rsidRPr="00321677">
        <w:rPr>
          <w:rStyle w:val="Incipit"/>
          <w:lang w:val="de-DE"/>
        </w:rPr>
        <w:t>Ä+Benedicam+Ä</w:t>
      </w:r>
      <w:r w:rsidRPr="00321677">
        <w:rPr>
          <w:lang w:val="de-DE"/>
        </w:rPr>
        <w:t xml:space="preserve">. AN </w:t>
      </w:r>
      <w:r w:rsidR="00C1418F" w:rsidRPr="00321677">
        <w:rPr>
          <w:rStyle w:val="Incipit"/>
          <w:lang w:val="de-DE"/>
        </w:rPr>
        <w:t>Quem apicem</w:t>
      </w:r>
      <w:r w:rsidRPr="00321677">
        <w:rPr>
          <w:lang w:val="de-DE"/>
        </w:rPr>
        <w:t xml:space="preserve">. </w:t>
      </w:r>
      <w:r w:rsidR="00F3652D" w:rsidRPr="00321677">
        <w:rPr>
          <w:lang w:val="de-DE"/>
        </w:rPr>
        <w:t xml:space="preserve">[PS] </w:t>
      </w:r>
      <w:r w:rsidR="00C1418F" w:rsidRPr="00321677">
        <w:rPr>
          <w:rStyle w:val="Incipit"/>
          <w:lang w:val="de-DE"/>
        </w:rPr>
        <w:t>Ä+Te decet+Ä</w:t>
      </w:r>
      <w:r w:rsidRPr="00321677">
        <w:rPr>
          <w:lang w:val="de-DE"/>
        </w:rPr>
        <w:t xml:space="preserve">. AN </w:t>
      </w:r>
      <w:r w:rsidR="00C1418F" w:rsidRPr="00321677">
        <w:rPr>
          <w:rStyle w:val="Incipit"/>
          <w:lang w:val="de-DE"/>
        </w:rPr>
        <w:t>Tandem electus</w:t>
      </w:r>
      <w:r w:rsidRPr="00321677">
        <w:rPr>
          <w:lang w:val="de-DE"/>
        </w:rPr>
        <w:t xml:space="preserve">. </w:t>
      </w:r>
      <w:r w:rsidR="00F3652D" w:rsidRPr="00321677">
        <w:rPr>
          <w:lang w:val="de-DE"/>
        </w:rPr>
        <w:t xml:space="preserve">[PS] </w:t>
      </w:r>
      <w:r w:rsidR="00C1418F" w:rsidRPr="00321677">
        <w:rPr>
          <w:rStyle w:val="Incipit"/>
          <w:lang w:val="de-DE"/>
        </w:rPr>
        <w:t>Ä+Bonum est confiteri+Ä</w:t>
      </w:r>
      <w:r w:rsidR="00F3652D" w:rsidRPr="00321677">
        <w:rPr>
          <w:lang w:val="de-DE"/>
        </w:rPr>
        <w:t xml:space="preserve">. </w:t>
      </w:r>
      <w:r w:rsidR="00AC3FA8" w:rsidRPr="00321677">
        <w:rPr>
          <w:lang w:val="de-DE"/>
        </w:rPr>
        <w:t>[</w:t>
      </w:r>
      <w:r w:rsidR="00F3652D" w:rsidRPr="00321677">
        <w:rPr>
          <w:lang w:val="de-DE"/>
        </w:rPr>
        <w:t>VS</w:t>
      </w:r>
      <w:r w:rsidR="00AC3FA8" w:rsidRPr="00321677">
        <w:rPr>
          <w:lang w:val="de-DE"/>
        </w:rPr>
        <w:t>]</w:t>
      </w:r>
      <w:r w:rsidR="00F3652D" w:rsidRPr="00321677">
        <w:rPr>
          <w:lang w:val="de-DE"/>
        </w:rPr>
        <w:t xml:space="preserve"> </w:t>
      </w:r>
      <w:r w:rsidR="00C1418F" w:rsidRPr="00321677">
        <w:rPr>
          <w:rStyle w:val="Incipit"/>
          <w:lang w:val="de-DE"/>
        </w:rPr>
        <w:t>Ä+Amavit eum</w:t>
      </w:r>
      <w:r w:rsidR="00F3652D" w:rsidRPr="00321677">
        <w:rPr>
          <w:lang w:val="de-DE"/>
        </w:rPr>
        <w:t xml:space="preserve"> </w:t>
      </w:r>
      <w:r w:rsidR="00C1418F" w:rsidRPr="00321677">
        <w:rPr>
          <w:rStyle w:val="Incipit"/>
          <w:lang w:val="de-DE"/>
        </w:rPr>
        <w:t>dominus+Ä</w:t>
      </w:r>
      <w:r w:rsidRPr="00321677">
        <w:rPr>
          <w:lang w:val="de-DE"/>
        </w:rPr>
        <w:t xml:space="preserve">. RP </w:t>
      </w:r>
      <w:r w:rsidR="00C1418F" w:rsidRPr="00321677">
        <w:rPr>
          <w:rStyle w:val="Incipit"/>
          <w:lang w:val="de-DE"/>
        </w:rPr>
        <w:t>Propter intollerabiles rerum curas</w:t>
      </w:r>
      <w:r w:rsidRPr="00321677">
        <w:rPr>
          <w:lang w:val="de-DE"/>
        </w:rPr>
        <w:t xml:space="preserve">. </w:t>
      </w:r>
      <w:r w:rsidRPr="001B63A5">
        <w:rPr>
          <w:lang w:val="it-IT"/>
        </w:rPr>
        <w:t xml:space="preserve">RV </w:t>
      </w:r>
      <w:r w:rsidR="00C1418F" w:rsidRPr="001B63A5">
        <w:rPr>
          <w:rStyle w:val="Incipit"/>
          <w:lang w:val="it-IT"/>
        </w:rPr>
        <w:t>Nec fecit proximo</w:t>
      </w:r>
      <w:r w:rsidRPr="001B63A5">
        <w:rPr>
          <w:lang w:val="it-IT"/>
        </w:rPr>
        <w:t xml:space="preserve">. RP </w:t>
      </w:r>
      <w:r w:rsidR="00C1418F" w:rsidRPr="001B63A5">
        <w:rPr>
          <w:rStyle w:val="Incipit"/>
          <w:lang w:val="it-IT"/>
        </w:rPr>
        <w:t>Hoc beato Gregorio</w:t>
      </w:r>
      <w:r w:rsidRPr="001B63A5">
        <w:rPr>
          <w:lang w:val="it-IT"/>
        </w:rPr>
        <w:t xml:space="preserve">. RV </w:t>
      </w:r>
      <w:r w:rsidR="00C1418F" w:rsidRPr="001B63A5">
        <w:rPr>
          <w:rStyle w:val="Incipit"/>
          <w:lang w:val="it-IT"/>
        </w:rPr>
        <w:t>Quousque mundus</w:t>
      </w:r>
      <w:r w:rsidRPr="001B63A5">
        <w:rPr>
          <w:lang w:val="it-IT"/>
        </w:rPr>
        <w:t xml:space="preserve">.RP </w:t>
      </w:r>
      <w:r w:rsidR="00C1418F" w:rsidRPr="001B63A5">
        <w:rPr>
          <w:rStyle w:val="Incipit"/>
          <w:lang w:val="it-IT"/>
        </w:rPr>
        <w:t>Orante beatissimo</w:t>
      </w:r>
      <w:r w:rsidRPr="001B63A5">
        <w:rPr>
          <w:lang w:val="it-IT"/>
        </w:rPr>
        <w:t xml:space="preserve">. RV </w:t>
      </w:r>
      <w:r w:rsidR="00C1418F" w:rsidRPr="001B63A5">
        <w:rPr>
          <w:rStyle w:val="Incipit"/>
          <w:lang w:val="it-IT"/>
        </w:rPr>
        <w:t>Multum enim valet</w:t>
      </w:r>
      <w:r w:rsidRPr="001B63A5">
        <w:rPr>
          <w:lang w:val="it-IT"/>
        </w:rPr>
        <w:t xml:space="preserve">. RP </w:t>
      </w:r>
      <w:r w:rsidR="00C1418F" w:rsidRPr="001B63A5">
        <w:rPr>
          <w:rStyle w:val="Incipit"/>
          <w:lang w:val="it-IT"/>
        </w:rPr>
        <w:t>Vere felicem</w:t>
      </w:r>
      <w:r w:rsidRPr="001B63A5">
        <w:rPr>
          <w:lang w:val="it-IT"/>
        </w:rPr>
        <w:t xml:space="preserve">. RV </w:t>
      </w:r>
      <w:r w:rsidR="00C1418F" w:rsidRPr="001B63A5">
        <w:rPr>
          <w:rStyle w:val="Incipit"/>
          <w:lang w:val="it-IT"/>
        </w:rPr>
        <w:t>A domino factum</w:t>
      </w:r>
      <w:r w:rsidRPr="001B63A5">
        <w:rPr>
          <w:lang w:val="it-IT"/>
        </w:rPr>
        <w:t>.</w:t>
      </w:r>
    </w:p>
    <w:p w:rsidR="00EE485F" w:rsidRPr="00422D29" w:rsidRDefault="00EE485F" w:rsidP="00C10675">
      <w:pPr>
        <w:rPr>
          <w:lang w:val="pt-PT"/>
        </w:rPr>
      </w:pPr>
      <w:r w:rsidRPr="00907DF6">
        <w:rPr>
          <w:rStyle w:val="Time2"/>
          <w:lang w:val="it-IT"/>
        </w:rPr>
        <w:t>[In tertio nocturno]</w:t>
      </w:r>
      <w:r w:rsidRPr="001B63A5">
        <w:rPr>
          <w:lang w:val="it-IT"/>
        </w:rPr>
        <w:t xml:space="preserve"> ACN </w:t>
      </w:r>
      <w:r w:rsidR="00C1418F" w:rsidRPr="001B63A5">
        <w:rPr>
          <w:rStyle w:val="Incipit"/>
          <w:lang w:val="it-IT"/>
        </w:rPr>
        <w:t>Beatus Gregorius</w:t>
      </w:r>
      <w:r w:rsidRPr="001B63A5">
        <w:rPr>
          <w:lang w:val="it-IT"/>
        </w:rPr>
        <w:t xml:space="preserve">. </w:t>
      </w:r>
      <w:r w:rsidR="00F3652D" w:rsidRPr="001B63A5">
        <w:rPr>
          <w:rFonts w:eastAsia="Arial"/>
          <w:lang w:val="it-IT"/>
        </w:rPr>
        <w:t>[</w:t>
      </w:r>
      <w:r w:rsidR="00B43D69" w:rsidRPr="001B63A5">
        <w:rPr>
          <w:rFonts w:eastAsia="Arial"/>
          <w:lang w:val="it-IT"/>
        </w:rPr>
        <w:t>VS</w:t>
      </w:r>
      <w:r w:rsidR="00F3652D" w:rsidRPr="001B63A5">
        <w:rPr>
          <w:rFonts w:eastAsia="Arial"/>
          <w:lang w:val="it-IT"/>
        </w:rPr>
        <w:t xml:space="preserve">] </w:t>
      </w:r>
      <w:r w:rsidR="00C1418F" w:rsidRPr="001B63A5">
        <w:rPr>
          <w:rStyle w:val="Incipit"/>
          <w:rFonts w:eastAsia="Arial"/>
          <w:lang w:val="it-IT"/>
        </w:rPr>
        <w:t>Ä+</w:t>
      </w:r>
      <w:r w:rsidR="00C1418F" w:rsidRPr="001B63A5">
        <w:rPr>
          <w:rStyle w:val="Incipit"/>
          <w:lang w:val="it-IT"/>
        </w:rPr>
        <w:t>Iuravit dominus et non p</w:t>
      </w:r>
      <w:r w:rsidR="00B43D69" w:rsidRPr="001B63A5">
        <w:rPr>
          <w:rStyle w:val="Incipit"/>
          <w:lang w:val="it-IT"/>
        </w:rPr>
        <w:t>a</w:t>
      </w:r>
      <w:r w:rsidR="00C1418F" w:rsidRPr="001B63A5">
        <w:rPr>
          <w:rStyle w:val="Incipit"/>
          <w:lang w:val="it-IT"/>
        </w:rPr>
        <w:t>enitebit eum</w:t>
      </w:r>
      <w:r w:rsidR="00C1418F" w:rsidRPr="001B63A5">
        <w:rPr>
          <w:rStyle w:val="Incipit"/>
          <w:rFonts w:eastAsia="Arial"/>
          <w:lang w:val="it-IT"/>
        </w:rPr>
        <w:t>+Ä</w:t>
      </w:r>
      <w:r w:rsidRPr="001B63A5">
        <w:rPr>
          <w:lang w:val="it-IT"/>
        </w:rPr>
        <w:t xml:space="preserve">. RP </w:t>
      </w:r>
      <w:r w:rsidR="00C1418F" w:rsidRPr="001B63A5">
        <w:rPr>
          <w:rStyle w:val="Incipit"/>
          <w:lang w:val="it-IT"/>
        </w:rPr>
        <w:t>Beatissimus pontifex</w:t>
      </w:r>
      <w:r w:rsidRPr="001B63A5">
        <w:rPr>
          <w:lang w:val="it-IT"/>
        </w:rPr>
        <w:t xml:space="preserve">. </w:t>
      </w:r>
      <w:r w:rsidRPr="00F3652D">
        <w:rPr>
          <w:lang w:val="it-IT"/>
        </w:rPr>
        <w:t xml:space="preserve">RV </w:t>
      </w:r>
      <w:r w:rsidR="00C1418F" w:rsidRPr="00C1418F">
        <w:rPr>
          <w:rStyle w:val="Incipit"/>
          <w:lang w:val="it-IT"/>
        </w:rPr>
        <w:t>Qui omni fere</w:t>
      </w:r>
      <w:r w:rsidRPr="00F3652D">
        <w:rPr>
          <w:lang w:val="it-IT"/>
        </w:rPr>
        <w:t xml:space="preserve">. RP </w:t>
      </w:r>
      <w:r w:rsidR="00C1418F" w:rsidRPr="00C1418F">
        <w:rPr>
          <w:rStyle w:val="Incipit"/>
          <w:lang w:val="it-IT"/>
        </w:rPr>
        <w:t>Hodie praeclarissimis</w:t>
      </w:r>
      <w:r w:rsidRPr="00F3652D">
        <w:rPr>
          <w:lang w:val="it-IT"/>
        </w:rPr>
        <w:t xml:space="preserve">. RV </w:t>
      </w:r>
      <w:r w:rsidR="00C1418F" w:rsidRPr="00C1418F">
        <w:rPr>
          <w:rStyle w:val="Incipit"/>
          <w:lang w:val="it-IT"/>
        </w:rPr>
        <w:t>Ecce vere Israelita</w:t>
      </w:r>
      <w:r w:rsidRPr="00F3652D">
        <w:rPr>
          <w:lang w:val="it-IT"/>
        </w:rPr>
        <w:t xml:space="preserve">. </w:t>
      </w:r>
      <w:r w:rsidRPr="00422D29">
        <w:rPr>
          <w:lang w:val="pt-PT"/>
        </w:rPr>
        <w:t xml:space="preserve">RP </w:t>
      </w:r>
      <w:r w:rsidR="00C1418F" w:rsidRPr="00C1418F">
        <w:rPr>
          <w:rStyle w:val="Incipit"/>
          <w:lang w:val="pt-PT"/>
        </w:rPr>
        <w:t>Sanctus papa Gregorius</w:t>
      </w:r>
      <w:r w:rsidRPr="00F3652D">
        <w:rPr>
          <w:lang w:val="pt-PT"/>
        </w:rPr>
        <w:t xml:space="preserve">. RV </w:t>
      </w:r>
      <w:r w:rsidR="00C1418F" w:rsidRPr="00C1418F">
        <w:rPr>
          <w:rStyle w:val="Incipit"/>
          <w:lang w:val="pt-PT"/>
        </w:rPr>
        <w:t>Innocens manibus</w:t>
      </w:r>
      <w:r w:rsidRPr="00422D29">
        <w:rPr>
          <w:lang w:val="pt-PT"/>
        </w:rPr>
        <w:t xml:space="preserve">. RP </w:t>
      </w:r>
      <w:r w:rsidR="00C1418F" w:rsidRPr="00C1418F">
        <w:rPr>
          <w:rStyle w:val="Incipit"/>
          <w:lang w:val="pt-PT"/>
        </w:rPr>
        <w:t>O pastor apostolice</w:t>
      </w:r>
      <w:r w:rsidRPr="00F3652D">
        <w:rPr>
          <w:lang w:val="pt-PT"/>
        </w:rPr>
        <w:t xml:space="preserve">. RV </w:t>
      </w:r>
      <w:r w:rsidR="00C1418F" w:rsidRPr="00C1418F">
        <w:rPr>
          <w:rStyle w:val="Incipit"/>
          <w:lang w:val="pt-PT"/>
        </w:rPr>
        <w:t>Memor esto</w:t>
      </w:r>
      <w:r w:rsidRPr="00422D29">
        <w:rPr>
          <w:lang w:val="pt-PT"/>
        </w:rPr>
        <w:t>.</w:t>
      </w:r>
    </w:p>
    <w:p w:rsidR="00EE485F" w:rsidRPr="00422D29" w:rsidRDefault="00EE485F" w:rsidP="00C10675">
      <w:pPr>
        <w:rPr>
          <w:lang w:val="pt-PT"/>
        </w:rPr>
      </w:pPr>
      <w:r w:rsidRPr="00422D29">
        <w:rPr>
          <w:rStyle w:val="Time1"/>
          <w:lang w:val="pt-PT"/>
        </w:rPr>
        <w:t>In matutin</w:t>
      </w:r>
      <w:r w:rsidR="00DE07E1">
        <w:rPr>
          <w:rStyle w:val="Time1"/>
          <w:lang w:val="pt-PT"/>
        </w:rPr>
        <w:t>is</w:t>
      </w:r>
      <w:r w:rsidRPr="00422D29">
        <w:rPr>
          <w:rStyle w:val="Time1"/>
          <w:lang w:val="pt-PT"/>
        </w:rPr>
        <w:t xml:space="preserve"> laudibus</w:t>
      </w:r>
      <w:r w:rsidRPr="00F3652D">
        <w:rPr>
          <w:lang w:val="pt-PT"/>
        </w:rPr>
        <w:t xml:space="preserve"> AN </w:t>
      </w:r>
      <w:r w:rsidR="00C1418F" w:rsidRPr="00C1418F">
        <w:rPr>
          <w:rStyle w:val="Incipit"/>
          <w:lang w:val="pt-PT"/>
        </w:rPr>
        <w:t>Gregorius vigiliis</w:t>
      </w:r>
      <w:r w:rsidRPr="00F3652D">
        <w:rPr>
          <w:lang w:val="pt-PT"/>
        </w:rPr>
        <w:t xml:space="preserve">. AN </w:t>
      </w:r>
      <w:r w:rsidR="00C1418F" w:rsidRPr="00C1418F">
        <w:rPr>
          <w:rStyle w:val="Incipit"/>
          <w:lang w:val="pt-PT"/>
        </w:rPr>
        <w:t>Lentis quidem</w:t>
      </w:r>
      <w:r w:rsidRPr="00F3652D">
        <w:rPr>
          <w:lang w:val="pt-PT"/>
        </w:rPr>
        <w:t xml:space="preserve">. AN </w:t>
      </w:r>
      <w:r w:rsidR="00C1418F" w:rsidRPr="00C1418F">
        <w:rPr>
          <w:rStyle w:val="Incipit"/>
          <w:lang w:val="pt-PT"/>
        </w:rPr>
        <w:t>Caelesti cinctus</w:t>
      </w:r>
      <w:r w:rsidRPr="00F3652D">
        <w:rPr>
          <w:lang w:val="pt-PT"/>
        </w:rPr>
        <w:t xml:space="preserve">. AN </w:t>
      </w:r>
      <w:r w:rsidR="00C1418F" w:rsidRPr="00C1418F">
        <w:rPr>
          <w:rStyle w:val="Incipit"/>
          <w:lang w:val="pt-PT"/>
        </w:rPr>
        <w:t>Bissenos nummos</w:t>
      </w:r>
      <w:r w:rsidRPr="00F3652D">
        <w:rPr>
          <w:lang w:val="pt-PT"/>
        </w:rPr>
        <w:t xml:space="preserve">. AN </w:t>
      </w:r>
      <w:r w:rsidR="00C1418F" w:rsidRPr="00C1418F">
        <w:rPr>
          <w:rStyle w:val="Incipit"/>
          <w:lang w:val="pt-PT"/>
        </w:rPr>
        <w:t>Virginum tria mia</w:t>
      </w:r>
      <w:r w:rsidRPr="00F3652D">
        <w:rPr>
          <w:lang w:val="pt-PT"/>
        </w:rPr>
        <w:t xml:space="preserve">. </w:t>
      </w:r>
      <w:r w:rsidR="00F3652D" w:rsidRPr="00422D29">
        <w:rPr>
          <w:lang w:val="pt-PT"/>
        </w:rPr>
        <w:t>[RP</w:t>
      </w:r>
      <w:r w:rsidR="00F3652D">
        <w:rPr>
          <w:lang w:val="pt-PT"/>
        </w:rPr>
        <w:t xml:space="preserve">] </w:t>
      </w:r>
      <w:r w:rsidR="00C1418F" w:rsidRPr="00C1418F">
        <w:rPr>
          <w:rStyle w:val="Incipit"/>
          <w:lang w:val="pt-PT"/>
        </w:rPr>
        <w:t>Ä+Amavit eum dominus+Ä</w:t>
      </w:r>
      <w:r w:rsidR="00F3652D" w:rsidRPr="00F3652D">
        <w:rPr>
          <w:lang w:val="pt-PT"/>
        </w:rPr>
        <w:t xml:space="preserve">. </w:t>
      </w:r>
      <w:r w:rsidR="00AC3FA8">
        <w:rPr>
          <w:lang w:val="pt-PT"/>
        </w:rPr>
        <w:t>[</w:t>
      </w:r>
      <w:r w:rsidR="00F3652D" w:rsidRPr="00F3652D">
        <w:rPr>
          <w:lang w:val="pt-PT"/>
        </w:rPr>
        <w:t>RV</w:t>
      </w:r>
      <w:r w:rsidR="00AC3FA8">
        <w:rPr>
          <w:lang w:val="pt-PT"/>
        </w:rPr>
        <w:t>]</w:t>
      </w:r>
      <w:r w:rsidR="00F3652D" w:rsidRPr="00F3652D">
        <w:rPr>
          <w:lang w:val="pt-PT"/>
        </w:rPr>
        <w:t xml:space="preserve"> </w:t>
      </w:r>
      <w:r w:rsidR="00C1418F" w:rsidRPr="00C1418F">
        <w:rPr>
          <w:rStyle w:val="Incipit"/>
          <w:lang w:val="pt-PT"/>
        </w:rPr>
        <w:t>Ä+Stolam+Ä</w:t>
      </w:r>
      <w:r w:rsidRPr="00F3652D">
        <w:rPr>
          <w:lang w:val="pt-PT"/>
        </w:rPr>
        <w:t xml:space="preserve">. AB </w:t>
      </w:r>
      <w:r w:rsidR="00C1418F" w:rsidRPr="00C1418F">
        <w:rPr>
          <w:rStyle w:val="Incipit"/>
          <w:lang w:val="pt-PT"/>
        </w:rPr>
        <w:t>Christi fidelis famulus</w:t>
      </w:r>
      <w:r w:rsidRPr="00422D29">
        <w:rPr>
          <w:lang w:val="pt-PT"/>
        </w:rPr>
        <w:t>.</w:t>
      </w:r>
    </w:p>
    <w:p w:rsidR="00EE485F" w:rsidRPr="00F3652D" w:rsidRDefault="00EE485F" w:rsidP="00C10675">
      <w:pPr>
        <w:rPr>
          <w:lang w:val="pt-PT"/>
        </w:rPr>
      </w:pPr>
      <w:r w:rsidRPr="00422D29">
        <w:rPr>
          <w:rStyle w:val="Time1"/>
          <w:lang w:val="pt-PT"/>
        </w:rPr>
        <w:t>[Ad horas]</w:t>
      </w:r>
      <w:r w:rsidRPr="00422D29">
        <w:rPr>
          <w:lang w:val="pt-PT"/>
        </w:rPr>
        <w:t xml:space="preserve"> de primo nocturno</w:t>
      </w:r>
      <w:r w:rsidRPr="00F3652D">
        <w:rPr>
          <w:lang w:val="pt-PT"/>
        </w:rPr>
        <w:t>.</w:t>
      </w:r>
    </w:p>
    <w:p w:rsidR="00EE485F" w:rsidRPr="001B63A5" w:rsidRDefault="00EE485F" w:rsidP="00C10675">
      <w:pPr>
        <w:rPr>
          <w:lang w:val="pt-PT"/>
        </w:rPr>
      </w:pPr>
      <w:r w:rsidRPr="001B63A5">
        <w:rPr>
          <w:rStyle w:val="Time1"/>
          <w:lang w:val="pt-PT"/>
        </w:rPr>
        <w:t>Ad missam</w:t>
      </w:r>
      <w:r w:rsidRPr="001B63A5">
        <w:rPr>
          <w:lang w:val="pt-PT"/>
        </w:rPr>
        <w:t xml:space="preserve"> LE</w:t>
      </w:r>
      <w:r w:rsidR="00B43D69" w:rsidRPr="001B63A5">
        <w:rPr>
          <w:lang w:val="pt-PT"/>
        </w:rPr>
        <w:t>EP</w:t>
      </w:r>
      <w:r w:rsidRPr="001B63A5">
        <w:rPr>
          <w:lang w:val="pt-PT"/>
        </w:rPr>
        <w:t xml:space="preserve"> </w:t>
      </w:r>
      <w:r w:rsidR="00C1418F" w:rsidRPr="001B63A5">
        <w:rPr>
          <w:rStyle w:val="Incipit"/>
          <w:lang w:val="pt-PT"/>
        </w:rPr>
        <w:t>Scientes</w:t>
      </w:r>
      <w:r w:rsidRPr="001B63A5">
        <w:rPr>
          <w:lang w:val="pt-PT"/>
        </w:rPr>
        <w:t xml:space="preserve"> </w:t>
      </w:r>
      <w:r w:rsidR="00C1418F" w:rsidRPr="001B63A5">
        <w:rPr>
          <w:rStyle w:val="Incipit"/>
          <w:lang w:val="pt-PT"/>
        </w:rPr>
        <w:t>quia misi</w:t>
      </w:r>
      <w:r w:rsidRPr="001B63A5">
        <w:rPr>
          <w:lang w:val="pt-PT"/>
        </w:rPr>
        <w:t xml:space="preserve">. EV </w:t>
      </w:r>
      <w:r w:rsidR="00C1418F" w:rsidRPr="001B63A5">
        <w:rPr>
          <w:rStyle w:val="Incipit"/>
          <w:lang w:val="pt-PT"/>
        </w:rPr>
        <w:t>Vigilate quia</w:t>
      </w:r>
      <w:r w:rsidRPr="001B63A5">
        <w:rPr>
          <w:lang w:val="pt-PT"/>
        </w:rPr>
        <w:t>.</w:t>
      </w:r>
    </w:p>
    <w:p w:rsidR="00EE485F" w:rsidRPr="00422D29" w:rsidRDefault="00EE485F" w:rsidP="00C10675">
      <w:pPr>
        <w:rPr>
          <w:lang w:val="pt-PT"/>
        </w:rPr>
      </w:pPr>
      <w:r w:rsidRPr="001B63A5">
        <w:rPr>
          <w:rStyle w:val="Time1"/>
          <w:lang w:val="pt-PT"/>
        </w:rPr>
        <w:t>In secunda vespera</w:t>
      </w:r>
      <w:r w:rsidRPr="001B63A5">
        <w:rPr>
          <w:lang w:val="pt-PT"/>
        </w:rPr>
        <w:t xml:space="preserve"> matutina laus. </w:t>
      </w:r>
      <w:r w:rsidRPr="00422D29">
        <w:rPr>
          <w:lang w:val="pt-PT"/>
        </w:rPr>
        <w:t xml:space="preserve">AM </w:t>
      </w:r>
      <w:r w:rsidR="00C1418F" w:rsidRPr="00C1418F">
        <w:rPr>
          <w:rStyle w:val="Incipit"/>
          <w:lang w:val="pt-PT"/>
        </w:rPr>
        <w:t>O Gregori</w:t>
      </w:r>
      <w:r w:rsidRPr="00422D29">
        <w:rPr>
          <w:lang w:val="pt-PT"/>
        </w:rPr>
        <w:t>.</w:t>
      </w:r>
    </w:p>
    <w:p w:rsidR="00EE485F" w:rsidRPr="001B63A5" w:rsidRDefault="00B43D69" w:rsidP="002948B5">
      <w:pPr>
        <w:pStyle w:val="berschrift1"/>
        <w:rPr>
          <w:lang w:val="pt-PT"/>
        </w:rPr>
      </w:pPr>
      <w:r w:rsidRPr="001B63A5">
        <w:rPr>
          <w:lang w:val="pt-PT"/>
        </w:rPr>
        <w:t>DE SANCTO BENEDICTO</w:t>
      </w:r>
    </w:p>
    <w:p w:rsidR="00EE485F" w:rsidRPr="00F3652D" w:rsidRDefault="00EE485F" w:rsidP="00C10675">
      <w:pPr>
        <w:rPr>
          <w:lang w:val="pt-PT"/>
        </w:rPr>
      </w:pPr>
      <w:r w:rsidRPr="00422D29">
        <w:rPr>
          <w:rStyle w:val="Time1"/>
          <w:lang w:val="pt-PT"/>
        </w:rPr>
        <w:t>[Ad vesperas]</w:t>
      </w:r>
      <w:r w:rsidRPr="00422D29">
        <w:rPr>
          <w:lang w:val="pt-PT"/>
        </w:rPr>
        <w:t xml:space="preserve"> CP </w:t>
      </w:r>
      <w:r w:rsidR="00C1418F" w:rsidRPr="00C1418F">
        <w:rPr>
          <w:rStyle w:val="Incipit"/>
          <w:lang w:val="pt-PT"/>
        </w:rPr>
        <w:t>Dilectus deo et hominibus</w:t>
      </w:r>
      <w:r w:rsidRPr="00422D29">
        <w:rPr>
          <w:lang w:val="pt-PT"/>
        </w:rPr>
        <w:t xml:space="preserve">. RP </w:t>
      </w:r>
      <w:r w:rsidR="00C1418F" w:rsidRPr="00C1418F">
        <w:rPr>
          <w:rStyle w:val="Incipit"/>
          <w:lang w:val="pt-PT"/>
        </w:rPr>
        <w:t>O laudanda</w:t>
      </w:r>
      <w:r w:rsidRPr="00422D29">
        <w:rPr>
          <w:lang w:val="pt-PT"/>
        </w:rPr>
        <w:t xml:space="preserve">. </w:t>
      </w:r>
      <w:r w:rsidR="00F3652D" w:rsidRPr="00F3652D">
        <w:rPr>
          <w:rFonts w:eastAsia="Arial"/>
          <w:lang w:val="pt-PT"/>
        </w:rPr>
        <w:t xml:space="preserve">[RV] </w:t>
      </w:r>
      <w:r w:rsidR="00C1418F" w:rsidRPr="00C1418F">
        <w:rPr>
          <w:rStyle w:val="Incipit"/>
          <w:rFonts w:eastAsia="Arial"/>
          <w:lang w:val="pt-PT"/>
        </w:rPr>
        <w:t>Ä+</w:t>
      </w:r>
      <w:r w:rsidR="00C1418F" w:rsidRPr="00C1418F">
        <w:rPr>
          <w:rStyle w:val="Incipit"/>
          <w:lang w:val="pt-PT"/>
        </w:rPr>
        <w:t>Inter</w:t>
      </w:r>
      <w:r w:rsidR="00C1418F" w:rsidRPr="00C1418F">
        <w:rPr>
          <w:rStyle w:val="Incipit"/>
          <w:rFonts w:eastAsia="Arial"/>
          <w:lang w:val="pt-PT"/>
        </w:rPr>
        <w:t>+Ä</w:t>
      </w:r>
      <w:r w:rsidRPr="00F3652D">
        <w:rPr>
          <w:lang w:val="pt-PT"/>
        </w:rPr>
        <w:t xml:space="preserve">. </w:t>
      </w:r>
      <w:r w:rsidRPr="00422D29">
        <w:rPr>
          <w:lang w:val="pt-PT"/>
        </w:rPr>
        <w:t xml:space="preserve">HY </w:t>
      </w:r>
      <w:r w:rsidR="00C1418F" w:rsidRPr="00C1418F">
        <w:rPr>
          <w:rStyle w:val="Incipit"/>
          <w:lang w:val="pt-PT"/>
        </w:rPr>
        <w:t>Christe fili</w:t>
      </w:r>
      <w:r w:rsidRPr="00F3652D">
        <w:rPr>
          <w:lang w:val="pt-PT"/>
        </w:rPr>
        <w:t xml:space="preserve">. </w:t>
      </w:r>
      <w:r w:rsidR="00F3652D" w:rsidRPr="00F3652D">
        <w:rPr>
          <w:rFonts w:eastAsia="Arial"/>
          <w:lang w:val="pt-PT"/>
        </w:rPr>
        <w:t xml:space="preserve">[VS] </w:t>
      </w:r>
      <w:r w:rsidR="00C1418F" w:rsidRPr="00C1418F">
        <w:rPr>
          <w:rStyle w:val="Incipit"/>
          <w:rFonts w:eastAsia="Arial"/>
          <w:lang w:val="pt-PT"/>
        </w:rPr>
        <w:t>Ä+</w:t>
      </w:r>
      <w:r w:rsidR="00C1418F" w:rsidRPr="00C1418F">
        <w:rPr>
          <w:rStyle w:val="Incipit"/>
          <w:lang w:val="pt-PT"/>
        </w:rPr>
        <w:t>Os iusti meditabitur sapientiam</w:t>
      </w:r>
      <w:r w:rsidR="00C1418F" w:rsidRPr="00C1418F">
        <w:rPr>
          <w:rStyle w:val="Incipit"/>
          <w:rFonts w:eastAsia="Arial"/>
          <w:lang w:val="pt-PT"/>
        </w:rPr>
        <w:t>+Ä</w:t>
      </w:r>
      <w:r w:rsidRPr="00F3652D">
        <w:rPr>
          <w:lang w:val="pt-PT"/>
        </w:rPr>
        <w:t xml:space="preserve">. </w:t>
      </w:r>
      <w:r w:rsidRPr="00422D29">
        <w:rPr>
          <w:lang w:val="pt-PT"/>
        </w:rPr>
        <w:t>AM</w:t>
      </w:r>
      <w:r w:rsidRPr="00F3652D">
        <w:rPr>
          <w:lang w:val="pt-PT"/>
        </w:rPr>
        <w:t xml:space="preserve"> </w:t>
      </w:r>
      <w:r w:rsidR="00C1418F" w:rsidRPr="00C1418F">
        <w:rPr>
          <w:rStyle w:val="Incipit"/>
          <w:lang w:val="pt-PT"/>
        </w:rPr>
        <w:t>Pater sanctus dum</w:t>
      </w:r>
      <w:r w:rsidRPr="00F3652D">
        <w:rPr>
          <w:lang w:val="pt-PT"/>
        </w:rPr>
        <w:t xml:space="preserve">. </w:t>
      </w:r>
      <w:r w:rsidRPr="00422D29">
        <w:rPr>
          <w:lang w:val="pt-PT"/>
        </w:rPr>
        <w:t xml:space="preserve">OR </w:t>
      </w:r>
      <w:r w:rsidR="00C1418F" w:rsidRPr="00C1418F">
        <w:rPr>
          <w:rStyle w:val="Incipit"/>
          <w:lang w:val="pt-PT"/>
        </w:rPr>
        <w:t>Omnipotens sempiterne deus</w:t>
      </w:r>
      <w:r w:rsidRPr="00422D29">
        <w:rPr>
          <w:lang w:val="pt-PT"/>
        </w:rPr>
        <w:t xml:space="preserve"> </w:t>
      </w:r>
      <w:r w:rsidR="00C1418F" w:rsidRPr="00C1418F">
        <w:rPr>
          <w:rStyle w:val="Incipit"/>
          <w:lang w:val="pt-PT"/>
        </w:rPr>
        <w:t>qui</w:t>
      </w:r>
      <w:r w:rsidRPr="00F3652D">
        <w:rPr>
          <w:lang w:val="pt-PT"/>
        </w:rPr>
        <w:t>. (</w:t>
      </w:r>
      <w:r w:rsidR="000466D7">
        <w:rPr>
          <w:lang w:val="pt-PT"/>
        </w:rPr>
        <w:t>71b</w:t>
      </w:r>
      <w:r w:rsidRPr="00F3652D">
        <w:rPr>
          <w:lang w:val="pt-PT"/>
        </w:rPr>
        <w:t xml:space="preserve">) </w:t>
      </w:r>
      <w:r w:rsidRPr="00422D29">
        <w:rPr>
          <w:rStyle w:val="Time2"/>
          <w:lang w:val="pt-PT"/>
        </w:rPr>
        <w:t>Ad processionem</w:t>
      </w:r>
      <w:r w:rsidRPr="00422D29">
        <w:rPr>
          <w:lang w:val="pt-PT"/>
        </w:rPr>
        <w:t xml:space="preserve"> RPP </w:t>
      </w:r>
      <w:r w:rsidR="00C1418F" w:rsidRPr="00C1418F">
        <w:rPr>
          <w:rStyle w:val="Incipit"/>
          <w:lang w:val="pt-PT"/>
        </w:rPr>
        <w:t>Pretiosus confessor</w:t>
      </w:r>
      <w:r w:rsidRPr="00F3652D">
        <w:rPr>
          <w:lang w:val="pt-PT"/>
        </w:rPr>
        <w:t xml:space="preserve">. </w:t>
      </w:r>
      <w:r w:rsidRPr="00422D29">
        <w:rPr>
          <w:lang w:val="pt-PT"/>
        </w:rPr>
        <w:t xml:space="preserve">Si istud festum vel annuntiatio domini </w:t>
      </w:r>
      <w:r w:rsidRPr="00422D29">
        <w:rPr>
          <w:rFonts w:eastAsia="Arial"/>
          <w:lang w:val="pt-PT"/>
        </w:rPr>
        <w:t xml:space="preserve">in </w:t>
      </w:r>
      <w:r w:rsidRPr="00422D29">
        <w:rPr>
          <w:lang w:val="pt-PT"/>
        </w:rPr>
        <w:t xml:space="preserve">feria </w:t>
      </w:r>
      <w:r w:rsidRPr="00422D29">
        <w:rPr>
          <w:rFonts w:eastAsia="Arial"/>
          <w:lang w:val="pt-PT"/>
        </w:rPr>
        <w:t xml:space="preserve">secunda </w:t>
      </w:r>
      <w:r w:rsidRPr="00422D29">
        <w:rPr>
          <w:lang w:val="pt-PT"/>
        </w:rPr>
        <w:t>post palmas occurrit, priorem vesperam recipit</w:t>
      </w:r>
      <w:r w:rsidRPr="00F3652D">
        <w:rPr>
          <w:lang w:val="pt-PT"/>
        </w:rPr>
        <w:t>.</w:t>
      </w:r>
    </w:p>
    <w:p w:rsidR="00EE485F" w:rsidRPr="00422D29" w:rsidRDefault="00EE485F" w:rsidP="00C10675">
      <w:pPr>
        <w:rPr>
          <w:lang w:val="it-IT"/>
        </w:rPr>
      </w:pPr>
      <w:r w:rsidRPr="00422D29">
        <w:rPr>
          <w:rStyle w:val="Time1"/>
          <w:lang w:val="pt-PT"/>
        </w:rPr>
        <w:t>[Ad matutin</w:t>
      </w:r>
      <w:r w:rsidR="00E25FF8">
        <w:rPr>
          <w:rStyle w:val="Time1"/>
          <w:lang w:val="pt-PT"/>
        </w:rPr>
        <w:t>um</w:t>
      </w:r>
      <w:r w:rsidRPr="00422D29">
        <w:rPr>
          <w:rStyle w:val="Time1"/>
          <w:lang w:val="pt-PT"/>
        </w:rPr>
        <w:t>]</w:t>
      </w:r>
      <w:r w:rsidRPr="00422D29">
        <w:rPr>
          <w:lang w:val="pt-PT"/>
        </w:rPr>
        <w:t xml:space="preserve"> INV </w:t>
      </w:r>
      <w:r w:rsidR="00C1418F" w:rsidRPr="00C1418F">
        <w:rPr>
          <w:rStyle w:val="Incipit"/>
          <w:lang w:val="pt-PT"/>
        </w:rPr>
        <w:t>Confessorum regem</w:t>
      </w:r>
      <w:r w:rsidRPr="00F3652D">
        <w:rPr>
          <w:lang w:val="pt-PT"/>
        </w:rPr>
        <w:t xml:space="preserve">. </w:t>
      </w:r>
      <w:r w:rsidRPr="00422D29">
        <w:rPr>
          <w:lang w:val="it-IT"/>
        </w:rPr>
        <w:t xml:space="preserve">HY </w:t>
      </w:r>
      <w:r w:rsidR="00C1418F" w:rsidRPr="00C1418F">
        <w:rPr>
          <w:rStyle w:val="Incipit"/>
          <w:lang w:val="it-IT"/>
        </w:rPr>
        <w:t>Confessor dei qui unicum</w:t>
      </w:r>
      <w:r w:rsidRPr="00422D29">
        <w:rPr>
          <w:lang w:val="it-IT"/>
        </w:rPr>
        <w:t>.</w:t>
      </w:r>
    </w:p>
    <w:p w:rsidR="00EE485F" w:rsidRPr="001B63A5" w:rsidRDefault="00EE485F" w:rsidP="00C10675">
      <w:pPr>
        <w:rPr>
          <w:lang w:val="fr-FR"/>
        </w:rPr>
      </w:pPr>
      <w:r w:rsidRPr="00422D29">
        <w:rPr>
          <w:rStyle w:val="Time2"/>
          <w:lang w:val="it-IT"/>
        </w:rPr>
        <w:lastRenderedPageBreak/>
        <w:t xml:space="preserve">In </w:t>
      </w:r>
      <w:r w:rsidRPr="00422D29">
        <w:rPr>
          <w:rStyle w:val="Time2"/>
          <w:rFonts w:eastAsia="Arial"/>
          <w:lang w:val="it-IT"/>
        </w:rPr>
        <w:t xml:space="preserve">primo </w:t>
      </w:r>
      <w:r w:rsidRPr="00422D29">
        <w:rPr>
          <w:rStyle w:val="Time2"/>
          <w:lang w:val="it-IT"/>
        </w:rPr>
        <w:t>nocturno</w:t>
      </w:r>
      <w:r w:rsidRPr="00F3652D">
        <w:rPr>
          <w:lang w:val="it-IT"/>
        </w:rPr>
        <w:t xml:space="preserve"> AN </w:t>
      </w:r>
      <w:r w:rsidR="00C1418F" w:rsidRPr="00C1418F">
        <w:rPr>
          <w:rStyle w:val="Incipit"/>
          <w:lang w:val="it-IT"/>
        </w:rPr>
        <w:t>Fuit vir vitae</w:t>
      </w:r>
      <w:r w:rsidRPr="00F3652D">
        <w:rPr>
          <w:lang w:val="it-IT"/>
        </w:rPr>
        <w:t xml:space="preserve">. </w:t>
      </w:r>
      <w:r w:rsidR="00F3652D" w:rsidRPr="00EE485F">
        <w:rPr>
          <w:lang w:val="en-GB"/>
        </w:rPr>
        <w:t>[PS</w:t>
      </w:r>
      <w:r w:rsidR="00F3652D">
        <w:rPr>
          <w:lang w:val="en-GB"/>
        </w:rPr>
        <w:t xml:space="preserve">] </w:t>
      </w:r>
      <w:r w:rsidR="00C1418F" w:rsidRPr="00C1418F">
        <w:rPr>
          <w:rStyle w:val="Incipit"/>
          <w:lang w:val="en-US"/>
        </w:rPr>
        <w:t>Ä+Beatus vir+Ä</w:t>
      </w:r>
      <w:r w:rsidRPr="00F3652D">
        <w:rPr>
          <w:lang w:val="en-US"/>
        </w:rPr>
        <w:t xml:space="preserve">. AN </w:t>
      </w:r>
      <w:r w:rsidR="00C1418F" w:rsidRPr="00C1418F">
        <w:rPr>
          <w:rStyle w:val="Incipit"/>
          <w:lang w:val="en-US"/>
        </w:rPr>
        <w:t>Ab ipso pueri</w:t>
      </w:r>
      <w:r w:rsidR="00874078">
        <w:rPr>
          <w:rStyle w:val="Incipit"/>
          <w:lang w:val="en-US"/>
        </w:rPr>
        <w:t>t</w:t>
      </w:r>
      <w:r w:rsidR="00C1418F" w:rsidRPr="00C1418F">
        <w:rPr>
          <w:rStyle w:val="Incipit"/>
          <w:lang w:val="en-US"/>
        </w:rPr>
        <w:t>iae</w:t>
      </w:r>
      <w:r w:rsidRPr="00EE485F">
        <w:rPr>
          <w:lang w:val="en-GB"/>
        </w:rPr>
        <w:t>.</w:t>
      </w:r>
      <w:r w:rsidR="00874078">
        <w:rPr>
          <w:lang w:val="en-GB"/>
        </w:rPr>
        <w:t xml:space="preserve"> </w:t>
      </w:r>
      <w:r w:rsidR="00F3652D" w:rsidRPr="001B63A5">
        <w:rPr>
          <w:lang w:val="en-US"/>
        </w:rPr>
        <w:t xml:space="preserve">[PS] </w:t>
      </w:r>
      <w:r w:rsidR="00C1418F" w:rsidRPr="001B63A5">
        <w:rPr>
          <w:rStyle w:val="Incipit"/>
          <w:lang w:val="en-US"/>
        </w:rPr>
        <w:t>Ä+Quare+Ä</w:t>
      </w:r>
      <w:r w:rsidRPr="001B63A5">
        <w:rPr>
          <w:lang w:val="en-US"/>
        </w:rPr>
        <w:t xml:space="preserve">. AN </w:t>
      </w:r>
      <w:r w:rsidR="00C1418F" w:rsidRPr="001B63A5">
        <w:rPr>
          <w:rStyle w:val="Incipit"/>
          <w:lang w:val="en-US"/>
        </w:rPr>
        <w:t>Dum in hac terra</w:t>
      </w:r>
      <w:r w:rsidRPr="001B63A5">
        <w:rPr>
          <w:lang w:val="en-US"/>
        </w:rPr>
        <w:t xml:space="preserve">. </w:t>
      </w:r>
      <w:r w:rsidR="00F3652D" w:rsidRPr="001B63A5">
        <w:rPr>
          <w:lang w:val="en-US"/>
        </w:rPr>
        <w:t xml:space="preserve">[PS] </w:t>
      </w:r>
      <w:r w:rsidR="00C1418F" w:rsidRPr="001B63A5">
        <w:rPr>
          <w:rStyle w:val="Incipit"/>
          <w:lang w:val="en-US"/>
        </w:rPr>
        <w:t>Ä+Domine quid+Ä</w:t>
      </w:r>
      <w:r w:rsidRPr="001B63A5">
        <w:rPr>
          <w:lang w:val="en-US"/>
        </w:rPr>
        <w:t xml:space="preserve">. AN </w:t>
      </w:r>
      <w:r w:rsidR="00C1418F" w:rsidRPr="001B63A5">
        <w:rPr>
          <w:rStyle w:val="Incipit"/>
          <w:lang w:val="en-US"/>
        </w:rPr>
        <w:t>Nursia provincia</w:t>
      </w:r>
      <w:r w:rsidRPr="001B63A5">
        <w:rPr>
          <w:lang w:val="en-US"/>
        </w:rPr>
        <w:t xml:space="preserve">. </w:t>
      </w:r>
      <w:r w:rsidRPr="00F3652D">
        <w:rPr>
          <w:lang w:val="pt-PT"/>
        </w:rPr>
        <w:t xml:space="preserve">(91) </w:t>
      </w:r>
      <w:r w:rsidR="00F3652D" w:rsidRPr="00422D29">
        <w:rPr>
          <w:lang w:val="pt-PT"/>
        </w:rPr>
        <w:t>[PS</w:t>
      </w:r>
      <w:r w:rsidR="00F3652D">
        <w:rPr>
          <w:lang w:val="pt-PT"/>
        </w:rPr>
        <w:t xml:space="preserve">] </w:t>
      </w:r>
      <w:r w:rsidR="00C1418F" w:rsidRPr="00C1418F">
        <w:rPr>
          <w:rStyle w:val="Incipit"/>
          <w:lang w:val="pt-PT"/>
        </w:rPr>
        <w:t>Ä+Cum invocarem+Ä</w:t>
      </w:r>
      <w:r w:rsidRPr="00F3652D">
        <w:rPr>
          <w:lang w:val="pt-PT"/>
        </w:rPr>
        <w:t xml:space="preserve">. AN </w:t>
      </w:r>
      <w:r w:rsidR="00C1418F" w:rsidRPr="00C1418F">
        <w:rPr>
          <w:rStyle w:val="Incipit"/>
          <w:lang w:val="pt-PT"/>
        </w:rPr>
        <w:t>Relicta domo</w:t>
      </w:r>
      <w:r w:rsidRPr="00F3652D">
        <w:rPr>
          <w:lang w:val="pt-PT"/>
        </w:rPr>
        <w:t xml:space="preserve">. </w:t>
      </w:r>
      <w:r w:rsidR="00F3652D" w:rsidRPr="00422D29">
        <w:rPr>
          <w:lang w:val="pt-PT"/>
        </w:rPr>
        <w:t>[PS</w:t>
      </w:r>
      <w:r w:rsidR="00F3652D">
        <w:rPr>
          <w:lang w:val="pt-PT"/>
        </w:rPr>
        <w:t xml:space="preserve">] </w:t>
      </w:r>
      <w:r w:rsidR="00C1418F" w:rsidRPr="00C1418F">
        <w:rPr>
          <w:rStyle w:val="Incipit"/>
          <w:lang w:val="pt-PT"/>
        </w:rPr>
        <w:t>Ä+Verba+Ä</w:t>
      </w:r>
      <w:r w:rsidRPr="00F3652D">
        <w:rPr>
          <w:lang w:val="pt-PT"/>
        </w:rPr>
        <w:t xml:space="preserve">. AN </w:t>
      </w:r>
      <w:r w:rsidR="00C1418F" w:rsidRPr="00C1418F">
        <w:rPr>
          <w:rStyle w:val="Incipit"/>
          <w:lang w:val="pt-PT"/>
        </w:rPr>
        <w:t>Hic itaque cum iam</w:t>
      </w:r>
      <w:r w:rsidRPr="00F3652D">
        <w:rPr>
          <w:lang w:val="pt-PT"/>
        </w:rPr>
        <w:t xml:space="preserve">. </w:t>
      </w:r>
      <w:r w:rsidR="00F3652D" w:rsidRPr="00422D29">
        <w:rPr>
          <w:lang w:val="pt-PT"/>
        </w:rPr>
        <w:t>[PS</w:t>
      </w:r>
      <w:r w:rsidR="00F3652D">
        <w:rPr>
          <w:lang w:val="pt-PT"/>
        </w:rPr>
        <w:t xml:space="preserve">] </w:t>
      </w:r>
      <w:r w:rsidR="00C1418F" w:rsidRPr="00C1418F">
        <w:rPr>
          <w:rStyle w:val="Incipit"/>
          <w:lang w:val="pt-PT"/>
        </w:rPr>
        <w:t>Ä+Domine dominus+Ä</w:t>
      </w:r>
      <w:r w:rsidR="00F3652D" w:rsidRPr="00422D29">
        <w:rPr>
          <w:lang w:val="pt-PT"/>
        </w:rPr>
        <w:t xml:space="preserve">. </w:t>
      </w:r>
      <w:r w:rsidR="00204DDD">
        <w:rPr>
          <w:lang w:val="pt-PT"/>
        </w:rPr>
        <w:t>[</w:t>
      </w:r>
      <w:r w:rsidR="00F3652D" w:rsidRPr="00F3652D">
        <w:rPr>
          <w:lang w:val="pt-PT"/>
        </w:rPr>
        <w:t>VS</w:t>
      </w:r>
      <w:r w:rsidR="00204DDD">
        <w:rPr>
          <w:lang w:val="pt-PT"/>
        </w:rPr>
        <w:t>]</w:t>
      </w:r>
      <w:r w:rsidR="00F3652D" w:rsidRPr="00F3652D">
        <w:rPr>
          <w:lang w:val="pt-PT"/>
        </w:rPr>
        <w:t xml:space="preserve"> </w:t>
      </w:r>
      <w:r w:rsidR="00B01FC5" w:rsidRPr="001B63A5">
        <w:rPr>
          <w:rStyle w:val="Incipit"/>
          <w:lang w:val="pt-PT"/>
        </w:rPr>
        <w:t>Ä+</w:t>
      </w:r>
      <w:r w:rsidR="00C1418F" w:rsidRPr="00B01FC5">
        <w:rPr>
          <w:rStyle w:val="Incipit"/>
          <w:lang w:val="pt-PT"/>
        </w:rPr>
        <w:t>Iustum</w:t>
      </w:r>
      <w:r w:rsidR="00C1418F" w:rsidRPr="00C1418F">
        <w:rPr>
          <w:rStyle w:val="Incipit"/>
          <w:lang w:val="pt-PT"/>
        </w:rPr>
        <w:t xml:space="preserve"> deduxit dominus+Ä</w:t>
      </w:r>
      <w:r w:rsidRPr="00F3652D">
        <w:rPr>
          <w:lang w:val="pt-PT"/>
        </w:rPr>
        <w:t>.</w:t>
      </w:r>
      <w:r w:rsidRPr="00422D29">
        <w:rPr>
          <w:lang w:val="pt-PT"/>
        </w:rPr>
        <w:t xml:space="preserve"> </w:t>
      </w:r>
      <w:r w:rsidRPr="00422D29">
        <w:rPr>
          <w:rFonts w:eastAsia="Arial"/>
          <w:lang w:val="pt-PT"/>
        </w:rPr>
        <w:t xml:space="preserve">RP </w:t>
      </w:r>
      <w:r w:rsidR="00C1418F" w:rsidRPr="00C1418F">
        <w:rPr>
          <w:rStyle w:val="Incipit"/>
          <w:lang w:val="pt-PT"/>
        </w:rPr>
        <w:t>Fuit vir vitae</w:t>
      </w:r>
      <w:r w:rsidRPr="00422D29">
        <w:rPr>
          <w:lang w:val="pt-PT"/>
        </w:rPr>
        <w:t>.</w:t>
      </w:r>
      <w:r w:rsidRPr="00F3652D">
        <w:rPr>
          <w:lang w:val="pt-PT"/>
        </w:rPr>
        <w:t xml:space="preserve"> RV </w:t>
      </w:r>
      <w:r w:rsidR="00C1418F" w:rsidRPr="00C1418F">
        <w:rPr>
          <w:rStyle w:val="Incipit"/>
          <w:lang w:val="pt-PT"/>
        </w:rPr>
        <w:t>Despexit igitur</w:t>
      </w:r>
      <w:r w:rsidRPr="00F3652D">
        <w:rPr>
          <w:lang w:val="pt-PT"/>
        </w:rPr>
        <w:t xml:space="preserve">. RP </w:t>
      </w:r>
      <w:r w:rsidR="00C1418F" w:rsidRPr="00C1418F">
        <w:rPr>
          <w:rStyle w:val="Incipit"/>
          <w:lang w:val="pt-PT"/>
        </w:rPr>
        <w:t>Beatus Benedictus</w:t>
      </w:r>
      <w:r w:rsidRPr="00F3652D">
        <w:rPr>
          <w:lang w:val="pt-PT"/>
        </w:rPr>
        <w:t xml:space="preserve">. RV </w:t>
      </w:r>
      <w:r w:rsidR="00C1418F" w:rsidRPr="00C1418F">
        <w:rPr>
          <w:rStyle w:val="Incipit"/>
          <w:lang w:val="pt-PT"/>
        </w:rPr>
        <w:t>Relicta domo</w:t>
      </w:r>
      <w:r w:rsidRPr="00F3652D">
        <w:rPr>
          <w:lang w:val="pt-PT"/>
        </w:rPr>
        <w:t xml:space="preserve">. RP </w:t>
      </w:r>
      <w:r w:rsidR="00C1418F" w:rsidRPr="00C1418F">
        <w:rPr>
          <w:rStyle w:val="Incipit"/>
          <w:lang w:val="pt-PT"/>
        </w:rPr>
        <w:t>Beatus Benedictus</w:t>
      </w:r>
      <w:r w:rsidRPr="00F3652D">
        <w:rPr>
          <w:lang w:val="pt-PT"/>
        </w:rPr>
        <w:t xml:space="preserve">. </w:t>
      </w:r>
      <w:r w:rsidRPr="00F3652D">
        <w:rPr>
          <w:lang w:val="fr-FR"/>
        </w:rPr>
        <w:t xml:space="preserve">RV </w:t>
      </w:r>
      <w:r w:rsidR="00C1418F" w:rsidRPr="00C1418F">
        <w:rPr>
          <w:rStyle w:val="Incipit"/>
          <w:lang w:val="fr-FR"/>
        </w:rPr>
        <w:t>Recessit igitur</w:t>
      </w:r>
      <w:r w:rsidRPr="00F3652D">
        <w:rPr>
          <w:lang w:val="fr-FR"/>
        </w:rPr>
        <w:t xml:space="preserve">. RP </w:t>
      </w:r>
      <w:r w:rsidR="00C1418F" w:rsidRPr="00C1418F">
        <w:rPr>
          <w:rStyle w:val="Incipit"/>
          <w:lang w:val="fr-FR"/>
        </w:rPr>
        <w:t>Pater sanctus dum intentam</w:t>
      </w:r>
      <w:r w:rsidRPr="00422D29">
        <w:rPr>
          <w:lang w:val="fr-FR"/>
        </w:rPr>
        <w:t xml:space="preserve">.RV </w:t>
      </w:r>
      <w:r w:rsidR="00C1418F" w:rsidRPr="00C1418F">
        <w:rPr>
          <w:rStyle w:val="Incipit"/>
          <w:lang w:val="fr-FR"/>
        </w:rPr>
        <w:t>Factumque est</w:t>
      </w:r>
      <w:r w:rsidRPr="00F3652D">
        <w:rPr>
          <w:lang w:val="fr-FR"/>
        </w:rPr>
        <w:t>.</w:t>
      </w:r>
    </w:p>
    <w:p w:rsidR="00EE485F" w:rsidRPr="00422D29" w:rsidRDefault="00EE485F" w:rsidP="00C10675">
      <w:pPr>
        <w:rPr>
          <w:lang w:val="it-IT"/>
        </w:rPr>
      </w:pPr>
      <w:r w:rsidRPr="001B63A5">
        <w:rPr>
          <w:rStyle w:val="Time2"/>
          <w:lang w:val="fr-FR"/>
        </w:rPr>
        <w:t>In secundo nocturno</w:t>
      </w:r>
      <w:r w:rsidRPr="00F3652D">
        <w:rPr>
          <w:lang w:val="fr-FR"/>
        </w:rPr>
        <w:t xml:space="preserve"> AN </w:t>
      </w:r>
      <w:r w:rsidR="00C1418F" w:rsidRPr="00C1418F">
        <w:rPr>
          <w:rStyle w:val="Incipit"/>
          <w:lang w:val="fr-FR"/>
        </w:rPr>
        <w:t>Praedicta nutrix</w:t>
      </w:r>
      <w:r w:rsidRPr="00F3652D">
        <w:rPr>
          <w:lang w:val="fr-FR"/>
        </w:rPr>
        <w:t xml:space="preserve">. </w:t>
      </w:r>
      <w:r w:rsidR="00F3652D" w:rsidRPr="00F3652D">
        <w:rPr>
          <w:lang w:val="fr-FR"/>
        </w:rPr>
        <w:t xml:space="preserve">[PS] </w:t>
      </w:r>
      <w:r w:rsidR="00C1418F" w:rsidRPr="00C1418F">
        <w:rPr>
          <w:rStyle w:val="Incipit"/>
          <w:lang w:val="fr-FR"/>
        </w:rPr>
        <w:t>Ä+Domine quis+Ä</w:t>
      </w:r>
      <w:r w:rsidRPr="00F3652D">
        <w:rPr>
          <w:lang w:val="fr-FR"/>
        </w:rPr>
        <w:t xml:space="preserve">. AN </w:t>
      </w:r>
      <w:r w:rsidR="00C1418F" w:rsidRPr="00C1418F">
        <w:rPr>
          <w:rStyle w:val="Incipit"/>
          <w:lang w:val="fr-FR"/>
        </w:rPr>
        <w:t>Nutrici in auxilium</w:t>
      </w:r>
      <w:r w:rsidRPr="00F3652D">
        <w:rPr>
          <w:lang w:val="fr-FR"/>
        </w:rPr>
        <w:t xml:space="preserve">. </w:t>
      </w:r>
      <w:r w:rsidR="00F3652D" w:rsidRPr="00F3652D">
        <w:rPr>
          <w:lang w:val="fr-FR"/>
        </w:rPr>
        <w:t xml:space="preserve">[PS] </w:t>
      </w:r>
      <w:r w:rsidR="00C1418F" w:rsidRPr="00C1418F">
        <w:rPr>
          <w:rStyle w:val="Incipit"/>
          <w:lang w:val="fr-FR"/>
        </w:rPr>
        <w:t>Ä+Domine in virtute+Ä</w:t>
      </w:r>
      <w:r w:rsidRPr="00F3652D">
        <w:rPr>
          <w:lang w:val="fr-FR"/>
        </w:rPr>
        <w:t xml:space="preserve">. AN </w:t>
      </w:r>
      <w:r w:rsidR="00C1418F" w:rsidRPr="00C1418F">
        <w:rPr>
          <w:rStyle w:val="Incipit"/>
          <w:lang w:val="fr-FR"/>
        </w:rPr>
        <w:t>Recessit igitur</w:t>
      </w:r>
      <w:r w:rsidRPr="00F3652D">
        <w:rPr>
          <w:lang w:val="fr-FR"/>
        </w:rPr>
        <w:t xml:space="preserve">. </w:t>
      </w:r>
      <w:r w:rsidR="00F3652D" w:rsidRPr="001B63A5">
        <w:rPr>
          <w:lang w:val="en-US"/>
        </w:rPr>
        <w:t xml:space="preserve">[PS] </w:t>
      </w:r>
      <w:r w:rsidR="00C1418F" w:rsidRPr="001B63A5">
        <w:rPr>
          <w:rStyle w:val="Incipit"/>
          <w:lang w:val="en-US"/>
        </w:rPr>
        <w:t>Ä+Domini est+Ä</w:t>
      </w:r>
      <w:r w:rsidRPr="001B63A5">
        <w:rPr>
          <w:lang w:val="en-US"/>
        </w:rPr>
        <w:t xml:space="preserve">. AN </w:t>
      </w:r>
      <w:r w:rsidR="00C1418F" w:rsidRPr="001B63A5">
        <w:rPr>
          <w:rStyle w:val="Incipit"/>
          <w:lang w:val="en-US"/>
        </w:rPr>
        <w:t>Dum in heremum</w:t>
      </w:r>
      <w:r w:rsidRPr="001B63A5">
        <w:rPr>
          <w:lang w:val="en-US"/>
        </w:rPr>
        <w:t xml:space="preserve">. </w:t>
      </w:r>
      <w:r w:rsidR="00F3652D" w:rsidRPr="00F3652D">
        <w:rPr>
          <w:lang w:val="en-US"/>
        </w:rPr>
        <w:t xml:space="preserve">[PS] </w:t>
      </w:r>
      <w:r w:rsidR="00C1418F" w:rsidRPr="00C1418F">
        <w:rPr>
          <w:rStyle w:val="Incipit"/>
          <w:lang w:val="en-US"/>
        </w:rPr>
        <w:t>Ä+Benedicam+Ä</w:t>
      </w:r>
      <w:r w:rsidRPr="00F3652D">
        <w:rPr>
          <w:lang w:val="en-US"/>
        </w:rPr>
        <w:t xml:space="preserve">. AN </w:t>
      </w:r>
      <w:r w:rsidR="00C1418F" w:rsidRPr="00C1418F">
        <w:rPr>
          <w:rStyle w:val="Incipit"/>
          <w:lang w:val="en-US"/>
        </w:rPr>
        <w:t xml:space="preserve">Cumque in </w:t>
      </w:r>
      <w:r w:rsidR="00E25FF8">
        <w:rPr>
          <w:rStyle w:val="Incipit"/>
          <w:lang w:val="en-US"/>
        </w:rPr>
        <w:t>s</w:t>
      </w:r>
      <w:r w:rsidR="00C1418F" w:rsidRPr="00C1418F">
        <w:rPr>
          <w:rStyle w:val="Incipit"/>
          <w:lang w:val="en-US"/>
        </w:rPr>
        <w:t>pecu</w:t>
      </w:r>
      <w:r w:rsidRPr="00F3652D">
        <w:rPr>
          <w:lang w:val="en-US"/>
        </w:rPr>
        <w:t xml:space="preserve">. </w:t>
      </w:r>
      <w:r w:rsidRPr="00422D29">
        <w:rPr>
          <w:lang w:val="fr-FR"/>
        </w:rPr>
        <w:t xml:space="preserve">PS </w:t>
      </w:r>
      <w:r w:rsidR="00C1418F" w:rsidRPr="00C1418F">
        <w:rPr>
          <w:rStyle w:val="Incipit"/>
          <w:lang w:val="fr-FR"/>
        </w:rPr>
        <w:t>Exaudi deus orationem meam et ne despexeris</w:t>
      </w:r>
      <w:r w:rsidRPr="00422D29">
        <w:rPr>
          <w:lang w:val="fr-FR"/>
        </w:rPr>
        <w:t>.</w:t>
      </w:r>
      <w:r w:rsidRPr="00F3652D">
        <w:rPr>
          <w:lang w:val="fr-FR"/>
        </w:rPr>
        <w:t xml:space="preserve"> AN </w:t>
      </w:r>
      <w:r w:rsidR="00C1418F" w:rsidRPr="00C1418F">
        <w:rPr>
          <w:rStyle w:val="Incipit"/>
          <w:lang w:val="fr-FR"/>
        </w:rPr>
        <w:t>Cumque sibi conspicerent</w:t>
      </w:r>
      <w:r w:rsidRPr="00F3652D">
        <w:rPr>
          <w:lang w:val="fr-FR"/>
        </w:rPr>
        <w:t xml:space="preserve">. </w:t>
      </w:r>
      <w:r w:rsidR="00F3652D" w:rsidRPr="00422D29">
        <w:rPr>
          <w:lang w:val="fr-FR"/>
        </w:rPr>
        <w:t>[PS</w:t>
      </w:r>
      <w:r w:rsidR="00F3652D">
        <w:rPr>
          <w:lang w:val="fr-FR"/>
        </w:rPr>
        <w:t xml:space="preserve">] </w:t>
      </w:r>
      <w:r w:rsidR="00C1418F" w:rsidRPr="00C1418F">
        <w:rPr>
          <w:rStyle w:val="Incipit"/>
          <w:lang w:val="fr-FR"/>
        </w:rPr>
        <w:t>Ä+Bonum est+Ä</w:t>
      </w:r>
      <w:r w:rsidR="00F3652D" w:rsidRPr="00F3652D">
        <w:rPr>
          <w:lang w:val="fr-FR"/>
        </w:rPr>
        <w:t xml:space="preserve">. </w:t>
      </w:r>
      <w:r w:rsidR="00AC3FA8">
        <w:rPr>
          <w:lang w:val="fr-FR"/>
        </w:rPr>
        <w:t>[</w:t>
      </w:r>
      <w:r w:rsidR="00F3652D" w:rsidRPr="00F3652D">
        <w:rPr>
          <w:lang w:val="fr-FR"/>
        </w:rPr>
        <w:t>VS</w:t>
      </w:r>
      <w:r w:rsidR="00AC3FA8">
        <w:rPr>
          <w:lang w:val="fr-FR"/>
        </w:rPr>
        <w:t>]</w:t>
      </w:r>
      <w:r w:rsidR="00F3652D" w:rsidRPr="00F3652D">
        <w:rPr>
          <w:lang w:val="fr-FR"/>
        </w:rPr>
        <w:t xml:space="preserve"> </w:t>
      </w:r>
      <w:r w:rsidR="00C1418F" w:rsidRPr="00C1418F">
        <w:rPr>
          <w:rStyle w:val="Incipit"/>
          <w:lang w:val="fr-FR"/>
        </w:rPr>
        <w:t>Ä+Amavit eum dominus+Ä</w:t>
      </w:r>
      <w:r w:rsidRPr="00F3652D">
        <w:rPr>
          <w:lang w:val="fr-FR"/>
        </w:rPr>
        <w:t xml:space="preserve">. RP </w:t>
      </w:r>
      <w:r w:rsidR="00C1418F" w:rsidRPr="00C1418F">
        <w:rPr>
          <w:rStyle w:val="Incipit"/>
          <w:lang w:val="fr-FR"/>
        </w:rPr>
        <w:t>Praedicta nutrix</w:t>
      </w:r>
      <w:r w:rsidRPr="00F3652D">
        <w:rPr>
          <w:lang w:val="fr-FR"/>
        </w:rPr>
        <w:t xml:space="preserve">. RV </w:t>
      </w:r>
      <w:r w:rsidR="00C1418F" w:rsidRPr="00C1418F">
        <w:rPr>
          <w:rStyle w:val="Incipit"/>
          <w:lang w:val="fr-FR"/>
        </w:rPr>
        <w:t>Nutrici in auxilium</w:t>
      </w:r>
      <w:r w:rsidRPr="00F3652D">
        <w:rPr>
          <w:lang w:val="fr-FR"/>
        </w:rPr>
        <w:t xml:space="preserve">. RP </w:t>
      </w:r>
      <w:r w:rsidR="00C1418F" w:rsidRPr="00C1418F">
        <w:rPr>
          <w:rStyle w:val="Incipit"/>
          <w:lang w:val="fr-FR"/>
        </w:rPr>
        <w:t>Quidam rusticus</w:t>
      </w:r>
      <w:r w:rsidRPr="00F3652D">
        <w:rPr>
          <w:lang w:val="fr-FR"/>
        </w:rPr>
        <w:t xml:space="preserve">. RV </w:t>
      </w:r>
      <w:r w:rsidR="00C1418F" w:rsidRPr="00C1418F">
        <w:rPr>
          <w:rStyle w:val="Incipit"/>
          <w:lang w:val="fr-FR"/>
        </w:rPr>
        <w:t>Vir autem dei in hac voce</w:t>
      </w:r>
      <w:r w:rsidRPr="00F3652D">
        <w:rPr>
          <w:lang w:val="fr-FR"/>
        </w:rPr>
        <w:t xml:space="preserve">. </w:t>
      </w:r>
      <w:r w:rsidRPr="00F3652D">
        <w:rPr>
          <w:lang w:val="it-IT"/>
        </w:rPr>
        <w:t xml:space="preserve">RP </w:t>
      </w:r>
      <w:r w:rsidR="00C1418F" w:rsidRPr="00C1418F">
        <w:rPr>
          <w:rStyle w:val="Incipit"/>
          <w:lang w:val="it-IT"/>
        </w:rPr>
        <w:t>Domine non aspicias</w:t>
      </w:r>
      <w:r w:rsidRPr="00F3652D">
        <w:rPr>
          <w:lang w:val="it-IT"/>
        </w:rPr>
        <w:t xml:space="preserve">. RV </w:t>
      </w:r>
      <w:r w:rsidR="00C1418F" w:rsidRPr="00C1418F">
        <w:rPr>
          <w:rStyle w:val="Incipit"/>
          <w:lang w:val="it-IT"/>
        </w:rPr>
        <w:t>Cuius manum</w:t>
      </w:r>
      <w:r w:rsidRPr="00F3652D">
        <w:rPr>
          <w:lang w:val="it-IT"/>
        </w:rPr>
        <w:t xml:space="preserve">. RP </w:t>
      </w:r>
      <w:r w:rsidR="00C1418F" w:rsidRPr="00C1418F">
        <w:rPr>
          <w:rStyle w:val="Incipit"/>
          <w:lang w:val="it-IT"/>
        </w:rPr>
        <w:t>O beati viri Benedicti</w:t>
      </w:r>
      <w:r w:rsidRPr="00F3652D">
        <w:rPr>
          <w:lang w:val="it-IT"/>
        </w:rPr>
        <w:t xml:space="preserve">. RV </w:t>
      </w:r>
      <w:r w:rsidR="00C1418F" w:rsidRPr="00C1418F">
        <w:rPr>
          <w:rStyle w:val="Incipit"/>
          <w:lang w:val="it-IT"/>
        </w:rPr>
        <w:t>Cui vivere</w:t>
      </w:r>
      <w:r w:rsidRPr="00422D29">
        <w:rPr>
          <w:lang w:val="it-IT"/>
        </w:rPr>
        <w:t>.</w:t>
      </w:r>
    </w:p>
    <w:p w:rsidR="00EE485F" w:rsidRPr="00422D29" w:rsidRDefault="00EE485F" w:rsidP="00C10675">
      <w:pPr>
        <w:rPr>
          <w:lang w:val="pt-PT"/>
        </w:rPr>
      </w:pPr>
      <w:r w:rsidRPr="00907DF6">
        <w:rPr>
          <w:rStyle w:val="Time2"/>
          <w:lang w:val="it-IT"/>
        </w:rPr>
        <w:t>[In tertio nocturno]</w:t>
      </w:r>
      <w:r w:rsidRPr="00422D29">
        <w:rPr>
          <w:lang w:val="it-IT"/>
        </w:rPr>
        <w:t xml:space="preserve"> ACN </w:t>
      </w:r>
      <w:r w:rsidR="00C1418F" w:rsidRPr="00C1418F">
        <w:rPr>
          <w:rStyle w:val="Incipit"/>
          <w:lang w:val="it-IT"/>
        </w:rPr>
        <w:t>Inito consilio</w:t>
      </w:r>
      <w:r w:rsidRPr="00F3652D">
        <w:rPr>
          <w:lang w:val="it-IT"/>
        </w:rPr>
        <w:t xml:space="preserve">. CNT </w:t>
      </w:r>
      <w:r w:rsidR="00C1418F" w:rsidRPr="00C1418F">
        <w:rPr>
          <w:rStyle w:val="Incipit"/>
          <w:lang w:val="it-IT"/>
        </w:rPr>
        <w:t>Beatus</w:t>
      </w:r>
      <w:r w:rsidRPr="00F3652D">
        <w:rPr>
          <w:lang w:val="it-IT"/>
        </w:rPr>
        <w:t xml:space="preserve">. </w:t>
      </w:r>
      <w:r w:rsidR="00F3652D" w:rsidRPr="00F3652D">
        <w:rPr>
          <w:rFonts w:eastAsia="Arial"/>
          <w:lang w:val="it-IT"/>
        </w:rPr>
        <w:t>[</w:t>
      </w:r>
      <w:r w:rsidR="00E25FF8">
        <w:rPr>
          <w:rFonts w:eastAsia="Arial"/>
          <w:lang w:val="it-IT"/>
        </w:rPr>
        <w:t>VS</w:t>
      </w:r>
      <w:r w:rsidR="00F3652D" w:rsidRPr="00F3652D">
        <w:rPr>
          <w:rFonts w:eastAsia="Arial"/>
          <w:lang w:val="it-IT"/>
        </w:rPr>
        <w:t xml:space="preserve">] </w:t>
      </w:r>
      <w:r w:rsidR="00C1418F" w:rsidRPr="00C1418F">
        <w:rPr>
          <w:rStyle w:val="Incipit"/>
          <w:rFonts w:eastAsia="Arial"/>
          <w:lang w:val="it-IT"/>
        </w:rPr>
        <w:t>Ä+</w:t>
      </w:r>
      <w:r w:rsidR="00C1418F" w:rsidRPr="00C1418F">
        <w:rPr>
          <w:rStyle w:val="Incipit"/>
          <w:lang w:val="it-IT"/>
        </w:rPr>
        <w:t>Magna est gloria</w:t>
      </w:r>
      <w:r w:rsidR="00C1418F" w:rsidRPr="00C1418F">
        <w:rPr>
          <w:rStyle w:val="Incipit"/>
          <w:rFonts w:eastAsia="Arial"/>
          <w:lang w:val="it-IT"/>
        </w:rPr>
        <w:t>+Ä</w:t>
      </w:r>
      <w:r w:rsidRPr="00F3652D">
        <w:rPr>
          <w:lang w:val="it-IT"/>
        </w:rPr>
        <w:t xml:space="preserve">. RP </w:t>
      </w:r>
      <w:r w:rsidR="00C1418F" w:rsidRPr="00C1418F">
        <w:rPr>
          <w:rStyle w:val="Incipit"/>
          <w:lang w:val="it-IT"/>
        </w:rPr>
        <w:t>Frater Maure</w:t>
      </w:r>
      <w:r w:rsidRPr="00F3652D">
        <w:rPr>
          <w:lang w:val="it-IT"/>
        </w:rPr>
        <w:t xml:space="preserve">. RV </w:t>
      </w:r>
      <w:r w:rsidR="00C1418F" w:rsidRPr="00C1418F">
        <w:rPr>
          <w:rStyle w:val="Incipit"/>
          <w:lang w:val="it-IT"/>
        </w:rPr>
        <w:t>Benedictus dei famulus</w:t>
      </w:r>
      <w:r w:rsidRPr="00F3652D">
        <w:rPr>
          <w:lang w:val="it-IT"/>
        </w:rPr>
        <w:t xml:space="preserve">. </w:t>
      </w:r>
      <w:r w:rsidRPr="00F3652D">
        <w:rPr>
          <w:lang w:val="pt-PT"/>
        </w:rPr>
        <w:t xml:space="preserve">RP </w:t>
      </w:r>
      <w:r w:rsidR="00C1418F" w:rsidRPr="00C1418F">
        <w:rPr>
          <w:rStyle w:val="Incipit"/>
          <w:lang w:val="pt-PT"/>
        </w:rPr>
        <w:t>Eodem vero anno</w:t>
      </w:r>
      <w:r w:rsidRPr="00F3652D">
        <w:rPr>
          <w:lang w:val="pt-PT"/>
        </w:rPr>
        <w:t xml:space="preserve">. RV </w:t>
      </w:r>
      <w:r w:rsidR="00C1418F" w:rsidRPr="00C1418F">
        <w:rPr>
          <w:rStyle w:val="Incipit"/>
          <w:lang w:val="pt-PT"/>
        </w:rPr>
        <w:t>Indicans</w:t>
      </w:r>
      <w:r w:rsidRPr="00422D29">
        <w:rPr>
          <w:lang w:val="pt-PT"/>
        </w:rPr>
        <w:t xml:space="preserve">. RP </w:t>
      </w:r>
      <w:r w:rsidR="00C1418F" w:rsidRPr="00C1418F">
        <w:rPr>
          <w:rStyle w:val="Incipit"/>
          <w:lang w:val="pt-PT"/>
        </w:rPr>
        <w:t>Ante sextum</w:t>
      </w:r>
      <w:r w:rsidRPr="00F3652D">
        <w:rPr>
          <w:lang w:val="pt-PT"/>
        </w:rPr>
        <w:t xml:space="preserve">. RV </w:t>
      </w:r>
      <w:r w:rsidR="00C1418F" w:rsidRPr="00C1418F">
        <w:rPr>
          <w:rStyle w:val="Incipit"/>
          <w:lang w:val="pt-PT"/>
        </w:rPr>
        <w:t>Cumque per singulos</w:t>
      </w:r>
      <w:r w:rsidRPr="00422D29">
        <w:rPr>
          <w:lang w:val="pt-PT"/>
        </w:rPr>
        <w:t xml:space="preserve">. </w:t>
      </w:r>
      <w:r w:rsidRPr="00422D29">
        <w:rPr>
          <w:rFonts w:eastAsia="Arial"/>
          <w:lang w:val="pt-PT"/>
        </w:rPr>
        <w:t xml:space="preserve">RP </w:t>
      </w:r>
      <w:r w:rsidR="00C1418F" w:rsidRPr="00C1418F">
        <w:rPr>
          <w:rStyle w:val="Incipit"/>
          <w:lang w:val="pt-PT"/>
        </w:rPr>
        <w:t>Pretiosus confessor</w:t>
      </w:r>
      <w:r w:rsidRPr="00F3652D">
        <w:rPr>
          <w:lang w:val="pt-PT"/>
        </w:rPr>
        <w:t xml:space="preserve">. RV </w:t>
      </w:r>
      <w:r w:rsidR="00C1418F" w:rsidRPr="00C1418F">
        <w:rPr>
          <w:rStyle w:val="Incipit"/>
          <w:lang w:val="pt-PT"/>
        </w:rPr>
        <w:t xml:space="preserve">Lampadibus </w:t>
      </w:r>
      <w:r w:rsidR="00E25FF8">
        <w:rPr>
          <w:rStyle w:val="Incipit"/>
          <w:lang w:val="pt-PT"/>
        </w:rPr>
        <w:t>Ä+</w:t>
      </w:r>
      <w:r w:rsidR="00C1418F" w:rsidRPr="00C1418F">
        <w:rPr>
          <w:rStyle w:val="Incipit"/>
          <w:lang w:val="pt-PT"/>
        </w:rPr>
        <w:t>callem</w:t>
      </w:r>
      <w:r w:rsidR="00E25FF8">
        <w:rPr>
          <w:rStyle w:val="Incipit"/>
          <w:lang w:val="pt-PT"/>
        </w:rPr>
        <w:t>+Ä</w:t>
      </w:r>
      <w:r w:rsidR="00C1418F" w:rsidRPr="00C1418F">
        <w:rPr>
          <w:rStyle w:val="Incipit"/>
          <w:lang w:val="pt-PT"/>
        </w:rPr>
        <w:t xml:space="preserve"> innumeris</w:t>
      </w:r>
      <w:r w:rsidRPr="00422D29">
        <w:rPr>
          <w:lang w:val="pt-PT"/>
        </w:rPr>
        <w:t>. Post evang</w:t>
      </w:r>
      <w:r w:rsidRPr="00F3652D">
        <w:rPr>
          <w:lang w:val="pt-PT"/>
        </w:rPr>
        <w:t xml:space="preserve">elium </w:t>
      </w:r>
      <w:r w:rsidRPr="00422D29">
        <w:rPr>
          <w:lang w:val="pt-PT"/>
        </w:rPr>
        <w:t xml:space="preserve">OR </w:t>
      </w:r>
      <w:r w:rsidR="00C1418F" w:rsidRPr="00C1418F">
        <w:rPr>
          <w:rStyle w:val="Incipit"/>
          <w:lang w:val="pt-PT"/>
        </w:rPr>
        <w:t>Omnipotens sempiterne deus qui hodierna</w:t>
      </w:r>
      <w:r w:rsidRPr="00422D29">
        <w:rPr>
          <w:lang w:val="pt-PT"/>
        </w:rPr>
        <w:t>.</w:t>
      </w:r>
    </w:p>
    <w:p w:rsidR="00EE485F" w:rsidRPr="00F3652D" w:rsidRDefault="00EE485F" w:rsidP="00C10675">
      <w:pPr>
        <w:rPr>
          <w:lang w:val="en-GB"/>
        </w:rPr>
      </w:pPr>
      <w:r w:rsidRPr="00F3652D">
        <w:rPr>
          <w:rStyle w:val="Time1"/>
          <w:lang w:val="pt-PT"/>
        </w:rPr>
        <w:t>In matutin</w:t>
      </w:r>
      <w:r w:rsidR="00E25FF8">
        <w:rPr>
          <w:rStyle w:val="Time1"/>
          <w:lang w:val="pt-PT"/>
        </w:rPr>
        <w:t>is</w:t>
      </w:r>
      <w:r w:rsidRPr="00F3652D">
        <w:rPr>
          <w:rStyle w:val="Time1"/>
          <w:lang w:val="pt-PT"/>
        </w:rPr>
        <w:t xml:space="preserve"> laudibus</w:t>
      </w:r>
      <w:r w:rsidRPr="00F3652D">
        <w:rPr>
          <w:lang w:val="pt-PT"/>
        </w:rPr>
        <w:t xml:space="preserve"> AN </w:t>
      </w:r>
      <w:r w:rsidR="00C1418F" w:rsidRPr="00C1418F">
        <w:rPr>
          <w:rStyle w:val="Incipit"/>
          <w:lang w:val="pt-PT"/>
        </w:rPr>
        <w:t>Non aspicias peccata</w:t>
      </w:r>
      <w:r w:rsidRPr="00F3652D">
        <w:rPr>
          <w:lang w:val="pt-PT"/>
        </w:rPr>
        <w:t xml:space="preserve">. </w:t>
      </w:r>
      <w:r w:rsidRPr="00F3652D">
        <w:rPr>
          <w:lang w:val="en-US"/>
        </w:rPr>
        <w:t xml:space="preserve">AN </w:t>
      </w:r>
      <w:r w:rsidR="00C1418F" w:rsidRPr="00C1418F">
        <w:rPr>
          <w:rStyle w:val="Incipit"/>
          <w:lang w:val="en-US"/>
        </w:rPr>
        <w:t>Oravit sanctus Benedictus</w:t>
      </w:r>
      <w:r w:rsidRPr="00F3652D">
        <w:rPr>
          <w:lang w:val="en-US"/>
        </w:rPr>
        <w:t xml:space="preserve">. AN </w:t>
      </w:r>
      <w:r w:rsidR="00C1418F" w:rsidRPr="00C1418F">
        <w:rPr>
          <w:rStyle w:val="Incipit"/>
          <w:lang w:val="en-US"/>
        </w:rPr>
        <w:t>Vix obtinui</w:t>
      </w:r>
      <w:r w:rsidRPr="00F3652D">
        <w:rPr>
          <w:lang w:val="en-US"/>
        </w:rPr>
        <w:t xml:space="preserve">. AN </w:t>
      </w:r>
      <w:r w:rsidR="00C1418F" w:rsidRPr="00C1418F">
        <w:rPr>
          <w:rStyle w:val="Incipit"/>
          <w:lang w:val="en-US"/>
        </w:rPr>
        <w:t>Intempesta nocte</w:t>
      </w:r>
      <w:r w:rsidRPr="00F3652D">
        <w:rPr>
          <w:lang w:val="en-US"/>
        </w:rPr>
        <w:t xml:space="preserve">. AN </w:t>
      </w:r>
      <w:r w:rsidR="00C1418F" w:rsidRPr="00C1418F">
        <w:rPr>
          <w:rStyle w:val="Incipit"/>
          <w:lang w:val="en-US"/>
        </w:rPr>
        <w:t>Sanctimonialis autem femina</w:t>
      </w:r>
      <w:r w:rsidRPr="00EE485F">
        <w:rPr>
          <w:lang w:val="en-GB"/>
        </w:rPr>
        <w:t>. (</w:t>
      </w:r>
      <w:r w:rsidR="000466D7">
        <w:rPr>
          <w:lang w:val="en-GB"/>
        </w:rPr>
        <w:t>72a</w:t>
      </w:r>
      <w:r w:rsidRPr="00EE485F">
        <w:rPr>
          <w:lang w:val="en-GB"/>
        </w:rPr>
        <w:t xml:space="preserve">) RP </w:t>
      </w:r>
      <w:r w:rsidR="00C1418F" w:rsidRPr="00C1418F">
        <w:rPr>
          <w:rStyle w:val="Incipit"/>
          <w:lang w:val="en-US"/>
        </w:rPr>
        <w:t>Iustum deduxit</w:t>
      </w:r>
      <w:r w:rsidRPr="00F3652D">
        <w:rPr>
          <w:lang w:val="en-US"/>
        </w:rPr>
        <w:t xml:space="preserve">. </w:t>
      </w:r>
      <w:r w:rsidR="00F3652D" w:rsidRPr="00F3652D">
        <w:rPr>
          <w:rFonts w:eastAsia="Arial"/>
          <w:lang w:val="en-US"/>
        </w:rPr>
        <w:t xml:space="preserve">[RV] </w:t>
      </w:r>
      <w:r w:rsidR="00C1418F" w:rsidRPr="00C1418F">
        <w:rPr>
          <w:rStyle w:val="Incipit"/>
          <w:rFonts w:eastAsia="Arial"/>
          <w:lang w:val="en-US"/>
        </w:rPr>
        <w:t>Ä+</w:t>
      </w:r>
      <w:r w:rsidR="00C1418F" w:rsidRPr="00C1418F">
        <w:rPr>
          <w:rStyle w:val="Incipit"/>
          <w:lang w:val="en-US"/>
        </w:rPr>
        <w:t>Et ostendit</w:t>
      </w:r>
      <w:r w:rsidR="00C1418F" w:rsidRPr="00C1418F">
        <w:rPr>
          <w:rStyle w:val="Incipit"/>
          <w:rFonts w:eastAsia="Arial"/>
          <w:lang w:val="en-US"/>
        </w:rPr>
        <w:t>+Ä</w:t>
      </w:r>
      <w:r w:rsidRPr="00F3652D">
        <w:rPr>
          <w:lang w:val="en-US"/>
        </w:rPr>
        <w:t xml:space="preserve">. </w:t>
      </w:r>
      <w:r w:rsidRPr="00EE485F">
        <w:rPr>
          <w:lang w:val="en-GB"/>
        </w:rPr>
        <w:t xml:space="preserve">HY </w:t>
      </w:r>
      <w:r w:rsidR="00C1418F" w:rsidRPr="00C1418F">
        <w:rPr>
          <w:rStyle w:val="Incipit"/>
          <w:lang w:val="en-US"/>
        </w:rPr>
        <w:t>Magno canentes</w:t>
      </w:r>
      <w:r w:rsidRPr="00EE485F">
        <w:rPr>
          <w:lang w:val="en-GB"/>
        </w:rPr>
        <w:t xml:space="preserve">. </w:t>
      </w:r>
      <w:r w:rsidR="00F3652D" w:rsidRPr="00EE485F">
        <w:rPr>
          <w:rFonts w:eastAsia="Arial"/>
          <w:lang w:val="en-GB"/>
        </w:rPr>
        <w:t>[</w:t>
      </w:r>
      <w:r w:rsidR="00F3652D" w:rsidRPr="00F3652D">
        <w:rPr>
          <w:rFonts w:eastAsia="Arial"/>
          <w:lang w:val="en-US"/>
        </w:rPr>
        <w:t>VS</w:t>
      </w:r>
      <w:r w:rsidR="00F3652D">
        <w:rPr>
          <w:rFonts w:eastAsia="Arial"/>
          <w:lang w:val="en-GB"/>
        </w:rPr>
        <w:t xml:space="preserve">] </w:t>
      </w:r>
      <w:r w:rsidR="00C1418F" w:rsidRPr="00C1418F">
        <w:rPr>
          <w:rStyle w:val="Incipit"/>
          <w:rFonts w:eastAsia="Arial"/>
          <w:lang w:val="en-US"/>
        </w:rPr>
        <w:t>Ä+</w:t>
      </w:r>
      <w:r w:rsidR="00C1418F" w:rsidRPr="00C1418F">
        <w:rPr>
          <w:rStyle w:val="Incipit"/>
          <w:lang w:val="en-US"/>
        </w:rPr>
        <w:t>Os iusti</w:t>
      </w:r>
      <w:r w:rsidR="00C1418F" w:rsidRPr="00C1418F">
        <w:rPr>
          <w:rStyle w:val="Incipit"/>
          <w:rFonts w:eastAsia="Arial"/>
          <w:lang w:val="en-US"/>
        </w:rPr>
        <w:t>+Ä</w:t>
      </w:r>
      <w:r w:rsidRPr="00F3652D">
        <w:rPr>
          <w:lang w:val="en-US"/>
        </w:rPr>
        <w:t xml:space="preserve">. AB </w:t>
      </w:r>
      <w:r w:rsidR="00C1418F" w:rsidRPr="00C1418F">
        <w:rPr>
          <w:rStyle w:val="Incipit"/>
          <w:lang w:val="en-US"/>
        </w:rPr>
        <w:t>Hodie sanctus Benedictus</w:t>
      </w:r>
      <w:r w:rsidRPr="00EE485F">
        <w:rPr>
          <w:lang w:val="en-GB"/>
        </w:rPr>
        <w:t xml:space="preserve">. </w:t>
      </w:r>
      <w:r w:rsidRPr="00EE485F">
        <w:rPr>
          <w:rStyle w:val="Time2"/>
          <w:lang w:val="en-GB"/>
        </w:rPr>
        <w:t>Ad processionem</w:t>
      </w:r>
      <w:r w:rsidRPr="00F3652D">
        <w:rPr>
          <w:lang w:val="en-GB"/>
        </w:rPr>
        <w:t xml:space="preserve">. RP </w:t>
      </w:r>
      <w:r w:rsidR="00C1418F" w:rsidRPr="00C1418F">
        <w:rPr>
          <w:rStyle w:val="Incipit"/>
          <w:lang w:val="en-GB"/>
        </w:rPr>
        <w:t>O laudanda</w:t>
      </w:r>
      <w:r w:rsidRPr="00F3652D">
        <w:rPr>
          <w:lang w:val="en-GB"/>
        </w:rPr>
        <w:t>.</w:t>
      </w:r>
    </w:p>
    <w:p w:rsidR="00EE485F" w:rsidRPr="00EE485F" w:rsidRDefault="00EE485F" w:rsidP="00C10675">
      <w:pPr>
        <w:rPr>
          <w:lang w:val="en-GB"/>
        </w:rPr>
      </w:pPr>
      <w:r w:rsidRPr="00EE485F">
        <w:rPr>
          <w:rStyle w:val="Time1"/>
          <w:lang w:val="en-GB"/>
        </w:rPr>
        <w:t>Ad horas</w:t>
      </w:r>
      <w:r w:rsidRPr="00EE485F">
        <w:rPr>
          <w:lang w:val="en-GB"/>
        </w:rPr>
        <w:t xml:space="preserve"> de primo nocturno.</w:t>
      </w:r>
    </w:p>
    <w:p w:rsidR="00EE485F" w:rsidRPr="00422D29" w:rsidRDefault="00EE485F" w:rsidP="00C10675">
      <w:pPr>
        <w:rPr>
          <w:lang w:val="pt-PT"/>
        </w:rPr>
      </w:pPr>
      <w:r w:rsidRPr="00EE485F">
        <w:rPr>
          <w:rStyle w:val="Time1"/>
          <w:lang w:val="en-GB"/>
        </w:rPr>
        <w:t>Ad missam</w:t>
      </w:r>
      <w:r w:rsidRPr="00EE485F">
        <w:rPr>
          <w:lang w:val="en-GB"/>
        </w:rPr>
        <w:t xml:space="preserve"> </w:t>
      </w:r>
      <w:r w:rsidRPr="00F3652D">
        <w:rPr>
          <w:lang w:val="en-GB"/>
        </w:rPr>
        <w:t xml:space="preserve">IN </w:t>
      </w:r>
      <w:r w:rsidR="00C1418F" w:rsidRPr="00C1418F">
        <w:rPr>
          <w:rStyle w:val="Incipit"/>
          <w:lang w:val="en-GB"/>
        </w:rPr>
        <w:t>Iustus ut palma</w:t>
      </w:r>
      <w:r w:rsidRPr="00F3652D">
        <w:rPr>
          <w:lang w:val="en-GB"/>
        </w:rPr>
        <w:t xml:space="preserve">. </w:t>
      </w:r>
      <w:r w:rsidRPr="001B63A5">
        <w:rPr>
          <w:lang w:val="en-GB"/>
        </w:rPr>
        <w:t>LE</w:t>
      </w:r>
      <w:r w:rsidR="007E1B69" w:rsidRPr="001B63A5">
        <w:rPr>
          <w:lang w:val="en-GB"/>
        </w:rPr>
        <w:t>EP</w:t>
      </w:r>
      <w:r w:rsidRPr="001B63A5">
        <w:rPr>
          <w:lang w:val="en-GB"/>
        </w:rPr>
        <w:t xml:space="preserve"> </w:t>
      </w:r>
      <w:r w:rsidR="00C1418F" w:rsidRPr="001B63A5">
        <w:rPr>
          <w:rStyle w:val="Incipit"/>
          <w:lang w:val="en-GB"/>
        </w:rPr>
        <w:t>Rigabo ortum meum plantationum</w:t>
      </w:r>
      <w:r w:rsidRPr="001B63A5">
        <w:rPr>
          <w:lang w:val="en-GB"/>
        </w:rPr>
        <w:t xml:space="preserve">. </w:t>
      </w:r>
      <w:r w:rsidRPr="00F3652D">
        <w:rPr>
          <w:lang w:val="pt-PT"/>
        </w:rPr>
        <w:t xml:space="preserve">GR </w:t>
      </w:r>
      <w:r w:rsidR="00C1418F" w:rsidRPr="00C1418F">
        <w:rPr>
          <w:rStyle w:val="Incipit"/>
          <w:lang w:val="pt-PT"/>
        </w:rPr>
        <w:t>Os iusti</w:t>
      </w:r>
      <w:r w:rsidRPr="00F3652D">
        <w:rPr>
          <w:lang w:val="pt-PT"/>
        </w:rPr>
        <w:t xml:space="preserve">. </w:t>
      </w:r>
      <w:r w:rsidR="00F3652D" w:rsidRPr="00422D29">
        <w:rPr>
          <w:lang w:val="pt-PT"/>
        </w:rPr>
        <w:t>[TR</w:t>
      </w:r>
      <w:r w:rsidR="00F3652D">
        <w:rPr>
          <w:lang w:val="pt-PT"/>
        </w:rPr>
        <w:t xml:space="preserve">] </w:t>
      </w:r>
      <w:r w:rsidR="00C1418F" w:rsidRPr="00C1418F">
        <w:rPr>
          <w:rStyle w:val="Incipit"/>
          <w:lang w:val="pt-PT"/>
        </w:rPr>
        <w:t>Ä+Desiderium+Ä</w:t>
      </w:r>
      <w:r w:rsidRPr="00F3652D">
        <w:rPr>
          <w:lang w:val="pt-PT"/>
        </w:rPr>
        <w:t xml:space="preserve">. EV </w:t>
      </w:r>
      <w:r w:rsidR="00C1418F" w:rsidRPr="00C1418F">
        <w:rPr>
          <w:rStyle w:val="Incipit"/>
          <w:lang w:val="pt-PT"/>
        </w:rPr>
        <w:t>Ecce nos reliquimus omnia</w:t>
      </w:r>
      <w:r w:rsidRPr="00F3652D">
        <w:rPr>
          <w:lang w:val="pt-PT"/>
        </w:rPr>
        <w:t xml:space="preserve">. OF </w:t>
      </w:r>
      <w:r w:rsidR="00C1418F" w:rsidRPr="00C1418F">
        <w:rPr>
          <w:rStyle w:val="Incipit"/>
          <w:lang w:val="pt-PT"/>
        </w:rPr>
        <w:t>Posuisti domine</w:t>
      </w:r>
      <w:r w:rsidRPr="00F3652D">
        <w:rPr>
          <w:lang w:val="pt-PT"/>
        </w:rPr>
        <w:t xml:space="preserve">. CO </w:t>
      </w:r>
      <w:r w:rsidR="00C1418F" w:rsidRPr="00C1418F">
        <w:rPr>
          <w:rStyle w:val="Incipit"/>
          <w:lang w:val="pt-PT"/>
        </w:rPr>
        <w:t>Fidelis servus</w:t>
      </w:r>
      <w:r w:rsidRPr="00422D29">
        <w:rPr>
          <w:lang w:val="pt-PT"/>
        </w:rPr>
        <w:t>.</w:t>
      </w:r>
    </w:p>
    <w:p w:rsidR="00EE485F" w:rsidRPr="00422D29" w:rsidRDefault="00EE485F" w:rsidP="00C10675">
      <w:pPr>
        <w:rPr>
          <w:lang w:val="pt-PT"/>
        </w:rPr>
      </w:pPr>
      <w:r w:rsidRPr="00422D29">
        <w:rPr>
          <w:rStyle w:val="Time1"/>
          <w:lang w:val="pt-PT"/>
        </w:rPr>
        <w:t>In secunda vespera</w:t>
      </w:r>
      <w:r w:rsidRPr="00F3652D">
        <w:rPr>
          <w:lang w:val="pt-PT"/>
        </w:rPr>
        <w:t xml:space="preserve"> </w:t>
      </w:r>
      <w:r w:rsidRPr="00422D29">
        <w:rPr>
          <w:lang w:val="pt-PT"/>
        </w:rPr>
        <w:t>mat</w:t>
      </w:r>
      <w:r w:rsidRPr="00F3652D">
        <w:rPr>
          <w:lang w:val="pt-PT"/>
        </w:rPr>
        <w:t xml:space="preserve">utina </w:t>
      </w:r>
      <w:r w:rsidRPr="00422D29">
        <w:rPr>
          <w:lang w:val="pt-PT"/>
        </w:rPr>
        <w:t>laus. Psalmo de uno martyre</w:t>
      </w:r>
      <w:r w:rsidRPr="00F3652D">
        <w:rPr>
          <w:lang w:val="pt-PT"/>
        </w:rPr>
        <w:t xml:space="preserve">. </w:t>
      </w:r>
      <w:r w:rsidRPr="00422D29">
        <w:rPr>
          <w:lang w:val="pt-PT"/>
        </w:rPr>
        <w:t xml:space="preserve">HY </w:t>
      </w:r>
      <w:r w:rsidR="00C1418F" w:rsidRPr="00C1418F">
        <w:rPr>
          <w:rStyle w:val="Incipit"/>
          <w:lang w:val="pt-PT"/>
        </w:rPr>
        <w:t>Christe fili Iesu summi</w:t>
      </w:r>
      <w:r w:rsidRPr="00422D29">
        <w:rPr>
          <w:lang w:val="pt-PT"/>
        </w:rPr>
        <w:t xml:space="preserve">. AM </w:t>
      </w:r>
      <w:r w:rsidR="00C1418F" w:rsidRPr="00C1418F">
        <w:rPr>
          <w:rStyle w:val="Incipit"/>
          <w:lang w:val="pt-PT"/>
        </w:rPr>
        <w:t>Sanctissime confessor</w:t>
      </w:r>
      <w:r w:rsidRPr="00422D29">
        <w:rPr>
          <w:lang w:val="pt-PT"/>
        </w:rPr>
        <w:t>.</w:t>
      </w:r>
    </w:p>
    <w:p w:rsidR="00E25FF8" w:rsidRPr="001B63A5" w:rsidRDefault="00E25FF8" w:rsidP="00E25FF8">
      <w:pPr>
        <w:pStyle w:val="berschrift1"/>
        <w:rPr>
          <w:lang w:val="pt-PT"/>
        </w:rPr>
      </w:pPr>
      <w:r w:rsidRPr="001B63A5">
        <w:rPr>
          <w:lang w:val="pt-PT"/>
        </w:rPr>
        <w:t>KOMMENTAR</w:t>
      </w:r>
    </w:p>
    <w:p w:rsidR="00EE485F" w:rsidRPr="00F3652D" w:rsidRDefault="00EE485F" w:rsidP="00C10675">
      <w:pPr>
        <w:rPr>
          <w:lang w:val="pt-PT"/>
        </w:rPr>
      </w:pPr>
      <w:r w:rsidRPr="00422D29">
        <w:rPr>
          <w:lang w:val="pt-PT"/>
        </w:rPr>
        <w:t>Haec vespera sicut et secunda annuntiationis domini si in aliquo sabbato ante passionem domini occurrit, ex integro festo tribuitur; si vero in sabbato dominicae passionis vel palmarum, psalmos tantum habet</w:t>
      </w:r>
      <w:r w:rsidRPr="00F3652D">
        <w:rPr>
          <w:lang w:val="pt-PT"/>
        </w:rPr>
        <w:t xml:space="preserve">. </w:t>
      </w:r>
      <w:r w:rsidRPr="00422D29">
        <w:rPr>
          <w:lang w:val="pt-PT"/>
        </w:rPr>
        <w:t>Si autem eadem festa in cena domini vel postea evenerint, in die octavo anticip</w:t>
      </w:r>
      <w:r w:rsidR="00285A41" w:rsidRPr="00422D29">
        <w:rPr>
          <w:lang w:val="pt-PT"/>
        </w:rPr>
        <w:t xml:space="preserve">antur, excepto quod annuntiatio </w:t>
      </w:r>
      <w:r w:rsidRPr="00422D29">
        <w:rPr>
          <w:lang w:val="pt-PT"/>
        </w:rPr>
        <w:t xml:space="preserve">domini, si in ipsa sancti resurrectionis dominica occurrit, in feria </w:t>
      </w:r>
      <w:r w:rsidRPr="00422D29">
        <w:rPr>
          <w:rFonts w:eastAsia="Arial"/>
          <w:lang w:val="pt-PT"/>
        </w:rPr>
        <w:t xml:space="preserve">secunda </w:t>
      </w:r>
      <w:r w:rsidRPr="00422D29">
        <w:rPr>
          <w:lang w:val="pt-PT"/>
        </w:rPr>
        <w:t>post palmas celebratur</w:t>
      </w:r>
      <w:r w:rsidRPr="00F3652D">
        <w:rPr>
          <w:lang w:val="pt-PT"/>
        </w:rPr>
        <w:t>.</w:t>
      </w:r>
    </w:p>
    <w:p w:rsidR="00EE485F" w:rsidRPr="00422D29" w:rsidRDefault="00EE485F" w:rsidP="00C10675">
      <w:pPr>
        <w:rPr>
          <w:lang w:val="it-IT"/>
        </w:rPr>
      </w:pPr>
      <w:r w:rsidRPr="00422D29">
        <w:rPr>
          <w:lang w:val="pt-PT"/>
        </w:rPr>
        <w:t xml:space="preserve">Quando autem festum sancti Benedicti in feria </w:t>
      </w:r>
      <w:r w:rsidRPr="00422D29">
        <w:rPr>
          <w:rFonts w:eastAsia="Arial"/>
          <w:lang w:val="pt-PT"/>
        </w:rPr>
        <w:t xml:space="preserve">secunda </w:t>
      </w:r>
      <w:r w:rsidRPr="00422D29">
        <w:rPr>
          <w:lang w:val="pt-PT"/>
        </w:rPr>
        <w:t xml:space="preserve">vel </w:t>
      </w:r>
      <w:r w:rsidRPr="00422D29">
        <w:rPr>
          <w:rFonts w:eastAsia="Arial"/>
          <w:lang w:val="pt-PT"/>
        </w:rPr>
        <w:t xml:space="preserve">tertia </w:t>
      </w:r>
      <w:r w:rsidRPr="00422D29">
        <w:rPr>
          <w:lang w:val="pt-PT"/>
        </w:rPr>
        <w:t>post palmas evenerit, annuntiatio dominica ipsum etiam festum (</w:t>
      </w:r>
      <w:r w:rsidR="000466D7">
        <w:rPr>
          <w:lang w:val="pt-PT"/>
        </w:rPr>
        <w:t>72b</w:t>
      </w:r>
      <w:r w:rsidRPr="00422D29">
        <w:rPr>
          <w:lang w:val="pt-PT"/>
        </w:rPr>
        <w:t xml:space="preserve">) praeveniendo octava sua die, ut praedictum est, anticipatur. </w:t>
      </w:r>
      <w:r w:rsidRPr="00422D29">
        <w:rPr>
          <w:lang w:val="it-IT"/>
        </w:rPr>
        <w:t>(9</w:t>
      </w:r>
      <w:r w:rsidR="00285A41" w:rsidRPr="00422D29">
        <w:rPr>
          <w:lang w:val="it-IT"/>
        </w:rPr>
        <w:t>2)</w:t>
      </w:r>
    </w:p>
    <w:p w:rsidR="00EE485F" w:rsidRPr="001B63A5" w:rsidRDefault="0028509E" w:rsidP="002948B5">
      <w:pPr>
        <w:pStyle w:val="berschrift1"/>
        <w:rPr>
          <w:lang w:val="it-IT"/>
        </w:rPr>
      </w:pPr>
      <w:r w:rsidRPr="001B63A5">
        <w:rPr>
          <w:lang w:val="it-IT"/>
        </w:rPr>
        <w:lastRenderedPageBreak/>
        <w:t>IN ANNUNTIATIONE SANCTAE MARIAE</w:t>
      </w:r>
    </w:p>
    <w:p w:rsidR="001B39FE" w:rsidRPr="00F3652D" w:rsidRDefault="00EE485F" w:rsidP="00C10675">
      <w:pPr>
        <w:rPr>
          <w:lang w:val="it-IT"/>
        </w:rPr>
      </w:pPr>
      <w:r w:rsidRPr="00422D29">
        <w:rPr>
          <w:lang w:val="it-IT"/>
        </w:rPr>
        <w:t xml:space="preserve">Quando annuntiatio domini a </w:t>
      </w:r>
      <w:r w:rsidRPr="0048514D">
        <w:rPr>
          <w:rStyle w:val="Funktion"/>
          <w:lang w:val="it-IT"/>
        </w:rPr>
        <w:t>lectore</w:t>
      </w:r>
      <w:r w:rsidRPr="00422D29">
        <w:rPr>
          <w:rFonts w:eastAsia="Arial"/>
          <w:lang w:val="it-IT"/>
        </w:rPr>
        <w:t xml:space="preserve"> </w:t>
      </w:r>
      <w:r w:rsidRPr="00422D29">
        <w:rPr>
          <w:lang w:val="it-IT"/>
        </w:rPr>
        <w:t xml:space="preserve">praenunciatur in </w:t>
      </w:r>
      <w:r w:rsidRPr="00907DF6">
        <w:rPr>
          <w:rStyle w:val="Ort"/>
          <w:lang w:val="it-IT"/>
        </w:rPr>
        <w:t>capitulo</w:t>
      </w:r>
      <w:r w:rsidRPr="00422D29">
        <w:rPr>
          <w:lang w:val="it-IT"/>
        </w:rPr>
        <w:t>, statim omnes surgunt et venia super genua petunt</w:t>
      </w:r>
      <w:r w:rsidR="001B39FE" w:rsidRPr="00F3652D">
        <w:rPr>
          <w:lang w:val="it-IT"/>
        </w:rPr>
        <w:t>.</w:t>
      </w:r>
    </w:p>
    <w:p w:rsidR="00EE485F" w:rsidRPr="00422D29" w:rsidRDefault="00EE485F" w:rsidP="00C10675">
      <w:pPr>
        <w:rPr>
          <w:lang w:val="pt-PT"/>
        </w:rPr>
      </w:pPr>
      <w:r w:rsidRPr="00422D29">
        <w:rPr>
          <w:rStyle w:val="Time1"/>
          <w:lang w:val="it-IT"/>
        </w:rPr>
        <w:t>[Ad primas vesperas]</w:t>
      </w:r>
      <w:r w:rsidRPr="00F3652D">
        <w:rPr>
          <w:lang w:val="it-IT"/>
        </w:rPr>
        <w:t xml:space="preserve"> </w:t>
      </w:r>
      <w:r w:rsidRPr="00422D29">
        <w:rPr>
          <w:lang w:val="it-IT"/>
        </w:rPr>
        <w:t xml:space="preserve">CP </w:t>
      </w:r>
      <w:r w:rsidR="00C1418F" w:rsidRPr="00C1418F">
        <w:rPr>
          <w:rStyle w:val="Incipit"/>
          <w:lang w:val="it-IT"/>
        </w:rPr>
        <w:t>Ecce virgo concipiet</w:t>
      </w:r>
      <w:r w:rsidRPr="00F3652D">
        <w:rPr>
          <w:lang w:val="it-IT"/>
        </w:rPr>
        <w:t xml:space="preserve">. RP </w:t>
      </w:r>
      <w:r w:rsidR="00C1418F" w:rsidRPr="00C1418F">
        <w:rPr>
          <w:rStyle w:val="Incipit"/>
          <w:lang w:val="it-IT"/>
        </w:rPr>
        <w:t>O Christi virgo</w:t>
      </w:r>
      <w:r w:rsidRPr="00F3652D">
        <w:rPr>
          <w:lang w:val="it-IT"/>
        </w:rPr>
        <w:t xml:space="preserve">. </w:t>
      </w:r>
      <w:r w:rsidR="00F3652D" w:rsidRPr="00F3652D">
        <w:rPr>
          <w:rFonts w:eastAsia="Arial"/>
          <w:lang w:val="it-IT"/>
        </w:rPr>
        <w:t xml:space="preserve">[RV] </w:t>
      </w:r>
      <w:r w:rsidR="00C1418F" w:rsidRPr="00C1418F">
        <w:rPr>
          <w:rStyle w:val="Incipit"/>
          <w:rFonts w:eastAsia="Arial"/>
          <w:lang w:val="it-IT"/>
        </w:rPr>
        <w:t>Ä+</w:t>
      </w:r>
      <w:r w:rsidR="00C1418F" w:rsidRPr="00C1418F">
        <w:rPr>
          <w:rStyle w:val="Incipit"/>
          <w:lang w:val="it-IT"/>
        </w:rPr>
        <w:t>Quoniam peccatorum</w:t>
      </w:r>
      <w:r w:rsidR="00C1418F" w:rsidRPr="00C1418F">
        <w:rPr>
          <w:rStyle w:val="Incipit"/>
          <w:rFonts w:eastAsia="Arial"/>
          <w:lang w:val="it-IT"/>
        </w:rPr>
        <w:t>+Ä</w:t>
      </w:r>
      <w:r w:rsidRPr="00F3652D">
        <w:rPr>
          <w:lang w:val="it-IT"/>
        </w:rPr>
        <w:t xml:space="preserve">. </w:t>
      </w:r>
      <w:r w:rsidRPr="00422D29">
        <w:rPr>
          <w:lang w:val="it-IT"/>
        </w:rPr>
        <w:t xml:space="preserve">HY </w:t>
      </w:r>
      <w:r w:rsidR="00C1418F" w:rsidRPr="00C1418F">
        <w:rPr>
          <w:rStyle w:val="Incipit"/>
          <w:lang w:val="it-IT"/>
        </w:rPr>
        <w:t>Ave maris stella</w:t>
      </w:r>
      <w:r w:rsidRPr="00F3652D">
        <w:rPr>
          <w:lang w:val="it-IT"/>
        </w:rPr>
        <w:t xml:space="preserve">. VS </w:t>
      </w:r>
      <w:r w:rsidR="00C1418F" w:rsidRPr="00C1418F">
        <w:rPr>
          <w:rStyle w:val="Incipit"/>
          <w:lang w:val="it-IT"/>
        </w:rPr>
        <w:t>Ave Maria gratia plena</w:t>
      </w:r>
      <w:r w:rsidRPr="00F3652D">
        <w:rPr>
          <w:lang w:val="it-IT"/>
        </w:rPr>
        <w:t xml:space="preserve">. </w:t>
      </w:r>
      <w:r w:rsidRPr="00422D29">
        <w:rPr>
          <w:lang w:val="it-IT"/>
        </w:rPr>
        <w:t xml:space="preserve">Hymnus completorii subiungitur [HV] </w:t>
      </w:r>
      <w:r w:rsidR="00C1418F" w:rsidRPr="00C1418F">
        <w:rPr>
          <w:rStyle w:val="Incipit"/>
          <w:lang w:val="it-IT"/>
        </w:rPr>
        <w:t>Gloria tibi domine qui natus es ex virgine</w:t>
      </w:r>
      <w:r w:rsidR="00A208F9">
        <w:rPr>
          <w:lang w:val="it-IT"/>
        </w:rPr>
        <w:t xml:space="preserve"> </w:t>
      </w:r>
      <w:r w:rsidRPr="00422D29">
        <w:rPr>
          <w:lang w:val="it-IT"/>
        </w:rPr>
        <w:t>et in crastino per singulas horas.</w:t>
      </w:r>
      <w:r w:rsidRPr="00F3652D">
        <w:rPr>
          <w:lang w:val="it-IT"/>
        </w:rPr>
        <w:t xml:space="preserve"> </w:t>
      </w:r>
      <w:r w:rsidRPr="00F3652D">
        <w:rPr>
          <w:lang w:val="pt-PT"/>
        </w:rPr>
        <w:t xml:space="preserve">AM </w:t>
      </w:r>
      <w:r w:rsidR="00C1418F" w:rsidRPr="00C1418F">
        <w:rPr>
          <w:rStyle w:val="Incipit"/>
          <w:lang w:val="pt-PT"/>
        </w:rPr>
        <w:t xml:space="preserve">Ave spes nostra </w:t>
      </w:r>
      <w:r w:rsidRPr="00F3652D">
        <w:rPr>
          <w:lang w:val="pt-PT"/>
        </w:rPr>
        <w:t xml:space="preserve">. </w:t>
      </w:r>
      <w:r w:rsidRPr="00422D29">
        <w:rPr>
          <w:lang w:val="pt-PT"/>
        </w:rPr>
        <w:t xml:space="preserve">OR </w:t>
      </w:r>
      <w:r w:rsidR="00C1418F" w:rsidRPr="00C1418F">
        <w:rPr>
          <w:rStyle w:val="Incipit"/>
          <w:lang w:val="pt-PT"/>
        </w:rPr>
        <w:t>Deus qui de beatae Mariae</w:t>
      </w:r>
      <w:r w:rsidRPr="00F3652D">
        <w:rPr>
          <w:lang w:val="pt-PT"/>
        </w:rPr>
        <w:t xml:space="preserve">. </w:t>
      </w:r>
      <w:r w:rsidRPr="00422D29">
        <w:rPr>
          <w:rStyle w:val="Time2"/>
          <w:lang w:val="pt-PT"/>
        </w:rPr>
        <w:t>Ad proc</w:t>
      </w:r>
      <w:r w:rsidR="00BF4B69">
        <w:rPr>
          <w:rStyle w:val="Time2"/>
          <w:lang w:val="pt-PT"/>
        </w:rPr>
        <w:t>e</w:t>
      </w:r>
      <w:r w:rsidRPr="00422D29">
        <w:rPr>
          <w:rStyle w:val="Time2"/>
          <w:lang w:val="pt-PT"/>
        </w:rPr>
        <w:t>ssionem</w:t>
      </w:r>
      <w:r w:rsidRPr="00F3652D">
        <w:rPr>
          <w:lang w:val="pt-PT"/>
        </w:rPr>
        <w:t xml:space="preserve"> RPP </w:t>
      </w:r>
      <w:r w:rsidR="00C1418F" w:rsidRPr="00C1418F">
        <w:rPr>
          <w:rStyle w:val="Incipit"/>
          <w:lang w:val="pt-PT"/>
        </w:rPr>
        <w:t>Quomodo fiet</w:t>
      </w:r>
      <w:r w:rsidRPr="00422D29">
        <w:rPr>
          <w:lang w:val="pt-PT"/>
        </w:rPr>
        <w:t xml:space="preserve">. </w:t>
      </w:r>
      <w:r w:rsidR="00B13DD4">
        <w:rPr>
          <w:lang w:val="pt-PT"/>
        </w:rPr>
        <w:t>VS</w:t>
      </w:r>
      <w:r w:rsidRPr="00422D29">
        <w:rPr>
          <w:lang w:val="pt-PT"/>
        </w:rPr>
        <w:t xml:space="preserve"> </w:t>
      </w:r>
      <w:r w:rsidR="00C1418F" w:rsidRPr="00C1418F">
        <w:rPr>
          <w:rStyle w:val="Incipit"/>
          <w:lang w:val="pt-PT"/>
        </w:rPr>
        <w:t>Ave Maria gratia plena dominus tecum</w:t>
      </w:r>
      <w:r w:rsidRPr="00F3652D">
        <w:rPr>
          <w:lang w:val="pt-PT"/>
        </w:rPr>
        <w:t xml:space="preserve">. </w:t>
      </w:r>
      <w:r w:rsidRPr="00422D29">
        <w:rPr>
          <w:lang w:val="pt-PT"/>
        </w:rPr>
        <w:t xml:space="preserve">OR </w:t>
      </w:r>
      <w:r w:rsidR="00C1418F" w:rsidRPr="00C1418F">
        <w:rPr>
          <w:rStyle w:val="Incipit"/>
          <w:lang w:val="pt-PT"/>
        </w:rPr>
        <w:t>In mentibus nostris</w:t>
      </w:r>
      <w:r w:rsidRPr="00422D29">
        <w:rPr>
          <w:lang w:val="pt-PT"/>
        </w:rPr>
        <w:t>.</w:t>
      </w:r>
    </w:p>
    <w:p w:rsidR="00EE485F" w:rsidRPr="00422D29" w:rsidRDefault="00EE485F" w:rsidP="00C10675">
      <w:pPr>
        <w:rPr>
          <w:lang w:val="fr-FR"/>
        </w:rPr>
      </w:pPr>
      <w:r w:rsidRPr="00422D29">
        <w:rPr>
          <w:rStyle w:val="Time1"/>
          <w:lang w:val="pt-PT"/>
        </w:rPr>
        <w:t>[Ad matutinas]</w:t>
      </w:r>
      <w:r w:rsidRPr="00422D29">
        <w:rPr>
          <w:lang w:val="pt-PT"/>
        </w:rPr>
        <w:t xml:space="preserve"> INV </w:t>
      </w:r>
      <w:r w:rsidR="00C1418F" w:rsidRPr="00C1418F">
        <w:rPr>
          <w:rStyle w:val="Incipit"/>
          <w:lang w:val="pt-PT"/>
        </w:rPr>
        <w:t>Ave Maria</w:t>
      </w:r>
      <w:r w:rsidRPr="00F3652D">
        <w:rPr>
          <w:lang w:val="pt-PT"/>
        </w:rPr>
        <w:t xml:space="preserve">. </w:t>
      </w:r>
      <w:r w:rsidR="00F3652D" w:rsidRPr="00422D29">
        <w:rPr>
          <w:lang w:val="fr-FR"/>
        </w:rPr>
        <w:t>[PS</w:t>
      </w:r>
      <w:r w:rsidR="00F3652D">
        <w:rPr>
          <w:lang w:val="fr-FR"/>
        </w:rPr>
        <w:t xml:space="preserve">] </w:t>
      </w:r>
      <w:r w:rsidR="00C1418F" w:rsidRPr="00C1418F">
        <w:rPr>
          <w:rStyle w:val="Incipit"/>
          <w:lang w:val="fr-FR"/>
        </w:rPr>
        <w:t>Ä+Venite exultemus+Ä</w:t>
      </w:r>
      <w:r w:rsidRPr="00F3652D">
        <w:rPr>
          <w:lang w:val="fr-FR"/>
        </w:rPr>
        <w:t xml:space="preserve">. </w:t>
      </w:r>
      <w:r w:rsidRPr="00422D29">
        <w:rPr>
          <w:lang w:val="fr-FR"/>
        </w:rPr>
        <w:t xml:space="preserve">HY </w:t>
      </w:r>
      <w:r w:rsidR="00C1418F" w:rsidRPr="00C1418F">
        <w:rPr>
          <w:rStyle w:val="Incipit"/>
          <w:lang w:val="fr-FR"/>
        </w:rPr>
        <w:t>Fit porta Christi</w:t>
      </w:r>
      <w:r w:rsidRPr="00422D29">
        <w:rPr>
          <w:lang w:val="fr-FR"/>
        </w:rPr>
        <w:t>.</w:t>
      </w:r>
    </w:p>
    <w:p w:rsidR="00EE485F" w:rsidRPr="00F3652D" w:rsidRDefault="00EE485F" w:rsidP="00C10675">
      <w:pPr>
        <w:rPr>
          <w:lang w:val="fr-FR"/>
        </w:rPr>
      </w:pPr>
      <w:r w:rsidRPr="00422D29">
        <w:rPr>
          <w:rStyle w:val="Time2"/>
          <w:lang w:val="it-IT"/>
        </w:rPr>
        <w:t>In primo nocturno</w:t>
      </w:r>
      <w:r w:rsidRPr="00F3652D">
        <w:rPr>
          <w:lang w:val="it-IT"/>
        </w:rPr>
        <w:t xml:space="preserve"> AN </w:t>
      </w:r>
      <w:r w:rsidR="00C1418F" w:rsidRPr="00C1418F">
        <w:rPr>
          <w:rStyle w:val="Incipit"/>
          <w:lang w:val="it-IT"/>
        </w:rPr>
        <w:t>Benedicta tu</w:t>
      </w:r>
      <w:r w:rsidR="00A208F9" w:rsidRPr="00CE65A9">
        <w:rPr>
          <w:lang w:val="it-IT"/>
        </w:rPr>
        <w:t xml:space="preserve"> </w:t>
      </w:r>
      <w:r w:rsidRPr="00CE65A9">
        <w:rPr>
          <w:lang w:val="it-IT"/>
        </w:rPr>
        <w:t xml:space="preserve">cum reliquis. RP </w:t>
      </w:r>
      <w:r w:rsidR="00C1418F" w:rsidRPr="00C1418F">
        <w:rPr>
          <w:rStyle w:val="Incipit"/>
          <w:lang w:val="it-IT"/>
        </w:rPr>
        <w:t>Orietur stella</w:t>
      </w:r>
      <w:r w:rsidRPr="00F3652D">
        <w:rPr>
          <w:lang w:val="it-IT"/>
        </w:rPr>
        <w:t xml:space="preserve">. RV </w:t>
      </w:r>
      <w:r w:rsidR="00C1418F" w:rsidRPr="00C1418F">
        <w:rPr>
          <w:rStyle w:val="Incipit"/>
          <w:lang w:val="it-IT"/>
        </w:rPr>
        <w:t>A solis ortu</w:t>
      </w:r>
      <w:r w:rsidRPr="00422D29">
        <w:rPr>
          <w:lang w:val="it-IT"/>
        </w:rPr>
        <w:t xml:space="preserve">. RP </w:t>
      </w:r>
      <w:r w:rsidR="00C1418F" w:rsidRPr="00C1418F">
        <w:rPr>
          <w:rStyle w:val="Incipit"/>
          <w:lang w:val="it-IT"/>
        </w:rPr>
        <w:t>Ecee virgo</w:t>
      </w:r>
      <w:r w:rsidRPr="00F3652D">
        <w:rPr>
          <w:lang w:val="it-IT"/>
        </w:rPr>
        <w:t xml:space="preserve">. RV </w:t>
      </w:r>
      <w:r w:rsidR="00C1418F" w:rsidRPr="00C1418F">
        <w:rPr>
          <w:rStyle w:val="Incipit"/>
          <w:lang w:val="it-IT"/>
        </w:rPr>
        <w:t>Tollite portas principes</w:t>
      </w:r>
      <w:r w:rsidRPr="00422D29">
        <w:rPr>
          <w:lang w:val="it-IT"/>
        </w:rPr>
        <w:t xml:space="preserve">. RP </w:t>
      </w:r>
      <w:r w:rsidR="00C1418F" w:rsidRPr="00C1418F">
        <w:rPr>
          <w:rStyle w:val="Incipit"/>
          <w:lang w:val="it-IT"/>
        </w:rPr>
        <w:t>Descendet dominus</w:t>
      </w:r>
      <w:r w:rsidRPr="00422D29">
        <w:rPr>
          <w:lang w:val="it-IT"/>
        </w:rPr>
        <w:t xml:space="preserve">. RV </w:t>
      </w:r>
      <w:r w:rsidR="00C1418F" w:rsidRPr="00C1418F">
        <w:rPr>
          <w:rStyle w:val="Incipit"/>
          <w:lang w:val="it-IT"/>
        </w:rPr>
        <w:t>A solis ortu</w:t>
      </w:r>
      <w:r w:rsidRPr="00422D29">
        <w:rPr>
          <w:lang w:val="it-IT"/>
        </w:rPr>
        <w:t xml:space="preserve">. RP </w:t>
      </w:r>
      <w:r w:rsidR="00C1418F" w:rsidRPr="00C1418F">
        <w:rPr>
          <w:rStyle w:val="Incipit"/>
          <w:lang w:val="it-IT"/>
        </w:rPr>
        <w:t>Egredietur virga</w:t>
      </w:r>
      <w:r w:rsidRPr="00F3652D">
        <w:rPr>
          <w:lang w:val="it-IT"/>
        </w:rPr>
        <w:t xml:space="preserve">. </w:t>
      </w:r>
      <w:r w:rsidRPr="00F3652D">
        <w:rPr>
          <w:lang w:val="fr-FR"/>
        </w:rPr>
        <w:t xml:space="preserve">RV </w:t>
      </w:r>
      <w:r w:rsidR="00C1418F" w:rsidRPr="00C1418F">
        <w:rPr>
          <w:rStyle w:val="Incipit"/>
          <w:lang w:val="fr-FR"/>
        </w:rPr>
        <w:t>Et requiescet</w:t>
      </w:r>
      <w:r w:rsidRPr="00F3652D">
        <w:rPr>
          <w:lang w:val="fr-FR"/>
        </w:rPr>
        <w:t>.</w:t>
      </w:r>
    </w:p>
    <w:p w:rsidR="00EE485F" w:rsidRPr="00F3652D" w:rsidRDefault="00EE485F" w:rsidP="00C10675">
      <w:pPr>
        <w:rPr>
          <w:lang w:val="fr-FR"/>
        </w:rPr>
      </w:pPr>
      <w:r w:rsidRPr="00422D29">
        <w:rPr>
          <w:rStyle w:val="Time2"/>
          <w:lang w:val="fr-FR"/>
        </w:rPr>
        <w:t>In secondo nocturno</w:t>
      </w:r>
      <w:r w:rsidRPr="00F3652D">
        <w:rPr>
          <w:lang w:val="fr-FR"/>
        </w:rPr>
        <w:t xml:space="preserve"> AN </w:t>
      </w:r>
      <w:r w:rsidR="00C1418F" w:rsidRPr="00C1418F">
        <w:rPr>
          <w:rStyle w:val="Incipit"/>
          <w:lang w:val="fr-FR"/>
        </w:rPr>
        <w:t>Haec est quae nescivit</w:t>
      </w:r>
      <w:r w:rsidR="00A208F9">
        <w:rPr>
          <w:lang w:val="fr-FR"/>
        </w:rPr>
        <w:t xml:space="preserve"> </w:t>
      </w:r>
      <w:r w:rsidRPr="00422D29">
        <w:rPr>
          <w:lang w:val="fr-FR"/>
        </w:rPr>
        <w:t>cum reliquis.</w:t>
      </w:r>
      <w:r w:rsidRPr="00F3652D">
        <w:rPr>
          <w:lang w:val="fr-FR"/>
        </w:rPr>
        <w:t xml:space="preserve"> </w:t>
      </w:r>
      <w:r w:rsidRPr="00422D29">
        <w:rPr>
          <w:lang w:val="fr-FR"/>
        </w:rPr>
        <w:t xml:space="preserve">RP </w:t>
      </w:r>
      <w:r w:rsidR="00C1418F" w:rsidRPr="00C1418F">
        <w:rPr>
          <w:rStyle w:val="Incipit"/>
          <w:lang w:val="fr-FR"/>
        </w:rPr>
        <w:t>Virgo Israel</w:t>
      </w:r>
      <w:r w:rsidRPr="00F3652D">
        <w:rPr>
          <w:lang w:val="fr-FR"/>
        </w:rPr>
        <w:t xml:space="preserve">. RV </w:t>
      </w:r>
      <w:r w:rsidR="00C1418F" w:rsidRPr="00C1418F">
        <w:rPr>
          <w:rStyle w:val="Incipit"/>
          <w:lang w:val="fr-FR"/>
        </w:rPr>
        <w:t>A solis ortu</w:t>
      </w:r>
      <w:r w:rsidRPr="00F3652D">
        <w:rPr>
          <w:lang w:val="fr-FR"/>
        </w:rPr>
        <w:t xml:space="preserve">. </w:t>
      </w:r>
      <w:r w:rsidRPr="00422D29">
        <w:rPr>
          <w:lang w:val="fr-FR"/>
        </w:rPr>
        <w:t xml:space="preserve">RP </w:t>
      </w:r>
      <w:r w:rsidR="00C1418F" w:rsidRPr="00C1418F">
        <w:rPr>
          <w:rStyle w:val="Incipit"/>
          <w:lang w:val="fr-FR"/>
        </w:rPr>
        <w:t>Missus est Gabriel</w:t>
      </w:r>
      <w:r w:rsidRPr="00F3652D">
        <w:rPr>
          <w:lang w:val="fr-FR"/>
        </w:rPr>
        <w:t xml:space="preserve">. </w:t>
      </w:r>
      <w:r w:rsidRPr="001B63A5">
        <w:rPr>
          <w:lang w:val="fr-FR"/>
        </w:rPr>
        <w:t xml:space="preserve">RV </w:t>
      </w:r>
      <w:r w:rsidR="00C1418F" w:rsidRPr="001B63A5">
        <w:rPr>
          <w:rStyle w:val="Incipit"/>
          <w:lang w:val="fr-FR"/>
        </w:rPr>
        <w:t>Ave Maria</w:t>
      </w:r>
      <w:r w:rsidRPr="001B63A5">
        <w:rPr>
          <w:lang w:val="fr-FR"/>
        </w:rPr>
        <w:t xml:space="preserve">. RP </w:t>
      </w:r>
      <w:r w:rsidR="00C1418F" w:rsidRPr="001B63A5">
        <w:rPr>
          <w:rStyle w:val="Incipit"/>
          <w:lang w:val="fr-FR"/>
        </w:rPr>
        <w:t>Ave Maria</w:t>
      </w:r>
      <w:r w:rsidRPr="001B63A5">
        <w:rPr>
          <w:lang w:val="fr-FR"/>
        </w:rPr>
        <w:t xml:space="preserve">. RV </w:t>
      </w:r>
      <w:r w:rsidR="00C1418F" w:rsidRPr="001B63A5">
        <w:rPr>
          <w:rStyle w:val="Incipit"/>
          <w:lang w:val="fr-FR"/>
        </w:rPr>
        <w:t>Tollite portas</w:t>
      </w:r>
      <w:r w:rsidRPr="001B63A5">
        <w:rPr>
          <w:lang w:val="fr-FR"/>
        </w:rPr>
        <w:t xml:space="preserve">. RP </w:t>
      </w:r>
      <w:r w:rsidR="00C1418F" w:rsidRPr="001B63A5">
        <w:rPr>
          <w:rStyle w:val="Incipit"/>
          <w:lang w:val="fr-FR"/>
        </w:rPr>
        <w:t>Quomodo fiet</w:t>
      </w:r>
      <w:r w:rsidRPr="001B63A5">
        <w:rPr>
          <w:lang w:val="fr-FR"/>
        </w:rPr>
        <w:t xml:space="preserve">. </w:t>
      </w:r>
      <w:r w:rsidRPr="00F3652D">
        <w:rPr>
          <w:lang w:val="fr-FR"/>
        </w:rPr>
        <w:t xml:space="preserve">RV </w:t>
      </w:r>
      <w:r w:rsidR="00C1418F" w:rsidRPr="00C1418F">
        <w:rPr>
          <w:rStyle w:val="Incipit"/>
          <w:lang w:val="fr-FR"/>
        </w:rPr>
        <w:t>Ideoque et quod</w:t>
      </w:r>
      <w:r w:rsidRPr="00F3652D">
        <w:rPr>
          <w:lang w:val="fr-FR"/>
        </w:rPr>
        <w:t>.</w:t>
      </w:r>
    </w:p>
    <w:p w:rsidR="00EE485F" w:rsidRPr="00321677" w:rsidRDefault="00EE485F" w:rsidP="00C10675">
      <w:pPr>
        <w:rPr>
          <w:lang w:val="de-DE"/>
        </w:rPr>
      </w:pPr>
      <w:r w:rsidRPr="001B63A5">
        <w:rPr>
          <w:rStyle w:val="Time2"/>
          <w:lang w:val="it-IT"/>
        </w:rPr>
        <w:t>[In tertio nocturno]</w:t>
      </w:r>
      <w:r w:rsidRPr="001B63A5">
        <w:rPr>
          <w:lang w:val="it-IT"/>
        </w:rPr>
        <w:t xml:space="preserve"> ACN </w:t>
      </w:r>
      <w:r w:rsidR="00C1418F" w:rsidRPr="001B63A5">
        <w:rPr>
          <w:rStyle w:val="Incipit"/>
          <w:lang w:val="it-IT"/>
        </w:rPr>
        <w:t>Dabit illi dominus</w:t>
      </w:r>
      <w:r w:rsidRPr="001B63A5">
        <w:rPr>
          <w:lang w:val="it-IT"/>
        </w:rPr>
        <w:t xml:space="preserve">. CNT </w:t>
      </w:r>
      <w:r w:rsidR="00C1418F" w:rsidRPr="001B63A5">
        <w:rPr>
          <w:rStyle w:val="Incipit"/>
          <w:lang w:val="it-IT"/>
        </w:rPr>
        <w:t>Audite me</w:t>
      </w:r>
      <w:r w:rsidRPr="001B63A5">
        <w:rPr>
          <w:lang w:val="it-IT"/>
        </w:rPr>
        <w:t xml:space="preserve">. </w:t>
      </w:r>
      <w:r w:rsidR="00F3652D" w:rsidRPr="001B63A5">
        <w:rPr>
          <w:rFonts w:eastAsia="Arial"/>
          <w:lang w:val="it-IT"/>
        </w:rPr>
        <w:t>[V</w:t>
      </w:r>
      <w:r w:rsidR="00834F2E" w:rsidRPr="001B63A5">
        <w:rPr>
          <w:rFonts w:eastAsia="Arial"/>
          <w:lang w:val="it-IT"/>
        </w:rPr>
        <w:t>S</w:t>
      </w:r>
      <w:r w:rsidR="00F3652D" w:rsidRPr="001B63A5">
        <w:rPr>
          <w:rFonts w:eastAsia="Arial"/>
          <w:lang w:val="it-IT"/>
        </w:rPr>
        <w:t xml:space="preserve">] </w:t>
      </w:r>
      <w:r w:rsidR="00C1418F" w:rsidRPr="001B63A5">
        <w:rPr>
          <w:rStyle w:val="Incipit"/>
          <w:rFonts w:eastAsia="Arial"/>
          <w:lang w:val="it-IT"/>
        </w:rPr>
        <w:t>Ä+</w:t>
      </w:r>
      <w:r w:rsidR="00C1418F" w:rsidRPr="001B63A5">
        <w:rPr>
          <w:rStyle w:val="Incipit"/>
          <w:lang w:val="it-IT"/>
        </w:rPr>
        <w:t>Dilexisti iustitiam</w:t>
      </w:r>
      <w:r w:rsidR="00C1418F" w:rsidRPr="001B63A5">
        <w:rPr>
          <w:rStyle w:val="Incipit"/>
          <w:rFonts w:eastAsia="Arial"/>
          <w:lang w:val="it-IT"/>
        </w:rPr>
        <w:t>+Ä</w:t>
      </w:r>
      <w:r w:rsidRPr="001B63A5">
        <w:rPr>
          <w:lang w:val="it-IT"/>
        </w:rPr>
        <w:t>. (</w:t>
      </w:r>
      <w:r w:rsidR="000466D7" w:rsidRPr="001B63A5">
        <w:rPr>
          <w:lang w:val="it-IT"/>
        </w:rPr>
        <w:t>73a</w:t>
      </w:r>
      <w:r w:rsidRPr="001B63A5">
        <w:rPr>
          <w:lang w:val="it-IT"/>
        </w:rPr>
        <w:t xml:space="preserve">) RP </w:t>
      </w:r>
      <w:r w:rsidR="00C1418F" w:rsidRPr="001B63A5">
        <w:rPr>
          <w:rStyle w:val="Incipit"/>
          <w:lang w:val="it-IT"/>
        </w:rPr>
        <w:t>Rorate caeli</w:t>
      </w:r>
      <w:r w:rsidRPr="001B63A5">
        <w:rPr>
          <w:lang w:val="it-IT"/>
        </w:rPr>
        <w:t xml:space="preserve">. RV </w:t>
      </w:r>
      <w:r w:rsidR="00C1418F" w:rsidRPr="001B63A5">
        <w:rPr>
          <w:rStyle w:val="Incipit"/>
          <w:lang w:val="it-IT"/>
        </w:rPr>
        <w:t>Emitte agnum</w:t>
      </w:r>
      <w:r w:rsidRPr="001B63A5">
        <w:rPr>
          <w:lang w:val="it-IT"/>
        </w:rPr>
        <w:t xml:space="preserve">. RP </w:t>
      </w:r>
      <w:r w:rsidR="00C1418F" w:rsidRPr="001B63A5">
        <w:rPr>
          <w:rStyle w:val="Incipit"/>
          <w:lang w:val="it-IT"/>
        </w:rPr>
        <w:t>Suscipe verbum</w:t>
      </w:r>
      <w:r w:rsidRPr="001B63A5">
        <w:rPr>
          <w:lang w:val="it-IT"/>
        </w:rPr>
        <w:t xml:space="preserve">. RV </w:t>
      </w:r>
      <w:r w:rsidR="00C1418F" w:rsidRPr="001B63A5">
        <w:rPr>
          <w:rStyle w:val="Incipit"/>
          <w:lang w:val="it-IT"/>
        </w:rPr>
        <w:t>Ave Maria gratia</w:t>
      </w:r>
      <w:r w:rsidRPr="001B63A5">
        <w:rPr>
          <w:lang w:val="it-IT"/>
        </w:rPr>
        <w:t xml:space="preserve">. RP </w:t>
      </w:r>
      <w:r w:rsidR="00C1418F" w:rsidRPr="001B63A5">
        <w:rPr>
          <w:rStyle w:val="Incipit"/>
          <w:lang w:val="it-IT"/>
        </w:rPr>
        <w:t>Gaude Maria</w:t>
      </w:r>
      <w:r w:rsidRPr="001B63A5">
        <w:rPr>
          <w:lang w:val="it-IT"/>
        </w:rPr>
        <w:t xml:space="preserve">. RV </w:t>
      </w:r>
      <w:r w:rsidR="00C1418F" w:rsidRPr="001B63A5">
        <w:rPr>
          <w:rStyle w:val="Incipit"/>
          <w:lang w:val="it-IT"/>
        </w:rPr>
        <w:t>Gabrielem archangelum</w:t>
      </w:r>
      <w:r w:rsidRPr="001B63A5">
        <w:rPr>
          <w:lang w:val="it-IT"/>
        </w:rPr>
        <w:t xml:space="preserve">. RP </w:t>
      </w:r>
      <w:r w:rsidR="00C1418F" w:rsidRPr="001B63A5">
        <w:rPr>
          <w:rStyle w:val="Incipit"/>
          <w:lang w:val="it-IT"/>
        </w:rPr>
        <w:t>Christi virgo</w:t>
      </w:r>
      <w:r w:rsidRPr="001B63A5">
        <w:rPr>
          <w:lang w:val="it-IT"/>
        </w:rPr>
        <w:t xml:space="preserve">. RV </w:t>
      </w:r>
      <w:r w:rsidR="00C1418F" w:rsidRPr="001B63A5">
        <w:rPr>
          <w:rStyle w:val="Incipit"/>
          <w:lang w:val="it-IT"/>
        </w:rPr>
        <w:t>Quoniam peccatorum</w:t>
      </w:r>
      <w:r w:rsidRPr="001B63A5">
        <w:rPr>
          <w:lang w:val="it-IT"/>
        </w:rPr>
        <w:t xml:space="preserve">. </w:t>
      </w:r>
      <w:r w:rsidRPr="00321677">
        <w:rPr>
          <w:lang w:val="de-DE"/>
        </w:rPr>
        <w:t>Post evangelium et ad matutina</w:t>
      </w:r>
      <w:r w:rsidR="00834F2E" w:rsidRPr="00321677">
        <w:rPr>
          <w:lang w:val="de-DE"/>
        </w:rPr>
        <w:t>s</w:t>
      </w:r>
      <w:r w:rsidRPr="00321677">
        <w:rPr>
          <w:lang w:val="de-DE"/>
        </w:rPr>
        <w:t xml:space="preserve"> laud</w:t>
      </w:r>
      <w:r w:rsidR="00834F2E" w:rsidRPr="00321677">
        <w:rPr>
          <w:lang w:val="de-DE"/>
        </w:rPr>
        <w:t>e</w:t>
      </w:r>
      <w:r w:rsidRPr="00321677">
        <w:rPr>
          <w:lang w:val="de-DE"/>
        </w:rPr>
        <w:t xml:space="preserve">s OR </w:t>
      </w:r>
      <w:r w:rsidR="00C1418F" w:rsidRPr="00321677">
        <w:rPr>
          <w:rStyle w:val="Incipit"/>
          <w:lang w:val="de-DE"/>
        </w:rPr>
        <w:t>Deus qui hodierna die</w:t>
      </w:r>
      <w:r w:rsidRPr="00321677">
        <w:rPr>
          <w:lang w:val="de-DE"/>
        </w:rPr>
        <w:t>.</w:t>
      </w:r>
    </w:p>
    <w:p w:rsidR="00EE485F" w:rsidRPr="00F3652D" w:rsidRDefault="00EE485F" w:rsidP="00C10675">
      <w:pPr>
        <w:rPr>
          <w:lang w:val="fr-FR"/>
        </w:rPr>
      </w:pPr>
      <w:r w:rsidRPr="001B63A5">
        <w:rPr>
          <w:rStyle w:val="Time1"/>
          <w:lang w:val="fr-FR"/>
        </w:rPr>
        <w:t>In matutin</w:t>
      </w:r>
      <w:r w:rsidR="00BF4B69" w:rsidRPr="001B63A5">
        <w:rPr>
          <w:rStyle w:val="Time1"/>
          <w:lang w:val="fr-FR"/>
        </w:rPr>
        <w:t>is</w:t>
      </w:r>
      <w:r w:rsidRPr="001B63A5">
        <w:rPr>
          <w:rStyle w:val="Time1"/>
          <w:lang w:val="fr-FR"/>
        </w:rPr>
        <w:t xml:space="preserve"> laudibus</w:t>
      </w:r>
      <w:r w:rsidRPr="00F3652D">
        <w:rPr>
          <w:lang w:val="fr-FR"/>
        </w:rPr>
        <w:t xml:space="preserve"> AN </w:t>
      </w:r>
      <w:r w:rsidR="00C1418F" w:rsidRPr="00C1418F">
        <w:rPr>
          <w:rStyle w:val="Incipit"/>
          <w:lang w:val="fr-FR"/>
        </w:rPr>
        <w:t>Missus est Gabriel</w:t>
      </w:r>
      <w:r w:rsidRPr="00F3652D">
        <w:rPr>
          <w:lang w:val="fr-FR"/>
        </w:rPr>
        <w:t xml:space="preserve">. </w:t>
      </w:r>
      <w:r w:rsidRPr="00F3652D">
        <w:rPr>
          <w:lang w:val="en-US"/>
        </w:rPr>
        <w:t xml:space="preserve">AN </w:t>
      </w:r>
      <w:r w:rsidR="00C1418F" w:rsidRPr="00C1418F">
        <w:rPr>
          <w:rStyle w:val="Incipit"/>
          <w:lang w:val="en-US"/>
        </w:rPr>
        <w:t>Ave Maria</w:t>
      </w:r>
      <w:r w:rsidRPr="00F3652D">
        <w:rPr>
          <w:lang w:val="en-US"/>
        </w:rPr>
        <w:t xml:space="preserve">. AN </w:t>
      </w:r>
      <w:r w:rsidR="00C1418F" w:rsidRPr="00C1418F">
        <w:rPr>
          <w:rStyle w:val="Incipit"/>
          <w:lang w:val="en-US"/>
        </w:rPr>
        <w:t>Spiritus sanctus</w:t>
      </w:r>
      <w:r w:rsidRPr="00EE485F">
        <w:rPr>
          <w:lang w:val="en-GB"/>
        </w:rPr>
        <w:t xml:space="preserve">. </w:t>
      </w:r>
      <w:r w:rsidRPr="00F3652D">
        <w:rPr>
          <w:lang w:val="fr-FR"/>
        </w:rPr>
        <w:t xml:space="preserve">AN </w:t>
      </w:r>
      <w:r w:rsidR="00C1418F" w:rsidRPr="00C1418F">
        <w:rPr>
          <w:rStyle w:val="Incipit"/>
          <w:lang w:val="fr-FR"/>
        </w:rPr>
        <w:t>Ne timeas</w:t>
      </w:r>
      <w:r w:rsidRPr="00F3652D">
        <w:rPr>
          <w:lang w:val="fr-FR"/>
        </w:rPr>
        <w:t xml:space="preserve">. AN </w:t>
      </w:r>
      <w:r w:rsidR="00C1418F" w:rsidRPr="00C1418F">
        <w:rPr>
          <w:rStyle w:val="Incipit"/>
          <w:lang w:val="fr-FR"/>
        </w:rPr>
        <w:t>Ecce ancilla</w:t>
      </w:r>
      <w:r w:rsidRPr="00F3652D">
        <w:rPr>
          <w:lang w:val="fr-FR"/>
        </w:rPr>
        <w:t xml:space="preserve">. </w:t>
      </w:r>
      <w:r w:rsidRPr="00422D29">
        <w:rPr>
          <w:lang w:val="fr-FR"/>
        </w:rPr>
        <w:t xml:space="preserve">RP </w:t>
      </w:r>
      <w:r w:rsidR="00C1418F" w:rsidRPr="00C1418F">
        <w:rPr>
          <w:rStyle w:val="Incipit"/>
          <w:lang w:val="fr-FR"/>
        </w:rPr>
        <w:t>Audi filia et vide</w:t>
      </w:r>
      <w:r w:rsidRPr="00F3652D">
        <w:rPr>
          <w:lang w:val="fr-FR"/>
        </w:rPr>
        <w:t xml:space="preserve">. </w:t>
      </w:r>
      <w:r w:rsidRPr="00422D29">
        <w:rPr>
          <w:lang w:val="fr-FR"/>
        </w:rPr>
        <w:t xml:space="preserve">HY </w:t>
      </w:r>
      <w:r w:rsidR="00C1418F" w:rsidRPr="00C1418F">
        <w:rPr>
          <w:rStyle w:val="Incipit"/>
          <w:lang w:val="fr-FR"/>
        </w:rPr>
        <w:t>Ave maris stella</w:t>
      </w:r>
      <w:r w:rsidRPr="00F3652D">
        <w:rPr>
          <w:lang w:val="fr-FR"/>
        </w:rPr>
        <w:t xml:space="preserve">. VS </w:t>
      </w:r>
      <w:r w:rsidR="00C1418F" w:rsidRPr="00C1418F">
        <w:rPr>
          <w:rStyle w:val="Incipit"/>
          <w:lang w:val="fr-FR"/>
        </w:rPr>
        <w:t>Ave Maria gratia plena</w:t>
      </w:r>
      <w:r w:rsidRPr="00F3652D">
        <w:rPr>
          <w:lang w:val="fr-FR"/>
        </w:rPr>
        <w:t xml:space="preserve">. </w:t>
      </w:r>
      <w:r w:rsidRPr="00422D29">
        <w:rPr>
          <w:lang w:val="fr-FR"/>
        </w:rPr>
        <w:t xml:space="preserve">AB </w:t>
      </w:r>
      <w:r w:rsidR="00C1418F" w:rsidRPr="00C1418F">
        <w:rPr>
          <w:rStyle w:val="Incipit"/>
          <w:lang w:val="fr-FR"/>
        </w:rPr>
        <w:t>Quomodo fiet istud</w:t>
      </w:r>
      <w:r w:rsidRPr="00F3652D">
        <w:rPr>
          <w:lang w:val="fr-FR"/>
        </w:rPr>
        <w:t xml:space="preserve">. </w:t>
      </w:r>
      <w:r w:rsidRPr="00422D29">
        <w:rPr>
          <w:rStyle w:val="Time2"/>
          <w:lang w:val="fr-FR"/>
        </w:rPr>
        <w:t>Ad processionem</w:t>
      </w:r>
      <w:r w:rsidRPr="00F3652D">
        <w:rPr>
          <w:lang w:val="fr-FR"/>
        </w:rPr>
        <w:t xml:space="preserve"> RPP </w:t>
      </w:r>
      <w:r w:rsidR="00C1418F" w:rsidRPr="00C1418F">
        <w:rPr>
          <w:rStyle w:val="Incipit"/>
          <w:lang w:val="fr-FR"/>
        </w:rPr>
        <w:t>Christi virgo</w:t>
      </w:r>
      <w:r w:rsidRPr="00F3652D">
        <w:rPr>
          <w:lang w:val="fr-FR"/>
        </w:rPr>
        <w:t>.</w:t>
      </w:r>
    </w:p>
    <w:p w:rsidR="00834F2E" w:rsidRDefault="00EE485F" w:rsidP="00C10675">
      <w:pPr>
        <w:rPr>
          <w:lang w:val="fr-FR"/>
        </w:rPr>
      </w:pPr>
      <w:r w:rsidRPr="00422D29">
        <w:rPr>
          <w:rStyle w:val="Time1"/>
          <w:lang w:val="fr-FR"/>
        </w:rPr>
        <w:t>Ad horas</w:t>
      </w:r>
      <w:r w:rsidRPr="00422D29">
        <w:rPr>
          <w:lang w:val="fr-FR"/>
        </w:rPr>
        <w:t xml:space="preserve"> mat</w:t>
      </w:r>
      <w:r w:rsidRPr="00F3652D">
        <w:rPr>
          <w:lang w:val="fr-FR"/>
        </w:rPr>
        <w:t xml:space="preserve">utina </w:t>
      </w:r>
      <w:r w:rsidRPr="00422D29">
        <w:rPr>
          <w:lang w:val="fr-FR"/>
        </w:rPr>
        <w:t xml:space="preserve">laus. Si haec festivitas </w:t>
      </w:r>
      <w:r w:rsidRPr="00422D29">
        <w:rPr>
          <w:rFonts w:eastAsia="Arial"/>
          <w:lang w:val="fr-FR"/>
        </w:rPr>
        <w:t xml:space="preserve">in </w:t>
      </w:r>
      <w:r w:rsidRPr="00422D29">
        <w:rPr>
          <w:lang w:val="fr-FR"/>
        </w:rPr>
        <w:t>sexagesima occurrit, post tertiam processio</w:t>
      </w:r>
      <w:r w:rsidR="00C10675" w:rsidRPr="001B63A5">
        <w:rPr>
          <w:lang w:val="fr-FR"/>
        </w:rPr>
        <w:t xml:space="preserve"> </w:t>
      </w:r>
      <w:r w:rsidR="00C10675" w:rsidRPr="00C10675">
        <w:rPr>
          <w:lang w:val="fr-FR"/>
        </w:rPr>
        <w:t>sicut in qualibet (93) dominica agitur</w:t>
      </w:r>
      <w:r w:rsidRPr="00F3652D">
        <w:rPr>
          <w:lang w:val="fr-FR"/>
        </w:rPr>
        <w:t>.</w:t>
      </w:r>
    </w:p>
    <w:p w:rsidR="00EE485F" w:rsidRPr="00F3652D" w:rsidRDefault="00EE485F" w:rsidP="00C10675">
      <w:pPr>
        <w:rPr>
          <w:lang w:val="it-IT"/>
        </w:rPr>
      </w:pPr>
      <w:r w:rsidRPr="001B63A5">
        <w:rPr>
          <w:rStyle w:val="Time1"/>
          <w:lang w:val="pt-PT"/>
        </w:rPr>
        <w:t>Ad processionem</w:t>
      </w:r>
      <w:r w:rsidRPr="00422D29">
        <w:rPr>
          <w:lang w:val="pt-PT"/>
        </w:rPr>
        <w:t xml:space="preserve"> RPP </w:t>
      </w:r>
      <w:r w:rsidR="00C1418F" w:rsidRPr="00C1418F">
        <w:rPr>
          <w:rStyle w:val="Incipit"/>
          <w:lang w:val="pt-PT"/>
        </w:rPr>
        <w:t>Missus est</w:t>
      </w:r>
      <w:r w:rsidRPr="00F3652D">
        <w:rPr>
          <w:lang w:val="pt-PT"/>
        </w:rPr>
        <w:t>. V</w:t>
      </w:r>
      <w:r w:rsidR="00834F2E">
        <w:rPr>
          <w:lang w:val="pt-PT"/>
        </w:rPr>
        <w:t>S</w:t>
      </w:r>
      <w:r w:rsidRPr="00F3652D">
        <w:rPr>
          <w:lang w:val="pt-PT"/>
        </w:rPr>
        <w:t xml:space="preserve"> </w:t>
      </w:r>
      <w:r w:rsidR="00C1418F" w:rsidRPr="00C1418F">
        <w:rPr>
          <w:rStyle w:val="Incipit"/>
          <w:lang w:val="pt-PT"/>
        </w:rPr>
        <w:t>Ave Maria gratia plena dominus tecum</w:t>
      </w:r>
      <w:r w:rsidRPr="00F3652D">
        <w:rPr>
          <w:lang w:val="pt-PT"/>
        </w:rPr>
        <w:t xml:space="preserve">. </w:t>
      </w:r>
      <w:r w:rsidRPr="00422D29">
        <w:rPr>
          <w:lang w:val="pt-PT"/>
        </w:rPr>
        <w:t xml:space="preserve">OR </w:t>
      </w:r>
      <w:r w:rsidR="00C1418F" w:rsidRPr="00C1418F">
        <w:rPr>
          <w:rStyle w:val="Incipit"/>
          <w:lang w:val="pt-PT"/>
        </w:rPr>
        <w:t>Deus qui de beate virginis</w:t>
      </w:r>
      <w:r w:rsidRPr="00422D29">
        <w:rPr>
          <w:lang w:val="pt-PT"/>
        </w:rPr>
        <w:t>. In exeundo</w:t>
      </w:r>
      <w:r w:rsidRPr="00F3652D">
        <w:rPr>
          <w:lang w:val="pt-PT"/>
        </w:rPr>
        <w:t xml:space="preserve"> R</w:t>
      </w:r>
      <w:r w:rsidR="00834F2E">
        <w:rPr>
          <w:lang w:val="pt-PT"/>
        </w:rPr>
        <w:t>P</w:t>
      </w:r>
      <w:r w:rsidRPr="00F3652D">
        <w:rPr>
          <w:lang w:val="pt-PT"/>
        </w:rPr>
        <w:t xml:space="preserve">P </w:t>
      </w:r>
      <w:r w:rsidR="00C1418F" w:rsidRPr="00C1418F">
        <w:rPr>
          <w:rStyle w:val="Incipit"/>
          <w:lang w:val="pt-PT"/>
        </w:rPr>
        <w:t>Egredietur virga</w:t>
      </w:r>
      <w:r w:rsidRPr="00422D29">
        <w:rPr>
          <w:lang w:val="pt-PT"/>
        </w:rPr>
        <w:t>. RP</w:t>
      </w:r>
      <w:r w:rsidR="00834F2E">
        <w:rPr>
          <w:lang w:val="pt-PT"/>
        </w:rPr>
        <w:t>P</w:t>
      </w:r>
      <w:r w:rsidRPr="00422D29">
        <w:rPr>
          <w:lang w:val="pt-PT"/>
        </w:rPr>
        <w:t xml:space="preserve"> </w:t>
      </w:r>
      <w:r w:rsidR="00C1418F" w:rsidRPr="00C1418F">
        <w:rPr>
          <w:rStyle w:val="Incipit"/>
          <w:lang w:val="pt-PT"/>
        </w:rPr>
        <w:t>Gaude Maria</w:t>
      </w:r>
      <w:r w:rsidRPr="00F3652D">
        <w:rPr>
          <w:lang w:val="pt-PT"/>
        </w:rPr>
        <w:t xml:space="preserve">. </w:t>
      </w:r>
      <w:r w:rsidRPr="00422D29">
        <w:rPr>
          <w:lang w:val="it-IT"/>
        </w:rPr>
        <w:t xml:space="preserve">In </w:t>
      </w:r>
      <w:r w:rsidRPr="00422D29">
        <w:rPr>
          <w:rStyle w:val="Ort"/>
          <w:lang w:val="it-IT"/>
        </w:rPr>
        <w:t>vestibulo</w:t>
      </w:r>
      <w:r w:rsidRPr="00F3652D">
        <w:rPr>
          <w:lang w:val="it-IT"/>
        </w:rPr>
        <w:t xml:space="preserve"> AP </w:t>
      </w:r>
      <w:r w:rsidR="00C1418F" w:rsidRPr="00C1418F">
        <w:rPr>
          <w:rStyle w:val="Incipit"/>
          <w:lang w:val="it-IT"/>
        </w:rPr>
        <w:t xml:space="preserve">Quomodo </w:t>
      </w:r>
      <w:r w:rsidR="00C1418F" w:rsidRPr="00C1418F">
        <w:rPr>
          <w:rStyle w:val="Incipit"/>
          <w:rFonts w:eastAsia="Arial"/>
          <w:lang w:val="it-IT"/>
        </w:rPr>
        <w:t>fiet</w:t>
      </w:r>
      <w:r w:rsidRPr="00F3652D">
        <w:rPr>
          <w:rFonts w:eastAsia="Arial"/>
          <w:lang w:val="it-IT"/>
        </w:rPr>
        <w:t xml:space="preserve">. </w:t>
      </w:r>
      <w:r w:rsidRPr="00422D29">
        <w:rPr>
          <w:lang w:val="it-IT"/>
        </w:rPr>
        <w:t xml:space="preserve">In </w:t>
      </w:r>
      <w:r w:rsidRPr="00422D29">
        <w:rPr>
          <w:rStyle w:val="Ort"/>
          <w:lang w:val="it-IT"/>
        </w:rPr>
        <w:t>chorum</w:t>
      </w:r>
      <w:r w:rsidRPr="00422D29">
        <w:rPr>
          <w:lang w:val="it-IT"/>
        </w:rPr>
        <w:t xml:space="preserve"> RPP </w:t>
      </w:r>
      <w:r w:rsidR="00C1418F" w:rsidRPr="00C1418F">
        <w:rPr>
          <w:rStyle w:val="Incipit"/>
          <w:lang w:val="it-IT"/>
        </w:rPr>
        <w:t>Christi virgo</w:t>
      </w:r>
      <w:r w:rsidRPr="00F3652D">
        <w:rPr>
          <w:lang w:val="it-IT"/>
        </w:rPr>
        <w:t>.</w:t>
      </w:r>
    </w:p>
    <w:p w:rsidR="00EE485F" w:rsidRPr="00422D29" w:rsidRDefault="00EE485F" w:rsidP="00C10675">
      <w:pPr>
        <w:rPr>
          <w:lang w:val="it-IT"/>
        </w:rPr>
      </w:pPr>
      <w:r w:rsidRPr="001B63A5">
        <w:rPr>
          <w:rStyle w:val="Time1"/>
          <w:lang w:val="en-US"/>
        </w:rPr>
        <w:t>Ad missam</w:t>
      </w:r>
      <w:r w:rsidRPr="001B63A5">
        <w:rPr>
          <w:lang w:val="en-US"/>
        </w:rPr>
        <w:t xml:space="preserve"> AN </w:t>
      </w:r>
      <w:r w:rsidR="00C1418F" w:rsidRPr="001B63A5">
        <w:rPr>
          <w:rStyle w:val="Incipit"/>
          <w:lang w:val="en-US"/>
        </w:rPr>
        <w:t>Rorate caeli</w:t>
      </w:r>
      <w:r w:rsidRPr="001B63A5">
        <w:rPr>
          <w:lang w:val="en-US"/>
        </w:rPr>
        <w:t>. LE</w:t>
      </w:r>
      <w:r w:rsidR="00834F2E" w:rsidRPr="001B63A5">
        <w:rPr>
          <w:lang w:val="en-US"/>
        </w:rPr>
        <w:t>EP</w:t>
      </w:r>
      <w:r w:rsidRPr="001B63A5">
        <w:rPr>
          <w:lang w:val="en-US"/>
        </w:rPr>
        <w:t xml:space="preserve"> </w:t>
      </w:r>
      <w:r w:rsidR="00C1418F" w:rsidRPr="001B63A5">
        <w:rPr>
          <w:rStyle w:val="Incipit"/>
          <w:lang w:val="en-US"/>
        </w:rPr>
        <w:t>Locutus est dominus ad Achaz</w:t>
      </w:r>
      <w:r w:rsidRPr="001B63A5">
        <w:rPr>
          <w:lang w:val="en-US"/>
        </w:rPr>
        <w:t xml:space="preserve">. </w:t>
      </w:r>
      <w:r w:rsidRPr="001B63A5">
        <w:rPr>
          <w:lang w:val="it-IT"/>
        </w:rPr>
        <w:t xml:space="preserve">GR </w:t>
      </w:r>
      <w:r w:rsidR="00C1418F" w:rsidRPr="001B63A5">
        <w:rPr>
          <w:rStyle w:val="Incipit"/>
          <w:lang w:val="it-IT"/>
        </w:rPr>
        <w:t>A summo caelo</w:t>
      </w:r>
      <w:r w:rsidRPr="001B63A5">
        <w:rPr>
          <w:lang w:val="it-IT"/>
        </w:rPr>
        <w:t xml:space="preserve">. TR </w:t>
      </w:r>
      <w:r w:rsidR="00C1418F" w:rsidRPr="001B63A5">
        <w:rPr>
          <w:rStyle w:val="Incipit"/>
          <w:lang w:val="it-IT"/>
        </w:rPr>
        <w:t>Audi filia</w:t>
      </w:r>
      <w:r w:rsidR="00A208F9" w:rsidRPr="001B63A5">
        <w:rPr>
          <w:lang w:val="it-IT"/>
        </w:rPr>
        <w:t xml:space="preserve"> </w:t>
      </w:r>
      <w:r w:rsidRPr="001B63A5">
        <w:rPr>
          <w:lang w:val="it-IT"/>
        </w:rPr>
        <w:t xml:space="preserve">a </w:t>
      </w:r>
      <w:r w:rsidR="00525EB8" w:rsidRPr="001B63A5">
        <w:rPr>
          <w:rStyle w:val="Funktion"/>
          <w:lang w:val="it-IT"/>
        </w:rPr>
        <w:t>quattuor</w:t>
      </w:r>
      <w:r w:rsidRPr="001B63A5">
        <w:rPr>
          <w:rStyle w:val="Funktion"/>
          <w:lang w:val="it-IT"/>
        </w:rPr>
        <w:t xml:space="preserve"> fratribus</w:t>
      </w:r>
      <w:r w:rsidRPr="001B63A5">
        <w:rPr>
          <w:lang w:val="it-IT"/>
        </w:rPr>
        <w:t xml:space="preserve"> canitur </w:t>
      </w:r>
      <w:r w:rsidRPr="001B63A5">
        <w:rPr>
          <w:rStyle w:val="Ort"/>
          <w:lang w:val="it-IT"/>
        </w:rPr>
        <w:t>ad gradum</w:t>
      </w:r>
      <w:r w:rsidRPr="001B63A5">
        <w:rPr>
          <w:lang w:val="it-IT"/>
        </w:rPr>
        <w:t xml:space="preserve">. EV </w:t>
      </w:r>
      <w:r w:rsidR="00C1418F" w:rsidRPr="001B63A5">
        <w:rPr>
          <w:rStyle w:val="Incipit"/>
          <w:lang w:val="it-IT"/>
        </w:rPr>
        <w:t>Missus est Gabriel angelus</w:t>
      </w:r>
      <w:r w:rsidRPr="001B63A5">
        <w:rPr>
          <w:lang w:val="it-IT"/>
        </w:rPr>
        <w:t xml:space="preserve">. [CR] </w:t>
      </w:r>
      <w:r w:rsidR="00C1418F" w:rsidRPr="001B63A5">
        <w:rPr>
          <w:rStyle w:val="Incipit"/>
          <w:lang w:val="it-IT"/>
        </w:rPr>
        <w:t>Credo in unum deum</w:t>
      </w:r>
      <w:r w:rsidR="00A208F9" w:rsidRPr="001B63A5">
        <w:rPr>
          <w:lang w:val="it-IT"/>
        </w:rPr>
        <w:t xml:space="preserve"> </w:t>
      </w:r>
      <w:r w:rsidRPr="001B63A5">
        <w:rPr>
          <w:lang w:val="it-IT"/>
        </w:rPr>
        <w:t xml:space="preserve">canitur. </w:t>
      </w:r>
      <w:r w:rsidRPr="00F3652D">
        <w:rPr>
          <w:lang w:val="it-IT"/>
        </w:rPr>
        <w:t xml:space="preserve">OF </w:t>
      </w:r>
      <w:r w:rsidR="00C1418F" w:rsidRPr="00C1418F">
        <w:rPr>
          <w:rStyle w:val="Incipit"/>
          <w:lang w:val="it-IT"/>
        </w:rPr>
        <w:t>Ave Maria</w:t>
      </w:r>
      <w:r w:rsidRPr="00F3652D">
        <w:rPr>
          <w:lang w:val="it-IT"/>
        </w:rPr>
        <w:t xml:space="preserve">. CO </w:t>
      </w:r>
      <w:r w:rsidR="00C1418F" w:rsidRPr="00C1418F">
        <w:rPr>
          <w:rStyle w:val="Incipit"/>
          <w:lang w:val="it-IT"/>
        </w:rPr>
        <w:t>Ecce virgo</w:t>
      </w:r>
      <w:r w:rsidRPr="00422D29">
        <w:rPr>
          <w:lang w:val="it-IT"/>
        </w:rPr>
        <w:t>.</w:t>
      </w:r>
    </w:p>
    <w:p w:rsidR="00EE485F" w:rsidRPr="00F3652D" w:rsidRDefault="00EE485F" w:rsidP="00C10675">
      <w:pPr>
        <w:rPr>
          <w:lang w:val="fr-FR"/>
        </w:rPr>
      </w:pPr>
      <w:r w:rsidRPr="00422D29">
        <w:rPr>
          <w:rStyle w:val="Time1"/>
          <w:lang w:val="it-IT"/>
        </w:rPr>
        <w:t>In [secunda] vespera</w:t>
      </w:r>
      <w:r w:rsidRPr="00422D29">
        <w:rPr>
          <w:lang w:val="it-IT"/>
        </w:rPr>
        <w:t xml:space="preserve"> matutina laus. </w:t>
      </w:r>
      <w:r w:rsidR="00F3652D" w:rsidRPr="00F3652D">
        <w:rPr>
          <w:lang w:val="it-IT"/>
        </w:rPr>
        <w:t xml:space="preserve">[AN] </w:t>
      </w:r>
      <w:r w:rsidR="00C1418F" w:rsidRPr="00C1418F">
        <w:rPr>
          <w:rStyle w:val="Incipit"/>
          <w:lang w:val="it-IT"/>
        </w:rPr>
        <w:t>Ä+Quando+Ä</w:t>
      </w:r>
      <w:r w:rsidRPr="00F3652D">
        <w:rPr>
          <w:lang w:val="it-IT"/>
        </w:rPr>
        <w:t xml:space="preserve">. PS </w:t>
      </w:r>
      <w:r w:rsidR="00C1418F" w:rsidRPr="00C1418F">
        <w:rPr>
          <w:rStyle w:val="Incipit"/>
          <w:lang w:val="it-IT"/>
        </w:rPr>
        <w:t>Dixit dominus</w:t>
      </w:r>
      <w:r w:rsidRPr="00F3652D">
        <w:rPr>
          <w:lang w:val="it-IT"/>
        </w:rPr>
        <w:t xml:space="preserve">. </w:t>
      </w:r>
      <w:r w:rsidR="00F3652D" w:rsidRPr="00F3652D">
        <w:rPr>
          <w:lang w:val="it-IT"/>
        </w:rPr>
        <w:t xml:space="preserve">[AN] </w:t>
      </w:r>
      <w:r w:rsidR="00C1418F" w:rsidRPr="00C1418F">
        <w:rPr>
          <w:rStyle w:val="Incipit"/>
          <w:lang w:val="it-IT"/>
        </w:rPr>
        <w:t>Ä+Verbum supernum+Ä</w:t>
      </w:r>
      <w:r w:rsidRPr="00F3652D">
        <w:rPr>
          <w:lang w:val="it-IT"/>
        </w:rPr>
        <w:t xml:space="preserve">. PS </w:t>
      </w:r>
      <w:r w:rsidR="00C1418F" w:rsidRPr="00C1418F">
        <w:rPr>
          <w:rStyle w:val="Incipit"/>
          <w:lang w:val="it-IT"/>
        </w:rPr>
        <w:t>Laetatus sum</w:t>
      </w:r>
      <w:r w:rsidRPr="00F3652D">
        <w:rPr>
          <w:lang w:val="it-IT"/>
        </w:rPr>
        <w:t xml:space="preserve">. </w:t>
      </w:r>
      <w:r w:rsidR="00F3652D" w:rsidRPr="00F3652D">
        <w:rPr>
          <w:lang w:val="it-IT"/>
        </w:rPr>
        <w:t xml:space="preserve">[AN] </w:t>
      </w:r>
      <w:r w:rsidR="00C1418F" w:rsidRPr="00C1418F">
        <w:rPr>
          <w:rStyle w:val="Incipit"/>
          <w:lang w:val="it-IT"/>
        </w:rPr>
        <w:t>Ä+Beatus auctor+Ä</w:t>
      </w:r>
      <w:r w:rsidRPr="00F3652D">
        <w:rPr>
          <w:lang w:val="it-IT"/>
        </w:rPr>
        <w:t xml:space="preserve">. PS </w:t>
      </w:r>
      <w:r w:rsidR="00C1418F" w:rsidRPr="00C1418F">
        <w:rPr>
          <w:rStyle w:val="Incipit"/>
          <w:lang w:val="it-IT"/>
        </w:rPr>
        <w:t>Nisi dominus aedificaverit</w:t>
      </w:r>
      <w:r w:rsidRPr="00F3652D">
        <w:rPr>
          <w:lang w:val="it-IT"/>
        </w:rPr>
        <w:t xml:space="preserve">. </w:t>
      </w:r>
      <w:r w:rsidR="00F3652D" w:rsidRPr="00F3652D">
        <w:rPr>
          <w:lang w:val="fr-FR"/>
        </w:rPr>
        <w:t xml:space="preserve">[AN] </w:t>
      </w:r>
      <w:r w:rsidR="00C1418F" w:rsidRPr="00C1418F">
        <w:rPr>
          <w:rStyle w:val="Incipit"/>
          <w:lang w:val="fr-FR"/>
        </w:rPr>
        <w:t>Ä+Domus pudici+Ä</w:t>
      </w:r>
      <w:r w:rsidRPr="00F3652D">
        <w:rPr>
          <w:lang w:val="fr-FR"/>
        </w:rPr>
        <w:t xml:space="preserve">. PS </w:t>
      </w:r>
      <w:r w:rsidR="00C1418F" w:rsidRPr="00C1418F">
        <w:rPr>
          <w:rStyle w:val="Incipit"/>
          <w:lang w:val="fr-FR"/>
        </w:rPr>
        <w:t>Memento domine David</w:t>
      </w:r>
      <w:r w:rsidRPr="00F3652D">
        <w:rPr>
          <w:lang w:val="fr-FR"/>
        </w:rPr>
        <w:t>. (</w:t>
      </w:r>
      <w:r w:rsidR="000466D7">
        <w:rPr>
          <w:lang w:val="fr-FR"/>
        </w:rPr>
        <w:t>73b</w:t>
      </w:r>
      <w:r w:rsidRPr="00F3652D">
        <w:rPr>
          <w:lang w:val="fr-FR"/>
        </w:rPr>
        <w:t xml:space="preserve">) RP </w:t>
      </w:r>
      <w:r w:rsidR="00C1418F" w:rsidRPr="00C1418F">
        <w:rPr>
          <w:rStyle w:val="Incipit"/>
          <w:lang w:val="fr-FR"/>
        </w:rPr>
        <w:t>Audi filia et vide</w:t>
      </w:r>
      <w:r w:rsidRPr="00F3652D">
        <w:rPr>
          <w:lang w:val="fr-FR"/>
        </w:rPr>
        <w:t xml:space="preserve">. </w:t>
      </w:r>
      <w:r w:rsidR="00F3652D" w:rsidRPr="00F3652D">
        <w:rPr>
          <w:rFonts w:eastAsia="Arial"/>
          <w:lang w:val="fr-FR"/>
        </w:rPr>
        <w:t xml:space="preserve">[RV] </w:t>
      </w:r>
      <w:r w:rsidR="00C1418F" w:rsidRPr="00C1418F">
        <w:rPr>
          <w:rStyle w:val="Incipit"/>
          <w:rFonts w:eastAsia="Arial"/>
          <w:lang w:val="fr-FR"/>
        </w:rPr>
        <w:t>Ä+</w:t>
      </w:r>
      <w:r w:rsidR="00C1418F" w:rsidRPr="00C1418F">
        <w:rPr>
          <w:rStyle w:val="Incipit"/>
          <w:lang w:val="fr-FR"/>
        </w:rPr>
        <w:t>Quia concupi</w:t>
      </w:r>
      <w:r w:rsidR="00834F2E">
        <w:rPr>
          <w:rStyle w:val="Incipit"/>
          <w:lang w:val="fr-FR"/>
        </w:rPr>
        <w:t>v</w:t>
      </w:r>
      <w:r w:rsidR="00C1418F" w:rsidRPr="00C1418F">
        <w:rPr>
          <w:rStyle w:val="Incipit"/>
          <w:lang w:val="fr-FR"/>
        </w:rPr>
        <w:t>it</w:t>
      </w:r>
      <w:r w:rsidR="00C1418F" w:rsidRPr="00C1418F">
        <w:rPr>
          <w:rStyle w:val="Incipit"/>
          <w:rFonts w:eastAsia="Arial"/>
          <w:lang w:val="fr-FR"/>
        </w:rPr>
        <w:t>+Ä</w:t>
      </w:r>
      <w:r w:rsidRPr="00F3652D">
        <w:rPr>
          <w:lang w:val="fr-FR"/>
        </w:rPr>
        <w:t xml:space="preserve">. HY </w:t>
      </w:r>
      <w:r w:rsidR="00C1418F" w:rsidRPr="00C1418F">
        <w:rPr>
          <w:rStyle w:val="Incipit"/>
          <w:lang w:val="fr-FR"/>
        </w:rPr>
        <w:t>Ave maris stella</w:t>
      </w:r>
      <w:r w:rsidRPr="00F3652D">
        <w:rPr>
          <w:lang w:val="fr-FR"/>
        </w:rPr>
        <w:t xml:space="preserve">. VS </w:t>
      </w:r>
      <w:r w:rsidR="00C1418F" w:rsidRPr="00C1418F">
        <w:rPr>
          <w:rStyle w:val="Incipit"/>
          <w:lang w:val="fr-FR"/>
        </w:rPr>
        <w:t>Ave Maria</w:t>
      </w:r>
      <w:r w:rsidRPr="00F3652D">
        <w:rPr>
          <w:lang w:val="fr-FR"/>
        </w:rPr>
        <w:t xml:space="preserve">. AM </w:t>
      </w:r>
      <w:r w:rsidR="00C1418F" w:rsidRPr="00C1418F">
        <w:rPr>
          <w:rStyle w:val="Incipit"/>
          <w:lang w:val="fr-FR"/>
        </w:rPr>
        <w:t>Haec est dies</w:t>
      </w:r>
      <w:r w:rsidRPr="00F3652D">
        <w:rPr>
          <w:lang w:val="fr-FR"/>
        </w:rPr>
        <w:t>.</w:t>
      </w:r>
    </w:p>
    <w:p w:rsidR="00EE485F" w:rsidRPr="001B63A5" w:rsidRDefault="00834F2E" w:rsidP="002948B5">
      <w:pPr>
        <w:pStyle w:val="berschrift1"/>
        <w:rPr>
          <w:lang w:val="fr-FR"/>
        </w:rPr>
      </w:pPr>
      <w:r w:rsidRPr="001B63A5">
        <w:rPr>
          <w:lang w:val="fr-FR"/>
        </w:rPr>
        <w:lastRenderedPageBreak/>
        <w:t>DE SANCTO AMBROSIO</w:t>
      </w:r>
    </w:p>
    <w:p w:rsidR="00EE485F" w:rsidRPr="00F3652D" w:rsidRDefault="00EE485F" w:rsidP="00C10675">
      <w:pPr>
        <w:rPr>
          <w:lang w:val="fr-FR"/>
        </w:rPr>
      </w:pPr>
      <w:r w:rsidRPr="00F3652D">
        <w:rPr>
          <w:rStyle w:val="Time1"/>
          <w:lang w:val="fr-FR"/>
        </w:rPr>
        <w:t>[Ad vesperas]</w:t>
      </w:r>
      <w:r w:rsidRPr="00F3652D">
        <w:rPr>
          <w:lang w:val="fr-FR"/>
        </w:rPr>
        <w:t xml:space="preserve"> CP </w:t>
      </w:r>
      <w:r w:rsidR="00C1418F" w:rsidRPr="00C1418F">
        <w:rPr>
          <w:rStyle w:val="Incipit"/>
          <w:lang w:val="fr-FR"/>
        </w:rPr>
        <w:t>Labia sacerdotis</w:t>
      </w:r>
      <w:r w:rsidRPr="00F3652D">
        <w:rPr>
          <w:lang w:val="fr-FR"/>
        </w:rPr>
        <w:t>. Oratio ut de sancto Silvestro; cetera ut de uno confessore, qui fuit sacerdos.</w:t>
      </w:r>
    </w:p>
    <w:p w:rsidR="00C1418F" w:rsidRPr="00C1418F" w:rsidRDefault="00EE485F" w:rsidP="00C10675">
      <w:pPr>
        <w:rPr>
          <w:rStyle w:val="Incipit"/>
          <w:lang w:val="it-IT"/>
        </w:rPr>
      </w:pPr>
      <w:r w:rsidRPr="00422D29">
        <w:rPr>
          <w:rStyle w:val="Time1"/>
          <w:lang w:val="it-IT"/>
        </w:rPr>
        <w:t>Ad missam</w:t>
      </w:r>
      <w:r w:rsidRPr="00F3652D">
        <w:rPr>
          <w:lang w:val="it-IT"/>
        </w:rPr>
        <w:t xml:space="preserve"> IN </w:t>
      </w:r>
      <w:r w:rsidR="00C1418F" w:rsidRPr="00C1418F">
        <w:rPr>
          <w:rStyle w:val="Incipit"/>
          <w:lang w:val="it-IT"/>
        </w:rPr>
        <w:t>Statuit ei dominus</w:t>
      </w:r>
      <w:r w:rsidRPr="00422D29">
        <w:rPr>
          <w:lang w:val="it-IT"/>
        </w:rPr>
        <w:t>. LE</w:t>
      </w:r>
      <w:r w:rsidR="00834F2E">
        <w:rPr>
          <w:lang w:val="it-IT"/>
        </w:rPr>
        <w:t>EP</w:t>
      </w:r>
      <w:r w:rsidRPr="00422D29">
        <w:rPr>
          <w:lang w:val="it-IT"/>
        </w:rPr>
        <w:t xml:space="preserve"> </w:t>
      </w:r>
      <w:r w:rsidR="00C1418F" w:rsidRPr="00C1418F">
        <w:rPr>
          <w:rStyle w:val="Incipit"/>
          <w:lang w:val="it-IT"/>
        </w:rPr>
        <w:t>Sapientia omnium</w:t>
      </w:r>
      <w:r w:rsidRPr="00F3652D">
        <w:rPr>
          <w:lang w:val="it-IT"/>
        </w:rPr>
        <w:t xml:space="preserve">. GR </w:t>
      </w:r>
      <w:r w:rsidR="00C1418F" w:rsidRPr="00C1418F">
        <w:rPr>
          <w:rStyle w:val="Incipit"/>
          <w:lang w:val="it-IT"/>
        </w:rPr>
        <w:t>Inveni David.</w:t>
      </w:r>
      <w:r w:rsidRPr="00422D29">
        <w:rPr>
          <w:lang w:val="it-IT"/>
        </w:rPr>
        <w:t xml:space="preserve"> </w:t>
      </w:r>
      <w:r w:rsidRPr="00422D29">
        <w:rPr>
          <w:lang w:val="pt-PT"/>
        </w:rPr>
        <w:t>TR</w:t>
      </w:r>
      <w:r w:rsidRPr="00F3652D">
        <w:rPr>
          <w:lang w:val="pt-PT"/>
        </w:rPr>
        <w:t xml:space="preserve"> </w:t>
      </w:r>
      <w:r w:rsidR="00C1418F" w:rsidRPr="00C1418F">
        <w:rPr>
          <w:rStyle w:val="Incipit"/>
          <w:lang w:val="pt-PT"/>
        </w:rPr>
        <w:t>Beatus vir</w:t>
      </w:r>
      <w:r w:rsidRPr="00F3652D">
        <w:rPr>
          <w:lang w:val="pt-PT"/>
        </w:rPr>
        <w:t xml:space="preserve">. EV </w:t>
      </w:r>
      <w:r w:rsidR="00C1418F" w:rsidRPr="00C1418F">
        <w:rPr>
          <w:rStyle w:val="Incipit"/>
          <w:lang w:val="pt-PT"/>
        </w:rPr>
        <w:t>Vos estis sal terrae</w:t>
      </w:r>
      <w:r w:rsidRPr="00F3652D">
        <w:rPr>
          <w:lang w:val="pt-PT"/>
        </w:rPr>
        <w:t xml:space="preserve">. OF </w:t>
      </w:r>
      <w:r w:rsidR="00C1418F" w:rsidRPr="00C1418F">
        <w:rPr>
          <w:rStyle w:val="Incipit"/>
          <w:lang w:val="pt-PT"/>
        </w:rPr>
        <w:t>Veritas</w:t>
      </w:r>
      <w:r w:rsidRPr="00422D29">
        <w:rPr>
          <w:lang w:val="pt-PT"/>
        </w:rPr>
        <w:t xml:space="preserve">. </w:t>
      </w:r>
      <w:r w:rsidRPr="00422D29">
        <w:rPr>
          <w:lang w:val="it-IT"/>
        </w:rPr>
        <w:t xml:space="preserve">CO </w:t>
      </w:r>
      <w:r w:rsidR="00C1418F" w:rsidRPr="00C1418F">
        <w:rPr>
          <w:rStyle w:val="Incipit"/>
          <w:lang w:val="it-IT"/>
        </w:rPr>
        <w:t>Domine quinque talenta</w:t>
      </w:r>
      <w:r w:rsidRPr="00422D29">
        <w:rPr>
          <w:lang w:val="it-IT"/>
        </w:rPr>
        <w:t>.</w:t>
      </w:r>
    </w:p>
    <w:p w:rsidR="00EE485F" w:rsidRPr="00422D29" w:rsidRDefault="00EE485F" w:rsidP="00C10675">
      <w:pPr>
        <w:rPr>
          <w:lang w:val="it-IT"/>
        </w:rPr>
      </w:pPr>
      <w:r w:rsidRPr="00422D29">
        <w:rPr>
          <w:rStyle w:val="Time1"/>
          <w:lang w:val="it-IT"/>
        </w:rPr>
        <w:t>In secunda vespera</w:t>
      </w:r>
      <w:r w:rsidRPr="00F3652D">
        <w:rPr>
          <w:lang w:val="it-IT"/>
        </w:rPr>
        <w:t xml:space="preserve"> AN </w:t>
      </w:r>
      <w:r w:rsidR="00C1418F" w:rsidRPr="00C1418F">
        <w:rPr>
          <w:rStyle w:val="Incipit"/>
          <w:lang w:val="it-IT"/>
        </w:rPr>
        <w:t>Iuravit dominus</w:t>
      </w:r>
      <w:r w:rsidRPr="00422D29">
        <w:rPr>
          <w:lang w:val="it-IT"/>
        </w:rPr>
        <w:t>.</w:t>
      </w:r>
    </w:p>
    <w:sectPr w:rsidR="00EE485F" w:rsidRPr="00422D29" w:rsidSect="00A07510">
      <w:type w:val="continuous"/>
      <w:pgSz w:w="11906" w:h="16838" w:code="9"/>
      <w:pgMar w:top="1134" w:right="1134" w:bottom="1134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32EE" w:rsidRDefault="008B32EE" w:rsidP="00C10675">
      <w:r>
        <w:separator/>
      </w:r>
    </w:p>
  </w:endnote>
  <w:endnote w:type="continuationSeparator" w:id="0">
    <w:p w:rsidR="008B32EE" w:rsidRDefault="008B32EE" w:rsidP="00C106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entury Gothic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32EE" w:rsidRDefault="008B32EE" w:rsidP="00C10675">
      <w:r>
        <w:separator/>
      </w:r>
    </w:p>
  </w:footnote>
  <w:footnote w:type="continuationSeparator" w:id="0">
    <w:p w:rsidR="008B32EE" w:rsidRDefault="008B32EE" w:rsidP="00C106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1B8F45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46B9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8444E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3E15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06861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C40FC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8A77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D8AB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D441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CE92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hideSpellingErrors/>
  <w:attachedTemplate r:id="rId1"/>
  <w:linkStyles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2B66"/>
    <w:rsid w:val="00000881"/>
    <w:rsid w:val="000026A6"/>
    <w:rsid w:val="0001513B"/>
    <w:rsid w:val="000216A0"/>
    <w:rsid w:val="00022A64"/>
    <w:rsid w:val="000240F2"/>
    <w:rsid w:val="00026655"/>
    <w:rsid w:val="0002797E"/>
    <w:rsid w:val="000310E8"/>
    <w:rsid w:val="00042DCB"/>
    <w:rsid w:val="000466D7"/>
    <w:rsid w:val="0004701F"/>
    <w:rsid w:val="000531F6"/>
    <w:rsid w:val="000830A0"/>
    <w:rsid w:val="00085461"/>
    <w:rsid w:val="00085483"/>
    <w:rsid w:val="000863E6"/>
    <w:rsid w:val="00091A76"/>
    <w:rsid w:val="000924ED"/>
    <w:rsid w:val="000A1DDE"/>
    <w:rsid w:val="000A35D8"/>
    <w:rsid w:val="000B1EEB"/>
    <w:rsid w:val="000B3321"/>
    <w:rsid w:val="000B3D7F"/>
    <w:rsid w:val="000B6787"/>
    <w:rsid w:val="000C0C68"/>
    <w:rsid w:val="000D1F72"/>
    <w:rsid w:val="000D469B"/>
    <w:rsid w:val="000D79AA"/>
    <w:rsid w:val="000E36CB"/>
    <w:rsid w:val="000F0DD0"/>
    <w:rsid w:val="001047B1"/>
    <w:rsid w:val="00105B13"/>
    <w:rsid w:val="00107C3B"/>
    <w:rsid w:val="001100A5"/>
    <w:rsid w:val="00123603"/>
    <w:rsid w:val="001245A1"/>
    <w:rsid w:val="00132E50"/>
    <w:rsid w:val="001409E5"/>
    <w:rsid w:val="00150D7F"/>
    <w:rsid w:val="00151F4C"/>
    <w:rsid w:val="001552DA"/>
    <w:rsid w:val="00160118"/>
    <w:rsid w:val="00163A7E"/>
    <w:rsid w:val="00164B75"/>
    <w:rsid w:val="00193A8E"/>
    <w:rsid w:val="001A16F9"/>
    <w:rsid w:val="001A27B3"/>
    <w:rsid w:val="001B1599"/>
    <w:rsid w:val="001B22B3"/>
    <w:rsid w:val="001B39FE"/>
    <w:rsid w:val="001B492F"/>
    <w:rsid w:val="001B63A5"/>
    <w:rsid w:val="001C1172"/>
    <w:rsid w:val="001D4570"/>
    <w:rsid w:val="001D5F50"/>
    <w:rsid w:val="001D6462"/>
    <w:rsid w:val="001F2829"/>
    <w:rsid w:val="001F531B"/>
    <w:rsid w:val="002011AA"/>
    <w:rsid w:val="00201C66"/>
    <w:rsid w:val="00204DDD"/>
    <w:rsid w:val="002360F6"/>
    <w:rsid w:val="00260248"/>
    <w:rsid w:val="002641C5"/>
    <w:rsid w:val="00267EDE"/>
    <w:rsid w:val="00271A63"/>
    <w:rsid w:val="00275EB2"/>
    <w:rsid w:val="00281F92"/>
    <w:rsid w:val="00283EC6"/>
    <w:rsid w:val="0028427F"/>
    <w:rsid w:val="0028509E"/>
    <w:rsid w:val="00285A41"/>
    <w:rsid w:val="0028661F"/>
    <w:rsid w:val="002948B5"/>
    <w:rsid w:val="00296CEA"/>
    <w:rsid w:val="002B5356"/>
    <w:rsid w:val="002C3062"/>
    <w:rsid w:val="002C787C"/>
    <w:rsid w:val="002D2668"/>
    <w:rsid w:val="002D658B"/>
    <w:rsid w:val="002E301A"/>
    <w:rsid w:val="002F1542"/>
    <w:rsid w:val="002F3A27"/>
    <w:rsid w:val="002F7443"/>
    <w:rsid w:val="00303FC9"/>
    <w:rsid w:val="00312C40"/>
    <w:rsid w:val="00321677"/>
    <w:rsid w:val="00321D5B"/>
    <w:rsid w:val="0032559E"/>
    <w:rsid w:val="0033260A"/>
    <w:rsid w:val="003342E0"/>
    <w:rsid w:val="00334AA5"/>
    <w:rsid w:val="0034259C"/>
    <w:rsid w:val="00342A09"/>
    <w:rsid w:val="00345CAC"/>
    <w:rsid w:val="0035005E"/>
    <w:rsid w:val="003528B0"/>
    <w:rsid w:val="00353599"/>
    <w:rsid w:val="00360249"/>
    <w:rsid w:val="00361B42"/>
    <w:rsid w:val="00363931"/>
    <w:rsid w:val="0038134D"/>
    <w:rsid w:val="0038216E"/>
    <w:rsid w:val="00384697"/>
    <w:rsid w:val="00386FFF"/>
    <w:rsid w:val="003873E8"/>
    <w:rsid w:val="00392753"/>
    <w:rsid w:val="00394A03"/>
    <w:rsid w:val="00394B7D"/>
    <w:rsid w:val="003A27D9"/>
    <w:rsid w:val="003A5AFB"/>
    <w:rsid w:val="003B044E"/>
    <w:rsid w:val="003B541E"/>
    <w:rsid w:val="003C09B8"/>
    <w:rsid w:val="003C0E82"/>
    <w:rsid w:val="003D3195"/>
    <w:rsid w:val="003D3D46"/>
    <w:rsid w:val="003D5A1F"/>
    <w:rsid w:val="003D6599"/>
    <w:rsid w:val="003E0126"/>
    <w:rsid w:val="003E5DEB"/>
    <w:rsid w:val="00400785"/>
    <w:rsid w:val="00422105"/>
    <w:rsid w:val="00422D29"/>
    <w:rsid w:val="004301D0"/>
    <w:rsid w:val="004371C3"/>
    <w:rsid w:val="004439A0"/>
    <w:rsid w:val="00445ED0"/>
    <w:rsid w:val="00446C5A"/>
    <w:rsid w:val="004563D8"/>
    <w:rsid w:val="00456BEC"/>
    <w:rsid w:val="004578D0"/>
    <w:rsid w:val="00463568"/>
    <w:rsid w:val="00467F5A"/>
    <w:rsid w:val="0048514D"/>
    <w:rsid w:val="00490157"/>
    <w:rsid w:val="00490F0F"/>
    <w:rsid w:val="00494866"/>
    <w:rsid w:val="004A626B"/>
    <w:rsid w:val="004A6745"/>
    <w:rsid w:val="004A6B2B"/>
    <w:rsid w:val="004B4C3C"/>
    <w:rsid w:val="004C529C"/>
    <w:rsid w:val="004D236E"/>
    <w:rsid w:val="004E528A"/>
    <w:rsid w:val="004E6675"/>
    <w:rsid w:val="00514177"/>
    <w:rsid w:val="0051552D"/>
    <w:rsid w:val="00520985"/>
    <w:rsid w:val="00520A2D"/>
    <w:rsid w:val="0052117C"/>
    <w:rsid w:val="00525EB8"/>
    <w:rsid w:val="005273E9"/>
    <w:rsid w:val="0053121A"/>
    <w:rsid w:val="0054055E"/>
    <w:rsid w:val="00540FB3"/>
    <w:rsid w:val="00542845"/>
    <w:rsid w:val="005538FE"/>
    <w:rsid w:val="0055605A"/>
    <w:rsid w:val="00563F34"/>
    <w:rsid w:val="00564B2B"/>
    <w:rsid w:val="00564C8B"/>
    <w:rsid w:val="00582711"/>
    <w:rsid w:val="00596868"/>
    <w:rsid w:val="005A107F"/>
    <w:rsid w:val="005A6498"/>
    <w:rsid w:val="005B2F9E"/>
    <w:rsid w:val="005B3249"/>
    <w:rsid w:val="005C22E1"/>
    <w:rsid w:val="005C47FC"/>
    <w:rsid w:val="005E1612"/>
    <w:rsid w:val="005E5C12"/>
    <w:rsid w:val="005F13F1"/>
    <w:rsid w:val="005F33C3"/>
    <w:rsid w:val="005F616C"/>
    <w:rsid w:val="00600868"/>
    <w:rsid w:val="0060172D"/>
    <w:rsid w:val="006100C8"/>
    <w:rsid w:val="0061030E"/>
    <w:rsid w:val="00610787"/>
    <w:rsid w:val="006139BC"/>
    <w:rsid w:val="00615239"/>
    <w:rsid w:val="0061762A"/>
    <w:rsid w:val="00621C66"/>
    <w:rsid w:val="00623482"/>
    <w:rsid w:val="00630327"/>
    <w:rsid w:val="00632B66"/>
    <w:rsid w:val="006358A7"/>
    <w:rsid w:val="00644990"/>
    <w:rsid w:val="006513C8"/>
    <w:rsid w:val="006628C2"/>
    <w:rsid w:val="0067008F"/>
    <w:rsid w:val="00672A8C"/>
    <w:rsid w:val="00680A88"/>
    <w:rsid w:val="006A2C88"/>
    <w:rsid w:val="006B3860"/>
    <w:rsid w:val="006B4161"/>
    <w:rsid w:val="006D2CE8"/>
    <w:rsid w:val="006D3978"/>
    <w:rsid w:val="006D52E4"/>
    <w:rsid w:val="006D5EDE"/>
    <w:rsid w:val="006D63F1"/>
    <w:rsid w:val="006D7BAE"/>
    <w:rsid w:val="006F0C5B"/>
    <w:rsid w:val="006F0F6F"/>
    <w:rsid w:val="006F0FAF"/>
    <w:rsid w:val="006F1976"/>
    <w:rsid w:val="006F218C"/>
    <w:rsid w:val="006F2E6D"/>
    <w:rsid w:val="00706F22"/>
    <w:rsid w:val="00717B75"/>
    <w:rsid w:val="007275B6"/>
    <w:rsid w:val="00731E17"/>
    <w:rsid w:val="0075690F"/>
    <w:rsid w:val="00760039"/>
    <w:rsid w:val="007605A7"/>
    <w:rsid w:val="00762470"/>
    <w:rsid w:val="007647DC"/>
    <w:rsid w:val="00765FA9"/>
    <w:rsid w:val="00765FC1"/>
    <w:rsid w:val="00773A39"/>
    <w:rsid w:val="00777E09"/>
    <w:rsid w:val="0078059F"/>
    <w:rsid w:val="00786F4F"/>
    <w:rsid w:val="007A285B"/>
    <w:rsid w:val="007B0856"/>
    <w:rsid w:val="007B104B"/>
    <w:rsid w:val="007B1F47"/>
    <w:rsid w:val="007B3DB4"/>
    <w:rsid w:val="007C053F"/>
    <w:rsid w:val="007C0D41"/>
    <w:rsid w:val="007C2E62"/>
    <w:rsid w:val="007C558A"/>
    <w:rsid w:val="007C7E0B"/>
    <w:rsid w:val="007E1B69"/>
    <w:rsid w:val="007E5DE6"/>
    <w:rsid w:val="007E7EE6"/>
    <w:rsid w:val="008001C2"/>
    <w:rsid w:val="008043FE"/>
    <w:rsid w:val="00805430"/>
    <w:rsid w:val="00810829"/>
    <w:rsid w:val="00812A49"/>
    <w:rsid w:val="0082189E"/>
    <w:rsid w:val="008262EE"/>
    <w:rsid w:val="00834F2E"/>
    <w:rsid w:val="00840378"/>
    <w:rsid w:val="00842F39"/>
    <w:rsid w:val="008559D1"/>
    <w:rsid w:val="00856CEC"/>
    <w:rsid w:val="00866B7B"/>
    <w:rsid w:val="00874078"/>
    <w:rsid w:val="00875487"/>
    <w:rsid w:val="00875E87"/>
    <w:rsid w:val="00884AB9"/>
    <w:rsid w:val="00885D9D"/>
    <w:rsid w:val="0089009F"/>
    <w:rsid w:val="00895B92"/>
    <w:rsid w:val="0089772F"/>
    <w:rsid w:val="008A4932"/>
    <w:rsid w:val="008B047F"/>
    <w:rsid w:val="008B32EE"/>
    <w:rsid w:val="008B37FB"/>
    <w:rsid w:val="008B452C"/>
    <w:rsid w:val="008B7943"/>
    <w:rsid w:val="008C22D8"/>
    <w:rsid w:val="008D419B"/>
    <w:rsid w:val="008D4CC2"/>
    <w:rsid w:val="008F32DD"/>
    <w:rsid w:val="008F73FA"/>
    <w:rsid w:val="008F79BA"/>
    <w:rsid w:val="00906D93"/>
    <w:rsid w:val="00907CCE"/>
    <w:rsid w:val="00907DF6"/>
    <w:rsid w:val="00914FEB"/>
    <w:rsid w:val="00915202"/>
    <w:rsid w:val="0092164A"/>
    <w:rsid w:val="009232B9"/>
    <w:rsid w:val="009268A2"/>
    <w:rsid w:val="00933E6A"/>
    <w:rsid w:val="00934260"/>
    <w:rsid w:val="00934B76"/>
    <w:rsid w:val="00941F26"/>
    <w:rsid w:val="0095653E"/>
    <w:rsid w:val="00974F94"/>
    <w:rsid w:val="009759F4"/>
    <w:rsid w:val="009B60A2"/>
    <w:rsid w:val="009C761C"/>
    <w:rsid w:val="009D022B"/>
    <w:rsid w:val="009D2785"/>
    <w:rsid w:val="009E1FFE"/>
    <w:rsid w:val="009E2124"/>
    <w:rsid w:val="009F23C6"/>
    <w:rsid w:val="009F3C4A"/>
    <w:rsid w:val="009F7499"/>
    <w:rsid w:val="00A001DA"/>
    <w:rsid w:val="00A028A7"/>
    <w:rsid w:val="00A0625C"/>
    <w:rsid w:val="00A06818"/>
    <w:rsid w:val="00A07214"/>
    <w:rsid w:val="00A07510"/>
    <w:rsid w:val="00A07728"/>
    <w:rsid w:val="00A208F9"/>
    <w:rsid w:val="00A40161"/>
    <w:rsid w:val="00A47454"/>
    <w:rsid w:val="00A504C0"/>
    <w:rsid w:val="00A54717"/>
    <w:rsid w:val="00A63CA9"/>
    <w:rsid w:val="00A71399"/>
    <w:rsid w:val="00A85A06"/>
    <w:rsid w:val="00A86539"/>
    <w:rsid w:val="00A94F06"/>
    <w:rsid w:val="00A966D4"/>
    <w:rsid w:val="00AB0C0E"/>
    <w:rsid w:val="00AB385B"/>
    <w:rsid w:val="00AB5511"/>
    <w:rsid w:val="00AC0786"/>
    <w:rsid w:val="00AC3FA8"/>
    <w:rsid w:val="00AC7DF1"/>
    <w:rsid w:val="00AD248D"/>
    <w:rsid w:val="00AE18ED"/>
    <w:rsid w:val="00AE3F56"/>
    <w:rsid w:val="00AF2049"/>
    <w:rsid w:val="00AF24A8"/>
    <w:rsid w:val="00B01FC5"/>
    <w:rsid w:val="00B05CB0"/>
    <w:rsid w:val="00B13DD4"/>
    <w:rsid w:val="00B14480"/>
    <w:rsid w:val="00B16C72"/>
    <w:rsid w:val="00B22D13"/>
    <w:rsid w:val="00B2369D"/>
    <w:rsid w:val="00B3729C"/>
    <w:rsid w:val="00B43D69"/>
    <w:rsid w:val="00B450FB"/>
    <w:rsid w:val="00B627E3"/>
    <w:rsid w:val="00B63816"/>
    <w:rsid w:val="00B650B5"/>
    <w:rsid w:val="00B734A0"/>
    <w:rsid w:val="00B81BD2"/>
    <w:rsid w:val="00B87303"/>
    <w:rsid w:val="00B96B8A"/>
    <w:rsid w:val="00BA7027"/>
    <w:rsid w:val="00BB3A97"/>
    <w:rsid w:val="00BB7059"/>
    <w:rsid w:val="00BD4384"/>
    <w:rsid w:val="00BE290D"/>
    <w:rsid w:val="00BF4B69"/>
    <w:rsid w:val="00C04626"/>
    <w:rsid w:val="00C0600E"/>
    <w:rsid w:val="00C072AB"/>
    <w:rsid w:val="00C1044C"/>
    <w:rsid w:val="00C10675"/>
    <w:rsid w:val="00C11963"/>
    <w:rsid w:val="00C134F3"/>
    <w:rsid w:val="00C1418F"/>
    <w:rsid w:val="00C41395"/>
    <w:rsid w:val="00C43164"/>
    <w:rsid w:val="00C439F8"/>
    <w:rsid w:val="00C5061C"/>
    <w:rsid w:val="00C56B09"/>
    <w:rsid w:val="00C617F4"/>
    <w:rsid w:val="00C62E20"/>
    <w:rsid w:val="00C700CA"/>
    <w:rsid w:val="00C715FB"/>
    <w:rsid w:val="00C73AE8"/>
    <w:rsid w:val="00C756B8"/>
    <w:rsid w:val="00C77261"/>
    <w:rsid w:val="00C8477C"/>
    <w:rsid w:val="00C85064"/>
    <w:rsid w:val="00C87E3F"/>
    <w:rsid w:val="00C924B1"/>
    <w:rsid w:val="00C930A6"/>
    <w:rsid w:val="00C94F95"/>
    <w:rsid w:val="00C974F0"/>
    <w:rsid w:val="00CA05E5"/>
    <w:rsid w:val="00CA23ED"/>
    <w:rsid w:val="00CC0772"/>
    <w:rsid w:val="00CD202C"/>
    <w:rsid w:val="00CD31F5"/>
    <w:rsid w:val="00CD49FC"/>
    <w:rsid w:val="00CE65A9"/>
    <w:rsid w:val="00CF3709"/>
    <w:rsid w:val="00CF71C2"/>
    <w:rsid w:val="00D04FBA"/>
    <w:rsid w:val="00D05E13"/>
    <w:rsid w:val="00D21DAF"/>
    <w:rsid w:val="00D26961"/>
    <w:rsid w:val="00D303E7"/>
    <w:rsid w:val="00D34770"/>
    <w:rsid w:val="00D37857"/>
    <w:rsid w:val="00D442D7"/>
    <w:rsid w:val="00D44A51"/>
    <w:rsid w:val="00D50906"/>
    <w:rsid w:val="00D51FAC"/>
    <w:rsid w:val="00D54FD8"/>
    <w:rsid w:val="00D62B76"/>
    <w:rsid w:val="00D6328E"/>
    <w:rsid w:val="00D73EBA"/>
    <w:rsid w:val="00D7786E"/>
    <w:rsid w:val="00D837DE"/>
    <w:rsid w:val="00D9174B"/>
    <w:rsid w:val="00D91C29"/>
    <w:rsid w:val="00D924C6"/>
    <w:rsid w:val="00D9260D"/>
    <w:rsid w:val="00D96880"/>
    <w:rsid w:val="00DA0B72"/>
    <w:rsid w:val="00DA102D"/>
    <w:rsid w:val="00DA6A9D"/>
    <w:rsid w:val="00DB0212"/>
    <w:rsid w:val="00DB0C9C"/>
    <w:rsid w:val="00DB5CCC"/>
    <w:rsid w:val="00DC2080"/>
    <w:rsid w:val="00DC4BA1"/>
    <w:rsid w:val="00DC566A"/>
    <w:rsid w:val="00DD012F"/>
    <w:rsid w:val="00DD058F"/>
    <w:rsid w:val="00DD1BA4"/>
    <w:rsid w:val="00DE07E1"/>
    <w:rsid w:val="00DE2F85"/>
    <w:rsid w:val="00DF1ADB"/>
    <w:rsid w:val="00E06F4A"/>
    <w:rsid w:val="00E07CBF"/>
    <w:rsid w:val="00E17C39"/>
    <w:rsid w:val="00E23448"/>
    <w:rsid w:val="00E25FF8"/>
    <w:rsid w:val="00E2667B"/>
    <w:rsid w:val="00E32F91"/>
    <w:rsid w:val="00E352DC"/>
    <w:rsid w:val="00E42B5A"/>
    <w:rsid w:val="00E437E9"/>
    <w:rsid w:val="00E43D7E"/>
    <w:rsid w:val="00E44B46"/>
    <w:rsid w:val="00E46595"/>
    <w:rsid w:val="00E701B3"/>
    <w:rsid w:val="00E74EF0"/>
    <w:rsid w:val="00E81FEA"/>
    <w:rsid w:val="00E83DA8"/>
    <w:rsid w:val="00E87175"/>
    <w:rsid w:val="00E92FCA"/>
    <w:rsid w:val="00E95436"/>
    <w:rsid w:val="00E9570B"/>
    <w:rsid w:val="00EB0055"/>
    <w:rsid w:val="00EB2386"/>
    <w:rsid w:val="00EB36C2"/>
    <w:rsid w:val="00EC1EE5"/>
    <w:rsid w:val="00ED1301"/>
    <w:rsid w:val="00ED2DE5"/>
    <w:rsid w:val="00ED4953"/>
    <w:rsid w:val="00EE07E8"/>
    <w:rsid w:val="00EE485F"/>
    <w:rsid w:val="00EF7F6C"/>
    <w:rsid w:val="00F074FF"/>
    <w:rsid w:val="00F15E8B"/>
    <w:rsid w:val="00F26D71"/>
    <w:rsid w:val="00F277C4"/>
    <w:rsid w:val="00F305FB"/>
    <w:rsid w:val="00F3625B"/>
    <w:rsid w:val="00F3652D"/>
    <w:rsid w:val="00F43148"/>
    <w:rsid w:val="00F532F9"/>
    <w:rsid w:val="00F55829"/>
    <w:rsid w:val="00F64C5E"/>
    <w:rsid w:val="00F83759"/>
    <w:rsid w:val="00F9122E"/>
    <w:rsid w:val="00F93A84"/>
    <w:rsid w:val="00FA3C1F"/>
    <w:rsid w:val="00FA68E9"/>
    <w:rsid w:val="00FB113A"/>
    <w:rsid w:val="00FB2358"/>
    <w:rsid w:val="00FC002E"/>
    <w:rsid w:val="00FD62AA"/>
    <w:rsid w:val="00FD64F7"/>
    <w:rsid w:val="00FE2B58"/>
    <w:rsid w:val="00FE4CE8"/>
    <w:rsid w:val="00FE6F50"/>
    <w:rsid w:val="00FE71BB"/>
    <w:rsid w:val="00FF3CF9"/>
    <w:rsid w:val="00FF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3E599"/>
  <w15:docId w15:val="{B76581CD-EDE3-4F54-9CBD-1D432A546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autoRedefine/>
    <w:qFormat/>
    <w:rsid w:val="000C0C68"/>
    <w:pPr>
      <w:widowControl/>
      <w:spacing w:after="0" w:line="400" w:lineRule="exact"/>
    </w:pPr>
    <w:rPr>
      <w:rFonts w:ascii="Times New Roman" w:eastAsia="Times New Roman" w:hAnsi="Times New Roman" w:cs="Times New Roman"/>
      <w:lang w:val="de-AT" w:eastAsia="de-DE"/>
    </w:rPr>
  </w:style>
  <w:style w:type="paragraph" w:styleId="berschrift1">
    <w:name w:val="heading 1"/>
    <w:aliases w:val="FESTA,Feast"/>
    <w:basedOn w:val="Standard"/>
    <w:next w:val="Standard"/>
    <w:link w:val="berschrift1Zchn"/>
    <w:autoRedefine/>
    <w:qFormat/>
    <w:rsid w:val="002948B5"/>
    <w:pPr>
      <w:keepNext/>
      <w:spacing w:before="360" w:after="360"/>
      <w:outlineLvl w:val="0"/>
    </w:pPr>
    <w:rPr>
      <w:rFonts w:cs="Arial"/>
      <w:b/>
      <w:bCs/>
      <w:color w:val="000000"/>
      <w:kern w:val="32"/>
      <w:lang w:val="en-GB"/>
    </w:rPr>
  </w:style>
  <w:style w:type="paragraph" w:styleId="berschrift2">
    <w:name w:val="heading 2"/>
    <w:basedOn w:val="Standard"/>
    <w:next w:val="Standard"/>
    <w:link w:val="berschrift2Zchn"/>
    <w:qFormat/>
    <w:rsid w:val="000C0C68"/>
    <w:pPr>
      <w:outlineLvl w:val="1"/>
    </w:p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uiPriority w:val="99"/>
    <w:unhideWhenUsed/>
    <w:rsid w:val="00C924B1"/>
    <w:pPr>
      <w:tabs>
        <w:tab w:val="num" w:pos="360"/>
      </w:tabs>
      <w:ind w:left="360" w:hanging="360"/>
      <w:contextualSpacing/>
    </w:pPr>
  </w:style>
  <w:style w:type="character" w:customStyle="1" w:styleId="berschrift1Zchn">
    <w:name w:val="Überschrift 1 Zchn"/>
    <w:aliases w:val="FESTA Zchn,Feast Zchn"/>
    <w:basedOn w:val="Absatz-Standardschriftart"/>
    <w:link w:val="berschrift1"/>
    <w:rsid w:val="002948B5"/>
    <w:rPr>
      <w:rFonts w:ascii="Times New Roman" w:eastAsia="Times New Roman" w:hAnsi="Times New Roman" w:cs="Arial"/>
      <w:b/>
      <w:bCs/>
      <w:color w:val="000000"/>
      <w:kern w:val="32"/>
      <w:lang w:val="en-GB" w:eastAsia="de-DE"/>
    </w:rPr>
  </w:style>
  <w:style w:type="character" w:customStyle="1" w:styleId="berschrift2Zchn">
    <w:name w:val="Überschrift 2 Zchn"/>
    <w:basedOn w:val="Absatz-Standardschriftart"/>
    <w:link w:val="berschrift2"/>
    <w:rsid w:val="00FE6F50"/>
    <w:rPr>
      <w:rFonts w:ascii="Times New Roman" w:eastAsia="Times New Roman" w:hAnsi="Times New Roman" w:cs="Times New Roman"/>
      <w:lang w:val="de-AT" w:eastAsia="de-DE"/>
    </w:rPr>
  </w:style>
  <w:style w:type="character" w:customStyle="1" w:styleId="Incipit">
    <w:name w:val="Incipit"/>
    <w:qFormat/>
    <w:rsid w:val="000C0C68"/>
    <w:rPr>
      <w:rFonts w:ascii="Times New Roman" w:hAnsi="Times New Roman"/>
      <w:i/>
      <w:sz w:val="22"/>
      <w:szCs w:val="22"/>
      <w:bdr w:val="none" w:sz="0" w:space="0" w:color="auto"/>
      <w:shd w:val="clear" w:color="auto" w:fill="CCFFCC"/>
    </w:rPr>
  </w:style>
  <w:style w:type="character" w:customStyle="1" w:styleId="Person">
    <w:name w:val="Person"/>
    <w:qFormat/>
    <w:rsid w:val="000C0C68"/>
    <w:rPr>
      <w:rFonts w:ascii="Times New Roman" w:hAnsi="Times New Roman"/>
      <w:sz w:val="22"/>
      <w:szCs w:val="22"/>
      <w:bdr w:val="none" w:sz="0" w:space="0" w:color="auto"/>
      <w:shd w:val="clear" w:color="auto" w:fill="FFCC99"/>
    </w:rPr>
  </w:style>
  <w:style w:type="character" w:customStyle="1" w:styleId="Ort">
    <w:name w:val="Ort"/>
    <w:qFormat/>
    <w:rsid w:val="000C0C68"/>
    <w:rPr>
      <w:rFonts w:ascii="Times New Roman" w:hAnsi="Times New Roman"/>
      <w:sz w:val="22"/>
      <w:szCs w:val="22"/>
      <w:bdr w:val="none" w:sz="0" w:space="0" w:color="auto"/>
      <w:shd w:val="clear" w:color="auto" w:fill="FFFF99"/>
    </w:rPr>
  </w:style>
  <w:style w:type="character" w:customStyle="1" w:styleId="Funktion">
    <w:name w:val="Funktion"/>
    <w:qFormat/>
    <w:rsid w:val="000C0C68"/>
    <w:rPr>
      <w:rFonts w:ascii="Times New Roman" w:hAnsi="Times New Roman"/>
      <w:sz w:val="22"/>
      <w:szCs w:val="22"/>
      <w:bdr w:val="none" w:sz="0" w:space="0" w:color="auto"/>
      <w:shd w:val="clear" w:color="auto" w:fill="CCFFFF"/>
    </w:rPr>
  </w:style>
  <w:style w:type="character" w:customStyle="1" w:styleId="IncipitTextansicht">
    <w:name w:val="Incipit (Textansicht)"/>
    <w:rsid w:val="000C0C68"/>
    <w:rPr>
      <w:rFonts w:ascii="Times New Roman" w:hAnsi="Times New Roman"/>
      <w:i/>
      <w:sz w:val="22"/>
      <w:szCs w:val="22"/>
      <w:bdr w:val="none" w:sz="0" w:space="0" w:color="auto"/>
      <w:shd w:val="clear" w:color="auto" w:fill="auto"/>
    </w:rPr>
  </w:style>
  <w:style w:type="character" w:customStyle="1" w:styleId="OrtTextansicht">
    <w:name w:val="Ort (Textansicht)"/>
    <w:rsid w:val="000C0C68"/>
    <w:rPr>
      <w:rFonts w:ascii="Times New Roman" w:hAnsi="Times New Roman"/>
      <w:color w:val="808080"/>
      <w:sz w:val="22"/>
      <w:szCs w:val="22"/>
      <w:bdr w:val="none" w:sz="0" w:space="0" w:color="auto"/>
      <w:shd w:val="clear" w:color="auto" w:fill="auto"/>
    </w:rPr>
  </w:style>
  <w:style w:type="character" w:customStyle="1" w:styleId="PersonTextansicht">
    <w:name w:val="Person (Textansicht)"/>
    <w:rsid w:val="000C0C68"/>
    <w:rPr>
      <w:rFonts w:ascii="Times New Roman" w:hAnsi="Times New Roman"/>
      <w:color w:val="808080"/>
      <w:sz w:val="22"/>
      <w:szCs w:val="22"/>
      <w:bdr w:val="none" w:sz="0" w:space="0" w:color="auto"/>
      <w:shd w:val="clear" w:color="auto" w:fill="auto"/>
    </w:rPr>
  </w:style>
  <w:style w:type="character" w:customStyle="1" w:styleId="FunktionTextansicht">
    <w:name w:val="Funktion (Textansicht)"/>
    <w:rsid w:val="000C0C68"/>
    <w:rPr>
      <w:rFonts w:ascii="Times New Roman" w:hAnsi="Times New Roman"/>
      <w:color w:val="808080"/>
      <w:sz w:val="22"/>
      <w:szCs w:val="22"/>
      <w:bdr w:val="none" w:sz="0" w:space="0" w:color="auto"/>
      <w:shd w:val="clear" w:color="auto" w:fill="auto"/>
    </w:rPr>
  </w:style>
  <w:style w:type="character" w:customStyle="1" w:styleId="Neume">
    <w:name w:val="Neume"/>
    <w:qFormat/>
    <w:rsid w:val="000C0C68"/>
    <w:rPr>
      <w:rFonts w:ascii="Times New Roman" w:hAnsi="Times New Roman"/>
      <w:sz w:val="22"/>
      <w:szCs w:val="22"/>
      <w:bdr w:val="none" w:sz="0" w:space="0" w:color="auto"/>
      <w:shd w:val="clear" w:color="auto" w:fill="FF6165"/>
      <w:lang w:val="de-DE"/>
    </w:rPr>
  </w:style>
  <w:style w:type="character" w:customStyle="1" w:styleId="Time1">
    <w:name w:val="Time:1"/>
    <w:qFormat/>
    <w:rsid w:val="000C0C68"/>
    <w:rPr>
      <w:bdr w:val="none" w:sz="0" w:space="0" w:color="auto"/>
      <w:shd w:val="clear" w:color="auto" w:fill="8DB3E2" w:themeFill="text2" w:themeFillTint="66"/>
    </w:rPr>
  </w:style>
  <w:style w:type="character" w:customStyle="1" w:styleId="Time2">
    <w:name w:val="Time:2"/>
    <w:qFormat/>
    <w:rsid w:val="000C0C68"/>
    <w:rPr>
      <w:shd w:val="clear" w:color="auto" w:fill="B2A1C7" w:themeFill="accent4" w:themeFillTint="99"/>
    </w:rPr>
  </w:style>
  <w:style w:type="paragraph" w:styleId="Kopfzeile">
    <w:name w:val="header"/>
    <w:basedOn w:val="Standard"/>
    <w:link w:val="KopfzeileZchn"/>
    <w:uiPriority w:val="99"/>
    <w:unhideWhenUsed/>
    <w:rsid w:val="006513C8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513C8"/>
    <w:rPr>
      <w:rFonts w:ascii="Times New Roman" w:eastAsia="Times New Roman" w:hAnsi="Times New Roman" w:cs="Times New Roman"/>
      <w:lang w:val="de-AT" w:eastAsia="de-DE"/>
    </w:rPr>
  </w:style>
  <w:style w:type="paragraph" w:styleId="Fuzeile">
    <w:name w:val="footer"/>
    <w:basedOn w:val="Standard"/>
    <w:link w:val="FuzeileZchn"/>
    <w:uiPriority w:val="99"/>
    <w:unhideWhenUsed/>
    <w:rsid w:val="006513C8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513C8"/>
    <w:rPr>
      <w:rFonts w:ascii="Times New Roman" w:eastAsia="Times New Roman" w:hAnsi="Times New Roman" w:cs="Times New Roman"/>
      <w:lang w:val="de-AT" w:eastAsia="de-DE"/>
    </w:rPr>
  </w:style>
  <w:style w:type="character" w:customStyle="1" w:styleId="NeumeTextansicht">
    <w:name w:val="Neume (Textansicht)"/>
    <w:rsid w:val="000C0C68"/>
    <w:rPr>
      <w:rFonts w:ascii="Times New Roman" w:hAnsi="Times New Roman"/>
      <w:i/>
      <w:sz w:val="22"/>
      <w:szCs w:val="22"/>
      <w:u w:val="single"/>
      <w:bdr w:val="none" w:sz="0" w:space="0" w:color="auto"/>
      <w:shd w:val="clear" w:color="auto" w:fill="auto"/>
    </w:rPr>
  </w:style>
  <w:style w:type="character" w:styleId="Platzhaltertext">
    <w:name w:val="Placeholder Text"/>
    <w:basedOn w:val="Absatz-Standardschriftart"/>
    <w:uiPriority w:val="99"/>
    <w:semiHidden/>
    <w:rsid w:val="00E437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ecureD\Projekte\Projekt_Cantus_Network\DOKU\cantus-2.0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9D96AA-9065-48AF-87CA-F8A01EE74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cantus-2.0.dotm</Template>
  <TotalTime>0</TotalTime>
  <Pages>53</Pages>
  <Words>17984</Words>
  <Characters>113303</Characters>
  <Application>Microsoft Office Word</Application>
  <DocSecurity>0</DocSecurity>
  <Lines>944</Lines>
  <Paragraphs>262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LIBER ORDINARIUS RHENOVIENSIS</vt:lpstr>
    </vt:vector>
  </TitlesOfParts>
  <Company>Österreichische Akademie der Wissenschaften</Company>
  <LinksUpToDate>false</LinksUpToDate>
  <CharactersWithSpaces>131025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LIBER ORDINARIUS RHENOVIENSIS</dc:title>
  <dc:creator>cantus</dc:creator>
  <cp:lastModifiedBy>Gionata Brusa</cp:lastModifiedBy>
  <cp:revision>15</cp:revision>
  <dcterms:created xsi:type="dcterms:W3CDTF">2018-04-10T12:04:00Z</dcterms:created>
  <dcterms:modified xsi:type="dcterms:W3CDTF">2018-04-19T11:39:00Z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2018-03-16T00:00:00Z</vt:filetime>
  </property>
  <property fmtid="{D5CDD505-2E9C-101B-9397-08002B2CF9AE}" pid="3" name="LastSaved">
    <vt:filetime>2018-03-16T00:00:00Z</vt:filetime>
  </property>
</Properties>
</file>